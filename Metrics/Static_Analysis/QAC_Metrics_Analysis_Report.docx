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1"/>
        <w:gridCol w:w="2326"/>
        <w:gridCol w:w="3397"/>
        <w:gridCol w:w="3397"/>
      </w:tblGrid>
      <w:tr w:rsidR="00092777" w:rsidRPr="00B50226" w14:paraId="1830E28F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6B044868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</w:rPr>
            </w:pPr>
            <w:bookmarkStart w:id="0" w:name="_Toc221000462"/>
            <w:r w:rsidRPr="00B50226">
              <w:rPr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000000" w:fill="FFFFFF"/>
            <w:vAlign w:val="center"/>
          </w:tcPr>
          <w:p w14:paraId="1E5A9B12" w14:textId="77777777" w:rsidR="00092777" w:rsidRPr="00B50226" w:rsidRDefault="00092777" w:rsidP="00366E53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14FBBA90" w14:textId="77777777" w:rsidR="00092777" w:rsidRPr="00B50226" w:rsidRDefault="00092777" w:rsidP="00911A72">
            <w:pPr>
              <w:spacing w:after="0"/>
              <w:jc w:val="center"/>
              <w:rPr>
                <w:b/>
                <w:noProof/>
                <w:color w:val="FFFFFF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092777" w:rsidRPr="00B50226" w14:paraId="765168FA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DE13AF" w14:textId="25356552" w:rsidR="00FE3131" w:rsidRPr="006F3256" w:rsidRDefault="00B04594" w:rsidP="00B04594">
            <w:pPr>
              <w:spacing w:after="0"/>
              <w:rPr>
                <w:b/>
                <w:noProof/>
                <w:sz w:val="16"/>
                <w:szCs w:val="16"/>
              </w:rPr>
            </w:pPr>
            <w:r w:rsidRPr="00F1292D">
              <w:rPr>
                <w:noProof/>
                <w:color w:val="000000" w:themeColor="text1"/>
              </w:rPr>
              <w:t>Title:</w:t>
            </w:r>
            <w:r>
              <w:rPr>
                <w:noProof/>
                <w:color w:val="000000" w:themeColor="text1"/>
              </w:rPr>
              <w:t xml:space="preserve"> Stefan Dominte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98D0C9" w14:textId="3871EB82" w:rsidR="00AA3248" w:rsidRPr="006F3256" w:rsidRDefault="00B04594" w:rsidP="001B7298">
            <w:pPr>
              <w:spacing w:after="0"/>
              <w:rPr>
                <w:b/>
                <w:noProof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A3F0C" w14:textId="754663CC" w:rsidR="00092777" w:rsidRPr="006F3256" w:rsidRDefault="00B04594" w:rsidP="00092777">
            <w:pPr>
              <w:spacing w:after="0"/>
              <w:rPr>
                <w:b/>
                <w:noProof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  <w:r w:rsidRPr="00B04594">
              <w:rPr>
                <w:b/>
                <w:noProof/>
              </w:rPr>
              <w:tab/>
            </w:r>
          </w:p>
        </w:tc>
      </w:tr>
      <w:tr w:rsidR="00092777" w:rsidRPr="00B50226" w14:paraId="6CCF15AA" w14:textId="77777777" w:rsidTr="005D3FE3">
        <w:trPr>
          <w:cantSplit/>
          <w:trHeight w:val="57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C3532D0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FEB0FEF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CF0A68" w14:textId="77777777" w:rsidR="00092777" w:rsidRPr="00B50226" w:rsidRDefault="00092777" w:rsidP="00092777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</w:tr>
      <w:tr w:rsidR="00092777" w:rsidRPr="00B50226" w14:paraId="27E71BD0" w14:textId="77777777" w:rsidTr="00366E53">
        <w:trPr>
          <w:cantSplit/>
        </w:trPr>
        <w:tc>
          <w:tcPr>
            <w:tcW w:w="101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5F7F0B73" w14:textId="77777777" w:rsidR="00092777" w:rsidRPr="00B50226" w:rsidRDefault="00092777" w:rsidP="00092777">
            <w:pPr>
              <w:spacing w:after="0"/>
              <w:jc w:val="center"/>
              <w:rPr>
                <w:b/>
                <w:noProof/>
                <w:color w:val="FFFFFF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092777" w:rsidRPr="00B50226" w14:paraId="322278FC" w14:textId="77777777" w:rsidTr="005D3FE3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C6186F" w14:textId="79D8750D" w:rsidR="00092777" w:rsidRPr="00E03969" w:rsidRDefault="00B04594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5C58791D" w14:textId="75EE7080" w:rsidR="005D3FE3" w:rsidRPr="00E03969" w:rsidRDefault="00B04594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27A82" w14:textId="215448F7" w:rsidR="00092777" w:rsidRPr="00B50226" w:rsidRDefault="00B04594" w:rsidP="005D3FE3">
            <w:pPr>
              <w:spacing w:after="0"/>
              <w:rPr>
                <w:b/>
                <w:noProof/>
                <w:color w:val="000000" w:themeColor="text1"/>
              </w:rPr>
            </w:pPr>
            <w:r w:rsidRPr="00652BA3">
              <w:rPr>
                <w:noProof/>
                <w:color w:val="000000" w:themeColor="text1"/>
              </w:rPr>
              <w:t xml:space="preserve">See </w:t>
            </w:r>
            <w:r w:rsidRPr="00652BA3">
              <w:rPr>
                <w:noProof/>
                <w:color w:val="7030A0"/>
              </w:rPr>
              <w:t xml:space="preserve">Project Master Document </w:t>
            </w:r>
            <w:r w:rsidRPr="00652BA3">
              <w:rPr>
                <w:noProof/>
                <w:color w:val="000000" w:themeColor="text1"/>
              </w:rPr>
              <w:t xml:space="preserve">for the roles and </w:t>
            </w:r>
            <w:r w:rsidRPr="00652BA3">
              <w:rPr>
                <w:noProof/>
                <w:color w:val="7030A0"/>
              </w:rPr>
              <w:t xml:space="preserve">Project Members List </w:t>
            </w:r>
            <w:r w:rsidRPr="00652BA3">
              <w:rPr>
                <w:noProof/>
                <w:color w:val="000000" w:themeColor="text1"/>
              </w:rPr>
              <w:t>for the name of people</w:t>
            </w:r>
          </w:p>
        </w:tc>
      </w:tr>
      <w:tr w:rsidR="00092777" w:rsidRPr="00B50226" w14:paraId="1616E663" w14:textId="77777777" w:rsidTr="005D3FE3">
        <w:trPr>
          <w:cantSplit/>
          <w:trHeight w:val="57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F883861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7E7E376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60E1A61" w14:textId="77777777" w:rsidR="00092777" w:rsidRPr="00B50226" w:rsidRDefault="00092777" w:rsidP="00366E53">
            <w:pPr>
              <w:spacing w:after="0"/>
              <w:rPr>
                <w:noProof/>
                <w:color w:val="960000"/>
                <w:sz w:val="8"/>
                <w:szCs w:val="8"/>
              </w:rPr>
            </w:pPr>
          </w:p>
        </w:tc>
      </w:tr>
      <w:tr w:rsidR="00092777" w:rsidRPr="00B50226" w14:paraId="269729CF" w14:textId="77777777" w:rsidTr="005D3FE3">
        <w:trPr>
          <w:cantSplit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07913438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Executive</w:t>
            </w:r>
          </w:p>
          <w:p w14:paraId="688CEA0F" w14:textId="77777777" w:rsidR="00092777" w:rsidRPr="00B50226" w:rsidRDefault="00092777" w:rsidP="00D01285">
            <w:pPr>
              <w:spacing w:after="0"/>
              <w:jc w:val="center"/>
              <w:rPr>
                <w:b/>
                <w:noProof/>
                <w:color w:val="FFFFFF"/>
                <w:sz w:val="16"/>
                <w:szCs w:val="16"/>
              </w:rPr>
            </w:pPr>
            <w:r w:rsidRPr="00B50226">
              <w:rPr>
                <w:b/>
                <w:noProof/>
                <w:color w:val="FFFFFF"/>
                <w:sz w:val="16"/>
                <w:szCs w:val="16"/>
              </w:rPr>
              <w:t>Summary</w:t>
            </w:r>
          </w:p>
        </w:tc>
        <w:tc>
          <w:tcPr>
            <w:tcW w:w="9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80C28" w14:textId="4F462FE1" w:rsidR="00092777" w:rsidRPr="00B50226" w:rsidRDefault="001F3BD0" w:rsidP="00092777">
            <w:pPr>
              <w:spacing w:after="0"/>
              <w:rPr>
                <w:noProof/>
              </w:rPr>
            </w:pPr>
            <w:r w:rsidRPr="00B50226">
              <w:t xml:space="preserve">This document presents the quality metrics of the </w:t>
            </w:r>
            <w:r w:rsidR="00B04594">
              <w:t>DAIMLER MMA</w:t>
            </w:r>
            <w:r w:rsidR="00D256EC">
              <w:t xml:space="preserve"> </w:t>
            </w:r>
            <w:r w:rsidR="00366E53">
              <w:t>regarding</w:t>
            </w:r>
            <w:r w:rsidRPr="00B50226">
              <w:t xml:space="preserve"> the</w:t>
            </w:r>
            <w:r w:rsidR="00D256EC">
              <w:t xml:space="preserve"> </w:t>
            </w:r>
            <w:r w:rsidR="00B04594">
              <w:t>R</w:t>
            </w:r>
            <w:r w:rsidR="004F0007">
              <w:t>8</w:t>
            </w:r>
            <w:r w:rsidR="00802304">
              <w:t>.0</w:t>
            </w:r>
            <w:r w:rsidR="0069765C">
              <w:t xml:space="preserve"> </w:t>
            </w:r>
            <w:r w:rsidR="00D256EC">
              <w:t>version</w:t>
            </w:r>
            <w:r w:rsidRPr="00B50226">
              <w:t>.</w:t>
            </w:r>
          </w:p>
        </w:tc>
      </w:tr>
    </w:tbl>
    <w:p w14:paraId="74A1AA4D" w14:textId="77777777" w:rsidR="00911A72" w:rsidRDefault="00911A72" w:rsidP="0087669F">
      <w:pPr>
        <w:pStyle w:val="FirstpageHeading"/>
      </w:pPr>
    </w:p>
    <w:p w14:paraId="08A33138" w14:textId="77777777" w:rsidR="005601FA" w:rsidRDefault="005601FA" w:rsidP="0087669F">
      <w:pPr>
        <w:pStyle w:val="FirstpageHeading"/>
      </w:pPr>
    </w:p>
    <w:p w14:paraId="2F711094" w14:textId="77777777" w:rsidR="005601FA" w:rsidRPr="00B50226" w:rsidRDefault="005601FA" w:rsidP="0087669F">
      <w:pPr>
        <w:pStyle w:val="FirstpageHeading"/>
      </w:pPr>
    </w:p>
    <w:p w14:paraId="790F3B03" w14:textId="0249322A" w:rsidR="0087669F" w:rsidRPr="00B50226" w:rsidRDefault="00B04594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>
        <w:rPr>
          <w:caps/>
          <w:sz w:val="28"/>
        </w:rPr>
        <w:t>DAIMLER MMA</w:t>
      </w:r>
      <w:r w:rsidR="001F3BD0" w:rsidRPr="00B50226">
        <w:rPr>
          <w:b w:val="0"/>
          <w:caps/>
          <w:sz w:val="28"/>
        </w:rPr>
        <w:t>:</w:t>
      </w:r>
    </w:p>
    <w:p w14:paraId="5857E9C9" w14:textId="77777777" w:rsidR="001F3BD0" w:rsidRPr="00B50226" w:rsidRDefault="004E1C5D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>
        <w:rPr>
          <w:b w:val="0"/>
          <w:caps/>
          <w:sz w:val="28"/>
        </w:rPr>
        <w:t xml:space="preserve">Software </w:t>
      </w:r>
      <w:r w:rsidR="001F3BD0" w:rsidRPr="00B50226">
        <w:rPr>
          <w:b w:val="0"/>
          <w:caps/>
          <w:sz w:val="28"/>
        </w:rPr>
        <w:t>Quali</w:t>
      </w:r>
      <w:r w:rsidR="00523477" w:rsidRPr="00B50226">
        <w:rPr>
          <w:b w:val="0"/>
          <w:caps/>
          <w:sz w:val="28"/>
        </w:rPr>
        <w:t>T</w:t>
      </w:r>
      <w:r w:rsidR="001F3BD0" w:rsidRPr="00B50226">
        <w:rPr>
          <w:b w:val="0"/>
          <w:caps/>
          <w:sz w:val="28"/>
        </w:rPr>
        <w:t>y METRICS report</w:t>
      </w:r>
    </w:p>
    <w:p w14:paraId="3FB09C10" w14:textId="36D3ECD8" w:rsidR="001F3BD0" w:rsidRPr="00B50226" w:rsidRDefault="001F3BD0" w:rsidP="001F3BD0">
      <w:pPr>
        <w:pStyle w:val="FirstpageHeading"/>
        <w:tabs>
          <w:tab w:val="left" w:pos="390"/>
          <w:tab w:val="center" w:pos="4819"/>
        </w:tabs>
        <w:rPr>
          <w:b w:val="0"/>
          <w:caps/>
          <w:sz w:val="28"/>
        </w:rPr>
      </w:pPr>
      <w:r w:rsidRPr="00B50226">
        <w:rPr>
          <w:b w:val="0"/>
          <w:caps/>
          <w:sz w:val="28"/>
        </w:rPr>
        <w:t xml:space="preserve">ON </w:t>
      </w:r>
      <w:r w:rsidR="00B04594">
        <w:rPr>
          <w:b w:val="0"/>
          <w:caps/>
          <w:sz w:val="28"/>
        </w:rPr>
        <w:t>R</w:t>
      </w:r>
      <w:r w:rsidR="004F0007">
        <w:rPr>
          <w:b w:val="0"/>
          <w:caps/>
          <w:sz w:val="28"/>
        </w:rPr>
        <w:t>8</w:t>
      </w:r>
      <w:r w:rsidR="00802304">
        <w:rPr>
          <w:b w:val="0"/>
          <w:caps/>
          <w:sz w:val="28"/>
        </w:rPr>
        <w:t>.0</w:t>
      </w:r>
      <w:r w:rsidR="006F3256">
        <w:rPr>
          <w:caps/>
          <w:sz w:val="28"/>
        </w:rPr>
        <w:t xml:space="preserve"> </w:t>
      </w:r>
      <w:r w:rsidR="00A50EBC">
        <w:rPr>
          <w:b w:val="0"/>
          <w:caps/>
          <w:sz w:val="28"/>
        </w:rPr>
        <w:t>Version</w:t>
      </w:r>
    </w:p>
    <w:p w14:paraId="755FD5B2" w14:textId="228BCA76" w:rsidR="00684DFA" w:rsidRDefault="00684DFA" w:rsidP="00684DFA">
      <w:pPr>
        <w:pStyle w:val="FirstpageHeading"/>
      </w:pPr>
    </w:p>
    <w:p w14:paraId="67E2D726" w14:textId="375A7437" w:rsidR="00B67BE6" w:rsidRPr="00B50226" w:rsidRDefault="00B67BE6" w:rsidP="00684DFA">
      <w:pPr>
        <w:pStyle w:val="FirstpageHeading"/>
      </w:pPr>
    </w:p>
    <w:p w14:paraId="68787D25" w14:textId="77777777" w:rsidR="00B67BE6" w:rsidRDefault="00B67BE6" w:rsidP="00684DFA">
      <w:pPr>
        <w:pStyle w:val="FirstpageHeading"/>
      </w:pPr>
      <w:bookmarkStart w:id="1" w:name="_Toc221000463"/>
      <w:bookmarkEnd w:id="0"/>
    </w:p>
    <w:p w14:paraId="6A0D7D46" w14:textId="77777777" w:rsidR="00B67BE6" w:rsidRDefault="00B67BE6" w:rsidP="00684DFA">
      <w:pPr>
        <w:pStyle w:val="FirstpageHeading"/>
      </w:pPr>
    </w:p>
    <w:p w14:paraId="16D7195C" w14:textId="77777777" w:rsidR="00B67BE6" w:rsidRDefault="00CB7102" w:rsidP="00684DFA">
      <w:pPr>
        <w:pStyle w:val="FirstpageHeading"/>
      </w:pPr>
      <w:r w:rsidRPr="00B50226">
        <w:br w:type="page"/>
      </w:r>
    </w:p>
    <w:p w14:paraId="48E96F8F" w14:textId="77777777" w:rsidR="00B67BE6" w:rsidRDefault="00B67BE6" w:rsidP="00684DFA">
      <w:pPr>
        <w:pStyle w:val="FirstpageHeading"/>
      </w:pPr>
    </w:p>
    <w:sdt>
      <w:sdtPr>
        <w:rPr>
          <w:rFonts w:ascii="Arial" w:eastAsia="Times New Roman" w:hAnsi="Arial" w:cs="Arial"/>
          <w:color w:val="auto"/>
          <w:sz w:val="20"/>
          <w:szCs w:val="20"/>
        </w:rPr>
        <w:id w:val="-1481923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748E65" w14:textId="316D9410" w:rsidR="00453FBA" w:rsidRDefault="00453FBA">
          <w:pPr>
            <w:pStyle w:val="TOCHeading"/>
          </w:pPr>
          <w:r>
            <w:t>Table of Contents</w:t>
          </w:r>
        </w:p>
        <w:p w14:paraId="3E90457E" w14:textId="3C00BAE5" w:rsidR="00FC6B9F" w:rsidRDefault="00453FB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u w:val="none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16764" w:history="1">
            <w:r w:rsidR="00FC6B9F" w:rsidRPr="008E37A0">
              <w:rPr>
                <w:rStyle w:val="Hyperlink"/>
              </w:rPr>
              <w:t>1.</w:t>
            </w:r>
            <w:r w:rsidR="00FC6B9F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u w:val="none"/>
                <w:lang w:eastAsia="en-US"/>
                <w14:ligatures w14:val="standardContextual"/>
              </w:rPr>
              <w:tab/>
            </w:r>
            <w:r w:rsidR="00FC6B9F" w:rsidRPr="008E37A0">
              <w:rPr>
                <w:rStyle w:val="Hyperlink"/>
              </w:rPr>
              <w:t>General Information</w:t>
            </w:r>
            <w:r w:rsidR="00FC6B9F">
              <w:rPr>
                <w:webHidden/>
              </w:rPr>
              <w:tab/>
            </w:r>
            <w:r w:rsidR="00FC6B9F">
              <w:rPr>
                <w:webHidden/>
              </w:rPr>
              <w:fldChar w:fldCharType="begin"/>
            </w:r>
            <w:r w:rsidR="00FC6B9F">
              <w:rPr>
                <w:webHidden/>
              </w:rPr>
              <w:instrText xml:space="preserve"> PAGEREF _Toc144916764 \h </w:instrText>
            </w:r>
            <w:r w:rsidR="00FC6B9F">
              <w:rPr>
                <w:webHidden/>
              </w:rPr>
            </w:r>
            <w:r w:rsidR="00FC6B9F">
              <w:rPr>
                <w:webHidden/>
              </w:rPr>
              <w:fldChar w:fldCharType="separate"/>
            </w:r>
            <w:r w:rsidR="00FC6B9F">
              <w:rPr>
                <w:webHidden/>
              </w:rPr>
              <w:t>3</w:t>
            </w:r>
            <w:r w:rsidR="00FC6B9F">
              <w:rPr>
                <w:webHidden/>
              </w:rPr>
              <w:fldChar w:fldCharType="end"/>
            </w:r>
          </w:hyperlink>
        </w:p>
        <w:p w14:paraId="3FC6D827" w14:textId="667B3F90" w:rsidR="00FC6B9F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4916765" w:history="1">
            <w:r w:rsidR="00FC6B9F" w:rsidRPr="008E37A0">
              <w:rPr>
                <w:rStyle w:val="Hyperlink"/>
              </w:rPr>
              <w:t>1.1.</w:t>
            </w:r>
            <w:r w:rsidR="00FC6B9F">
              <w:rPr>
                <w:rFonts w:asciiTheme="minorHAnsi" w:eastAsiaTheme="minorEastAsia" w:hAnsiTheme="minorHAnsi" w:cstheme="minorBidi"/>
                <w:b w:val="0"/>
                <w:smallCaps w:val="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FC6B9F" w:rsidRPr="008E37A0">
              <w:rPr>
                <w:rStyle w:val="Hyperlink"/>
              </w:rPr>
              <w:t>Revision history</w:t>
            </w:r>
            <w:r w:rsidR="00FC6B9F">
              <w:rPr>
                <w:webHidden/>
              </w:rPr>
              <w:tab/>
            </w:r>
            <w:r w:rsidR="00FC6B9F">
              <w:rPr>
                <w:webHidden/>
              </w:rPr>
              <w:fldChar w:fldCharType="begin"/>
            </w:r>
            <w:r w:rsidR="00FC6B9F">
              <w:rPr>
                <w:webHidden/>
              </w:rPr>
              <w:instrText xml:space="preserve"> PAGEREF _Toc144916765 \h </w:instrText>
            </w:r>
            <w:r w:rsidR="00FC6B9F">
              <w:rPr>
                <w:webHidden/>
              </w:rPr>
            </w:r>
            <w:r w:rsidR="00FC6B9F">
              <w:rPr>
                <w:webHidden/>
              </w:rPr>
              <w:fldChar w:fldCharType="separate"/>
            </w:r>
            <w:r w:rsidR="00FC6B9F">
              <w:rPr>
                <w:webHidden/>
              </w:rPr>
              <w:t>3</w:t>
            </w:r>
            <w:r w:rsidR="00FC6B9F">
              <w:rPr>
                <w:webHidden/>
              </w:rPr>
              <w:fldChar w:fldCharType="end"/>
            </w:r>
          </w:hyperlink>
        </w:p>
        <w:p w14:paraId="4A5F20CA" w14:textId="277ACBEB" w:rsidR="00FC6B9F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4916766" w:history="1">
            <w:r w:rsidR="00FC6B9F" w:rsidRPr="008E37A0">
              <w:rPr>
                <w:rStyle w:val="Hyperlink"/>
              </w:rPr>
              <w:t>1.2.</w:t>
            </w:r>
            <w:r w:rsidR="00FC6B9F">
              <w:rPr>
                <w:rFonts w:asciiTheme="minorHAnsi" w:eastAsiaTheme="minorEastAsia" w:hAnsiTheme="minorHAnsi" w:cstheme="minorBidi"/>
                <w:b w:val="0"/>
                <w:smallCaps w:val="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FC6B9F" w:rsidRPr="008E37A0">
              <w:rPr>
                <w:rStyle w:val="Hyperlink"/>
              </w:rPr>
              <w:t>Purpose and Scope</w:t>
            </w:r>
            <w:r w:rsidR="00FC6B9F">
              <w:rPr>
                <w:webHidden/>
              </w:rPr>
              <w:tab/>
            </w:r>
            <w:r w:rsidR="00FC6B9F">
              <w:rPr>
                <w:webHidden/>
              </w:rPr>
              <w:fldChar w:fldCharType="begin"/>
            </w:r>
            <w:r w:rsidR="00FC6B9F">
              <w:rPr>
                <w:webHidden/>
              </w:rPr>
              <w:instrText xml:space="preserve"> PAGEREF _Toc144916766 \h </w:instrText>
            </w:r>
            <w:r w:rsidR="00FC6B9F">
              <w:rPr>
                <w:webHidden/>
              </w:rPr>
            </w:r>
            <w:r w:rsidR="00FC6B9F">
              <w:rPr>
                <w:webHidden/>
              </w:rPr>
              <w:fldChar w:fldCharType="separate"/>
            </w:r>
            <w:r w:rsidR="00FC6B9F">
              <w:rPr>
                <w:webHidden/>
              </w:rPr>
              <w:t>3</w:t>
            </w:r>
            <w:r w:rsidR="00FC6B9F">
              <w:rPr>
                <w:webHidden/>
              </w:rPr>
              <w:fldChar w:fldCharType="end"/>
            </w:r>
          </w:hyperlink>
        </w:p>
        <w:p w14:paraId="3E79D04E" w14:textId="4B76563E" w:rsidR="00FC6B9F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4916767" w:history="1">
            <w:r w:rsidR="00FC6B9F" w:rsidRPr="008E37A0">
              <w:rPr>
                <w:rStyle w:val="Hyperlink"/>
              </w:rPr>
              <w:t>1.3.</w:t>
            </w:r>
            <w:r w:rsidR="00FC6B9F">
              <w:rPr>
                <w:rFonts w:asciiTheme="minorHAnsi" w:eastAsiaTheme="minorEastAsia" w:hAnsiTheme="minorHAnsi" w:cstheme="minorBidi"/>
                <w:b w:val="0"/>
                <w:smallCaps w:val="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FC6B9F" w:rsidRPr="008E37A0">
              <w:rPr>
                <w:rStyle w:val="Hyperlink"/>
              </w:rPr>
              <w:t>Referenced documents</w:t>
            </w:r>
            <w:r w:rsidR="00FC6B9F">
              <w:rPr>
                <w:webHidden/>
              </w:rPr>
              <w:tab/>
            </w:r>
            <w:r w:rsidR="00FC6B9F">
              <w:rPr>
                <w:webHidden/>
              </w:rPr>
              <w:fldChar w:fldCharType="begin"/>
            </w:r>
            <w:r w:rsidR="00FC6B9F">
              <w:rPr>
                <w:webHidden/>
              </w:rPr>
              <w:instrText xml:space="preserve"> PAGEREF _Toc144916767 \h </w:instrText>
            </w:r>
            <w:r w:rsidR="00FC6B9F">
              <w:rPr>
                <w:webHidden/>
              </w:rPr>
            </w:r>
            <w:r w:rsidR="00FC6B9F">
              <w:rPr>
                <w:webHidden/>
              </w:rPr>
              <w:fldChar w:fldCharType="separate"/>
            </w:r>
            <w:r w:rsidR="00FC6B9F">
              <w:rPr>
                <w:webHidden/>
              </w:rPr>
              <w:t>3</w:t>
            </w:r>
            <w:r w:rsidR="00FC6B9F">
              <w:rPr>
                <w:webHidden/>
              </w:rPr>
              <w:fldChar w:fldCharType="end"/>
            </w:r>
          </w:hyperlink>
        </w:p>
        <w:p w14:paraId="623921E4" w14:textId="3024A8C4" w:rsidR="00FC6B9F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smallCaps w:val="0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4916768" w:history="1">
            <w:r w:rsidR="00FC6B9F" w:rsidRPr="008E37A0">
              <w:rPr>
                <w:rStyle w:val="Hyperlink"/>
              </w:rPr>
              <w:t>1.4.</w:t>
            </w:r>
            <w:r w:rsidR="00FC6B9F">
              <w:rPr>
                <w:rFonts w:asciiTheme="minorHAnsi" w:eastAsiaTheme="minorEastAsia" w:hAnsiTheme="minorHAnsi" w:cstheme="minorBidi"/>
                <w:b w:val="0"/>
                <w:smallCaps w:val="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FC6B9F" w:rsidRPr="008E37A0">
              <w:rPr>
                <w:rStyle w:val="Hyperlink"/>
              </w:rPr>
              <w:t>Terminology and definitions</w:t>
            </w:r>
            <w:r w:rsidR="00FC6B9F">
              <w:rPr>
                <w:webHidden/>
              </w:rPr>
              <w:tab/>
            </w:r>
            <w:r w:rsidR="00FC6B9F">
              <w:rPr>
                <w:webHidden/>
              </w:rPr>
              <w:fldChar w:fldCharType="begin"/>
            </w:r>
            <w:r w:rsidR="00FC6B9F">
              <w:rPr>
                <w:webHidden/>
              </w:rPr>
              <w:instrText xml:space="preserve"> PAGEREF _Toc144916768 \h </w:instrText>
            </w:r>
            <w:r w:rsidR="00FC6B9F">
              <w:rPr>
                <w:webHidden/>
              </w:rPr>
            </w:r>
            <w:r w:rsidR="00FC6B9F">
              <w:rPr>
                <w:webHidden/>
              </w:rPr>
              <w:fldChar w:fldCharType="separate"/>
            </w:r>
            <w:r w:rsidR="00FC6B9F">
              <w:rPr>
                <w:webHidden/>
              </w:rPr>
              <w:t>3</w:t>
            </w:r>
            <w:r w:rsidR="00FC6B9F">
              <w:rPr>
                <w:webHidden/>
              </w:rPr>
              <w:fldChar w:fldCharType="end"/>
            </w:r>
          </w:hyperlink>
        </w:p>
        <w:p w14:paraId="44D614B3" w14:textId="60E3F822" w:rsidR="00FC6B9F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u w:val="none"/>
              <w:lang w:eastAsia="en-US"/>
              <w14:ligatures w14:val="standardContextual"/>
            </w:rPr>
          </w:pPr>
          <w:hyperlink w:anchor="_Toc144916769" w:history="1">
            <w:r w:rsidR="00FC6B9F" w:rsidRPr="008E37A0">
              <w:rPr>
                <w:rStyle w:val="Hyperlink"/>
              </w:rPr>
              <w:t>2.</w:t>
            </w:r>
            <w:r w:rsidR="00FC6B9F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u w:val="none"/>
                <w:lang w:eastAsia="en-US"/>
                <w14:ligatures w14:val="standardContextual"/>
              </w:rPr>
              <w:tab/>
            </w:r>
            <w:r w:rsidR="00FC6B9F" w:rsidRPr="008E37A0">
              <w:rPr>
                <w:rStyle w:val="Hyperlink"/>
              </w:rPr>
              <w:t>Metrics Acceptability Criteria</w:t>
            </w:r>
            <w:r w:rsidR="00FC6B9F">
              <w:rPr>
                <w:webHidden/>
              </w:rPr>
              <w:tab/>
            </w:r>
            <w:r w:rsidR="00FC6B9F">
              <w:rPr>
                <w:webHidden/>
              </w:rPr>
              <w:fldChar w:fldCharType="begin"/>
            </w:r>
            <w:r w:rsidR="00FC6B9F">
              <w:rPr>
                <w:webHidden/>
              </w:rPr>
              <w:instrText xml:space="preserve"> PAGEREF _Toc144916769 \h </w:instrText>
            </w:r>
            <w:r w:rsidR="00FC6B9F">
              <w:rPr>
                <w:webHidden/>
              </w:rPr>
            </w:r>
            <w:r w:rsidR="00FC6B9F">
              <w:rPr>
                <w:webHidden/>
              </w:rPr>
              <w:fldChar w:fldCharType="separate"/>
            </w:r>
            <w:r w:rsidR="00FC6B9F">
              <w:rPr>
                <w:webHidden/>
              </w:rPr>
              <w:t>4</w:t>
            </w:r>
            <w:r w:rsidR="00FC6B9F">
              <w:rPr>
                <w:webHidden/>
              </w:rPr>
              <w:fldChar w:fldCharType="end"/>
            </w:r>
          </w:hyperlink>
        </w:p>
        <w:p w14:paraId="63E4EDF1" w14:textId="61DB27A4" w:rsidR="00FC6B9F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u w:val="none"/>
              <w:lang w:eastAsia="en-US"/>
              <w14:ligatures w14:val="standardContextual"/>
            </w:rPr>
          </w:pPr>
          <w:hyperlink w:anchor="_Toc144916770" w:history="1">
            <w:r w:rsidR="00FC6B9F" w:rsidRPr="008E37A0">
              <w:rPr>
                <w:rStyle w:val="Hyperlink"/>
              </w:rPr>
              <w:t>3.</w:t>
            </w:r>
            <w:r w:rsidR="00FC6B9F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u w:val="none"/>
                <w:lang w:eastAsia="en-US"/>
                <w14:ligatures w14:val="standardContextual"/>
              </w:rPr>
              <w:tab/>
            </w:r>
            <w:r w:rsidR="00FC6B9F" w:rsidRPr="008E37A0">
              <w:rPr>
                <w:rStyle w:val="Hyperlink"/>
              </w:rPr>
              <w:t>List of the improvable functions</w:t>
            </w:r>
            <w:r w:rsidR="00FC6B9F">
              <w:rPr>
                <w:webHidden/>
              </w:rPr>
              <w:tab/>
            </w:r>
            <w:r w:rsidR="00FC6B9F">
              <w:rPr>
                <w:webHidden/>
              </w:rPr>
              <w:fldChar w:fldCharType="begin"/>
            </w:r>
            <w:r w:rsidR="00FC6B9F">
              <w:rPr>
                <w:webHidden/>
              </w:rPr>
              <w:instrText xml:space="preserve"> PAGEREF _Toc144916770 \h </w:instrText>
            </w:r>
            <w:r w:rsidR="00FC6B9F">
              <w:rPr>
                <w:webHidden/>
              </w:rPr>
            </w:r>
            <w:r w:rsidR="00FC6B9F">
              <w:rPr>
                <w:webHidden/>
              </w:rPr>
              <w:fldChar w:fldCharType="separate"/>
            </w:r>
            <w:r w:rsidR="00FC6B9F">
              <w:rPr>
                <w:webHidden/>
              </w:rPr>
              <w:t>4</w:t>
            </w:r>
            <w:r w:rsidR="00FC6B9F">
              <w:rPr>
                <w:webHidden/>
              </w:rPr>
              <w:fldChar w:fldCharType="end"/>
            </w:r>
          </w:hyperlink>
        </w:p>
        <w:p w14:paraId="60892B5D" w14:textId="4E4EE53F" w:rsidR="00FC6B9F" w:rsidRDefault="0000000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u w:val="none"/>
              <w:lang w:eastAsia="en-US"/>
              <w14:ligatures w14:val="standardContextual"/>
            </w:rPr>
          </w:pPr>
          <w:hyperlink w:anchor="_Toc144916771" w:history="1">
            <w:r w:rsidR="00FC6B9F" w:rsidRPr="008E37A0">
              <w:rPr>
                <w:rStyle w:val="Hyperlink"/>
              </w:rPr>
              <w:t>4.</w:t>
            </w:r>
            <w:r w:rsidR="00FC6B9F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u w:val="none"/>
                <w:lang w:eastAsia="en-US"/>
                <w14:ligatures w14:val="standardContextual"/>
              </w:rPr>
              <w:tab/>
            </w:r>
            <w:r w:rsidR="00FC6B9F" w:rsidRPr="008E37A0">
              <w:rPr>
                <w:rStyle w:val="Hyperlink"/>
              </w:rPr>
              <w:t>Warnings report</w:t>
            </w:r>
            <w:r w:rsidR="00FC6B9F">
              <w:rPr>
                <w:webHidden/>
              </w:rPr>
              <w:tab/>
            </w:r>
            <w:r w:rsidR="00FC6B9F">
              <w:rPr>
                <w:webHidden/>
              </w:rPr>
              <w:fldChar w:fldCharType="begin"/>
            </w:r>
            <w:r w:rsidR="00FC6B9F">
              <w:rPr>
                <w:webHidden/>
              </w:rPr>
              <w:instrText xml:space="preserve"> PAGEREF _Toc144916771 \h </w:instrText>
            </w:r>
            <w:r w:rsidR="00FC6B9F">
              <w:rPr>
                <w:webHidden/>
              </w:rPr>
            </w:r>
            <w:r w:rsidR="00FC6B9F">
              <w:rPr>
                <w:webHidden/>
              </w:rPr>
              <w:fldChar w:fldCharType="separate"/>
            </w:r>
            <w:r w:rsidR="00FC6B9F">
              <w:rPr>
                <w:webHidden/>
              </w:rPr>
              <w:t>5</w:t>
            </w:r>
            <w:r w:rsidR="00FC6B9F">
              <w:rPr>
                <w:webHidden/>
              </w:rPr>
              <w:fldChar w:fldCharType="end"/>
            </w:r>
          </w:hyperlink>
        </w:p>
        <w:p w14:paraId="6087778E" w14:textId="09516F72" w:rsidR="00453FBA" w:rsidRDefault="00453FBA">
          <w:r>
            <w:rPr>
              <w:b/>
              <w:bCs/>
              <w:noProof/>
            </w:rPr>
            <w:fldChar w:fldCharType="end"/>
          </w:r>
        </w:p>
      </w:sdtContent>
    </w:sdt>
    <w:p w14:paraId="716642C9" w14:textId="1DC83CBA" w:rsidR="003B330A" w:rsidRDefault="003B330A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D6F7BAA" w14:textId="25DFFD2E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D009BA4" w14:textId="12E7D91E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3811024" w14:textId="2B760833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A256251" w14:textId="3642C07D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9DF4584" w14:textId="014A1B46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304FC76" w14:textId="536E4DFD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9B2CE48" w14:textId="00223AE0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C3963AA" w14:textId="52F5B7B3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7953F48" w14:textId="46BB256E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497CB86" w14:textId="17330262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AEF174F" w14:textId="15184D61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05D50B0" w14:textId="071C0940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599B86CF" w14:textId="4455121B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0EA45EA4" w14:textId="77C3FBD0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4A04689" w14:textId="178DF493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BEC6F4A" w14:textId="3DA67A67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D0F1AF2" w14:textId="6C9F06A1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2BCE4BEB" w14:textId="69174955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3D6543F4" w14:textId="6A8AC33A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68707CCE" w14:textId="6BECA5F1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70A70263" w14:textId="7E6A4F90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F7B3BAD" w14:textId="3A6DAB08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1C47315E" w14:textId="7786CD89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0987F74F" w14:textId="72EB3216" w:rsidR="00B67BE6" w:rsidRDefault="00B67BE6" w:rsidP="00A04572">
      <w:pPr>
        <w:tabs>
          <w:tab w:val="right" w:pos="9240"/>
          <w:tab w:val="right" w:pos="9480"/>
        </w:tabs>
        <w:rPr>
          <w:b/>
          <w:caps/>
          <w:u w:val="single"/>
          <w:lang w:eastAsia="sv-SE"/>
        </w:rPr>
      </w:pPr>
    </w:p>
    <w:p w14:paraId="43ED62CA" w14:textId="1CB8F24E" w:rsidR="00B67BE6" w:rsidRPr="00B50226" w:rsidRDefault="00B67BE6" w:rsidP="00A04572">
      <w:pPr>
        <w:tabs>
          <w:tab w:val="right" w:pos="9240"/>
          <w:tab w:val="right" w:pos="9480"/>
        </w:tabs>
      </w:pPr>
    </w:p>
    <w:p w14:paraId="7B1CFC39" w14:textId="6F6CC7F3" w:rsidR="001278D5" w:rsidRPr="00B50226" w:rsidRDefault="001278D5" w:rsidP="00C20D71">
      <w:pPr>
        <w:pStyle w:val="Heading1"/>
      </w:pPr>
      <w:bookmarkStart w:id="2" w:name="_Toc144916764"/>
      <w:bookmarkEnd w:id="1"/>
      <w:r w:rsidRPr="00C20D71">
        <w:t>General</w:t>
      </w:r>
      <w:r w:rsidRPr="00B50226">
        <w:t xml:space="preserve"> </w:t>
      </w:r>
      <w:r w:rsidRPr="00B67BE6">
        <w:t>Information</w:t>
      </w:r>
      <w:bookmarkEnd w:id="2"/>
    </w:p>
    <w:p w14:paraId="2205036E" w14:textId="14ABEDDD" w:rsidR="00AA61CF" w:rsidRDefault="00AA61CF" w:rsidP="00936489">
      <w:pPr>
        <w:pStyle w:val="Heading2"/>
      </w:pPr>
      <w:bookmarkStart w:id="3" w:name="_Toc100754129"/>
      <w:bookmarkStart w:id="4" w:name="_Toc144916765"/>
      <w:r w:rsidRPr="00B50226">
        <w:t>Revision history</w:t>
      </w:r>
      <w:bookmarkEnd w:id="3"/>
      <w:bookmarkEnd w:id="4"/>
      <w:r w:rsidR="00CC7005" w:rsidRPr="00B50226">
        <w:t xml:space="preserve"> </w:t>
      </w:r>
    </w:p>
    <w:p w14:paraId="5B8BD873" w14:textId="77777777" w:rsidR="008E2F94" w:rsidRPr="008E2F94" w:rsidRDefault="008E2F94" w:rsidP="008E2F94"/>
    <w:tbl>
      <w:tblPr>
        <w:tblW w:w="96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1843"/>
        <w:gridCol w:w="2409"/>
        <w:gridCol w:w="4111"/>
      </w:tblGrid>
      <w:tr w:rsidR="00536511" w:rsidRPr="00B50226" w14:paraId="530B0A47" w14:textId="77777777" w:rsidTr="008E2F94">
        <w:tc>
          <w:tcPr>
            <w:tcW w:w="1243" w:type="dxa"/>
            <w:shd w:val="clear" w:color="auto" w:fill="000080"/>
          </w:tcPr>
          <w:p w14:paraId="35615C04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Revision</w:t>
            </w:r>
          </w:p>
        </w:tc>
        <w:tc>
          <w:tcPr>
            <w:tcW w:w="1843" w:type="dxa"/>
            <w:shd w:val="clear" w:color="auto" w:fill="000080"/>
          </w:tcPr>
          <w:p w14:paraId="7313E31C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Date</w:t>
            </w:r>
          </w:p>
        </w:tc>
        <w:tc>
          <w:tcPr>
            <w:tcW w:w="2409" w:type="dxa"/>
            <w:shd w:val="clear" w:color="auto" w:fill="000080"/>
          </w:tcPr>
          <w:p w14:paraId="5CFCAB52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Author(s)</w:t>
            </w:r>
          </w:p>
        </w:tc>
        <w:tc>
          <w:tcPr>
            <w:tcW w:w="4111" w:type="dxa"/>
            <w:shd w:val="clear" w:color="auto" w:fill="000080"/>
          </w:tcPr>
          <w:p w14:paraId="64455642" w14:textId="77777777" w:rsidR="00536511" w:rsidRPr="00B50226" w:rsidRDefault="00536511" w:rsidP="001079B6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Description/comment</w:t>
            </w:r>
          </w:p>
        </w:tc>
      </w:tr>
      <w:tr w:rsidR="00536511" w:rsidRPr="00B50226" w14:paraId="1D9B0270" w14:textId="77777777" w:rsidTr="008E2F94">
        <w:tc>
          <w:tcPr>
            <w:tcW w:w="1243" w:type="dxa"/>
            <w:shd w:val="clear" w:color="auto" w:fill="auto"/>
          </w:tcPr>
          <w:p w14:paraId="699619A3" w14:textId="42AF36BB" w:rsidR="00536511" w:rsidRPr="00B50226" w:rsidRDefault="00366E53" w:rsidP="001079B6">
            <w:pPr>
              <w:spacing w:after="0" w:afterAutospacing="1"/>
            </w:pPr>
            <w:r>
              <w:t>1.</w:t>
            </w:r>
            <w:r w:rsidR="00430FAC">
              <w:t>2.5.3</w:t>
            </w:r>
          </w:p>
        </w:tc>
        <w:tc>
          <w:tcPr>
            <w:tcW w:w="1843" w:type="dxa"/>
            <w:shd w:val="clear" w:color="auto" w:fill="auto"/>
          </w:tcPr>
          <w:p w14:paraId="3E6265DF" w14:textId="3D2537D6" w:rsidR="00536511" w:rsidRPr="00B50226" w:rsidRDefault="00B04594" w:rsidP="001079B6">
            <w:pPr>
              <w:spacing w:after="0" w:afterAutospacing="1"/>
            </w:pPr>
            <w:r>
              <w:t>11</w:t>
            </w:r>
            <w:r w:rsidR="006F3256">
              <w:t>.0</w:t>
            </w:r>
            <w:r>
              <w:t>2</w:t>
            </w:r>
            <w:r w:rsidR="006F3256">
              <w:t>.202</w:t>
            </w:r>
            <w:r>
              <w:t>2</w:t>
            </w:r>
          </w:p>
        </w:tc>
        <w:tc>
          <w:tcPr>
            <w:tcW w:w="2409" w:type="dxa"/>
            <w:shd w:val="clear" w:color="auto" w:fill="auto"/>
          </w:tcPr>
          <w:p w14:paraId="5FEAE5D1" w14:textId="4E165ED4" w:rsidR="00536511" w:rsidRPr="00B50226" w:rsidRDefault="00B04594" w:rsidP="001079B6">
            <w:pPr>
              <w:spacing w:after="0" w:afterAutospacing="1"/>
            </w:pPr>
            <w:r>
              <w:t>S.Dominte</w:t>
            </w:r>
          </w:p>
        </w:tc>
        <w:tc>
          <w:tcPr>
            <w:tcW w:w="4111" w:type="dxa"/>
            <w:shd w:val="clear" w:color="auto" w:fill="auto"/>
          </w:tcPr>
          <w:p w14:paraId="517F598B" w14:textId="01CCDE2E" w:rsidR="00536511" w:rsidRPr="00B50226" w:rsidRDefault="00B04594" w:rsidP="001079B6">
            <w:pPr>
              <w:spacing w:after="0" w:afterAutospacing="1"/>
            </w:pPr>
            <w:r>
              <w:t>Initial version</w:t>
            </w:r>
          </w:p>
        </w:tc>
      </w:tr>
      <w:tr w:rsidR="00430FAC" w:rsidRPr="00B50226" w14:paraId="372B1308" w14:textId="77777777" w:rsidTr="008E2F94">
        <w:tc>
          <w:tcPr>
            <w:tcW w:w="1243" w:type="dxa"/>
            <w:shd w:val="clear" w:color="auto" w:fill="auto"/>
          </w:tcPr>
          <w:p w14:paraId="66FAAB9A" w14:textId="70DC7894" w:rsidR="00430FAC" w:rsidRDefault="00430FAC" w:rsidP="00430FAC">
            <w:pPr>
              <w:spacing w:after="0" w:afterAutospacing="1"/>
            </w:pPr>
            <w:r>
              <w:t>1.2.5.4</w:t>
            </w:r>
          </w:p>
        </w:tc>
        <w:tc>
          <w:tcPr>
            <w:tcW w:w="1843" w:type="dxa"/>
            <w:shd w:val="clear" w:color="auto" w:fill="auto"/>
          </w:tcPr>
          <w:p w14:paraId="39963014" w14:textId="483B4434" w:rsidR="00430FAC" w:rsidRDefault="00430FAC" w:rsidP="00430FAC">
            <w:pPr>
              <w:spacing w:after="0" w:afterAutospacing="1"/>
            </w:pPr>
            <w:r>
              <w:t>11.02.2022</w:t>
            </w:r>
          </w:p>
        </w:tc>
        <w:tc>
          <w:tcPr>
            <w:tcW w:w="2409" w:type="dxa"/>
            <w:shd w:val="clear" w:color="auto" w:fill="auto"/>
          </w:tcPr>
          <w:p w14:paraId="51BF2FC7" w14:textId="24B45C2E" w:rsidR="00430FAC" w:rsidRDefault="00430FAC" w:rsidP="00430FAC">
            <w:pPr>
              <w:spacing w:after="0" w:afterAutospacing="1"/>
            </w:pPr>
            <w:r>
              <w:t>S.Dominte</w:t>
            </w:r>
          </w:p>
        </w:tc>
        <w:tc>
          <w:tcPr>
            <w:tcW w:w="4111" w:type="dxa"/>
            <w:shd w:val="clear" w:color="auto" w:fill="auto"/>
          </w:tcPr>
          <w:p w14:paraId="2E98CE32" w14:textId="417F2365" w:rsidR="00430FAC" w:rsidRDefault="00430FAC" w:rsidP="00430FAC">
            <w:pPr>
              <w:spacing w:after="0" w:afterAutospacing="1"/>
            </w:pPr>
            <w:r>
              <w:t>Table of content and revison were updated</w:t>
            </w:r>
          </w:p>
        </w:tc>
      </w:tr>
      <w:tr w:rsidR="00740ADC" w:rsidRPr="00B50226" w14:paraId="68480197" w14:textId="77777777" w:rsidTr="008E2F94">
        <w:tc>
          <w:tcPr>
            <w:tcW w:w="1243" w:type="dxa"/>
            <w:shd w:val="clear" w:color="auto" w:fill="auto"/>
          </w:tcPr>
          <w:p w14:paraId="2949DD60" w14:textId="10464244" w:rsidR="00740ADC" w:rsidRDefault="00740ADC" w:rsidP="00740ADC">
            <w:pPr>
              <w:spacing w:after="0" w:afterAutospacing="1"/>
            </w:pPr>
            <w:r>
              <w:t>1.2.5.5</w:t>
            </w:r>
          </w:p>
        </w:tc>
        <w:tc>
          <w:tcPr>
            <w:tcW w:w="1843" w:type="dxa"/>
            <w:shd w:val="clear" w:color="auto" w:fill="auto"/>
          </w:tcPr>
          <w:p w14:paraId="11BE863E" w14:textId="24B35FF5" w:rsidR="00740ADC" w:rsidRDefault="00740ADC" w:rsidP="00740ADC">
            <w:pPr>
              <w:spacing w:after="0" w:afterAutospacing="1"/>
            </w:pPr>
            <w:r>
              <w:t>13.04.2022</w:t>
            </w:r>
          </w:p>
        </w:tc>
        <w:tc>
          <w:tcPr>
            <w:tcW w:w="2409" w:type="dxa"/>
            <w:shd w:val="clear" w:color="auto" w:fill="auto"/>
          </w:tcPr>
          <w:p w14:paraId="5530AE3F" w14:textId="70CB041F" w:rsidR="00740ADC" w:rsidRDefault="00740ADC" w:rsidP="00740ADC">
            <w:pPr>
              <w:spacing w:after="0" w:afterAutospacing="1"/>
            </w:pPr>
            <w:r>
              <w:t>S.Dominte</w:t>
            </w:r>
          </w:p>
        </w:tc>
        <w:tc>
          <w:tcPr>
            <w:tcW w:w="4111" w:type="dxa"/>
            <w:shd w:val="clear" w:color="auto" w:fill="auto"/>
          </w:tcPr>
          <w:p w14:paraId="479989CB" w14:textId="63F58A99" w:rsidR="00740ADC" w:rsidRDefault="00740ADC" w:rsidP="00740ADC">
            <w:pPr>
              <w:spacing w:after="0" w:afterAutospacing="1"/>
            </w:pPr>
            <w:r>
              <w:t>Release updated</w:t>
            </w:r>
          </w:p>
        </w:tc>
      </w:tr>
      <w:tr w:rsidR="003A583D" w:rsidRPr="00B50226" w14:paraId="1A7D7CAC" w14:textId="77777777" w:rsidTr="008E2F94">
        <w:tc>
          <w:tcPr>
            <w:tcW w:w="1243" w:type="dxa"/>
            <w:shd w:val="clear" w:color="auto" w:fill="auto"/>
          </w:tcPr>
          <w:p w14:paraId="203736AC" w14:textId="7E9AAE29" w:rsidR="003A583D" w:rsidRDefault="003A583D" w:rsidP="003A583D">
            <w:pPr>
              <w:spacing w:after="0" w:afterAutospacing="1"/>
            </w:pPr>
            <w:r>
              <w:t>1.2.5.6</w:t>
            </w:r>
          </w:p>
        </w:tc>
        <w:tc>
          <w:tcPr>
            <w:tcW w:w="1843" w:type="dxa"/>
            <w:shd w:val="clear" w:color="auto" w:fill="auto"/>
          </w:tcPr>
          <w:p w14:paraId="01391724" w14:textId="1167B5B3" w:rsidR="003A583D" w:rsidRDefault="003A583D" w:rsidP="003A583D">
            <w:pPr>
              <w:spacing w:after="0" w:afterAutospacing="1"/>
            </w:pPr>
            <w:r>
              <w:t>12.05.2022</w:t>
            </w:r>
          </w:p>
        </w:tc>
        <w:tc>
          <w:tcPr>
            <w:tcW w:w="2409" w:type="dxa"/>
            <w:shd w:val="clear" w:color="auto" w:fill="auto"/>
          </w:tcPr>
          <w:p w14:paraId="06396B77" w14:textId="3F537EAE" w:rsidR="003A583D" w:rsidRDefault="003A583D" w:rsidP="003A583D">
            <w:pPr>
              <w:spacing w:after="0" w:afterAutospacing="1"/>
            </w:pPr>
            <w:r>
              <w:t>S.Dominte</w:t>
            </w:r>
          </w:p>
        </w:tc>
        <w:tc>
          <w:tcPr>
            <w:tcW w:w="4111" w:type="dxa"/>
            <w:shd w:val="clear" w:color="auto" w:fill="auto"/>
          </w:tcPr>
          <w:p w14:paraId="63DC6E39" w14:textId="012FAEEF" w:rsidR="003A583D" w:rsidRDefault="003A583D" w:rsidP="003A583D">
            <w:pPr>
              <w:spacing w:after="0" w:afterAutospacing="1"/>
            </w:pPr>
            <w:r>
              <w:t>Release updated</w:t>
            </w:r>
          </w:p>
        </w:tc>
      </w:tr>
      <w:tr w:rsidR="00A26E38" w:rsidRPr="00B50226" w14:paraId="1841F872" w14:textId="77777777" w:rsidTr="008E2F94">
        <w:tc>
          <w:tcPr>
            <w:tcW w:w="1243" w:type="dxa"/>
            <w:shd w:val="clear" w:color="auto" w:fill="auto"/>
          </w:tcPr>
          <w:p w14:paraId="2E5B3E37" w14:textId="5470E714" w:rsidR="00A26E38" w:rsidRDefault="00A26E38" w:rsidP="00A26E38">
            <w:pPr>
              <w:spacing w:after="0" w:afterAutospacing="1"/>
            </w:pPr>
            <w:r>
              <w:t>1.2.5.7</w:t>
            </w:r>
          </w:p>
        </w:tc>
        <w:tc>
          <w:tcPr>
            <w:tcW w:w="1843" w:type="dxa"/>
            <w:shd w:val="clear" w:color="auto" w:fill="auto"/>
          </w:tcPr>
          <w:p w14:paraId="7D6E94E6" w14:textId="15D91B69" w:rsidR="00A26E38" w:rsidRDefault="00A26E38" w:rsidP="00A26E38">
            <w:pPr>
              <w:spacing w:after="0" w:afterAutospacing="1"/>
            </w:pPr>
            <w:r>
              <w:t>29.06.2022</w:t>
            </w:r>
          </w:p>
        </w:tc>
        <w:tc>
          <w:tcPr>
            <w:tcW w:w="2409" w:type="dxa"/>
            <w:shd w:val="clear" w:color="auto" w:fill="auto"/>
          </w:tcPr>
          <w:p w14:paraId="1653425B" w14:textId="5381D61A" w:rsidR="00A26E38" w:rsidRDefault="00A26E38" w:rsidP="00A26E38">
            <w:pPr>
              <w:spacing w:after="0" w:afterAutospacing="1"/>
            </w:pPr>
            <w:r>
              <w:t>S.Dominte</w:t>
            </w:r>
          </w:p>
        </w:tc>
        <w:tc>
          <w:tcPr>
            <w:tcW w:w="4111" w:type="dxa"/>
            <w:shd w:val="clear" w:color="auto" w:fill="auto"/>
          </w:tcPr>
          <w:p w14:paraId="132547D9" w14:textId="4D6E98F7" w:rsidR="00A26E38" w:rsidRDefault="006C7CDF" w:rsidP="00A26E38">
            <w:pPr>
              <w:spacing w:after="0" w:afterAutospacing="1"/>
            </w:pPr>
            <w:r>
              <w:t>QAC updated for R2.0.5</w:t>
            </w:r>
          </w:p>
        </w:tc>
      </w:tr>
      <w:tr w:rsidR="0069765C" w:rsidRPr="00B50226" w14:paraId="319A929D" w14:textId="77777777" w:rsidTr="008E2F94">
        <w:tc>
          <w:tcPr>
            <w:tcW w:w="1243" w:type="dxa"/>
            <w:shd w:val="clear" w:color="auto" w:fill="auto"/>
          </w:tcPr>
          <w:p w14:paraId="34718D4E" w14:textId="587B2E25" w:rsidR="0069765C" w:rsidRDefault="0069765C" w:rsidP="0069765C">
            <w:pPr>
              <w:spacing w:after="0" w:afterAutospacing="1"/>
            </w:pPr>
            <w:r>
              <w:t>1.2.5.8</w:t>
            </w:r>
          </w:p>
        </w:tc>
        <w:tc>
          <w:tcPr>
            <w:tcW w:w="1843" w:type="dxa"/>
            <w:shd w:val="clear" w:color="auto" w:fill="auto"/>
          </w:tcPr>
          <w:p w14:paraId="0346CC18" w14:textId="5D60D94F" w:rsidR="0069765C" w:rsidRDefault="0069765C" w:rsidP="0069765C">
            <w:pPr>
              <w:spacing w:after="0" w:afterAutospacing="1"/>
            </w:pPr>
            <w:r>
              <w:t>12.09.2022</w:t>
            </w:r>
          </w:p>
        </w:tc>
        <w:tc>
          <w:tcPr>
            <w:tcW w:w="2409" w:type="dxa"/>
            <w:shd w:val="clear" w:color="auto" w:fill="auto"/>
          </w:tcPr>
          <w:p w14:paraId="4E1077A1" w14:textId="1898DDB8" w:rsidR="0069765C" w:rsidRDefault="0069765C" w:rsidP="0069765C">
            <w:pPr>
              <w:spacing w:after="0" w:afterAutospacing="1"/>
            </w:pPr>
            <w:r>
              <w:t>S.Dominte</w:t>
            </w:r>
          </w:p>
        </w:tc>
        <w:tc>
          <w:tcPr>
            <w:tcW w:w="4111" w:type="dxa"/>
            <w:shd w:val="clear" w:color="auto" w:fill="auto"/>
          </w:tcPr>
          <w:p w14:paraId="68CA3D32" w14:textId="06E07EF0" w:rsidR="0069765C" w:rsidRDefault="0069765C" w:rsidP="0069765C">
            <w:pPr>
              <w:spacing w:after="0" w:afterAutospacing="1"/>
            </w:pPr>
            <w:r>
              <w:t>QAC updated for R3.0</w:t>
            </w:r>
          </w:p>
        </w:tc>
      </w:tr>
      <w:tr w:rsidR="00CA3B90" w:rsidRPr="00B50226" w14:paraId="65376EDB" w14:textId="77777777" w:rsidTr="008E2F94">
        <w:tc>
          <w:tcPr>
            <w:tcW w:w="1243" w:type="dxa"/>
            <w:shd w:val="clear" w:color="auto" w:fill="auto"/>
          </w:tcPr>
          <w:p w14:paraId="22C7E2F3" w14:textId="16E06D9A" w:rsidR="00CA3B90" w:rsidRDefault="00CA3B90" w:rsidP="00CA3B90">
            <w:pPr>
              <w:spacing w:after="0" w:afterAutospacing="1"/>
            </w:pPr>
            <w:r>
              <w:t>1.2.5.9</w:t>
            </w:r>
          </w:p>
        </w:tc>
        <w:tc>
          <w:tcPr>
            <w:tcW w:w="1843" w:type="dxa"/>
            <w:shd w:val="clear" w:color="auto" w:fill="auto"/>
          </w:tcPr>
          <w:p w14:paraId="695A3DB6" w14:textId="104DDB3F" w:rsidR="00CA3B90" w:rsidRDefault="00CA3B90" w:rsidP="00CA3B90">
            <w:pPr>
              <w:spacing w:after="0" w:afterAutospacing="1"/>
            </w:pPr>
            <w:r>
              <w:t>21.12.2022</w:t>
            </w:r>
          </w:p>
        </w:tc>
        <w:tc>
          <w:tcPr>
            <w:tcW w:w="2409" w:type="dxa"/>
            <w:shd w:val="clear" w:color="auto" w:fill="auto"/>
          </w:tcPr>
          <w:p w14:paraId="45FE5582" w14:textId="7C884345" w:rsidR="00CA3B90" w:rsidRDefault="00CA3B90" w:rsidP="00CA3B90">
            <w:pPr>
              <w:spacing w:after="0" w:afterAutospacing="1"/>
            </w:pPr>
            <w:r>
              <w:t>S.Dominte</w:t>
            </w:r>
          </w:p>
        </w:tc>
        <w:tc>
          <w:tcPr>
            <w:tcW w:w="4111" w:type="dxa"/>
            <w:shd w:val="clear" w:color="auto" w:fill="auto"/>
          </w:tcPr>
          <w:p w14:paraId="49232B0D" w14:textId="68989098" w:rsidR="00CA3B90" w:rsidRDefault="00CA3B90" w:rsidP="00CA3B90">
            <w:pPr>
              <w:spacing w:after="0" w:afterAutospacing="1"/>
            </w:pPr>
            <w:r>
              <w:t>QAC updated for R4.0</w:t>
            </w:r>
          </w:p>
        </w:tc>
      </w:tr>
      <w:tr w:rsidR="003649DE" w:rsidRPr="00B50226" w14:paraId="31E6C4F8" w14:textId="77777777" w:rsidTr="008E2F94">
        <w:tc>
          <w:tcPr>
            <w:tcW w:w="1243" w:type="dxa"/>
            <w:shd w:val="clear" w:color="auto" w:fill="auto"/>
          </w:tcPr>
          <w:p w14:paraId="7503A739" w14:textId="07E7538E" w:rsidR="003649DE" w:rsidRDefault="003649DE" w:rsidP="003649DE">
            <w:pPr>
              <w:spacing w:after="0" w:afterAutospacing="1"/>
            </w:pPr>
            <w:r>
              <w:t>1.2.5.10</w:t>
            </w:r>
          </w:p>
        </w:tc>
        <w:tc>
          <w:tcPr>
            <w:tcW w:w="1843" w:type="dxa"/>
            <w:shd w:val="clear" w:color="auto" w:fill="auto"/>
          </w:tcPr>
          <w:p w14:paraId="28332B7F" w14:textId="5AD32B55" w:rsidR="003649DE" w:rsidRDefault="003649DE" w:rsidP="003649DE">
            <w:pPr>
              <w:spacing w:after="0" w:afterAutospacing="1"/>
            </w:pPr>
            <w:r>
              <w:t>15.03.2023</w:t>
            </w:r>
          </w:p>
        </w:tc>
        <w:tc>
          <w:tcPr>
            <w:tcW w:w="2409" w:type="dxa"/>
            <w:shd w:val="clear" w:color="auto" w:fill="auto"/>
          </w:tcPr>
          <w:p w14:paraId="4E186F4B" w14:textId="06DEE6A0" w:rsidR="003649DE" w:rsidRDefault="003649DE" w:rsidP="003649DE">
            <w:pPr>
              <w:spacing w:after="0" w:afterAutospacing="1"/>
            </w:pPr>
            <w:r>
              <w:t>S.Dominte</w:t>
            </w:r>
          </w:p>
        </w:tc>
        <w:tc>
          <w:tcPr>
            <w:tcW w:w="4111" w:type="dxa"/>
            <w:shd w:val="clear" w:color="auto" w:fill="auto"/>
          </w:tcPr>
          <w:p w14:paraId="1A726704" w14:textId="0AF8E8E2" w:rsidR="003649DE" w:rsidRDefault="003649DE" w:rsidP="003649DE">
            <w:pPr>
              <w:spacing w:after="0" w:afterAutospacing="1"/>
            </w:pPr>
            <w:r>
              <w:t>QAC updated for R5.0</w:t>
            </w:r>
          </w:p>
        </w:tc>
      </w:tr>
      <w:tr w:rsidR="00FB2928" w:rsidRPr="00B50226" w14:paraId="217D8DD4" w14:textId="77777777" w:rsidTr="008E2F94">
        <w:tc>
          <w:tcPr>
            <w:tcW w:w="1243" w:type="dxa"/>
            <w:shd w:val="clear" w:color="auto" w:fill="auto"/>
          </w:tcPr>
          <w:p w14:paraId="500C7D3B" w14:textId="4D1CA609" w:rsidR="00FB2928" w:rsidRDefault="00FB2928" w:rsidP="00FB2928">
            <w:pPr>
              <w:spacing w:after="0" w:afterAutospacing="1"/>
            </w:pPr>
            <w:r>
              <w:t>1.2.5.11</w:t>
            </w:r>
          </w:p>
        </w:tc>
        <w:tc>
          <w:tcPr>
            <w:tcW w:w="1843" w:type="dxa"/>
            <w:shd w:val="clear" w:color="auto" w:fill="auto"/>
          </w:tcPr>
          <w:p w14:paraId="0A2D19D4" w14:textId="596F07C6" w:rsidR="00FB2928" w:rsidRDefault="00FB2928" w:rsidP="00FB2928">
            <w:pPr>
              <w:spacing w:after="0" w:afterAutospacing="1"/>
            </w:pPr>
            <w:r>
              <w:t>1</w:t>
            </w:r>
            <w:r w:rsidR="00680A78">
              <w:t>6</w:t>
            </w:r>
            <w:r>
              <w:t>.03.2023</w:t>
            </w:r>
          </w:p>
        </w:tc>
        <w:tc>
          <w:tcPr>
            <w:tcW w:w="2409" w:type="dxa"/>
            <w:shd w:val="clear" w:color="auto" w:fill="auto"/>
          </w:tcPr>
          <w:p w14:paraId="7F4481E0" w14:textId="35A6B822" w:rsidR="00FB2928" w:rsidRDefault="00FB2928" w:rsidP="00FB2928">
            <w:pPr>
              <w:spacing w:after="0" w:afterAutospacing="1"/>
            </w:pPr>
            <w:r>
              <w:t>S.Dominte</w:t>
            </w:r>
          </w:p>
        </w:tc>
        <w:tc>
          <w:tcPr>
            <w:tcW w:w="4111" w:type="dxa"/>
            <w:shd w:val="clear" w:color="auto" w:fill="auto"/>
          </w:tcPr>
          <w:p w14:paraId="0237607F" w14:textId="17FCB7A5" w:rsidR="00FB2928" w:rsidRDefault="00FB2928" w:rsidP="00FB2928">
            <w:pPr>
              <w:spacing w:after="0" w:afterAutospacing="1"/>
            </w:pPr>
            <w:r>
              <w:t>QAC updated for R5.1</w:t>
            </w:r>
          </w:p>
        </w:tc>
      </w:tr>
      <w:tr w:rsidR="00802304" w:rsidRPr="00B50226" w14:paraId="4C6B20CC" w14:textId="77777777" w:rsidTr="008E2F94">
        <w:tc>
          <w:tcPr>
            <w:tcW w:w="1243" w:type="dxa"/>
            <w:shd w:val="clear" w:color="auto" w:fill="auto"/>
          </w:tcPr>
          <w:p w14:paraId="1EA35911" w14:textId="637D7715" w:rsidR="00802304" w:rsidRDefault="00802304" w:rsidP="00802304">
            <w:pPr>
              <w:spacing w:after="0" w:afterAutospacing="1"/>
            </w:pPr>
            <w:r>
              <w:t>1.2.5.12</w:t>
            </w:r>
          </w:p>
        </w:tc>
        <w:tc>
          <w:tcPr>
            <w:tcW w:w="1843" w:type="dxa"/>
            <w:shd w:val="clear" w:color="auto" w:fill="auto"/>
          </w:tcPr>
          <w:p w14:paraId="7B9C90FA" w14:textId="7AA17AAF" w:rsidR="00802304" w:rsidRDefault="00802304" w:rsidP="00802304">
            <w:pPr>
              <w:spacing w:after="0" w:afterAutospacing="1"/>
            </w:pPr>
            <w:r>
              <w:t>22.05.2023</w:t>
            </w:r>
          </w:p>
        </w:tc>
        <w:tc>
          <w:tcPr>
            <w:tcW w:w="2409" w:type="dxa"/>
            <w:shd w:val="clear" w:color="auto" w:fill="auto"/>
          </w:tcPr>
          <w:p w14:paraId="4072C2AD" w14:textId="6DFAE7AB" w:rsidR="00802304" w:rsidRDefault="00802304" w:rsidP="00802304">
            <w:pPr>
              <w:spacing w:after="0" w:afterAutospacing="1"/>
            </w:pPr>
            <w:r>
              <w:t>S.Dominte</w:t>
            </w:r>
          </w:p>
        </w:tc>
        <w:tc>
          <w:tcPr>
            <w:tcW w:w="4111" w:type="dxa"/>
            <w:shd w:val="clear" w:color="auto" w:fill="auto"/>
          </w:tcPr>
          <w:p w14:paraId="0DA34A6E" w14:textId="0020E948" w:rsidR="00802304" w:rsidRDefault="00802304" w:rsidP="00802304">
            <w:pPr>
              <w:spacing w:after="0" w:afterAutospacing="1"/>
            </w:pPr>
            <w:r>
              <w:t>QAC updated for R6.0</w:t>
            </w:r>
          </w:p>
        </w:tc>
      </w:tr>
      <w:tr w:rsidR="00903094" w:rsidRPr="00B50226" w14:paraId="67372345" w14:textId="77777777" w:rsidTr="008E2F94">
        <w:tc>
          <w:tcPr>
            <w:tcW w:w="1243" w:type="dxa"/>
            <w:shd w:val="clear" w:color="auto" w:fill="auto"/>
          </w:tcPr>
          <w:p w14:paraId="1D0B0898" w14:textId="2750F0F1" w:rsidR="00903094" w:rsidRDefault="00903094" w:rsidP="00802304">
            <w:pPr>
              <w:spacing w:after="0" w:afterAutospacing="1"/>
            </w:pPr>
            <w:r>
              <w:t>1.2.5.13</w:t>
            </w:r>
          </w:p>
        </w:tc>
        <w:tc>
          <w:tcPr>
            <w:tcW w:w="1843" w:type="dxa"/>
            <w:shd w:val="clear" w:color="auto" w:fill="auto"/>
          </w:tcPr>
          <w:p w14:paraId="4B557833" w14:textId="515CF05D" w:rsidR="00903094" w:rsidRDefault="00903094" w:rsidP="00802304">
            <w:pPr>
              <w:spacing w:after="0" w:afterAutospacing="1"/>
            </w:pPr>
            <w:r>
              <w:t>21.06.2023</w:t>
            </w:r>
          </w:p>
        </w:tc>
        <w:tc>
          <w:tcPr>
            <w:tcW w:w="2409" w:type="dxa"/>
            <w:shd w:val="clear" w:color="auto" w:fill="auto"/>
          </w:tcPr>
          <w:p w14:paraId="28F11339" w14:textId="793C12FB" w:rsidR="00903094" w:rsidRDefault="00903094" w:rsidP="00802304">
            <w:pPr>
              <w:spacing w:after="0" w:afterAutospacing="1"/>
            </w:pPr>
            <w:r>
              <w:t>M. Obada</w:t>
            </w:r>
          </w:p>
        </w:tc>
        <w:tc>
          <w:tcPr>
            <w:tcW w:w="4111" w:type="dxa"/>
            <w:shd w:val="clear" w:color="auto" w:fill="auto"/>
          </w:tcPr>
          <w:p w14:paraId="437B2B41" w14:textId="6A93DD5B" w:rsidR="00903094" w:rsidRDefault="00903094" w:rsidP="00802304">
            <w:pPr>
              <w:spacing w:after="0" w:afterAutospacing="1"/>
            </w:pPr>
            <w:r>
              <w:t>QAC updated for R6.1</w:t>
            </w:r>
          </w:p>
        </w:tc>
      </w:tr>
      <w:tr w:rsidR="00ED7455" w:rsidRPr="00B50226" w14:paraId="7E7D3A14" w14:textId="77777777" w:rsidTr="008E2F94">
        <w:tc>
          <w:tcPr>
            <w:tcW w:w="1243" w:type="dxa"/>
            <w:shd w:val="clear" w:color="auto" w:fill="auto"/>
          </w:tcPr>
          <w:p w14:paraId="48B4BD1E" w14:textId="47FDDDAF" w:rsidR="00ED7455" w:rsidRDefault="00ED7455" w:rsidP="00ED7455">
            <w:pPr>
              <w:spacing w:after="0" w:afterAutospacing="1"/>
            </w:pPr>
            <w:r>
              <w:t>1.2.5.14</w:t>
            </w:r>
          </w:p>
        </w:tc>
        <w:tc>
          <w:tcPr>
            <w:tcW w:w="1843" w:type="dxa"/>
            <w:shd w:val="clear" w:color="auto" w:fill="auto"/>
          </w:tcPr>
          <w:p w14:paraId="58C806D5" w14:textId="733A93CA" w:rsidR="00ED7455" w:rsidRDefault="00ED7455" w:rsidP="00ED7455">
            <w:pPr>
              <w:spacing w:after="0" w:afterAutospacing="1"/>
            </w:pPr>
            <w:r>
              <w:t>21.06.2023</w:t>
            </w:r>
          </w:p>
        </w:tc>
        <w:tc>
          <w:tcPr>
            <w:tcW w:w="2409" w:type="dxa"/>
            <w:shd w:val="clear" w:color="auto" w:fill="auto"/>
          </w:tcPr>
          <w:p w14:paraId="0CBAF88B" w14:textId="294493C9" w:rsidR="00ED7455" w:rsidRDefault="00ED7455" w:rsidP="00ED7455">
            <w:pPr>
              <w:spacing w:after="0" w:afterAutospacing="1"/>
            </w:pPr>
            <w:r>
              <w:t>M. Obada</w:t>
            </w:r>
          </w:p>
        </w:tc>
        <w:tc>
          <w:tcPr>
            <w:tcW w:w="4111" w:type="dxa"/>
            <w:shd w:val="clear" w:color="auto" w:fill="auto"/>
          </w:tcPr>
          <w:p w14:paraId="7BDD93D5" w14:textId="007132C8" w:rsidR="00ED7455" w:rsidRDefault="00ED7455" w:rsidP="00ED7455">
            <w:pPr>
              <w:spacing w:after="0" w:afterAutospacing="1"/>
            </w:pPr>
            <w:r>
              <w:t>QAC updated for R</w:t>
            </w:r>
            <w:r w:rsidR="007E4938">
              <w:t>7</w:t>
            </w:r>
            <w:r>
              <w:t>.</w:t>
            </w:r>
            <w:r w:rsidR="007E4938">
              <w:t>0</w:t>
            </w:r>
          </w:p>
        </w:tc>
      </w:tr>
      <w:tr w:rsidR="00152A77" w:rsidRPr="00B50226" w14:paraId="233B042C" w14:textId="77777777" w:rsidTr="008E2F94">
        <w:tc>
          <w:tcPr>
            <w:tcW w:w="1243" w:type="dxa"/>
            <w:shd w:val="clear" w:color="auto" w:fill="auto"/>
          </w:tcPr>
          <w:p w14:paraId="2903F220" w14:textId="207109A1" w:rsidR="00152A77" w:rsidRDefault="00152A77" w:rsidP="00152A77">
            <w:pPr>
              <w:spacing w:after="0" w:afterAutospacing="1"/>
            </w:pPr>
            <w:r>
              <w:t>1.2.5.15</w:t>
            </w:r>
          </w:p>
        </w:tc>
        <w:tc>
          <w:tcPr>
            <w:tcW w:w="1843" w:type="dxa"/>
            <w:shd w:val="clear" w:color="auto" w:fill="auto"/>
          </w:tcPr>
          <w:p w14:paraId="176C90AA" w14:textId="4C99FD2E" w:rsidR="00152A77" w:rsidRDefault="00152A77" w:rsidP="00152A77">
            <w:pPr>
              <w:spacing w:after="0" w:afterAutospacing="1"/>
            </w:pPr>
            <w:r>
              <w:t>26.09.2023</w:t>
            </w:r>
          </w:p>
        </w:tc>
        <w:tc>
          <w:tcPr>
            <w:tcW w:w="2409" w:type="dxa"/>
            <w:shd w:val="clear" w:color="auto" w:fill="auto"/>
          </w:tcPr>
          <w:p w14:paraId="3AF697D5" w14:textId="314495FE" w:rsidR="00152A77" w:rsidRDefault="00152A77" w:rsidP="00152A77">
            <w:pPr>
              <w:spacing w:after="0" w:afterAutospacing="1"/>
            </w:pPr>
            <w:r>
              <w:t>M. Obada</w:t>
            </w:r>
          </w:p>
        </w:tc>
        <w:tc>
          <w:tcPr>
            <w:tcW w:w="4111" w:type="dxa"/>
            <w:shd w:val="clear" w:color="auto" w:fill="auto"/>
          </w:tcPr>
          <w:p w14:paraId="212BAA8F" w14:textId="2B7C8006" w:rsidR="00152A77" w:rsidRDefault="00152A77" w:rsidP="00152A77">
            <w:pPr>
              <w:spacing w:after="0" w:afterAutospacing="1"/>
            </w:pPr>
            <w:r>
              <w:t>QAC updated for R7.1</w:t>
            </w:r>
          </w:p>
        </w:tc>
      </w:tr>
      <w:tr w:rsidR="00152A77" w:rsidRPr="00B50226" w14:paraId="799DBC01" w14:textId="77777777" w:rsidTr="008E2F94">
        <w:tc>
          <w:tcPr>
            <w:tcW w:w="1243" w:type="dxa"/>
            <w:shd w:val="clear" w:color="auto" w:fill="auto"/>
          </w:tcPr>
          <w:p w14:paraId="70524EE9" w14:textId="237CBA4C" w:rsidR="00152A77" w:rsidRDefault="00152A77" w:rsidP="00152A77">
            <w:pPr>
              <w:spacing w:after="0" w:afterAutospacing="1"/>
            </w:pPr>
            <w:r>
              <w:t>1.2.5.16</w:t>
            </w:r>
          </w:p>
        </w:tc>
        <w:tc>
          <w:tcPr>
            <w:tcW w:w="1843" w:type="dxa"/>
            <w:shd w:val="clear" w:color="auto" w:fill="auto"/>
          </w:tcPr>
          <w:p w14:paraId="20AA3B14" w14:textId="1A771E5D" w:rsidR="00152A77" w:rsidRDefault="00152A77" w:rsidP="00152A77">
            <w:pPr>
              <w:spacing w:after="0" w:afterAutospacing="1"/>
            </w:pPr>
            <w:r>
              <w:t>20.10.2023</w:t>
            </w:r>
          </w:p>
        </w:tc>
        <w:tc>
          <w:tcPr>
            <w:tcW w:w="2409" w:type="dxa"/>
            <w:shd w:val="clear" w:color="auto" w:fill="auto"/>
          </w:tcPr>
          <w:p w14:paraId="3DA9409D" w14:textId="3F6E3E93" w:rsidR="00152A77" w:rsidRDefault="00152A77" w:rsidP="00152A77">
            <w:pPr>
              <w:spacing w:after="0" w:afterAutospacing="1"/>
            </w:pPr>
            <w:r>
              <w:t>M. Obada</w:t>
            </w:r>
          </w:p>
        </w:tc>
        <w:tc>
          <w:tcPr>
            <w:tcW w:w="4111" w:type="dxa"/>
            <w:shd w:val="clear" w:color="auto" w:fill="auto"/>
          </w:tcPr>
          <w:p w14:paraId="2120926A" w14:textId="06F79F6E" w:rsidR="00152A77" w:rsidRDefault="00152A77" w:rsidP="00152A77">
            <w:pPr>
              <w:spacing w:after="0" w:afterAutospacing="1"/>
            </w:pPr>
            <w:r>
              <w:t xml:space="preserve">QAC updated for R7.1 with correct version </w:t>
            </w:r>
          </w:p>
        </w:tc>
      </w:tr>
      <w:tr w:rsidR="00152A77" w:rsidRPr="00B50226" w14:paraId="7C50E692" w14:textId="77777777" w:rsidTr="008E2F94">
        <w:tc>
          <w:tcPr>
            <w:tcW w:w="1243" w:type="dxa"/>
            <w:shd w:val="clear" w:color="auto" w:fill="auto"/>
          </w:tcPr>
          <w:p w14:paraId="2FBC2007" w14:textId="516E25CC" w:rsidR="00152A77" w:rsidRDefault="00152A77" w:rsidP="00152A77">
            <w:pPr>
              <w:spacing w:after="0" w:afterAutospacing="1"/>
            </w:pPr>
            <w:r>
              <w:t>1.2.5.17</w:t>
            </w:r>
          </w:p>
        </w:tc>
        <w:tc>
          <w:tcPr>
            <w:tcW w:w="1843" w:type="dxa"/>
            <w:shd w:val="clear" w:color="auto" w:fill="auto"/>
          </w:tcPr>
          <w:p w14:paraId="5F256CE8" w14:textId="7ED8178E" w:rsidR="00152A77" w:rsidRDefault="00152A77" w:rsidP="00152A77">
            <w:pPr>
              <w:spacing w:after="0" w:afterAutospacing="1"/>
            </w:pPr>
            <w:r>
              <w:t>23.10.2023</w:t>
            </w:r>
          </w:p>
        </w:tc>
        <w:tc>
          <w:tcPr>
            <w:tcW w:w="2409" w:type="dxa"/>
            <w:shd w:val="clear" w:color="auto" w:fill="auto"/>
          </w:tcPr>
          <w:p w14:paraId="39CFDB3F" w14:textId="42E4F4CB" w:rsidR="00152A77" w:rsidRDefault="00152A77" w:rsidP="00152A77">
            <w:pPr>
              <w:spacing w:after="0" w:afterAutospacing="1"/>
            </w:pPr>
            <w:r>
              <w:t>M. Obada</w:t>
            </w:r>
          </w:p>
        </w:tc>
        <w:tc>
          <w:tcPr>
            <w:tcW w:w="4111" w:type="dxa"/>
            <w:shd w:val="clear" w:color="auto" w:fill="auto"/>
          </w:tcPr>
          <w:p w14:paraId="761AC6FE" w14:textId="3300439F" w:rsidR="00152A77" w:rsidRDefault="00152A77" w:rsidP="00152A77">
            <w:pPr>
              <w:spacing w:after="0" w:afterAutospacing="1"/>
            </w:pPr>
            <w:r>
              <w:t xml:space="preserve">QAC updated for R7.0 with correct version </w:t>
            </w:r>
          </w:p>
        </w:tc>
      </w:tr>
      <w:tr w:rsidR="004F0007" w:rsidRPr="00B50226" w14:paraId="1D38957E" w14:textId="77777777" w:rsidTr="008E2F94">
        <w:tc>
          <w:tcPr>
            <w:tcW w:w="1243" w:type="dxa"/>
            <w:shd w:val="clear" w:color="auto" w:fill="auto"/>
          </w:tcPr>
          <w:p w14:paraId="07E3008A" w14:textId="5E6FC42B" w:rsidR="004F0007" w:rsidRDefault="004F0007" w:rsidP="00152A77">
            <w:pPr>
              <w:spacing w:after="0" w:afterAutospacing="1"/>
            </w:pPr>
            <w:r>
              <w:t>1.2.5.18</w:t>
            </w:r>
          </w:p>
        </w:tc>
        <w:tc>
          <w:tcPr>
            <w:tcW w:w="1843" w:type="dxa"/>
            <w:shd w:val="clear" w:color="auto" w:fill="auto"/>
          </w:tcPr>
          <w:p w14:paraId="2A986834" w14:textId="7814D288" w:rsidR="004F0007" w:rsidRDefault="0036442E" w:rsidP="00152A77">
            <w:pPr>
              <w:spacing w:after="0" w:afterAutospacing="1"/>
            </w:pPr>
            <w:r>
              <w:t>13.11.2023</w:t>
            </w:r>
          </w:p>
        </w:tc>
        <w:tc>
          <w:tcPr>
            <w:tcW w:w="2409" w:type="dxa"/>
            <w:shd w:val="clear" w:color="auto" w:fill="auto"/>
          </w:tcPr>
          <w:p w14:paraId="33E263F7" w14:textId="0E9AB77A" w:rsidR="004F0007" w:rsidRDefault="0036442E" w:rsidP="00152A77">
            <w:pPr>
              <w:spacing w:after="0" w:afterAutospacing="1"/>
            </w:pPr>
            <w:r>
              <w:t>M. Serban</w:t>
            </w:r>
          </w:p>
        </w:tc>
        <w:tc>
          <w:tcPr>
            <w:tcW w:w="4111" w:type="dxa"/>
            <w:shd w:val="clear" w:color="auto" w:fill="auto"/>
          </w:tcPr>
          <w:p w14:paraId="0F21C2BD" w14:textId="192BC31D" w:rsidR="004F0007" w:rsidRDefault="0036442E" w:rsidP="00152A77">
            <w:pPr>
              <w:spacing w:after="0" w:afterAutospacing="1"/>
            </w:pPr>
            <w:r>
              <w:t>QAC updated for R8.0</w:t>
            </w:r>
          </w:p>
        </w:tc>
      </w:tr>
      <w:tr w:rsidR="00C37EA7" w:rsidRPr="00B50226" w14:paraId="3D254812" w14:textId="77777777" w:rsidTr="008E2F94">
        <w:tc>
          <w:tcPr>
            <w:tcW w:w="1243" w:type="dxa"/>
            <w:shd w:val="clear" w:color="auto" w:fill="auto"/>
          </w:tcPr>
          <w:p w14:paraId="33707C0E" w14:textId="7E3452AE" w:rsidR="00C37EA7" w:rsidRDefault="00C37EA7" w:rsidP="00152A77">
            <w:pPr>
              <w:spacing w:after="0" w:afterAutospacing="1"/>
            </w:pPr>
            <w:r>
              <w:t>1.2.5.19</w:t>
            </w:r>
          </w:p>
        </w:tc>
        <w:tc>
          <w:tcPr>
            <w:tcW w:w="1843" w:type="dxa"/>
            <w:shd w:val="clear" w:color="auto" w:fill="auto"/>
          </w:tcPr>
          <w:p w14:paraId="7D53F6D4" w14:textId="1266F821" w:rsidR="00C37EA7" w:rsidRDefault="00C37EA7" w:rsidP="00152A77">
            <w:pPr>
              <w:spacing w:after="0" w:afterAutospacing="1"/>
            </w:pPr>
            <w:r>
              <w:t>27.11.2023</w:t>
            </w:r>
          </w:p>
        </w:tc>
        <w:tc>
          <w:tcPr>
            <w:tcW w:w="2409" w:type="dxa"/>
            <w:shd w:val="clear" w:color="auto" w:fill="auto"/>
          </w:tcPr>
          <w:p w14:paraId="193129BD" w14:textId="5EDC225A" w:rsidR="00C37EA7" w:rsidRDefault="00C37EA7" w:rsidP="00152A77">
            <w:pPr>
              <w:spacing w:after="0" w:afterAutospacing="1"/>
            </w:pPr>
            <w:r>
              <w:t>M. Serban</w:t>
            </w:r>
          </w:p>
        </w:tc>
        <w:tc>
          <w:tcPr>
            <w:tcW w:w="4111" w:type="dxa"/>
            <w:shd w:val="clear" w:color="auto" w:fill="auto"/>
          </w:tcPr>
          <w:p w14:paraId="0E1B01EB" w14:textId="5642B0C8" w:rsidR="00C37EA7" w:rsidRDefault="00C37EA7" w:rsidP="00152A77">
            <w:pPr>
              <w:spacing w:after="0" w:afterAutospacing="1"/>
            </w:pPr>
            <w:r>
              <w:t>QAC updated for R8.0 patch 1</w:t>
            </w:r>
          </w:p>
        </w:tc>
      </w:tr>
    </w:tbl>
    <w:p w14:paraId="48C4F7D9" w14:textId="77777777" w:rsidR="001278D5" w:rsidRPr="00B50226" w:rsidRDefault="001278D5" w:rsidP="00936489">
      <w:pPr>
        <w:pStyle w:val="Heading2"/>
      </w:pPr>
      <w:bookmarkStart w:id="5" w:name="_Toc100754130"/>
      <w:bookmarkStart w:id="6" w:name="_Toc144916766"/>
      <w:r w:rsidRPr="00B50226">
        <w:t>Purpose</w:t>
      </w:r>
      <w:r w:rsidR="007A1E23" w:rsidRPr="00B50226">
        <w:t xml:space="preserve"> and Scope</w:t>
      </w:r>
      <w:bookmarkEnd w:id="5"/>
      <w:bookmarkEnd w:id="6"/>
    </w:p>
    <w:p w14:paraId="0B6BBA9C" w14:textId="6708CD96" w:rsidR="001278D5" w:rsidRDefault="000E7335" w:rsidP="00955AE2">
      <w:pPr>
        <w:jc w:val="both"/>
      </w:pPr>
      <w:r w:rsidRPr="00B50226">
        <w:t>The purpose of this report is to describe the software code analysis done with QAC on all software components used by t</w:t>
      </w:r>
      <w:r w:rsidR="00D256EC">
        <w:t xml:space="preserve">he </w:t>
      </w:r>
      <w:r w:rsidR="00B04594">
        <w:t>R</w:t>
      </w:r>
      <w:r w:rsidR="004F0007">
        <w:t>8</w:t>
      </w:r>
      <w:r w:rsidR="00802304">
        <w:t>.0</w:t>
      </w:r>
    </w:p>
    <w:p w14:paraId="5210E5A9" w14:textId="77777777" w:rsidR="00C20D71" w:rsidRPr="00B50226" w:rsidRDefault="00C20D71" w:rsidP="00955AE2">
      <w:pPr>
        <w:jc w:val="both"/>
      </w:pPr>
    </w:p>
    <w:p w14:paraId="7DCBCAA6" w14:textId="19AF8D84" w:rsidR="00D86802" w:rsidRDefault="00D86802" w:rsidP="00C20D71">
      <w:pPr>
        <w:rPr>
          <w:lang w:val="de-DE"/>
        </w:rPr>
      </w:pPr>
      <w:r>
        <w:rPr>
          <w:color w:val="000000" w:themeColor="text1"/>
          <w:lang w:val="de-DE"/>
        </w:rPr>
        <w:t>Product</w:t>
      </w:r>
      <w:r w:rsidR="00681E29" w:rsidRPr="00FE5BC3">
        <w:rPr>
          <w:color w:val="000000" w:themeColor="text1"/>
          <w:lang w:val="de-DE"/>
        </w:rPr>
        <w:t xml:space="preserve">: </w:t>
      </w:r>
      <w:r w:rsidR="00B04594">
        <w:t>DAIMLER MMA</w:t>
      </w:r>
    </w:p>
    <w:p w14:paraId="18A34E44" w14:textId="38A86AA3" w:rsidR="00D86802" w:rsidRDefault="00D86802" w:rsidP="00C20D71">
      <w:pPr>
        <w:rPr>
          <w:b/>
          <w:caps/>
          <w:lang w:val="de-DE"/>
        </w:rPr>
      </w:pPr>
      <w:r>
        <w:rPr>
          <w:color w:val="000000" w:themeColor="text1"/>
          <w:lang w:val="de-DE"/>
        </w:rPr>
        <w:t>Software V</w:t>
      </w:r>
      <w:r w:rsidR="008616C6" w:rsidRPr="00D86802">
        <w:rPr>
          <w:lang w:val="de-DE"/>
        </w:rPr>
        <w:t>ersion</w:t>
      </w:r>
      <w:r>
        <w:rPr>
          <w:lang w:val="de-DE"/>
        </w:rPr>
        <w:t>:</w:t>
      </w:r>
      <w:r w:rsidR="008616C6" w:rsidRPr="00D86802">
        <w:rPr>
          <w:lang w:val="de-DE"/>
        </w:rPr>
        <w:t xml:space="preserve"> </w:t>
      </w:r>
      <w:r w:rsidR="00B04594">
        <w:rPr>
          <w:b/>
          <w:caps/>
          <w:lang w:val="de-DE"/>
        </w:rPr>
        <w:t>R</w:t>
      </w:r>
      <w:r w:rsidR="004F0007">
        <w:rPr>
          <w:b/>
          <w:caps/>
          <w:lang w:val="de-DE"/>
        </w:rPr>
        <w:t>8</w:t>
      </w:r>
      <w:r w:rsidR="00802304">
        <w:rPr>
          <w:b/>
          <w:caps/>
          <w:lang w:val="de-DE"/>
        </w:rPr>
        <w:t>.0</w:t>
      </w:r>
    </w:p>
    <w:p w14:paraId="6A2BDAF8" w14:textId="4BFE3588" w:rsidR="00681E29" w:rsidRPr="00B744A4" w:rsidRDefault="00681E29" w:rsidP="00C20D71">
      <w:pPr>
        <w:rPr>
          <w:b/>
          <w:caps/>
          <w:lang w:val="de-DE"/>
        </w:rPr>
      </w:pPr>
      <w:r w:rsidRPr="00D86802">
        <w:t xml:space="preserve">QAC </w:t>
      </w:r>
      <w:r w:rsidR="008616C6" w:rsidRPr="00D86802">
        <w:t>version:</w:t>
      </w:r>
      <w:r w:rsidR="00366E53" w:rsidRPr="00D86802">
        <w:t xml:space="preserve"> </w:t>
      </w:r>
      <w:r w:rsidR="00366E53" w:rsidRPr="00D86802">
        <w:rPr>
          <w:b/>
        </w:rPr>
        <w:t>8.1.2.R</w:t>
      </w:r>
    </w:p>
    <w:p w14:paraId="7CB983BF" w14:textId="77777777" w:rsidR="00B744A4" w:rsidRPr="00D86802" w:rsidRDefault="00B744A4" w:rsidP="00B744A4">
      <w:pPr>
        <w:pStyle w:val="Para2"/>
        <w:ind w:left="720"/>
        <w:jc w:val="left"/>
        <w:rPr>
          <w:b/>
          <w:caps/>
          <w:lang w:val="de-DE"/>
        </w:rPr>
      </w:pPr>
    </w:p>
    <w:p w14:paraId="2F7C39FB" w14:textId="77777777" w:rsidR="001278D5" w:rsidRDefault="001278D5" w:rsidP="00936489">
      <w:pPr>
        <w:pStyle w:val="Heading2"/>
      </w:pPr>
      <w:bookmarkStart w:id="7" w:name="_Referenced_documents"/>
      <w:bookmarkStart w:id="8" w:name="_Toc221000464"/>
      <w:bookmarkStart w:id="9" w:name="_Toc100754131"/>
      <w:bookmarkStart w:id="10" w:name="_Toc144916767"/>
      <w:bookmarkEnd w:id="7"/>
      <w:r w:rsidRPr="00B50226">
        <w:t>Reference</w:t>
      </w:r>
      <w:r w:rsidR="00EF24E2" w:rsidRPr="00B50226">
        <w:t>d</w:t>
      </w:r>
      <w:r w:rsidRPr="00B50226">
        <w:t xml:space="preserve"> documents</w:t>
      </w:r>
      <w:bookmarkEnd w:id="8"/>
      <w:bookmarkEnd w:id="9"/>
      <w:bookmarkEnd w:id="10"/>
    </w:p>
    <w:p w14:paraId="70894019" w14:textId="77777777" w:rsidR="00401B25" w:rsidRPr="00401B25" w:rsidRDefault="00401B25" w:rsidP="00401B25"/>
    <w:tbl>
      <w:tblPr>
        <w:tblW w:w="96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6062"/>
        <w:gridCol w:w="2551"/>
      </w:tblGrid>
      <w:tr w:rsidR="001278D5" w:rsidRPr="00B50226" w14:paraId="27FF43F5" w14:textId="77777777" w:rsidTr="00665A71">
        <w:tc>
          <w:tcPr>
            <w:tcW w:w="993" w:type="dxa"/>
            <w:shd w:val="clear" w:color="auto" w:fill="000080"/>
          </w:tcPr>
          <w:p w14:paraId="7D57AE9E" w14:textId="77777777" w:rsidR="001278D5" w:rsidRPr="00B50226" w:rsidRDefault="001278D5" w:rsidP="001079B6">
            <w:pPr>
              <w:spacing w:after="0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Id</w:t>
            </w:r>
          </w:p>
        </w:tc>
        <w:tc>
          <w:tcPr>
            <w:tcW w:w="6062" w:type="dxa"/>
            <w:shd w:val="clear" w:color="auto" w:fill="000080"/>
          </w:tcPr>
          <w:p w14:paraId="27D2EC38" w14:textId="627B439C" w:rsidR="001278D5" w:rsidRPr="00B50226" w:rsidRDefault="00665A71" w:rsidP="001079B6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name</w:t>
            </w:r>
          </w:p>
        </w:tc>
        <w:tc>
          <w:tcPr>
            <w:tcW w:w="2551" w:type="dxa"/>
            <w:shd w:val="clear" w:color="auto" w:fill="000080"/>
          </w:tcPr>
          <w:p w14:paraId="61BCEDE5" w14:textId="5357E910" w:rsidR="001278D5" w:rsidRPr="00B50226" w:rsidRDefault="00665A71" w:rsidP="00665A71">
            <w:pPr>
              <w:spacing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Location</w:t>
            </w:r>
          </w:p>
        </w:tc>
      </w:tr>
      <w:tr w:rsidR="00665A71" w:rsidRPr="00B50226" w14:paraId="3A7939DC" w14:textId="77777777" w:rsidTr="00665A71">
        <w:tc>
          <w:tcPr>
            <w:tcW w:w="993" w:type="dxa"/>
            <w:shd w:val="clear" w:color="auto" w:fill="auto"/>
            <w:vAlign w:val="center"/>
          </w:tcPr>
          <w:p w14:paraId="06DED8B6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  <w:bookmarkStart w:id="11" w:name="_Ref394499254"/>
          </w:p>
        </w:tc>
        <w:bookmarkEnd w:id="11"/>
        <w:tc>
          <w:tcPr>
            <w:tcW w:w="6062" w:type="dxa"/>
            <w:shd w:val="clear" w:color="auto" w:fill="auto"/>
            <w:vAlign w:val="center"/>
          </w:tcPr>
          <w:p w14:paraId="2E2C7544" w14:textId="28567846" w:rsidR="00665A71" w:rsidRPr="00B50226" w:rsidRDefault="00665A71" w:rsidP="008D18E3">
            <w:pPr>
              <w:pStyle w:val="tableau"/>
              <w:rPr>
                <w:rFonts w:ascii="Arial" w:hAnsi="Arial"/>
                <w:lang w:val="en-US"/>
              </w:rPr>
            </w:pPr>
            <w:r w:rsidRPr="0059714D">
              <w:rPr>
                <w:rFonts w:ascii="Arial" w:hAnsi="Arial"/>
                <w:lang w:val="en-US"/>
              </w:rPr>
              <w:t>PP4G_QAC_Analysis.py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7A9B7F8D" w14:textId="75AC68F5" w:rsidR="00665A71" w:rsidRPr="00B50226" w:rsidRDefault="00000000" w:rsidP="007C60DD">
            <w:pPr>
              <w:spacing w:after="0"/>
            </w:pPr>
            <w:hyperlink r:id="rId8" w:history="1">
              <w:r w:rsidR="00665A71" w:rsidRPr="001F5750">
                <w:rPr>
                  <w:rStyle w:val="Hyperlink"/>
                  <w:i/>
                </w:rPr>
                <w:t>S:\Metrics\Static_Analysis</w:t>
              </w:r>
            </w:hyperlink>
          </w:p>
        </w:tc>
      </w:tr>
      <w:tr w:rsidR="00665A71" w:rsidRPr="00B50226" w14:paraId="02B1794F" w14:textId="77777777" w:rsidTr="00665A71">
        <w:tc>
          <w:tcPr>
            <w:tcW w:w="993" w:type="dxa"/>
            <w:shd w:val="clear" w:color="auto" w:fill="auto"/>
            <w:vAlign w:val="center"/>
          </w:tcPr>
          <w:p w14:paraId="31AE2880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0154875A" w14:textId="1D690277" w:rsidR="00665A71" w:rsidRPr="00955AE2" w:rsidRDefault="002B4F17" w:rsidP="007C60DD">
            <w:pPr>
              <w:spacing w:after="0"/>
              <w:rPr>
                <w:highlight w:val="yellow"/>
              </w:rPr>
            </w:pPr>
            <w:r w:rsidRPr="002B4F17">
              <w:t>QAC_Warning_Report.xlsx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22D93ACC" w14:textId="4D5E6090" w:rsidR="00665A71" w:rsidRPr="001F5750" w:rsidRDefault="00665A71" w:rsidP="007C60DD">
            <w:pPr>
              <w:spacing w:after="0"/>
              <w:rPr>
                <w:i/>
              </w:rPr>
            </w:pPr>
          </w:p>
        </w:tc>
      </w:tr>
      <w:tr w:rsidR="00665A71" w:rsidRPr="00B50226" w14:paraId="0D46A63E" w14:textId="77777777" w:rsidTr="00665A71">
        <w:tc>
          <w:tcPr>
            <w:tcW w:w="993" w:type="dxa"/>
            <w:shd w:val="clear" w:color="auto" w:fill="auto"/>
            <w:vAlign w:val="center"/>
          </w:tcPr>
          <w:p w14:paraId="39002CBD" w14:textId="77777777" w:rsidR="00665A71" w:rsidRPr="00B50226" w:rsidRDefault="00665A71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56C114B8" w14:textId="42F8E132" w:rsidR="00665A71" w:rsidRPr="00955AE2" w:rsidRDefault="002B4F17" w:rsidP="007C60DD">
            <w:pPr>
              <w:spacing w:after="0"/>
              <w:rPr>
                <w:highlight w:val="yellow"/>
              </w:rPr>
            </w:pPr>
            <w:r w:rsidRPr="002B4F17">
              <w:t>QAC_Metrics_Report.xlsx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4844AA50" w14:textId="38AB4F80" w:rsidR="00665A71" w:rsidRPr="001F5750" w:rsidRDefault="00665A71" w:rsidP="007C60DD">
            <w:pPr>
              <w:spacing w:after="0"/>
              <w:rPr>
                <w:i/>
              </w:rPr>
            </w:pPr>
          </w:p>
        </w:tc>
      </w:tr>
      <w:tr w:rsidR="00B04594" w:rsidRPr="00B50226" w14:paraId="03ECC1C3" w14:textId="77777777" w:rsidTr="00665A71">
        <w:tc>
          <w:tcPr>
            <w:tcW w:w="993" w:type="dxa"/>
            <w:shd w:val="clear" w:color="auto" w:fill="auto"/>
            <w:vAlign w:val="center"/>
          </w:tcPr>
          <w:p w14:paraId="0907629D" w14:textId="77777777" w:rsidR="00B04594" w:rsidRPr="00B50226" w:rsidRDefault="00B04594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7B5EDD80" w14:textId="081B635C" w:rsidR="00B04594" w:rsidRPr="002B4F17" w:rsidRDefault="00B04594" w:rsidP="007C60DD">
            <w:pPr>
              <w:spacing w:after="0"/>
            </w:pPr>
            <w:r w:rsidRPr="00576062">
              <w:t> MISRA</w:t>
            </w:r>
            <w:r>
              <w:t xml:space="preserve"> </w:t>
            </w:r>
            <w:r w:rsidRPr="00576062">
              <w:t>C</w:t>
            </w:r>
            <w:r>
              <w:t xml:space="preserve"> </w:t>
            </w:r>
            <w:r w:rsidRPr="00576062">
              <w:t>2012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16467BF" w14:textId="5760699A" w:rsidR="00B04594" w:rsidRPr="001F5750" w:rsidRDefault="00B04594" w:rsidP="007C60DD">
            <w:pPr>
              <w:spacing w:after="0"/>
              <w:rPr>
                <w:i/>
              </w:rPr>
            </w:pPr>
            <w:r w:rsidRPr="00576062">
              <w:rPr>
                <w:rStyle w:val="Hyperlink"/>
                <w:i/>
              </w:rPr>
              <w:t xml:space="preserve">MISRA C Guidelines </w:t>
            </w:r>
          </w:p>
        </w:tc>
      </w:tr>
      <w:tr w:rsidR="00B04594" w:rsidRPr="00B50226" w14:paraId="069C524D" w14:textId="77777777" w:rsidTr="00FA4D0F">
        <w:trPr>
          <w:trHeight w:val="754"/>
        </w:trPr>
        <w:tc>
          <w:tcPr>
            <w:tcW w:w="993" w:type="dxa"/>
            <w:shd w:val="clear" w:color="auto" w:fill="auto"/>
            <w:vAlign w:val="center"/>
          </w:tcPr>
          <w:p w14:paraId="656814C5" w14:textId="77777777" w:rsidR="00B04594" w:rsidRPr="00B50226" w:rsidRDefault="00B04594" w:rsidP="007C60DD">
            <w:pPr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6062" w:type="dxa"/>
            <w:shd w:val="clear" w:color="auto" w:fill="auto"/>
            <w:vAlign w:val="center"/>
          </w:tcPr>
          <w:p w14:paraId="64F1C3C6" w14:textId="7F1048EA" w:rsidR="00B04594" w:rsidRPr="002B4F17" w:rsidRDefault="00FA4D0F" w:rsidP="007C60DD">
            <w:pPr>
              <w:spacing w:after="0"/>
            </w:pPr>
            <w:r w:rsidRPr="00FA4D0F">
              <w:t>SW03OTH003 - SW coding rules user guide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9F06696" w14:textId="563D9F79" w:rsidR="00B04594" w:rsidRDefault="00FA4D0F" w:rsidP="007C60DD">
            <w:pPr>
              <w:spacing w:after="0"/>
            </w:pPr>
            <w:r w:rsidRPr="00FA4D0F">
              <w:rPr>
                <w:rStyle w:val="Hyperlink"/>
                <w:i/>
              </w:rPr>
              <w:t>PLM AEM_PROCESS_1.18.00</w:t>
            </w:r>
          </w:p>
        </w:tc>
      </w:tr>
    </w:tbl>
    <w:p w14:paraId="4A816F3E" w14:textId="77777777" w:rsidR="00853AC2" w:rsidRDefault="00853AC2" w:rsidP="00853AC2">
      <w:pPr>
        <w:rPr>
          <w:highlight w:val="lightGray"/>
        </w:rPr>
      </w:pPr>
    </w:p>
    <w:p w14:paraId="7BF29B50" w14:textId="3A4A51E4" w:rsidR="00B744A4" w:rsidRDefault="00936489" w:rsidP="00B744A4">
      <w:pPr>
        <w:pStyle w:val="Heading2"/>
        <w:ind w:left="720" w:hanging="720"/>
      </w:pPr>
      <w:bookmarkStart w:id="12" w:name="_Toc100754132"/>
      <w:bookmarkStart w:id="13" w:name="_Toc144916768"/>
      <w:r w:rsidRPr="00B50226">
        <w:lastRenderedPageBreak/>
        <w:t>Terminology and definitions</w:t>
      </w:r>
      <w:bookmarkEnd w:id="12"/>
      <w:bookmarkEnd w:id="13"/>
    </w:p>
    <w:p w14:paraId="5B6CEC7E" w14:textId="77777777" w:rsidR="00B744A4" w:rsidRPr="00B744A4" w:rsidRDefault="00B744A4" w:rsidP="00B744A4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B50226" w14:paraId="1391309E" w14:textId="77777777" w:rsidTr="00936489">
        <w:tc>
          <w:tcPr>
            <w:tcW w:w="1858" w:type="dxa"/>
            <w:shd w:val="clear" w:color="auto" w:fill="000080"/>
          </w:tcPr>
          <w:p w14:paraId="467811F8" w14:textId="77777777" w:rsidR="00936489" w:rsidRPr="00B50226" w:rsidRDefault="00936489" w:rsidP="002E714C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07564491" w14:textId="77777777" w:rsidR="00936489" w:rsidRPr="00B50226" w:rsidRDefault="00936489" w:rsidP="002E714C">
            <w:pPr>
              <w:spacing w:after="0" w:afterAutospacing="1"/>
              <w:rPr>
                <w:b/>
                <w:color w:val="FFFFFF"/>
              </w:rPr>
            </w:pPr>
            <w:r w:rsidRPr="00B50226">
              <w:rPr>
                <w:b/>
                <w:color w:val="FFFFFF"/>
              </w:rPr>
              <w:t>Meaning</w:t>
            </w:r>
          </w:p>
        </w:tc>
      </w:tr>
      <w:tr w:rsidR="00936489" w:rsidRPr="00B50226" w14:paraId="115ED580" w14:textId="77777777" w:rsidTr="00936489">
        <w:tc>
          <w:tcPr>
            <w:tcW w:w="1858" w:type="dxa"/>
            <w:shd w:val="clear" w:color="auto" w:fill="auto"/>
          </w:tcPr>
          <w:p w14:paraId="4402CAE1" w14:textId="77777777" w:rsidR="00936489" w:rsidRPr="00B50226" w:rsidRDefault="00936489" w:rsidP="002E714C">
            <w:pPr>
              <w:spacing w:after="0" w:afterAutospacing="1"/>
            </w:pPr>
          </w:p>
        </w:tc>
        <w:tc>
          <w:tcPr>
            <w:tcW w:w="7320" w:type="dxa"/>
            <w:shd w:val="clear" w:color="auto" w:fill="auto"/>
          </w:tcPr>
          <w:p w14:paraId="3A2DFD65" w14:textId="77777777" w:rsidR="00936489" w:rsidRPr="00B50226" w:rsidRDefault="00936489" w:rsidP="002E714C">
            <w:pPr>
              <w:spacing w:after="0" w:afterAutospacing="1"/>
            </w:pPr>
          </w:p>
        </w:tc>
      </w:tr>
    </w:tbl>
    <w:p w14:paraId="5BE7B2BF" w14:textId="0000FC72" w:rsidR="00401B25" w:rsidRDefault="00401B25" w:rsidP="00401B25"/>
    <w:p w14:paraId="01CA27A7" w14:textId="00C862A3" w:rsidR="005B5B61" w:rsidRPr="00765DAE" w:rsidRDefault="005B5B61" w:rsidP="00C20D71">
      <w:pPr>
        <w:pStyle w:val="Heading1"/>
      </w:pPr>
      <w:bookmarkStart w:id="14" w:name="_Toc144916769"/>
      <w:r w:rsidRPr="00C20D71">
        <w:t>Metrics</w:t>
      </w:r>
      <w:r w:rsidRPr="00765DAE">
        <w:t xml:space="preserve"> </w:t>
      </w:r>
      <w:r w:rsidRPr="00B1641C">
        <w:t>Acceptability</w:t>
      </w:r>
      <w:r w:rsidRPr="00765DAE">
        <w:t xml:space="preserve"> Criteria</w:t>
      </w:r>
      <w:bookmarkEnd w:id="14"/>
    </w:p>
    <w:p w14:paraId="40E14D53" w14:textId="77777777" w:rsidR="005B5B61" w:rsidRDefault="005B5B61" w:rsidP="00401B25"/>
    <w:p w14:paraId="063F95A6" w14:textId="6FF478AB" w:rsidR="009D7F4B" w:rsidRPr="00B50226" w:rsidRDefault="008E2F94" w:rsidP="002B4F17">
      <w:r>
        <w:t>The metrics acceptability criteria</w:t>
      </w:r>
      <w:r w:rsidR="00275D49" w:rsidRPr="00B50226">
        <w:t xml:space="preserve"> </w:t>
      </w:r>
      <w:r w:rsidR="00DC65B2" w:rsidRPr="00B50226">
        <w:t xml:space="preserve">used </w:t>
      </w:r>
      <w:r w:rsidR="00275D49" w:rsidRPr="00B50226">
        <w:t>to obtain a good software quality</w:t>
      </w:r>
      <w:r w:rsidR="00DC65B2" w:rsidRPr="00B50226">
        <w:t xml:space="preserve"> are defined in </w:t>
      </w:r>
      <w:r w:rsidR="002B4F17">
        <w:t>[Ref</w:t>
      </w:r>
      <w:r w:rsidR="00B04594">
        <w:t>5</w:t>
      </w:r>
      <w:r w:rsidR="002B4F17">
        <w:t>].</w:t>
      </w:r>
    </w:p>
    <w:p w14:paraId="440D062E" w14:textId="51148C0C" w:rsidR="00974736" w:rsidRDefault="00974736" w:rsidP="00974736">
      <w:pPr>
        <w:spacing w:after="0"/>
      </w:pPr>
    </w:p>
    <w:p w14:paraId="63C818DD" w14:textId="048FCC0C" w:rsidR="005B5B61" w:rsidRPr="00B1641C" w:rsidRDefault="005B5B61" w:rsidP="00C20D71">
      <w:pPr>
        <w:pStyle w:val="Heading1"/>
      </w:pPr>
      <w:bookmarkStart w:id="15" w:name="_Toc144916770"/>
      <w:r w:rsidRPr="00B1641C">
        <w:t xml:space="preserve">List of </w:t>
      </w:r>
      <w:r w:rsidRPr="00C20D71">
        <w:t>the</w:t>
      </w:r>
      <w:r w:rsidRPr="00B1641C">
        <w:t xml:space="preserve"> improvable functions</w:t>
      </w:r>
      <w:bookmarkEnd w:id="15"/>
      <w:r w:rsidRPr="00B1641C">
        <w:t xml:space="preserve"> </w:t>
      </w:r>
    </w:p>
    <w:p w14:paraId="1C4D7D2E" w14:textId="77777777" w:rsidR="005B5B61" w:rsidRDefault="005B5B61" w:rsidP="00974736">
      <w:pPr>
        <w:spacing w:after="0"/>
      </w:pPr>
    </w:p>
    <w:p w14:paraId="46EE521D" w14:textId="09445938" w:rsidR="00974736" w:rsidRDefault="00B80313" w:rsidP="00974736">
      <w:pPr>
        <w:spacing w:after="0"/>
      </w:pPr>
      <w:r>
        <w:t>This t</w:t>
      </w:r>
      <w:r w:rsidR="00974736">
        <w:t xml:space="preserve">able </w:t>
      </w:r>
      <w:r>
        <w:t xml:space="preserve">is </w:t>
      </w:r>
      <w:r w:rsidR="00974736">
        <w:t xml:space="preserve">extracted from </w:t>
      </w:r>
      <w:r w:rsidR="00974736">
        <w:rPr>
          <w:b/>
          <w:u w:val="single"/>
        </w:rPr>
        <w:t>Improvable</w:t>
      </w:r>
      <w:r w:rsidR="00974736">
        <w:t xml:space="preserve"> Excel sheet in </w:t>
      </w:r>
      <w:r w:rsidR="002B4F17" w:rsidRPr="002B4F17">
        <w:rPr>
          <w:b/>
          <w:i/>
        </w:rPr>
        <w:t>QAC_Metrics_Report.xlsx</w:t>
      </w:r>
      <w:r w:rsidR="002B4F17">
        <w:rPr>
          <w:b/>
          <w:i/>
        </w:rPr>
        <w:t xml:space="preserve"> </w:t>
      </w:r>
      <w:r w:rsidR="002B4F17" w:rsidRPr="002B4F17">
        <w:rPr>
          <w:i/>
        </w:rPr>
        <w:t>[Ref3].</w:t>
      </w:r>
      <w:r w:rsidR="00987C30">
        <w:rPr>
          <w:i/>
        </w:rPr>
        <w:t xml:space="preserve"> </w:t>
      </w:r>
      <w:r w:rsidR="00987C30">
        <w:t>This shows which functions do not meet the metrics acceptability criteria defined in Chapter 2. For more details please see [Ref3].</w:t>
      </w:r>
    </w:p>
    <w:p w14:paraId="1E1F7C8F" w14:textId="77777777" w:rsidR="00FE48B5" w:rsidRPr="00987C30" w:rsidRDefault="00FE48B5" w:rsidP="00974736">
      <w:pPr>
        <w:spacing w:after="0"/>
      </w:pPr>
    </w:p>
    <w:p w14:paraId="1B247DC6" w14:textId="06D3E69E" w:rsidR="00467D85" w:rsidRPr="00B50226" w:rsidRDefault="00467D85">
      <w:pPr>
        <w:spacing w:after="0"/>
      </w:pPr>
    </w:p>
    <w:tbl>
      <w:tblPr>
        <w:tblW w:w="5352" w:type="pct"/>
        <w:tblLayout w:type="fixed"/>
        <w:tblLook w:val="04A0" w:firstRow="1" w:lastRow="0" w:firstColumn="1" w:lastColumn="0" w:noHBand="0" w:noVBand="1"/>
      </w:tblPr>
      <w:tblGrid>
        <w:gridCol w:w="2418"/>
        <w:gridCol w:w="4214"/>
        <w:gridCol w:w="1426"/>
        <w:gridCol w:w="1117"/>
        <w:gridCol w:w="1132"/>
      </w:tblGrid>
      <w:tr w:rsidR="00AD5480" w:rsidRPr="004C3E09" w14:paraId="22EDBE06" w14:textId="77777777" w:rsidTr="003601D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531D622" w14:textId="77777777" w:rsidR="004C3E09" w:rsidRPr="004C3E09" w:rsidRDefault="004C3E09" w:rsidP="004C3E09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C3E09">
              <w:rPr>
                <w:rFonts w:ascii="Calibri" w:hAnsi="Calibri" w:cs="Calibri"/>
                <w:color w:val="000000"/>
                <w:sz w:val="18"/>
                <w:szCs w:val="22"/>
              </w:rPr>
              <w:t>File Name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3F0B429" w14:textId="77777777" w:rsidR="004C3E09" w:rsidRPr="004C3E09" w:rsidRDefault="004C3E09" w:rsidP="004C3E09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C3E09">
              <w:rPr>
                <w:rFonts w:ascii="Calibri" w:hAnsi="Calibri" w:cs="Calibri"/>
                <w:color w:val="000000"/>
                <w:sz w:val="18"/>
                <w:szCs w:val="22"/>
              </w:rPr>
              <w:t>The following functions must be improved on next release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C4C4"/>
            <w:noWrap/>
            <w:vAlign w:val="bottom"/>
            <w:hideMark/>
          </w:tcPr>
          <w:p w14:paraId="743C729E" w14:textId="77777777" w:rsidR="004C3E09" w:rsidRPr="004C3E09" w:rsidRDefault="004C3E09" w:rsidP="004C3E09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C3E09">
              <w:rPr>
                <w:rFonts w:ascii="Calibri" w:hAnsi="Calibri" w:cs="Calibri"/>
                <w:color w:val="000000"/>
                <w:sz w:val="18"/>
                <w:szCs w:val="22"/>
              </w:rPr>
              <w:t>Justification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C4C4"/>
            <w:noWrap/>
            <w:vAlign w:val="bottom"/>
            <w:hideMark/>
          </w:tcPr>
          <w:p w14:paraId="4E05FCA0" w14:textId="77777777" w:rsidR="004C3E09" w:rsidRPr="004C3E09" w:rsidRDefault="004C3E09" w:rsidP="004C3E09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C3E09">
              <w:rPr>
                <w:rFonts w:ascii="Calibri" w:hAnsi="Calibri" w:cs="Calibri"/>
                <w:color w:val="000000"/>
                <w:sz w:val="18"/>
                <w:szCs w:val="22"/>
              </w:rPr>
              <w:t>Action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C4C4"/>
            <w:noWrap/>
            <w:vAlign w:val="bottom"/>
            <w:hideMark/>
          </w:tcPr>
          <w:p w14:paraId="56B96F40" w14:textId="77777777" w:rsidR="004C3E09" w:rsidRPr="004C3E09" w:rsidRDefault="004C3E09" w:rsidP="004C3E09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4C3E09">
              <w:rPr>
                <w:rFonts w:ascii="Calibri" w:hAnsi="Calibri" w:cs="Calibri"/>
                <w:color w:val="000000"/>
                <w:sz w:val="18"/>
                <w:szCs w:val="22"/>
              </w:rPr>
              <w:t>Status</w:t>
            </w:r>
          </w:p>
        </w:tc>
      </w:tr>
      <w:tr w:rsidR="00EF1215" w:rsidRPr="00EF1215" w14:paraId="11181312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5AEF7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ATM.c 1.1.1.6.3.9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3A12AE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atm_PlayOneShotTests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8F8B49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835E82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7187A4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5BF77A3A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3A0572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BMM.c 1.1.1.16.2.9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3B72A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OS_ISR_BMM_HES_IT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AAD04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C04280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6815DC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22BC660D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18E24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CIL_AppliToCAN.c 1.5.2.52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AE9F0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cil_ManageFctPrecondSignal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16CCF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C122B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5EFA7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17111B07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0A3D5F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CIL_AppliToCAN.c 1.5.2.52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553FE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cil_ManageActiveClientRequestSource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803C9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A1E40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8B65CC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2A0D79D0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64696E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CIL_AppliToCAN.c 1.5.2.52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1756E8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cil_ManageActiveLevelSignal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36DF75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CB5D3F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926A8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41B52863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206DFF3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CIL_AppliToCAN.c 1.5.2.52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CA60B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CIL_Autotest_CheckTimeoutError_BelthandoverL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AEE2F5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9B000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5D348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1FEB1B27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DB35D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CIL_Autotest.c 1.34.1.38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DADEED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CIL_Autotest_CheckTimeoutError_BelthandoverR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4B1B27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181D5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82AE048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02D2F5C5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7D575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CIL_Autotest.c 1.34.1.38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88CC34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cil_ManageInhibitConditions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B2D563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5521FF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A18E0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7075602D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2B3BC3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lastRenderedPageBreak/>
              <w:t>CIL_Autotest.c 1.34.1.38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A0A6B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cil_ManageAbortingConditions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127D90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BCA2D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FC05478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7BA8560A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F788D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CIL_CANToAppli.c 1.6.2.114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48BE7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cil_ManageInputSignals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1C00E2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EC0B7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D7FD20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6F5F1FBA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F9AA2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CIL_CANToAppli.c 1.6.2.114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C008E6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cil_ManageHapticRepetition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64CEA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58BB7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11C225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683A2993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51098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CIL_CANToAppli.c 1.6.2.114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2E7235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cil_RequestTensioning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4362E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C36D8E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2C796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3269D4F8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59DF6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CIL_CANToAppli.c 1.6.2.114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DCDEB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cil_TriggerProfiles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859F4D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11CEF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C3CC54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49B1EEFD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1BF833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CIL_CANToAppli.c 1.6.2.114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0D88A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CIL_runCANToAppli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7405D7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B4F50A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D7465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2821516C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A2A3E0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CIL_CANToAppli.c 1.6.2.114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19A250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cil_Update_07Cx_Block05_InfosToSend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8C386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B5C37E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D9A87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0B1AA722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3D74C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CIL_CANToAppli.c 1.6.2.114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B6AAC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CIL_runManageMeasurementFrame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C240A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E370E8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350C0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4C65C3A7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8A873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DIA.c 1.1.11.11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72F85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DIA_cyclicProcessingTask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6AEF36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0BBCA2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46DBA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7EE57965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0FAEA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DIA.c 1.1.11.11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AC972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DIA_runRid0329_TriggerBSRStart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2FCCD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D2693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1B284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5D578EDA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6F01B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DIA_CustomerSpecific.c 1.51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1A1A43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DIA_runRid0330_TriggerTensioningCycleRequestResults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25D0E8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2CC491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1CFE6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14DB4DDA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103A3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DIA_CustomerSpecific.c 1.51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095C42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DIA_runRid0330_TriggerTensioningCycleStart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C927E7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0A362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CB71D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7F626259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466AA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EOL.c 1.1.1.9.2.24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75726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eol_ManageCycleCounters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8B4054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D3A956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B82AE38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01433C48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63DF8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EOL.c 1.1.1.9.2.24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8306C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eol_GetCounterIndex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3A8A85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4EB81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FA3EA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37C96FAE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6C49E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ERH.c 1.2.11.47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45D1D0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erh_ManageFailedCounterEvent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32EAA23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41B8C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59E59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36445EF2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5CE335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lastRenderedPageBreak/>
              <w:t>ERH.c 1.2.11.47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935A6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erh_ManagePassedCounterEvent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9FF1EA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486163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CCCF9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01D0C698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FB3F4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ERH.c 1.2.11.47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B69C8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erh_ManageAECCommand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A06B1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3A4A0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C367FC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23D9C21E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15F6BD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ERH.c 1.2.11.47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B900E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erh_UpdateGroup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864A10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782F7E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6CB7F3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087F688F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F8AE6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MMG.c 1.1.7.49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6474D0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mmg_CheckCycleEnable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63EF6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CE2EED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F0C9E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366AFD45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DAF92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MMG.c 1.1.7.49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95711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MMG_runUpdateModeStatus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21297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41BD5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D08672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5B660BBB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183045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MMG.c 1.1.7.49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49D033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MMG_runUpdateNVMBlocks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C50B8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E57C2B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7D682D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7ACD8E3F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DCE36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MMG.c 1.1.7.49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90D5B9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mmg_PreSafe_HandleStateData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7F498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35B20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CFC016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5E18BADA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AD706F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MMG_BatteryModes.c 1.1.5.14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320F5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mmg_PreSafe_HandleStartData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984250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8D208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A25FAF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0E66A541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C52C1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MMG_CommunicationModes.c 1.1.8.13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839419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mmg_PreSafe_HandleStopData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96834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379FA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F38CA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6FD4FB2B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DE5AE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MMG_CriticalAutoTestsModes.c 1.1.4.12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51EA7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MMG_runPreSafeRecorder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C9BD66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7E0AA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6BC0E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4710C74A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8B48DF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NVP.c 1.3.1.14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B630F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nvp_CopyVehicleEquipmentDefaultData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5823CF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69AE8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158CF2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07678F70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9BA48D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NVP.c 1.3.1.14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890EB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nvp_CopyVehicleEquipmentEOLData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06353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340AF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95A85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16F5E8B5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F664E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PAL_Autotests.c 1.4.6.25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89A1A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PAL_Autotest_CheckMosfetOCAT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0B2BD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9D4BA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6BB46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7053EE28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ED2E2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PAL_Autotests.c 1.4.6.25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011B76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PAL_Autotest_CheckHighSideSwRegulation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B5239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A23FEE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F7891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221C68B8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E45F7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PAL_Autotests.c 1.4.6.25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2EC6C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PAL_Autotest_CheckMotorCurrent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F8C676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867D3B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326368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0EDA421A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EA2FD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lastRenderedPageBreak/>
              <w:t>PAL_Autotests.c 1.4.6.25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13917A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PAL_Autotest_CheckMotorPowerOrder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64D3A63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BC59DD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7450B9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51EB6BCD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26934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PAL_Autotests.c 1.4.6.25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ED98C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PAL_Autotest_CheckMotorDisengagement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0A359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0B80B6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F9929F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67EF5583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938278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PAL_Autotests.c 1.4.6.25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9011E1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PAL_Autotest_CheckMotorSC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AED4DA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CC8B09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2BA896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42B89AB4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3B0665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PMP.c 1.1.6.11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152289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PMP_runComputeDeficiencyLevel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7EAEECF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D8548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82F1EA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06D36D2A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F13CCB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PMP.c 1.1.6.11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A1AD2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PMP_Autotest_CheckPowerSupplyUVDuringActivation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7D5443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16821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8A11A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2B9492B7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80F9AB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PMP_autotests.c 1.1.7.26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9AFD3C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PMP_Autotest_CheckPowerSupplyOVDuringActivation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95D0743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EC5A2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4A4DB9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4229E3A5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CD4E8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Rcm.c 1.1.1.17.2.6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84A2E9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RCM_runDetermineResetCause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E93A0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641813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0FC829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29231EB2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0F0B27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Rcm.c 1.1.1.17.2.6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82BCBA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RCM_PreInit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331BD5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3A428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16C8D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30D83DA4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5D56A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Scm.c 1.1.1.6.2.7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D1084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scm_ManageSystemContextStorage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383315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B0CA6F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F6F032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5AE27A5A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C193F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Scm.c 1.1.1.6.2.7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557CD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SCM_runMonitoreExecutedCycle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A1FF9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2D64CDE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24FCFC4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2C314CDD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D7CBAF8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Scm.c 1.1.1.6.2.7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1D81A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scm_RecoverSystemContextContent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02C68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D87A03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1ADA3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6C772482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5E8390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Scm_Cfg.c 1.1.1.12.2.8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6EA1DE1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SCM_RecoverSystemContext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E89103D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B40C348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909A2A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  <w:tr w:rsidR="00EF1215" w:rsidRPr="00EF1215" w14:paraId="0858E3C9" w14:textId="77777777" w:rsidTr="00EF1215">
        <w:trPr>
          <w:trHeight w:val="567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1C0749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Scm_Cfg.c 1.1.1.12.2.8</w:t>
            </w:r>
          </w:p>
        </w:tc>
        <w:tc>
          <w:tcPr>
            <w:tcW w:w="2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F462F0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SCM_StoreSystemContext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2862B42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Out of bounds metrics have no functional impact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363A0C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B5DCB9B" w14:textId="77777777" w:rsidR="00EF1215" w:rsidRPr="00EF1215" w:rsidRDefault="00EF1215" w:rsidP="00EF1215">
            <w:pPr>
              <w:spacing w:after="0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EF1215">
              <w:rPr>
                <w:rFonts w:ascii="Calibri" w:hAnsi="Calibri" w:cs="Calibri"/>
                <w:color w:val="000000"/>
                <w:sz w:val="18"/>
                <w:szCs w:val="22"/>
              </w:rPr>
              <w:t>JUSTIFIED</w:t>
            </w:r>
          </w:p>
        </w:tc>
      </w:tr>
    </w:tbl>
    <w:p w14:paraId="29367421" w14:textId="1F97C90E" w:rsidR="00B67BE6" w:rsidRDefault="00B67BE6" w:rsidP="00B67BE6"/>
    <w:p w14:paraId="305B477D" w14:textId="38D26678" w:rsidR="00B67BE6" w:rsidRDefault="00B67BE6" w:rsidP="00B67BE6"/>
    <w:p w14:paraId="7AB1DE2F" w14:textId="77777777" w:rsidR="00B67BE6" w:rsidRPr="00B67BE6" w:rsidRDefault="00B67BE6" w:rsidP="00B67BE6"/>
    <w:p w14:paraId="6FCB1611" w14:textId="41421E82" w:rsidR="00B67BE6" w:rsidRPr="00B67BE6" w:rsidRDefault="002F5AF1" w:rsidP="00B67BE6">
      <w:pPr>
        <w:pStyle w:val="Heading1"/>
      </w:pPr>
      <w:bookmarkStart w:id="16" w:name="_Toc144916771"/>
      <w:r w:rsidRPr="00B67BE6">
        <w:t>Warning</w:t>
      </w:r>
      <w:r w:rsidR="00DB3358" w:rsidRPr="00B67BE6">
        <w:t>s</w:t>
      </w:r>
      <w:r>
        <w:t xml:space="preserve"> report</w:t>
      </w:r>
      <w:bookmarkEnd w:id="16"/>
    </w:p>
    <w:p w14:paraId="20DDDD40" w14:textId="77777777" w:rsidR="004E5776" w:rsidRDefault="004E5776" w:rsidP="00F97F78">
      <w:pPr>
        <w:spacing w:after="0"/>
      </w:pPr>
    </w:p>
    <w:p w14:paraId="351F30BA" w14:textId="32A74B56" w:rsidR="002F5AF1" w:rsidRDefault="00F97F78" w:rsidP="00F97F78">
      <w:pPr>
        <w:spacing w:after="0"/>
      </w:pPr>
      <w:r>
        <w:lastRenderedPageBreak/>
        <w:t>Following t</w:t>
      </w:r>
      <w:r w:rsidR="002F5AF1">
        <w:t xml:space="preserve">able </w:t>
      </w:r>
      <w:r>
        <w:t xml:space="preserve">is </w:t>
      </w:r>
      <w:r w:rsidR="002F5AF1">
        <w:t xml:space="preserve">extracted from </w:t>
      </w:r>
      <w:r w:rsidR="00CB39E2">
        <w:rPr>
          <w:b/>
          <w:u w:val="single"/>
        </w:rPr>
        <w:t>W</w:t>
      </w:r>
      <w:r>
        <w:rPr>
          <w:b/>
          <w:u w:val="single"/>
        </w:rPr>
        <w:t>arnings_metrics</w:t>
      </w:r>
      <w:r w:rsidR="002F5AF1">
        <w:t xml:space="preserve"> Excel sheet in </w:t>
      </w:r>
      <w:r w:rsidR="004C3E09" w:rsidRPr="004C3E09">
        <w:rPr>
          <w:b/>
          <w:i/>
        </w:rPr>
        <w:t>QAC_Warning_Report.xlsx</w:t>
      </w:r>
      <w:r w:rsidR="004C3E09">
        <w:rPr>
          <w:b/>
          <w:i/>
        </w:rPr>
        <w:t xml:space="preserve"> </w:t>
      </w:r>
      <w:r w:rsidR="00987C30">
        <w:t>[Ref2].</w:t>
      </w:r>
      <w:r w:rsidR="00313B99">
        <w:t xml:space="preserve"> The warning are reported according to Ref[</w:t>
      </w:r>
      <w:r w:rsidR="00B04594">
        <w:t>4</w:t>
      </w:r>
      <w:r w:rsidR="00313B99">
        <w:t>].</w:t>
      </w:r>
      <w:r w:rsidR="00B16901">
        <w:t>y</w:t>
      </w:r>
    </w:p>
    <w:p w14:paraId="5701EC92" w14:textId="77777777" w:rsidR="00B16901" w:rsidRDefault="00B16901" w:rsidP="00F97F78">
      <w:pPr>
        <w:spacing w:after="0"/>
      </w:pPr>
    </w:p>
    <w:p w14:paraId="4148B799" w14:textId="74B1AE71" w:rsidR="00FE48B5" w:rsidRDefault="00FE48B5" w:rsidP="00B50226">
      <w:pPr>
        <w:ind w:right="708"/>
      </w:pPr>
    </w:p>
    <w:p w14:paraId="41A511B9" w14:textId="77777777" w:rsidR="00FE48B5" w:rsidRDefault="00FE48B5" w:rsidP="00B50226">
      <w:pPr>
        <w:ind w:right="708"/>
      </w:pPr>
    </w:p>
    <w:p w14:paraId="323313B8" w14:textId="2BD0E470" w:rsidR="002F5AF1" w:rsidRDefault="002F5AF1" w:rsidP="00B50226">
      <w:pPr>
        <w:ind w:right="708"/>
      </w:pPr>
    </w:p>
    <w:p w14:paraId="27DF89A2" w14:textId="4D670C78" w:rsidR="003A294D" w:rsidRDefault="00135801" w:rsidP="003A294D">
      <w:r w:rsidRPr="00135801">
        <w:drawing>
          <wp:inline distT="0" distB="0" distL="0" distR="0" wp14:anchorId="05564871" wp14:editId="0534E60A">
            <wp:extent cx="5949950" cy="2349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694" cy="23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B154" w14:textId="57C183F5" w:rsidR="003A294D" w:rsidRPr="003A294D" w:rsidRDefault="003A294D" w:rsidP="003A294D">
      <w:pPr>
        <w:tabs>
          <w:tab w:val="left" w:pos="6070"/>
        </w:tabs>
      </w:pPr>
      <w:r>
        <w:tab/>
      </w:r>
    </w:p>
    <w:sectPr w:rsidR="003A294D" w:rsidRPr="003A294D" w:rsidSect="00FC4C7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009" w:right="1134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CA05E" w14:textId="77777777" w:rsidR="00ED5FB7" w:rsidRDefault="00ED5FB7">
      <w:r>
        <w:separator/>
      </w:r>
    </w:p>
  </w:endnote>
  <w:endnote w:type="continuationSeparator" w:id="0">
    <w:p w14:paraId="737F9627" w14:textId="77777777" w:rsidR="00ED5FB7" w:rsidRDefault="00ED5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CD41" w14:textId="77777777" w:rsidR="00B04594" w:rsidRDefault="00B04594">
    <w:pPr>
      <w:pStyle w:val="Footer"/>
    </w:pPr>
  </w:p>
  <w:p w14:paraId="1B0E1DDE" w14:textId="77777777" w:rsidR="00B04594" w:rsidRDefault="00B04594"/>
  <w:p w14:paraId="079C8CD1" w14:textId="77777777" w:rsidR="00B04594" w:rsidRDefault="00B04594"/>
  <w:p w14:paraId="1BD2E620" w14:textId="77777777" w:rsidR="00B04594" w:rsidRDefault="00B045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A0DC" w14:textId="085CAE4A" w:rsidR="00B04594" w:rsidRPr="00F90EF1" w:rsidRDefault="00B04594" w:rsidP="00F1292D">
    <w:pPr>
      <w:tabs>
        <w:tab w:val="center" w:pos="4680"/>
        <w:tab w:val="right" w:pos="9120"/>
      </w:tabs>
      <w:spacing w:before="120" w:after="0"/>
      <w:ind w:left="108"/>
      <w:rPr>
        <w:sz w:val="16"/>
        <w:szCs w:val="16"/>
      </w:rPr>
    </w:pPr>
    <w:r>
      <w:rPr>
        <w:sz w:val="16"/>
      </w:rPr>
      <w:tab/>
    </w:r>
    <w:r w:rsidRPr="00F1292D">
      <w:rPr>
        <w:sz w:val="16"/>
      </w:rPr>
      <w:t>Copyright Autoliv Inc., All Rights Reserved</w:t>
    </w:r>
    <w:r>
      <w:rPr>
        <w:sz w:val="16"/>
      </w:rPr>
      <w:tab/>
    </w:r>
    <w:r w:rsidRPr="00F1292D">
      <w:rPr>
        <w:noProof/>
        <w:sz w:val="16"/>
      </w:rPr>
      <w:t xml:space="preserve">Page </w:t>
    </w:r>
    <w:r w:rsidRPr="00F1292D">
      <w:rPr>
        <w:b/>
        <w:noProof/>
        <w:sz w:val="16"/>
      </w:rPr>
      <w:fldChar w:fldCharType="begin"/>
    </w:r>
    <w:r w:rsidRPr="00F1292D">
      <w:rPr>
        <w:b/>
        <w:noProof/>
        <w:sz w:val="16"/>
      </w:rPr>
      <w:instrText xml:space="preserve"> PAGE  \* Arabic  \* MERGEFORMAT </w:instrText>
    </w:r>
    <w:r w:rsidRPr="00F1292D">
      <w:rPr>
        <w:b/>
        <w:noProof/>
        <w:sz w:val="16"/>
      </w:rPr>
      <w:fldChar w:fldCharType="separate"/>
    </w:r>
    <w:r>
      <w:rPr>
        <w:b/>
        <w:noProof/>
        <w:sz w:val="16"/>
      </w:rPr>
      <w:t>3</w:t>
    </w:r>
    <w:r w:rsidRPr="00F1292D">
      <w:rPr>
        <w:b/>
        <w:noProof/>
        <w:sz w:val="16"/>
      </w:rPr>
      <w:fldChar w:fldCharType="end"/>
    </w:r>
    <w:r w:rsidRPr="00F1292D">
      <w:rPr>
        <w:noProof/>
        <w:sz w:val="16"/>
      </w:rPr>
      <w:t xml:space="preserve"> of </w:t>
    </w:r>
    <w:r w:rsidRPr="00F1292D">
      <w:rPr>
        <w:b/>
        <w:noProof/>
        <w:sz w:val="16"/>
      </w:rPr>
      <w:fldChar w:fldCharType="begin"/>
    </w:r>
    <w:r w:rsidRPr="00F1292D">
      <w:rPr>
        <w:b/>
        <w:noProof/>
        <w:sz w:val="16"/>
      </w:rPr>
      <w:instrText xml:space="preserve"> NUMPAGES  \* Arabic  \* MERGEFORMAT </w:instrText>
    </w:r>
    <w:r w:rsidRPr="00F1292D">
      <w:rPr>
        <w:b/>
        <w:noProof/>
        <w:sz w:val="16"/>
      </w:rPr>
      <w:fldChar w:fldCharType="separate"/>
    </w:r>
    <w:r>
      <w:rPr>
        <w:b/>
        <w:noProof/>
        <w:sz w:val="16"/>
      </w:rPr>
      <w:t>7</w:t>
    </w:r>
    <w:r w:rsidRPr="00F1292D">
      <w:rPr>
        <w:b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9639"/>
    </w:tblGrid>
    <w:tr w:rsidR="00B04594" w:rsidRPr="00F90EF1" w14:paraId="690D37DE" w14:textId="77777777" w:rsidTr="001043EF">
      <w:trPr>
        <w:jc w:val="center"/>
      </w:trPr>
      <w:tc>
        <w:tcPr>
          <w:tcW w:w="10200" w:type="dxa"/>
        </w:tcPr>
        <w:p w14:paraId="26BAD86B" w14:textId="77777777" w:rsidR="00B04594" w:rsidRPr="00F90EF1" w:rsidRDefault="00B04594" w:rsidP="00936489">
          <w:pPr>
            <w:tabs>
              <w:tab w:val="left" w:pos="8052"/>
            </w:tabs>
            <w:spacing w:before="120" w:after="0"/>
            <w:jc w:val="center"/>
            <w:rPr>
              <w:sz w:val="16"/>
            </w:rPr>
          </w:pPr>
          <w:r w:rsidRPr="00F90EF1">
            <w:rPr>
              <w:b/>
              <w:sz w:val="16"/>
            </w:rPr>
            <w:t xml:space="preserve">CONFIDENTIAL - </w:t>
          </w:r>
          <w:r w:rsidRPr="00F90EF1">
            <w:rPr>
              <w:sz w:val="16"/>
            </w:rPr>
            <w:t xml:space="preserve">Content herein is the property of Autoliv </w:t>
          </w:r>
          <w:r>
            <w:rPr>
              <w:sz w:val="16"/>
            </w:rPr>
            <w:t>XXX</w:t>
          </w:r>
          <w:r w:rsidRPr="00F90EF1">
            <w:rPr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3B2525ED" w14:textId="77777777" w:rsidR="00B04594" w:rsidRPr="00F90EF1" w:rsidRDefault="00B04594" w:rsidP="00987BE7">
    <w:pPr>
      <w:pStyle w:val="Footer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2740B" w14:textId="77777777" w:rsidR="00ED5FB7" w:rsidRDefault="00ED5FB7">
      <w:r>
        <w:separator/>
      </w:r>
    </w:p>
  </w:footnote>
  <w:footnote w:type="continuationSeparator" w:id="0">
    <w:p w14:paraId="4CFCEDD0" w14:textId="77777777" w:rsidR="00ED5FB7" w:rsidRDefault="00ED5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C07B" w14:textId="58C8C553" w:rsidR="00B04594" w:rsidRPr="00F90EF1" w:rsidRDefault="00B04594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7B5364B3" wp14:editId="494B1000">
          <wp:extent cx="1371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42676B">
      <w:rPr>
        <w:vertAlign w:val="subscript"/>
      </w:rPr>
      <w:object w:dxaOrig="1903" w:dyaOrig="1318" w14:anchorId="5FB1BC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pt;height:36pt" fillcolor="window">
          <v:imagedata r:id="rId2" o:title=""/>
        </v:shape>
        <o:OLEObject Type="Embed" ProgID="PBrush" ShapeID="_x0000_i1025" DrawAspect="Content" ObjectID="_1762602439" r:id="rId3">
          <o:FieldCodes>\s \* MERGEFORMAT</o:FieldCodes>
        </o:OLEObject>
      </w:object>
    </w:r>
  </w:p>
  <w:tbl>
    <w:tblPr>
      <w:tblW w:w="10173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91"/>
      <w:gridCol w:w="6120"/>
      <w:gridCol w:w="1320"/>
      <w:gridCol w:w="1542"/>
    </w:tblGrid>
    <w:tr w:rsidR="00B04594" w:rsidRPr="00F90EF1" w14:paraId="31450457" w14:textId="77777777" w:rsidTr="00922907">
      <w:trPr>
        <w:cantSplit/>
      </w:trPr>
      <w:tc>
        <w:tcPr>
          <w:tcW w:w="731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46A9F617" w14:textId="77777777" w:rsidR="00B04594" w:rsidRPr="00F90EF1" w:rsidRDefault="00B04594" w:rsidP="00366E53">
          <w:pPr>
            <w:spacing w:after="0"/>
            <w:rPr>
              <w:bCs/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0152AE2B" w14:textId="77777777" w:rsidR="00B04594" w:rsidRPr="00F90EF1" w:rsidRDefault="00B04594" w:rsidP="00366E5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state</w:t>
          </w:r>
        </w:p>
      </w:tc>
      <w:tc>
        <w:tcPr>
          <w:tcW w:w="154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BF06AFB" w14:textId="77777777" w:rsidR="00B04594" w:rsidRPr="00F90EF1" w:rsidRDefault="00B04594" w:rsidP="00366E5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Date of release</w:t>
          </w:r>
        </w:p>
      </w:tc>
    </w:tr>
    <w:tr w:rsidR="00B04594" w:rsidRPr="00D01285" w14:paraId="2F0FFE57" w14:textId="77777777" w:rsidTr="00922907">
      <w:trPr>
        <w:cantSplit/>
      </w:trPr>
      <w:tc>
        <w:tcPr>
          <w:tcW w:w="731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FC444CA" w14:textId="63552828" w:rsidR="00B04594" w:rsidRPr="00F1292D" w:rsidRDefault="00B04594" w:rsidP="00974736">
          <w:pPr>
            <w:spacing w:after="0"/>
            <w:rPr>
              <w:b/>
              <w:i/>
              <w:color w:val="000080"/>
            </w:rPr>
          </w:pPr>
          <w:r w:rsidRPr="00313A62">
            <w:rPr>
              <w:b/>
              <w:i/>
              <w:noProof/>
              <w:color w:val="000080"/>
            </w:rPr>
            <w:t>254888 DAIMLER MER W174W178 EL SB ECU</w:t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678FC249" w14:textId="0DBC72F6" w:rsidR="00B04594" w:rsidRPr="00F1292D" w:rsidRDefault="0069765C" w:rsidP="00366E53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Released</w:t>
          </w:r>
        </w:p>
      </w:tc>
      <w:tc>
        <w:tcPr>
          <w:tcW w:w="154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11D609C" w14:textId="435B8777" w:rsidR="00B04594" w:rsidRPr="00F1292D" w:rsidRDefault="00B04594" w:rsidP="00974736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202</w:t>
          </w:r>
          <w:r w:rsidR="003649DE">
            <w:rPr>
              <w:b/>
              <w:i/>
              <w:noProof/>
              <w:color w:val="000080"/>
            </w:rPr>
            <w:t>3</w:t>
          </w:r>
          <w:r>
            <w:rPr>
              <w:b/>
              <w:i/>
              <w:noProof/>
              <w:color w:val="000080"/>
            </w:rPr>
            <w:t>-0</w:t>
          </w:r>
          <w:r w:rsidR="00153363">
            <w:rPr>
              <w:b/>
              <w:i/>
              <w:noProof/>
              <w:color w:val="000080"/>
            </w:rPr>
            <w:t>5</w:t>
          </w:r>
        </w:p>
      </w:tc>
    </w:tr>
    <w:tr w:rsidR="004F6FD3" w:rsidRPr="00F90EF1" w14:paraId="3D87B4D5" w14:textId="77777777" w:rsidTr="00922907">
      <w:trPr>
        <w:cantSplit/>
      </w:trPr>
      <w:tc>
        <w:tcPr>
          <w:tcW w:w="1191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139D15E4" w14:textId="77777777" w:rsidR="004F6FD3" w:rsidRPr="00F90EF1" w:rsidRDefault="004F6FD3" w:rsidP="000C0D7D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id</w:t>
          </w:r>
        </w:p>
      </w:tc>
      <w:tc>
        <w:tcPr>
          <w:tcW w:w="61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C5D8DD8" w14:textId="77777777" w:rsidR="004F6FD3" w:rsidRPr="00F90EF1" w:rsidRDefault="004F6FD3" w:rsidP="000C0D7D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title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7C174BEA" w14:textId="77777777" w:rsidR="004F6FD3" w:rsidRPr="002C3971" w:rsidRDefault="004F6FD3" w:rsidP="00366E53">
          <w:pPr>
            <w:spacing w:after="0"/>
            <w:rPr>
              <w:i/>
              <w:noProof/>
              <w:sz w:val="16"/>
              <w:szCs w:val="16"/>
            </w:rPr>
          </w:pPr>
          <w:r w:rsidRPr="002C3971">
            <w:rPr>
              <w:i/>
              <w:noProof/>
              <w:sz w:val="16"/>
              <w:szCs w:val="16"/>
            </w:rPr>
            <w:t>Template</w:t>
          </w:r>
        </w:p>
      </w:tc>
      <w:tc>
        <w:tcPr>
          <w:tcW w:w="154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4C855E8" w14:textId="77777777" w:rsidR="004F6FD3" w:rsidRDefault="004F6FD3" w:rsidP="0066511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Revision</w:t>
          </w:r>
        </w:p>
      </w:tc>
    </w:tr>
    <w:tr w:rsidR="004F6FD3" w:rsidRPr="00D01285" w14:paraId="756315D5" w14:textId="77777777" w:rsidTr="00922907">
      <w:trPr>
        <w:cantSplit/>
      </w:trPr>
      <w:tc>
        <w:tcPr>
          <w:tcW w:w="1191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1A3135F5" w14:textId="4873B1E1" w:rsidR="004F6FD3" w:rsidRPr="00F1292D" w:rsidRDefault="004F6FD3" w:rsidP="000C0D7D">
          <w:pPr>
            <w:spacing w:after="0"/>
            <w:rPr>
              <w:b/>
              <w:i/>
              <w:noProof/>
              <w:color w:val="000080"/>
            </w:rPr>
          </w:pPr>
          <w:r w:rsidRPr="00F1292D">
            <w:rPr>
              <w:b/>
              <w:i/>
              <w:noProof/>
              <w:color w:val="000080"/>
            </w:rPr>
            <w:fldChar w:fldCharType="begin"/>
          </w:r>
          <w:r w:rsidRPr="00F1292D">
            <w:rPr>
              <w:b/>
              <w:i/>
              <w:noProof/>
              <w:color w:val="000080"/>
            </w:rPr>
            <w:instrText xml:space="preserve"> DOCPROPERTY  MXName  \* MERGEFORMAT </w:instrText>
          </w:r>
          <w:r w:rsidRPr="00F1292D">
            <w:rPr>
              <w:b/>
              <w:i/>
              <w:noProof/>
              <w:color w:val="000080"/>
            </w:rPr>
            <w:fldChar w:fldCharType="separate"/>
          </w:r>
          <w:r>
            <w:rPr>
              <w:b/>
              <w:i/>
              <w:noProof/>
              <w:color w:val="000080"/>
            </w:rPr>
            <w:t>NA</w:t>
          </w:r>
          <w:r w:rsidRPr="00F1292D">
            <w:rPr>
              <w:b/>
              <w:i/>
              <w:noProof/>
              <w:color w:val="000080"/>
            </w:rPr>
            <w:fldChar w:fldCharType="end"/>
          </w:r>
        </w:p>
      </w:tc>
      <w:tc>
        <w:tcPr>
          <w:tcW w:w="61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6CEFC507" w14:textId="08FE7729" w:rsidR="004F6FD3" w:rsidRPr="00F1292D" w:rsidRDefault="004F6FD3" w:rsidP="00974736">
          <w:pPr>
            <w:spacing w:after="0"/>
            <w:rPr>
              <w:b/>
              <w:i/>
              <w:noProof/>
              <w:color w:val="000080"/>
            </w:rPr>
          </w:pPr>
          <w:r w:rsidRPr="00F1292D">
            <w:rPr>
              <w:b/>
              <w:i/>
              <w:noProof/>
              <w:color w:val="000080"/>
            </w:rPr>
            <w:fldChar w:fldCharType="begin"/>
          </w:r>
          <w:r w:rsidRPr="00F1292D">
            <w:rPr>
              <w:b/>
              <w:i/>
              <w:noProof/>
              <w:color w:val="000080"/>
            </w:rPr>
            <w:instrText xml:space="preserve"> DOCPROPERTY  MXTitle </w:instrText>
          </w:r>
          <w:r w:rsidRPr="00F1292D">
            <w:rPr>
              <w:b/>
              <w:i/>
              <w:noProof/>
              <w:color w:val="000080"/>
            </w:rPr>
            <w:fldChar w:fldCharType="separate"/>
          </w:r>
          <w:r>
            <w:rPr>
              <w:b/>
              <w:i/>
              <w:noProof/>
              <w:color w:val="000080"/>
            </w:rPr>
            <w:t xml:space="preserve">QAC Metrics Analysis Report </w:t>
          </w:r>
          <w:r w:rsidRPr="00F1292D">
            <w:rPr>
              <w:b/>
              <w:i/>
              <w:noProof/>
              <w:color w:val="000080"/>
            </w:rPr>
            <w:fldChar w:fldCharType="end"/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5669341" w14:textId="77777777" w:rsidR="004F6FD3" w:rsidRPr="00F1292D" w:rsidRDefault="004F6FD3" w:rsidP="003C6B40">
          <w:pPr>
            <w:tabs>
              <w:tab w:val="left" w:pos="795"/>
            </w:tabs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AEF725 N</w:t>
          </w:r>
        </w:p>
      </w:tc>
      <w:tc>
        <w:tcPr>
          <w:tcW w:w="154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2C0C3E" w14:textId="7C8484A4" w:rsidR="004F6FD3" w:rsidRPr="00F1292D" w:rsidRDefault="004F6FD3" w:rsidP="00665113">
          <w:pPr>
            <w:spacing w:after="0"/>
            <w:rPr>
              <w:b/>
              <w:i/>
              <w:noProof/>
              <w:color w:val="000080"/>
            </w:rPr>
          </w:pPr>
          <w:r>
            <w:rPr>
              <w:b/>
              <w:i/>
              <w:noProof/>
              <w:color w:val="000080"/>
            </w:rPr>
            <w:t>1.2.5.1</w:t>
          </w:r>
          <w:r w:rsidR="00AC560C">
            <w:rPr>
              <w:b/>
              <w:i/>
              <w:noProof/>
              <w:color w:val="000080"/>
            </w:rPr>
            <w:t>9</w:t>
          </w:r>
        </w:p>
      </w:tc>
    </w:tr>
  </w:tbl>
  <w:p w14:paraId="7549792C" w14:textId="77777777" w:rsidR="00B04594" w:rsidRPr="00F90EF1" w:rsidRDefault="00B04594" w:rsidP="00F90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C508" w14:textId="77777777" w:rsidR="00B04594" w:rsidRPr="00F90EF1" w:rsidRDefault="00B04594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40908EF7" wp14:editId="04C962CA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fldSimple w:instr=" FILENAME   \* MERGEFORMAT ">
      <w:r>
        <w:t>Document4</w:t>
      </w:r>
    </w:fldSimple>
    <w:r>
      <w:t>.doc</w:t>
    </w:r>
    <w:r w:rsidRPr="00F90EF1">
      <w:rPr>
        <w:vertAlign w:val="subscript"/>
      </w:rPr>
      <w:object w:dxaOrig="1903" w:dyaOrig="1318" w14:anchorId="3CDF9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pt;height:36pt" fillcolor="window">
          <v:imagedata r:id="rId2" o:title=""/>
        </v:shape>
        <o:OLEObject Type="Embed" ProgID="PBrush" ShapeID="_x0000_i1026" DrawAspect="Content" ObjectID="_1762602440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B04594" w:rsidRPr="00F90EF1" w14:paraId="3084FB77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294ABC78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332D0509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1270202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state</w:t>
          </w:r>
        </w:p>
      </w:tc>
    </w:tr>
    <w:tr w:rsidR="00B04594" w:rsidRPr="00F90EF1" w14:paraId="7158018B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8AFDDEB" w14:textId="77777777" w:rsidR="00B04594" w:rsidRPr="00F90EF1" w:rsidRDefault="00B04594" w:rsidP="00F905EC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Project Name and Number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DE16A79" w14:textId="77777777" w:rsidR="00B04594" w:rsidRPr="00F90EF1" w:rsidRDefault="00B04594" w:rsidP="00F905EC">
          <w:pPr>
            <w:spacing w:after="0"/>
            <w:rPr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1BBE5F3A" w14:textId="77777777" w:rsidR="00B04594" w:rsidRPr="00F90EF1" w:rsidRDefault="00B04594" w:rsidP="00F905EC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State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</w:tr>
    <w:tr w:rsidR="00B04594" w:rsidRPr="00F90EF1" w14:paraId="6CD92259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58402AA7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30B13DEF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AA1B791" w14:textId="77777777" w:rsidR="00B04594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>
            <w:rPr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90C02ED" w14:textId="77777777" w:rsidR="00B04594" w:rsidRPr="00F90EF1" w:rsidRDefault="00B04594" w:rsidP="00665113">
          <w:pPr>
            <w:spacing w:after="0"/>
            <w:rPr>
              <w:i/>
              <w:noProof/>
              <w:sz w:val="16"/>
              <w:szCs w:val="16"/>
            </w:rPr>
          </w:pPr>
          <w:r w:rsidRPr="00F90EF1">
            <w:rPr>
              <w:i/>
              <w:noProof/>
              <w:sz w:val="16"/>
              <w:szCs w:val="16"/>
            </w:rPr>
            <w:t>Version</w:t>
          </w:r>
        </w:p>
      </w:tc>
    </w:tr>
    <w:tr w:rsidR="00B04594" w:rsidRPr="00F90EF1" w14:paraId="17DE0265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07B1E2" w14:textId="77777777" w:rsidR="00B04594" w:rsidRPr="00F90EF1" w:rsidRDefault="00B04594" w:rsidP="00665113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Exxxxxx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F40072F" w14:textId="77777777" w:rsidR="00B04594" w:rsidRPr="00F90EF1" w:rsidRDefault="00B04594" w:rsidP="00665113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QA C Metrics Analysis Report Template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6609F58" w14:textId="77777777" w:rsidR="00B04594" w:rsidRPr="00F90EF1" w:rsidRDefault="00B04594" w:rsidP="006A5520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3CDC3D1" w14:textId="77777777" w:rsidR="00B04594" w:rsidRPr="00F90EF1" w:rsidRDefault="00B04594" w:rsidP="006A5520">
          <w:pPr>
            <w:spacing w:after="0"/>
            <w:rPr>
              <w:b/>
              <w:i/>
              <w:noProof/>
              <w:sz w:val="24"/>
            </w:rPr>
          </w:pPr>
          <w:r w:rsidRPr="00F90EF1">
            <w:rPr>
              <w:b/>
              <w:i/>
              <w:noProof/>
              <w:sz w:val="24"/>
            </w:rPr>
            <w:fldChar w:fldCharType="begin"/>
          </w:r>
          <w:r w:rsidRPr="00F90EF1">
            <w:rPr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b/>
              <w:i/>
              <w:noProof/>
              <w:sz w:val="24"/>
            </w:rPr>
            <w:fldChar w:fldCharType="separate"/>
          </w:r>
          <w:r>
            <w:rPr>
              <w:b/>
              <w:i/>
              <w:noProof/>
              <w:sz w:val="24"/>
            </w:rPr>
            <w:t>xxx</w:t>
          </w:r>
          <w:r w:rsidRPr="00F90EF1">
            <w:rPr>
              <w:b/>
              <w:i/>
              <w:noProof/>
              <w:sz w:val="24"/>
            </w:rPr>
            <w:fldChar w:fldCharType="end"/>
          </w:r>
        </w:p>
      </w:tc>
    </w:tr>
  </w:tbl>
  <w:p w14:paraId="3B0E8B86" w14:textId="77777777" w:rsidR="00B04594" w:rsidRPr="00F90EF1" w:rsidRDefault="00B04594" w:rsidP="00665113">
    <w:pPr>
      <w:spacing w:after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5D36A9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8B765F4"/>
    <w:multiLevelType w:val="multilevel"/>
    <w:tmpl w:val="4E4E7D9A"/>
    <w:numStyleLink w:val="Numbered"/>
  </w:abstractNum>
  <w:abstractNum w:abstractNumId="4" w15:restartNumberingAfterBreak="0">
    <w:nsid w:val="1A4A45EB"/>
    <w:multiLevelType w:val="hybridMultilevel"/>
    <w:tmpl w:val="12F224D4"/>
    <w:lvl w:ilvl="0" w:tplc="87F2DE5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70248"/>
    <w:multiLevelType w:val="multilevel"/>
    <w:tmpl w:val="4E4E7D9A"/>
    <w:numStyleLink w:val="Numbered"/>
  </w:abstractNum>
  <w:abstractNum w:abstractNumId="6" w15:restartNumberingAfterBreak="0">
    <w:nsid w:val="25612BA3"/>
    <w:multiLevelType w:val="multilevel"/>
    <w:tmpl w:val="49D25B62"/>
    <w:numStyleLink w:val="Bulleted"/>
  </w:abstractNum>
  <w:abstractNum w:abstractNumId="7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2EF35182"/>
    <w:multiLevelType w:val="multilevel"/>
    <w:tmpl w:val="0A304F2A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 w15:restartNumberingAfterBreak="0">
    <w:nsid w:val="30277C96"/>
    <w:multiLevelType w:val="multilevel"/>
    <w:tmpl w:val="4E4E7D9A"/>
    <w:numStyleLink w:val="Numbered"/>
  </w:abstractNum>
  <w:abstractNum w:abstractNumId="10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0209D9"/>
    <w:multiLevelType w:val="multilevel"/>
    <w:tmpl w:val="49D25B62"/>
    <w:numStyleLink w:val="Bulleted"/>
  </w:abstractNum>
  <w:abstractNum w:abstractNumId="13" w15:restartNumberingAfterBreak="0">
    <w:nsid w:val="3EDF383C"/>
    <w:multiLevelType w:val="hybridMultilevel"/>
    <w:tmpl w:val="6988FFD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59D4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6FE3C7D"/>
    <w:multiLevelType w:val="hybridMultilevel"/>
    <w:tmpl w:val="A178E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191732">
    <w:abstractNumId w:val="7"/>
  </w:num>
  <w:num w:numId="2" w16cid:durableId="946933510">
    <w:abstractNumId w:val="14"/>
  </w:num>
  <w:num w:numId="3" w16cid:durableId="24183190">
    <w:abstractNumId w:val="8"/>
  </w:num>
  <w:num w:numId="4" w16cid:durableId="915826762">
    <w:abstractNumId w:val="15"/>
  </w:num>
  <w:num w:numId="5" w16cid:durableId="1128740691">
    <w:abstractNumId w:val="9"/>
  </w:num>
  <w:num w:numId="6" w16cid:durableId="1648902346">
    <w:abstractNumId w:val="1"/>
  </w:num>
  <w:num w:numId="7" w16cid:durableId="2060595162">
    <w:abstractNumId w:val="5"/>
  </w:num>
  <w:num w:numId="8" w16cid:durableId="1518302097">
    <w:abstractNumId w:val="10"/>
  </w:num>
  <w:num w:numId="9" w16cid:durableId="284386617">
    <w:abstractNumId w:val="18"/>
  </w:num>
  <w:num w:numId="10" w16cid:durableId="333844799">
    <w:abstractNumId w:val="6"/>
  </w:num>
  <w:num w:numId="11" w16cid:durableId="983774632">
    <w:abstractNumId w:val="12"/>
  </w:num>
  <w:num w:numId="12" w16cid:durableId="595526900">
    <w:abstractNumId w:val="3"/>
  </w:num>
  <w:num w:numId="13" w16cid:durableId="1046565042">
    <w:abstractNumId w:val="11"/>
  </w:num>
  <w:num w:numId="14" w16cid:durableId="1984651293">
    <w:abstractNumId w:val="0"/>
  </w:num>
  <w:num w:numId="15" w16cid:durableId="97216573">
    <w:abstractNumId w:val="2"/>
  </w:num>
  <w:num w:numId="16" w16cid:durableId="1451389341">
    <w:abstractNumId w:val="8"/>
  </w:num>
  <w:num w:numId="17" w16cid:durableId="161430137">
    <w:abstractNumId w:val="16"/>
  </w:num>
  <w:num w:numId="18" w16cid:durableId="2103868527">
    <w:abstractNumId w:val="8"/>
  </w:num>
  <w:num w:numId="19" w16cid:durableId="1965192867">
    <w:abstractNumId w:val="8"/>
  </w:num>
  <w:num w:numId="20" w16cid:durableId="1144008199">
    <w:abstractNumId w:val="17"/>
  </w:num>
  <w:num w:numId="21" w16cid:durableId="116261388">
    <w:abstractNumId w:val="13"/>
  </w:num>
  <w:num w:numId="22" w16cid:durableId="125899192">
    <w:abstractNumId w:val="8"/>
  </w:num>
  <w:num w:numId="23" w16cid:durableId="139601012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9EA"/>
    <w:rsid w:val="00006526"/>
    <w:rsid w:val="000259E9"/>
    <w:rsid w:val="00032628"/>
    <w:rsid w:val="00055C49"/>
    <w:rsid w:val="000679EA"/>
    <w:rsid w:val="00084A63"/>
    <w:rsid w:val="000876A2"/>
    <w:rsid w:val="00091EE5"/>
    <w:rsid w:val="00092777"/>
    <w:rsid w:val="0009347F"/>
    <w:rsid w:val="00097215"/>
    <w:rsid w:val="000A0DF9"/>
    <w:rsid w:val="000A0EAB"/>
    <w:rsid w:val="000C0D7D"/>
    <w:rsid w:val="000C1A15"/>
    <w:rsid w:val="000D5610"/>
    <w:rsid w:val="000E0290"/>
    <w:rsid w:val="000E0CC4"/>
    <w:rsid w:val="000E509A"/>
    <w:rsid w:val="000E5738"/>
    <w:rsid w:val="000E6BC0"/>
    <w:rsid w:val="000E7335"/>
    <w:rsid w:val="000F1623"/>
    <w:rsid w:val="000F1AFA"/>
    <w:rsid w:val="000F4461"/>
    <w:rsid w:val="001043EF"/>
    <w:rsid w:val="00104411"/>
    <w:rsid w:val="001079B6"/>
    <w:rsid w:val="00111D1B"/>
    <w:rsid w:val="00113A20"/>
    <w:rsid w:val="00117E7B"/>
    <w:rsid w:val="0012563F"/>
    <w:rsid w:val="001278D5"/>
    <w:rsid w:val="0013219F"/>
    <w:rsid w:val="00135801"/>
    <w:rsid w:val="00142309"/>
    <w:rsid w:val="00144C8C"/>
    <w:rsid w:val="00152A77"/>
    <w:rsid w:val="00153363"/>
    <w:rsid w:val="00160850"/>
    <w:rsid w:val="001613AE"/>
    <w:rsid w:val="0016463A"/>
    <w:rsid w:val="00181C28"/>
    <w:rsid w:val="0018432D"/>
    <w:rsid w:val="00197782"/>
    <w:rsid w:val="001A0C54"/>
    <w:rsid w:val="001A5158"/>
    <w:rsid w:val="001B0680"/>
    <w:rsid w:val="001B7298"/>
    <w:rsid w:val="001C68B8"/>
    <w:rsid w:val="001D5953"/>
    <w:rsid w:val="001E38C6"/>
    <w:rsid w:val="001E3F0A"/>
    <w:rsid w:val="001E729B"/>
    <w:rsid w:val="001F1520"/>
    <w:rsid w:val="001F153E"/>
    <w:rsid w:val="001F1918"/>
    <w:rsid w:val="001F1CBF"/>
    <w:rsid w:val="001F3BD0"/>
    <w:rsid w:val="001F5750"/>
    <w:rsid w:val="00223D4B"/>
    <w:rsid w:val="0023606E"/>
    <w:rsid w:val="0025313F"/>
    <w:rsid w:val="00261017"/>
    <w:rsid w:val="00262D88"/>
    <w:rsid w:val="002720D2"/>
    <w:rsid w:val="00275D49"/>
    <w:rsid w:val="002802A5"/>
    <w:rsid w:val="00286BA4"/>
    <w:rsid w:val="0028702C"/>
    <w:rsid w:val="0029335B"/>
    <w:rsid w:val="00296B9F"/>
    <w:rsid w:val="002A1D93"/>
    <w:rsid w:val="002B270D"/>
    <w:rsid w:val="002B4F17"/>
    <w:rsid w:val="002C27E9"/>
    <w:rsid w:val="002C3971"/>
    <w:rsid w:val="002C55EA"/>
    <w:rsid w:val="002D0B87"/>
    <w:rsid w:val="002D5498"/>
    <w:rsid w:val="002E5805"/>
    <w:rsid w:val="002E714C"/>
    <w:rsid w:val="002E7F9B"/>
    <w:rsid w:val="002F43B1"/>
    <w:rsid w:val="002F5AF1"/>
    <w:rsid w:val="00303CBC"/>
    <w:rsid w:val="0030519C"/>
    <w:rsid w:val="00313B99"/>
    <w:rsid w:val="0031650B"/>
    <w:rsid w:val="00342D44"/>
    <w:rsid w:val="00344E77"/>
    <w:rsid w:val="00354597"/>
    <w:rsid w:val="003601D5"/>
    <w:rsid w:val="0036442E"/>
    <w:rsid w:val="003649DE"/>
    <w:rsid w:val="00366E53"/>
    <w:rsid w:val="003927FE"/>
    <w:rsid w:val="00392C1E"/>
    <w:rsid w:val="00393CFA"/>
    <w:rsid w:val="003A0519"/>
    <w:rsid w:val="003A294D"/>
    <w:rsid w:val="003A2EAC"/>
    <w:rsid w:val="003A583D"/>
    <w:rsid w:val="003A7004"/>
    <w:rsid w:val="003B330A"/>
    <w:rsid w:val="003C6B40"/>
    <w:rsid w:val="003E40E7"/>
    <w:rsid w:val="003F3058"/>
    <w:rsid w:val="003F4F75"/>
    <w:rsid w:val="00401855"/>
    <w:rsid w:val="00401B25"/>
    <w:rsid w:val="00403F17"/>
    <w:rsid w:val="00405789"/>
    <w:rsid w:val="00407223"/>
    <w:rsid w:val="00414F56"/>
    <w:rsid w:val="00416BCA"/>
    <w:rsid w:val="00420424"/>
    <w:rsid w:val="00424111"/>
    <w:rsid w:val="004241B9"/>
    <w:rsid w:val="0042676B"/>
    <w:rsid w:val="00430FAC"/>
    <w:rsid w:val="00433683"/>
    <w:rsid w:val="00437C8D"/>
    <w:rsid w:val="004473C3"/>
    <w:rsid w:val="004525E8"/>
    <w:rsid w:val="00453FBA"/>
    <w:rsid w:val="004624DA"/>
    <w:rsid w:val="00467D85"/>
    <w:rsid w:val="004708F0"/>
    <w:rsid w:val="0049660C"/>
    <w:rsid w:val="004A53B8"/>
    <w:rsid w:val="004C3E09"/>
    <w:rsid w:val="004D1AC3"/>
    <w:rsid w:val="004D7902"/>
    <w:rsid w:val="004E1C5D"/>
    <w:rsid w:val="004E3B1D"/>
    <w:rsid w:val="004E5776"/>
    <w:rsid w:val="004F0007"/>
    <w:rsid w:val="004F6FD3"/>
    <w:rsid w:val="00501E39"/>
    <w:rsid w:val="0050613A"/>
    <w:rsid w:val="00523477"/>
    <w:rsid w:val="005339B4"/>
    <w:rsid w:val="00536511"/>
    <w:rsid w:val="005401EC"/>
    <w:rsid w:val="005601FA"/>
    <w:rsid w:val="005673E3"/>
    <w:rsid w:val="00576062"/>
    <w:rsid w:val="005914A2"/>
    <w:rsid w:val="0059714D"/>
    <w:rsid w:val="005A5E12"/>
    <w:rsid w:val="005B5B61"/>
    <w:rsid w:val="005C4493"/>
    <w:rsid w:val="005D3FE3"/>
    <w:rsid w:val="005E20A9"/>
    <w:rsid w:val="005F2A5E"/>
    <w:rsid w:val="0061558D"/>
    <w:rsid w:val="00620476"/>
    <w:rsid w:val="0064107B"/>
    <w:rsid w:val="00656EEC"/>
    <w:rsid w:val="00660E2B"/>
    <w:rsid w:val="00664232"/>
    <w:rsid w:val="00665113"/>
    <w:rsid w:val="00665A71"/>
    <w:rsid w:val="00680A78"/>
    <w:rsid w:val="00681E29"/>
    <w:rsid w:val="00684DFA"/>
    <w:rsid w:val="00693320"/>
    <w:rsid w:val="0069765C"/>
    <w:rsid w:val="006A5520"/>
    <w:rsid w:val="006A73C7"/>
    <w:rsid w:val="006B28F8"/>
    <w:rsid w:val="006B4DC8"/>
    <w:rsid w:val="006B5E43"/>
    <w:rsid w:val="006C21B9"/>
    <w:rsid w:val="006C42D9"/>
    <w:rsid w:val="006C5629"/>
    <w:rsid w:val="006C7CDF"/>
    <w:rsid w:val="006E6B3E"/>
    <w:rsid w:val="006F3256"/>
    <w:rsid w:val="00702C3A"/>
    <w:rsid w:val="00703718"/>
    <w:rsid w:val="0071585C"/>
    <w:rsid w:val="00720F69"/>
    <w:rsid w:val="00735F93"/>
    <w:rsid w:val="00740ADC"/>
    <w:rsid w:val="0075705D"/>
    <w:rsid w:val="00757A9B"/>
    <w:rsid w:val="0076576A"/>
    <w:rsid w:val="00765DAE"/>
    <w:rsid w:val="007669D5"/>
    <w:rsid w:val="00766BD3"/>
    <w:rsid w:val="00796B1C"/>
    <w:rsid w:val="007A1E23"/>
    <w:rsid w:val="007B03F2"/>
    <w:rsid w:val="007B2670"/>
    <w:rsid w:val="007B4C15"/>
    <w:rsid w:val="007B7D38"/>
    <w:rsid w:val="007C0918"/>
    <w:rsid w:val="007C188A"/>
    <w:rsid w:val="007C4B83"/>
    <w:rsid w:val="007C60DD"/>
    <w:rsid w:val="007D2C18"/>
    <w:rsid w:val="007D7E97"/>
    <w:rsid w:val="007E4938"/>
    <w:rsid w:val="007F32C3"/>
    <w:rsid w:val="007F7678"/>
    <w:rsid w:val="00800C89"/>
    <w:rsid w:val="00802304"/>
    <w:rsid w:val="00816DE1"/>
    <w:rsid w:val="00840976"/>
    <w:rsid w:val="00842CB3"/>
    <w:rsid w:val="00843542"/>
    <w:rsid w:val="00853AC2"/>
    <w:rsid w:val="00856F7B"/>
    <w:rsid w:val="008616C6"/>
    <w:rsid w:val="0086410C"/>
    <w:rsid w:val="00864288"/>
    <w:rsid w:val="0087478C"/>
    <w:rsid w:val="0087669F"/>
    <w:rsid w:val="008877DD"/>
    <w:rsid w:val="008940BF"/>
    <w:rsid w:val="0089553A"/>
    <w:rsid w:val="008A3E9F"/>
    <w:rsid w:val="008B70A3"/>
    <w:rsid w:val="008C714E"/>
    <w:rsid w:val="008D18E3"/>
    <w:rsid w:val="008E1C99"/>
    <w:rsid w:val="008E2F94"/>
    <w:rsid w:val="008F44E3"/>
    <w:rsid w:val="0090040C"/>
    <w:rsid w:val="00903094"/>
    <w:rsid w:val="00911A72"/>
    <w:rsid w:val="0091320C"/>
    <w:rsid w:val="0091694D"/>
    <w:rsid w:val="00921854"/>
    <w:rsid w:val="00922907"/>
    <w:rsid w:val="00931C72"/>
    <w:rsid w:val="00936489"/>
    <w:rsid w:val="00955AE2"/>
    <w:rsid w:val="00974736"/>
    <w:rsid w:val="00987BE7"/>
    <w:rsid w:val="00987C30"/>
    <w:rsid w:val="009908EC"/>
    <w:rsid w:val="009B4BE5"/>
    <w:rsid w:val="009D7F4B"/>
    <w:rsid w:val="009E44EC"/>
    <w:rsid w:val="009E48C7"/>
    <w:rsid w:val="009F36B3"/>
    <w:rsid w:val="00A04572"/>
    <w:rsid w:val="00A13861"/>
    <w:rsid w:val="00A262E5"/>
    <w:rsid w:val="00A26E38"/>
    <w:rsid w:val="00A27350"/>
    <w:rsid w:val="00A34D85"/>
    <w:rsid w:val="00A420E2"/>
    <w:rsid w:val="00A443C7"/>
    <w:rsid w:val="00A50EBC"/>
    <w:rsid w:val="00A77F9D"/>
    <w:rsid w:val="00A86750"/>
    <w:rsid w:val="00AA0A26"/>
    <w:rsid w:val="00AA2A22"/>
    <w:rsid w:val="00AA3248"/>
    <w:rsid w:val="00AA61CF"/>
    <w:rsid w:val="00AB1D6C"/>
    <w:rsid w:val="00AC0321"/>
    <w:rsid w:val="00AC560C"/>
    <w:rsid w:val="00AC5AAE"/>
    <w:rsid w:val="00AC5FE6"/>
    <w:rsid w:val="00AC61D5"/>
    <w:rsid w:val="00AC6840"/>
    <w:rsid w:val="00AD5480"/>
    <w:rsid w:val="00AD6252"/>
    <w:rsid w:val="00AF072D"/>
    <w:rsid w:val="00AF4A7B"/>
    <w:rsid w:val="00B04594"/>
    <w:rsid w:val="00B1092D"/>
    <w:rsid w:val="00B11A83"/>
    <w:rsid w:val="00B1641C"/>
    <w:rsid w:val="00B16901"/>
    <w:rsid w:val="00B50226"/>
    <w:rsid w:val="00B50A71"/>
    <w:rsid w:val="00B546C7"/>
    <w:rsid w:val="00B556FD"/>
    <w:rsid w:val="00B5594C"/>
    <w:rsid w:val="00B57B2B"/>
    <w:rsid w:val="00B63E98"/>
    <w:rsid w:val="00B67BE6"/>
    <w:rsid w:val="00B744A4"/>
    <w:rsid w:val="00B77856"/>
    <w:rsid w:val="00B80313"/>
    <w:rsid w:val="00B871D9"/>
    <w:rsid w:val="00BA7436"/>
    <w:rsid w:val="00BB15E9"/>
    <w:rsid w:val="00BB7E59"/>
    <w:rsid w:val="00BC3B44"/>
    <w:rsid w:val="00BD01E4"/>
    <w:rsid w:val="00BE4E87"/>
    <w:rsid w:val="00BE6883"/>
    <w:rsid w:val="00C07B67"/>
    <w:rsid w:val="00C20D71"/>
    <w:rsid w:val="00C37EA7"/>
    <w:rsid w:val="00C405CD"/>
    <w:rsid w:val="00C42B25"/>
    <w:rsid w:val="00C46C24"/>
    <w:rsid w:val="00C6355D"/>
    <w:rsid w:val="00C6521C"/>
    <w:rsid w:val="00C73014"/>
    <w:rsid w:val="00C816C6"/>
    <w:rsid w:val="00C92EE2"/>
    <w:rsid w:val="00C934FD"/>
    <w:rsid w:val="00CA30E6"/>
    <w:rsid w:val="00CA36D8"/>
    <w:rsid w:val="00CA3B90"/>
    <w:rsid w:val="00CB39E2"/>
    <w:rsid w:val="00CB7102"/>
    <w:rsid w:val="00CC5FBB"/>
    <w:rsid w:val="00CC6679"/>
    <w:rsid w:val="00CC7005"/>
    <w:rsid w:val="00CD2EF3"/>
    <w:rsid w:val="00CE17AA"/>
    <w:rsid w:val="00CE1C47"/>
    <w:rsid w:val="00CE74F4"/>
    <w:rsid w:val="00D01285"/>
    <w:rsid w:val="00D05D1A"/>
    <w:rsid w:val="00D128A2"/>
    <w:rsid w:val="00D17587"/>
    <w:rsid w:val="00D2294A"/>
    <w:rsid w:val="00D256EC"/>
    <w:rsid w:val="00D45077"/>
    <w:rsid w:val="00D573F1"/>
    <w:rsid w:val="00D64184"/>
    <w:rsid w:val="00D642D3"/>
    <w:rsid w:val="00D77512"/>
    <w:rsid w:val="00D86802"/>
    <w:rsid w:val="00DA1F91"/>
    <w:rsid w:val="00DA4C01"/>
    <w:rsid w:val="00DB3358"/>
    <w:rsid w:val="00DB555E"/>
    <w:rsid w:val="00DC168D"/>
    <w:rsid w:val="00DC65B2"/>
    <w:rsid w:val="00DF3D6E"/>
    <w:rsid w:val="00E03969"/>
    <w:rsid w:val="00E24A63"/>
    <w:rsid w:val="00E25DB0"/>
    <w:rsid w:val="00E25DBF"/>
    <w:rsid w:val="00E33A0F"/>
    <w:rsid w:val="00E45021"/>
    <w:rsid w:val="00E53FC9"/>
    <w:rsid w:val="00E54198"/>
    <w:rsid w:val="00E605BA"/>
    <w:rsid w:val="00E85377"/>
    <w:rsid w:val="00EA0D74"/>
    <w:rsid w:val="00EA5D8E"/>
    <w:rsid w:val="00EB3189"/>
    <w:rsid w:val="00EB3C29"/>
    <w:rsid w:val="00ED5FB7"/>
    <w:rsid w:val="00ED7455"/>
    <w:rsid w:val="00EE0A46"/>
    <w:rsid w:val="00EE3C5B"/>
    <w:rsid w:val="00EE4C8F"/>
    <w:rsid w:val="00EE539D"/>
    <w:rsid w:val="00EE5AB7"/>
    <w:rsid w:val="00EF1215"/>
    <w:rsid w:val="00EF1608"/>
    <w:rsid w:val="00EF24E2"/>
    <w:rsid w:val="00EF33C2"/>
    <w:rsid w:val="00F0042E"/>
    <w:rsid w:val="00F04F48"/>
    <w:rsid w:val="00F051C2"/>
    <w:rsid w:val="00F1078A"/>
    <w:rsid w:val="00F1292D"/>
    <w:rsid w:val="00F1767F"/>
    <w:rsid w:val="00F203B8"/>
    <w:rsid w:val="00F232C5"/>
    <w:rsid w:val="00F23EBD"/>
    <w:rsid w:val="00F27D39"/>
    <w:rsid w:val="00F52172"/>
    <w:rsid w:val="00F530AB"/>
    <w:rsid w:val="00F6559A"/>
    <w:rsid w:val="00F6645A"/>
    <w:rsid w:val="00F711C2"/>
    <w:rsid w:val="00F7361E"/>
    <w:rsid w:val="00F7511B"/>
    <w:rsid w:val="00F77E52"/>
    <w:rsid w:val="00F905EC"/>
    <w:rsid w:val="00F90EF1"/>
    <w:rsid w:val="00F96820"/>
    <w:rsid w:val="00F97F78"/>
    <w:rsid w:val="00FA2742"/>
    <w:rsid w:val="00FA4D0F"/>
    <w:rsid w:val="00FB18CF"/>
    <w:rsid w:val="00FB2928"/>
    <w:rsid w:val="00FC4C7D"/>
    <w:rsid w:val="00FC6B9F"/>
    <w:rsid w:val="00FD0647"/>
    <w:rsid w:val="00FE28F3"/>
    <w:rsid w:val="00FE3131"/>
    <w:rsid w:val="00FE48B5"/>
    <w:rsid w:val="00FE5BC3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7CA021"/>
  <w15:docId w15:val="{194EADFC-FCE4-49C6-8857-A2288DBC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</w:style>
  <w:style w:type="paragraph" w:styleId="Heading1">
    <w:name w:val="heading 1"/>
    <w:next w:val="Normal"/>
    <w:qFormat/>
    <w:rsid w:val="00B1641C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spacing w:before="360" w:after="60"/>
      <w:outlineLvl w:val="1"/>
    </w:pPr>
    <w:rPr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b/>
      <w:caps/>
      <w:noProof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smallCaps/>
      <w:noProof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b/>
      <w:smallCaps/>
      <w:noProof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</w:rPr>
  </w:style>
  <w:style w:type="paragraph" w:customStyle="1" w:styleId="Heading">
    <w:name w:val="Heading"/>
    <w:autoRedefine/>
    <w:rsid w:val="00393CFA"/>
    <w:pPr>
      <w:spacing w:before="360" w:after="120"/>
    </w:pPr>
    <w:rPr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customStyle="1" w:styleId="Para2">
    <w:name w:val="Para2"/>
    <w:basedOn w:val="Normal"/>
    <w:rsid w:val="00681E29"/>
    <w:pPr>
      <w:tabs>
        <w:tab w:val="left" w:pos="567"/>
      </w:tabs>
      <w:spacing w:before="240" w:after="0"/>
      <w:ind w:left="567"/>
      <w:jc w:val="both"/>
    </w:pPr>
    <w:rPr>
      <w:lang w:val="fr-FR" w:eastAsia="fr-FR"/>
    </w:rPr>
  </w:style>
  <w:style w:type="paragraph" w:customStyle="1" w:styleId="tableau">
    <w:name w:val="tableau"/>
    <w:basedOn w:val="Normal"/>
    <w:rsid w:val="007B7D38"/>
    <w:pPr>
      <w:spacing w:before="60" w:after="60"/>
      <w:jc w:val="both"/>
    </w:pPr>
    <w:rPr>
      <w:rFonts w:ascii="Arial (W1)" w:hAnsi="Arial (W1)"/>
      <w:lang w:val="fr-FR" w:eastAsia="ja-JP"/>
    </w:rPr>
  </w:style>
  <w:style w:type="paragraph" w:styleId="FootnoteText">
    <w:name w:val="footnote text"/>
    <w:basedOn w:val="Normal"/>
    <w:link w:val="FootnoteTextChar"/>
    <w:rsid w:val="008D18E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D18E3"/>
  </w:style>
  <w:style w:type="character" w:styleId="FootnoteReference">
    <w:name w:val="footnote reference"/>
    <w:basedOn w:val="DefaultParagraphFont"/>
    <w:rsid w:val="008D18E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5022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E605B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66E53"/>
    <w:rPr>
      <w:color w:val="0000FF" w:themeColor="hyperlink"/>
      <w:u w:val="single"/>
    </w:rPr>
  </w:style>
  <w:style w:type="table" w:styleId="ListTable4-Accent1">
    <w:name w:val="List Table 4 Accent 1"/>
    <w:basedOn w:val="TableNormal"/>
    <w:uiPriority w:val="49"/>
    <w:rsid w:val="002531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33C2"/>
    <w:rPr>
      <w:color w:val="954F72"/>
      <w:u w:val="single"/>
    </w:rPr>
  </w:style>
  <w:style w:type="paragraph" w:customStyle="1" w:styleId="msonormal0">
    <w:name w:val="msonormal"/>
    <w:basedOn w:val="Normal"/>
    <w:rsid w:val="00EF33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F33C2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Normal"/>
    <w:rsid w:val="00EF33C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4">
    <w:name w:val="xl64"/>
    <w:basedOn w:val="Normal"/>
    <w:rsid w:val="00EF33C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5">
    <w:name w:val="xl65"/>
    <w:basedOn w:val="Normal"/>
    <w:rsid w:val="00EF33C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xl66">
    <w:name w:val="xl66"/>
    <w:basedOn w:val="Normal"/>
    <w:rsid w:val="00EF33C2"/>
    <w:pPr>
      <w:shd w:val="clear" w:color="000000" w:fill="C0C0C0"/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EF33C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EF33C2"/>
    <w:pP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F33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16"/>
      <w:szCs w:val="16"/>
    </w:rPr>
  </w:style>
  <w:style w:type="table" w:customStyle="1" w:styleId="Autoliv">
    <w:name w:val="Autoliv"/>
    <w:basedOn w:val="TableNormal"/>
    <w:uiPriority w:val="99"/>
    <w:rsid w:val="00664232"/>
    <w:rPr>
      <w:rFonts w:asciiTheme="minorHAnsi" w:eastAsiaTheme="minorHAnsi" w:hAnsiTheme="minorHAnsi" w:cstheme="minorBidi"/>
      <w:color w:val="000000" w:themeColor="text1" w:themeShade="80"/>
      <w:sz w:val="28"/>
      <w:lang w:eastAsia="sv-S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76062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B1641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EE539D"/>
    <w:pPr>
      <w:keepLines/>
      <w:numPr>
        <w:numId w:val="0"/>
      </w:numPr>
      <w:pBdr>
        <w:bottom w:val="none" w:sz="0" w:space="0" w:color="auto"/>
      </w:pBd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S:\Metrics\Static_Analysis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Metrics\Static_Analysis\AEF%20725%20N%20-%20QA%20C%20Metrics%20Analysi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C56F7-A233-446F-B015-483B9A82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AEF 725 N - QA C Metrics Analysis Report.dotx</Template>
  <TotalTime>203</TotalTime>
  <Pages>8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PP4G Platform</vt:lpstr>
    </vt:vector>
  </TitlesOfParts>
  <Company>Autoliv</Company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PP4G Platform</dc:title>
  <dc:subject>PP4G Platform</dc:subject>
  <dc:creator>Charlene Dibourg</dc:creator>
  <cp:keywords>VERSION_NAME</cp:keywords>
  <dc:description/>
  <cp:lastModifiedBy>Madalina Serban</cp:lastModifiedBy>
  <cp:revision>10</cp:revision>
  <cp:lastPrinted>2011-02-23T12:47:00Z</cp:lastPrinted>
  <dcterms:created xsi:type="dcterms:W3CDTF">2023-10-23T06:19:00Z</dcterms:created>
  <dcterms:modified xsi:type="dcterms:W3CDTF">2023-11-27T13:01:00Z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Project Name and Number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State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xxx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QA C Metrics Analysis Report</vt:lpwstr>
  </property>
  <property fmtid="{D5CDD505-2E9C-101B-9397-08002B2CF9AE}" pid="41" name="MXType">
    <vt:lpwstr>Type</vt:lpwstr>
  </property>
  <property fmtid="{D5CDD505-2E9C-101B-9397-08002B2CF9AE}" pid="42" name="MXType.Localized">
    <vt:lpwstr>Type</vt:lpwstr>
  </property>
  <property fmtid="{D5CDD505-2E9C-101B-9397-08002B2CF9AE}" pid="43" name="MXUser">
    <vt:lpwstr>[Name]</vt:lpwstr>
  </property>
  <property fmtid="{D5CDD505-2E9C-101B-9397-08002B2CF9AE}" pid="44" name="MXVersion">
    <vt:lpwstr>xxx</vt:lpwstr>
  </property>
  <property fmtid="{D5CDD505-2E9C-101B-9397-08002B2CF9AE}" pid="45" name="MXActual_state_Released">
    <vt:lpwstr>YYYY-MM-DD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</Properties>
</file>