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1C22" w14:textId="77777777" w:rsidR="00651AA1" w:rsidRPr="00DF07A5" w:rsidRDefault="00576114" w:rsidP="00651AA1">
      <w:pPr>
        <w:jc w:val="center"/>
        <w:outlineLvl w:val="0"/>
        <w:rPr>
          <w:b/>
          <w:lang w:val="en-US"/>
        </w:rPr>
      </w:pPr>
      <w:r w:rsidRPr="00DF07A5">
        <w:rPr>
          <w:lang w:val="en-US"/>
        </w:rPr>
        <w:t xml:space="preserve"> </w:t>
      </w:r>
      <w:bookmarkStart w:id="0" w:name="Confid"/>
      <w:r w:rsidR="00651AA1" w:rsidRPr="00DF07A5">
        <w:rPr>
          <w:b/>
          <w:lang w:val="en-US"/>
        </w:rPr>
        <w:t>RESTRICTED ACCESS</w:t>
      </w:r>
      <w:bookmarkEnd w:id="0"/>
    </w:p>
    <w:p w14:paraId="5AE7157F" w14:textId="77777777" w:rsidR="00651AA1" w:rsidRPr="00DF07A5" w:rsidRDefault="00651AA1" w:rsidP="00651AA1">
      <w:pPr>
        <w:rPr>
          <w:lang w:val="en-US"/>
        </w:rPr>
      </w:pPr>
    </w:p>
    <w:p w14:paraId="6E309E79" w14:textId="77777777" w:rsidR="00651AA1" w:rsidRPr="00DF07A5" w:rsidRDefault="00651AA1" w:rsidP="00651AA1">
      <w:pPr>
        <w:rPr>
          <w:lang w:val="en-US"/>
        </w:rPr>
      </w:pPr>
    </w:p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92"/>
        <w:gridCol w:w="3118"/>
        <w:gridCol w:w="956"/>
        <w:gridCol w:w="957"/>
        <w:gridCol w:w="957"/>
        <w:gridCol w:w="957"/>
      </w:tblGrid>
      <w:tr w:rsidR="00651AA1" w:rsidRPr="00DF07A5" w14:paraId="603C439B" w14:textId="77777777" w:rsidTr="00A52E7C">
        <w:tc>
          <w:tcPr>
            <w:tcW w:w="1702" w:type="dxa"/>
          </w:tcPr>
          <w:p w14:paraId="5A3C7307" w14:textId="77777777" w:rsidR="00651AA1" w:rsidRPr="00DF07A5" w:rsidRDefault="00651AA1" w:rsidP="00A52E7C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DISTRIBUTION</w:t>
            </w:r>
            <w:r w:rsidRPr="00DF07A5">
              <w:rPr>
                <w:b/>
                <w:lang w:val="en-US"/>
              </w:rPr>
              <w:t xml:space="preserve"> :</w:t>
            </w:r>
          </w:p>
        </w:tc>
        <w:tc>
          <w:tcPr>
            <w:tcW w:w="992" w:type="dxa"/>
          </w:tcPr>
          <w:p w14:paraId="5C15C31C" w14:textId="77777777" w:rsidR="00651AA1" w:rsidRPr="00DF07A5" w:rsidRDefault="00651AA1" w:rsidP="00A52E7C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Firm</w:t>
            </w:r>
          </w:p>
        </w:tc>
        <w:tc>
          <w:tcPr>
            <w:tcW w:w="3118" w:type="dxa"/>
          </w:tcPr>
          <w:p w14:paraId="49EAF4C5" w14:textId="77777777" w:rsidR="00651AA1" w:rsidRPr="00DF07A5" w:rsidRDefault="00651AA1" w:rsidP="00A52E7C">
            <w:pPr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To</w:t>
            </w:r>
          </w:p>
        </w:tc>
        <w:tc>
          <w:tcPr>
            <w:tcW w:w="956" w:type="dxa"/>
          </w:tcPr>
          <w:p w14:paraId="55BCFD1C" w14:textId="77777777" w:rsidR="00651AA1" w:rsidRPr="00DF07A5" w:rsidRDefault="00651AA1" w:rsidP="00A52E7C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Ref</w:t>
            </w:r>
          </w:p>
        </w:tc>
        <w:tc>
          <w:tcPr>
            <w:tcW w:w="957" w:type="dxa"/>
          </w:tcPr>
          <w:p w14:paraId="4E470951" w14:textId="77777777" w:rsidR="00651AA1" w:rsidRPr="00DF07A5" w:rsidRDefault="00651AA1" w:rsidP="00A52E7C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Copies</w:t>
            </w:r>
          </w:p>
        </w:tc>
        <w:tc>
          <w:tcPr>
            <w:tcW w:w="957" w:type="dxa"/>
          </w:tcPr>
          <w:p w14:paraId="163D42B8" w14:textId="77777777" w:rsidR="00651AA1" w:rsidRPr="00DF07A5" w:rsidRDefault="00651AA1" w:rsidP="00A52E7C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1</w:t>
            </w:r>
            <w:r w:rsidRPr="00DF07A5">
              <w:rPr>
                <w:b/>
                <w:u w:val="single"/>
                <w:vertAlign w:val="superscript"/>
                <w:lang w:val="en-US"/>
              </w:rPr>
              <w:t>st</w:t>
            </w:r>
            <w:r w:rsidRPr="00DF07A5">
              <w:rPr>
                <w:b/>
                <w:u w:val="single"/>
                <w:lang w:val="en-US"/>
              </w:rPr>
              <w:t xml:space="preserve"> page</w:t>
            </w:r>
          </w:p>
        </w:tc>
        <w:tc>
          <w:tcPr>
            <w:tcW w:w="957" w:type="dxa"/>
          </w:tcPr>
          <w:p w14:paraId="47353B99" w14:textId="77777777" w:rsidR="00651AA1" w:rsidRPr="00DF07A5" w:rsidRDefault="00651AA1" w:rsidP="00A52E7C">
            <w:pPr>
              <w:jc w:val="center"/>
              <w:rPr>
                <w:b/>
                <w:u w:val="single"/>
                <w:lang w:val="en-US"/>
              </w:rPr>
            </w:pPr>
            <w:r w:rsidRPr="00DF07A5">
              <w:rPr>
                <w:b/>
                <w:u w:val="single"/>
                <w:lang w:val="en-US"/>
              </w:rPr>
              <w:t>e-mail</w:t>
            </w:r>
          </w:p>
        </w:tc>
      </w:tr>
      <w:tr w:rsidR="00651AA1" w:rsidRPr="00DF07A5" w14:paraId="7AB90173" w14:textId="77777777" w:rsidTr="00A52E7C">
        <w:tc>
          <w:tcPr>
            <w:tcW w:w="1702" w:type="dxa"/>
          </w:tcPr>
          <w:p w14:paraId="02FA8826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045D06D" w14:textId="73646ABA" w:rsidR="00651AA1" w:rsidRPr="00DF07A5" w:rsidRDefault="009B3AAA" w:rsidP="00A52E7C">
            <w:pPr>
              <w:rPr>
                <w:lang w:val="en-US"/>
              </w:rPr>
            </w:pPr>
            <w:r>
              <w:rPr>
                <w:lang w:val="en-US"/>
              </w:rPr>
              <w:t>RBE</w:t>
            </w:r>
          </w:p>
        </w:tc>
        <w:tc>
          <w:tcPr>
            <w:tcW w:w="3118" w:type="dxa"/>
          </w:tcPr>
          <w:p w14:paraId="7159CF65" w14:textId="77777777" w:rsidR="00651AA1" w:rsidRPr="00DF07A5" w:rsidRDefault="00651AA1" w:rsidP="00A52E7C">
            <w:pPr>
              <w:rPr>
                <w:lang w:val="en-US"/>
              </w:rPr>
            </w:pPr>
            <w:r w:rsidRPr="00276E89">
              <w:rPr>
                <w:lang w:val="fr-FR"/>
              </w:rPr>
              <w:t xml:space="preserve">Mihai Ianos, Daniel Andris, </w:t>
            </w:r>
          </w:p>
        </w:tc>
        <w:tc>
          <w:tcPr>
            <w:tcW w:w="956" w:type="dxa"/>
          </w:tcPr>
          <w:p w14:paraId="1D7658D2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14:paraId="603A1EF8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0C2F027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183DCC3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</w:tr>
      <w:tr w:rsidR="00651AA1" w:rsidRPr="00DF07A5" w14:paraId="5045B687" w14:textId="77777777" w:rsidTr="00A52E7C">
        <w:tc>
          <w:tcPr>
            <w:tcW w:w="1702" w:type="dxa"/>
          </w:tcPr>
          <w:p w14:paraId="2679861A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F1A4786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4E369C5F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2019C74C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17FF7FD6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FD7E452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585F04BD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</w:tr>
      <w:tr w:rsidR="00651AA1" w:rsidRPr="00DF07A5" w14:paraId="70709D7C" w14:textId="77777777" w:rsidTr="00A52E7C">
        <w:tc>
          <w:tcPr>
            <w:tcW w:w="1702" w:type="dxa"/>
          </w:tcPr>
          <w:p w14:paraId="1D783A27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85BAD3B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01179B6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19772DAF" w14:textId="77777777" w:rsidR="00651AA1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0C206200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515C6228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602E6F4C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</w:tr>
      <w:tr w:rsidR="00651AA1" w:rsidRPr="00DF07A5" w14:paraId="52D5D5B8" w14:textId="77777777" w:rsidTr="00A52E7C">
        <w:trPr>
          <w:trHeight w:val="162"/>
        </w:trPr>
        <w:tc>
          <w:tcPr>
            <w:tcW w:w="1702" w:type="dxa"/>
          </w:tcPr>
          <w:p w14:paraId="2B5686F3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183D725" w14:textId="77777777" w:rsidR="00651AA1" w:rsidRDefault="00651AA1" w:rsidP="00A52E7C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9E16921" w14:textId="77777777" w:rsidR="00651AA1" w:rsidRDefault="00651AA1" w:rsidP="00A52E7C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478AE3CA" w14:textId="77777777" w:rsidR="00651AA1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36519D31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4082E59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78E70C75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</w:tr>
      <w:tr w:rsidR="00651AA1" w:rsidRPr="00DF07A5" w14:paraId="40BDFD6D" w14:textId="77777777" w:rsidTr="00A52E7C">
        <w:tc>
          <w:tcPr>
            <w:tcW w:w="1702" w:type="dxa"/>
          </w:tcPr>
          <w:p w14:paraId="7074DF5D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EA9E5B9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6DEDC9F" w14:textId="77777777" w:rsidR="00651AA1" w:rsidRPr="00DF07A5" w:rsidRDefault="00651AA1" w:rsidP="00A52E7C">
            <w:pPr>
              <w:rPr>
                <w:lang w:val="en-US"/>
              </w:rPr>
            </w:pPr>
          </w:p>
        </w:tc>
        <w:tc>
          <w:tcPr>
            <w:tcW w:w="956" w:type="dxa"/>
          </w:tcPr>
          <w:p w14:paraId="0EC2A79E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5CA5026F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415B3258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</w:tcPr>
          <w:p w14:paraId="62A72186" w14:textId="77777777" w:rsidR="00651AA1" w:rsidRPr="00DF07A5" w:rsidRDefault="00651AA1" w:rsidP="00A52E7C">
            <w:pPr>
              <w:jc w:val="center"/>
              <w:rPr>
                <w:lang w:val="en-US"/>
              </w:rPr>
            </w:pPr>
          </w:p>
        </w:tc>
      </w:tr>
    </w:tbl>
    <w:p w14:paraId="53B02014" w14:textId="77777777" w:rsidR="00651AA1" w:rsidRPr="00DF07A5" w:rsidRDefault="00651AA1" w:rsidP="00651AA1">
      <w:pPr>
        <w:rPr>
          <w:lang w:val="en-US"/>
        </w:rPr>
      </w:pPr>
    </w:p>
    <w:p w14:paraId="26CB852C" w14:textId="77777777" w:rsidR="00651AA1" w:rsidRPr="00DF07A5" w:rsidRDefault="00651AA1" w:rsidP="00651AA1">
      <w:pPr>
        <w:pStyle w:val="Header"/>
        <w:tabs>
          <w:tab w:val="clear" w:pos="4536"/>
          <w:tab w:val="clear" w:pos="9072"/>
        </w:tabs>
        <w:rPr>
          <w:lang w:val="en-US"/>
        </w:rPr>
      </w:pPr>
    </w:p>
    <w:p w14:paraId="68C09DA8" w14:textId="77777777" w:rsidR="00651AA1" w:rsidRPr="00DF07A5" w:rsidRDefault="00651AA1" w:rsidP="00651AA1">
      <w:pPr>
        <w:rPr>
          <w:lang w:val="en-US"/>
        </w:rPr>
      </w:pPr>
    </w:p>
    <w:p w14:paraId="406D2A78" w14:textId="77777777" w:rsidR="00651AA1" w:rsidRPr="00DF07A5" w:rsidRDefault="00651AA1" w:rsidP="00651AA1">
      <w:pPr>
        <w:rPr>
          <w:lang w:val="en-US"/>
        </w:rPr>
      </w:pPr>
    </w:p>
    <w:p w14:paraId="370321C6" w14:textId="77777777" w:rsidR="00651AA1" w:rsidRPr="00DF07A5" w:rsidRDefault="00651AA1" w:rsidP="00651AA1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caps/>
          <w:sz w:val="28"/>
          <w:lang w:val="en-US"/>
        </w:rPr>
      </w:pPr>
      <w:r w:rsidRPr="00DF07A5">
        <w:rPr>
          <w:b/>
          <w:caps/>
          <w:sz w:val="28"/>
          <w:lang w:val="en-US"/>
        </w:rPr>
        <w:fldChar w:fldCharType="begin"/>
      </w:r>
      <w:r w:rsidRPr="00DF07A5">
        <w:rPr>
          <w:b/>
          <w:caps/>
          <w:sz w:val="28"/>
          <w:lang w:val="en-US"/>
        </w:rPr>
        <w:instrText xml:space="preserve"> TITLE  \* MERGEFORMAT </w:instrText>
      </w:r>
      <w:r w:rsidRPr="00DF07A5">
        <w:rPr>
          <w:b/>
          <w:caps/>
          <w:sz w:val="28"/>
          <w:lang w:val="en-US"/>
        </w:rPr>
        <w:fldChar w:fldCharType="separate"/>
      </w:r>
      <w:r>
        <w:rPr>
          <w:b/>
          <w:caps/>
          <w:sz w:val="28"/>
          <w:lang w:val="en-US"/>
        </w:rPr>
        <w:t>SW Architecture Design &amp; Interface Description</w:t>
      </w:r>
      <w:r w:rsidRPr="00DF07A5">
        <w:rPr>
          <w:b/>
          <w:caps/>
          <w:sz w:val="28"/>
          <w:lang w:val="en-US"/>
        </w:rPr>
        <w:fldChar w:fldCharType="end"/>
      </w:r>
      <w:r w:rsidRPr="00DF07A5">
        <w:rPr>
          <w:b/>
          <w:caps/>
          <w:sz w:val="28"/>
          <w:lang w:val="en-US"/>
        </w:rPr>
        <w:t xml:space="preserve"> : </w:t>
      </w:r>
    </w:p>
    <w:p w14:paraId="0E337D27" w14:textId="52FA720A" w:rsidR="00651AA1" w:rsidRPr="00DF07A5" w:rsidRDefault="009B3AAA" w:rsidP="00651AA1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 w:firstLine="282"/>
        <w:jc w:val="center"/>
        <w:outlineLvl w:val="0"/>
        <w:rPr>
          <w:b/>
          <w:caps/>
          <w:sz w:val="28"/>
          <w:lang w:val="en-US"/>
        </w:rPr>
      </w:pPr>
      <w:r>
        <w:rPr>
          <w:b/>
          <w:caps/>
          <w:sz w:val="28"/>
          <w:lang w:val="en-US"/>
        </w:rPr>
        <w:t>MMG</w:t>
      </w:r>
      <w:r w:rsidR="00651AA1" w:rsidRPr="00DF07A5">
        <w:rPr>
          <w:b/>
          <w:caps/>
          <w:sz w:val="28"/>
          <w:lang w:val="en-US"/>
        </w:rPr>
        <w:t xml:space="preserve"> </w:t>
      </w:r>
      <w:r w:rsidR="00651AA1">
        <w:rPr>
          <w:b/>
          <w:caps/>
          <w:sz w:val="28"/>
          <w:lang w:val="en-US"/>
        </w:rPr>
        <w:t>sw UNIT</w:t>
      </w:r>
    </w:p>
    <w:p w14:paraId="6854FAF0" w14:textId="77777777" w:rsidR="00651AA1" w:rsidRPr="00DF07A5" w:rsidRDefault="00651AA1" w:rsidP="00651AA1">
      <w:pPr>
        <w:ind w:left="2127" w:hanging="1701"/>
        <w:rPr>
          <w:u w:val="single"/>
          <w:lang w:val="en-US"/>
        </w:rPr>
      </w:pPr>
    </w:p>
    <w:p w14:paraId="1F2BA4C1" w14:textId="77777777" w:rsidR="00651AA1" w:rsidRPr="00DF07A5" w:rsidRDefault="00651AA1" w:rsidP="00651AA1">
      <w:pPr>
        <w:ind w:left="2127" w:hanging="1701"/>
        <w:rPr>
          <w:u w:val="single"/>
          <w:lang w:val="en-US"/>
        </w:rPr>
      </w:pPr>
    </w:p>
    <w:p w14:paraId="685C323D" w14:textId="77777777" w:rsidR="00651AA1" w:rsidRPr="00DF07A5" w:rsidRDefault="00651AA1" w:rsidP="00651AA1">
      <w:pPr>
        <w:ind w:left="2127" w:hanging="1701"/>
        <w:rPr>
          <w:u w:val="single"/>
          <w:lang w:val="en-US"/>
        </w:rPr>
      </w:pPr>
    </w:p>
    <w:p w14:paraId="34003BDB" w14:textId="0E10A755" w:rsidR="00651AA1" w:rsidRPr="00DF07A5" w:rsidRDefault="00651AA1" w:rsidP="00651AA1">
      <w:pPr>
        <w:ind w:left="2127" w:hanging="1701"/>
        <w:rPr>
          <w:i/>
          <w:lang w:val="en-US"/>
        </w:rPr>
      </w:pPr>
      <w:r w:rsidRPr="00DF07A5">
        <w:rPr>
          <w:u w:val="single"/>
          <w:lang w:val="en-US"/>
        </w:rPr>
        <w:t>OBJECT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is the </w:t>
      </w:r>
      <w:r>
        <w:rPr>
          <w:lang w:val="en-US"/>
        </w:rPr>
        <w:t xml:space="preserve">description of the </w:t>
      </w:r>
      <w:r w:rsidRPr="00DF07A5">
        <w:rPr>
          <w:lang w:val="en-US"/>
        </w:rPr>
        <w:t xml:space="preserve">design </w:t>
      </w:r>
      <w:r>
        <w:rPr>
          <w:lang w:val="en-US"/>
        </w:rPr>
        <w:t xml:space="preserve">&amp; interfaces </w:t>
      </w:r>
      <w:r w:rsidRPr="00DF07A5">
        <w:rPr>
          <w:lang w:val="en-US"/>
        </w:rPr>
        <w:t xml:space="preserve">for </w:t>
      </w:r>
      <w:r>
        <w:rPr>
          <w:i/>
          <w:lang w:val="en-US"/>
        </w:rPr>
        <w:t xml:space="preserve">MMG </w:t>
      </w:r>
      <w:r w:rsidRPr="00D5242C">
        <w:rPr>
          <w:lang w:val="en-US"/>
        </w:rPr>
        <w:t>SW unit</w:t>
      </w:r>
      <w:r>
        <w:rPr>
          <w:lang w:val="en-US"/>
        </w:rPr>
        <w:t>.</w:t>
      </w:r>
    </w:p>
    <w:p w14:paraId="08051767" w14:textId="77777777" w:rsidR="00651AA1" w:rsidRPr="00DF07A5" w:rsidRDefault="00651AA1" w:rsidP="00651AA1">
      <w:pPr>
        <w:ind w:left="2127" w:hanging="1701"/>
        <w:rPr>
          <w:lang w:val="en-US"/>
        </w:rPr>
      </w:pPr>
    </w:p>
    <w:p w14:paraId="465F91E6" w14:textId="1B809EC0" w:rsidR="00651AA1" w:rsidRPr="00DF07A5" w:rsidRDefault="00651AA1" w:rsidP="00651AA1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SUMMARY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This document provides a high-level view of the </w:t>
      </w:r>
      <w:r>
        <w:rPr>
          <w:i/>
          <w:lang w:val="en-US"/>
        </w:rPr>
        <w:t xml:space="preserve">MMG </w:t>
      </w:r>
      <w:r w:rsidRPr="00D5242C">
        <w:rPr>
          <w:lang w:val="en-US"/>
        </w:rPr>
        <w:t>SW unit</w:t>
      </w:r>
      <w:r w:rsidRPr="00DF07A5">
        <w:rPr>
          <w:lang w:val="en-US"/>
        </w:rPr>
        <w:t xml:space="preserve">. The inputs of this document are provided by the software requirement. </w:t>
      </w:r>
      <w:r>
        <w:rPr>
          <w:lang w:val="en-US"/>
        </w:rPr>
        <w:t xml:space="preserve">It is linked to the </w:t>
      </w:r>
      <w:r>
        <w:rPr>
          <w:i/>
          <w:lang w:val="en-US"/>
        </w:rPr>
        <w:t>DAIMLER_MMA</w:t>
      </w:r>
      <w:r w:rsidRPr="00F00087">
        <w:rPr>
          <w:lang w:val="en-US"/>
        </w:rPr>
        <w:t>_SWarchitectureDesignInterfaceDescription</w:t>
      </w:r>
      <w:r>
        <w:rPr>
          <w:lang w:val="en-US"/>
        </w:rPr>
        <w:t xml:space="preserve"> document.</w:t>
      </w:r>
    </w:p>
    <w:p w14:paraId="5B6D0955" w14:textId="77777777" w:rsidR="00651AA1" w:rsidRPr="00DF07A5" w:rsidRDefault="00651AA1" w:rsidP="00651AA1">
      <w:pPr>
        <w:ind w:left="2127" w:hanging="1701"/>
        <w:rPr>
          <w:i/>
          <w:vanish/>
          <w:color w:val="008000"/>
          <w:lang w:val="en-US"/>
        </w:rPr>
      </w:pPr>
    </w:p>
    <w:p w14:paraId="010BE77C" w14:textId="77777777" w:rsidR="00651AA1" w:rsidRPr="00DF07A5" w:rsidRDefault="00651AA1" w:rsidP="00651AA1">
      <w:pPr>
        <w:ind w:left="2127" w:hanging="1701"/>
        <w:rPr>
          <w:u w:val="single"/>
          <w:lang w:val="en-US"/>
        </w:rPr>
      </w:pPr>
    </w:p>
    <w:p w14:paraId="40BC3F36" w14:textId="77777777" w:rsidR="00651AA1" w:rsidRPr="00DF07A5" w:rsidRDefault="00651AA1" w:rsidP="00651AA1">
      <w:pPr>
        <w:ind w:left="2127" w:hanging="1701"/>
        <w:rPr>
          <w:u w:val="single"/>
          <w:lang w:val="en-US"/>
        </w:rPr>
      </w:pPr>
    </w:p>
    <w:p w14:paraId="10D1D92E" w14:textId="075FB777" w:rsidR="00651AA1" w:rsidRPr="00DF07A5" w:rsidRDefault="00651AA1" w:rsidP="00651AA1">
      <w:pPr>
        <w:ind w:left="2127" w:hanging="1701"/>
        <w:rPr>
          <w:lang w:val="en-US"/>
        </w:rPr>
      </w:pPr>
      <w:r w:rsidRPr="00DF07A5">
        <w:rPr>
          <w:u w:val="single"/>
          <w:lang w:val="en-US"/>
        </w:rPr>
        <w:t>CONCLUSION</w:t>
      </w:r>
      <w:r w:rsidRPr="00DF07A5">
        <w:rPr>
          <w:lang w:val="en-US"/>
        </w:rPr>
        <w:t>:</w:t>
      </w:r>
      <w:r w:rsidRPr="00DF07A5">
        <w:rPr>
          <w:lang w:val="en-US"/>
        </w:rPr>
        <w:tab/>
        <w:t xml:space="preserve">Applicable </w:t>
      </w:r>
      <w:r>
        <w:rPr>
          <w:lang w:val="en-US"/>
        </w:rPr>
        <w:t xml:space="preserve">from </w:t>
      </w:r>
      <w:r>
        <w:rPr>
          <w:b/>
          <w:lang w:val="en-US"/>
        </w:rPr>
        <w:t>R</w:t>
      </w:r>
      <w:r w:rsidR="000B547D">
        <w:rPr>
          <w:b/>
          <w:lang w:val="en-US"/>
        </w:rPr>
        <w:t>7.0</w:t>
      </w:r>
      <w:r w:rsidRPr="00DF07A5">
        <w:rPr>
          <w:lang w:val="en-US"/>
        </w:rPr>
        <w:t xml:space="preserve"> SW release</w:t>
      </w:r>
    </w:p>
    <w:p w14:paraId="5D85817E" w14:textId="77777777" w:rsidR="00651AA1" w:rsidRPr="00DF07A5" w:rsidRDefault="00651AA1" w:rsidP="00651AA1">
      <w:pPr>
        <w:ind w:left="2127" w:hanging="1701"/>
        <w:rPr>
          <w:lang w:val="en-US"/>
        </w:rPr>
      </w:pPr>
    </w:p>
    <w:p w14:paraId="65C5990F" w14:textId="77777777" w:rsidR="00651AA1" w:rsidRPr="00DF07A5" w:rsidRDefault="00651AA1" w:rsidP="00651AA1">
      <w:pPr>
        <w:ind w:left="426" w:right="708"/>
        <w:rPr>
          <w:lang w:val="en-US"/>
        </w:rPr>
      </w:pPr>
    </w:p>
    <w:p w14:paraId="688DCFEE" w14:textId="77777777" w:rsidR="00651AA1" w:rsidRPr="00DF07A5" w:rsidRDefault="00651AA1" w:rsidP="00651AA1">
      <w:pPr>
        <w:ind w:left="426" w:right="708"/>
        <w:rPr>
          <w:lang w:val="en-US"/>
        </w:rPr>
      </w:pPr>
    </w:p>
    <w:p w14:paraId="236EC47D" w14:textId="77777777" w:rsidR="00651AA1" w:rsidRPr="00DF07A5" w:rsidRDefault="00651AA1" w:rsidP="00651AA1">
      <w:pPr>
        <w:pBdr>
          <w:top w:val="single" w:sz="4" w:space="1" w:color="auto"/>
          <w:bottom w:val="single" w:sz="4" w:space="1" w:color="auto"/>
        </w:pBdr>
        <w:ind w:left="426" w:right="708"/>
        <w:jc w:val="center"/>
        <w:rPr>
          <w:b/>
          <w:lang w:val="en-US"/>
        </w:rPr>
      </w:pPr>
      <w:r w:rsidRPr="00DF07A5">
        <w:rPr>
          <w:b/>
          <w:lang w:val="en-US"/>
        </w:rPr>
        <w:t>THIS DOCUMENT CONTAINS HIDDEN TEXT</w:t>
      </w:r>
    </w:p>
    <w:p w14:paraId="6B74BFE1" w14:textId="77777777" w:rsidR="00651AA1" w:rsidRPr="00DF07A5" w:rsidRDefault="00651AA1" w:rsidP="00651AA1">
      <w:pPr>
        <w:ind w:left="426" w:right="708"/>
        <w:rPr>
          <w:lang w:val="en-US"/>
        </w:rPr>
      </w:pPr>
    </w:p>
    <w:p w14:paraId="73B25C23" w14:textId="78F21E16" w:rsidR="00961FB3" w:rsidRPr="00DF07A5" w:rsidRDefault="00961FB3" w:rsidP="00651AA1">
      <w:pPr>
        <w:pStyle w:val="Header"/>
        <w:tabs>
          <w:tab w:val="clear" w:pos="4536"/>
          <w:tab w:val="clear" w:pos="9072"/>
        </w:tabs>
        <w:rPr>
          <w:lang w:val="en-US"/>
        </w:rPr>
        <w:sectPr w:rsidR="00961FB3" w:rsidRPr="00DF07A5" w:rsidSect="000D784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720" w:footer="213" w:gutter="0"/>
          <w:cols w:space="720"/>
          <w:titlePg/>
        </w:sectPr>
      </w:pPr>
    </w:p>
    <w:p w14:paraId="1C85932B" w14:textId="77777777" w:rsidR="00961FB3" w:rsidRPr="00DF07A5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rPr>
          <w:caps/>
          <w:lang w:val="en-US"/>
        </w:rPr>
      </w:pPr>
      <w:r w:rsidRPr="00DF07A5">
        <w:rPr>
          <w:caps/>
          <w:lang w:val="en-US"/>
        </w:rPr>
        <w:lastRenderedPageBreak/>
        <w:t>EVOLUTION OF THE DOCUMENT</w:t>
      </w:r>
    </w:p>
    <w:p w14:paraId="4B6B9430" w14:textId="77777777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tbl>
      <w:tblPr>
        <w:tblW w:w="10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5"/>
        <w:gridCol w:w="1350"/>
        <w:gridCol w:w="1170"/>
        <w:gridCol w:w="6313"/>
        <w:gridCol w:w="13"/>
      </w:tblGrid>
      <w:tr w:rsidR="00961FB3" w:rsidRPr="00DF07A5" w14:paraId="363A87CF" w14:textId="77777777" w:rsidTr="00D8373F">
        <w:trPr>
          <w:gridAfter w:val="1"/>
          <w:wAfter w:w="13" w:type="dxa"/>
          <w:trHeight w:val="325"/>
          <w:jc w:val="center"/>
        </w:trPr>
        <w:tc>
          <w:tcPr>
            <w:tcW w:w="1245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pct5" w:color="000000" w:fill="FFFFFF"/>
            <w:vAlign w:val="center"/>
          </w:tcPr>
          <w:p w14:paraId="7920DEC9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Issue</w:t>
            </w:r>
          </w:p>
        </w:tc>
        <w:tc>
          <w:tcPr>
            <w:tcW w:w="1350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7D0FADB1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Date</w:t>
            </w: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shd w:val="pct5" w:color="000000" w:fill="FFFFFF"/>
            <w:vAlign w:val="center"/>
          </w:tcPr>
          <w:p w14:paraId="5D875610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Author</w:t>
            </w:r>
          </w:p>
        </w:tc>
        <w:tc>
          <w:tcPr>
            <w:tcW w:w="6313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5" w:color="000000" w:fill="FFFFFF"/>
            <w:vAlign w:val="center"/>
          </w:tcPr>
          <w:p w14:paraId="2BFD79E8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Motive and nature of the modifications</w:t>
            </w:r>
          </w:p>
        </w:tc>
      </w:tr>
      <w:tr w:rsidR="00961FB3" w:rsidRPr="00DF07A5" w14:paraId="1BF12990" w14:textId="77777777" w:rsidTr="00D8373F">
        <w:trPr>
          <w:gridAfter w:val="1"/>
          <w:wAfter w:w="13" w:type="dxa"/>
          <w:trHeight w:val="325"/>
          <w:jc w:val="center"/>
        </w:trPr>
        <w:tc>
          <w:tcPr>
            <w:tcW w:w="1245" w:type="dxa"/>
            <w:tcBorders>
              <w:top w:val="single" w:sz="12" w:space="0" w:color="auto"/>
              <w:left w:val="single" w:sz="4" w:space="0" w:color="auto"/>
              <w:bottom w:val="nil"/>
            </w:tcBorders>
            <w:vAlign w:val="center"/>
          </w:tcPr>
          <w:p w14:paraId="7E78D175" w14:textId="77777777" w:rsidR="00961FB3" w:rsidRPr="00DF07A5" w:rsidRDefault="00961FB3" w:rsidP="003A3F6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DF07A5">
              <w:rPr>
                <w:lang w:val="en-US"/>
              </w:rPr>
              <w:t>A0</w:t>
            </w:r>
            <w:r w:rsidR="00D60C1A" w:rsidRPr="00DF07A5">
              <w:rPr>
                <w:lang w:val="en-US"/>
              </w:rPr>
              <w:t>0</w:t>
            </w:r>
          </w:p>
        </w:tc>
        <w:tc>
          <w:tcPr>
            <w:tcW w:w="1350" w:type="dxa"/>
            <w:tcBorders>
              <w:top w:val="single" w:sz="12" w:space="0" w:color="auto"/>
              <w:bottom w:val="nil"/>
            </w:tcBorders>
            <w:vAlign w:val="center"/>
          </w:tcPr>
          <w:p w14:paraId="7C087DB8" w14:textId="79838834" w:rsidR="00961FB3" w:rsidRPr="00DF07A5" w:rsidRDefault="00DE504E" w:rsidP="00DE504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961FB3" w:rsidRPr="00DF07A5">
              <w:rPr>
                <w:lang w:val="en-US"/>
              </w:rPr>
              <w:t>/</w:t>
            </w:r>
            <w:r>
              <w:rPr>
                <w:lang w:val="en-US"/>
              </w:rPr>
              <w:t>08</w:t>
            </w:r>
            <w:r w:rsidR="00961FB3" w:rsidRPr="00DF07A5">
              <w:rPr>
                <w:lang w:val="en-US"/>
              </w:rPr>
              <w:t>/</w:t>
            </w:r>
            <w:r w:rsidR="00D60C1A" w:rsidRPr="00DF07A5">
              <w:rPr>
                <w:lang w:val="en-US"/>
              </w:rP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1170" w:type="dxa"/>
            <w:tcBorders>
              <w:top w:val="single" w:sz="12" w:space="0" w:color="auto"/>
              <w:bottom w:val="nil"/>
            </w:tcBorders>
            <w:vAlign w:val="center"/>
          </w:tcPr>
          <w:p w14:paraId="6CCC04BC" w14:textId="77777777" w:rsidR="00961FB3" w:rsidRPr="00DF07A5" w:rsidRDefault="00D430D7" w:rsidP="004D332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DF07A5">
              <w:rPr>
                <w:lang w:val="en-US"/>
              </w:rPr>
              <w:t>C. Redon</w:t>
            </w:r>
          </w:p>
        </w:tc>
        <w:tc>
          <w:tcPr>
            <w:tcW w:w="6313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9DE9B1A" w14:textId="24223476" w:rsidR="00961FB3" w:rsidRPr="00DF07A5" w:rsidRDefault="00961FB3" w:rsidP="00DE504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val="en-US"/>
              </w:rPr>
            </w:pPr>
            <w:r w:rsidRPr="00DF07A5">
              <w:rPr>
                <w:lang w:val="en-US"/>
              </w:rPr>
              <w:t>First release</w:t>
            </w:r>
            <w:r w:rsidR="002935F0" w:rsidRPr="00DF07A5">
              <w:rPr>
                <w:lang w:val="en-US"/>
              </w:rPr>
              <w:t xml:space="preserve"> (</w:t>
            </w:r>
            <w:r w:rsidR="00D414ED">
              <w:rPr>
                <w:lang w:val="en-US"/>
              </w:rPr>
              <w:t>extract</w:t>
            </w:r>
            <w:r w:rsidR="00DE504E">
              <w:rPr>
                <w:lang w:val="en-US"/>
              </w:rPr>
              <w:t xml:space="preserve"> from the full PP4G architecture document</w:t>
            </w:r>
            <w:r w:rsidR="002935F0" w:rsidRPr="00DF07A5">
              <w:rPr>
                <w:lang w:val="en-US"/>
              </w:rPr>
              <w:t>)</w:t>
            </w:r>
          </w:p>
        </w:tc>
      </w:tr>
      <w:tr w:rsidR="000F225B" w:rsidRPr="00DF07A5" w14:paraId="6643595D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C823D3E" w14:textId="5FE03EDF" w:rsidR="000F225B" w:rsidRDefault="000F225B" w:rsidP="000F225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B84FCB">
              <w:t>A01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4B7430E4" w14:textId="38D8ED2B" w:rsidR="000F225B" w:rsidRDefault="000F225B" w:rsidP="000F225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B84FCB">
              <w:t>23/09/2016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43846B9A" w14:textId="750F63A2" w:rsidR="000F225B" w:rsidRDefault="000F225B" w:rsidP="000F225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val="en-US"/>
              </w:rPr>
            </w:pPr>
            <w:r w:rsidRPr="00B84FCB">
              <w:t>J. Lacroix</w:t>
            </w:r>
          </w:p>
        </w:tc>
        <w:tc>
          <w:tcPr>
            <w:tcW w:w="631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20C571" w14:textId="6A6E35F6" w:rsidR="000F225B" w:rsidRDefault="000F225B" w:rsidP="000F225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val="en-US"/>
              </w:rPr>
            </w:pPr>
            <w:r w:rsidRPr="00B84FCB">
              <w:t>Update of requirement reference</w:t>
            </w:r>
          </w:p>
        </w:tc>
      </w:tr>
      <w:tr w:rsidR="005566B7" w:rsidRPr="00DF07A5" w14:paraId="57D08BEB" w14:textId="77777777" w:rsidTr="00D8373F">
        <w:trPr>
          <w:trHeight w:val="60"/>
          <w:jc w:val="center"/>
        </w:trPr>
        <w:tc>
          <w:tcPr>
            <w:tcW w:w="10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2433838" w14:textId="289CB960" w:rsidR="005566B7" w:rsidRPr="00B84FCB" w:rsidRDefault="005566B7" w:rsidP="005566B7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</w:pPr>
            <w:r>
              <w:rPr>
                <w:lang w:val="en-US" w:eastAsia="zh-CN"/>
              </w:rPr>
              <w:t>Start extended description based on mainstream document</w:t>
            </w:r>
          </w:p>
        </w:tc>
      </w:tr>
      <w:tr w:rsidR="00AC3899" w:rsidRPr="00DF07A5" w14:paraId="6B25541A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5E5F" w14:textId="7E1FEA22" w:rsidR="00AC3899" w:rsidRPr="00B84FCB" w:rsidRDefault="00AC3899" w:rsidP="00AC389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</w:pPr>
            <w:r>
              <w:t>1.1.1.2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35E4052" w14:textId="312A16B5" w:rsidR="00AC3899" w:rsidRPr="00B84FCB" w:rsidRDefault="00AC3899" w:rsidP="00AC389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</w:pPr>
            <w:r>
              <w:t>12/07/2019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1D67384" w14:textId="5EB585AF" w:rsidR="00AC3899" w:rsidRPr="00B84FCB" w:rsidRDefault="00AC3899" w:rsidP="00AC389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</w:pPr>
            <w:r>
              <w:t>A. Vaché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4DBE" w14:textId="00839136" w:rsidR="00AC3899" w:rsidRPr="00B84FCB" w:rsidRDefault="00AC3899" w:rsidP="00AC3899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rPr>
                <w:lang w:val="en-US"/>
              </w:rPr>
              <w:t>Update traceability to match PP4G extended platform requirements IDs</w:t>
            </w:r>
          </w:p>
        </w:tc>
      </w:tr>
      <w:tr w:rsidR="00146FC2" w:rsidRPr="00DF07A5" w14:paraId="57A08548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F1B4CB" w14:textId="23BD8B19" w:rsidR="00146FC2" w:rsidRDefault="00146FC2" w:rsidP="00146FC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</w:pPr>
            <w:r>
              <w:rPr>
                <w:lang w:eastAsia="zh-CN"/>
              </w:rPr>
              <w:t>1.1.1.3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0B1B31A" w14:textId="2F18FD3C" w:rsidR="00146FC2" w:rsidRDefault="00146FC2" w:rsidP="00146FC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</w:pPr>
            <w:r>
              <w:rPr>
                <w:lang w:eastAsia="zh-CN"/>
              </w:rPr>
              <w:t>08/08/2019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C30C0BC" w14:textId="6CB7A4C3" w:rsidR="00146FC2" w:rsidRDefault="00146FC2" w:rsidP="00146FC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</w:pPr>
            <w:r>
              <w:rPr>
                <w:lang w:eastAsia="zh-CN"/>
              </w:rPr>
              <w:t>A. Vaché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F9C2" w14:textId="5C38AEFF" w:rsidR="00146FC2" w:rsidRDefault="00146FC2" w:rsidP="00146FC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val="en-US"/>
              </w:rPr>
            </w:pPr>
            <w:r>
              <w:rPr>
                <w:lang w:eastAsia="zh-CN"/>
              </w:rPr>
              <w:t>Solve some traceability issues highlighted by reqtify</w:t>
            </w:r>
          </w:p>
        </w:tc>
      </w:tr>
      <w:tr w:rsidR="00D8373F" w:rsidRPr="00DF07A5" w14:paraId="359F74C0" w14:textId="77777777" w:rsidTr="00D8373F">
        <w:trPr>
          <w:trHeight w:val="60"/>
          <w:jc w:val="center"/>
        </w:trPr>
        <w:tc>
          <w:tcPr>
            <w:tcW w:w="10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FBB0AF0" w14:textId="77CCAEBA" w:rsidR="00D8373F" w:rsidRDefault="00BC0F5A" w:rsidP="00D8373F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val="en-US" w:eastAsia="zh-CN"/>
              </w:rPr>
              <w:t xml:space="preserve">Start DAI MMA </w:t>
            </w:r>
            <w:r w:rsidR="00D8373F">
              <w:rPr>
                <w:lang w:val="en-US" w:eastAsia="zh-CN"/>
              </w:rPr>
              <w:t>Project Specific Documentation</w:t>
            </w:r>
          </w:p>
        </w:tc>
      </w:tr>
      <w:tr w:rsidR="00D8373F" w:rsidRPr="00DF07A5" w14:paraId="48B7F70A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9D696" w14:textId="5B2A6D9B" w:rsidR="00D8373F" w:rsidRDefault="00D8373F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D8373F">
              <w:rPr>
                <w:lang w:eastAsia="zh-CN"/>
              </w:rPr>
              <w:t>1.1.</w:t>
            </w:r>
            <w:r w:rsidR="00301708">
              <w:rPr>
                <w:lang w:eastAsia="zh-CN"/>
              </w:rPr>
              <w:t>4.1</w:t>
            </w:r>
            <w:r w:rsidRPr="00D8373F">
              <w:rPr>
                <w:lang w:eastAsia="zh-CN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579EBD2" w14:textId="779A4F99" w:rsidR="00D8373F" w:rsidRDefault="00BC0F5A" w:rsidP="00146FC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D8373F">
              <w:rPr>
                <w:lang w:eastAsia="zh-CN"/>
              </w:rPr>
              <w:t>/0</w:t>
            </w:r>
            <w:r>
              <w:rPr>
                <w:lang w:eastAsia="zh-CN"/>
              </w:rPr>
              <w:t>1</w:t>
            </w:r>
            <w:r w:rsidR="00D8373F">
              <w:rPr>
                <w:lang w:eastAsia="zh-CN"/>
              </w:rPr>
              <w:t>/202</w:t>
            </w:r>
            <w:r>
              <w:rPr>
                <w:lang w:eastAsia="zh-CN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31589B07" w14:textId="4C3087B4" w:rsidR="00D8373F" w:rsidRDefault="00BC0F5A" w:rsidP="00146FC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16D0" w14:textId="4CA95B33" w:rsidR="00D8373F" w:rsidRDefault="00BC0F5A" w:rsidP="00146FC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First revision</w:t>
            </w:r>
          </w:p>
        </w:tc>
      </w:tr>
      <w:tr w:rsidR="00301708" w:rsidRPr="00DF07A5" w14:paraId="5C8B8D54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C52FDF" w14:textId="0A682EC5" w:rsidR="00301708" w:rsidRPr="00D8373F" w:rsidRDefault="00301708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D8373F">
              <w:rPr>
                <w:lang w:eastAsia="zh-CN"/>
              </w:rPr>
              <w:t>1.1.</w:t>
            </w:r>
            <w:r>
              <w:rPr>
                <w:lang w:eastAsia="zh-CN"/>
              </w:rPr>
              <w:t>4.2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ECA2C65" w14:textId="0E9CCBCA" w:rsidR="00301708" w:rsidRDefault="00301708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06/01/2022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D15E2DF" w14:textId="3042C712" w:rsidR="00301708" w:rsidRDefault="00301708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9074" w14:textId="5B14177F" w:rsidR="00301708" w:rsidRDefault="00301708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Duplicate revision</w:t>
            </w:r>
          </w:p>
        </w:tc>
      </w:tr>
      <w:tr w:rsidR="00301708" w:rsidRPr="00DF07A5" w14:paraId="00DE1C66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7A1C17" w14:textId="62C94679" w:rsidR="00301708" w:rsidRPr="00D8373F" w:rsidRDefault="00301708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 w:rsidRPr="00D8373F">
              <w:rPr>
                <w:lang w:eastAsia="zh-CN"/>
              </w:rPr>
              <w:t>1.1.</w:t>
            </w:r>
            <w:r>
              <w:rPr>
                <w:lang w:eastAsia="zh-CN"/>
              </w:rPr>
              <w:t>4.3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59445D8" w14:textId="008EA3AF" w:rsidR="00301708" w:rsidRDefault="00301708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31/01/2022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4483EBD" w14:textId="1D31C312" w:rsidR="00301708" w:rsidRDefault="00301708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DF9C" w14:textId="56571FDD" w:rsidR="00301708" w:rsidRDefault="00301708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Add DTC qualification</w:t>
            </w:r>
          </w:p>
        </w:tc>
      </w:tr>
      <w:tr w:rsidR="00241FF1" w:rsidRPr="00DF07A5" w14:paraId="25867045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C8F85" w14:textId="2C2CF149" w:rsidR="00241FF1" w:rsidRPr="00D8373F" w:rsidRDefault="00241FF1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1.1.4.4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62AA25B" w14:textId="2F768C49" w:rsidR="00241FF1" w:rsidRDefault="00241FF1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03/02/2022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CA34A03" w14:textId="1842DFED" w:rsidR="00241FF1" w:rsidRDefault="00241FF1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1D79" w14:textId="671B71A2" w:rsidR="00241FF1" w:rsidRDefault="00241FF1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 w:rsidRPr="00241FF1">
              <w:rPr>
                <w:lang w:eastAsia="zh-CN"/>
              </w:rPr>
              <w:t>Update traceability</w:t>
            </w:r>
          </w:p>
        </w:tc>
      </w:tr>
      <w:tr w:rsidR="00241FF1" w:rsidRPr="00DF07A5" w14:paraId="13ADA8D6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A88B7" w14:textId="28B7A194" w:rsidR="00241FF1" w:rsidRPr="00D8373F" w:rsidRDefault="00241FF1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1.1.4.5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62BD62E" w14:textId="5417AB52" w:rsidR="00241FF1" w:rsidRDefault="00241FF1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21/02/2022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AC48CBD" w14:textId="4CD0CF88" w:rsidR="00241FF1" w:rsidRDefault="00241FF1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E309" w14:textId="71129C31" w:rsidR="00241FF1" w:rsidRDefault="00241FF1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after review</w:t>
            </w:r>
          </w:p>
        </w:tc>
      </w:tr>
      <w:tr w:rsidR="00542B1E" w:rsidRPr="00DF07A5" w14:paraId="50D64487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620F8C" w14:textId="1AF2B772" w:rsidR="00542B1E" w:rsidRDefault="00542B1E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1.1.4.6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5FB2815" w14:textId="634517F1" w:rsidR="00542B1E" w:rsidRDefault="00542B1E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08/03/2022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F3D6647" w14:textId="71DD7275" w:rsidR="00542B1E" w:rsidRDefault="00542B1E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718F" w14:textId="3536290B" w:rsidR="00542B1E" w:rsidRDefault="00542B1E" w:rsidP="0030170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Add cycle validity check</w:t>
            </w:r>
          </w:p>
        </w:tc>
      </w:tr>
      <w:tr w:rsidR="00370F6E" w:rsidRPr="00DF07A5" w14:paraId="5487BAF7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872C24" w14:textId="3CD37217" w:rsidR="00370F6E" w:rsidRDefault="00370F6E" w:rsidP="00370F6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1.1.4.7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9B52F61" w14:textId="7D57CEEF" w:rsidR="00370F6E" w:rsidRDefault="00370F6E" w:rsidP="00370F6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17/03/2022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6E76EF6" w14:textId="3488E616" w:rsidR="00370F6E" w:rsidRDefault="00370F6E" w:rsidP="00370F6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9B3A" w14:textId="54002168" w:rsidR="00370F6E" w:rsidRDefault="00370F6E" w:rsidP="00370F6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 w:rsidRPr="00370F6E">
              <w:rPr>
                <w:lang w:eastAsia="zh-CN"/>
              </w:rPr>
              <w:t>Update according to SRM</w:t>
            </w:r>
          </w:p>
        </w:tc>
      </w:tr>
      <w:tr w:rsidR="001748EC" w:rsidRPr="00DF07A5" w14:paraId="09F212FE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79FB95" w14:textId="6912FB9D" w:rsidR="001748EC" w:rsidRDefault="001748EC" w:rsidP="00370F6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1.1.4.8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8B57120" w14:textId="756F5791" w:rsidR="001748EC" w:rsidRDefault="001748EC" w:rsidP="00370F6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09/06/2022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3C1A4FA" w14:textId="0FAA00EC" w:rsidR="001748EC" w:rsidRDefault="001748EC" w:rsidP="00370F6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E82E" w14:textId="36611957" w:rsidR="001748EC" w:rsidRPr="00370F6E" w:rsidRDefault="001748EC" w:rsidP="00370F6E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traceability</w:t>
            </w:r>
          </w:p>
        </w:tc>
      </w:tr>
      <w:tr w:rsidR="000D2C1C" w:rsidRPr="00DF07A5" w14:paraId="61484056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DB7143" w14:textId="444E311F" w:rsidR="000D2C1C" w:rsidRDefault="000D2C1C" w:rsidP="000D2C1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D95027E" w14:textId="1BEB841B" w:rsidR="000D2C1C" w:rsidRDefault="000D2C1C" w:rsidP="000D2C1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14/06/2022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88D4583" w14:textId="6D04C9D2" w:rsidR="000D2C1C" w:rsidRDefault="000D2C1C" w:rsidP="000D2C1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6CBC" w14:textId="33A12E80" w:rsidR="000D2C1C" w:rsidRDefault="000D2C1C" w:rsidP="000D2C1C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according SRM</w:t>
            </w:r>
          </w:p>
        </w:tc>
      </w:tr>
      <w:tr w:rsidR="00095A43" w:rsidRPr="00DF07A5" w14:paraId="50594184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93E5DA" w14:textId="799D0FFF" w:rsidR="00095A43" w:rsidRDefault="00095A43" w:rsidP="00095A4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1.1.4.10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FE5A434" w14:textId="11B11C6C" w:rsidR="00095A43" w:rsidRDefault="00095A43" w:rsidP="00095A4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16/06/2022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7D927B9" w14:textId="4EBBA8BE" w:rsidR="00095A43" w:rsidRDefault="00095A43" w:rsidP="00095A4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ACF6" w14:textId="201D3697" w:rsidR="00095A43" w:rsidRDefault="00095A43" w:rsidP="00095A4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t>Add fix after review</w:t>
            </w:r>
          </w:p>
        </w:tc>
      </w:tr>
      <w:tr w:rsidR="00680265" w:rsidRPr="00DF07A5" w14:paraId="008C6610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1CDF62" w14:textId="7F5AE3AC" w:rsidR="00680265" w:rsidRDefault="00680265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DB2962E" w14:textId="15908881" w:rsidR="00680265" w:rsidRDefault="00680265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16/06/2022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7384BFC" w14:textId="64D16FBD" w:rsidR="00680265" w:rsidRDefault="00680265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E441" w14:textId="00F16202" w:rsidR="00680265" w:rsidRDefault="00680265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Update chapter 1.5 and 1.6</w:t>
            </w:r>
          </w:p>
        </w:tc>
      </w:tr>
      <w:tr w:rsidR="00C4348D" w:rsidRPr="00DF07A5" w14:paraId="22EED007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9C74F" w14:textId="56200A0C" w:rsidR="00C4348D" w:rsidRDefault="00C4348D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23FF998" w14:textId="5A15CEA2" w:rsidR="00C4348D" w:rsidRDefault="00C4348D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11/08/2022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3B56F22B" w14:textId="68E0E21A" w:rsidR="00C4348D" w:rsidRDefault="00C4348D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2D12" w14:textId="76EAE6B4" w:rsidR="00C4348D" w:rsidRDefault="00C4348D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Update for 3.0 release.</w:t>
            </w:r>
          </w:p>
        </w:tc>
      </w:tr>
      <w:tr w:rsidR="00F83190" w:rsidRPr="00DF07A5" w14:paraId="75AD4CF1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6DC45" w14:textId="68D49E2D" w:rsidR="00F83190" w:rsidRDefault="00F83190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34D1D34" w14:textId="7D922985" w:rsidR="00F83190" w:rsidRDefault="00F83190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18</w:t>
            </w:r>
            <w:r w:rsidR="006A3822">
              <w:rPr>
                <w:lang w:eastAsia="zh-CN"/>
              </w:rPr>
              <w:t>/</w:t>
            </w:r>
            <w:r>
              <w:rPr>
                <w:lang w:eastAsia="zh-CN"/>
              </w:rPr>
              <w:t>08</w:t>
            </w:r>
            <w:r w:rsidR="006A3822">
              <w:rPr>
                <w:lang w:eastAsia="zh-CN"/>
              </w:rPr>
              <w:t>/</w:t>
            </w:r>
            <w:r>
              <w:rPr>
                <w:lang w:eastAsia="zh-CN"/>
              </w:rPr>
              <w:t>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066416F" w14:textId="1BAD7115" w:rsidR="00F83190" w:rsidRDefault="00F83190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2E97" w14:textId="32F25717" w:rsidR="00F83190" w:rsidRDefault="00F83190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Update static diagram</w:t>
            </w:r>
          </w:p>
        </w:tc>
      </w:tr>
      <w:tr w:rsidR="007503BB" w:rsidRPr="00DF07A5" w14:paraId="581AB5AD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FD7521" w14:textId="7678BEB5" w:rsidR="007503BB" w:rsidRDefault="007503BB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1.1.4.14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B835080" w14:textId="088E2064" w:rsidR="007503BB" w:rsidRDefault="007503BB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24/08/2022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7B40C5A" w14:textId="687AE4C8" w:rsidR="007503BB" w:rsidRDefault="007503BB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A7F7" w14:textId="594B6B41" w:rsidR="007503BB" w:rsidRDefault="007503BB" w:rsidP="00680265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Fix findings from review</w:t>
            </w:r>
          </w:p>
        </w:tc>
      </w:tr>
      <w:tr w:rsidR="00656A7F" w:rsidRPr="00DF07A5" w14:paraId="629DC520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DE7D3E" w14:textId="2703DAE2" w:rsidR="00656A7F" w:rsidRDefault="00656A7F" w:rsidP="00656A7F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1.1.4.15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277753C" w14:textId="54D98F53" w:rsidR="00656A7F" w:rsidRDefault="00656A7F" w:rsidP="00656A7F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F334CF">
              <w:rPr>
                <w:lang w:eastAsia="zh-CN"/>
              </w:rPr>
              <w:t>6</w:t>
            </w:r>
            <w:r>
              <w:rPr>
                <w:lang w:eastAsia="zh-CN"/>
              </w:rPr>
              <w:t>/08/2022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BD9641A" w14:textId="4FF38082" w:rsidR="00656A7F" w:rsidRDefault="00656A7F" w:rsidP="00656A7F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0319" w14:textId="4B95DE35" w:rsidR="00656A7F" w:rsidRDefault="00656A7F" w:rsidP="00656A7F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Fix findings from review</w:t>
            </w:r>
          </w:p>
        </w:tc>
      </w:tr>
      <w:tr w:rsidR="00387716" w:rsidRPr="00DF07A5" w14:paraId="60540D49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2E16A" w14:textId="0015A1EF" w:rsidR="00387716" w:rsidRDefault="00387716" w:rsidP="0038771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1.1.4.16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89E65B7" w14:textId="7BD22971" w:rsidR="00387716" w:rsidRDefault="00387716" w:rsidP="0038771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F334CF">
              <w:rPr>
                <w:lang w:eastAsia="zh-CN"/>
              </w:rPr>
              <w:t>6</w:t>
            </w:r>
            <w:r>
              <w:rPr>
                <w:lang w:eastAsia="zh-CN"/>
              </w:rPr>
              <w:t>/08/2022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FB0FEE2" w14:textId="7BE5270E" w:rsidR="00387716" w:rsidRDefault="00387716" w:rsidP="0038771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2966" w14:textId="0FCE4CB1" w:rsidR="00387716" w:rsidRDefault="00F334CF" w:rsidP="0038771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Update first page</w:t>
            </w:r>
          </w:p>
        </w:tc>
      </w:tr>
      <w:tr w:rsidR="00AD35DD" w:rsidRPr="00DF07A5" w14:paraId="3917E23D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D8444C" w14:textId="74FEAF52" w:rsidR="00AD35DD" w:rsidRDefault="00AD35DD" w:rsidP="0038771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1.1.4.16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6C0D0B4" w14:textId="0D415D71" w:rsidR="00AD35DD" w:rsidRDefault="00AD35DD" w:rsidP="0038771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29/08/2022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E1372F6" w14:textId="0FB07D05" w:rsidR="00AD35DD" w:rsidRDefault="00AD35DD" w:rsidP="0038771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44F2" w14:textId="544154F5" w:rsidR="00AD35DD" w:rsidRDefault="00AD35DD" w:rsidP="00387716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Added missing traceability</w:t>
            </w:r>
          </w:p>
        </w:tc>
      </w:tr>
      <w:tr w:rsidR="00A80DE4" w:rsidRPr="00DF07A5" w14:paraId="03D0B458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39B2BB" w14:textId="66FF027F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1.1.4.17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78A6C06" w14:textId="33F94A08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29/08/2022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45F15F2" w14:textId="7D99E8BF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C7BE" w14:textId="1482F168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Added missing traceability</w:t>
            </w:r>
          </w:p>
        </w:tc>
      </w:tr>
      <w:tr w:rsidR="00A80DE4" w:rsidRPr="00DF07A5" w14:paraId="6D7358BD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9A91A7" w14:textId="18BE80EB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1.1.4.18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CD267AB" w14:textId="507F29CA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08/11/2022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EDFE736" w14:textId="39731695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BF2A" w14:textId="0F3627B3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Update for 4.0 release</w:t>
            </w:r>
          </w:p>
        </w:tc>
      </w:tr>
      <w:tr w:rsidR="00A80DE4" w:rsidRPr="00DF07A5" w14:paraId="143A091E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6341B" w14:textId="51B9A1D9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1.1.4.19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FA9AB13" w14:textId="1673F86C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08/11/2022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B14EBBF" w14:textId="04C232A0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AAD2" w14:textId="389BF2E9" w:rsidR="00A80DE4" w:rsidRDefault="00A80DE4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Update after reqtify reports</w:t>
            </w:r>
          </w:p>
        </w:tc>
      </w:tr>
      <w:tr w:rsidR="009D63CD" w:rsidRPr="00DF07A5" w14:paraId="2DBC49D2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F57EE" w14:textId="55401565" w:rsidR="009D63CD" w:rsidRDefault="009D63CD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1.1.4.20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42D1CFB" w14:textId="2316893B" w:rsidR="009D63CD" w:rsidRDefault="009D63CD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18/11/2022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1BD82A7" w14:textId="66243BD2" w:rsidR="009D63CD" w:rsidRDefault="009D63CD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26B8" w14:textId="3C754726" w:rsidR="009D63CD" w:rsidRDefault="009D63CD" w:rsidP="00A80DE4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t>Update after review</w:t>
            </w:r>
          </w:p>
        </w:tc>
      </w:tr>
      <w:tr w:rsidR="00C92A8B" w:rsidRPr="00DF07A5" w14:paraId="08F47FB9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3DDC26" w14:textId="1045D4CF" w:rsidR="00C92A8B" w:rsidRDefault="00C92A8B" w:rsidP="00C92A8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6336821" w14:textId="19F1D9F0" w:rsidR="00C92A8B" w:rsidRDefault="00C92A8B" w:rsidP="00C92A8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13/12/2022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D2EC163" w14:textId="6E429491" w:rsidR="00C92A8B" w:rsidRDefault="00C92A8B" w:rsidP="00C92A8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AF21" w14:textId="19BDF963" w:rsidR="00C92A8B" w:rsidRDefault="00C92A8B" w:rsidP="00C92A8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</w:pPr>
            <w:r>
              <w:rPr>
                <w:lang w:eastAsia="zh-CN"/>
              </w:rPr>
              <w:t xml:space="preserve">Update for </w:t>
            </w:r>
            <w:r w:rsidR="00741C68">
              <w:rPr>
                <w:lang w:eastAsia="zh-CN"/>
              </w:rPr>
              <w:t>5.0</w:t>
            </w:r>
            <w:r>
              <w:rPr>
                <w:lang w:eastAsia="zh-CN"/>
              </w:rPr>
              <w:t xml:space="preserve"> release</w:t>
            </w:r>
          </w:p>
        </w:tc>
      </w:tr>
      <w:tr w:rsidR="002E70E3" w:rsidRPr="00DF07A5" w14:paraId="4E020DF8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FC774" w14:textId="08AE925A" w:rsidR="002E70E3" w:rsidRDefault="002E70E3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6837DEA" w14:textId="7323573A" w:rsidR="002E70E3" w:rsidRDefault="002E70E3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06/02/2023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D824C82" w14:textId="0C78D71F" w:rsidR="002E70E3" w:rsidRDefault="002E70E3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CA2E" w14:textId="3D95A3C0" w:rsidR="002E70E3" w:rsidRDefault="002E70E3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the called functions list</w:t>
            </w:r>
          </w:p>
        </w:tc>
      </w:tr>
      <w:tr w:rsidR="00C17306" w:rsidRPr="00DF07A5" w14:paraId="00C5C957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FE1B6" w14:textId="094E007B" w:rsidR="00C17306" w:rsidRDefault="00C17306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8130485" w14:textId="4C5A9E4E" w:rsidR="00C17306" w:rsidRDefault="00C17306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07/02/2023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CA13077" w14:textId="7B00BE25" w:rsidR="00C17306" w:rsidRDefault="00C17306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T. Gligor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3060" w14:textId="73AB268E" w:rsidR="00C17306" w:rsidRDefault="00C17306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the called functions list</w:t>
            </w:r>
          </w:p>
        </w:tc>
      </w:tr>
      <w:tr w:rsidR="002769ED" w:rsidRPr="00DF07A5" w14:paraId="43078F00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A4981F" w14:textId="3D49C4A7" w:rsidR="002769ED" w:rsidRDefault="002769ED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1.1.4.24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86CBCF1" w14:textId="3AD8A7DD" w:rsidR="002769ED" w:rsidRDefault="002769ED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E2087F">
              <w:rPr>
                <w:lang w:eastAsia="zh-CN"/>
              </w:rPr>
              <w:t>3</w:t>
            </w:r>
            <w:r>
              <w:rPr>
                <w:lang w:eastAsia="zh-CN"/>
              </w:rPr>
              <w:t>/02/2023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E996807" w14:textId="250ADDF9" w:rsidR="002769ED" w:rsidRDefault="002769ED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T.Gligor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C5C2" w14:textId="3A468ED4" w:rsidR="002769ED" w:rsidRDefault="002769ED" w:rsidP="002E70E3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after review</w:t>
            </w:r>
          </w:p>
        </w:tc>
      </w:tr>
      <w:tr w:rsidR="00480158" w:rsidRPr="00DF07A5" w14:paraId="6CEFDD5F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F61962" w14:textId="74F27174" w:rsidR="00480158" w:rsidRDefault="00480158" w:rsidP="0048015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1.1.4.25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2388D48" w14:textId="205872C8" w:rsidR="00480158" w:rsidRDefault="00480158" w:rsidP="0048015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13/02/2023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E90E457" w14:textId="2430E2E6" w:rsidR="00480158" w:rsidRDefault="00480158" w:rsidP="0048015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A7A3" w14:textId="0CEFDD95" w:rsidR="00480158" w:rsidRDefault="00480158" w:rsidP="0048015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Update </w:t>
            </w:r>
            <w:r w:rsidR="00917624">
              <w:rPr>
                <w:lang w:eastAsia="zh-CN"/>
              </w:rPr>
              <w:t xml:space="preserve">requirements ID’s </w:t>
            </w:r>
          </w:p>
        </w:tc>
      </w:tr>
      <w:tr w:rsidR="00304DEC" w:rsidRPr="00DF07A5" w14:paraId="33212B93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85EB1" w14:textId="5CA1DB42" w:rsidR="00304DEC" w:rsidRDefault="00304DEC" w:rsidP="0048015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1.1.4.26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1F55750" w14:textId="0E7A8A5C" w:rsidR="00304DEC" w:rsidRDefault="00304DEC" w:rsidP="0048015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02/03/2023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0C235595" w14:textId="52E0CDB2" w:rsidR="00304DEC" w:rsidRDefault="00304DEC" w:rsidP="0048015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ED7A" w14:textId="6AAB6EC1" w:rsidR="00304DEC" w:rsidRDefault="00304DEC" w:rsidP="00480158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context for EOL LOW FORCE</w:t>
            </w:r>
          </w:p>
        </w:tc>
      </w:tr>
      <w:tr w:rsidR="00FB515B" w:rsidRPr="00DF07A5" w14:paraId="3152C0BF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4A002" w14:textId="21826383" w:rsidR="00FB515B" w:rsidRDefault="00FB515B" w:rsidP="00FB515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1.1.4.27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BCB3961" w14:textId="36A2E325" w:rsidR="00FB515B" w:rsidRDefault="00FB515B" w:rsidP="00FB515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06/03/2023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E65111C" w14:textId="0EC11CAA" w:rsidR="00FB515B" w:rsidRDefault="00FB515B" w:rsidP="00FB515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4F6" w14:textId="642230D1" w:rsidR="00FB515B" w:rsidRDefault="00FB515B" w:rsidP="00FB515B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Update context for </w:t>
            </w:r>
            <w:r w:rsidR="004C2911">
              <w:rPr>
                <w:lang w:eastAsia="zh-CN"/>
              </w:rPr>
              <w:t>ECU DEFECTIVE</w:t>
            </w:r>
          </w:p>
        </w:tc>
      </w:tr>
      <w:tr w:rsidR="00FC4782" w:rsidRPr="00DF07A5" w14:paraId="18C265B4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791512" w14:textId="183C7E20" w:rsidR="00FC4782" w:rsidRDefault="00FC4782" w:rsidP="00FC478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1.1.4.28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42A3300" w14:textId="3E93A80B" w:rsidR="00FC4782" w:rsidRDefault="00FC4782" w:rsidP="00FC478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07/03/2023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31F34A36" w14:textId="429ED853" w:rsidR="00FC4782" w:rsidRDefault="00FC4782" w:rsidP="00FC478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D0D5" w14:textId="330EB912" w:rsidR="00FC4782" w:rsidRDefault="00FC4782" w:rsidP="00FC4782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static view</w:t>
            </w:r>
          </w:p>
        </w:tc>
      </w:tr>
      <w:tr w:rsidR="001111F1" w:rsidRPr="00DF07A5" w14:paraId="2EABCD92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DD3CA" w14:textId="24A4EDFA" w:rsidR="001111F1" w:rsidRDefault="001111F1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1.1.4.2</w:t>
            </w:r>
            <w:r w:rsidR="00B86033">
              <w:rPr>
                <w:lang w:eastAsia="zh-CN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442ACAC" w14:textId="7C2CBE31" w:rsidR="001111F1" w:rsidRDefault="001111F1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08/03/2023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CE7167A" w14:textId="2F0A5820" w:rsidR="001111F1" w:rsidRDefault="001111F1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S. Dominte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37E9" w14:textId="7D1A5B84" w:rsidR="001111F1" w:rsidRDefault="001111F1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Re-update static view</w:t>
            </w:r>
          </w:p>
        </w:tc>
      </w:tr>
      <w:tr w:rsidR="000A7252" w:rsidRPr="00DF07A5" w14:paraId="714C6FFE" w14:textId="77777777" w:rsidTr="00D8373F">
        <w:trPr>
          <w:gridAfter w:val="1"/>
          <w:wAfter w:w="13" w:type="dxa"/>
          <w:trHeight w:val="60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60F409" w14:textId="34D83F3A" w:rsidR="000A7252" w:rsidRDefault="000A7252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1.1.4.30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C7EB40A" w14:textId="4D8A3C3D" w:rsidR="000A7252" w:rsidRDefault="000A7252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19/06/2023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3CDDB5F" w14:textId="4C87902A" w:rsidR="000A7252" w:rsidRDefault="000A7252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Serban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892E" w14:textId="3C555C9D" w:rsidR="000A7252" w:rsidRDefault="006A48B6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for 6.1 release</w:t>
            </w:r>
          </w:p>
        </w:tc>
      </w:tr>
      <w:tr w:rsidR="001D1BBD" w:rsidRPr="00DF07A5" w14:paraId="3B856D57" w14:textId="77777777" w:rsidTr="001D1BBD">
        <w:trPr>
          <w:gridAfter w:val="1"/>
          <w:wAfter w:w="13" w:type="dxa"/>
          <w:trHeight w:val="152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5E853" w14:textId="796AD95F" w:rsidR="001D1BBD" w:rsidRDefault="001D1BBD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1.1.4.31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4AEAC85" w14:textId="5A5A3909" w:rsidR="001D1BBD" w:rsidRDefault="001D1BBD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21/06/2023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5C1D212A" w14:textId="38C2450D" w:rsidR="001D1BBD" w:rsidRDefault="001D1BBD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M. Serban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2099" w14:textId="16AAA327" w:rsidR="001D1BBD" w:rsidRDefault="001D1BBD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after review</w:t>
            </w:r>
          </w:p>
        </w:tc>
      </w:tr>
      <w:tr w:rsidR="000B547D" w:rsidRPr="00DF07A5" w14:paraId="51201277" w14:textId="77777777" w:rsidTr="001D1BBD">
        <w:trPr>
          <w:gridAfter w:val="1"/>
          <w:wAfter w:w="13" w:type="dxa"/>
          <w:trHeight w:val="152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A575A" w14:textId="5FDB68A6" w:rsidR="000B547D" w:rsidRDefault="000B547D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1.1.4.32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B95E28C" w14:textId="0646D519" w:rsidR="000B547D" w:rsidRDefault="000B547D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17/07/2023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021004F" w14:textId="54D0EF0B" w:rsidR="000B547D" w:rsidRDefault="000B547D" w:rsidP="000B547D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eastAsia="zh-CN"/>
              </w:rPr>
            </w:pPr>
            <w:r>
              <w:rPr>
                <w:lang w:eastAsia="zh-CN"/>
              </w:rPr>
              <w:t>A. Negrea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9C75" w14:textId="664E3987" w:rsidR="000B547D" w:rsidRDefault="000B547D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Add cycle validity</w:t>
            </w:r>
          </w:p>
        </w:tc>
      </w:tr>
      <w:tr w:rsidR="004E59F1" w:rsidRPr="00DF07A5" w14:paraId="637B8E8E" w14:textId="77777777" w:rsidTr="001D1BBD">
        <w:trPr>
          <w:gridAfter w:val="1"/>
          <w:wAfter w:w="13" w:type="dxa"/>
          <w:trHeight w:val="152"/>
          <w:jc w:val="center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21809" w14:textId="6A1F9CD6" w:rsidR="004E59F1" w:rsidRDefault="004E59F1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1.1.4.33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130C007" w14:textId="19F754AF" w:rsidR="004E59F1" w:rsidRDefault="004E59F1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center"/>
              <w:rPr>
                <w:lang w:eastAsia="zh-CN"/>
              </w:rPr>
            </w:pPr>
            <w:r>
              <w:rPr>
                <w:lang w:eastAsia="zh-CN"/>
              </w:rPr>
              <w:t>10/01/2024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6438D34" w14:textId="195D3354" w:rsidR="004E59F1" w:rsidRDefault="004E59F1" w:rsidP="000B547D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rPr>
                <w:lang w:eastAsia="zh-CN"/>
              </w:rPr>
            </w:pPr>
            <w:r>
              <w:rPr>
                <w:lang w:eastAsia="zh-CN"/>
              </w:rPr>
              <w:t>M. Obada</w:t>
            </w:r>
          </w:p>
        </w:tc>
        <w:tc>
          <w:tcPr>
            <w:tcW w:w="63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ABA" w14:textId="7348C836" w:rsidR="004E59F1" w:rsidRDefault="004E59F1" w:rsidP="001111F1">
            <w:pPr>
              <w:pStyle w:val="Header"/>
              <w:tabs>
                <w:tab w:val="clear" w:pos="4536"/>
                <w:tab w:val="clear" w:pos="9072"/>
                <w:tab w:val="left" w:pos="567"/>
                <w:tab w:val="left" w:pos="1560"/>
                <w:tab w:val="left" w:pos="1843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  enable conditions</w:t>
            </w:r>
            <w:r w:rsidR="0012096C">
              <w:rPr>
                <w:lang w:eastAsia="zh-CN"/>
              </w:rPr>
              <w:t xml:space="preserve">(inhibition) </w:t>
            </w:r>
            <w:r>
              <w:rPr>
                <w:lang w:eastAsia="zh-CN"/>
              </w:rPr>
              <w:t>for autotests.</w:t>
            </w:r>
          </w:p>
        </w:tc>
      </w:tr>
    </w:tbl>
    <w:p w14:paraId="0ACDB8C6" w14:textId="35804104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11364951" w14:textId="77777777" w:rsidR="00961FB3" w:rsidRPr="00DF07A5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6AA7638B" w14:textId="0CC5E3D6" w:rsidR="00961FB3" w:rsidRPr="005A4476" w:rsidRDefault="00961FB3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  <w:r w:rsidRPr="005A4476">
        <w:rPr>
          <w:lang w:val="en-US"/>
        </w:rPr>
        <w:t xml:space="preserve">This document contains </w:t>
      </w:r>
      <w:r w:rsidR="00142AB4">
        <w:rPr>
          <w:b/>
          <w:bCs/>
          <w:lang w:val="en-US"/>
        </w:rPr>
        <w:t>2</w:t>
      </w:r>
      <w:r w:rsidR="004E59F1">
        <w:rPr>
          <w:b/>
          <w:bCs/>
          <w:lang w:val="en-US"/>
        </w:rPr>
        <w:t>3</w:t>
      </w:r>
      <w:r w:rsidRPr="005605CD">
        <w:rPr>
          <w:b/>
          <w:bCs/>
          <w:lang w:val="en-US"/>
        </w:rPr>
        <w:t xml:space="preserve"> </w:t>
      </w:r>
      <w:r w:rsidRPr="005A4476">
        <w:rPr>
          <w:lang w:val="en-US"/>
        </w:rPr>
        <w:t>pages.</w:t>
      </w:r>
    </w:p>
    <w:p w14:paraId="1C7D0788" w14:textId="77777777" w:rsidR="005B412F" w:rsidRPr="005A4476" w:rsidRDefault="005B412F" w:rsidP="00961FB3">
      <w:pPr>
        <w:pStyle w:val="Header"/>
        <w:tabs>
          <w:tab w:val="clear" w:pos="4536"/>
          <w:tab w:val="clear" w:pos="9072"/>
          <w:tab w:val="left" w:pos="567"/>
          <w:tab w:val="left" w:pos="1560"/>
          <w:tab w:val="left" w:pos="1843"/>
        </w:tabs>
        <w:rPr>
          <w:lang w:val="en-US"/>
        </w:rPr>
      </w:pPr>
    </w:p>
    <w:p w14:paraId="14963513" w14:textId="5AD822BB" w:rsidR="00ED565A" w:rsidRDefault="005B412F" w:rsidP="005B412F">
      <w:pPr>
        <w:rPr>
          <w:rFonts w:cs="Arial"/>
          <w:sz w:val="18"/>
          <w:szCs w:val="18"/>
        </w:rPr>
      </w:pPr>
      <w:r w:rsidRPr="00A348AF">
        <w:t xml:space="preserve">Peer Review associated to this document: </w:t>
      </w:r>
      <w:hyperlink r:id="rId13" w:history="1">
        <w:r w:rsidR="00777F8F">
          <w:rPr>
            <w:rStyle w:val="Hyperlink"/>
            <w:rFonts w:cs="Arial"/>
            <w:sz w:val="18"/>
            <w:szCs w:val="18"/>
          </w:rPr>
          <w:t>MMG - Design Interface Description Peer Review Workbook</w:t>
        </w:r>
      </w:hyperlink>
    </w:p>
    <w:p w14:paraId="32A2B166" w14:textId="77777777" w:rsidR="004F136D" w:rsidRPr="005B412F" w:rsidRDefault="004F136D">
      <w:pPr>
        <w:jc w:val="left"/>
        <w:rPr>
          <w:b/>
          <w:caps/>
          <w:sz w:val="24"/>
          <w:u w:val="single"/>
          <w:lang w:val="en-US"/>
        </w:rPr>
      </w:pPr>
      <w:r w:rsidRPr="005B412F">
        <w:rPr>
          <w:b/>
          <w:caps/>
          <w:sz w:val="24"/>
          <w:u w:val="single"/>
          <w:lang w:val="en-US"/>
        </w:rPr>
        <w:br w:type="page"/>
      </w:r>
    </w:p>
    <w:p w14:paraId="267C7118" w14:textId="77777777" w:rsidR="00961FB3" w:rsidRPr="00146FC2" w:rsidRDefault="00961FB3" w:rsidP="00961FB3">
      <w:pPr>
        <w:jc w:val="center"/>
        <w:rPr>
          <w:b/>
          <w:caps/>
          <w:sz w:val="24"/>
          <w:u w:val="single"/>
          <w:lang w:val="en-US"/>
        </w:rPr>
      </w:pPr>
      <w:r w:rsidRPr="00146FC2">
        <w:rPr>
          <w:b/>
          <w:caps/>
          <w:sz w:val="24"/>
          <w:u w:val="single"/>
          <w:lang w:val="en-US"/>
        </w:rPr>
        <w:lastRenderedPageBreak/>
        <w:t>CONTENTS</w:t>
      </w:r>
    </w:p>
    <w:p w14:paraId="078B2271" w14:textId="184E2C53" w:rsidR="00D02709" w:rsidRDefault="00961FB3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DF07A5">
        <w:rPr>
          <w:caps w:val="0"/>
          <w:lang w:val="en-US"/>
        </w:rPr>
        <w:fldChar w:fldCharType="begin"/>
      </w:r>
      <w:r w:rsidRPr="00146FC2">
        <w:rPr>
          <w:caps w:val="0"/>
          <w:lang w:val="en-US"/>
        </w:rPr>
        <w:instrText xml:space="preserve"> TOC \o "1-3" </w:instrText>
      </w:r>
      <w:r w:rsidRPr="00DF07A5">
        <w:rPr>
          <w:caps w:val="0"/>
          <w:lang w:val="en-US"/>
        </w:rPr>
        <w:fldChar w:fldCharType="separate"/>
      </w:r>
      <w:r w:rsidR="00D02709" w:rsidRPr="00FB2A9E">
        <w:rPr>
          <w:noProof/>
          <w:lang w:val="en-US"/>
        </w:rPr>
        <w:t>1.</w:t>
      </w:r>
      <w:r w:rsidR="00D02709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D02709" w:rsidRPr="00FB2A9E">
        <w:rPr>
          <w:noProof/>
          <w:lang w:val="en-US"/>
        </w:rPr>
        <w:t>Documentation</w:t>
      </w:r>
      <w:r w:rsidR="00D02709">
        <w:rPr>
          <w:noProof/>
        </w:rPr>
        <w:tab/>
      </w:r>
      <w:r w:rsidR="00D02709">
        <w:rPr>
          <w:noProof/>
        </w:rPr>
        <w:fldChar w:fldCharType="begin"/>
      </w:r>
      <w:r w:rsidR="00D02709">
        <w:rPr>
          <w:noProof/>
        </w:rPr>
        <w:instrText xml:space="preserve"> PAGEREF _Toc155874661 \h </w:instrText>
      </w:r>
      <w:r w:rsidR="00D02709">
        <w:rPr>
          <w:noProof/>
        </w:rPr>
      </w:r>
      <w:r w:rsidR="00D02709">
        <w:rPr>
          <w:noProof/>
        </w:rPr>
        <w:fldChar w:fldCharType="separate"/>
      </w:r>
      <w:r w:rsidR="00D02709">
        <w:rPr>
          <w:noProof/>
        </w:rPr>
        <w:t>5</w:t>
      </w:r>
      <w:r w:rsidR="00D02709">
        <w:rPr>
          <w:noProof/>
        </w:rPr>
        <w:fldChar w:fldCharType="end"/>
      </w:r>
    </w:p>
    <w:p w14:paraId="7FB50E35" w14:textId="44FD42B0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Upper Level Relevant Documents</w:t>
      </w:r>
      <w:r>
        <w:tab/>
      </w:r>
      <w:r>
        <w:fldChar w:fldCharType="begin"/>
      </w:r>
      <w:r>
        <w:instrText xml:space="preserve"> PAGEREF _Toc155874662 \h </w:instrText>
      </w:r>
      <w:r>
        <w:fldChar w:fldCharType="separate"/>
      </w:r>
      <w:r>
        <w:t>5</w:t>
      </w:r>
      <w:r>
        <w:fldChar w:fldCharType="end"/>
      </w:r>
    </w:p>
    <w:p w14:paraId="5FEEFA31" w14:textId="169EBB08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Design interface description Documents</w:t>
      </w:r>
      <w:r>
        <w:tab/>
      </w:r>
      <w:r>
        <w:fldChar w:fldCharType="begin"/>
      </w:r>
      <w:r>
        <w:instrText xml:space="preserve"> PAGEREF _Toc155874663 \h </w:instrText>
      </w:r>
      <w:r>
        <w:fldChar w:fldCharType="separate"/>
      </w:r>
      <w:r>
        <w:t>6</w:t>
      </w:r>
      <w:r>
        <w:fldChar w:fldCharType="end"/>
      </w:r>
    </w:p>
    <w:p w14:paraId="6E011C37" w14:textId="55475F50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Design Specification Documents</w:t>
      </w:r>
      <w:r>
        <w:tab/>
      </w:r>
      <w:r>
        <w:fldChar w:fldCharType="begin"/>
      </w:r>
      <w:r>
        <w:instrText xml:space="preserve"> PAGEREF _Toc155874664 \h </w:instrText>
      </w:r>
      <w:r>
        <w:fldChar w:fldCharType="separate"/>
      </w:r>
      <w:r>
        <w:t>8</w:t>
      </w:r>
      <w:r>
        <w:fldChar w:fldCharType="end"/>
      </w:r>
    </w:p>
    <w:p w14:paraId="3BA451D5" w14:textId="3958A99E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Tier2 Documents</w:t>
      </w:r>
      <w:r>
        <w:tab/>
      </w:r>
      <w:r>
        <w:fldChar w:fldCharType="begin"/>
      </w:r>
      <w:r>
        <w:instrText xml:space="preserve"> PAGEREF _Toc155874665 \h </w:instrText>
      </w:r>
      <w:r>
        <w:fldChar w:fldCharType="separate"/>
      </w:r>
      <w:r>
        <w:t>8</w:t>
      </w:r>
      <w:r>
        <w:fldChar w:fldCharType="end"/>
      </w:r>
    </w:p>
    <w:p w14:paraId="29E428EE" w14:textId="2BCBA598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HW Datasheet</w:t>
      </w:r>
      <w:r>
        <w:tab/>
      </w:r>
      <w:r>
        <w:fldChar w:fldCharType="begin"/>
      </w:r>
      <w:r>
        <w:instrText xml:space="preserve"> PAGEREF _Toc155874666 \h </w:instrText>
      </w:r>
      <w:r>
        <w:fldChar w:fldCharType="separate"/>
      </w:r>
      <w:r>
        <w:t>9</w:t>
      </w:r>
      <w:r>
        <w:fldChar w:fldCharType="end"/>
      </w:r>
    </w:p>
    <w:p w14:paraId="3102F00E" w14:textId="6D5CAF82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Other Documents</w:t>
      </w:r>
      <w:r>
        <w:tab/>
      </w:r>
      <w:r>
        <w:fldChar w:fldCharType="begin"/>
      </w:r>
      <w:r>
        <w:instrText xml:space="preserve"> PAGEREF _Toc155874667 \h </w:instrText>
      </w:r>
      <w:r>
        <w:fldChar w:fldCharType="separate"/>
      </w:r>
      <w:r>
        <w:t>9</w:t>
      </w:r>
      <w:r>
        <w:fldChar w:fldCharType="end"/>
      </w:r>
    </w:p>
    <w:p w14:paraId="58C00866" w14:textId="6E9D038D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1.7.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Glossary And Definition</w:t>
      </w:r>
      <w:r>
        <w:tab/>
      </w:r>
      <w:r>
        <w:fldChar w:fldCharType="begin"/>
      </w:r>
      <w:r>
        <w:instrText xml:space="preserve"> PAGEREF _Toc155874668 \h </w:instrText>
      </w:r>
      <w:r>
        <w:fldChar w:fldCharType="separate"/>
      </w:r>
      <w:r>
        <w:t>10</w:t>
      </w:r>
      <w:r>
        <w:fldChar w:fldCharType="end"/>
      </w:r>
    </w:p>
    <w:p w14:paraId="5A0F1D8D" w14:textId="1C7FD3EC" w:rsidR="00D02709" w:rsidRDefault="00D02709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ED84AA" w14:textId="06361B5E" w:rsidR="00D02709" w:rsidRDefault="00D02709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Technical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072A74" w14:textId="0C77D2CC" w:rsidR="00D02709" w:rsidRDefault="00D02709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Runnables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4F45C90" w14:textId="73CF443E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MMG_runUpdateModeStatus</w:t>
      </w:r>
      <w:r>
        <w:tab/>
      </w:r>
      <w:r>
        <w:fldChar w:fldCharType="begin"/>
      </w:r>
      <w:r>
        <w:instrText xml:space="preserve"> PAGEREF _Toc155874672 \h </w:instrText>
      </w:r>
      <w:r>
        <w:fldChar w:fldCharType="separate"/>
      </w:r>
      <w:r>
        <w:t>14</w:t>
      </w:r>
      <w:r>
        <w:fldChar w:fldCharType="end"/>
      </w:r>
    </w:p>
    <w:p w14:paraId="6D8FD189" w14:textId="25154785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</w:rPr>
        <w:t>4.1.1.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6661B7" w14:textId="13BFBFF5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 xml:space="preserve">Data flow / </w:t>
      </w:r>
      <w:r>
        <w:rPr>
          <w:noProof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FBF8785" w14:textId="580D57D7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1BEAB38" w14:textId="380023CA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MMG_Init</w:t>
      </w:r>
      <w:r>
        <w:tab/>
      </w:r>
      <w:r>
        <w:fldChar w:fldCharType="begin"/>
      </w:r>
      <w:r>
        <w:instrText xml:space="preserve"> PAGEREF _Toc155874676 \h </w:instrText>
      </w:r>
      <w:r>
        <w:fldChar w:fldCharType="separate"/>
      </w:r>
      <w:r>
        <w:t>19</w:t>
      </w:r>
      <w:r>
        <w:fldChar w:fldCharType="end"/>
      </w:r>
    </w:p>
    <w:p w14:paraId="4ABB5C22" w14:textId="3ABB662F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0CA678F" w14:textId="75C202CC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Data flor /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F39F4F" w14:textId="2FB5C94F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3362AF" w14:textId="725403EE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MMG_runCheckModeStatus</w:t>
      </w:r>
      <w:r>
        <w:tab/>
      </w:r>
      <w:r>
        <w:fldChar w:fldCharType="begin"/>
      </w:r>
      <w:r>
        <w:instrText xml:space="preserve"> PAGEREF _Toc155874680 \h </w:instrText>
      </w:r>
      <w:r>
        <w:fldChar w:fldCharType="separate"/>
      </w:r>
      <w:r>
        <w:t>20</w:t>
      </w:r>
      <w:r>
        <w:fldChar w:fldCharType="end"/>
      </w:r>
    </w:p>
    <w:p w14:paraId="4E5D83E7" w14:textId="61E752A2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49A14D3" w14:textId="75A0BD95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MMG_runManageModeDelays</w:t>
      </w:r>
      <w:r>
        <w:tab/>
      </w:r>
      <w:r>
        <w:fldChar w:fldCharType="begin"/>
      </w:r>
      <w:r>
        <w:instrText xml:space="preserve"> PAGEREF _Toc155874682 \h </w:instrText>
      </w:r>
      <w:r>
        <w:fldChar w:fldCharType="separate"/>
      </w:r>
      <w:r>
        <w:t>20</w:t>
      </w:r>
      <w:r>
        <w:fldChar w:fldCharType="end"/>
      </w:r>
    </w:p>
    <w:p w14:paraId="561DDE0F" w14:textId="5C164670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2DCC595" w14:textId="0CA469B1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A94C0B0" w14:textId="4A141423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MMG_runPreSafeRecorder</w:t>
      </w:r>
      <w:r>
        <w:tab/>
      </w:r>
      <w:r>
        <w:fldChar w:fldCharType="begin"/>
      </w:r>
      <w:r>
        <w:instrText xml:space="preserve"> PAGEREF _Toc155874685 \h </w:instrText>
      </w:r>
      <w:r>
        <w:fldChar w:fldCharType="separate"/>
      </w:r>
      <w:r>
        <w:t>21</w:t>
      </w:r>
      <w:r>
        <w:fldChar w:fldCharType="end"/>
      </w:r>
    </w:p>
    <w:p w14:paraId="37B11ECB" w14:textId="7B70BF55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0F71928" w14:textId="612CB4C7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28CCAFA" w14:textId="751619B2" w:rsidR="00D02709" w:rsidRDefault="00D02709">
      <w:pPr>
        <w:pStyle w:val="TOC2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>
        <w:t>4.6.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  <w:tab/>
      </w:r>
      <w:r>
        <w:t>MMG_runUpdateNVMBlocks</w:t>
      </w:r>
      <w:r>
        <w:tab/>
      </w:r>
      <w:r>
        <w:fldChar w:fldCharType="begin"/>
      </w:r>
      <w:r>
        <w:instrText xml:space="preserve"> PAGEREF _Toc155874688 \h </w:instrText>
      </w:r>
      <w:r>
        <w:fldChar w:fldCharType="separate"/>
      </w:r>
      <w:r>
        <w:t>22</w:t>
      </w:r>
      <w:r>
        <w:fldChar w:fldCharType="end"/>
      </w:r>
    </w:p>
    <w:p w14:paraId="2E53C28C" w14:textId="2BC2ADD2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4.6.1.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E5B33A6" w14:textId="12108B75" w:rsidR="00D02709" w:rsidRDefault="00D02709">
      <w:pPr>
        <w:pStyle w:val="TOC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2A9E">
        <w:rPr>
          <w:noProof/>
        </w:rPr>
        <w:t>4.6.2.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  <w:tab/>
      </w:r>
      <w:r>
        <w:rPr>
          <w:noProof/>
        </w:rPr>
        <w:t>Called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BD94962" w14:textId="58572D43" w:rsidR="00D02709" w:rsidRDefault="00D02709">
      <w:pPr>
        <w:pStyle w:val="TOC1"/>
        <w:tabs>
          <w:tab w:val="left" w:pos="6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FB2A9E">
        <w:rPr>
          <w:noProof/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FB2A9E">
        <w:rPr>
          <w:noProof/>
          <w:lang w:val="en-US"/>
        </w:rPr>
        <w:t>MCU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_Toc155874691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6E27205" w14:textId="09E12BE4" w:rsidR="00961FB3" w:rsidRPr="00DF07A5" w:rsidRDefault="00961FB3" w:rsidP="00961FB3">
      <w:pPr>
        <w:pStyle w:val="TOC2"/>
        <w:rPr>
          <w:noProof w:val="0"/>
          <w:lang w:val="en-US"/>
        </w:rPr>
      </w:pPr>
      <w:r w:rsidRPr="00DF07A5">
        <w:rPr>
          <w:noProof w:val="0"/>
          <w:lang w:val="en-US"/>
        </w:rPr>
        <w:fldChar w:fldCharType="end"/>
      </w:r>
    </w:p>
    <w:p w14:paraId="083CDC8C" w14:textId="77777777" w:rsidR="00961FB3" w:rsidRPr="00DF07A5" w:rsidRDefault="00961FB3" w:rsidP="00961FB3">
      <w:pPr>
        <w:pStyle w:val="titretableau"/>
        <w:tabs>
          <w:tab w:val="left" w:pos="567"/>
          <w:tab w:val="left" w:pos="1560"/>
          <w:tab w:val="left" w:pos="1843"/>
        </w:tabs>
        <w:spacing w:before="0" w:after="0"/>
        <w:jc w:val="left"/>
        <w:rPr>
          <w:b w:val="0"/>
          <w:caps/>
          <w:lang w:val="en-US"/>
        </w:rPr>
      </w:pPr>
    </w:p>
    <w:p w14:paraId="21E59937" w14:textId="77777777" w:rsidR="007C2BFD" w:rsidRPr="00DF07A5" w:rsidRDefault="007C2BFD">
      <w:pPr>
        <w:jc w:val="left"/>
        <w:rPr>
          <w:caps/>
          <w:lang w:val="en-US"/>
        </w:rPr>
      </w:pPr>
      <w:r w:rsidRPr="00DF07A5">
        <w:rPr>
          <w:b/>
          <w:caps/>
          <w:lang w:val="en-US"/>
        </w:rPr>
        <w:br w:type="page"/>
      </w:r>
    </w:p>
    <w:p w14:paraId="003388DC" w14:textId="77777777" w:rsidR="007C2BFD" w:rsidRPr="00DF07A5" w:rsidRDefault="007C2BFD" w:rsidP="007C2BFD">
      <w:pPr>
        <w:jc w:val="center"/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lastRenderedPageBreak/>
        <w:t>TABLE OF FIGURES</w:t>
      </w:r>
    </w:p>
    <w:p w14:paraId="54160409" w14:textId="77777777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</w:p>
    <w:p w14:paraId="4310244A" w14:textId="3BCD36A6" w:rsidR="00CF6044" w:rsidRDefault="007C2BFD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DF07A5">
        <w:rPr>
          <w:b/>
          <w:caps/>
          <w:sz w:val="24"/>
          <w:u w:val="single"/>
          <w:lang w:val="en-US"/>
        </w:rPr>
        <w:fldChar w:fldCharType="begin"/>
      </w:r>
      <w:r w:rsidRPr="00DF07A5">
        <w:rPr>
          <w:b/>
          <w:caps/>
          <w:sz w:val="24"/>
          <w:u w:val="single"/>
          <w:lang w:val="en-US"/>
        </w:rPr>
        <w:instrText xml:space="preserve"> TOC \h \z \c "Figure" </w:instrText>
      </w:r>
      <w:r w:rsidRPr="00DF07A5">
        <w:rPr>
          <w:b/>
          <w:caps/>
          <w:sz w:val="24"/>
          <w:u w:val="single"/>
          <w:lang w:val="en-US"/>
        </w:rPr>
        <w:fldChar w:fldCharType="separate"/>
      </w:r>
      <w:hyperlink w:anchor="_Toc129161995" w:history="1">
        <w:r w:rsidR="00CF6044" w:rsidRPr="00E644C5">
          <w:rPr>
            <w:rStyle w:val="Hyperlink"/>
            <w:noProof/>
          </w:rPr>
          <w:t>Figure 1: MMG Static Description</w:t>
        </w:r>
        <w:r w:rsidR="00CF6044">
          <w:rPr>
            <w:noProof/>
            <w:webHidden/>
          </w:rPr>
          <w:tab/>
        </w:r>
        <w:r w:rsidR="00CF6044">
          <w:rPr>
            <w:noProof/>
            <w:webHidden/>
          </w:rPr>
          <w:fldChar w:fldCharType="begin"/>
        </w:r>
        <w:r w:rsidR="00CF6044">
          <w:rPr>
            <w:noProof/>
            <w:webHidden/>
          </w:rPr>
          <w:instrText xml:space="preserve"> PAGEREF _Toc129161995 \h </w:instrText>
        </w:r>
        <w:r w:rsidR="00CF6044">
          <w:rPr>
            <w:noProof/>
            <w:webHidden/>
          </w:rPr>
        </w:r>
        <w:r w:rsidR="00CF6044">
          <w:rPr>
            <w:noProof/>
            <w:webHidden/>
          </w:rPr>
          <w:fldChar w:fldCharType="separate"/>
        </w:r>
        <w:r w:rsidR="00CF6044">
          <w:rPr>
            <w:noProof/>
            <w:webHidden/>
          </w:rPr>
          <w:t>11</w:t>
        </w:r>
        <w:r w:rsidR="00CF6044">
          <w:rPr>
            <w:noProof/>
            <w:webHidden/>
          </w:rPr>
          <w:fldChar w:fldCharType="end"/>
        </w:r>
      </w:hyperlink>
    </w:p>
    <w:p w14:paraId="37C0B27A" w14:textId="5D4CF85B" w:rsidR="007C2BFD" w:rsidRPr="00DF07A5" w:rsidRDefault="007C2BFD" w:rsidP="007C2BFD">
      <w:pPr>
        <w:rPr>
          <w:b/>
          <w:caps/>
          <w:sz w:val="24"/>
          <w:u w:val="single"/>
          <w:lang w:val="en-US"/>
        </w:rPr>
      </w:pPr>
      <w:r w:rsidRPr="00DF07A5">
        <w:rPr>
          <w:b/>
          <w:caps/>
          <w:sz w:val="24"/>
          <w:u w:val="single"/>
          <w:lang w:val="en-US"/>
        </w:rPr>
        <w:fldChar w:fldCharType="end"/>
      </w:r>
    </w:p>
    <w:p w14:paraId="768BCEDB" w14:textId="77777777" w:rsidR="00961FB3" w:rsidRPr="00DF07A5" w:rsidRDefault="00961FB3" w:rsidP="00961FB3">
      <w:pPr>
        <w:pStyle w:val="Heading1"/>
        <w:pageBreakBefore/>
        <w:ind w:left="499" w:hanging="357"/>
        <w:rPr>
          <w:lang w:val="en-US"/>
        </w:rPr>
      </w:pPr>
      <w:bookmarkStart w:id="2" w:name="_Toc4819094"/>
      <w:bookmarkStart w:id="3" w:name="_Toc4980803"/>
      <w:bookmarkStart w:id="4" w:name="_Toc155874661"/>
      <w:r w:rsidRPr="00DF07A5">
        <w:rPr>
          <w:lang w:val="en-US"/>
        </w:rPr>
        <w:lastRenderedPageBreak/>
        <w:t>D</w:t>
      </w:r>
      <w:bookmarkEnd w:id="2"/>
      <w:bookmarkEnd w:id="3"/>
      <w:r w:rsidRPr="00DF07A5">
        <w:rPr>
          <w:lang w:val="en-US"/>
        </w:rPr>
        <w:t>ocumentation</w:t>
      </w:r>
      <w:bookmarkEnd w:id="4"/>
    </w:p>
    <w:p w14:paraId="6C8B8DE9" w14:textId="77777777" w:rsidR="00961FB3" w:rsidRPr="00F0104F" w:rsidRDefault="00961FB3" w:rsidP="00F0104F">
      <w:pPr>
        <w:pStyle w:val="Heading2"/>
      </w:pPr>
      <w:bookmarkStart w:id="5" w:name="_Toc4819095"/>
      <w:bookmarkStart w:id="6" w:name="_Toc4980804"/>
      <w:bookmarkStart w:id="7" w:name="_Ref177786472"/>
      <w:bookmarkStart w:id="8" w:name="_Toc155874662"/>
      <w:r w:rsidRPr="00F0104F">
        <w:t>Upper Level Relevant Documents</w:t>
      </w:r>
      <w:bookmarkEnd w:id="5"/>
      <w:bookmarkEnd w:id="6"/>
      <w:bookmarkEnd w:id="7"/>
      <w:bookmarkEnd w:id="8"/>
    </w:p>
    <w:p w14:paraId="40D00247" w14:textId="382272FC" w:rsidR="00961FB3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documents needed to write the software architecture design document.</w:t>
      </w:r>
    </w:p>
    <w:p w14:paraId="1CA20331" w14:textId="0E6139E2" w:rsidR="00C02229" w:rsidRDefault="00C02229" w:rsidP="00961FB3">
      <w:pPr>
        <w:rPr>
          <w:lang w:val="en-US"/>
        </w:rPr>
      </w:pPr>
    </w:p>
    <w:p w14:paraId="2764A877" w14:textId="77777777" w:rsidR="00C02229" w:rsidRPr="00C02229" w:rsidRDefault="00C02229" w:rsidP="00C02229">
      <w:pPr>
        <w:rPr>
          <w:lang w:val="en-US"/>
        </w:rPr>
      </w:pPr>
      <w:r w:rsidRPr="00C02229">
        <w:rPr>
          <w:lang w:val="en-US"/>
        </w:rPr>
        <w:t>This section presents all the documents needed to write the software architecture design document.</w:t>
      </w:r>
    </w:p>
    <w:p w14:paraId="5B9FA217" w14:textId="77777777" w:rsidR="00C02229" w:rsidRPr="00C02229" w:rsidRDefault="00C02229" w:rsidP="00C02229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3601"/>
        <w:gridCol w:w="3770"/>
        <w:gridCol w:w="1626"/>
      </w:tblGrid>
      <w:tr w:rsidR="00C02229" w:rsidRPr="00C02229" w14:paraId="4B0C7ADD" w14:textId="77777777" w:rsidTr="00277F72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161A236D" w14:textId="6BF7B78A" w:rsidR="00C02229" w:rsidRPr="00C02229" w:rsidRDefault="006A16F2" w:rsidP="006A16F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="00C02229" w:rsidRPr="00C02229">
              <w:rPr>
                <w:b/>
                <w:lang w:val="en-US"/>
              </w:rPr>
              <w:t>b</w:t>
            </w:r>
          </w:p>
        </w:tc>
        <w:tc>
          <w:tcPr>
            <w:tcW w:w="360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03CDC2A0" w14:textId="77777777" w:rsidR="00C02229" w:rsidRPr="00C02229" w:rsidRDefault="00C02229" w:rsidP="00C02229">
            <w:pPr>
              <w:jc w:val="center"/>
              <w:rPr>
                <w:b/>
                <w:lang w:val="en-US"/>
              </w:rPr>
            </w:pPr>
            <w:r w:rsidRPr="00C02229">
              <w:rPr>
                <w:b/>
                <w:lang w:val="en-US"/>
              </w:rPr>
              <w:t>Document</w:t>
            </w:r>
          </w:p>
        </w:tc>
        <w:tc>
          <w:tcPr>
            <w:tcW w:w="377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07B0262E" w14:textId="77777777" w:rsidR="00C02229" w:rsidRPr="00C02229" w:rsidRDefault="00C02229" w:rsidP="00C02229">
            <w:pPr>
              <w:jc w:val="center"/>
              <w:rPr>
                <w:b/>
                <w:lang w:val="en-US"/>
              </w:rPr>
            </w:pPr>
            <w:r w:rsidRPr="00C02229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0BB57314" w14:textId="77777777" w:rsidR="00C02229" w:rsidRPr="00C02229" w:rsidRDefault="00C02229" w:rsidP="00C02229">
            <w:pPr>
              <w:jc w:val="center"/>
              <w:rPr>
                <w:b/>
                <w:lang w:val="en-US"/>
              </w:rPr>
            </w:pPr>
            <w:r w:rsidRPr="00C02229">
              <w:rPr>
                <w:b/>
                <w:lang w:val="en-US"/>
              </w:rPr>
              <w:t>Company</w:t>
            </w:r>
          </w:p>
        </w:tc>
      </w:tr>
      <w:tr w:rsidR="00C02229" w:rsidRPr="00C02229" w14:paraId="6F2BD7E0" w14:textId="77777777" w:rsidTr="00277F72">
        <w:tc>
          <w:tcPr>
            <w:tcW w:w="779" w:type="dxa"/>
            <w:tcBorders>
              <w:top w:val="nil"/>
            </w:tcBorders>
          </w:tcPr>
          <w:p w14:paraId="38D25DC2" w14:textId="77777777" w:rsidR="00C02229" w:rsidRPr="00C02229" w:rsidRDefault="00C02229" w:rsidP="00106EA3">
            <w:pPr>
              <w:numPr>
                <w:ilvl w:val="0"/>
                <w:numId w:val="8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79639D69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TF-A: To Manage the power supply</w:t>
            </w:r>
          </w:p>
        </w:tc>
        <w:tc>
          <w:tcPr>
            <w:tcW w:w="3770" w:type="dxa"/>
            <w:tcBorders>
              <w:top w:val="nil"/>
            </w:tcBorders>
          </w:tcPr>
          <w:p w14:paraId="7D9ABF59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</w:p>
          <w:p w14:paraId="34ABC36D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color w:val="1F497D"/>
                <w:lang w:val="en-US"/>
              </w:rPr>
              <w:t>DES_TF_A_To_Manage_The_Power_Supply</w:t>
            </w:r>
          </w:p>
        </w:tc>
        <w:tc>
          <w:tcPr>
            <w:tcW w:w="1626" w:type="dxa"/>
            <w:tcBorders>
              <w:top w:val="nil"/>
            </w:tcBorders>
          </w:tcPr>
          <w:p w14:paraId="3C74FD72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0AF9DCBA" w14:textId="77777777" w:rsidTr="00277F72">
        <w:tc>
          <w:tcPr>
            <w:tcW w:w="779" w:type="dxa"/>
            <w:tcBorders>
              <w:top w:val="nil"/>
            </w:tcBorders>
          </w:tcPr>
          <w:p w14:paraId="0005A7F0" w14:textId="77777777" w:rsidR="00C02229" w:rsidRPr="00C02229" w:rsidRDefault="00C02229" w:rsidP="00106EA3">
            <w:pPr>
              <w:numPr>
                <w:ilvl w:val="0"/>
                <w:numId w:val="8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74084387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TF-B: To Manage the communication</w:t>
            </w:r>
          </w:p>
        </w:tc>
        <w:tc>
          <w:tcPr>
            <w:tcW w:w="3770" w:type="dxa"/>
            <w:tcBorders>
              <w:top w:val="nil"/>
            </w:tcBorders>
          </w:tcPr>
          <w:p w14:paraId="7C138BB9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</w:p>
          <w:p w14:paraId="14E445C0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color w:val="1F497D"/>
                <w:lang w:val="en-US"/>
              </w:rPr>
              <w:t>DES_TF_B_To_Manage_The_Communication</w:t>
            </w:r>
          </w:p>
        </w:tc>
        <w:tc>
          <w:tcPr>
            <w:tcW w:w="1626" w:type="dxa"/>
            <w:tcBorders>
              <w:top w:val="nil"/>
            </w:tcBorders>
          </w:tcPr>
          <w:p w14:paraId="14548EE0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30534B79" w14:textId="77777777" w:rsidTr="00277F72">
        <w:tc>
          <w:tcPr>
            <w:tcW w:w="779" w:type="dxa"/>
            <w:tcBorders>
              <w:top w:val="nil"/>
            </w:tcBorders>
          </w:tcPr>
          <w:p w14:paraId="2E958BA3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3A1AAB4E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TF-C: To Secure PP ECU functioning using Pictus MCU</w:t>
            </w:r>
          </w:p>
        </w:tc>
        <w:tc>
          <w:tcPr>
            <w:tcW w:w="3770" w:type="dxa"/>
            <w:tcBorders>
              <w:top w:val="nil"/>
            </w:tcBorders>
          </w:tcPr>
          <w:p w14:paraId="2C2AA6EE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</w:p>
          <w:p w14:paraId="7B52B8E5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color w:val="1F497D"/>
                <w:lang w:val="en-US"/>
              </w:rPr>
              <w:t>DES_TF_C_To_Secure_PP_ECU_Functioning_Pictus</w:t>
            </w:r>
          </w:p>
        </w:tc>
        <w:tc>
          <w:tcPr>
            <w:tcW w:w="1626" w:type="dxa"/>
            <w:tcBorders>
              <w:top w:val="nil"/>
            </w:tcBorders>
          </w:tcPr>
          <w:p w14:paraId="2F8C317D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64C576C5" w14:textId="77777777" w:rsidTr="00277F72">
        <w:tc>
          <w:tcPr>
            <w:tcW w:w="779" w:type="dxa"/>
            <w:tcBorders>
              <w:top w:val="nil"/>
            </w:tcBorders>
          </w:tcPr>
          <w:p w14:paraId="06832A3E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70F8325C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TF-D: To Program MCU</w:t>
            </w:r>
          </w:p>
        </w:tc>
        <w:tc>
          <w:tcPr>
            <w:tcW w:w="3770" w:type="dxa"/>
            <w:tcBorders>
              <w:top w:val="nil"/>
            </w:tcBorders>
          </w:tcPr>
          <w:p w14:paraId="7CB0E935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DES_TF_D_To_Program_MCU</w:t>
            </w:r>
          </w:p>
        </w:tc>
        <w:tc>
          <w:tcPr>
            <w:tcW w:w="1626" w:type="dxa"/>
            <w:tcBorders>
              <w:top w:val="nil"/>
            </w:tcBorders>
          </w:tcPr>
          <w:p w14:paraId="29EF84C6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2685E821" w14:textId="77777777" w:rsidTr="00277F72">
        <w:tc>
          <w:tcPr>
            <w:tcW w:w="779" w:type="dxa"/>
            <w:tcBorders>
              <w:top w:val="nil"/>
            </w:tcBorders>
          </w:tcPr>
          <w:p w14:paraId="066A516A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37C20DED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TF-E: To Manage Diagnostic Requests</w:t>
            </w:r>
          </w:p>
        </w:tc>
        <w:tc>
          <w:tcPr>
            <w:tcW w:w="3770" w:type="dxa"/>
            <w:tcBorders>
              <w:top w:val="nil"/>
            </w:tcBorders>
          </w:tcPr>
          <w:p w14:paraId="2A9CFC57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DES_TF_E_To_Manage_Diagnostic_Requests</w:t>
            </w:r>
          </w:p>
        </w:tc>
        <w:tc>
          <w:tcPr>
            <w:tcW w:w="1626" w:type="dxa"/>
            <w:tcBorders>
              <w:top w:val="nil"/>
            </w:tcBorders>
          </w:tcPr>
          <w:p w14:paraId="638954C5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242A5365" w14:textId="77777777" w:rsidTr="00277F72">
        <w:tc>
          <w:tcPr>
            <w:tcW w:w="779" w:type="dxa"/>
            <w:tcBorders>
              <w:top w:val="nil"/>
            </w:tcBorders>
          </w:tcPr>
          <w:p w14:paraId="7A26F64D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43C3F0A4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TF-F: To Perform Measurements</w:t>
            </w:r>
          </w:p>
        </w:tc>
        <w:tc>
          <w:tcPr>
            <w:tcW w:w="3770" w:type="dxa"/>
            <w:tcBorders>
              <w:top w:val="nil"/>
            </w:tcBorders>
          </w:tcPr>
          <w:p w14:paraId="4EF3A968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DES_TF_F_To_Perform_Measurements</w:t>
            </w:r>
          </w:p>
        </w:tc>
        <w:tc>
          <w:tcPr>
            <w:tcW w:w="1626" w:type="dxa"/>
            <w:tcBorders>
              <w:top w:val="nil"/>
            </w:tcBorders>
          </w:tcPr>
          <w:p w14:paraId="74B6CED9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4A6D0740" w14:textId="77777777" w:rsidTr="00277F72">
        <w:tc>
          <w:tcPr>
            <w:tcW w:w="779" w:type="dxa"/>
            <w:tcBorders>
              <w:top w:val="nil"/>
            </w:tcBorders>
          </w:tcPr>
          <w:p w14:paraId="06CE0736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28F75AF7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TF-G: To Drive the Motor</w:t>
            </w:r>
          </w:p>
        </w:tc>
        <w:tc>
          <w:tcPr>
            <w:tcW w:w="3770" w:type="dxa"/>
            <w:tcBorders>
              <w:top w:val="nil"/>
            </w:tcBorders>
          </w:tcPr>
          <w:p w14:paraId="34697FFC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DES_TF_G_To_Drive_the_Motor</w:t>
            </w:r>
          </w:p>
        </w:tc>
        <w:tc>
          <w:tcPr>
            <w:tcW w:w="1626" w:type="dxa"/>
            <w:tcBorders>
              <w:top w:val="nil"/>
            </w:tcBorders>
          </w:tcPr>
          <w:p w14:paraId="4E5FC09C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6830421E" w14:textId="77777777" w:rsidTr="00277F72">
        <w:tc>
          <w:tcPr>
            <w:tcW w:w="779" w:type="dxa"/>
            <w:tcBorders>
              <w:top w:val="nil"/>
            </w:tcBorders>
          </w:tcPr>
          <w:p w14:paraId="53BBEF47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6BD74624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TF-H: To Perform Autotests</w:t>
            </w:r>
          </w:p>
        </w:tc>
        <w:tc>
          <w:tcPr>
            <w:tcW w:w="3770" w:type="dxa"/>
            <w:tcBorders>
              <w:top w:val="nil"/>
            </w:tcBorders>
          </w:tcPr>
          <w:p w14:paraId="3CAABAA1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DES_TF_H_To_Perform_Autotests</w:t>
            </w:r>
          </w:p>
        </w:tc>
        <w:tc>
          <w:tcPr>
            <w:tcW w:w="1626" w:type="dxa"/>
            <w:tcBorders>
              <w:top w:val="nil"/>
            </w:tcBorders>
          </w:tcPr>
          <w:p w14:paraId="7CC68D86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436CADA8" w14:textId="77777777" w:rsidTr="00277F72">
        <w:tc>
          <w:tcPr>
            <w:tcW w:w="779" w:type="dxa"/>
            <w:tcBorders>
              <w:top w:val="nil"/>
            </w:tcBorders>
          </w:tcPr>
          <w:p w14:paraId="1E655D3B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31B65C3A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TF-I: To Manage the Failure</w:t>
            </w:r>
          </w:p>
        </w:tc>
        <w:tc>
          <w:tcPr>
            <w:tcW w:w="3770" w:type="dxa"/>
            <w:tcBorders>
              <w:top w:val="nil"/>
            </w:tcBorders>
          </w:tcPr>
          <w:p w14:paraId="3BFCF4F6" w14:textId="77777777" w:rsidR="00C02229" w:rsidRPr="00C02229" w:rsidRDefault="00C02229" w:rsidP="00C02229">
            <w:pPr>
              <w:rPr>
                <w:color w:val="1F497D"/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DES_TF_I_To_Manage_The_Failure</w:t>
            </w:r>
          </w:p>
        </w:tc>
        <w:tc>
          <w:tcPr>
            <w:tcW w:w="1626" w:type="dxa"/>
            <w:tcBorders>
              <w:top w:val="nil"/>
            </w:tcBorders>
          </w:tcPr>
          <w:p w14:paraId="724E5DAD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026B9CE4" w14:textId="77777777" w:rsidTr="00277F72">
        <w:tc>
          <w:tcPr>
            <w:tcW w:w="779" w:type="dxa"/>
            <w:tcBorders>
              <w:top w:val="nil"/>
            </w:tcBorders>
          </w:tcPr>
          <w:p w14:paraId="3B4EF0F4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5E7EA232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TF-J: To Manage NVM - NVP (Non Volatile Parameters)</w:t>
            </w:r>
          </w:p>
        </w:tc>
        <w:tc>
          <w:tcPr>
            <w:tcW w:w="3770" w:type="dxa"/>
            <w:tcBorders>
              <w:top w:val="nil"/>
            </w:tcBorders>
          </w:tcPr>
          <w:p w14:paraId="3B214509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DES_TF_J_To_Manage_NVM</w:t>
            </w:r>
          </w:p>
        </w:tc>
        <w:tc>
          <w:tcPr>
            <w:tcW w:w="1626" w:type="dxa"/>
            <w:tcBorders>
              <w:top w:val="nil"/>
            </w:tcBorders>
          </w:tcPr>
          <w:p w14:paraId="06624131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53962564" w14:textId="77777777" w:rsidTr="00277F72">
        <w:tc>
          <w:tcPr>
            <w:tcW w:w="779" w:type="dxa"/>
            <w:tcBorders>
              <w:top w:val="nil"/>
            </w:tcBorders>
          </w:tcPr>
          <w:p w14:paraId="756E911F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2DC2383E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TF-K: To Ensure ECU Protection and Integration</w:t>
            </w:r>
          </w:p>
        </w:tc>
        <w:tc>
          <w:tcPr>
            <w:tcW w:w="3770" w:type="dxa"/>
            <w:tcBorders>
              <w:top w:val="nil"/>
            </w:tcBorders>
          </w:tcPr>
          <w:p w14:paraId="0EF4752C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DES_TF_K_To_Ensure_ECU_Protection_And_Integration</w:t>
            </w:r>
          </w:p>
        </w:tc>
        <w:tc>
          <w:tcPr>
            <w:tcW w:w="1626" w:type="dxa"/>
            <w:tcBorders>
              <w:top w:val="nil"/>
            </w:tcBorders>
          </w:tcPr>
          <w:p w14:paraId="533FD9DF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73FE3B6A" w14:textId="77777777" w:rsidTr="00277F72">
        <w:tc>
          <w:tcPr>
            <w:tcW w:w="779" w:type="dxa"/>
            <w:tcBorders>
              <w:top w:val="nil"/>
            </w:tcBorders>
          </w:tcPr>
          <w:p w14:paraId="42253DF3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29C67E34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TF-L: To Ensure ECU Integration in Environment EMC ESD</w:t>
            </w:r>
          </w:p>
        </w:tc>
        <w:tc>
          <w:tcPr>
            <w:tcW w:w="3770" w:type="dxa"/>
            <w:tcBorders>
              <w:top w:val="nil"/>
            </w:tcBorders>
          </w:tcPr>
          <w:p w14:paraId="3EE44C16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DES_TF_L_To_Ensure_ECU_Integration_In_Environment_EMC_ESD</w:t>
            </w:r>
          </w:p>
        </w:tc>
        <w:tc>
          <w:tcPr>
            <w:tcW w:w="1626" w:type="dxa"/>
            <w:tcBorders>
              <w:top w:val="nil"/>
            </w:tcBorders>
          </w:tcPr>
          <w:p w14:paraId="5747AE80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55A4184A" w14:textId="77777777" w:rsidTr="00277F72">
        <w:tc>
          <w:tcPr>
            <w:tcW w:w="779" w:type="dxa"/>
            <w:tcBorders>
              <w:top w:val="nil"/>
            </w:tcBorders>
          </w:tcPr>
          <w:p w14:paraId="7B3A4651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05A89886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TF-M: To generate time base</w:t>
            </w:r>
          </w:p>
        </w:tc>
        <w:tc>
          <w:tcPr>
            <w:tcW w:w="3770" w:type="dxa"/>
            <w:tcBorders>
              <w:top w:val="nil"/>
            </w:tcBorders>
          </w:tcPr>
          <w:p w14:paraId="2FF01357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DES_TF_M_To_Generate_Time_Base</w:t>
            </w:r>
          </w:p>
        </w:tc>
        <w:tc>
          <w:tcPr>
            <w:tcW w:w="1626" w:type="dxa"/>
            <w:tcBorders>
              <w:top w:val="nil"/>
            </w:tcBorders>
          </w:tcPr>
          <w:p w14:paraId="2822AF19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64597500" w14:textId="77777777" w:rsidTr="00277F72">
        <w:tc>
          <w:tcPr>
            <w:tcW w:w="779" w:type="dxa"/>
            <w:tcBorders>
              <w:top w:val="nil"/>
            </w:tcBorders>
          </w:tcPr>
          <w:p w14:paraId="1344B04B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4D2BE5D1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TF-N: To evaluate belt data</w:t>
            </w:r>
          </w:p>
        </w:tc>
        <w:tc>
          <w:tcPr>
            <w:tcW w:w="3770" w:type="dxa"/>
            <w:tcBorders>
              <w:top w:val="nil"/>
            </w:tcBorders>
          </w:tcPr>
          <w:p w14:paraId="281C6216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DES_TF_N_To_Evaluate_Belt_Data</w:t>
            </w:r>
          </w:p>
        </w:tc>
        <w:tc>
          <w:tcPr>
            <w:tcW w:w="1626" w:type="dxa"/>
            <w:tcBorders>
              <w:top w:val="nil"/>
            </w:tcBorders>
          </w:tcPr>
          <w:p w14:paraId="63EBB3B1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7C401AE4" w14:textId="77777777" w:rsidTr="00277F72">
        <w:tc>
          <w:tcPr>
            <w:tcW w:w="779" w:type="dxa"/>
            <w:tcBorders>
              <w:top w:val="nil"/>
            </w:tcBorders>
          </w:tcPr>
          <w:p w14:paraId="56EA69D3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79EAA1E9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TF-O: To schedule the SW</w:t>
            </w:r>
          </w:p>
        </w:tc>
        <w:tc>
          <w:tcPr>
            <w:tcW w:w="3770" w:type="dxa"/>
            <w:tcBorders>
              <w:top w:val="nil"/>
            </w:tcBorders>
          </w:tcPr>
          <w:p w14:paraId="395254D1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DES_TF_O_To_Run_SW</w:t>
            </w:r>
          </w:p>
        </w:tc>
        <w:tc>
          <w:tcPr>
            <w:tcW w:w="1626" w:type="dxa"/>
            <w:tcBorders>
              <w:top w:val="nil"/>
            </w:tcBorders>
          </w:tcPr>
          <w:p w14:paraId="268CA26E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2E122719" w14:textId="77777777" w:rsidTr="00277F72">
        <w:tc>
          <w:tcPr>
            <w:tcW w:w="779" w:type="dxa"/>
            <w:tcBorders>
              <w:top w:val="nil"/>
            </w:tcBorders>
          </w:tcPr>
          <w:p w14:paraId="4254A13A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43BA0669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TF-P: To handle network management</w:t>
            </w:r>
          </w:p>
        </w:tc>
        <w:tc>
          <w:tcPr>
            <w:tcW w:w="3770" w:type="dxa"/>
            <w:tcBorders>
              <w:top w:val="nil"/>
            </w:tcBorders>
          </w:tcPr>
          <w:p w14:paraId="5294C9E7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DES_TF_P_To  Handle_Network_Management</w:t>
            </w:r>
          </w:p>
        </w:tc>
        <w:tc>
          <w:tcPr>
            <w:tcW w:w="1626" w:type="dxa"/>
            <w:tcBorders>
              <w:top w:val="nil"/>
            </w:tcBorders>
          </w:tcPr>
          <w:p w14:paraId="31128201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0C756202" w14:textId="77777777" w:rsidTr="00277F72">
        <w:tc>
          <w:tcPr>
            <w:tcW w:w="779" w:type="dxa"/>
            <w:tcBorders>
              <w:top w:val="nil"/>
              <w:bottom w:val="single" w:sz="4" w:space="0" w:color="auto"/>
            </w:tcBorders>
          </w:tcPr>
          <w:p w14:paraId="0972AF8B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nil"/>
              <w:bottom w:val="single" w:sz="4" w:space="0" w:color="auto"/>
            </w:tcBorders>
          </w:tcPr>
          <w:p w14:paraId="0FC52996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TF-Q: To Provide Data For Expertise</w:t>
            </w:r>
          </w:p>
        </w:tc>
        <w:tc>
          <w:tcPr>
            <w:tcW w:w="3770" w:type="dxa"/>
            <w:tcBorders>
              <w:top w:val="nil"/>
              <w:bottom w:val="single" w:sz="4" w:space="0" w:color="auto"/>
            </w:tcBorders>
          </w:tcPr>
          <w:p w14:paraId="19D91AEA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DES_TF_Q_To_Provide_Data_For_Expertise</w:t>
            </w:r>
          </w:p>
        </w:tc>
        <w:tc>
          <w:tcPr>
            <w:tcW w:w="1626" w:type="dxa"/>
            <w:tcBorders>
              <w:top w:val="nil"/>
              <w:bottom w:val="single" w:sz="4" w:space="0" w:color="auto"/>
            </w:tcBorders>
          </w:tcPr>
          <w:p w14:paraId="38EA380F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3E16DD99" w14:textId="77777777" w:rsidTr="00277F72"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</w:tcPr>
          <w:p w14:paraId="0E3D8FF1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</w:tcPr>
          <w:p w14:paraId="6AC7C047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TF-R: To Decide Belt Function Execution</w:t>
            </w:r>
          </w:p>
        </w:tc>
        <w:tc>
          <w:tcPr>
            <w:tcW w:w="3770" w:type="dxa"/>
            <w:tcBorders>
              <w:top w:val="single" w:sz="4" w:space="0" w:color="auto"/>
              <w:bottom w:val="single" w:sz="4" w:space="0" w:color="auto"/>
            </w:tcBorders>
          </w:tcPr>
          <w:p w14:paraId="0C2858AF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DES_TF_R_To_Decide_Belt_Function_Execution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</w:tcPr>
          <w:p w14:paraId="02DEF2D7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54E1412F" w14:textId="77777777" w:rsidTr="00277F72">
        <w:tc>
          <w:tcPr>
            <w:tcW w:w="779" w:type="dxa"/>
            <w:tcBorders>
              <w:top w:val="single" w:sz="4" w:space="0" w:color="auto"/>
            </w:tcBorders>
          </w:tcPr>
          <w:p w14:paraId="0E4018F8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single" w:sz="4" w:space="0" w:color="auto"/>
            </w:tcBorders>
          </w:tcPr>
          <w:p w14:paraId="4C0A992A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TF-S: To drive the boost</w:t>
            </w:r>
          </w:p>
        </w:tc>
        <w:tc>
          <w:tcPr>
            <w:tcW w:w="3770" w:type="dxa"/>
            <w:tcBorders>
              <w:top w:val="single" w:sz="4" w:space="0" w:color="auto"/>
            </w:tcBorders>
          </w:tcPr>
          <w:p w14:paraId="4DA2CD81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DES_TF_S_To_Drive_Boost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79B2A141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  <w:tr w:rsidR="00C02229" w:rsidRPr="00C02229" w14:paraId="6E131B8A" w14:textId="77777777" w:rsidTr="00277F72">
        <w:tc>
          <w:tcPr>
            <w:tcW w:w="779" w:type="dxa"/>
            <w:tcBorders>
              <w:top w:val="single" w:sz="4" w:space="0" w:color="auto"/>
            </w:tcBorders>
          </w:tcPr>
          <w:p w14:paraId="608E8A9A" w14:textId="77777777" w:rsidR="00C02229" w:rsidRPr="00C02229" w:rsidRDefault="00C02229" w:rsidP="00106EA3">
            <w:pPr>
              <w:numPr>
                <w:ilvl w:val="0"/>
                <w:numId w:val="8"/>
              </w:numPr>
              <w:contextualSpacing/>
              <w:jc w:val="left"/>
              <w:rPr>
                <w:lang w:val="en-US"/>
              </w:rPr>
            </w:pPr>
          </w:p>
        </w:tc>
        <w:tc>
          <w:tcPr>
            <w:tcW w:w="3601" w:type="dxa"/>
            <w:tcBorders>
              <w:top w:val="single" w:sz="4" w:space="0" w:color="auto"/>
            </w:tcBorders>
          </w:tcPr>
          <w:p w14:paraId="576830AD" w14:textId="77777777" w:rsidR="00C02229" w:rsidRPr="00C02229" w:rsidRDefault="00C02229" w:rsidP="00C02229">
            <w:pPr>
              <w:jc w:val="left"/>
              <w:rPr>
                <w:lang w:val="en-US"/>
              </w:rPr>
            </w:pPr>
            <w:r w:rsidRPr="00C02229">
              <w:rPr>
                <w:lang w:val="en-US"/>
              </w:rPr>
              <w:t>TF-X: To generate time base</w:t>
            </w:r>
          </w:p>
        </w:tc>
        <w:tc>
          <w:tcPr>
            <w:tcW w:w="3770" w:type="dxa"/>
            <w:tcBorders>
              <w:top w:val="single" w:sz="4" w:space="0" w:color="auto"/>
            </w:tcBorders>
          </w:tcPr>
          <w:p w14:paraId="53204AEB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/RevAS/30_DES_Requirements/Technical Functions/</w:t>
            </w:r>
            <w:r w:rsidRPr="00C02229">
              <w:rPr>
                <w:color w:val="1F497D"/>
                <w:lang w:val="en-US"/>
              </w:rPr>
              <w:t>DES_TF_M_To_Generate_Time_Base</w:t>
            </w:r>
          </w:p>
        </w:tc>
        <w:tc>
          <w:tcPr>
            <w:tcW w:w="1626" w:type="dxa"/>
            <w:tcBorders>
              <w:top w:val="single" w:sz="4" w:space="0" w:color="auto"/>
            </w:tcBorders>
          </w:tcPr>
          <w:p w14:paraId="18E6ECB2" w14:textId="77777777" w:rsidR="00C02229" w:rsidRPr="00C02229" w:rsidRDefault="00C02229" w:rsidP="00C02229">
            <w:pPr>
              <w:rPr>
                <w:lang w:val="en-US"/>
              </w:rPr>
            </w:pPr>
            <w:r w:rsidRPr="00C02229">
              <w:rPr>
                <w:lang w:val="en-US"/>
              </w:rPr>
              <w:t>RBE/FCE</w:t>
            </w:r>
          </w:p>
        </w:tc>
      </w:tr>
    </w:tbl>
    <w:p w14:paraId="6E1463C8" w14:textId="77777777" w:rsidR="00C02229" w:rsidRPr="00C02229" w:rsidRDefault="00C02229" w:rsidP="00C02229">
      <w:pPr>
        <w:rPr>
          <w:lang w:val="en-US"/>
        </w:rPr>
      </w:pPr>
    </w:p>
    <w:p w14:paraId="5F398784" w14:textId="77777777" w:rsidR="008E6F11" w:rsidRPr="00F0104F" w:rsidRDefault="008E6F11" w:rsidP="00F0104F">
      <w:pPr>
        <w:pStyle w:val="Heading2"/>
      </w:pPr>
      <w:bookmarkStart w:id="9" w:name="_Toc94469062"/>
      <w:bookmarkStart w:id="10" w:name="_Toc98934212"/>
      <w:bookmarkStart w:id="11" w:name="_Toc4819097"/>
      <w:bookmarkStart w:id="12" w:name="_Toc4980806"/>
      <w:bookmarkStart w:id="13" w:name="_Toc155874663"/>
      <w:r w:rsidRPr="00F0104F">
        <w:t>Design interface description Documents</w:t>
      </w:r>
      <w:bookmarkEnd w:id="9"/>
      <w:bookmarkEnd w:id="10"/>
      <w:bookmarkEnd w:id="13"/>
    </w:p>
    <w:p w14:paraId="3D10B4CF" w14:textId="77777777" w:rsidR="008E6F11" w:rsidRDefault="008E6F11" w:rsidP="008E6F11">
      <w:pPr>
        <w:rPr>
          <w:lang w:val="en-US"/>
        </w:rPr>
      </w:pPr>
      <w:r w:rsidRPr="00DF07A5">
        <w:rPr>
          <w:lang w:val="en-US"/>
        </w:rPr>
        <w:t xml:space="preserve">This section presents all the documents that </w:t>
      </w:r>
      <w:r>
        <w:rPr>
          <w:lang w:val="en-US"/>
        </w:rPr>
        <w:t xml:space="preserve">are linked to this </w:t>
      </w:r>
      <w:r w:rsidRPr="00DF07A5">
        <w:rPr>
          <w:lang w:val="en-US"/>
        </w:rPr>
        <w:t>software architecture design document.</w:t>
      </w:r>
    </w:p>
    <w:p w14:paraId="44F54B95" w14:textId="77777777" w:rsidR="008E6F11" w:rsidRDefault="008E6F11" w:rsidP="008E6F11">
      <w:pPr>
        <w:rPr>
          <w:lang w:val="en-US"/>
        </w:rPr>
      </w:pPr>
      <w:r w:rsidRPr="00BD2318">
        <w:rPr>
          <w:color w:val="0070C0"/>
          <w:u w:val="single"/>
          <w:lang w:val="en-US"/>
        </w:rPr>
        <w:t>Note:</w:t>
      </w:r>
      <w:r w:rsidRPr="00BD2318">
        <w:rPr>
          <w:color w:val="0070C0"/>
          <w:lang w:val="en-US"/>
        </w:rPr>
        <w:t xml:space="preserve"> </w:t>
      </w:r>
      <w:r>
        <w:rPr>
          <w:lang w:val="en-US"/>
        </w:rPr>
        <w:t>All links are related to S:\drive, to have them functional, please mount the S:\drive on your DAI MMA sandbox.</w:t>
      </w:r>
    </w:p>
    <w:p w14:paraId="11615991" w14:textId="77777777" w:rsidR="008E6F11" w:rsidRDefault="008E6F11" w:rsidP="008E6F11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8E6F11" w:rsidRPr="0084217F" w14:paraId="49B125B3" w14:textId="77777777" w:rsidTr="008A2CDA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EB5B942" w14:textId="77777777" w:rsidR="008E6F11" w:rsidRPr="0084217F" w:rsidRDefault="008E6F11" w:rsidP="008A2CDA">
            <w:pPr>
              <w:ind w:left="142"/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C9111E8" w14:textId="77777777" w:rsidR="008E6F11" w:rsidRPr="0084217F" w:rsidRDefault="008E6F11" w:rsidP="008A2CDA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468F7ED" w14:textId="77777777" w:rsidR="008E6F11" w:rsidRPr="0084217F" w:rsidRDefault="008E6F11" w:rsidP="008A2CDA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29FC28AC" w14:textId="77777777" w:rsidR="008E6F11" w:rsidRPr="0084217F" w:rsidRDefault="008E6F11" w:rsidP="008A2CDA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Company</w:t>
            </w:r>
          </w:p>
        </w:tc>
      </w:tr>
      <w:tr w:rsidR="008E6F11" w:rsidRPr="0084217F" w14:paraId="456A181E" w14:textId="77777777" w:rsidTr="008A2CDA">
        <w:tc>
          <w:tcPr>
            <w:tcW w:w="779" w:type="dxa"/>
          </w:tcPr>
          <w:p w14:paraId="2C002E5A" w14:textId="77777777" w:rsidR="008E6F11" w:rsidRPr="0084217F" w:rsidRDefault="008E6F11" w:rsidP="008E6F11">
            <w:pPr>
              <w:numPr>
                <w:ilvl w:val="0"/>
                <w:numId w:val="9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1DFF02DF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EEPROM parameters</w:t>
            </w:r>
          </w:p>
        </w:tc>
        <w:tc>
          <w:tcPr>
            <w:tcW w:w="2551" w:type="dxa"/>
          </w:tcPr>
          <w:p w14:paraId="5B1DE620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CD0E1F">
              <w:rPr>
                <w:lang w:val="en-US"/>
              </w:rPr>
              <w:t>SBE_4G_NVP_layout.xls</w:t>
            </w:r>
          </w:p>
        </w:tc>
        <w:tc>
          <w:tcPr>
            <w:tcW w:w="1626" w:type="dxa"/>
          </w:tcPr>
          <w:p w14:paraId="25122D8C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29D672BE" w14:textId="77777777" w:rsidTr="008A2CDA">
        <w:tc>
          <w:tcPr>
            <w:tcW w:w="779" w:type="dxa"/>
          </w:tcPr>
          <w:p w14:paraId="122C22F3" w14:textId="77777777" w:rsidR="008E6F11" w:rsidRPr="0084217F" w:rsidRDefault="008E6F11" w:rsidP="008E6F11">
            <w:pPr>
              <w:numPr>
                <w:ilvl w:val="0"/>
                <w:numId w:val="9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424574E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Interface description of AdcIf </w:t>
            </w:r>
          </w:p>
        </w:tc>
        <w:tc>
          <w:tcPr>
            <w:tcW w:w="2551" w:type="dxa"/>
          </w:tcPr>
          <w:p w14:paraId="7DA2BDB2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C04475">
              <w:t>N/A</w:t>
            </w:r>
          </w:p>
        </w:tc>
        <w:tc>
          <w:tcPr>
            <w:tcW w:w="1626" w:type="dxa"/>
          </w:tcPr>
          <w:p w14:paraId="67545890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647B1364" w14:textId="77777777" w:rsidTr="008A2CDA">
        <w:tc>
          <w:tcPr>
            <w:tcW w:w="779" w:type="dxa"/>
          </w:tcPr>
          <w:p w14:paraId="22FCA21D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  <w:bookmarkStart w:id="14" w:name="_Hlk78460000"/>
          </w:p>
        </w:tc>
        <w:tc>
          <w:tcPr>
            <w:tcW w:w="4820" w:type="dxa"/>
          </w:tcPr>
          <w:p w14:paraId="50E40A20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Auto Tests Manager</w:t>
            </w:r>
          </w:p>
        </w:tc>
        <w:tc>
          <w:tcPr>
            <w:tcW w:w="2551" w:type="dxa"/>
          </w:tcPr>
          <w:p w14:paraId="5765546D" w14:textId="7ED06BD2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14" w:history="1">
              <w:r w:rsidR="00B95234" w:rsidRPr="001F0FCF">
                <w:rPr>
                  <w:rStyle w:val="Hyperlink"/>
                </w:rPr>
                <w:t>ATM – Design Interface Description.docx</w:t>
              </w:r>
            </w:hyperlink>
          </w:p>
        </w:tc>
        <w:tc>
          <w:tcPr>
            <w:tcW w:w="1626" w:type="dxa"/>
          </w:tcPr>
          <w:p w14:paraId="6564BB87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4A649EDD" w14:textId="77777777" w:rsidTr="008A2CDA">
        <w:tc>
          <w:tcPr>
            <w:tcW w:w="779" w:type="dxa"/>
          </w:tcPr>
          <w:p w14:paraId="60A3CC00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6D612B1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Function Decision</w:t>
            </w:r>
          </w:p>
        </w:tc>
        <w:tc>
          <w:tcPr>
            <w:tcW w:w="2551" w:type="dxa"/>
          </w:tcPr>
          <w:p w14:paraId="5D97B8FC" w14:textId="77777777" w:rsidR="008E6F11" w:rsidRPr="0084217F" w:rsidRDefault="008E6F11" w:rsidP="008A2CDA">
            <w:pPr>
              <w:jc w:val="left"/>
            </w:pPr>
            <w:r w:rsidRPr="00387E63">
              <w:t>N/A</w:t>
            </w:r>
          </w:p>
        </w:tc>
        <w:tc>
          <w:tcPr>
            <w:tcW w:w="1626" w:type="dxa"/>
          </w:tcPr>
          <w:p w14:paraId="20A08D97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667C60CD" w14:textId="77777777" w:rsidTr="008A2CDA">
        <w:tc>
          <w:tcPr>
            <w:tcW w:w="779" w:type="dxa"/>
          </w:tcPr>
          <w:p w14:paraId="112F694B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2E71007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Function Execution</w:t>
            </w:r>
          </w:p>
        </w:tc>
        <w:tc>
          <w:tcPr>
            <w:tcW w:w="2551" w:type="dxa"/>
          </w:tcPr>
          <w:p w14:paraId="555EB5B5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15" w:history="1">
              <w:r w:rsidR="008E6F11" w:rsidRPr="00F93CCB">
                <w:rPr>
                  <w:rStyle w:val="Hyperlink"/>
                  <w:lang w:val="en-US"/>
                </w:rPr>
                <w:t>BFE - Design Interface Description.docx</w:t>
              </w:r>
            </w:hyperlink>
          </w:p>
        </w:tc>
        <w:tc>
          <w:tcPr>
            <w:tcW w:w="1626" w:type="dxa"/>
          </w:tcPr>
          <w:p w14:paraId="2D6DC070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4704D23" w14:textId="77777777" w:rsidTr="008A2CDA">
        <w:tc>
          <w:tcPr>
            <w:tcW w:w="779" w:type="dxa"/>
          </w:tcPr>
          <w:p w14:paraId="4C9A89B0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FA11062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Function Selection</w:t>
            </w:r>
          </w:p>
        </w:tc>
        <w:tc>
          <w:tcPr>
            <w:tcW w:w="2551" w:type="dxa"/>
          </w:tcPr>
          <w:p w14:paraId="40FE6B93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16" w:history="1">
              <w:r w:rsidR="008E6F11" w:rsidRPr="00F93CCB">
                <w:rPr>
                  <w:rStyle w:val="Hyperlink"/>
                  <w:lang w:val="en-US"/>
                </w:rPr>
                <w:t>BFS - Design Interface Description.docx</w:t>
              </w:r>
            </w:hyperlink>
          </w:p>
        </w:tc>
        <w:tc>
          <w:tcPr>
            <w:tcW w:w="1626" w:type="dxa"/>
          </w:tcPr>
          <w:p w14:paraId="7B71B66C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5E68537" w14:textId="77777777" w:rsidTr="008A2CDA">
        <w:tc>
          <w:tcPr>
            <w:tcW w:w="779" w:type="dxa"/>
          </w:tcPr>
          <w:p w14:paraId="734C13F3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8A6421F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Movement Monitoring</w:t>
            </w:r>
          </w:p>
        </w:tc>
        <w:tc>
          <w:tcPr>
            <w:tcW w:w="2551" w:type="dxa"/>
          </w:tcPr>
          <w:p w14:paraId="2D436805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0DFA499B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3FE7DFD0" w14:textId="77777777" w:rsidTr="008A2CDA">
        <w:tc>
          <w:tcPr>
            <w:tcW w:w="779" w:type="dxa"/>
          </w:tcPr>
          <w:p w14:paraId="07917AE2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323D2CA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Parking Algorithm</w:t>
            </w:r>
          </w:p>
        </w:tc>
        <w:tc>
          <w:tcPr>
            <w:tcW w:w="2551" w:type="dxa"/>
          </w:tcPr>
          <w:p w14:paraId="405A936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6DD5D8B7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C37E0D6" w14:textId="77777777" w:rsidTr="008A2CDA">
        <w:tc>
          <w:tcPr>
            <w:tcW w:w="779" w:type="dxa"/>
          </w:tcPr>
          <w:p w14:paraId="3D8207CD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0722A20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Belt Slack Reduction</w:t>
            </w:r>
          </w:p>
        </w:tc>
        <w:tc>
          <w:tcPr>
            <w:tcW w:w="2551" w:type="dxa"/>
          </w:tcPr>
          <w:p w14:paraId="76C6E19E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17" w:history="1">
              <w:r w:rsidR="008E6F11" w:rsidRPr="00F93CCB">
                <w:rPr>
                  <w:rStyle w:val="Hyperlink"/>
                  <w:lang w:val="en-US"/>
                </w:rPr>
                <w:t>B</w:t>
              </w:r>
              <w:r w:rsidR="008E6F11">
                <w:rPr>
                  <w:rStyle w:val="Hyperlink"/>
                  <w:lang w:val="en-US"/>
                </w:rPr>
                <w:t>SR</w:t>
              </w:r>
              <w:r w:rsidR="008E6F11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46CA5BFD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6568332A" w14:textId="77777777" w:rsidTr="008A2CDA">
        <w:tc>
          <w:tcPr>
            <w:tcW w:w="779" w:type="dxa"/>
          </w:tcPr>
          <w:p w14:paraId="66B9491B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D368911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Basic Software Manager</w:t>
            </w:r>
          </w:p>
        </w:tc>
        <w:tc>
          <w:tcPr>
            <w:tcW w:w="2551" w:type="dxa"/>
          </w:tcPr>
          <w:p w14:paraId="60353F7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75D0C6D1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658C077A" w14:textId="77777777" w:rsidTr="008A2CDA">
        <w:tc>
          <w:tcPr>
            <w:tcW w:w="779" w:type="dxa"/>
          </w:tcPr>
          <w:p w14:paraId="697FBA2E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4167470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Basic Software Manager Interface</w:t>
            </w:r>
          </w:p>
        </w:tc>
        <w:tc>
          <w:tcPr>
            <w:tcW w:w="2551" w:type="dxa"/>
          </w:tcPr>
          <w:p w14:paraId="4C7DE4F2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387E63">
              <w:t>N/A</w:t>
            </w:r>
          </w:p>
        </w:tc>
        <w:tc>
          <w:tcPr>
            <w:tcW w:w="1626" w:type="dxa"/>
          </w:tcPr>
          <w:p w14:paraId="14C50636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DE15E42" w14:textId="77777777" w:rsidTr="008A2CDA">
        <w:tc>
          <w:tcPr>
            <w:tcW w:w="779" w:type="dxa"/>
          </w:tcPr>
          <w:p w14:paraId="4807C68F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D5943B9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Can Tranceiver Interface</w:t>
            </w:r>
          </w:p>
        </w:tc>
        <w:tc>
          <w:tcPr>
            <w:tcW w:w="2551" w:type="dxa"/>
          </w:tcPr>
          <w:p w14:paraId="14880001" w14:textId="77777777" w:rsidR="008E6F11" w:rsidRPr="0084217F" w:rsidRDefault="008E6F11" w:rsidP="008A2CDA">
            <w:pPr>
              <w:jc w:val="left"/>
            </w:pPr>
            <w:r w:rsidRPr="00387E63">
              <w:t>N/A</w:t>
            </w:r>
          </w:p>
        </w:tc>
        <w:tc>
          <w:tcPr>
            <w:tcW w:w="1626" w:type="dxa"/>
          </w:tcPr>
          <w:p w14:paraId="4074DA24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540FEDC" w14:textId="77777777" w:rsidTr="008A2CDA">
        <w:tc>
          <w:tcPr>
            <w:tcW w:w="779" w:type="dxa"/>
          </w:tcPr>
          <w:p w14:paraId="29E9F93F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00BB59D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Communication Interaction Layer</w:t>
            </w:r>
          </w:p>
        </w:tc>
        <w:tc>
          <w:tcPr>
            <w:tcW w:w="2551" w:type="dxa"/>
          </w:tcPr>
          <w:p w14:paraId="2C4305B4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18" w:history="1">
              <w:r w:rsidR="008E6F11" w:rsidRPr="00F93CCB">
                <w:rPr>
                  <w:rStyle w:val="Hyperlink"/>
                  <w:lang w:val="en-US"/>
                </w:rPr>
                <w:t>CIL - Design Interface Description.docx</w:t>
              </w:r>
            </w:hyperlink>
          </w:p>
        </w:tc>
        <w:tc>
          <w:tcPr>
            <w:tcW w:w="1626" w:type="dxa"/>
          </w:tcPr>
          <w:p w14:paraId="223E90AD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43E019B2" w14:textId="77777777" w:rsidTr="008A2CDA">
        <w:tc>
          <w:tcPr>
            <w:tcW w:w="779" w:type="dxa"/>
          </w:tcPr>
          <w:p w14:paraId="397E18BC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587C3D5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Diagnostic Communication Manager Interface</w:t>
            </w:r>
          </w:p>
        </w:tc>
        <w:tc>
          <w:tcPr>
            <w:tcW w:w="2551" w:type="dxa"/>
          </w:tcPr>
          <w:p w14:paraId="34708C8F" w14:textId="77777777" w:rsidR="008E6F11" w:rsidRPr="0084217F" w:rsidRDefault="008E6F11" w:rsidP="008A2CDA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5CCD1D0B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33961912" w14:textId="77777777" w:rsidTr="008A2CDA">
        <w:tc>
          <w:tcPr>
            <w:tcW w:w="779" w:type="dxa"/>
          </w:tcPr>
          <w:p w14:paraId="07468E52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8CE8C4C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Diagnostic Event Manager Interface</w:t>
            </w:r>
          </w:p>
        </w:tc>
        <w:tc>
          <w:tcPr>
            <w:tcW w:w="2551" w:type="dxa"/>
          </w:tcPr>
          <w:p w14:paraId="66E91566" w14:textId="77777777" w:rsidR="008E6F11" w:rsidRPr="0084217F" w:rsidRDefault="008E6F11" w:rsidP="008A2CDA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16E6E970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091B46FF" w14:textId="77777777" w:rsidTr="008A2CDA">
        <w:tc>
          <w:tcPr>
            <w:tcW w:w="779" w:type="dxa"/>
          </w:tcPr>
          <w:p w14:paraId="204CA7E6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7D1ECA9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DiagOnCAN services management</w:t>
            </w:r>
          </w:p>
        </w:tc>
        <w:tc>
          <w:tcPr>
            <w:tcW w:w="2551" w:type="dxa"/>
          </w:tcPr>
          <w:p w14:paraId="0B70DB86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19" w:history="1">
              <w:r w:rsidR="008E6F11" w:rsidRPr="00F93CCB">
                <w:rPr>
                  <w:rStyle w:val="Hyperlink"/>
                  <w:lang w:val="en-US"/>
                </w:rPr>
                <w:t>DIA - Design Interface Description.docx</w:t>
              </w:r>
            </w:hyperlink>
          </w:p>
        </w:tc>
        <w:tc>
          <w:tcPr>
            <w:tcW w:w="1626" w:type="dxa"/>
          </w:tcPr>
          <w:p w14:paraId="03A26C24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33F83667" w14:textId="77777777" w:rsidTr="008A2CDA">
        <w:tc>
          <w:tcPr>
            <w:tcW w:w="779" w:type="dxa"/>
          </w:tcPr>
          <w:p w14:paraId="767F54AA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DDFE829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Interface Description of Electronic Control Unit Manager </w:t>
            </w:r>
          </w:p>
        </w:tc>
        <w:tc>
          <w:tcPr>
            <w:tcW w:w="2551" w:type="dxa"/>
          </w:tcPr>
          <w:p w14:paraId="61DA1DAC" w14:textId="77777777" w:rsidR="008E6F11" w:rsidRPr="0084217F" w:rsidRDefault="008E6F11" w:rsidP="008A2CDA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07B132D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092394B6" w14:textId="77777777" w:rsidTr="008A2CDA">
        <w:tc>
          <w:tcPr>
            <w:tcW w:w="779" w:type="dxa"/>
          </w:tcPr>
          <w:p w14:paraId="544BCE28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B30ABF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Electronic Control Unit Manager Interface</w:t>
            </w:r>
          </w:p>
        </w:tc>
        <w:tc>
          <w:tcPr>
            <w:tcW w:w="2551" w:type="dxa"/>
          </w:tcPr>
          <w:p w14:paraId="15424853" w14:textId="77777777" w:rsidR="008E6F11" w:rsidRPr="0084217F" w:rsidRDefault="008E6F11" w:rsidP="008A2CDA">
            <w:pPr>
              <w:jc w:val="left"/>
            </w:pPr>
            <w:r w:rsidRPr="009A2B05">
              <w:t>N/A</w:t>
            </w:r>
          </w:p>
        </w:tc>
        <w:tc>
          <w:tcPr>
            <w:tcW w:w="1626" w:type="dxa"/>
          </w:tcPr>
          <w:p w14:paraId="2ADD5C1D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055C5CF4" w14:textId="77777777" w:rsidTr="008A2CDA">
        <w:tc>
          <w:tcPr>
            <w:tcW w:w="779" w:type="dxa"/>
          </w:tcPr>
          <w:p w14:paraId="350CCB3B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6DD6A5A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Interface Description of End of life </w:t>
            </w:r>
          </w:p>
        </w:tc>
        <w:tc>
          <w:tcPr>
            <w:tcW w:w="2551" w:type="dxa"/>
          </w:tcPr>
          <w:p w14:paraId="3745E952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20" w:history="1">
              <w:r w:rsidR="008E6F11">
                <w:rPr>
                  <w:rStyle w:val="Hyperlink"/>
                  <w:lang w:val="en-US"/>
                </w:rPr>
                <w:t>EOL</w:t>
              </w:r>
              <w:r w:rsidR="008E6F11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1014B47A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3B4866B" w14:textId="77777777" w:rsidTr="008A2CDA">
        <w:tc>
          <w:tcPr>
            <w:tcW w:w="779" w:type="dxa"/>
          </w:tcPr>
          <w:p w14:paraId="4366ABB2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4D5A833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Error Handler</w:t>
            </w:r>
          </w:p>
        </w:tc>
        <w:tc>
          <w:tcPr>
            <w:tcW w:w="2551" w:type="dxa"/>
          </w:tcPr>
          <w:p w14:paraId="23A292E2" w14:textId="5604D236" w:rsidR="008E6F11" w:rsidRPr="0084217F" w:rsidRDefault="00000000" w:rsidP="008A2CDA">
            <w:pPr>
              <w:jc w:val="left"/>
            </w:pPr>
            <w:hyperlink r:id="rId21" w:history="1">
              <w:r w:rsidR="00B95234" w:rsidRPr="00925482">
                <w:rPr>
                  <w:rStyle w:val="Hyperlink"/>
                </w:rPr>
                <w:t>ERH – Design Interface Description.docx</w:t>
              </w:r>
            </w:hyperlink>
          </w:p>
        </w:tc>
        <w:tc>
          <w:tcPr>
            <w:tcW w:w="1626" w:type="dxa"/>
          </w:tcPr>
          <w:p w14:paraId="2EE9A039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21F60347" w14:textId="77777777" w:rsidTr="008A2CDA">
        <w:tc>
          <w:tcPr>
            <w:tcW w:w="779" w:type="dxa"/>
          </w:tcPr>
          <w:p w14:paraId="4F959D4C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9C05210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Haptic Warning</w:t>
            </w:r>
          </w:p>
        </w:tc>
        <w:tc>
          <w:tcPr>
            <w:tcW w:w="2551" w:type="dxa"/>
          </w:tcPr>
          <w:p w14:paraId="22190768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22" w:history="1">
              <w:r w:rsidR="008E6F11">
                <w:rPr>
                  <w:rStyle w:val="Hyperlink"/>
                  <w:lang w:val="en-US"/>
                </w:rPr>
                <w:t>HWA</w:t>
              </w:r>
              <w:r w:rsidR="008E6F11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353DE13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14EB872D" w14:textId="77777777" w:rsidTr="008A2CDA">
        <w:tc>
          <w:tcPr>
            <w:tcW w:w="779" w:type="dxa"/>
          </w:tcPr>
          <w:p w14:paraId="75E87DC7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32E23F7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Memory Integrity Control</w:t>
            </w:r>
          </w:p>
        </w:tc>
        <w:tc>
          <w:tcPr>
            <w:tcW w:w="2551" w:type="dxa"/>
          </w:tcPr>
          <w:p w14:paraId="4C26B17E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037404DF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4AAE7DB" w14:textId="77777777" w:rsidTr="008A2CDA">
        <w:tc>
          <w:tcPr>
            <w:tcW w:w="779" w:type="dxa"/>
          </w:tcPr>
          <w:p w14:paraId="2AAD8A9D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5EAB6487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Mode Management</w:t>
            </w:r>
          </w:p>
        </w:tc>
        <w:tc>
          <w:tcPr>
            <w:tcW w:w="2551" w:type="dxa"/>
            <w:vAlign w:val="bottom"/>
          </w:tcPr>
          <w:p w14:paraId="703C716C" w14:textId="77777777" w:rsidR="008E6F11" w:rsidRPr="0084217F" w:rsidRDefault="00000000" w:rsidP="008A2CDA">
            <w:pPr>
              <w:rPr>
                <w:lang w:val="en-US"/>
              </w:rPr>
            </w:pPr>
            <w:hyperlink r:id="rId23" w:history="1">
              <w:r w:rsidR="008E6F11" w:rsidRPr="00F93CCB">
                <w:rPr>
                  <w:rStyle w:val="Hyperlink"/>
                  <w:lang w:val="en-US"/>
                </w:rPr>
                <w:t>MMG - Design Interface Description.docx</w:t>
              </w:r>
            </w:hyperlink>
          </w:p>
        </w:tc>
        <w:tc>
          <w:tcPr>
            <w:tcW w:w="1626" w:type="dxa"/>
          </w:tcPr>
          <w:p w14:paraId="59D82907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433D872E" w14:textId="77777777" w:rsidTr="008A2CDA">
        <w:trPr>
          <w:trHeight w:val="404"/>
        </w:trPr>
        <w:tc>
          <w:tcPr>
            <w:tcW w:w="779" w:type="dxa"/>
          </w:tcPr>
          <w:p w14:paraId="3B8D8F21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40B8C545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Network Management Interface</w:t>
            </w:r>
          </w:p>
        </w:tc>
        <w:tc>
          <w:tcPr>
            <w:tcW w:w="2551" w:type="dxa"/>
            <w:vAlign w:val="bottom"/>
          </w:tcPr>
          <w:p w14:paraId="0B74D192" w14:textId="77777777" w:rsidR="008E6F11" w:rsidRPr="0084217F" w:rsidRDefault="008E6F11" w:rsidP="008A2CDA">
            <w:r w:rsidRPr="009A2B05">
              <w:t>N/A</w:t>
            </w:r>
          </w:p>
        </w:tc>
        <w:tc>
          <w:tcPr>
            <w:tcW w:w="1626" w:type="dxa"/>
          </w:tcPr>
          <w:p w14:paraId="1B9877ED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3626DA5E" w14:textId="77777777" w:rsidTr="008A2CDA">
        <w:tc>
          <w:tcPr>
            <w:tcW w:w="779" w:type="dxa"/>
          </w:tcPr>
          <w:p w14:paraId="2A77BF83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4EFAC939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Non-Volatile Memory Interface</w:t>
            </w:r>
          </w:p>
        </w:tc>
        <w:tc>
          <w:tcPr>
            <w:tcW w:w="2551" w:type="dxa"/>
            <w:vAlign w:val="bottom"/>
          </w:tcPr>
          <w:p w14:paraId="0606783C" w14:textId="77777777" w:rsidR="008E6F11" w:rsidRPr="0084217F" w:rsidRDefault="008E6F11" w:rsidP="008A2CDA">
            <w:r w:rsidRPr="009A2B05">
              <w:t>N/A</w:t>
            </w:r>
          </w:p>
        </w:tc>
        <w:tc>
          <w:tcPr>
            <w:tcW w:w="1626" w:type="dxa"/>
          </w:tcPr>
          <w:p w14:paraId="413F582F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7D096ED1" w14:textId="77777777" w:rsidTr="008A2CDA">
        <w:tc>
          <w:tcPr>
            <w:tcW w:w="779" w:type="dxa"/>
          </w:tcPr>
          <w:p w14:paraId="0B941315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AACB251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Non-Volatile Parameters</w:t>
            </w:r>
          </w:p>
        </w:tc>
        <w:tc>
          <w:tcPr>
            <w:tcW w:w="2551" w:type="dxa"/>
          </w:tcPr>
          <w:p w14:paraId="5E41B546" w14:textId="77777777" w:rsidR="008E6F11" w:rsidRPr="0084217F" w:rsidRDefault="00000000" w:rsidP="008A2CDA">
            <w:pPr>
              <w:rPr>
                <w:lang w:val="en-US"/>
              </w:rPr>
            </w:pPr>
            <w:hyperlink r:id="rId24" w:history="1">
              <w:r w:rsidR="008E6F11" w:rsidRPr="00F93CCB">
                <w:rPr>
                  <w:rStyle w:val="Hyperlink"/>
                  <w:lang w:val="en-US"/>
                </w:rPr>
                <w:t>NVP - Design Interface Description.docx</w:t>
              </w:r>
            </w:hyperlink>
          </w:p>
        </w:tc>
        <w:tc>
          <w:tcPr>
            <w:tcW w:w="1626" w:type="dxa"/>
          </w:tcPr>
          <w:p w14:paraId="19D43532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23F6ECB3" w14:textId="77777777" w:rsidTr="008A2CDA">
        <w:tc>
          <w:tcPr>
            <w:tcW w:w="779" w:type="dxa"/>
          </w:tcPr>
          <w:p w14:paraId="6DED35D8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0378B4A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Operating System Interface</w:t>
            </w:r>
          </w:p>
        </w:tc>
        <w:tc>
          <w:tcPr>
            <w:tcW w:w="2551" w:type="dxa"/>
          </w:tcPr>
          <w:p w14:paraId="2DE77E69" w14:textId="77777777" w:rsidR="008E6F11" w:rsidRPr="0084217F" w:rsidRDefault="008E6F11" w:rsidP="008A2CDA">
            <w:r w:rsidRPr="009A2B05">
              <w:t>N/A</w:t>
            </w:r>
          </w:p>
        </w:tc>
        <w:tc>
          <w:tcPr>
            <w:tcW w:w="1626" w:type="dxa"/>
          </w:tcPr>
          <w:p w14:paraId="24E94488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7EEC933F" w14:textId="77777777" w:rsidTr="008A2CDA">
        <w:tc>
          <w:tcPr>
            <w:tcW w:w="779" w:type="dxa"/>
          </w:tcPr>
          <w:p w14:paraId="52E359F4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76FED80E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Power Abstraction Layer</w:t>
            </w:r>
          </w:p>
        </w:tc>
        <w:tc>
          <w:tcPr>
            <w:tcW w:w="2551" w:type="dxa"/>
            <w:vAlign w:val="bottom"/>
          </w:tcPr>
          <w:p w14:paraId="29B378F0" w14:textId="77777777" w:rsidR="008E6F11" w:rsidRPr="0084217F" w:rsidRDefault="00000000" w:rsidP="008A2CDA">
            <w:pPr>
              <w:rPr>
                <w:lang w:val="en-US"/>
              </w:rPr>
            </w:pPr>
            <w:hyperlink r:id="rId25" w:history="1">
              <w:r w:rsidR="008E6F11" w:rsidRPr="00F93CCB">
                <w:rPr>
                  <w:rStyle w:val="Hyperlink"/>
                  <w:lang w:val="en-US"/>
                </w:rPr>
                <w:t>PAL - Design Interface Description.docx</w:t>
              </w:r>
            </w:hyperlink>
          </w:p>
        </w:tc>
        <w:tc>
          <w:tcPr>
            <w:tcW w:w="1626" w:type="dxa"/>
          </w:tcPr>
          <w:p w14:paraId="65335FBC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D1036FA" w14:textId="77777777" w:rsidTr="008A2CDA">
        <w:tc>
          <w:tcPr>
            <w:tcW w:w="779" w:type="dxa"/>
          </w:tcPr>
          <w:p w14:paraId="54D9E3ED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4609E7AB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Pre-Crash Master</w:t>
            </w:r>
          </w:p>
        </w:tc>
        <w:tc>
          <w:tcPr>
            <w:tcW w:w="2551" w:type="dxa"/>
          </w:tcPr>
          <w:p w14:paraId="05096C88" w14:textId="77777777" w:rsidR="008E6F11" w:rsidRPr="0084217F" w:rsidRDefault="008E6F11" w:rsidP="008A2CD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626" w:type="dxa"/>
          </w:tcPr>
          <w:p w14:paraId="559555FA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280C98D2" w14:textId="77777777" w:rsidTr="008A2CDA">
        <w:tc>
          <w:tcPr>
            <w:tcW w:w="779" w:type="dxa"/>
          </w:tcPr>
          <w:p w14:paraId="521A08E2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4BD3ADCD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Physical Measures Provider</w:t>
            </w:r>
          </w:p>
        </w:tc>
        <w:tc>
          <w:tcPr>
            <w:tcW w:w="2551" w:type="dxa"/>
          </w:tcPr>
          <w:p w14:paraId="12BF7A4D" w14:textId="77777777" w:rsidR="008E6F11" w:rsidRPr="0084217F" w:rsidRDefault="00000000" w:rsidP="008A2CDA">
            <w:pPr>
              <w:rPr>
                <w:lang w:val="en-US"/>
              </w:rPr>
            </w:pPr>
            <w:hyperlink r:id="rId26" w:history="1">
              <w:r w:rsidR="008E6F11" w:rsidRPr="00F93CCB">
                <w:rPr>
                  <w:rStyle w:val="Hyperlink"/>
                  <w:lang w:val="en-US"/>
                </w:rPr>
                <w:t>PMP - Design Interface Description.docx</w:t>
              </w:r>
            </w:hyperlink>
          </w:p>
        </w:tc>
        <w:tc>
          <w:tcPr>
            <w:tcW w:w="1626" w:type="dxa"/>
          </w:tcPr>
          <w:p w14:paraId="56C393DE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1200C398" w14:textId="77777777" w:rsidTr="008A2CDA">
        <w:tc>
          <w:tcPr>
            <w:tcW w:w="779" w:type="dxa"/>
          </w:tcPr>
          <w:p w14:paraId="064F7CB8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32705CD0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Port Interface</w:t>
            </w:r>
          </w:p>
        </w:tc>
        <w:tc>
          <w:tcPr>
            <w:tcW w:w="2551" w:type="dxa"/>
          </w:tcPr>
          <w:p w14:paraId="1BA5535C" w14:textId="77777777" w:rsidR="008E6F11" w:rsidRPr="0084217F" w:rsidRDefault="008E6F11" w:rsidP="008A2CDA">
            <w:r w:rsidRPr="00D05056">
              <w:t>N/A</w:t>
            </w:r>
          </w:p>
        </w:tc>
        <w:tc>
          <w:tcPr>
            <w:tcW w:w="1626" w:type="dxa"/>
          </w:tcPr>
          <w:p w14:paraId="307BA1F3" w14:textId="77777777" w:rsidR="008E6F11" w:rsidRPr="0084217F" w:rsidRDefault="008E6F11" w:rsidP="008A2CDA">
            <w:pPr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4B7365B1" w14:textId="77777777" w:rsidTr="008A2CDA">
        <w:tc>
          <w:tcPr>
            <w:tcW w:w="779" w:type="dxa"/>
          </w:tcPr>
          <w:p w14:paraId="425C494D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974F9D1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Pre Pre-Tensioning</w:t>
            </w:r>
          </w:p>
        </w:tc>
        <w:tc>
          <w:tcPr>
            <w:tcW w:w="2551" w:type="dxa"/>
          </w:tcPr>
          <w:p w14:paraId="47A0C7E1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27" w:history="1">
              <w:r w:rsidR="008E6F11" w:rsidRPr="00F93CCB">
                <w:rPr>
                  <w:rStyle w:val="Hyperlink"/>
                  <w:lang w:val="en-US"/>
                </w:rPr>
                <w:t>P</w:t>
              </w:r>
              <w:r w:rsidR="008E6F11">
                <w:rPr>
                  <w:rStyle w:val="Hyperlink"/>
                  <w:lang w:val="en-US"/>
                </w:rPr>
                <w:t>RE</w:t>
              </w:r>
              <w:r w:rsidR="008E6F11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7E20CD5D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26514AB7" w14:textId="77777777" w:rsidTr="008A2CDA">
        <w:tc>
          <w:tcPr>
            <w:tcW w:w="779" w:type="dxa"/>
          </w:tcPr>
          <w:p w14:paraId="25110959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9A07134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Production cycle function</w:t>
            </w:r>
          </w:p>
        </w:tc>
        <w:tc>
          <w:tcPr>
            <w:tcW w:w="2551" w:type="dxa"/>
          </w:tcPr>
          <w:p w14:paraId="3B239183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5E921C37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73E201CF" w14:textId="77777777" w:rsidTr="008A2CDA">
        <w:tc>
          <w:tcPr>
            <w:tcW w:w="779" w:type="dxa"/>
          </w:tcPr>
          <w:p w14:paraId="17AC1511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FB0E4B3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Pulse Width Modulation Interface</w:t>
            </w:r>
          </w:p>
        </w:tc>
        <w:tc>
          <w:tcPr>
            <w:tcW w:w="2551" w:type="dxa"/>
          </w:tcPr>
          <w:p w14:paraId="0042715C" w14:textId="77777777" w:rsidR="008E6F11" w:rsidRPr="0084217F" w:rsidRDefault="008E6F11" w:rsidP="008A2CDA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1003911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0848D3AB" w14:textId="77777777" w:rsidTr="008A2CDA">
        <w:tc>
          <w:tcPr>
            <w:tcW w:w="779" w:type="dxa"/>
          </w:tcPr>
          <w:p w14:paraId="406C6455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951DFC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Reset Cause Management</w:t>
            </w:r>
          </w:p>
        </w:tc>
        <w:tc>
          <w:tcPr>
            <w:tcW w:w="2551" w:type="dxa"/>
          </w:tcPr>
          <w:p w14:paraId="7502B965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28" w:history="1">
              <w:r w:rsidR="008E6F11">
                <w:rPr>
                  <w:rStyle w:val="Hyperlink"/>
                  <w:lang w:val="en-US"/>
                </w:rPr>
                <w:t>RCM</w:t>
              </w:r>
              <w:r w:rsidR="008E6F11" w:rsidRPr="00F93CCB">
                <w:rPr>
                  <w:rStyle w:val="Hyperlink"/>
                  <w:lang w:val="en-US"/>
                </w:rPr>
                <w:t xml:space="preserve"> - Design Interface Description.docx</w:t>
              </w:r>
            </w:hyperlink>
          </w:p>
        </w:tc>
        <w:tc>
          <w:tcPr>
            <w:tcW w:w="1626" w:type="dxa"/>
          </w:tcPr>
          <w:p w14:paraId="048F4B4F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2C444075" w14:textId="77777777" w:rsidTr="008A2CDA">
        <w:tc>
          <w:tcPr>
            <w:tcW w:w="779" w:type="dxa"/>
          </w:tcPr>
          <w:p w14:paraId="6CED02E9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B95A2E6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SBC</w:t>
            </w:r>
          </w:p>
        </w:tc>
        <w:tc>
          <w:tcPr>
            <w:tcW w:w="2551" w:type="dxa"/>
          </w:tcPr>
          <w:p w14:paraId="16972DF2" w14:textId="77777777" w:rsidR="008E6F11" w:rsidRPr="0084217F" w:rsidRDefault="008E6F11" w:rsidP="008A2CDA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40CA4EF7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324FDF14" w14:textId="77777777" w:rsidTr="008A2CDA">
        <w:tc>
          <w:tcPr>
            <w:tcW w:w="779" w:type="dxa"/>
          </w:tcPr>
          <w:p w14:paraId="5169A377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CB0F9B3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System Context Management</w:t>
            </w:r>
          </w:p>
        </w:tc>
        <w:tc>
          <w:tcPr>
            <w:tcW w:w="2551" w:type="dxa"/>
          </w:tcPr>
          <w:p w14:paraId="0C683055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1412DA5D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14BFD4C7" w14:textId="77777777" w:rsidTr="008A2CDA">
        <w:tc>
          <w:tcPr>
            <w:tcW w:w="779" w:type="dxa"/>
          </w:tcPr>
          <w:p w14:paraId="3D2DCC12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0FAA529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Standard Function Recovery (releasing function)</w:t>
            </w:r>
          </w:p>
        </w:tc>
        <w:tc>
          <w:tcPr>
            <w:tcW w:w="2551" w:type="dxa"/>
          </w:tcPr>
          <w:p w14:paraId="4A9EC879" w14:textId="77777777" w:rsidR="008E6F11" w:rsidRPr="0084217F" w:rsidRDefault="00000000" w:rsidP="008A2CDA">
            <w:pPr>
              <w:jc w:val="left"/>
              <w:rPr>
                <w:lang w:val="en-US"/>
              </w:rPr>
            </w:pPr>
            <w:hyperlink r:id="rId29" w:history="1">
              <w:r w:rsidR="008E6F11" w:rsidRPr="00F93CCB">
                <w:rPr>
                  <w:rStyle w:val="Hyperlink"/>
                  <w:lang w:val="en-US"/>
                </w:rPr>
                <w:t>SFR - Design Interface Description.docx</w:t>
              </w:r>
            </w:hyperlink>
          </w:p>
        </w:tc>
        <w:tc>
          <w:tcPr>
            <w:tcW w:w="1626" w:type="dxa"/>
          </w:tcPr>
          <w:p w14:paraId="487D94BC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ADEE81F" w14:textId="77777777" w:rsidTr="008A2CDA">
        <w:tc>
          <w:tcPr>
            <w:tcW w:w="779" w:type="dxa"/>
          </w:tcPr>
          <w:p w14:paraId="1E52A006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2D1D5D4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Serial Peripheral Interface Interface</w:t>
            </w:r>
          </w:p>
        </w:tc>
        <w:tc>
          <w:tcPr>
            <w:tcW w:w="2551" w:type="dxa"/>
          </w:tcPr>
          <w:p w14:paraId="27050314" w14:textId="77777777" w:rsidR="008E6F11" w:rsidRPr="0084217F" w:rsidRDefault="008E6F11" w:rsidP="008A2CDA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0653E0AC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346FCB11" w14:textId="77777777" w:rsidTr="008A2CDA">
        <w:tc>
          <w:tcPr>
            <w:tcW w:w="779" w:type="dxa"/>
          </w:tcPr>
          <w:p w14:paraId="347BCB99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C3E7A5C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Startup</w:t>
            </w:r>
          </w:p>
        </w:tc>
        <w:tc>
          <w:tcPr>
            <w:tcW w:w="2551" w:type="dxa"/>
          </w:tcPr>
          <w:p w14:paraId="53E8E3BA" w14:textId="77777777" w:rsidR="008E6F11" w:rsidRPr="0084217F" w:rsidRDefault="008E6F11" w:rsidP="008A2CDA">
            <w:pPr>
              <w:jc w:val="left"/>
            </w:pPr>
            <w:r w:rsidRPr="00D05056">
              <w:t>N/A</w:t>
            </w:r>
          </w:p>
        </w:tc>
        <w:tc>
          <w:tcPr>
            <w:tcW w:w="1626" w:type="dxa"/>
          </w:tcPr>
          <w:p w14:paraId="28753B47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FE7E8E5" w14:textId="77777777" w:rsidTr="008A2CDA">
        <w:tc>
          <w:tcPr>
            <w:tcW w:w="779" w:type="dxa"/>
          </w:tcPr>
          <w:p w14:paraId="3FCE0E76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F0DA30D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System Time Management</w:t>
            </w:r>
          </w:p>
        </w:tc>
        <w:tc>
          <w:tcPr>
            <w:tcW w:w="2551" w:type="dxa"/>
          </w:tcPr>
          <w:p w14:paraId="29350FED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D05056">
              <w:t>N/A</w:t>
            </w:r>
          </w:p>
        </w:tc>
        <w:tc>
          <w:tcPr>
            <w:tcW w:w="1626" w:type="dxa"/>
          </w:tcPr>
          <w:p w14:paraId="73B0C7A5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DBF0B44" w14:textId="77777777" w:rsidTr="008A2CDA">
        <w:tc>
          <w:tcPr>
            <w:tcW w:w="779" w:type="dxa"/>
          </w:tcPr>
          <w:p w14:paraId="5EDE7F04" w14:textId="77777777" w:rsidR="008E6F11" w:rsidRPr="0084217F" w:rsidRDefault="008E6F11" w:rsidP="008E6F11">
            <w:pPr>
              <w:numPr>
                <w:ilvl w:val="0"/>
                <w:numId w:val="9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8BBB6E4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Interface Description of Vehicle Dynamics algorithm</w:t>
            </w:r>
          </w:p>
        </w:tc>
        <w:tc>
          <w:tcPr>
            <w:tcW w:w="2551" w:type="dxa"/>
          </w:tcPr>
          <w:p w14:paraId="7463F4A9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>
              <w:t>N/A</w:t>
            </w:r>
          </w:p>
        </w:tc>
        <w:tc>
          <w:tcPr>
            <w:tcW w:w="1626" w:type="dxa"/>
          </w:tcPr>
          <w:p w14:paraId="39ADDB33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bookmarkEnd w:id="14"/>
    </w:tbl>
    <w:p w14:paraId="05202472" w14:textId="77777777" w:rsidR="008E6F11" w:rsidRDefault="008E6F11" w:rsidP="008E6F11">
      <w:pPr>
        <w:rPr>
          <w:lang w:val="en-US"/>
        </w:rPr>
      </w:pPr>
    </w:p>
    <w:p w14:paraId="3D22DCBE" w14:textId="77777777" w:rsidR="008E6F11" w:rsidRPr="00DF07A5" w:rsidRDefault="008E6F11" w:rsidP="008E6F1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D7B28C1" w14:textId="77777777" w:rsidR="008E6F11" w:rsidRPr="00F0104F" w:rsidRDefault="008E6F11" w:rsidP="00F0104F">
      <w:pPr>
        <w:pStyle w:val="Heading2"/>
      </w:pPr>
      <w:bookmarkStart w:id="15" w:name="_Toc94469063"/>
      <w:bookmarkStart w:id="16" w:name="_Toc97651056"/>
      <w:bookmarkStart w:id="17" w:name="_Toc98934214"/>
      <w:bookmarkStart w:id="18" w:name="_Toc155874664"/>
      <w:r w:rsidRPr="00F0104F">
        <w:lastRenderedPageBreak/>
        <w:t>Design Specification Documents</w:t>
      </w:r>
      <w:bookmarkEnd w:id="15"/>
      <w:bookmarkEnd w:id="16"/>
      <w:bookmarkEnd w:id="18"/>
    </w:p>
    <w:p w14:paraId="78D77C1B" w14:textId="77777777" w:rsidR="008E6F11" w:rsidRPr="0084217F" w:rsidRDefault="008E6F11" w:rsidP="008E6F11">
      <w:pPr>
        <w:rPr>
          <w:lang w:val="en-US"/>
        </w:rPr>
      </w:pPr>
      <w:r w:rsidRPr="0084217F">
        <w:rPr>
          <w:lang w:val="en-US"/>
        </w:rPr>
        <w:t>This section presents all the documents that complete this software architecture design document.</w:t>
      </w:r>
    </w:p>
    <w:p w14:paraId="7DC10BB8" w14:textId="77777777" w:rsidR="008E6F11" w:rsidRPr="0084217F" w:rsidRDefault="008E6F11" w:rsidP="008E6F11">
      <w:pPr>
        <w:rPr>
          <w:lang w:val="en-US"/>
        </w:rPr>
      </w:pPr>
      <w:r w:rsidRPr="0084217F">
        <w:rPr>
          <w:color w:val="0070C0"/>
          <w:u w:val="single"/>
          <w:lang w:val="en-US"/>
        </w:rPr>
        <w:t>Note:</w:t>
      </w:r>
      <w:r w:rsidRPr="0084217F">
        <w:rPr>
          <w:color w:val="0070C0"/>
          <w:lang w:val="en-US"/>
        </w:rPr>
        <w:t xml:space="preserve"> </w:t>
      </w:r>
      <w:r w:rsidRPr="0084217F">
        <w:rPr>
          <w:lang w:val="en-US"/>
        </w:rPr>
        <w:t>All links are related to S:\drive, to have them functional, please mount the S:\drive on your sandbox.</w:t>
      </w:r>
    </w:p>
    <w:p w14:paraId="71EB920B" w14:textId="77777777" w:rsidR="008E6F11" w:rsidRPr="0084217F" w:rsidRDefault="008E6F11" w:rsidP="008E6F11">
      <w:pPr>
        <w:rPr>
          <w:lang w:val="en-US"/>
        </w:rPr>
      </w:pPr>
    </w:p>
    <w:p w14:paraId="754EA81A" w14:textId="77777777" w:rsidR="008E6F11" w:rsidRPr="0084217F" w:rsidRDefault="008E6F11" w:rsidP="008E6F11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8E6F11" w:rsidRPr="0084217F" w14:paraId="751335A2" w14:textId="77777777" w:rsidTr="008A2CDA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593F43D" w14:textId="77777777" w:rsidR="008E6F11" w:rsidRPr="0084217F" w:rsidRDefault="008E6F11" w:rsidP="008A2CDA">
            <w:pPr>
              <w:ind w:left="142"/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780DBFAB" w14:textId="77777777" w:rsidR="008E6F11" w:rsidRPr="0084217F" w:rsidRDefault="008E6F11" w:rsidP="008A2CDA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427EF876" w14:textId="77777777" w:rsidR="008E6F11" w:rsidRPr="0084217F" w:rsidRDefault="008E6F11" w:rsidP="008A2CDA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1C0E8BBB" w14:textId="77777777" w:rsidR="008E6F11" w:rsidRPr="0084217F" w:rsidRDefault="008E6F11" w:rsidP="008A2CDA">
            <w:pPr>
              <w:jc w:val="center"/>
              <w:rPr>
                <w:b/>
                <w:lang w:val="en-US"/>
              </w:rPr>
            </w:pPr>
            <w:r w:rsidRPr="0084217F">
              <w:rPr>
                <w:b/>
                <w:lang w:val="en-US"/>
              </w:rPr>
              <w:t>Company</w:t>
            </w:r>
          </w:p>
        </w:tc>
      </w:tr>
      <w:tr w:rsidR="008E6F11" w:rsidRPr="0084217F" w14:paraId="58BD58C4" w14:textId="77777777" w:rsidTr="008A2CDA">
        <w:tc>
          <w:tcPr>
            <w:tcW w:w="779" w:type="dxa"/>
          </w:tcPr>
          <w:p w14:paraId="7CFD8A99" w14:textId="77777777" w:rsidR="008E6F11" w:rsidRPr="0084217F" w:rsidRDefault="008E6F11" w:rsidP="008E6F11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5BB0E70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document of AdcIf </w:t>
            </w:r>
          </w:p>
        </w:tc>
        <w:tc>
          <w:tcPr>
            <w:tcW w:w="2551" w:type="dxa"/>
          </w:tcPr>
          <w:p w14:paraId="1425A619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0361C48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54B03849" w14:textId="77777777" w:rsidTr="008A2CDA">
        <w:tc>
          <w:tcPr>
            <w:tcW w:w="779" w:type="dxa"/>
          </w:tcPr>
          <w:p w14:paraId="73033C5B" w14:textId="77777777" w:rsidR="008E6F11" w:rsidRPr="0084217F" w:rsidRDefault="008E6F11" w:rsidP="008E6F11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E2F5123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Auto Tests Manager</w:t>
            </w:r>
          </w:p>
        </w:tc>
        <w:tc>
          <w:tcPr>
            <w:tcW w:w="2551" w:type="dxa"/>
          </w:tcPr>
          <w:p w14:paraId="5848A313" w14:textId="77777777" w:rsidR="008E6F11" w:rsidRPr="0084217F" w:rsidRDefault="008E6F11" w:rsidP="008A2CDA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75A4F74D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0ADAEF21" w14:textId="77777777" w:rsidTr="008A2CDA">
        <w:tc>
          <w:tcPr>
            <w:tcW w:w="779" w:type="dxa"/>
          </w:tcPr>
          <w:p w14:paraId="076C3758" w14:textId="77777777" w:rsidR="008E6F11" w:rsidRPr="0084217F" w:rsidRDefault="008E6F11" w:rsidP="008E6F11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D93D0E2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Function Decision</w:t>
            </w:r>
          </w:p>
        </w:tc>
        <w:tc>
          <w:tcPr>
            <w:tcW w:w="2551" w:type="dxa"/>
          </w:tcPr>
          <w:p w14:paraId="0AC1447F" w14:textId="77777777" w:rsidR="008E6F11" w:rsidRPr="0084217F" w:rsidRDefault="008E6F11" w:rsidP="008A2CDA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336D802C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75AD60B6" w14:textId="77777777" w:rsidTr="008A2CDA">
        <w:tc>
          <w:tcPr>
            <w:tcW w:w="779" w:type="dxa"/>
          </w:tcPr>
          <w:p w14:paraId="0C1481FC" w14:textId="77777777" w:rsidR="008E6F11" w:rsidRPr="0084217F" w:rsidRDefault="008E6F11" w:rsidP="008E6F11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9CB4E7B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Function Execution</w:t>
            </w:r>
          </w:p>
        </w:tc>
        <w:tc>
          <w:tcPr>
            <w:tcW w:w="2551" w:type="dxa"/>
          </w:tcPr>
          <w:p w14:paraId="578E856C" w14:textId="77777777" w:rsidR="008E6F11" w:rsidRPr="0084217F" w:rsidRDefault="00000000" w:rsidP="008A2CDA">
            <w:pPr>
              <w:jc w:val="left"/>
            </w:pPr>
            <w:hyperlink r:id="rId30" w:history="1">
              <w:r w:rsidR="008E6F11" w:rsidRPr="00F93CCB">
                <w:rPr>
                  <w:rStyle w:val="Hyperlink"/>
                  <w:lang w:val="en-US"/>
                </w:rPr>
                <w:t xml:space="preserve">BFE - </w:t>
              </w:r>
              <w:r w:rsidR="008E6F11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11A157AE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0E578F5D" w14:textId="77777777" w:rsidTr="008A2CDA">
        <w:tc>
          <w:tcPr>
            <w:tcW w:w="779" w:type="dxa"/>
          </w:tcPr>
          <w:p w14:paraId="1764104B" w14:textId="77777777" w:rsidR="008E6F11" w:rsidRPr="0084217F" w:rsidRDefault="008E6F11" w:rsidP="008E6F11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4D1CF8E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Function Selection</w:t>
            </w:r>
          </w:p>
        </w:tc>
        <w:tc>
          <w:tcPr>
            <w:tcW w:w="2551" w:type="dxa"/>
          </w:tcPr>
          <w:p w14:paraId="30147146" w14:textId="77777777" w:rsidR="008E6F11" w:rsidRPr="0084217F" w:rsidRDefault="00000000" w:rsidP="008A2CDA">
            <w:pPr>
              <w:jc w:val="left"/>
            </w:pPr>
            <w:hyperlink r:id="rId31" w:history="1">
              <w:r w:rsidR="008E6F11" w:rsidRPr="00F93CCB">
                <w:rPr>
                  <w:rStyle w:val="Hyperlink"/>
                  <w:lang w:val="en-US"/>
                </w:rPr>
                <w:t xml:space="preserve">BFS - </w:t>
              </w:r>
              <w:r w:rsidR="008E6F11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1B4A597B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1FBBE3BF" w14:textId="77777777" w:rsidTr="008A2CDA">
        <w:tc>
          <w:tcPr>
            <w:tcW w:w="779" w:type="dxa"/>
          </w:tcPr>
          <w:p w14:paraId="5023A7CB" w14:textId="77777777" w:rsidR="008E6F11" w:rsidRPr="0084217F" w:rsidRDefault="008E6F11" w:rsidP="008E6F11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2E8FBC1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Movement Monitoring</w:t>
            </w:r>
          </w:p>
        </w:tc>
        <w:tc>
          <w:tcPr>
            <w:tcW w:w="2551" w:type="dxa"/>
          </w:tcPr>
          <w:p w14:paraId="3F0EC8E5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353DD25C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8E6F11" w:rsidRPr="0084217F" w14:paraId="1C629EEB" w14:textId="77777777" w:rsidTr="008A2CDA">
        <w:tc>
          <w:tcPr>
            <w:tcW w:w="779" w:type="dxa"/>
          </w:tcPr>
          <w:p w14:paraId="061CE571" w14:textId="77777777" w:rsidR="008E6F11" w:rsidRPr="0084217F" w:rsidRDefault="008E6F11" w:rsidP="008E6F11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D9AC55E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Belt Parking Algorithm</w:t>
            </w:r>
          </w:p>
        </w:tc>
        <w:tc>
          <w:tcPr>
            <w:tcW w:w="2551" w:type="dxa"/>
          </w:tcPr>
          <w:p w14:paraId="55926C2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6D4C1F88" w14:textId="77777777" w:rsidR="008E6F11" w:rsidRPr="0084217F" w:rsidRDefault="008E6F11" w:rsidP="008A2CDA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1BDDE3E9" w14:textId="77777777" w:rsidTr="008A2CDA">
        <w:tc>
          <w:tcPr>
            <w:tcW w:w="779" w:type="dxa"/>
          </w:tcPr>
          <w:p w14:paraId="0E775040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24E678B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Basic Software Manager Interface</w:t>
            </w:r>
          </w:p>
        </w:tc>
        <w:tc>
          <w:tcPr>
            <w:tcW w:w="2551" w:type="dxa"/>
          </w:tcPr>
          <w:p w14:paraId="64E6ED20" w14:textId="086FCD21" w:rsidR="007D7D2D" w:rsidRPr="0084217F" w:rsidRDefault="00000000" w:rsidP="007D7D2D">
            <w:pPr>
              <w:jc w:val="left"/>
              <w:rPr>
                <w:lang w:val="en-US"/>
              </w:rPr>
            </w:pPr>
            <w:hyperlink r:id="rId32" w:history="1">
              <w:r w:rsidR="007D7D2D" w:rsidRPr="00F93CCB">
                <w:rPr>
                  <w:rStyle w:val="Hyperlink"/>
                  <w:lang w:val="en-US"/>
                </w:rPr>
                <w:t>B</w:t>
              </w:r>
              <w:r w:rsidR="007D7D2D">
                <w:rPr>
                  <w:rStyle w:val="Hyperlink"/>
                  <w:lang w:val="en-US"/>
                </w:rPr>
                <w:t>SR</w:t>
              </w:r>
              <w:r w:rsidR="007D7D2D" w:rsidRPr="00F93CCB">
                <w:rPr>
                  <w:rStyle w:val="Hyperlink"/>
                  <w:lang w:val="en-US"/>
                </w:rPr>
                <w:t xml:space="preserve"> - </w:t>
              </w:r>
              <w:r w:rsidR="007D7D2D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0A23D638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649642D4" w14:textId="77777777" w:rsidTr="008A2CDA">
        <w:tc>
          <w:tcPr>
            <w:tcW w:w="779" w:type="dxa"/>
          </w:tcPr>
          <w:p w14:paraId="2A7D12A6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1B413C34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Communication Interaction Layer</w:t>
            </w:r>
          </w:p>
        </w:tc>
        <w:tc>
          <w:tcPr>
            <w:tcW w:w="2551" w:type="dxa"/>
          </w:tcPr>
          <w:p w14:paraId="30AF5ED3" w14:textId="441D10E7" w:rsidR="007D7D2D" w:rsidRPr="0084217F" w:rsidRDefault="00000000" w:rsidP="007D7D2D">
            <w:pPr>
              <w:jc w:val="left"/>
              <w:rPr>
                <w:lang w:val="en-US"/>
              </w:rPr>
            </w:pPr>
            <w:hyperlink r:id="rId33" w:history="1">
              <w:r w:rsidR="007D7D2D" w:rsidRPr="00F93CCB">
                <w:rPr>
                  <w:rStyle w:val="Hyperlink"/>
                  <w:lang w:val="en-US"/>
                </w:rPr>
                <w:t xml:space="preserve">CIL - </w:t>
              </w:r>
              <w:r w:rsidR="007D7D2D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52D58683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38FBB120" w14:textId="77777777" w:rsidTr="008A2CDA">
        <w:tc>
          <w:tcPr>
            <w:tcW w:w="779" w:type="dxa"/>
          </w:tcPr>
          <w:p w14:paraId="738EA6CA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2A1832D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Diagnostic Communication Manager Interface</w:t>
            </w:r>
          </w:p>
        </w:tc>
        <w:tc>
          <w:tcPr>
            <w:tcW w:w="2551" w:type="dxa"/>
          </w:tcPr>
          <w:p w14:paraId="49322F7C" w14:textId="2A1E4450" w:rsidR="007D7D2D" w:rsidRPr="0084217F" w:rsidRDefault="007D7D2D" w:rsidP="007D7D2D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25549598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4BDC9009" w14:textId="77777777" w:rsidTr="008A2CDA">
        <w:tc>
          <w:tcPr>
            <w:tcW w:w="779" w:type="dxa"/>
          </w:tcPr>
          <w:p w14:paraId="2AC6E85A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BCC825D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Diagnostic Event Manager Interface</w:t>
            </w:r>
          </w:p>
        </w:tc>
        <w:tc>
          <w:tcPr>
            <w:tcW w:w="2551" w:type="dxa"/>
          </w:tcPr>
          <w:p w14:paraId="5FB1F011" w14:textId="662F7518" w:rsidR="007D7D2D" w:rsidRPr="0084217F" w:rsidRDefault="007D7D2D" w:rsidP="007D7D2D">
            <w:pPr>
              <w:jc w:val="left"/>
              <w:rPr>
                <w:lang w:val="en-US"/>
              </w:rPr>
            </w:pPr>
            <w:r w:rsidRPr="002323B3">
              <w:t>N/A</w:t>
            </w:r>
          </w:p>
        </w:tc>
        <w:tc>
          <w:tcPr>
            <w:tcW w:w="1626" w:type="dxa"/>
          </w:tcPr>
          <w:p w14:paraId="4853A48D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0BAD8C9B" w14:textId="77777777" w:rsidTr="008A2CDA">
        <w:tc>
          <w:tcPr>
            <w:tcW w:w="779" w:type="dxa"/>
          </w:tcPr>
          <w:p w14:paraId="678E88CD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  <w:bookmarkStart w:id="19" w:name="_Ref460487761"/>
          </w:p>
        </w:tc>
        <w:bookmarkEnd w:id="19"/>
        <w:tc>
          <w:tcPr>
            <w:tcW w:w="4820" w:type="dxa"/>
          </w:tcPr>
          <w:p w14:paraId="62231103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DiagOnCAN services management</w:t>
            </w:r>
          </w:p>
        </w:tc>
        <w:tc>
          <w:tcPr>
            <w:tcW w:w="2551" w:type="dxa"/>
          </w:tcPr>
          <w:p w14:paraId="7650998C" w14:textId="45AC1739" w:rsidR="007D7D2D" w:rsidRPr="0084217F" w:rsidRDefault="00000000" w:rsidP="007D7D2D">
            <w:pPr>
              <w:jc w:val="left"/>
              <w:rPr>
                <w:highlight w:val="green"/>
                <w:lang w:val="en-US"/>
              </w:rPr>
            </w:pPr>
            <w:hyperlink r:id="rId34" w:history="1">
              <w:r w:rsidR="007D7D2D" w:rsidRPr="00F93CCB">
                <w:rPr>
                  <w:rStyle w:val="Hyperlink"/>
                  <w:lang w:val="en-US"/>
                </w:rPr>
                <w:t xml:space="preserve">DIA - </w:t>
              </w:r>
              <w:r w:rsidR="007D7D2D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0D1F7A90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3501AD7B" w14:textId="77777777" w:rsidTr="008A2CDA">
        <w:tc>
          <w:tcPr>
            <w:tcW w:w="779" w:type="dxa"/>
          </w:tcPr>
          <w:p w14:paraId="1BF7C2D2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AF9A1B9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 xml:space="preserve">Design document of End of life </w:t>
            </w:r>
          </w:p>
        </w:tc>
        <w:tc>
          <w:tcPr>
            <w:tcW w:w="2551" w:type="dxa"/>
          </w:tcPr>
          <w:p w14:paraId="25BDE8DC" w14:textId="7603C90F" w:rsidR="007D7D2D" w:rsidRPr="0084217F" w:rsidRDefault="00000000" w:rsidP="007D7D2D">
            <w:pPr>
              <w:jc w:val="left"/>
            </w:pPr>
            <w:hyperlink r:id="rId35" w:history="1">
              <w:r w:rsidR="007D7D2D">
                <w:rPr>
                  <w:rStyle w:val="Hyperlink"/>
                  <w:lang w:val="en-US"/>
                </w:rPr>
                <w:t>EOL</w:t>
              </w:r>
              <w:r w:rsidR="007D7D2D" w:rsidRPr="00F93CCB">
                <w:rPr>
                  <w:rStyle w:val="Hyperlink"/>
                  <w:lang w:val="en-US"/>
                </w:rPr>
                <w:t xml:space="preserve"> - </w:t>
              </w:r>
              <w:r w:rsidR="007D7D2D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019B11AC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6CB702C4" w14:textId="77777777" w:rsidTr="008A2CDA">
        <w:tc>
          <w:tcPr>
            <w:tcW w:w="779" w:type="dxa"/>
          </w:tcPr>
          <w:p w14:paraId="1C6911CB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05DC4A04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Error Handler</w:t>
            </w:r>
          </w:p>
        </w:tc>
        <w:tc>
          <w:tcPr>
            <w:tcW w:w="2551" w:type="dxa"/>
          </w:tcPr>
          <w:p w14:paraId="6F102C31" w14:textId="0A453F1C" w:rsidR="007D7D2D" w:rsidRPr="0084217F" w:rsidRDefault="007D7D2D" w:rsidP="007D7D2D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5A7C46DA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3A3672B1" w14:textId="77777777" w:rsidTr="008A2CDA">
        <w:tc>
          <w:tcPr>
            <w:tcW w:w="779" w:type="dxa"/>
          </w:tcPr>
          <w:p w14:paraId="43F216C8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960E0FB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Haptic Warning</w:t>
            </w:r>
          </w:p>
        </w:tc>
        <w:tc>
          <w:tcPr>
            <w:tcW w:w="2551" w:type="dxa"/>
          </w:tcPr>
          <w:p w14:paraId="54A3CD5B" w14:textId="1D92D5FD" w:rsidR="007D7D2D" w:rsidRPr="0084217F" w:rsidRDefault="00000000" w:rsidP="007D7D2D">
            <w:pPr>
              <w:jc w:val="left"/>
            </w:pPr>
            <w:hyperlink r:id="rId36" w:history="1">
              <w:r w:rsidR="007D7D2D">
                <w:rPr>
                  <w:rStyle w:val="Hyperlink"/>
                  <w:lang w:val="en-US"/>
                </w:rPr>
                <w:t>HWA</w:t>
              </w:r>
              <w:r w:rsidR="007D7D2D" w:rsidRPr="00F93CCB">
                <w:rPr>
                  <w:rStyle w:val="Hyperlink"/>
                  <w:lang w:val="en-US"/>
                </w:rPr>
                <w:t xml:space="preserve"> - </w:t>
              </w:r>
              <w:r w:rsidR="007D7D2D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2B0A0389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00D587D2" w14:textId="77777777" w:rsidTr="008A2CDA">
        <w:tc>
          <w:tcPr>
            <w:tcW w:w="779" w:type="dxa"/>
          </w:tcPr>
          <w:p w14:paraId="55DAB48F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424DBDFF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Memory Integrity Control</w:t>
            </w:r>
          </w:p>
        </w:tc>
        <w:tc>
          <w:tcPr>
            <w:tcW w:w="2551" w:type="dxa"/>
          </w:tcPr>
          <w:p w14:paraId="3B7EB6A1" w14:textId="252802F5" w:rsidR="007D7D2D" w:rsidRPr="0084217F" w:rsidRDefault="007D7D2D" w:rsidP="007D7D2D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073113E9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1876DD98" w14:textId="77777777" w:rsidTr="004156FF">
        <w:tc>
          <w:tcPr>
            <w:tcW w:w="779" w:type="dxa"/>
          </w:tcPr>
          <w:p w14:paraId="1AC84348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0FC9D948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Mode Management</w:t>
            </w:r>
          </w:p>
        </w:tc>
        <w:tc>
          <w:tcPr>
            <w:tcW w:w="2551" w:type="dxa"/>
            <w:vAlign w:val="bottom"/>
          </w:tcPr>
          <w:p w14:paraId="4DA16002" w14:textId="0B0645C0" w:rsidR="007D7D2D" w:rsidRPr="0084217F" w:rsidRDefault="00000000" w:rsidP="007D7D2D">
            <w:pPr>
              <w:jc w:val="left"/>
            </w:pPr>
            <w:hyperlink r:id="rId37" w:history="1">
              <w:r w:rsidR="007D7D2D" w:rsidRPr="00F93CCB">
                <w:rPr>
                  <w:rStyle w:val="Hyperlink"/>
                  <w:lang w:val="en-US"/>
                </w:rPr>
                <w:t xml:space="preserve">MMG - </w:t>
              </w:r>
              <w:r w:rsidR="007D7D2D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42ECFB70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7E4D26EB" w14:textId="77777777" w:rsidTr="008A2CDA">
        <w:tc>
          <w:tcPr>
            <w:tcW w:w="779" w:type="dxa"/>
          </w:tcPr>
          <w:p w14:paraId="231FC4E5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14D15345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Network Management Interface</w:t>
            </w:r>
          </w:p>
        </w:tc>
        <w:tc>
          <w:tcPr>
            <w:tcW w:w="2551" w:type="dxa"/>
            <w:vAlign w:val="bottom"/>
          </w:tcPr>
          <w:p w14:paraId="3D743BE2" w14:textId="0AAE9AF0" w:rsidR="007D7D2D" w:rsidRPr="0084217F" w:rsidRDefault="007D7D2D" w:rsidP="007D7D2D">
            <w:pPr>
              <w:jc w:val="left"/>
            </w:pPr>
            <w:r w:rsidRPr="002323B3">
              <w:t>N/A</w:t>
            </w:r>
          </w:p>
        </w:tc>
        <w:tc>
          <w:tcPr>
            <w:tcW w:w="1626" w:type="dxa"/>
          </w:tcPr>
          <w:p w14:paraId="2F2A2153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3394647E" w14:textId="77777777" w:rsidTr="008A2CDA">
        <w:tc>
          <w:tcPr>
            <w:tcW w:w="779" w:type="dxa"/>
          </w:tcPr>
          <w:p w14:paraId="70DB074B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1DB3C741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Non-Volatile Memory Interface</w:t>
            </w:r>
          </w:p>
        </w:tc>
        <w:tc>
          <w:tcPr>
            <w:tcW w:w="2551" w:type="dxa"/>
            <w:vAlign w:val="bottom"/>
          </w:tcPr>
          <w:p w14:paraId="14EFB799" w14:textId="677AA7E7" w:rsidR="007D7D2D" w:rsidRPr="0084217F" w:rsidRDefault="007D7D2D" w:rsidP="007D7D2D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4B6317C9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2F792CE8" w14:textId="77777777" w:rsidTr="004156FF">
        <w:tc>
          <w:tcPr>
            <w:tcW w:w="779" w:type="dxa"/>
          </w:tcPr>
          <w:p w14:paraId="5EE013E2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567A456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Non-Volatile Parameters</w:t>
            </w:r>
          </w:p>
        </w:tc>
        <w:tc>
          <w:tcPr>
            <w:tcW w:w="2551" w:type="dxa"/>
          </w:tcPr>
          <w:p w14:paraId="04184BEA" w14:textId="67882407" w:rsidR="007D7D2D" w:rsidRPr="0084217F" w:rsidRDefault="00000000" w:rsidP="007D7D2D">
            <w:pPr>
              <w:jc w:val="left"/>
            </w:pPr>
            <w:hyperlink r:id="rId38" w:history="1">
              <w:r w:rsidR="007D7D2D" w:rsidRPr="00F93CCB">
                <w:rPr>
                  <w:rStyle w:val="Hyperlink"/>
                  <w:lang w:val="en-US"/>
                </w:rPr>
                <w:t xml:space="preserve">NVP - </w:t>
              </w:r>
              <w:r w:rsidR="007D7D2D" w:rsidRPr="00524AD4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33250D3A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5D3AB36F" w14:textId="77777777" w:rsidTr="004156FF">
        <w:tc>
          <w:tcPr>
            <w:tcW w:w="779" w:type="dxa"/>
          </w:tcPr>
          <w:p w14:paraId="56BC9B05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1C93E762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Power Abstraction Layer</w:t>
            </w:r>
          </w:p>
        </w:tc>
        <w:tc>
          <w:tcPr>
            <w:tcW w:w="2551" w:type="dxa"/>
            <w:vAlign w:val="bottom"/>
          </w:tcPr>
          <w:p w14:paraId="712068E6" w14:textId="6CDB1BF3" w:rsidR="007D7D2D" w:rsidRPr="0084217F" w:rsidRDefault="00000000" w:rsidP="007D7D2D">
            <w:pPr>
              <w:jc w:val="left"/>
            </w:pPr>
            <w:hyperlink r:id="rId39" w:history="1">
              <w:r w:rsidR="007D7D2D" w:rsidRPr="00F93CCB">
                <w:rPr>
                  <w:rStyle w:val="Hyperlink"/>
                  <w:lang w:val="en-US"/>
                </w:rPr>
                <w:t xml:space="preserve">PAL - </w:t>
              </w:r>
              <w:r w:rsidR="007D7D2D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036538A5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4F9A9384" w14:textId="77777777" w:rsidTr="004156FF">
        <w:tc>
          <w:tcPr>
            <w:tcW w:w="779" w:type="dxa"/>
          </w:tcPr>
          <w:p w14:paraId="30028A95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6C8B4720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Physical Measures Provider</w:t>
            </w:r>
          </w:p>
        </w:tc>
        <w:tc>
          <w:tcPr>
            <w:tcW w:w="2551" w:type="dxa"/>
          </w:tcPr>
          <w:p w14:paraId="36347E07" w14:textId="2CCC1956" w:rsidR="007D7D2D" w:rsidRPr="0084217F" w:rsidRDefault="00000000" w:rsidP="007D7D2D">
            <w:pPr>
              <w:jc w:val="left"/>
            </w:pPr>
            <w:hyperlink r:id="rId40" w:history="1">
              <w:r w:rsidR="007D7D2D" w:rsidRPr="00F93CCB">
                <w:rPr>
                  <w:rStyle w:val="Hyperlink"/>
                  <w:lang w:val="en-US"/>
                </w:rPr>
                <w:t xml:space="preserve">PMP - </w:t>
              </w:r>
              <w:r w:rsidR="007D7D2D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16D39F7F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57876340" w14:textId="77777777" w:rsidTr="008A2CDA">
        <w:tc>
          <w:tcPr>
            <w:tcW w:w="779" w:type="dxa"/>
          </w:tcPr>
          <w:p w14:paraId="781A1A9F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  <w:vAlign w:val="bottom"/>
          </w:tcPr>
          <w:p w14:paraId="1C7C46A4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Port Interface</w:t>
            </w:r>
          </w:p>
        </w:tc>
        <w:tc>
          <w:tcPr>
            <w:tcW w:w="2551" w:type="dxa"/>
          </w:tcPr>
          <w:p w14:paraId="66AEC53D" w14:textId="2CF4CCFD" w:rsidR="007D7D2D" w:rsidRPr="0084217F" w:rsidRDefault="007D7D2D" w:rsidP="007D7D2D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59D18FD2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38A4AAFC" w14:textId="77777777" w:rsidTr="008A2CDA">
        <w:tc>
          <w:tcPr>
            <w:tcW w:w="779" w:type="dxa"/>
          </w:tcPr>
          <w:p w14:paraId="7FF760AB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04478D4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Production cycle function</w:t>
            </w:r>
          </w:p>
        </w:tc>
        <w:tc>
          <w:tcPr>
            <w:tcW w:w="2551" w:type="dxa"/>
          </w:tcPr>
          <w:p w14:paraId="6DDC4ED4" w14:textId="4668CA18" w:rsidR="007D7D2D" w:rsidRPr="0084217F" w:rsidRDefault="007D7D2D" w:rsidP="007D7D2D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37C917D9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36D2EF94" w14:textId="77777777" w:rsidTr="008A2CDA">
        <w:tc>
          <w:tcPr>
            <w:tcW w:w="779" w:type="dxa"/>
          </w:tcPr>
          <w:p w14:paraId="20406682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61A93E59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Reset Cause Management</w:t>
            </w:r>
          </w:p>
        </w:tc>
        <w:tc>
          <w:tcPr>
            <w:tcW w:w="2551" w:type="dxa"/>
          </w:tcPr>
          <w:p w14:paraId="34C9D438" w14:textId="3D1DDFCC" w:rsidR="007D7D2D" w:rsidRPr="0084217F" w:rsidRDefault="00000000" w:rsidP="007D7D2D">
            <w:pPr>
              <w:jc w:val="left"/>
            </w:pPr>
            <w:hyperlink r:id="rId41" w:history="1">
              <w:r w:rsidR="007D7D2D">
                <w:rPr>
                  <w:rStyle w:val="Hyperlink"/>
                  <w:lang w:val="en-US"/>
                </w:rPr>
                <w:t>RCM</w:t>
              </w:r>
              <w:r w:rsidR="007D7D2D" w:rsidRPr="00F93CCB">
                <w:rPr>
                  <w:rStyle w:val="Hyperlink"/>
                  <w:lang w:val="en-US"/>
                </w:rPr>
                <w:t xml:space="preserve"> - </w:t>
              </w:r>
              <w:r w:rsidR="007D7D2D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3DDF33CC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2341912F" w14:textId="77777777" w:rsidTr="008A2CDA">
        <w:tc>
          <w:tcPr>
            <w:tcW w:w="779" w:type="dxa"/>
          </w:tcPr>
          <w:p w14:paraId="553DCBC5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3EBF1796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RTE If</w:t>
            </w:r>
          </w:p>
        </w:tc>
        <w:tc>
          <w:tcPr>
            <w:tcW w:w="2551" w:type="dxa"/>
          </w:tcPr>
          <w:p w14:paraId="43F8B939" w14:textId="3E1F7039" w:rsidR="007D7D2D" w:rsidRPr="0084217F" w:rsidRDefault="007D7D2D" w:rsidP="007D7D2D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37E6907B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2706F43B" w14:textId="77777777" w:rsidTr="008A2CDA">
        <w:tc>
          <w:tcPr>
            <w:tcW w:w="779" w:type="dxa"/>
          </w:tcPr>
          <w:p w14:paraId="256B6B07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24F5B2CD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System Context Management</w:t>
            </w:r>
          </w:p>
        </w:tc>
        <w:tc>
          <w:tcPr>
            <w:tcW w:w="2551" w:type="dxa"/>
          </w:tcPr>
          <w:p w14:paraId="00D9325A" w14:textId="57210FC0" w:rsidR="007D7D2D" w:rsidRPr="0084217F" w:rsidRDefault="007D7D2D" w:rsidP="007D7D2D">
            <w:pPr>
              <w:jc w:val="left"/>
            </w:pPr>
            <w:r w:rsidRPr="008E100F">
              <w:t>N/A</w:t>
            </w:r>
          </w:p>
        </w:tc>
        <w:tc>
          <w:tcPr>
            <w:tcW w:w="1626" w:type="dxa"/>
          </w:tcPr>
          <w:p w14:paraId="276D4BF0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308DA735" w14:textId="77777777" w:rsidTr="008A2CDA">
        <w:tc>
          <w:tcPr>
            <w:tcW w:w="779" w:type="dxa"/>
          </w:tcPr>
          <w:p w14:paraId="50D449B2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7B1C1414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Standard Function Recovery (releasing function)</w:t>
            </w:r>
          </w:p>
        </w:tc>
        <w:tc>
          <w:tcPr>
            <w:tcW w:w="2551" w:type="dxa"/>
          </w:tcPr>
          <w:p w14:paraId="7F3B46B0" w14:textId="2A6618CF" w:rsidR="007D7D2D" w:rsidRPr="0084217F" w:rsidRDefault="00000000" w:rsidP="007D7D2D">
            <w:pPr>
              <w:jc w:val="left"/>
            </w:pPr>
            <w:hyperlink r:id="rId42" w:history="1">
              <w:r w:rsidR="007D7D2D" w:rsidRPr="00F93CCB">
                <w:rPr>
                  <w:rStyle w:val="Hyperlink"/>
                  <w:lang w:val="en-US"/>
                </w:rPr>
                <w:t xml:space="preserve">SFR - </w:t>
              </w:r>
              <w:r w:rsidR="007D7D2D" w:rsidRPr="00621E9D">
                <w:rPr>
                  <w:rStyle w:val="Hyperlink"/>
                  <w:lang w:val="en-US"/>
                </w:rPr>
                <w:t xml:space="preserve">Detailed Design Document.docx </w:t>
              </w:r>
            </w:hyperlink>
          </w:p>
        </w:tc>
        <w:tc>
          <w:tcPr>
            <w:tcW w:w="1626" w:type="dxa"/>
          </w:tcPr>
          <w:p w14:paraId="2013BEDB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  <w:tr w:rsidR="007D7D2D" w:rsidRPr="0084217F" w14:paraId="61D08D28" w14:textId="77777777" w:rsidTr="008A2CDA">
        <w:tc>
          <w:tcPr>
            <w:tcW w:w="779" w:type="dxa"/>
          </w:tcPr>
          <w:p w14:paraId="45547951" w14:textId="77777777" w:rsidR="007D7D2D" w:rsidRPr="0084217F" w:rsidRDefault="007D7D2D" w:rsidP="007D7D2D">
            <w:pPr>
              <w:numPr>
                <w:ilvl w:val="0"/>
                <w:numId w:val="22"/>
              </w:numPr>
              <w:contextualSpacing/>
              <w:rPr>
                <w:lang w:val="en-US"/>
              </w:rPr>
            </w:pPr>
          </w:p>
        </w:tc>
        <w:tc>
          <w:tcPr>
            <w:tcW w:w="4820" w:type="dxa"/>
          </w:tcPr>
          <w:p w14:paraId="54BEE2D4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Design document of Serial Peripheral Interface Interface</w:t>
            </w:r>
          </w:p>
        </w:tc>
        <w:tc>
          <w:tcPr>
            <w:tcW w:w="2551" w:type="dxa"/>
          </w:tcPr>
          <w:p w14:paraId="3A10C704" w14:textId="03495522" w:rsidR="007D7D2D" w:rsidRPr="0084217F" w:rsidRDefault="007D7D2D" w:rsidP="007D7D2D">
            <w:pPr>
              <w:jc w:val="left"/>
            </w:pPr>
          </w:p>
        </w:tc>
        <w:tc>
          <w:tcPr>
            <w:tcW w:w="1626" w:type="dxa"/>
          </w:tcPr>
          <w:p w14:paraId="30AFC2CA" w14:textId="77777777" w:rsidR="007D7D2D" w:rsidRPr="0084217F" w:rsidRDefault="007D7D2D" w:rsidP="007D7D2D">
            <w:pPr>
              <w:jc w:val="left"/>
              <w:rPr>
                <w:lang w:val="en-US"/>
              </w:rPr>
            </w:pPr>
            <w:r w:rsidRPr="0084217F">
              <w:rPr>
                <w:lang w:val="en-US"/>
              </w:rPr>
              <w:t>RBE/FCE</w:t>
            </w:r>
          </w:p>
        </w:tc>
      </w:tr>
    </w:tbl>
    <w:p w14:paraId="544075F2" w14:textId="77777777" w:rsidR="008E6F11" w:rsidRPr="00F0104F" w:rsidRDefault="008E6F11" w:rsidP="00F0104F">
      <w:pPr>
        <w:pStyle w:val="Heading2"/>
      </w:pPr>
      <w:bookmarkStart w:id="20" w:name="_Toc155874665"/>
      <w:r w:rsidRPr="00F0104F">
        <w:t>Tier2 Documents</w:t>
      </w:r>
      <w:bookmarkEnd w:id="17"/>
      <w:bookmarkEnd w:id="20"/>
    </w:p>
    <w:p w14:paraId="47F99576" w14:textId="77777777" w:rsidR="008E6F11" w:rsidRPr="00DF07A5" w:rsidRDefault="008E6F11" w:rsidP="008E6F11">
      <w:pPr>
        <w:rPr>
          <w:lang w:val="en-US"/>
        </w:rPr>
      </w:pPr>
      <w:r w:rsidRPr="00DF07A5">
        <w:rPr>
          <w:lang w:val="en-US"/>
        </w:rPr>
        <w:t>This section presents all the documents that complete this software architecture design document.</w:t>
      </w:r>
    </w:p>
    <w:p w14:paraId="4CE7B3D2" w14:textId="77777777" w:rsidR="008E6F11" w:rsidRPr="00DF07A5" w:rsidRDefault="008E6F11" w:rsidP="008E6F11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8E6F11" w:rsidRPr="00DF07A5" w14:paraId="2C684618" w14:textId="77777777" w:rsidTr="008A2CDA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FEA64F7" w14:textId="77777777" w:rsidR="008E6F11" w:rsidRPr="00DF07A5" w:rsidRDefault="008E6F11" w:rsidP="008A2CDA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0E30443B" w14:textId="77777777" w:rsidR="008E6F11" w:rsidRPr="00DF07A5" w:rsidRDefault="008E6F11" w:rsidP="008A2CD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CB63F82" w14:textId="77777777" w:rsidR="008E6F11" w:rsidRPr="00DF07A5" w:rsidRDefault="008E6F11" w:rsidP="008A2CD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26AF4149" w14:textId="77777777" w:rsidR="008E6F11" w:rsidRPr="00DF07A5" w:rsidRDefault="008E6F11" w:rsidP="008A2CD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8E6F11" w:rsidRPr="00DF07A5" w14:paraId="31172AB8" w14:textId="77777777" w:rsidTr="008A2CDA">
        <w:tc>
          <w:tcPr>
            <w:tcW w:w="779" w:type="dxa"/>
          </w:tcPr>
          <w:p w14:paraId="3755BF84" w14:textId="77777777" w:rsidR="008E6F11" w:rsidRPr="00DF07A5" w:rsidRDefault="008E6F11" w:rsidP="008E6F11">
            <w:pPr>
              <w:pStyle w:val="Para1"/>
              <w:numPr>
                <w:ilvl w:val="0"/>
                <w:numId w:val="11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</w:tcPr>
          <w:p w14:paraId="6FA0F8A7" w14:textId="77777777" w:rsidR="008E6F11" w:rsidRPr="00DF07A5" w:rsidRDefault="008E6F11" w:rsidP="008A2CDA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</w:tcPr>
          <w:p w14:paraId="0D70065F" w14:textId="77777777" w:rsidR="008E6F11" w:rsidRPr="00DF07A5" w:rsidRDefault="008E6F11" w:rsidP="008A2CDA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</w:tcPr>
          <w:p w14:paraId="1DB12CFA" w14:textId="77777777" w:rsidR="008E6F11" w:rsidRPr="00DF07A5" w:rsidRDefault="008E6F11" w:rsidP="008A2CDA">
            <w:pPr>
              <w:pStyle w:val="Para1"/>
              <w:ind w:left="0"/>
              <w:rPr>
                <w:lang w:val="en-US"/>
              </w:rPr>
            </w:pPr>
          </w:p>
        </w:tc>
      </w:tr>
      <w:tr w:rsidR="008E6F11" w:rsidRPr="00DF07A5" w14:paraId="532684B7" w14:textId="77777777" w:rsidTr="008A2CDA">
        <w:tc>
          <w:tcPr>
            <w:tcW w:w="779" w:type="dxa"/>
            <w:tcBorders>
              <w:top w:val="nil"/>
            </w:tcBorders>
          </w:tcPr>
          <w:p w14:paraId="60CE9BA6" w14:textId="77777777" w:rsidR="008E6F11" w:rsidRPr="00DF07A5" w:rsidRDefault="008E6F11" w:rsidP="008A2CDA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71362218" w14:textId="77777777" w:rsidR="008E6F11" w:rsidRPr="00DF07A5" w:rsidRDefault="008E6F11" w:rsidP="008A2CDA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44C6D70C" w14:textId="77777777" w:rsidR="008E6F11" w:rsidRPr="00DF07A5" w:rsidRDefault="008E6F11" w:rsidP="008A2CDA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1B34C998" w14:textId="77777777" w:rsidR="008E6F11" w:rsidRPr="00DF07A5" w:rsidRDefault="008E6F11" w:rsidP="008A2CDA">
            <w:pPr>
              <w:pStyle w:val="Para1"/>
              <w:ind w:left="0"/>
              <w:rPr>
                <w:lang w:val="en-US"/>
              </w:rPr>
            </w:pPr>
          </w:p>
        </w:tc>
      </w:tr>
      <w:tr w:rsidR="008E6F11" w:rsidRPr="00DF07A5" w14:paraId="0D8667AE" w14:textId="77777777" w:rsidTr="008A2CDA">
        <w:tc>
          <w:tcPr>
            <w:tcW w:w="779" w:type="dxa"/>
          </w:tcPr>
          <w:p w14:paraId="07BE38AD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790F04F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E5FC7A9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3B7B8ABE" w14:textId="77777777" w:rsidR="008E6F11" w:rsidRPr="00DF07A5" w:rsidRDefault="008E6F11" w:rsidP="008A2CDA">
            <w:pPr>
              <w:rPr>
                <w:lang w:val="en-US"/>
              </w:rPr>
            </w:pPr>
          </w:p>
        </w:tc>
      </w:tr>
      <w:tr w:rsidR="008E6F11" w:rsidRPr="00DF07A5" w14:paraId="53D6DBF5" w14:textId="77777777" w:rsidTr="008A2CDA">
        <w:tc>
          <w:tcPr>
            <w:tcW w:w="779" w:type="dxa"/>
          </w:tcPr>
          <w:p w14:paraId="78442AB7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27AAA2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ECA084F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77AD710C" w14:textId="77777777" w:rsidR="008E6F11" w:rsidRPr="00DF07A5" w:rsidRDefault="008E6F11" w:rsidP="008A2CDA">
            <w:pPr>
              <w:rPr>
                <w:lang w:val="en-US"/>
              </w:rPr>
            </w:pPr>
          </w:p>
        </w:tc>
      </w:tr>
    </w:tbl>
    <w:p w14:paraId="74C136EB" w14:textId="77777777" w:rsidR="008E6F11" w:rsidRPr="00F0104F" w:rsidRDefault="008E6F11" w:rsidP="00F0104F">
      <w:pPr>
        <w:pStyle w:val="Heading2"/>
      </w:pPr>
      <w:bookmarkStart w:id="21" w:name="_Toc98934215"/>
      <w:bookmarkStart w:id="22" w:name="_Toc155874666"/>
      <w:r w:rsidRPr="00F0104F">
        <w:t>HW Datasheet</w:t>
      </w:r>
      <w:bookmarkEnd w:id="21"/>
      <w:bookmarkEnd w:id="22"/>
    </w:p>
    <w:p w14:paraId="3364CB4F" w14:textId="77777777" w:rsidR="008E6F11" w:rsidRPr="00DF07A5" w:rsidRDefault="008E6F11" w:rsidP="008E6F11">
      <w:pPr>
        <w:rPr>
          <w:lang w:val="en-US"/>
        </w:rPr>
      </w:pPr>
      <w:r w:rsidRPr="00DF07A5">
        <w:rPr>
          <w:lang w:val="en-US"/>
        </w:rPr>
        <w:t>This section presents all the documents related to the HW components that complete this software architecture design document.</w:t>
      </w:r>
    </w:p>
    <w:p w14:paraId="3CD86BF1" w14:textId="77777777" w:rsidR="008E6F11" w:rsidRPr="00DF07A5" w:rsidRDefault="008E6F11" w:rsidP="008E6F11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8E6F11" w:rsidRPr="00DF07A5" w14:paraId="6A440440" w14:textId="77777777" w:rsidTr="00680265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5B1D903" w14:textId="77777777" w:rsidR="008E6F11" w:rsidRPr="00DF07A5" w:rsidRDefault="008E6F11" w:rsidP="008A2CDA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22DF277A" w14:textId="77777777" w:rsidR="008E6F11" w:rsidRPr="00DF07A5" w:rsidRDefault="008E6F11" w:rsidP="008A2CD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5FA2F90" w14:textId="77777777" w:rsidR="008E6F11" w:rsidRPr="00DF07A5" w:rsidRDefault="008E6F11" w:rsidP="008A2CD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49FF82A6" w14:textId="77777777" w:rsidR="008E6F11" w:rsidRPr="00DF07A5" w:rsidRDefault="008E6F11" w:rsidP="008A2CDA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680265" w:rsidRPr="00DF07A5" w14:paraId="499B3804" w14:textId="77777777" w:rsidTr="00680265">
        <w:tc>
          <w:tcPr>
            <w:tcW w:w="779" w:type="dxa"/>
          </w:tcPr>
          <w:p w14:paraId="4E64054F" w14:textId="19EABB23" w:rsidR="00680265" w:rsidRPr="00DF07A5" w:rsidRDefault="00680265" w:rsidP="00680265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[G1]</w:t>
            </w:r>
          </w:p>
        </w:tc>
        <w:tc>
          <w:tcPr>
            <w:tcW w:w="4820" w:type="dxa"/>
          </w:tcPr>
          <w:p w14:paraId="6E2C7D6A" w14:textId="1FBBFE86" w:rsidR="00680265" w:rsidRPr="00DF07A5" w:rsidRDefault="00680265" w:rsidP="00680265">
            <w:pPr>
              <w:pStyle w:val="Para1"/>
              <w:ind w:left="0"/>
              <w:jc w:val="left"/>
              <w:rPr>
                <w:lang w:val="en-US"/>
              </w:rPr>
            </w:pPr>
            <w:r w:rsidRPr="009A2AE8">
              <w:rPr>
                <w:lang w:val="en-US"/>
              </w:rPr>
              <w:t>Infineon-TLE9471-3ES</w:t>
            </w:r>
            <w:r w:rsidRPr="00DF07A5">
              <w:rPr>
                <w:lang w:val="en-US"/>
              </w:rPr>
              <w:t xml:space="preserve"> datasheet</w:t>
            </w:r>
          </w:p>
        </w:tc>
        <w:tc>
          <w:tcPr>
            <w:tcW w:w="2551" w:type="dxa"/>
          </w:tcPr>
          <w:p w14:paraId="3BD443EB" w14:textId="0ABAA6FC" w:rsidR="00680265" w:rsidRPr="00DF07A5" w:rsidRDefault="00680265" w:rsidP="00680265">
            <w:pPr>
              <w:pStyle w:val="Para1"/>
              <w:ind w:left="0"/>
              <w:rPr>
                <w:lang w:val="en-US"/>
              </w:rPr>
            </w:pPr>
            <w:r w:rsidRPr="00A77472">
              <w:rPr>
                <w:lang w:val="en-US"/>
              </w:rPr>
              <w:t>TLE9461-3ES-Infineon.pdf</w:t>
            </w:r>
          </w:p>
        </w:tc>
        <w:tc>
          <w:tcPr>
            <w:tcW w:w="1626" w:type="dxa"/>
          </w:tcPr>
          <w:p w14:paraId="593E6450" w14:textId="0B0AE12B" w:rsidR="00680265" w:rsidRPr="00DF07A5" w:rsidRDefault="00680265" w:rsidP="006802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Infineon</w:t>
            </w:r>
          </w:p>
        </w:tc>
      </w:tr>
      <w:tr w:rsidR="008E6F11" w:rsidRPr="00DF07A5" w14:paraId="436E0DA3" w14:textId="77777777" w:rsidTr="00680265">
        <w:tc>
          <w:tcPr>
            <w:tcW w:w="779" w:type="dxa"/>
            <w:tcBorders>
              <w:top w:val="nil"/>
            </w:tcBorders>
          </w:tcPr>
          <w:p w14:paraId="62C0BAF5" w14:textId="77777777" w:rsidR="008E6F11" w:rsidRPr="00DF07A5" w:rsidRDefault="008E6F11" w:rsidP="008A2CDA">
            <w:pPr>
              <w:pStyle w:val="Para1"/>
              <w:tabs>
                <w:tab w:val="left" w:pos="284"/>
              </w:tabs>
              <w:ind w:left="0"/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16D12A1D" w14:textId="77777777" w:rsidR="008E6F11" w:rsidRPr="00DF07A5" w:rsidRDefault="008E6F11" w:rsidP="008A2CDA">
            <w:pPr>
              <w:pStyle w:val="Para1"/>
              <w:ind w:left="0"/>
              <w:jc w:val="left"/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71495D98" w14:textId="77777777" w:rsidR="008E6F11" w:rsidRPr="00DF07A5" w:rsidRDefault="008E6F11" w:rsidP="008A2CDA">
            <w:pPr>
              <w:pStyle w:val="Para1"/>
              <w:ind w:left="0"/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26987FDD" w14:textId="77777777" w:rsidR="008E6F11" w:rsidRPr="00DF07A5" w:rsidRDefault="008E6F11" w:rsidP="008A2CDA">
            <w:pPr>
              <w:pStyle w:val="Para1"/>
              <w:ind w:left="0"/>
              <w:rPr>
                <w:lang w:val="en-US"/>
              </w:rPr>
            </w:pPr>
          </w:p>
        </w:tc>
      </w:tr>
      <w:tr w:rsidR="008E6F11" w:rsidRPr="00DF07A5" w14:paraId="3C55F05D" w14:textId="77777777" w:rsidTr="00680265">
        <w:tc>
          <w:tcPr>
            <w:tcW w:w="779" w:type="dxa"/>
          </w:tcPr>
          <w:p w14:paraId="700E0393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4AC04AD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63C5ECE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450DC546" w14:textId="77777777" w:rsidR="008E6F11" w:rsidRPr="00DF07A5" w:rsidRDefault="008E6F11" w:rsidP="008A2CDA">
            <w:pPr>
              <w:rPr>
                <w:lang w:val="en-US"/>
              </w:rPr>
            </w:pPr>
          </w:p>
        </w:tc>
      </w:tr>
      <w:tr w:rsidR="008E6F11" w:rsidRPr="00DF07A5" w14:paraId="3E80E2C8" w14:textId="77777777" w:rsidTr="00680265">
        <w:tc>
          <w:tcPr>
            <w:tcW w:w="779" w:type="dxa"/>
          </w:tcPr>
          <w:p w14:paraId="47F2E2C5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BF2883E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26182D9" w14:textId="77777777" w:rsidR="008E6F11" w:rsidRPr="00DF07A5" w:rsidRDefault="008E6F11" w:rsidP="008A2CDA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61E58DE1" w14:textId="77777777" w:rsidR="008E6F11" w:rsidRPr="00DF07A5" w:rsidRDefault="008E6F11" w:rsidP="008A2CDA">
            <w:pPr>
              <w:rPr>
                <w:lang w:val="en-US"/>
              </w:rPr>
            </w:pPr>
          </w:p>
        </w:tc>
      </w:tr>
    </w:tbl>
    <w:p w14:paraId="44062F43" w14:textId="77777777" w:rsidR="00961FB3" w:rsidRPr="00F0104F" w:rsidRDefault="00961FB3" w:rsidP="00F0104F">
      <w:pPr>
        <w:pStyle w:val="Heading2"/>
      </w:pPr>
      <w:bookmarkStart w:id="23" w:name="_Toc155874667"/>
      <w:r w:rsidRPr="00F0104F">
        <w:t>Other Documents</w:t>
      </w:r>
      <w:bookmarkEnd w:id="11"/>
      <w:bookmarkEnd w:id="12"/>
      <w:bookmarkEnd w:id="23"/>
    </w:p>
    <w:p w14:paraId="3C5008A3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documents that also have been needed to write this software architecture design document.</w:t>
      </w:r>
    </w:p>
    <w:p w14:paraId="6568333F" w14:textId="77777777" w:rsidR="00961FB3" w:rsidRPr="00DF07A5" w:rsidRDefault="00961FB3" w:rsidP="00961FB3">
      <w:pPr>
        <w:rPr>
          <w:lang w:val="en-US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820"/>
        <w:gridCol w:w="2551"/>
        <w:gridCol w:w="1626"/>
      </w:tblGrid>
      <w:tr w:rsidR="00961FB3" w:rsidRPr="00DF07A5" w14:paraId="21406FBA" w14:textId="77777777" w:rsidTr="00C321C9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982F683" w14:textId="77777777" w:rsidR="00961FB3" w:rsidRPr="00DF07A5" w:rsidRDefault="00961FB3" w:rsidP="003A3F63">
            <w:pPr>
              <w:pStyle w:val="titretableau"/>
              <w:spacing w:before="0" w:after="0"/>
              <w:rPr>
                <w:lang w:val="en-US"/>
              </w:rPr>
            </w:pPr>
            <w:r w:rsidRPr="00DF07A5">
              <w:rPr>
                <w:lang w:val="en-US"/>
              </w:rPr>
              <w:t>Nb</w:t>
            </w:r>
          </w:p>
        </w:tc>
        <w:tc>
          <w:tcPr>
            <w:tcW w:w="4820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6037FEBE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Document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14:paraId="5F34A23A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Reference</w:t>
            </w:r>
          </w:p>
        </w:tc>
        <w:tc>
          <w:tcPr>
            <w:tcW w:w="16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14:paraId="014077CC" w14:textId="77777777" w:rsidR="00961FB3" w:rsidRPr="00DF07A5" w:rsidRDefault="00961FB3" w:rsidP="003A3F63">
            <w:pPr>
              <w:jc w:val="center"/>
              <w:rPr>
                <w:b/>
                <w:lang w:val="en-US"/>
              </w:rPr>
            </w:pPr>
            <w:r w:rsidRPr="00DF07A5">
              <w:rPr>
                <w:b/>
                <w:lang w:val="en-US"/>
              </w:rPr>
              <w:t>Company</w:t>
            </w:r>
          </w:p>
        </w:tc>
      </w:tr>
      <w:tr w:rsidR="00961FB3" w:rsidRPr="00DF07A5" w14:paraId="61B35319" w14:textId="77777777" w:rsidTr="00C321C9">
        <w:tc>
          <w:tcPr>
            <w:tcW w:w="779" w:type="dxa"/>
            <w:tcBorders>
              <w:top w:val="nil"/>
            </w:tcBorders>
          </w:tcPr>
          <w:p w14:paraId="400B0944" w14:textId="69F1D660" w:rsidR="00961FB3" w:rsidRPr="00DF07A5" w:rsidRDefault="00961FB3" w:rsidP="00106EA3">
            <w:pPr>
              <w:pStyle w:val="Para1"/>
              <w:numPr>
                <w:ilvl w:val="0"/>
                <w:numId w:val="13"/>
              </w:num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14:paraId="026F3AC1" w14:textId="4F15198C" w:rsidR="00961FB3" w:rsidRPr="00DF07A5" w:rsidRDefault="00961FB3" w:rsidP="003A3F63">
            <w:pPr>
              <w:rPr>
                <w:lang w:val="en-US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002DAD06" w14:textId="48F73766" w:rsidR="00961FB3" w:rsidRPr="00DF07A5" w:rsidRDefault="00961FB3" w:rsidP="003A3F63">
            <w:pPr>
              <w:rPr>
                <w:lang w:val="en-US"/>
              </w:rPr>
            </w:pPr>
          </w:p>
        </w:tc>
        <w:tc>
          <w:tcPr>
            <w:tcW w:w="1626" w:type="dxa"/>
            <w:tcBorders>
              <w:top w:val="nil"/>
            </w:tcBorders>
          </w:tcPr>
          <w:p w14:paraId="7353676A" w14:textId="5D19FC77" w:rsidR="00961FB3" w:rsidRPr="00DF07A5" w:rsidRDefault="00961FB3" w:rsidP="003A3F63">
            <w:pPr>
              <w:rPr>
                <w:lang w:val="en-US"/>
              </w:rPr>
            </w:pPr>
          </w:p>
        </w:tc>
      </w:tr>
      <w:tr w:rsidR="00AC3899" w:rsidRPr="00DF07A5" w14:paraId="0F22A260" w14:textId="77777777" w:rsidTr="00C321C9">
        <w:tc>
          <w:tcPr>
            <w:tcW w:w="779" w:type="dxa"/>
          </w:tcPr>
          <w:p w14:paraId="3787D101" w14:textId="7DBA1649" w:rsidR="00AC3899" w:rsidRPr="00DF07A5" w:rsidRDefault="00AC3899" w:rsidP="00106EA3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bookmarkStart w:id="24" w:name="_Ref450028622"/>
          </w:p>
        </w:tc>
        <w:bookmarkEnd w:id="24"/>
        <w:tc>
          <w:tcPr>
            <w:tcW w:w="4820" w:type="dxa"/>
          </w:tcPr>
          <w:p w14:paraId="7069F4EB" w14:textId="01668D64" w:rsidR="00AC3899" w:rsidRPr="00DF07A5" w:rsidRDefault="00AC3899" w:rsidP="00AC3899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BE5C83E" w14:textId="4F621904" w:rsidR="00AC3899" w:rsidRPr="00DF07A5" w:rsidRDefault="00AC3899" w:rsidP="00AC3899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6" w:type="dxa"/>
          </w:tcPr>
          <w:p w14:paraId="293FC984" w14:textId="7781F35C" w:rsidR="00AC3899" w:rsidRPr="00DF07A5" w:rsidRDefault="00AC3899" w:rsidP="00AC3899">
            <w:pPr>
              <w:rPr>
                <w:lang w:val="en-US"/>
              </w:rPr>
            </w:pPr>
          </w:p>
        </w:tc>
      </w:tr>
      <w:tr w:rsidR="00C321C9" w:rsidRPr="00DF07A5" w14:paraId="0C560776" w14:textId="77777777" w:rsidTr="00C321C9">
        <w:tc>
          <w:tcPr>
            <w:tcW w:w="779" w:type="dxa"/>
          </w:tcPr>
          <w:p w14:paraId="3EBBF30C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B67F9B6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EE39999" w14:textId="77777777" w:rsidR="00C321C9" w:rsidRPr="00DF07A5" w:rsidRDefault="00C321C9" w:rsidP="00C321C9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2C8884A9" w14:textId="77777777" w:rsidR="00C321C9" w:rsidRPr="00DF07A5" w:rsidRDefault="00C321C9" w:rsidP="00C321C9">
            <w:pPr>
              <w:rPr>
                <w:lang w:val="en-US"/>
              </w:rPr>
            </w:pPr>
          </w:p>
        </w:tc>
      </w:tr>
    </w:tbl>
    <w:p w14:paraId="5B68F8F5" w14:textId="77777777" w:rsidR="00961FB3" w:rsidRPr="00DF07A5" w:rsidRDefault="00961FB3" w:rsidP="00961FB3">
      <w:pPr>
        <w:rPr>
          <w:lang w:val="en-US"/>
        </w:rPr>
      </w:pPr>
    </w:p>
    <w:p w14:paraId="6523A698" w14:textId="77777777" w:rsidR="000E2E88" w:rsidRPr="00DF07A5" w:rsidRDefault="000E2E88">
      <w:pPr>
        <w:jc w:val="left"/>
        <w:rPr>
          <w:b/>
          <w:smallCaps/>
          <w:spacing w:val="4"/>
          <w:lang w:val="en-US"/>
        </w:rPr>
      </w:pPr>
      <w:bookmarkStart w:id="25" w:name="_Toc4819098"/>
      <w:bookmarkStart w:id="26" w:name="_Toc4980807"/>
      <w:r w:rsidRPr="00DF07A5">
        <w:rPr>
          <w:lang w:val="en-US"/>
        </w:rPr>
        <w:br w:type="page"/>
      </w:r>
    </w:p>
    <w:p w14:paraId="23BAFC06" w14:textId="61F9524F" w:rsidR="00961FB3" w:rsidRPr="00F0104F" w:rsidRDefault="00961FB3" w:rsidP="00F0104F">
      <w:pPr>
        <w:pStyle w:val="Heading2"/>
      </w:pPr>
      <w:bookmarkStart w:id="27" w:name="_Toc155874668"/>
      <w:r w:rsidRPr="00F0104F">
        <w:lastRenderedPageBreak/>
        <w:t>Glossary And</w:t>
      </w:r>
      <w:r w:rsidR="001A1E62" w:rsidRPr="00F0104F">
        <w:t xml:space="preserve"> Definition</w:t>
      </w:r>
      <w:bookmarkEnd w:id="25"/>
      <w:bookmarkEnd w:id="26"/>
      <w:bookmarkEnd w:id="27"/>
    </w:p>
    <w:p w14:paraId="57632DBF" w14:textId="77777777" w:rsidR="00961FB3" w:rsidRPr="00DF07A5" w:rsidRDefault="00961FB3" w:rsidP="00961FB3">
      <w:pPr>
        <w:rPr>
          <w:lang w:val="en-US"/>
        </w:rPr>
      </w:pPr>
      <w:r w:rsidRPr="00DF07A5">
        <w:rPr>
          <w:lang w:val="en-US"/>
        </w:rPr>
        <w:t>This section presents all the definitions and/or abbreviations used in this document.</w:t>
      </w:r>
    </w:p>
    <w:p w14:paraId="0B86D1FA" w14:textId="77777777" w:rsidR="00961FB3" w:rsidRPr="00DF07A5" w:rsidRDefault="00961FB3" w:rsidP="00961FB3">
      <w:pPr>
        <w:pStyle w:val="Para1"/>
        <w:rPr>
          <w:i/>
          <w:lang w:val="en-US"/>
        </w:rPr>
      </w:pPr>
      <w:r w:rsidRPr="00DF07A5">
        <w:rPr>
          <w:i/>
          <w:lang w:val="en-US"/>
        </w:rPr>
        <w:t>List of terms in alphabetical order:</w:t>
      </w:r>
    </w:p>
    <w:p w14:paraId="4E320DC8" w14:textId="77777777" w:rsidR="00961FB3" w:rsidRPr="00DF07A5" w:rsidRDefault="00961FB3" w:rsidP="00961FB3">
      <w:pPr>
        <w:pStyle w:val="Para1"/>
        <w:rPr>
          <w:i/>
          <w:lang w:val="en-US"/>
        </w:rPr>
      </w:pP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876"/>
      </w:tblGrid>
      <w:tr w:rsidR="00961FB3" w:rsidRPr="00DF07A5" w14:paraId="2023467C" w14:textId="77777777" w:rsidTr="003A3F63">
        <w:trPr>
          <w:trHeight w:val="183"/>
        </w:trPr>
        <w:tc>
          <w:tcPr>
            <w:tcW w:w="1488" w:type="dxa"/>
          </w:tcPr>
          <w:p w14:paraId="714780B4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Term</w:t>
            </w:r>
          </w:p>
        </w:tc>
        <w:tc>
          <w:tcPr>
            <w:tcW w:w="6876" w:type="dxa"/>
          </w:tcPr>
          <w:p w14:paraId="5F216B6E" w14:textId="77777777" w:rsidR="00961FB3" w:rsidRPr="00DF07A5" w:rsidRDefault="00961FB3" w:rsidP="003A3F63">
            <w:pPr>
              <w:pStyle w:val="Para1"/>
              <w:ind w:left="0"/>
              <w:rPr>
                <w:b/>
                <w:i/>
                <w:lang w:val="en-US"/>
              </w:rPr>
            </w:pPr>
            <w:r w:rsidRPr="00DF07A5">
              <w:rPr>
                <w:b/>
                <w:i/>
                <w:lang w:val="en-US"/>
              </w:rPr>
              <w:t>Meaning</w:t>
            </w:r>
          </w:p>
        </w:tc>
      </w:tr>
      <w:tr w:rsidR="00C8584C" w:rsidRPr="00DF07A5" w14:paraId="236E5B76" w14:textId="77777777" w:rsidTr="006A59E5">
        <w:trPr>
          <w:trHeight w:val="183"/>
        </w:trPr>
        <w:tc>
          <w:tcPr>
            <w:tcW w:w="1488" w:type="dxa"/>
          </w:tcPr>
          <w:p w14:paraId="0453CFA1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ADC</w:t>
            </w:r>
          </w:p>
        </w:tc>
        <w:tc>
          <w:tcPr>
            <w:tcW w:w="6876" w:type="dxa"/>
          </w:tcPr>
          <w:p w14:paraId="1E50F908" w14:textId="77777777" w:rsidR="00C8584C" w:rsidRPr="00DF07A5" w:rsidRDefault="00C8584C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Analog Digital Converter</w:t>
            </w:r>
          </w:p>
        </w:tc>
      </w:tr>
      <w:tr w:rsidR="00753726" w:rsidRPr="00DF07A5" w14:paraId="50B710DE" w14:textId="77777777" w:rsidTr="006A59E5">
        <w:trPr>
          <w:trHeight w:val="183"/>
        </w:trPr>
        <w:tc>
          <w:tcPr>
            <w:tcW w:w="1488" w:type="dxa"/>
          </w:tcPr>
          <w:p w14:paraId="032726A8" w14:textId="1A0EF5C2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AEC</w:t>
            </w:r>
          </w:p>
        </w:tc>
        <w:tc>
          <w:tcPr>
            <w:tcW w:w="6876" w:type="dxa"/>
          </w:tcPr>
          <w:p w14:paraId="1002A66B" w14:textId="4AF6D689" w:rsidR="00753726" w:rsidRPr="00DF07A5" w:rsidRDefault="00753726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Autoliv Error Code</w:t>
            </w:r>
          </w:p>
        </w:tc>
      </w:tr>
      <w:tr w:rsidR="00961FB3" w:rsidRPr="00DF07A5" w14:paraId="2BCBE4B8" w14:textId="77777777" w:rsidTr="003A3F63">
        <w:trPr>
          <w:trHeight w:val="183"/>
        </w:trPr>
        <w:tc>
          <w:tcPr>
            <w:tcW w:w="1488" w:type="dxa"/>
          </w:tcPr>
          <w:p w14:paraId="5BB77025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API</w:t>
            </w:r>
          </w:p>
        </w:tc>
        <w:tc>
          <w:tcPr>
            <w:tcW w:w="6876" w:type="dxa"/>
          </w:tcPr>
          <w:p w14:paraId="275610B6" w14:textId="77777777" w:rsidR="00961FB3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Programming Interface</w:t>
            </w:r>
          </w:p>
        </w:tc>
      </w:tr>
      <w:tr w:rsidR="00E94C6E" w:rsidRPr="00DF07A5" w14:paraId="58D854F8" w14:textId="77777777" w:rsidTr="003A3F63">
        <w:trPr>
          <w:trHeight w:val="183"/>
        </w:trPr>
        <w:tc>
          <w:tcPr>
            <w:tcW w:w="1488" w:type="dxa"/>
          </w:tcPr>
          <w:p w14:paraId="48122F13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ASDM</w:t>
            </w:r>
          </w:p>
        </w:tc>
        <w:tc>
          <w:tcPr>
            <w:tcW w:w="6876" w:type="dxa"/>
          </w:tcPr>
          <w:p w14:paraId="7CA4C9A2" w14:textId="77777777" w:rsidR="00E94C6E" w:rsidRPr="00DF07A5" w:rsidRDefault="00E94C6E" w:rsidP="001F0C6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Active Safety Domain Master</w:t>
            </w:r>
          </w:p>
        </w:tc>
      </w:tr>
      <w:tr w:rsidR="00E94C6E" w:rsidRPr="00DF07A5" w14:paraId="4A61C3EF" w14:textId="77777777" w:rsidTr="003A3F63">
        <w:trPr>
          <w:trHeight w:val="183"/>
        </w:trPr>
        <w:tc>
          <w:tcPr>
            <w:tcW w:w="1488" w:type="dxa"/>
          </w:tcPr>
          <w:p w14:paraId="7E409784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ASIC</w:t>
            </w:r>
          </w:p>
        </w:tc>
        <w:tc>
          <w:tcPr>
            <w:tcW w:w="6876" w:type="dxa"/>
          </w:tcPr>
          <w:p w14:paraId="0F019299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Application Specific Integrated Circuit</w:t>
            </w:r>
          </w:p>
        </w:tc>
      </w:tr>
      <w:tr w:rsidR="00E94C6E" w:rsidRPr="00DF07A5" w14:paraId="100E4E37" w14:textId="77777777" w:rsidTr="003A3F63">
        <w:trPr>
          <w:trHeight w:val="183"/>
        </w:trPr>
        <w:tc>
          <w:tcPr>
            <w:tcW w:w="1488" w:type="dxa"/>
          </w:tcPr>
          <w:p w14:paraId="23A68530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ASY</w:t>
            </w:r>
          </w:p>
        </w:tc>
        <w:tc>
          <w:tcPr>
            <w:tcW w:w="6876" w:type="dxa"/>
          </w:tcPr>
          <w:p w14:paraId="4650425A" w14:textId="77777777" w:rsidR="00E94C6E" w:rsidRPr="00DF07A5" w:rsidRDefault="00E94C6E" w:rsidP="005757FB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Active SafetY</w:t>
            </w:r>
          </w:p>
        </w:tc>
      </w:tr>
      <w:tr w:rsidR="00E94C6E" w:rsidRPr="00DF07A5" w14:paraId="3C0D1FFE" w14:textId="77777777" w:rsidTr="003A3F63">
        <w:trPr>
          <w:trHeight w:val="183"/>
        </w:trPr>
        <w:tc>
          <w:tcPr>
            <w:tcW w:w="1488" w:type="dxa"/>
          </w:tcPr>
          <w:p w14:paraId="0FDB4D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BSW</w:t>
            </w:r>
          </w:p>
        </w:tc>
        <w:tc>
          <w:tcPr>
            <w:tcW w:w="6876" w:type="dxa"/>
          </w:tcPr>
          <w:p w14:paraId="6B371AD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Basic SW modules</w:t>
            </w:r>
          </w:p>
        </w:tc>
      </w:tr>
      <w:tr w:rsidR="00E94C6E" w:rsidRPr="00DF07A5" w14:paraId="68985ABA" w14:textId="77777777" w:rsidTr="003A3F63">
        <w:trPr>
          <w:trHeight w:val="183"/>
        </w:trPr>
        <w:tc>
          <w:tcPr>
            <w:tcW w:w="1488" w:type="dxa"/>
          </w:tcPr>
          <w:p w14:paraId="5E91192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CAN</w:t>
            </w:r>
          </w:p>
        </w:tc>
        <w:tc>
          <w:tcPr>
            <w:tcW w:w="6876" w:type="dxa"/>
          </w:tcPr>
          <w:p w14:paraId="7F7FE59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Controller Area Network</w:t>
            </w:r>
          </w:p>
        </w:tc>
      </w:tr>
      <w:tr w:rsidR="00E94C6E" w:rsidRPr="00DF07A5" w14:paraId="419EE9A1" w14:textId="77777777" w:rsidTr="00C51A92">
        <w:trPr>
          <w:trHeight w:val="183"/>
        </w:trPr>
        <w:tc>
          <w:tcPr>
            <w:tcW w:w="1488" w:type="dxa"/>
          </w:tcPr>
          <w:p w14:paraId="37DD6F4E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C/S</w:t>
            </w:r>
          </w:p>
        </w:tc>
        <w:tc>
          <w:tcPr>
            <w:tcW w:w="6876" w:type="dxa"/>
          </w:tcPr>
          <w:p w14:paraId="4503E61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Chip Select</w:t>
            </w:r>
          </w:p>
        </w:tc>
      </w:tr>
      <w:tr w:rsidR="00A33ED5" w:rsidRPr="00DF07A5" w14:paraId="743EF64D" w14:textId="77777777" w:rsidTr="00C51A92">
        <w:trPr>
          <w:trHeight w:val="183"/>
        </w:trPr>
        <w:tc>
          <w:tcPr>
            <w:tcW w:w="1488" w:type="dxa"/>
          </w:tcPr>
          <w:p w14:paraId="41D452DF" w14:textId="2E7BD1FF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COP</w:t>
            </w:r>
          </w:p>
        </w:tc>
        <w:tc>
          <w:tcPr>
            <w:tcW w:w="6876" w:type="dxa"/>
          </w:tcPr>
          <w:p w14:paraId="097BFA53" w14:textId="231C9A5A" w:rsidR="00A33ED5" w:rsidRPr="00DF07A5" w:rsidRDefault="00A33ED5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Computer Operating Properly</w:t>
            </w:r>
          </w:p>
        </w:tc>
      </w:tr>
      <w:tr w:rsidR="00672A3C" w:rsidRPr="00DF07A5" w14:paraId="76049E3D" w14:textId="77777777" w:rsidTr="00C51A92">
        <w:trPr>
          <w:trHeight w:val="183"/>
        </w:trPr>
        <w:tc>
          <w:tcPr>
            <w:tcW w:w="1488" w:type="dxa"/>
          </w:tcPr>
          <w:p w14:paraId="11F1FA27" w14:textId="2A377383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eCPL</w:t>
            </w:r>
          </w:p>
        </w:tc>
        <w:tc>
          <w:tcPr>
            <w:tcW w:w="6876" w:type="dxa"/>
          </w:tcPr>
          <w:p w14:paraId="0B166A9C" w14:textId="2C572B0E" w:rsidR="00672A3C" w:rsidRPr="00DF07A5" w:rsidRDefault="00672A3C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Crash Pole Locking</w:t>
            </w:r>
          </w:p>
        </w:tc>
      </w:tr>
      <w:tr w:rsidR="00E94C6E" w:rsidRPr="00DF07A5" w14:paraId="0F5D185A" w14:textId="77777777" w:rsidTr="00C51A92">
        <w:trPr>
          <w:trHeight w:val="183"/>
        </w:trPr>
        <w:tc>
          <w:tcPr>
            <w:tcW w:w="1488" w:type="dxa"/>
          </w:tcPr>
          <w:p w14:paraId="0875A733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DART</w:t>
            </w:r>
          </w:p>
        </w:tc>
        <w:tc>
          <w:tcPr>
            <w:tcW w:w="6876" w:type="dxa"/>
          </w:tcPr>
          <w:p w14:paraId="249BFD9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Ditch - Airborne - Rough Terrain</w:t>
            </w:r>
          </w:p>
        </w:tc>
      </w:tr>
      <w:tr w:rsidR="00E94C6E" w:rsidRPr="00DF07A5" w14:paraId="644B96F2" w14:textId="77777777" w:rsidTr="003A3F63">
        <w:trPr>
          <w:trHeight w:val="183"/>
        </w:trPr>
        <w:tc>
          <w:tcPr>
            <w:tcW w:w="1488" w:type="dxa"/>
          </w:tcPr>
          <w:p w14:paraId="017BDD8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DFLASH</w:t>
            </w:r>
          </w:p>
        </w:tc>
        <w:tc>
          <w:tcPr>
            <w:tcW w:w="6876" w:type="dxa"/>
          </w:tcPr>
          <w:p w14:paraId="07EE84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Data FLASH</w:t>
            </w:r>
          </w:p>
        </w:tc>
      </w:tr>
      <w:tr w:rsidR="00231462" w:rsidRPr="00DF07A5" w14:paraId="2BF8274F" w14:textId="77777777" w:rsidTr="006A59E5">
        <w:trPr>
          <w:trHeight w:val="183"/>
        </w:trPr>
        <w:tc>
          <w:tcPr>
            <w:tcW w:w="1488" w:type="dxa"/>
          </w:tcPr>
          <w:p w14:paraId="42EAB32B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ECC</w:t>
            </w:r>
          </w:p>
        </w:tc>
        <w:tc>
          <w:tcPr>
            <w:tcW w:w="6876" w:type="dxa"/>
          </w:tcPr>
          <w:p w14:paraId="40E85455" w14:textId="77777777" w:rsidR="00231462" w:rsidRPr="00DF07A5" w:rsidRDefault="00231462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Error Code Correction</w:t>
            </w:r>
          </w:p>
        </w:tc>
      </w:tr>
      <w:tr w:rsidR="00D54454" w:rsidRPr="00DF07A5" w14:paraId="322CAC82" w14:textId="77777777" w:rsidTr="006A59E5">
        <w:trPr>
          <w:trHeight w:val="183"/>
        </w:trPr>
        <w:tc>
          <w:tcPr>
            <w:tcW w:w="1488" w:type="dxa"/>
          </w:tcPr>
          <w:p w14:paraId="616F6F22" w14:textId="76E2B989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ECU</w:t>
            </w:r>
          </w:p>
        </w:tc>
        <w:tc>
          <w:tcPr>
            <w:tcW w:w="6876" w:type="dxa"/>
          </w:tcPr>
          <w:p w14:paraId="0B074D49" w14:textId="72F4B374" w:rsidR="00D54454" w:rsidRPr="00DF07A5" w:rsidRDefault="00D54454" w:rsidP="006A59E5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Electronic Control Unit</w:t>
            </w:r>
          </w:p>
        </w:tc>
      </w:tr>
      <w:tr w:rsidR="00E94C6E" w:rsidRPr="00DF07A5" w14:paraId="56A22342" w14:textId="77777777" w:rsidTr="003A3F63">
        <w:trPr>
          <w:trHeight w:val="183"/>
        </w:trPr>
        <w:tc>
          <w:tcPr>
            <w:tcW w:w="1488" w:type="dxa"/>
          </w:tcPr>
          <w:p w14:paraId="6A08C0C9" w14:textId="77777777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EOL</w:t>
            </w:r>
          </w:p>
        </w:tc>
        <w:tc>
          <w:tcPr>
            <w:tcW w:w="6876" w:type="dxa"/>
          </w:tcPr>
          <w:p w14:paraId="6CD8DCF9" w14:textId="6D3C01BA" w:rsidR="00E94C6E" w:rsidRPr="00DF07A5" w:rsidRDefault="00231462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End </w:t>
            </w:r>
            <w:r w:rsidR="00C2471D" w:rsidRPr="00DF07A5">
              <w:rPr>
                <w:lang w:val="en-US"/>
              </w:rPr>
              <w:t>of</w:t>
            </w:r>
            <w:r w:rsidRPr="00DF07A5">
              <w:rPr>
                <w:lang w:val="en-US"/>
              </w:rPr>
              <w:t xml:space="preserve"> Life</w:t>
            </w:r>
          </w:p>
        </w:tc>
      </w:tr>
      <w:tr w:rsidR="00E94C6E" w:rsidRPr="00DF07A5" w14:paraId="53F93E2A" w14:textId="77777777" w:rsidTr="003A3F63">
        <w:trPr>
          <w:trHeight w:val="183"/>
        </w:trPr>
        <w:tc>
          <w:tcPr>
            <w:tcW w:w="1488" w:type="dxa"/>
          </w:tcPr>
          <w:p w14:paraId="252F7CE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EEPROM</w:t>
            </w:r>
          </w:p>
        </w:tc>
        <w:tc>
          <w:tcPr>
            <w:tcW w:w="6876" w:type="dxa"/>
          </w:tcPr>
          <w:p w14:paraId="29D7B9A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Electric Erasable and Programmable Read only Memory</w:t>
            </w:r>
          </w:p>
        </w:tc>
      </w:tr>
      <w:tr w:rsidR="00E94C6E" w:rsidRPr="00DF07A5" w14:paraId="6ADA59CF" w14:textId="77777777" w:rsidTr="003A3F63">
        <w:trPr>
          <w:trHeight w:val="183"/>
        </w:trPr>
        <w:tc>
          <w:tcPr>
            <w:tcW w:w="1488" w:type="dxa"/>
          </w:tcPr>
          <w:p w14:paraId="05B5517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HFPP</w:t>
            </w:r>
          </w:p>
        </w:tc>
        <w:tc>
          <w:tcPr>
            <w:tcW w:w="6876" w:type="dxa"/>
          </w:tcPr>
          <w:p w14:paraId="1803F4F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Pre-Pre-Tensioning belt function</w:t>
            </w:r>
          </w:p>
        </w:tc>
      </w:tr>
      <w:tr w:rsidR="00E94C6E" w:rsidRPr="00DF07A5" w14:paraId="2B4CFCA3" w14:textId="77777777" w:rsidTr="003A3F63">
        <w:trPr>
          <w:trHeight w:val="183"/>
        </w:trPr>
        <w:tc>
          <w:tcPr>
            <w:tcW w:w="1488" w:type="dxa"/>
          </w:tcPr>
          <w:p w14:paraId="55B45A7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HF-PRE</w:t>
            </w:r>
          </w:p>
        </w:tc>
        <w:tc>
          <w:tcPr>
            <w:tcW w:w="6876" w:type="dxa"/>
          </w:tcPr>
          <w:p w14:paraId="02FFD2F7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High Force PRE pre-tensioning</w:t>
            </w:r>
          </w:p>
        </w:tc>
      </w:tr>
      <w:tr w:rsidR="00E94C6E" w:rsidRPr="00DF07A5" w14:paraId="0C920591" w14:textId="77777777" w:rsidTr="003A3F63">
        <w:trPr>
          <w:trHeight w:val="183"/>
        </w:trPr>
        <w:tc>
          <w:tcPr>
            <w:tcW w:w="1488" w:type="dxa"/>
          </w:tcPr>
          <w:p w14:paraId="4384C7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HR</w:t>
            </w:r>
          </w:p>
        </w:tc>
        <w:tc>
          <w:tcPr>
            <w:tcW w:w="6876" w:type="dxa"/>
          </w:tcPr>
          <w:p w14:paraId="57F27C29" w14:textId="77777777" w:rsidR="00E94C6E" w:rsidRPr="00DF07A5" w:rsidRDefault="00E94C6E" w:rsidP="007606B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Hard Releasing</w:t>
            </w:r>
          </w:p>
        </w:tc>
      </w:tr>
      <w:tr w:rsidR="00E94C6E" w:rsidRPr="00DF07A5" w14:paraId="72CCB347" w14:textId="77777777" w:rsidTr="003A3F63">
        <w:trPr>
          <w:trHeight w:val="183"/>
        </w:trPr>
        <w:tc>
          <w:tcPr>
            <w:tcW w:w="1488" w:type="dxa"/>
          </w:tcPr>
          <w:p w14:paraId="58EC48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I/O</w:t>
            </w:r>
          </w:p>
        </w:tc>
        <w:tc>
          <w:tcPr>
            <w:tcW w:w="6876" w:type="dxa"/>
          </w:tcPr>
          <w:p w14:paraId="7BB53C0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Input/Output</w:t>
            </w:r>
          </w:p>
        </w:tc>
      </w:tr>
      <w:tr w:rsidR="00910393" w:rsidRPr="00DF07A5" w14:paraId="70FE033D" w14:textId="77777777" w:rsidTr="003A3F63">
        <w:trPr>
          <w:trHeight w:val="183"/>
        </w:trPr>
        <w:tc>
          <w:tcPr>
            <w:tcW w:w="1488" w:type="dxa"/>
          </w:tcPr>
          <w:p w14:paraId="6C35EC21" w14:textId="5BCF347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IMU</w:t>
            </w:r>
          </w:p>
        </w:tc>
        <w:tc>
          <w:tcPr>
            <w:tcW w:w="6876" w:type="dxa"/>
          </w:tcPr>
          <w:p w14:paraId="6BB09982" w14:textId="101AA3A8" w:rsidR="00910393" w:rsidRPr="00DF07A5" w:rsidRDefault="00910393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Inartial Measurements Unit</w:t>
            </w:r>
          </w:p>
        </w:tc>
      </w:tr>
      <w:tr w:rsidR="00E94C6E" w:rsidRPr="00DF07A5" w14:paraId="342C53B6" w14:textId="77777777" w:rsidTr="003A3F63">
        <w:trPr>
          <w:trHeight w:val="183"/>
        </w:trPr>
        <w:tc>
          <w:tcPr>
            <w:tcW w:w="1488" w:type="dxa"/>
          </w:tcPr>
          <w:p w14:paraId="3206A9C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ISS</w:t>
            </w:r>
          </w:p>
        </w:tc>
        <w:tc>
          <w:tcPr>
            <w:tcW w:w="6876" w:type="dxa"/>
          </w:tcPr>
          <w:p w14:paraId="44ACCC7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Integrated Safing System</w:t>
            </w:r>
          </w:p>
        </w:tc>
      </w:tr>
      <w:tr w:rsidR="00E94C6E" w:rsidRPr="00DF07A5" w14:paraId="0BAA2FF3" w14:textId="77777777" w:rsidTr="00D11E17">
        <w:trPr>
          <w:trHeight w:val="183"/>
        </w:trPr>
        <w:tc>
          <w:tcPr>
            <w:tcW w:w="1488" w:type="dxa"/>
          </w:tcPr>
          <w:p w14:paraId="2394313B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LFPP</w:t>
            </w:r>
          </w:p>
        </w:tc>
        <w:tc>
          <w:tcPr>
            <w:tcW w:w="6876" w:type="dxa"/>
          </w:tcPr>
          <w:p w14:paraId="07315C2F" w14:textId="77777777" w:rsidR="00E94C6E" w:rsidRPr="00DF07A5" w:rsidRDefault="00E94C6E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Low Force Pre-Pre-Tensioning belt function</w:t>
            </w:r>
          </w:p>
        </w:tc>
      </w:tr>
      <w:tr w:rsidR="00C35DD6" w:rsidRPr="00DF07A5" w14:paraId="1D6BC6F5" w14:textId="77777777" w:rsidTr="00D11E17">
        <w:trPr>
          <w:trHeight w:val="183"/>
        </w:trPr>
        <w:tc>
          <w:tcPr>
            <w:tcW w:w="1488" w:type="dxa"/>
          </w:tcPr>
          <w:p w14:paraId="1AFE2B96" w14:textId="77777777" w:rsidR="00C35DD6" w:rsidRPr="00DF07A5" w:rsidRDefault="00C35DD6" w:rsidP="00D11E17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MSA</w:t>
            </w:r>
          </w:p>
        </w:tc>
        <w:tc>
          <w:tcPr>
            <w:tcW w:w="6876" w:type="dxa"/>
          </w:tcPr>
          <w:p w14:paraId="23DAD6B6" w14:textId="77777777" w:rsidR="00C35DD6" w:rsidRPr="00DF07A5" w:rsidRDefault="00C35DD6" w:rsidP="00C35DD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 xml:space="preserve">Motor Start/Stop </w:t>
            </w:r>
            <w:r w:rsidR="00576114" w:rsidRPr="00DF07A5">
              <w:rPr>
                <w:lang w:val="en-US"/>
              </w:rPr>
              <w:t>Automatic</w:t>
            </w:r>
          </w:p>
        </w:tc>
      </w:tr>
      <w:tr w:rsidR="00E94C6E" w:rsidRPr="00DF07A5" w14:paraId="271ACB23" w14:textId="77777777" w:rsidTr="003A3F63">
        <w:trPr>
          <w:trHeight w:val="183"/>
        </w:trPr>
        <w:tc>
          <w:tcPr>
            <w:tcW w:w="1488" w:type="dxa"/>
          </w:tcPr>
          <w:p w14:paraId="4ABC596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MCAL</w:t>
            </w:r>
          </w:p>
        </w:tc>
        <w:tc>
          <w:tcPr>
            <w:tcW w:w="6876" w:type="dxa"/>
          </w:tcPr>
          <w:p w14:paraId="36BDB6C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Abstraction Layer</w:t>
            </w:r>
          </w:p>
        </w:tc>
      </w:tr>
      <w:tr w:rsidR="00E94C6E" w:rsidRPr="00DF07A5" w14:paraId="221955C1" w14:textId="77777777" w:rsidTr="003A3F63">
        <w:trPr>
          <w:trHeight w:val="183"/>
        </w:trPr>
        <w:tc>
          <w:tcPr>
            <w:tcW w:w="1488" w:type="dxa"/>
          </w:tcPr>
          <w:p w14:paraId="49EFD0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MCU</w:t>
            </w:r>
          </w:p>
        </w:tc>
        <w:tc>
          <w:tcPr>
            <w:tcW w:w="6876" w:type="dxa"/>
          </w:tcPr>
          <w:p w14:paraId="101C208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Micro-controller Unit</w:t>
            </w:r>
          </w:p>
        </w:tc>
      </w:tr>
      <w:tr w:rsidR="00707E46" w:rsidRPr="00DF07A5" w14:paraId="2543F75B" w14:textId="77777777" w:rsidTr="006A59E5">
        <w:trPr>
          <w:trHeight w:val="183"/>
        </w:trPr>
        <w:tc>
          <w:tcPr>
            <w:tcW w:w="1488" w:type="dxa"/>
          </w:tcPr>
          <w:p w14:paraId="40FB9E1C" w14:textId="77777777" w:rsidR="00707E46" w:rsidRPr="00DF07A5" w:rsidRDefault="00707E46" w:rsidP="00707E46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NMG</w:t>
            </w:r>
          </w:p>
        </w:tc>
        <w:tc>
          <w:tcPr>
            <w:tcW w:w="6876" w:type="dxa"/>
          </w:tcPr>
          <w:p w14:paraId="0FED7F94" w14:textId="77777777" w:rsidR="00707E46" w:rsidRPr="00DF07A5" w:rsidRDefault="00707E46" w:rsidP="009C3FBF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Mode Mana</w:t>
            </w:r>
            <w:r w:rsidR="009C3FBF" w:rsidRPr="00DF07A5">
              <w:rPr>
                <w:lang w:val="en-US"/>
              </w:rPr>
              <w:t>G</w:t>
            </w:r>
            <w:r w:rsidRPr="00DF07A5">
              <w:rPr>
                <w:lang w:val="en-US"/>
              </w:rPr>
              <w:t>ement</w:t>
            </w:r>
          </w:p>
        </w:tc>
      </w:tr>
      <w:tr w:rsidR="00E94C6E" w:rsidRPr="00DF07A5" w14:paraId="63A5DDEF" w14:textId="77777777" w:rsidTr="00C51A92">
        <w:trPr>
          <w:trHeight w:val="183"/>
        </w:trPr>
        <w:tc>
          <w:tcPr>
            <w:tcW w:w="1488" w:type="dxa"/>
          </w:tcPr>
          <w:p w14:paraId="3B752671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NVM</w:t>
            </w:r>
          </w:p>
        </w:tc>
        <w:tc>
          <w:tcPr>
            <w:tcW w:w="6876" w:type="dxa"/>
          </w:tcPr>
          <w:p w14:paraId="1850825D" w14:textId="022637A4" w:rsidR="00E94C6E" w:rsidRPr="00DF07A5" w:rsidRDefault="00C2471D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Non-Volatile</w:t>
            </w:r>
            <w:r w:rsidR="00E94C6E" w:rsidRPr="00DF07A5">
              <w:rPr>
                <w:lang w:val="en-US"/>
              </w:rPr>
              <w:t xml:space="preserve"> Memory</w:t>
            </w:r>
          </w:p>
        </w:tc>
      </w:tr>
      <w:tr w:rsidR="00E94C6E" w:rsidRPr="00DF07A5" w14:paraId="7D2EB7E1" w14:textId="77777777" w:rsidTr="00C51A92">
        <w:trPr>
          <w:trHeight w:val="183"/>
        </w:trPr>
        <w:tc>
          <w:tcPr>
            <w:tcW w:w="1488" w:type="dxa"/>
          </w:tcPr>
          <w:p w14:paraId="6D4003D8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OS</w:t>
            </w:r>
          </w:p>
        </w:tc>
        <w:tc>
          <w:tcPr>
            <w:tcW w:w="6876" w:type="dxa"/>
          </w:tcPr>
          <w:p w14:paraId="4BE0767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Operating System</w:t>
            </w:r>
          </w:p>
        </w:tc>
      </w:tr>
      <w:tr w:rsidR="00E94C6E" w:rsidRPr="00DF07A5" w14:paraId="5CF43553" w14:textId="77777777" w:rsidTr="00C51A92">
        <w:trPr>
          <w:trHeight w:val="183"/>
        </w:trPr>
        <w:tc>
          <w:tcPr>
            <w:tcW w:w="1488" w:type="dxa"/>
          </w:tcPr>
          <w:p w14:paraId="04513977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PCM</w:t>
            </w:r>
          </w:p>
        </w:tc>
        <w:tc>
          <w:tcPr>
            <w:tcW w:w="6876" w:type="dxa"/>
          </w:tcPr>
          <w:p w14:paraId="3B162E1F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Pre-Crash Master</w:t>
            </w:r>
          </w:p>
        </w:tc>
      </w:tr>
      <w:tr w:rsidR="00E94C6E" w:rsidRPr="00DF07A5" w14:paraId="76C185B7" w14:textId="77777777" w:rsidTr="0059140E">
        <w:trPr>
          <w:trHeight w:val="183"/>
        </w:trPr>
        <w:tc>
          <w:tcPr>
            <w:tcW w:w="1488" w:type="dxa"/>
          </w:tcPr>
          <w:p w14:paraId="1FAE97BB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PFLASH</w:t>
            </w:r>
          </w:p>
        </w:tc>
        <w:tc>
          <w:tcPr>
            <w:tcW w:w="6876" w:type="dxa"/>
          </w:tcPr>
          <w:p w14:paraId="07FFADF7" w14:textId="77777777" w:rsidR="00E94C6E" w:rsidRPr="00DF07A5" w:rsidRDefault="00E94C6E" w:rsidP="0059140E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Program FLASH</w:t>
            </w:r>
          </w:p>
        </w:tc>
      </w:tr>
      <w:tr w:rsidR="00E94C6E" w:rsidRPr="00DF07A5" w14:paraId="6A975810" w14:textId="77777777" w:rsidTr="003A3F63">
        <w:trPr>
          <w:trHeight w:val="183"/>
        </w:trPr>
        <w:tc>
          <w:tcPr>
            <w:tcW w:w="1488" w:type="dxa"/>
          </w:tcPr>
          <w:p w14:paraId="7933A50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PIT</w:t>
            </w:r>
          </w:p>
        </w:tc>
        <w:tc>
          <w:tcPr>
            <w:tcW w:w="6876" w:type="dxa"/>
          </w:tcPr>
          <w:p w14:paraId="4D4EFEF2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Periodic Interrupt Timer</w:t>
            </w:r>
          </w:p>
        </w:tc>
      </w:tr>
      <w:tr w:rsidR="00E94C6E" w:rsidRPr="00DF07A5" w14:paraId="72A316BC" w14:textId="77777777" w:rsidTr="003A3F63">
        <w:trPr>
          <w:trHeight w:val="183"/>
        </w:trPr>
        <w:tc>
          <w:tcPr>
            <w:tcW w:w="1488" w:type="dxa"/>
          </w:tcPr>
          <w:p w14:paraId="4B1A48F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PLL</w:t>
            </w:r>
          </w:p>
        </w:tc>
        <w:tc>
          <w:tcPr>
            <w:tcW w:w="6876" w:type="dxa"/>
          </w:tcPr>
          <w:p w14:paraId="4A6DD57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Phase-locked loop</w:t>
            </w:r>
          </w:p>
        </w:tc>
      </w:tr>
      <w:tr w:rsidR="00E94C6E" w:rsidRPr="00DF07A5" w14:paraId="344B5DF2" w14:textId="77777777" w:rsidTr="003A3F63">
        <w:trPr>
          <w:trHeight w:val="183"/>
        </w:trPr>
        <w:tc>
          <w:tcPr>
            <w:tcW w:w="1488" w:type="dxa"/>
          </w:tcPr>
          <w:p w14:paraId="75AC28B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RAM</w:t>
            </w:r>
          </w:p>
        </w:tc>
        <w:tc>
          <w:tcPr>
            <w:tcW w:w="6876" w:type="dxa"/>
          </w:tcPr>
          <w:p w14:paraId="68A2455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Random Access Memory</w:t>
            </w:r>
          </w:p>
        </w:tc>
      </w:tr>
      <w:tr w:rsidR="00E94C6E" w:rsidRPr="00DF07A5" w14:paraId="604C2F52" w14:textId="77777777" w:rsidTr="003A3F63">
        <w:trPr>
          <w:trHeight w:val="183"/>
        </w:trPr>
        <w:tc>
          <w:tcPr>
            <w:tcW w:w="1488" w:type="dxa"/>
          </w:tcPr>
          <w:p w14:paraId="4A5FD4F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RCWM</w:t>
            </w:r>
          </w:p>
        </w:tc>
        <w:tc>
          <w:tcPr>
            <w:tcW w:w="6876" w:type="dxa"/>
          </w:tcPr>
          <w:p w14:paraId="597B0A6F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Rear Collision Warning and Mitigation</w:t>
            </w:r>
          </w:p>
        </w:tc>
      </w:tr>
      <w:tr w:rsidR="00E94C6E" w:rsidRPr="00DF07A5" w14:paraId="771C60DA" w14:textId="77777777" w:rsidTr="003A3F63">
        <w:trPr>
          <w:trHeight w:val="183"/>
        </w:trPr>
        <w:tc>
          <w:tcPr>
            <w:tcW w:w="1488" w:type="dxa"/>
          </w:tcPr>
          <w:p w14:paraId="65C0455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RML</w:t>
            </w:r>
          </w:p>
        </w:tc>
        <w:tc>
          <w:tcPr>
            <w:tcW w:w="6876" w:type="dxa"/>
          </w:tcPr>
          <w:p w14:paraId="1C2FF6D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Left PP ECU</w:t>
            </w:r>
          </w:p>
        </w:tc>
      </w:tr>
      <w:tr w:rsidR="00E94C6E" w:rsidRPr="00DF07A5" w14:paraId="2925FDB8" w14:textId="77777777" w:rsidTr="003A3F63">
        <w:trPr>
          <w:trHeight w:val="183"/>
        </w:trPr>
        <w:tc>
          <w:tcPr>
            <w:tcW w:w="1488" w:type="dxa"/>
          </w:tcPr>
          <w:p w14:paraId="16BC7C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RMR</w:t>
            </w:r>
          </w:p>
        </w:tc>
        <w:tc>
          <w:tcPr>
            <w:tcW w:w="6876" w:type="dxa"/>
          </w:tcPr>
          <w:p w14:paraId="58009376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Right PP ECU</w:t>
            </w:r>
          </w:p>
        </w:tc>
      </w:tr>
      <w:tr w:rsidR="00E94C6E" w:rsidRPr="00DF07A5" w14:paraId="3E1DE80E" w14:textId="77777777" w:rsidTr="003A3F63">
        <w:trPr>
          <w:trHeight w:val="183"/>
        </w:trPr>
        <w:tc>
          <w:tcPr>
            <w:tcW w:w="1488" w:type="dxa"/>
          </w:tcPr>
          <w:p w14:paraId="31834C3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RMx</w:t>
            </w:r>
          </w:p>
        </w:tc>
        <w:tc>
          <w:tcPr>
            <w:tcW w:w="6876" w:type="dxa"/>
          </w:tcPr>
          <w:p w14:paraId="1510BC8B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Both PP ECU</w:t>
            </w:r>
          </w:p>
        </w:tc>
      </w:tr>
      <w:tr w:rsidR="00E94C6E" w:rsidRPr="00DF07A5" w14:paraId="307BDDCE" w14:textId="77777777" w:rsidTr="003A3F63">
        <w:trPr>
          <w:trHeight w:val="183"/>
        </w:trPr>
        <w:tc>
          <w:tcPr>
            <w:tcW w:w="1488" w:type="dxa"/>
          </w:tcPr>
          <w:p w14:paraId="1C5C267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ROM</w:t>
            </w:r>
          </w:p>
        </w:tc>
        <w:tc>
          <w:tcPr>
            <w:tcW w:w="6876" w:type="dxa"/>
          </w:tcPr>
          <w:p w14:paraId="163CAB1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Read Only Memory</w:t>
            </w:r>
          </w:p>
        </w:tc>
      </w:tr>
      <w:tr w:rsidR="00E94C6E" w:rsidRPr="00DF07A5" w14:paraId="5F0D34F4" w14:textId="77777777" w:rsidTr="003A3F63">
        <w:trPr>
          <w:trHeight w:val="183"/>
        </w:trPr>
        <w:tc>
          <w:tcPr>
            <w:tcW w:w="1488" w:type="dxa"/>
          </w:tcPr>
          <w:p w14:paraId="1AF902E0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RSU</w:t>
            </w:r>
          </w:p>
        </w:tc>
        <w:tc>
          <w:tcPr>
            <w:tcW w:w="6876" w:type="dxa"/>
          </w:tcPr>
          <w:p w14:paraId="5DF01973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Remote Sensor Unit</w:t>
            </w:r>
          </w:p>
        </w:tc>
      </w:tr>
      <w:tr w:rsidR="00E94C6E" w:rsidRPr="00DF07A5" w14:paraId="4A17BCAB" w14:textId="77777777" w:rsidTr="003A3F63">
        <w:trPr>
          <w:trHeight w:val="183"/>
        </w:trPr>
        <w:tc>
          <w:tcPr>
            <w:tcW w:w="1488" w:type="dxa"/>
          </w:tcPr>
          <w:p w14:paraId="18B56F3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RTE</w:t>
            </w:r>
          </w:p>
        </w:tc>
        <w:tc>
          <w:tcPr>
            <w:tcW w:w="6876" w:type="dxa"/>
          </w:tcPr>
          <w:p w14:paraId="0378BDD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Environment</w:t>
            </w:r>
          </w:p>
        </w:tc>
      </w:tr>
      <w:tr w:rsidR="00E94C6E" w:rsidRPr="00DF07A5" w14:paraId="0C0226FE" w14:textId="77777777" w:rsidTr="003A3F63">
        <w:trPr>
          <w:trHeight w:val="183"/>
        </w:trPr>
        <w:tc>
          <w:tcPr>
            <w:tcW w:w="1488" w:type="dxa"/>
          </w:tcPr>
          <w:p w14:paraId="0BADC49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RTOS</w:t>
            </w:r>
          </w:p>
        </w:tc>
        <w:tc>
          <w:tcPr>
            <w:tcW w:w="6876" w:type="dxa"/>
          </w:tcPr>
          <w:p w14:paraId="245C825E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Real Time Operating System</w:t>
            </w:r>
          </w:p>
        </w:tc>
      </w:tr>
      <w:tr w:rsidR="00E94C6E" w:rsidRPr="00DF07A5" w14:paraId="36A02D6F" w14:textId="77777777" w:rsidTr="003A3F63">
        <w:trPr>
          <w:trHeight w:val="183"/>
        </w:trPr>
        <w:tc>
          <w:tcPr>
            <w:tcW w:w="1488" w:type="dxa"/>
          </w:tcPr>
          <w:p w14:paraId="499EA5C1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SFR</w:t>
            </w:r>
          </w:p>
        </w:tc>
        <w:tc>
          <w:tcPr>
            <w:tcW w:w="6876" w:type="dxa"/>
          </w:tcPr>
          <w:p w14:paraId="6649C1E4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Standard Function Recovery</w:t>
            </w:r>
          </w:p>
        </w:tc>
      </w:tr>
      <w:tr w:rsidR="00E94C6E" w:rsidRPr="00DF07A5" w14:paraId="4B59ABC6" w14:textId="77777777" w:rsidTr="003A3F63">
        <w:trPr>
          <w:trHeight w:val="183"/>
        </w:trPr>
        <w:tc>
          <w:tcPr>
            <w:tcW w:w="1488" w:type="dxa"/>
          </w:tcPr>
          <w:p w14:paraId="39FBBA7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SODL</w:t>
            </w:r>
          </w:p>
        </w:tc>
        <w:tc>
          <w:tcPr>
            <w:tcW w:w="6876" w:type="dxa"/>
          </w:tcPr>
          <w:p w14:paraId="092E2BF9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Side Obstacle Detection Left</w:t>
            </w:r>
          </w:p>
        </w:tc>
      </w:tr>
      <w:tr w:rsidR="00E94C6E" w:rsidRPr="00DF07A5" w14:paraId="5A621A31" w14:textId="77777777" w:rsidTr="003A3F63">
        <w:trPr>
          <w:trHeight w:val="183"/>
        </w:trPr>
        <w:tc>
          <w:tcPr>
            <w:tcW w:w="1488" w:type="dxa"/>
          </w:tcPr>
          <w:p w14:paraId="4A1FAD3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SPI</w:t>
            </w:r>
          </w:p>
        </w:tc>
        <w:tc>
          <w:tcPr>
            <w:tcW w:w="6876" w:type="dxa"/>
          </w:tcPr>
          <w:p w14:paraId="3C45BCA0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Serial Peripheral Interface</w:t>
            </w:r>
          </w:p>
        </w:tc>
      </w:tr>
      <w:tr w:rsidR="00E94C6E" w:rsidRPr="00DF07A5" w14:paraId="31B1B3D0" w14:textId="77777777" w:rsidTr="003A3F63">
        <w:trPr>
          <w:trHeight w:val="183"/>
        </w:trPr>
        <w:tc>
          <w:tcPr>
            <w:tcW w:w="1488" w:type="dxa"/>
          </w:tcPr>
          <w:p w14:paraId="0093C25D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SRS</w:t>
            </w:r>
          </w:p>
        </w:tc>
        <w:tc>
          <w:tcPr>
            <w:tcW w:w="6876" w:type="dxa"/>
          </w:tcPr>
          <w:p w14:paraId="3F94273A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Supplementary Restraint System</w:t>
            </w:r>
          </w:p>
        </w:tc>
      </w:tr>
      <w:tr w:rsidR="00E94C6E" w:rsidRPr="00DF07A5" w14:paraId="0B8B54C0" w14:textId="77777777" w:rsidTr="003A3F63">
        <w:trPr>
          <w:trHeight w:val="183"/>
        </w:trPr>
        <w:tc>
          <w:tcPr>
            <w:tcW w:w="1488" w:type="dxa"/>
          </w:tcPr>
          <w:p w14:paraId="094C0C68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TBC</w:t>
            </w:r>
          </w:p>
        </w:tc>
        <w:tc>
          <w:tcPr>
            <w:tcW w:w="6876" w:type="dxa"/>
          </w:tcPr>
          <w:p w14:paraId="45849D17" w14:textId="77777777" w:rsidR="00E94C6E" w:rsidRPr="00DF07A5" w:rsidRDefault="00E94C6E" w:rsidP="003A3F63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To be confirmed</w:t>
            </w:r>
          </w:p>
        </w:tc>
      </w:tr>
      <w:tr w:rsidR="00E94C6E" w:rsidRPr="00DF07A5" w14:paraId="66E1146F" w14:textId="77777777" w:rsidTr="003A3F63">
        <w:trPr>
          <w:trHeight w:val="183"/>
        </w:trPr>
        <w:tc>
          <w:tcPr>
            <w:tcW w:w="1488" w:type="dxa"/>
          </w:tcPr>
          <w:p w14:paraId="7B3EF19C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TBD</w:t>
            </w:r>
          </w:p>
        </w:tc>
        <w:tc>
          <w:tcPr>
            <w:tcW w:w="6876" w:type="dxa"/>
          </w:tcPr>
          <w:p w14:paraId="38C7DFCA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To be defined</w:t>
            </w:r>
          </w:p>
        </w:tc>
      </w:tr>
      <w:tr w:rsidR="00E94C6E" w:rsidRPr="00DF07A5" w14:paraId="3D70C968" w14:textId="77777777" w:rsidTr="00C51A92">
        <w:trPr>
          <w:trHeight w:val="183"/>
        </w:trPr>
        <w:tc>
          <w:tcPr>
            <w:tcW w:w="1488" w:type="dxa"/>
          </w:tcPr>
          <w:p w14:paraId="63D9CE2C" w14:textId="77777777" w:rsidR="00E94C6E" w:rsidRPr="00DF07A5" w:rsidRDefault="00E94C6E" w:rsidP="00C51A92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</w:t>
            </w:r>
          </w:p>
        </w:tc>
        <w:tc>
          <w:tcPr>
            <w:tcW w:w="6876" w:type="dxa"/>
          </w:tcPr>
          <w:p w14:paraId="35C764BF" w14:textId="77777777" w:rsidR="00E94C6E" w:rsidRPr="00DF07A5" w:rsidRDefault="00E94C6E" w:rsidP="00C51A92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Technical Function</w:t>
            </w:r>
          </w:p>
        </w:tc>
      </w:tr>
      <w:tr w:rsidR="00E94C6E" w:rsidRPr="00DF07A5" w14:paraId="60509364" w14:textId="77777777" w:rsidTr="003A3F63">
        <w:trPr>
          <w:trHeight w:val="183"/>
        </w:trPr>
        <w:tc>
          <w:tcPr>
            <w:tcW w:w="1488" w:type="dxa"/>
          </w:tcPr>
          <w:p w14:paraId="2AEB6257" w14:textId="77777777" w:rsidR="00E94C6E" w:rsidRPr="00DF07A5" w:rsidRDefault="00E94C6E" w:rsidP="003A3F63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TFLASH</w:t>
            </w:r>
          </w:p>
        </w:tc>
        <w:tc>
          <w:tcPr>
            <w:tcW w:w="6876" w:type="dxa"/>
          </w:tcPr>
          <w:p w14:paraId="232868FE" w14:textId="77777777" w:rsidR="00E94C6E" w:rsidRPr="00DF07A5" w:rsidRDefault="00E94C6E" w:rsidP="006C54BD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Test FLASH of the Pictus MCU (“one time programmable” memory)</w:t>
            </w:r>
          </w:p>
        </w:tc>
      </w:tr>
      <w:tr w:rsidR="00E94C6E" w:rsidRPr="00DF07A5" w14:paraId="2495EB09" w14:textId="77777777" w:rsidTr="003A3F63">
        <w:trPr>
          <w:trHeight w:val="183"/>
        </w:trPr>
        <w:tc>
          <w:tcPr>
            <w:tcW w:w="1488" w:type="dxa"/>
          </w:tcPr>
          <w:p w14:paraId="0E33493C" w14:textId="77777777" w:rsidR="00E94C6E" w:rsidRPr="00DF07A5" w:rsidRDefault="00E94C6E" w:rsidP="00833178">
            <w:pPr>
              <w:pStyle w:val="Para1"/>
              <w:ind w:left="0"/>
              <w:rPr>
                <w:lang w:val="en-US"/>
              </w:rPr>
            </w:pPr>
            <w:r w:rsidRPr="00DF07A5">
              <w:rPr>
                <w:lang w:val="en-US"/>
              </w:rPr>
              <w:t>W/D</w:t>
            </w:r>
          </w:p>
        </w:tc>
        <w:tc>
          <w:tcPr>
            <w:tcW w:w="6876" w:type="dxa"/>
          </w:tcPr>
          <w:p w14:paraId="608D3778" w14:textId="77777777" w:rsidR="00E94C6E" w:rsidRPr="00DF07A5" w:rsidRDefault="00E94C6E" w:rsidP="00833178">
            <w:pPr>
              <w:pStyle w:val="Para1"/>
              <w:ind w:left="0"/>
              <w:rPr>
                <w:color w:val="000000"/>
                <w:lang w:val="en-US"/>
              </w:rPr>
            </w:pPr>
            <w:r w:rsidRPr="00DF07A5">
              <w:rPr>
                <w:color w:val="000000"/>
                <w:lang w:val="en-US"/>
              </w:rPr>
              <w:t>Watchdog</w:t>
            </w:r>
          </w:p>
        </w:tc>
      </w:tr>
    </w:tbl>
    <w:p w14:paraId="26667616" w14:textId="77777777" w:rsidR="00961FB3" w:rsidRPr="00DF07A5" w:rsidRDefault="00961FB3" w:rsidP="00961FB3">
      <w:pPr>
        <w:rPr>
          <w:lang w:val="en-US"/>
        </w:rPr>
      </w:pPr>
    </w:p>
    <w:p w14:paraId="0848D9AB" w14:textId="77777777" w:rsidR="004045EC" w:rsidRDefault="00961FB3" w:rsidP="00CD5D3D">
      <w:pPr>
        <w:pStyle w:val="Heading1"/>
        <w:rPr>
          <w:lang w:val="en-US"/>
        </w:rPr>
      </w:pPr>
      <w:r w:rsidRPr="00DF07A5">
        <w:rPr>
          <w:lang w:val="en-US"/>
        </w:rPr>
        <w:br w:type="page"/>
      </w:r>
      <w:bookmarkStart w:id="28" w:name="_Toc208201161"/>
      <w:r w:rsidR="00DE504E" w:rsidRPr="00DF07A5">
        <w:rPr>
          <w:lang w:val="en-US"/>
        </w:rPr>
        <w:lastRenderedPageBreak/>
        <w:t xml:space="preserve"> </w:t>
      </w:r>
      <w:bookmarkStart w:id="29" w:name="_Toc155874669"/>
      <w:bookmarkEnd w:id="28"/>
      <w:r w:rsidR="00CD5D3D" w:rsidRPr="00DF07A5">
        <w:rPr>
          <w:lang w:val="en-US"/>
        </w:rPr>
        <w:t>Description</w:t>
      </w:r>
      <w:bookmarkEnd w:id="29"/>
    </w:p>
    <w:p w14:paraId="310D3CC2" w14:textId="48E34B22" w:rsidR="00CD5D3D" w:rsidRPr="00DF07A5" w:rsidRDefault="00CD5D3D" w:rsidP="00CD5D3D">
      <w:pPr>
        <w:rPr>
          <w:lang w:val="en-US"/>
        </w:rPr>
      </w:pPr>
      <w:r w:rsidRPr="00DF07A5">
        <w:rPr>
          <w:lang w:val="en-US"/>
        </w:rPr>
        <w:t xml:space="preserve">MMG is intended to factorize the monitoring of some specific system/product situations (like “under voltage”, </w:t>
      </w:r>
      <w:r w:rsidR="002A3587">
        <w:rPr>
          <w:lang w:val="en-US"/>
        </w:rPr>
        <w:t>OVER-voltage</w:t>
      </w:r>
      <w:r w:rsidR="008E7315">
        <w:rPr>
          <w:lang w:val="en-US"/>
        </w:rPr>
        <w:t>, etc.</w:t>
      </w:r>
      <w:r w:rsidRPr="00DF07A5">
        <w:rPr>
          <w:lang w:val="en-US"/>
        </w:rPr>
        <w:t>) which will lead to</w:t>
      </w:r>
      <w:r w:rsidR="008E7315">
        <w:rPr>
          <w:lang w:val="en-US"/>
        </w:rPr>
        <w:t xml:space="preserve"> the</w:t>
      </w:r>
      <w:r w:rsidRPr="00DF07A5">
        <w:rPr>
          <w:lang w:val="en-US"/>
        </w:rPr>
        <w:t xml:space="preserve"> inhibit</w:t>
      </w:r>
      <w:r w:rsidR="008E7315">
        <w:rPr>
          <w:lang w:val="en-US"/>
        </w:rPr>
        <w:t>ion of</w:t>
      </w:r>
      <w:r w:rsidRPr="00DF07A5">
        <w:rPr>
          <w:lang w:val="en-US"/>
        </w:rPr>
        <w:t xml:space="preserve"> some product functionalities (like auto-tests execution, belt functions execution).</w:t>
      </w:r>
    </w:p>
    <w:p w14:paraId="63E0AFB2" w14:textId="77777777" w:rsidR="00CD5D3D" w:rsidRPr="00DF07A5" w:rsidRDefault="00CD5D3D" w:rsidP="00CD5D3D">
      <w:pPr>
        <w:rPr>
          <w:lang w:val="en-US"/>
        </w:rPr>
      </w:pPr>
      <w:r w:rsidRPr="00DF07A5">
        <w:rPr>
          <w:lang w:val="en-US"/>
        </w:rPr>
        <w:t>These situations will be so called “Mode”.</w:t>
      </w:r>
    </w:p>
    <w:p w14:paraId="3DC13BF8" w14:textId="77777777" w:rsidR="00CD5D3D" w:rsidRPr="00DF07A5" w:rsidRDefault="00CD5D3D" w:rsidP="00CD5D3D">
      <w:pPr>
        <w:rPr>
          <w:lang w:val="en-US"/>
        </w:rPr>
      </w:pPr>
    </w:p>
    <w:p w14:paraId="3926800C" w14:textId="5A708503" w:rsidR="00CD5D3D" w:rsidRDefault="00CD5D3D" w:rsidP="00CD5D3D">
      <w:pPr>
        <w:rPr>
          <w:lang w:val="en-US"/>
        </w:rPr>
      </w:pPr>
      <w:r w:rsidRPr="00DF07A5">
        <w:rPr>
          <w:lang w:val="en-US"/>
        </w:rPr>
        <w:t>Pratically, SW units will check if modes (aka situations) are active (check will be done in one call, see the runnable section below).</w:t>
      </w:r>
    </w:p>
    <w:p w14:paraId="29ABA426" w14:textId="77777777" w:rsidR="006254D0" w:rsidRDefault="006254D0" w:rsidP="00CD5D3D">
      <w:pPr>
        <w:rPr>
          <w:lang w:val="en-US"/>
        </w:rPr>
      </w:pPr>
    </w:p>
    <w:p w14:paraId="160D71D0" w14:textId="1282C11F" w:rsidR="006254D0" w:rsidRDefault="00EA2DC3" w:rsidP="006254D0">
      <w:pPr>
        <w:pStyle w:val="Caption"/>
      </w:pPr>
      <w:r>
        <w:rPr>
          <w:noProof/>
        </w:rPr>
        <w:drawing>
          <wp:inline distT="0" distB="0" distL="0" distR="0" wp14:anchorId="08926727" wp14:editId="53A1F380">
            <wp:extent cx="612013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7DD5" w14:textId="77777777" w:rsidR="00F568A4" w:rsidRPr="00F568A4" w:rsidRDefault="00F568A4" w:rsidP="00F568A4">
      <w:pPr>
        <w:rPr>
          <w:lang w:val="en-US"/>
        </w:rPr>
      </w:pPr>
    </w:p>
    <w:p w14:paraId="1CD3FCC0" w14:textId="0859FC8D" w:rsidR="006254D0" w:rsidRDefault="00BB5C27" w:rsidP="00BB5C27">
      <w:pPr>
        <w:pStyle w:val="Caption"/>
      </w:pPr>
      <w:bookmarkStart w:id="30" w:name="_Toc12916199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="006254D0">
        <w:t>MMG Static Description</w:t>
      </w:r>
      <w:bookmarkEnd w:id="30"/>
    </w:p>
    <w:p w14:paraId="7F3A5B13" w14:textId="77777777" w:rsidR="00850F3B" w:rsidRPr="00850F3B" w:rsidRDefault="00850F3B" w:rsidP="00850F3B">
      <w:pPr>
        <w:rPr>
          <w:lang w:val="en-US"/>
        </w:rPr>
      </w:pPr>
    </w:p>
    <w:p w14:paraId="4E1EFE45" w14:textId="77777777" w:rsidR="006254D0" w:rsidRPr="00DF07A5" w:rsidRDefault="006254D0" w:rsidP="00CD5D3D">
      <w:pPr>
        <w:rPr>
          <w:lang w:val="en-US"/>
        </w:rPr>
      </w:pPr>
    </w:p>
    <w:p w14:paraId="150B15DE" w14:textId="77777777" w:rsidR="00CD5D3D" w:rsidRPr="00DF07A5" w:rsidRDefault="00CD5D3D" w:rsidP="00CD5D3D">
      <w:pPr>
        <w:pStyle w:val="Heading1"/>
        <w:rPr>
          <w:lang w:val="en-US"/>
        </w:rPr>
      </w:pPr>
      <w:bookmarkStart w:id="31" w:name="_Toc155874670"/>
      <w:r w:rsidRPr="00DF07A5">
        <w:rPr>
          <w:lang w:val="en-US"/>
        </w:rPr>
        <w:t>Technical functions</w:t>
      </w:r>
      <w:bookmarkEnd w:id="31"/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562278" w:rsidRPr="00DF07A5" w14:paraId="6A1A9142" w14:textId="77777777" w:rsidTr="005268E5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40582656" w14:textId="77777777" w:rsidR="00562278" w:rsidRPr="00DF07A5" w:rsidRDefault="00562278" w:rsidP="005268E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10C38192" w14:textId="77777777" w:rsidR="00562278" w:rsidRPr="00DF07A5" w:rsidRDefault="00562278" w:rsidP="005268E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374E66BA" w14:textId="77777777" w:rsidR="00562278" w:rsidRPr="00DF07A5" w:rsidRDefault="00562278" w:rsidP="005268E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55C7B93F" w14:textId="77777777" w:rsidR="00562278" w:rsidRPr="00DF07A5" w:rsidRDefault="00562278" w:rsidP="005268E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7D56B7" w:rsidRPr="00DF07A5" w14:paraId="67944A1F" w14:textId="77777777" w:rsidTr="005268E5">
        <w:trPr>
          <w:jc w:val="center"/>
        </w:trPr>
        <w:tc>
          <w:tcPr>
            <w:tcW w:w="1985" w:type="dxa"/>
          </w:tcPr>
          <w:p w14:paraId="68461F19" w14:textId="158FA892" w:rsidR="007D56B7" w:rsidRPr="00F36230" w:rsidRDefault="007D56B7" w:rsidP="007D56B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06041C">
              <w:rPr>
                <w:b/>
                <w:bCs/>
                <w:sz w:val="16"/>
                <w:szCs w:val="16"/>
                <w:lang w:val="en-US"/>
              </w:rPr>
              <w:t>ARCH_SW_MMG_000</w:t>
            </w: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3118" w:type="dxa"/>
          </w:tcPr>
          <w:p w14:paraId="6523F4A5" w14:textId="42B9172A" w:rsidR="007D56B7" w:rsidRPr="00F36230" w:rsidRDefault="007D56B7" w:rsidP="007D56B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Context should be periodically updated in order to inhibit/abort cycles.</w:t>
            </w:r>
          </w:p>
        </w:tc>
        <w:tc>
          <w:tcPr>
            <w:tcW w:w="2694" w:type="dxa"/>
          </w:tcPr>
          <w:p w14:paraId="2F6D53BB" w14:textId="02734F0A" w:rsidR="007D56B7" w:rsidRPr="00F36230" w:rsidRDefault="007D56B7" w:rsidP="007D56B7">
            <w:pPr>
              <w:jc w:val="left"/>
              <w:rPr>
                <w:sz w:val="16"/>
                <w:szCs w:val="16"/>
                <w:lang w:val="en-US"/>
              </w:rPr>
            </w:pPr>
            <w:r w:rsidRPr="0006041C">
              <w:rPr>
                <w:sz w:val="16"/>
                <w:szCs w:val="16"/>
                <w:lang w:val="en-US"/>
              </w:rPr>
              <w:t>MMG_</w:t>
            </w:r>
            <w:r>
              <w:rPr>
                <w:sz w:val="16"/>
                <w:szCs w:val="16"/>
                <w:lang w:val="en-US"/>
              </w:rPr>
              <w:t>runUpdateModeStatus</w:t>
            </w:r>
          </w:p>
        </w:tc>
        <w:tc>
          <w:tcPr>
            <w:tcW w:w="1828" w:type="dxa"/>
          </w:tcPr>
          <w:p w14:paraId="1031F518" w14:textId="2233E599" w:rsidR="007D56B7" w:rsidRPr="00F36230" w:rsidRDefault="007D56B7" w:rsidP="007D56B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C31897">
              <w:rPr>
                <w:sz w:val="16"/>
                <w:szCs w:val="16"/>
                <w:lang w:val="en-US"/>
              </w:rPr>
              <w:t>DAI_EXT_TF_R_2665</w:t>
            </w:r>
            <w:r>
              <w:rPr>
                <w:sz w:val="16"/>
                <w:szCs w:val="16"/>
                <w:lang w:val="en-US"/>
              </w:rPr>
              <w:t>;</w:t>
            </w:r>
            <w:r>
              <w:t xml:space="preserve"> </w:t>
            </w:r>
            <w:r w:rsidRPr="001B63BC">
              <w:rPr>
                <w:sz w:val="16"/>
                <w:szCs w:val="16"/>
                <w:lang w:val="en-US"/>
              </w:rPr>
              <w:t>DAI_EXT_TF_R_2667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474E3F">
              <w:rPr>
                <w:sz w:val="16"/>
                <w:szCs w:val="16"/>
                <w:lang w:val="en-US"/>
              </w:rPr>
              <w:t>DAI_EXT_TF_R_2668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423134">
              <w:rPr>
                <w:sz w:val="16"/>
                <w:szCs w:val="16"/>
                <w:lang w:val="en-US"/>
              </w:rPr>
              <w:t>DAI_EXT_TF_R_2677</w:t>
            </w:r>
            <w:r>
              <w:rPr>
                <w:sz w:val="16"/>
                <w:szCs w:val="16"/>
                <w:lang w:val="en-US"/>
              </w:rPr>
              <w:t>;</w:t>
            </w:r>
            <w:r>
              <w:t xml:space="preserve"> </w:t>
            </w:r>
            <w:r w:rsidRPr="00522929">
              <w:rPr>
                <w:sz w:val="16"/>
                <w:szCs w:val="16"/>
                <w:lang w:val="en-US"/>
              </w:rPr>
              <w:t>DAI_EXT_TF_R_2696</w:t>
            </w:r>
            <w:r>
              <w:rPr>
                <w:sz w:val="16"/>
                <w:szCs w:val="16"/>
                <w:lang w:val="en-US"/>
              </w:rPr>
              <w:t>;</w:t>
            </w:r>
            <w:r>
              <w:t xml:space="preserve"> </w:t>
            </w:r>
            <w:r w:rsidRPr="00FC2BA3">
              <w:rPr>
                <w:sz w:val="16"/>
                <w:szCs w:val="16"/>
                <w:lang w:val="en-US"/>
              </w:rPr>
              <w:t>DAI_EXT_TF_R_2581</w:t>
            </w:r>
            <w:r>
              <w:rPr>
                <w:sz w:val="16"/>
                <w:szCs w:val="16"/>
                <w:lang w:val="en-US"/>
              </w:rPr>
              <w:t>;</w:t>
            </w:r>
            <w:r>
              <w:t xml:space="preserve"> </w:t>
            </w:r>
            <w:r w:rsidRPr="00907759">
              <w:rPr>
                <w:sz w:val="16"/>
                <w:szCs w:val="16"/>
                <w:lang w:val="en-US"/>
              </w:rPr>
              <w:t>DAI_EXT_TF_R_2440</w:t>
            </w:r>
            <w:r>
              <w:rPr>
                <w:sz w:val="16"/>
                <w:szCs w:val="16"/>
                <w:lang w:val="en-US"/>
              </w:rPr>
              <w:t>;</w:t>
            </w:r>
            <w:r>
              <w:t xml:space="preserve"> </w:t>
            </w:r>
            <w:r w:rsidRPr="00045550">
              <w:rPr>
                <w:sz w:val="16"/>
                <w:szCs w:val="16"/>
                <w:lang w:val="en-US"/>
              </w:rPr>
              <w:t>DAI_EXT_TF_R_2482</w:t>
            </w:r>
          </w:p>
        </w:tc>
      </w:tr>
      <w:tr w:rsidR="007D56B7" w:rsidRPr="00DF07A5" w14:paraId="5E46BDA0" w14:textId="77777777" w:rsidTr="005268E5">
        <w:trPr>
          <w:jc w:val="center"/>
        </w:trPr>
        <w:tc>
          <w:tcPr>
            <w:tcW w:w="1985" w:type="dxa"/>
          </w:tcPr>
          <w:p w14:paraId="1CEB51BE" w14:textId="018C0F25" w:rsidR="007D56B7" w:rsidRPr="0006041C" w:rsidRDefault="007D56B7" w:rsidP="007D56B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ARCH_SW_MMG_0006</w:t>
            </w:r>
          </w:p>
        </w:tc>
        <w:tc>
          <w:tcPr>
            <w:tcW w:w="3118" w:type="dxa"/>
          </w:tcPr>
          <w:p w14:paraId="0AABB800" w14:textId="4D8EFE82" w:rsidR="007D56B7" w:rsidRDefault="007D56B7" w:rsidP="007D56B7">
            <w:pPr>
              <w:jc w:val="left"/>
              <w:rPr>
                <w:sz w:val="16"/>
                <w:szCs w:val="16"/>
                <w:lang w:val="en-US"/>
              </w:rPr>
            </w:pPr>
            <w:r w:rsidRPr="009A7D4E">
              <w:rPr>
                <w:sz w:val="16"/>
                <w:szCs w:val="16"/>
                <w:lang w:val="en-US"/>
              </w:rPr>
              <w:t xml:space="preserve">This module shall inform other modules about the requested </w:t>
            </w:r>
            <w:r>
              <w:rPr>
                <w:sz w:val="16"/>
                <w:szCs w:val="16"/>
                <w:lang w:val="en-US"/>
              </w:rPr>
              <w:t xml:space="preserve">mode </w:t>
            </w:r>
            <w:r w:rsidRPr="009A7D4E">
              <w:rPr>
                <w:sz w:val="16"/>
                <w:szCs w:val="16"/>
                <w:lang w:val="en-US"/>
              </w:rPr>
              <w:t>status.</w:t>
            </w:r>
          </w:p>
        </w:tc>
        <w:tc>
          <w:tcPr>
            <w:tcW w:w="2694" w:type="dxa"/>
          </w:tcPr>
          <w:p w14:paraId="78BE8088" w14:textId="47B81C1E" w:rsidR="007D56B7" w:rsidRPr="0006041C" w:rsidRDefault="007D56B7" w:rsidP="007D56B7">
            <w:pPr>
              <w:jc w:val="left"/>
              <w:rPr>
                <w:sz w:val="16"/>
                <w:szCs w:val="16"/>
                <w:lang w:val="en-US"/>
              </w:rPr>
            </w:pPr>
            <w:r w:rsidRPr="009A7D4E">
              <w:rPr>
                <w:sz w:val="16"/>
                <w:szCs w:val="16"/>
                <w:lang w:val="en-US"/>
              </w:rPr>
              <w:t>MMG_runCheckModeStatus</w:t>
            </w:r>
          </w:p>
        </w:tc>
        <w:tc>
          <w:tcPr>
            <w:tcW w:w="1828" w:type="dxa"/>
          </w:tcPr>
          <w:p w14:paraId="3F55EBE0" w14:textId="3BFBD43B" w:rsidR="007D56B7" w:rsidRPr="00F36230" w:rsidRDefault="007D56B7" w:rsidP="007D56B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474E3F">
              <w:rPr>
                <w:sz w:val="16"/>
                <w:szCs w:val="16"/>
                <w:lang w:val="en-US"/>
              </w:rPr>
              <w:t>DAI_EXT_TF_R_2666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474E3F">
              <w:rPr>
                <w:sz w:val="16"/>
                <w:szCs w:val="16"/>
                <w:lang w:val="en-US"/>
              </w:rPr>
              <w:t>DAI_EXT_TF_R_2526</w:t>
            </w:r>
            <w:r>
              <w:rPr>
                <w:sz w:val="16"/>
                <w:szCs w:val="16"/>
                <w:lang w:val="en-US"/>
              </w:rPr>
              <w:t>;</w:t>
            </w:r>
            <w:r>
              <w:t xml:space="preserve"> </w:t>
            </w:r>
            <w:r w:rsidRPr="00423134">
              <w:rPr>
                <w:sz w:val="16"/>
                <w:szCs w:val="16"/>
                <w:lang w:val="en-US"/>
              </w:rPr>
              <w:t>DAI_EXT_TF_R_2678</w:t>
            </w:r>
            <w:r>
              <w:rPr>
                <w:sz w:val="16"/>
                <w:szCs w:val="16"/>
                <w:lang w:val="en-US"/>
              </w:rPr>
              <w:t>;</w:t>
            </w:r>
            <w:r>
              <w:t xml:space="preserve"> </w:t>
            </w:r>
            <w:r w:rsidRPr="00522929">
              <w:rPr>
                <w:sz w:val="16"/>
                <w:szCs w:val="16"/>
                <w:lang w:val="en-US"/>
              </w:rPr>
              <w:t>DAI_EXT_TF_R_2696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FC2BA3">
              <w:rPr>
                <w:sz w:val="16"/>
                <w:szCs w:val="16"/>
                <w:lang w:val="en-US"/>
              </w:rPr>
              <w:t>DAI_EXT_TF_R_2582</w:t>
            </w:r>
          </w:p>
        </w:tc>
      </w:tr>
      <w:tr w:rsidR="00E82C70" w:rsidRPr="00DF07A5" w14:paraId="452FDE6F" w14:textId="77777777" w:rsidTr="005268E5">
        <w:trPr>
          <w:jc w:val="center"/>
        </w:trPr>
        <w:tc>
          <w:tcPr>
            <w:tcW w:w="1985" w:type="dxa"/>
          </w:tcPr>
          <w:p w14:paraId="74A09DD7" w14:textId="0114735A" w:rsidR="00E82C70" w:rsidRDefault="00E82C70" w:rsidP="0010412C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ARCH_SW_MMG_0007</w:t>
            </w:r>
          </w:p>
        </w:tc>
        <w:tc>
          <w:tcPr>
            <w:tcW w:w="3118" w:type="dxa"/>
          </w:tcPr>
          <w:p w14:paraId="50D42788" w14:textId="72FC8EA3" w:rsidR="00E82C70" w:rsidRPr="009A7D4E" w:rsidRDefault="00E82C70" w:rsidP="0010412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Modes for delayed executed cycle should be managed by this module</w:t>
            </w:r>
          </w:p>
        </w:tc>
        <w:tc>
          <w:tcPr>
            <w:tcW w:w="2694" w:type="dxa"/>
          </w:tcPr>
          <w:p w14:paraId="75FD71EE" w14:textId="6193A00C" w:rsidR="00E82C70" w:rsidRPr="009A7D4E" w:rsidRDefault="00E82C70" w:rsidP="0010412C">
            <w:pPr>
              <w:jc w:val="left"/>
              <w:rPr>
                <w:sz w:val="16"/>
                <w:szCs w:val="16"/>
                <w:lang w:val="en-US"/>
              </w:rPr>
            </w:pPr>
            <w:r w:rsidRPr="00E82C70">
              <w:rPr>
                <w:sz w:val="16"/>
                <w:szCs w:val="16"/>
                <w:lang w:val="en-US"/>
              </w:rPr>
              <w:t>MMG_runManageModeDelays</w:t>
            </w:r>
          </w:p>
        </w:tc>
        <w:tc>
          <w:tcPr>
            <w:tcW w:w="1828" w:type="dxa"/>
          </w:tcPr>
          <w:p w14:paraId="1708BC63" w14:textId="77777777" w:rsidR="00E82C70" w:rsidRPr="00F36230" w:rsidRDefault="00E82C70" w:rsidP="0010412C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8A0132" w:rsidRPr="00DF07A5" w14:paraId="65682839" w14:textId="77777777" w:rsidTr="005268E5">
        <w:trPr>
          <w:jc w:val="center"/>
        </w:trPr>
        <w:tc>
          <w:tcPr>
            <w:tcW w:w="1985" w:type="dxa"/>
          </w:tcPr>
          <w:p w14:paraId="21B14E05" w14:textId="20350BF0" w:rsidR="008A0132" w:rsidRDefault="008A0132" w:rsidP="0010412C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ARCH_SW_MMG_0008</w:t>
            </w:r>
          </w:p>
        </w:tc>
        <w:tc>
          <w:tcPr>
            <w:tcW w:w="3118" w:type="dxa"/>
          </w:tcPr>
          <w:p w14:paraId="2A0ACB8B" w14:textId="1851486C" w:rsidR="008A0132" w:rsidRDefault="00FC2081" w:rsidP="0010412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All cycles </w:t>
            </w:r>
            <w:r w:rsidR="008A0132">
              <w:rPr>
                <w:sz w:val="16"/>
                <w:szCs w:val="16"/>
                <w:lang w:val="en-US"/>
              </w:rPr>
              <w:t xml:space="preserve">shall be inhibitted if </w:t>
            </w:r>
            <w:r>
              <w:rPr>
                <w:sz w:val="16"/>
                <w:szCs w:val="16"/>
                <w:lang w:val="en-US"/>
              </w:rPr>
              <w:t xml:space="preserve">they </w:t>
            </w:r>
            <w:r w:rsidR="00B917C2">
              <w:rPr>
                <w:sz w:val="16"/>
                <w:szCs w:val="16"/>
                <w:lang w:val="en-US"/>
              </w:rPr>
              <w:t>or their steps are not valid .</w:t>
            </w:r>
          </w:p>
        </w:tc>
        <w:tc>
          <w:tcPr>
            <w:tcW w:w="2694" w:type="dxa"/>
          </w:tcPr>
          <w:p w14:paraId="7B2F5009" w14:textId="313AFCF1" w:rsidR="008A0132" w:rsidRPr="00E82C70" w:rsidRDefault="008A0132" w:rsidP="0010412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MM</w:t>
            </w:r>
            <w:r w:rsidR="00E929F4">
              <w:rPr>
                <w:sz w:val="16"/>
                <w:szCs w:val="16"/>
                <w:lang w:val="en-US"/>
              </w:rPr>
              <w:t>G</w:t>
            </w:r>
            <w:r>
              <w:rPr>
                <w:sz w:val="16"/>
                <w:szCs w:val="16"/>
                <w:lang w:val="en-US"/>
              </w:rPr>
              <w:t>_Init</w:t>
            </w:r>
          </w:p>
        </w:tc>
        <w:tc>
          <w:tcPr>
            <w:tcW w:w="1828" w:type="dxa"/>
          </w:tcPr>
          <w:p w14:paraId="611E607B" w14:textId="777A1ACE" w:rsidR="004821CE" w:rsidRPr="00F36230" w:rsidRDefault="00A56AF1" w:rsidP="0029004C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A56AF1">
              <w:rPr>
                <w:sz w:val="16"/>
                <w:szCs w:val="16"/>
                <w:lang w:val="en-US"/>
              </w:rPr>
              <w:t>DAI_EXT_TF_R_2458</w:t>
            </w:r>
          </w:p>
        </w:tc>
      </w:tr>
      <w:tr w:rsidR="007A066A" w:rsidRPr="00DF07A5" w14:paraId="2833E0E4" w14:textId="77777777" w:rsidTr="005268E5">
        <w:trPr>
          <w:jc w:val="center"/>
        </w:trPr>
        <w:tc>
          <w:tcPr>
            <w:tcW w:w="1985" w:type="dxa"/>
          </w:tcPr>
          <w:p w14:paraId="22FCAD8F" w14:textId="0A07A738" w:rsidR="007A066A" w:rsidRDefault="007A066A" w:rsidP="007A066A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ARCH_SW_MMG_0009</w:t>
            </w:r>
          </w:p>
        </w:tc>
        <w:tc>
          <w:tcPr>
            <w:tcW w:w="3118" w:type="dxa"/>
          </w:tcPr>
          <w:p w14:paraId="529B09A2" w14:textId="7E31D475" w:rsidR="007A066A" w:rsidRDefault="00FB609F" w:rsidP="007A066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</w:t>
            </w:r>
            <w:r w:rsidRPr="00FB609F">
              <w:rPr>
                <w:b/>
                <w:bCs/>
                <w:sz w:val="16"/>
                <w:szCs w:val="16"/>
                <w:lang w:val="en-US"/>
              </w:rPr>
              <w:t>Start Block</w:t>
            </w:r>
            <w:r>
              <w:rPr>
                <w:sz w:val="16"/>
                <w:szCs w:val="16"/>
                <w:lang w:val="en-US"/>
              </w:rPr>
              <w:t xml:space="preserve"> of the PRE-SAFE Recorder Data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A95B7D">
              <w:rPr>
                <w:sz w:val="16"/>
                <w:szCs w:val="16"/>
                <w:lang w:val="en-US"/>
              </w:rPr>
              <w:t xml:space="preserve">shall be manipulated </w:t>
            </w:r>
            <w:r>
              <w:rPr>
                <w:sz w:val="16"/>
                <w:szCs w:val="16"/>
                <w:lang w:val="en-US"/>
              </w:rPr>
              <w:t xml:space="preserve">and saved in RAM when a requested profile has started </w:t>
            </w:r>
            <w:r w:rsidRPr="00FB609F">
              <w:rPr>
                <w:sz w:val="16"/>
                <w:szCs w:val="16"/>
                <w:lang w:val="en-US"/>
              </w:rPr>
              <w:t>regardless</w:t>
            </w:r>
            <w:r>
              <w:rPr>
                <w:sz w:val="16"/>
                <w:szCs w:val="16"/>
                <w:lang w:val="en-US"/>
              </w:rPr>
              <w:t xml:space="preserve"> of status of execution: inhibited or started successful.</w:t>
            </w:r>
          </w:p>
        </w:tc>
        <w:tc>
          <w:tcPr>
            <w:tcW w:w="2694" w:type="dxa"/>
          </w:tcPr>
          <w:p w14:paraId="20CD7F05" w14:textId="6342C042" w:rsidR="007A066A" w:rsidRDefault="00FB609F" w:rsidP="007A066A">
            <w:pPr>
              <w:jc w:val="left"/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068E9D44" w14:textId="368381D3" w:rsidR="007A066A" w:rsidRPr="00A56AF1" w:rsidRDefault="00FB609F" w:rsidP="007A066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FB609F">
              <w:rPr>
                <w:sz w:val="16"/>
                <w:szCs w:val="16"/>
                <w:lang w:val="en-US"/>
              </w:rPr>
              <w:t>DAI_EXT_TF_Q_149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FB609F">
              <w:rPr>
                <w:sz w:val="16"/>
                <w:szCs w:val="16"/>
                <w:lang w:val="en-US"/>
              </w:rPr>
              <w:t>DAI_EXT_TF_Q_1</w:t>
            </w:r>
            <w:r w:rsidR="00B7123A">
              <w:rPr>
                <w:sz w:val="16"/>
                <w:szCs w:val="16"/>
                <w:lang w:val="en-US"/>
              </w:rPr>
              <w:t>38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FB609F">
              <w:rPr>
                <w:sz w:val="16"/>
                <w:szCs w:val="16"/>
                <w:lang w:val="en-US"/>
              </w:rPr>
              <w:t>DAI_EXT_TF_Q_14</w:t>
            </w:r>
            <w:r w:rsidR="00B7123A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FB609F">
              <w:rPr>
                <w:sz w:val="16"/>
                <w:szCs w:val="16"/>
                <w:lang w:val="en-US"/>
              </w:rPr>
              <w:t>DAI_EXT_TF_Q_14</w:t>
            </w:r>
            <w:r w:rsidR="00B7123A">
              <w:rPr>
                <w:sz w:val="16"/>
                <w:szCs w:val="16"/>
                <w:lang w:val="en-US"/>
              </w:rPr>
              <w:t>7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FB609F">
              <w:rPr>
                <w:sz w:val="16"/>
                <w:szCs w:val="16"/>
                <w:lang w:val="en-US"/>
              </w:rPr>
              <w:t>DAI_EXT_TF_Q_1</w:t>
            </w:r>
            <w:r w:rsidR="00B7123A">
              <w:rPr>
                <w:sz w:val="16"/>
                <w:szCs w:val="16"/>
                <w:lang w:val="en-US"/>
              </w:rPr>
              <w:t>95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</w:tr>
      <w:tr w:rsidR="00FB609F" w:rsidRPr="00DF07A5" w14:paraId="7CF7762B" w14:textId="77777777" w:rsidTr="005268E5">
        <w:trPr>
          <w:jc w:val="center"/>
        </w:trPr>
        <w:tc>
          <w:tcPr>
            <w:tcW w:w="1985" w:type="dxa"/>
          </w:tcPr>
          <w:p w14:paraId="395D73EF" w14:textId="022AFE53" w:rsidR="00FB609F" w:rsidRDefault="00FB609F" w:rsidP="00FB609F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ARCH_SW_MMG_0010</w:t>
            </w:r>
          </w:p>
        </w:tc>
        <w:tc>
          <w:tcPr>
            <w:tcW w:w="3118" w:type="dxa"/>
          </w:tcPr>
          <w:p w14:paraId="51357868" w14:textId="32B12C85" w:rsidR="00FB609F" w:rsidRDefault="00FB609F" w:rsidP="00FB609F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</w:t>
            </w:r>
            <w:r w:rsidRPr="00FB609F">
              <w:rPr>
                <w:b/>
                <w:bCs/>
                <w:sz w:val="16"/>
                <w:szCs w:val="16"/>
                <w:lang w:val="en-US"/>
              </w:rPr>
              <w:t>Stop Block</w:t>
            </w:r>
            <w:r>
              <w:rPr>
                <w:sz w:val="16"/>
                <w:szCs w:val="16"/>
                <w:lang w:val="en-US"/>
              </w:rPr>
              <w:t xml:space="preserve"> of the PRE-SAFE Recorder Data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A95B7D">
              <w:rPr>
                <w:sz w:val="16"/>
                <w:szCs w:val="16"/>
                <w:lang w:val="en-US"/>
              </w:rPr>
              <w:t xml:space="preserve">shall be manipulated </w:t>
            </w:r>
            <w:r>
              <w:rPr>
                <w:sz w:val="16"/>
                <w:szCs w:val="16"/>
                <w:lang w:val="en-US"/>
              </w:rPr>
              <w:t xml:space="preserve">and saved in RAM when a requested profile has ended </w:t>
            </w:r>
            <w:r w:rsidRPr="00FB609F">
              <w:rPr>
                <w:sz w:val="16"/>
                <w:szCs w:val="16"/>
                <w:lang w:val="en-US"/>
              </w:rPr>
              <w:t>regardless</w:t>
            </w:r>
            <w:r>
              <w:rPr>
                <w:sz w:val="16"/>
                <w:szCs w:val="16"/>
                <w:lang w:val="en-US"/>
              </w:rPr>
              <w:t xml:space="preserve"> of status of </w:t>
            </w:r>
            <w:r>
              <w:rPr>
                <w:sz w:val="16"/>
                <w:szCs w:val="16"/>
                <w:lang w:val="en-US"/>
              </w:rPr>
              <w:lastRenderedPageBreak/>
              <w:t>execution: ended successful, aborted</w:t>
            </w:r>
            <w:r w:rsidR="00073893">
              <w:rPr>
                <w:sz w:val="16"/>
                <w:szCs w:val="16"/>
                <w:lang w:val="en-US"/>
              </w:rPr>
              <w:t xml:space="preserve"> or inhibited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0B590CCB" w14:textId="5DEB0E59" w:rsidR="00FB609F" w:rsidRDefault="00FB609F" w:rsidP="00FB609F">
            <w:pPr>
              <w:jc w:val="left"/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lastRenderedPageBreak/>
              <w:t>MMG_runPreSafeRecorder</w:t>
            </w:r>
          </w:p>
        </w:tc>
        <w:tc>
          <w:tcPr>
            <w:tcW w:w="1828" w:type="dxa"/>
          </w:tcPr>
          <w:p w14:paraId="724C8782" w14:textId="68D5A056" w:rsidR="00FB609F" w:rsidRPr="00A56AF1" w:rsidRDefault="00B7123A" w:rsidP="00FB609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FB609F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21; </w:t>
            </w:r>
            <w:r w:rsidRPr="00FB609F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3</w:t>
            </w:r>
            <w:r w:rsidRPr="00FB609F">
              <w:rPr>
                <w:sz w:val="16"/>
                <w:szCs w:val="16"/>
                <w:lang w:val="en-US"/>
              </w:rPr>
              <w:t>9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FB609F">
              <w:rPr>
                <w:sz w:val="16"/>
                <w:szCs w:val="16"/>
                <w:lang w:val="en-US"/>
              </w:rPr>
              <w:t>DAI_EXT_TF_Q_14</w:t>
            </w:r>
            <w:r>
              <w:rPr>
                <w:sz w:val="16"/>
                <w:szCs w:val="16"/>
                <w:lang w:val="en-US"/>
              </w:rPr>
              <w:t xml:space="preserve">4; </w:t>
            </w:r>
            <w:r w:rsidRPr="00FB609F">
              <w:rPr>
                <w:sz w:val="16"/>
                <w:szCs w:val="16"/>
                <w:lang w:val="en-US"/>
              </w:rPr>
              <w:t>DAI_EXT_TF_Q_14</w:t>
            </w:r>
            <w:r>
              <w:rPr>
                <w:sz w:val="16"/>
                <w:szCs w:val="16"/>
                <w:lang w:val="en-US"/>
              </w:rPr>
              <w:t>8;</w:t>
            </w:r>
          </w:p>
        </w:tc>
      </w:tr>
      <w:tr w:rsidR="00FB609F" w:rsidRPr="00DF07A5" w14:paraId="2F9C31A4" w14:textId="77777777" w:rsidTr="005268E5">
        <w:trPr>
          <w:jc w:val="center"/>
        </w:trPr>
        <w:tc>
          <w:tcPr>
            <w:tcW w:w="1985" w:type="dxa"/>
          </w:tcPr>
          <w:p w14:paraId="6EB5BDD1" w14:textId="036243EF" w:rsidR="00FB609F" w:rsidRDefault="00FB609F" w:rsidP="00FB609F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ARCH_SW_MMG_0011</w:t>
            </w:r>
          </w:p>
        </w:tc>
        <w:tc>
          <w:tcPr>
            <w:tcW w:w="3118" w:type="dxa"/>
          </w:tcPr>
          <w:p w14:paraId="4D3FDFEE" w14:textId="1332E16E" w:rsidR="00FB609F" w:rsidRDefault="00FB609F" w:rsidP="00FB609F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</w:t>
            </w:r>
            <w:r w:rsidRPr="00FB609F">
              <w:rPr>
                <w:b/>
                <w:bCs/>
                <w:sz w:val="16"/>
                <w:szCs w:val="16"/>
                <w:lang w:val="en-US"/>
              </w:rPr>
              <w:t>State Block</w:t>
            </w:r>
            <w:r>
              <w:rPr>
                <w:sz w:val="16"/>
                <w:szCs w:val="16"/>
                <w:lang w:val="en-US"/>
              </w:rPr>
              <w:t xml:space="preserve"> of the PRE-SAFE Recorder Data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A95B7D">
              <w:rPr>
                <w:sz w:val="16"/>
                <w:szCs w:val="16"/>
                <w:lang w:val="en-US"/>
              </w:rPr>
              <w:t xml:space="preserve">shall be manipulated </w:t>
            </w:r>
            <w:r>
              <w:rPr>
                <w:sz w:val="16"/>
                <w:szCs w:val="16"/>
                <w:lang w:val="en-US"/>
              </w:rPr>
              <w:t xml:space="preserve">and saved in RAM </w:t>
            </w:r>
            <w:r w:rsidRPr="00FB609F">
              <w:rPr>
                <w:sz w:val="16"/>
                <w:szCs w:val="16"/>
                <w:lang w:val="en-US"/>
              </w:rPr>
              <w:t>whenever a start or stop block is saved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267E819B" w14:textId="5A955A9A" w:rsidR="00FB609F" w:rsidRDefault="00FB609F" w:rsidP="00FB609F">
            <w:pPr>
              <w:jc w:val="left"/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5E3EF079" w14:textId="69FCE286" w:rsidR="00FB609F" w:rsidRPr="00A56AF1" w:rsidRDefault="00B7123A" w:rsidP="00FB609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FB609F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22; </w:t>
            </w:r>
            <w:r w:rsidRPr="00FB609F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37; </w:t>
            </w:r>
            <w:r w:rsidRPr="00FB609F">
              <w:rPr>
                <w:sz w:val="16"/>
                <w:szCs w:val="16"/>
                <w:lang w:val="en-US"/>
              </w:rPr>
              <w:t>DAI_EXT_TF_Q_14</w:t>
            </w:r>
            <w:r>
              <w:rPr>
                <w:sz w:val="16"/>
                <w:szCs w:val="16"/>
                <w:lang w:val="en-US"/>
              </w:rPr>
              <w:t xml:space="preserve">2; </w:t>
            </w:r>
            <w:r w:rsidRPr="00FB609F">
              <w:rPr>
                <w:sz w:val="16"/>
                <w:szCs w:val="16"/>
                <w:lang w:val="en-US"/>
              </w:rPr>
              <w:t>DAI_EXT_TF_Q_14</w:t>
            </w:r>
            <w:r>
              <w:rPr>
                <w:sz w:val="16"/>
                <w:szCs w:val="16"/>
                <w:lang w:val="en-US"/>
              </w:rPr>
              <w:t>6;</w:t>
            </w:r>
          </w:p>
        </w:tc>
      </w:tr>
      <w:tr w:rsidR="00073893" w:rsidRPr="00DF07A5" w14:paraId="7E9EB8B3" w14:textId="77777777" w:rsidTr="005268E5">
        <w:trPr>
          <w:jc w:val="center"/>
        </w:trPr>
        <w:tc>
          <w:tcPr>
            <w:tcW w:w="1985" w:type="dxa"/>
          </w:tcPr>
          <w:p w14:paraId="01FA8996" w14:textId="5DAC24A3" w:rsidR="00073893" w:rsidRDefault="00073893" w:rsidP="00073893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ARCH_SW_MMG_0012</w:t>
            </w:r>
          </w:p>
        </w:tc>
        <w:tc>
          <w:tcPr>
            <w:tcW w:w="3118" w:type="dxa"/>
          </w:tcPr>
          <w:p w14:paraId="037CE1F7" w14:textId="27323E62" w:rsidR="00073893" w:rsidRDefault="00073893" w:rsidP="00073893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PRE-SAFE Recorder 1/2 Data shall be saved in NVM as a rolling buffer containing the data of the last two profiles requested</w:t>
            </w:r>
            <w:r w:rsidR="005A471E">
              <w:rPr>
                <w:sz w:val="16"/>
                <w:szCs w:val="16"/>
                <w:lang w:val="en-US"/>
              </w:rPr>
              <w:t xml:space="preserve"> when the ECU goes to sleep.</w:t>
            </w:r>
          </w:p>
        </w:tc>
        <w:tc>
          <w:tcPr>
            <w:tcW w:w="2694" w:type="dxa"/>
          </w:tcPr>
          <w:p w14:paraId="68F5631F" w14:textId="675E03EB" w:rsidR="00073893" w:rsidRDefault="00073893" w:rsidP="00073893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28E89B68" w14:textId="3CAF0A9F" w:rsidR="00073893" w:rsidRPr="00A56AF1" w:rsidRDefault="00073893" w:rsidP="00073893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DAI_EXT_TF_Q_182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073893">
              <w:rPr>
                <w:sz w:val="16"/>
                <w:szCs w:val="16"/>
                <w:lang w:val="en-US"/>
              </w:rPr>
              <w:t>DAI_EXT_TF_Q_18</w:t>
            </w:r>
            <w:r>
              <w:rPr>
                <w:sz w:val="16"/>
                <w:szCs w:val="16"/>
                <w:lang w:val="en-US"/>
              </w:rPr>
              <w:t xml:space="preserve">3; </w:t>
            </w:r>
            <w:r w:rsidR="005A471E" w:rsidRPr="00073893">
              <w:rPr>
                <w:sz w:val="16"/>
                <w:szCs w:val="16"/>
                <w:lang w:val="en-US"/>
              </w:rPr>
              <w:t>DAI_EXT_TF_Q_18</w:t>
            </w:r>
            <w:r w:rsidR="005A471E">
              <w:rPr>
                <w:sz w:val="16"/>
                <w:szCs w:val="16"/>
                <w:lang w:val="en-US"/>
              </w:rPr>
              <w:t xml:space="preserve">4 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073893" w:rsidRPr="00DF07A5" w14:paraId="59E50417" w14:textId="77777777" w:rsidTr="005268E5">
        <w:trPr>
          <w:jc w:val="center"/>
        </w:trPr>
        <w:tc>
          <w:tcPr>
            <w:tcW w:w="1985" w:type="dxa"/>
          </w:tcPr>
          <w:p w14:paraId="6D4AE8FC" w14:textId="02389339" w:rsidR="00073893" w:rsidRDefault="00073893" w:rsidP="00073893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ARCH_SW_MMG_0013</w:t>
            </w:r>
          </w:p>
        </w:tc>
        <w:tc>
          <w:tcPr>
            <w:tcW w:w="3118" w:type="dxa"/>
          </w:tcPr>
          <w:p w14:paraId="6DD8F591" w14:textId="6224890A" w:rsidR="00073893" w:rsidRDefault="00073893" w:rsidP="00073893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writing of a PRE-SAFE Recorder data should be tiggered if </w:t>
            </w:r>
            <w:r w:rsidR="0080633F">
              <w:rPr>
                <w:sz w:val="16"/>
                <w:szCs w:val="16"/>
                <w:lang w:val="en-US"/>
              </w:rPr>
              <w:t>a PreSafe profile(</w:t>
            </w:r>
            <w:r w:rsidR="00E075E2">
              <w:rPr>
                <w:sz w:val="16"/>
                <w:szCs w:val="16"/>
                <w:lang w:val="en-US"/>
              </w:rPr>
              <w:t>PRE-SAFE</w:t>
            </w:r>
            <w:r w:rsidR="0080633F" w:rsidRPr="0080633F">
              <w:rPr>
                <w:sz w:val="16"/>
                <w:szCs w:val="16"/>
                <w:lang w:val="en-US"/>
              </w:rPr>
              <w:t xml:space="preserve"> ≥ 1 and </w:t>
            </w:r>
            <w:r w:rsidR="00E075E2">
              <w:rPr>
                <w:sz w:val="16"/>
                <w:szCs w:val="16"/>
                <w:lang w:val="en-US"/>
              </w:rPr>
              <w:t>PRE-SAFE</w:t>
            </w:r>
            <w:r w:rsidR="0080633F" w:rsidRPr="0080633F">
              <w:rPr>
                <w:sz w:val="16"/>
                <w:szCs w:val="16"/>
                <w:lang w:val="en-US"/>
              </w:rPr>
              <w:t xml:space="preserve"> ≤  8</w:t>
            </w:r>
            <w:r w:rsidR="0080633F">
              <w:rPr>
                <w:sz w:val="16"/>
                <w:szCs w:val="16"/>
                <w:lang w:val="en-US"/>
              </w:rPr>
              <w:t xml:space="preserve"> except </w:t>
            </w:r>
            <w:r w:rsidR="00E075E2">
              <w:rPr>
                <w:sz w:val="16"/>
                <w:szCs w:val="16"/>
                <w:lang w:val="en-US"/>
              </w:rPr>
              <w:t>PRE-SAFE</w:t>
            </w:r>
            <w:r w:rsidR="0080633F">
              <w:rPr>
                <w:sz w:val="16"/>
                <w:szCs w:val="16"/>
                <w:lang w:val="en-US"/>
              </w:rPr>
              <w:t xml:space="preserve"> =</w:t>
            </w:r>
            <w:r w:rsidR="0080633F" w:rsidRPr="0080633F">
              <w:rPr>
                <w:sz w:val="16"/>
                <w:szCs w:val="16"/>
                <w:lang w:val="en-US"/>
              </w:rPr>
              <w:t xml:space="preserve"> </w:t>
            </w:r>
            <w:r w:rsidR="0080633F">
              <w:rPr>
                <w:sz w:val="16"/>
                <w:szCs w:val="16"/>
                <w:lang w:val="en-US"/>
              </w:rPr>
              <w:t xml:space="preserve">2) is requested </w:t>
            </w:r>
            <w:r w:rsidR="0080633F" w:rsidRPr="00FB609F">
              <w:rPr>
                <w:sz w:val="16"/>
                <w:szCs w:val="16"/>
                <w:lang w:val="en-US"/>
              </w:rPr>
              <w:t>regardless</w:t>
            </w:r>
            <w:r w:rsidR="0080633F">
              <w:rPr>
                <w:sz w:val="16"/>
                <w:szCs w:val="16"/>
                <w:lang w:val="en-US"/>
              </w:rPr>
              <w:t xml:space="preserve"> of status of execution: inhibited</w:t>
            </w:r>
            <w:r w:rsidR="00E075E2">
              <w:rPr>
                <w:sz w:val="16"/>
                <w:szCs w:val="16"/>
                <w:lang w:val="en-US"/>
              </w:rPr>
              <w:t>, aborted</w:t>
            </w:r>
            <w:r w:rsidR="0080633F">
              <w:rPr>
                <w:sz w:val="16"/>
                <w:szCs w:val="16"/>
                <w:lang w:val="en-US"/>
              </w:rPr>
              <w:t xml:space="preserve"> or executed successful.</w:t>
            </w:r>
          </w:p>
        </w:tc>
        <w:tc>
          <w:tcPr>
            <w:tcW w:w="2694" w:type="dxa"/>
          </w:tcPr>
          <w:p w14:paraId="3751BCC7" w14:textId="1CC92CEF" w:rsidR="00073893" w:rsidRDefault="00073893" w:rsidP="00073893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55C3F6EF" w14:textId="7E4F6223" w:rsidR="00073893" w:rsidRPr="00A56AF1" w:rsidRDefault="0080633F" w:rsidP="00073893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28;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29;  </w:t>
            </w:r>
          </w:p>
        </w:tc>
      </w:tr>
      <w:tr w:rsidR="00073893" w:rsidRPr="00DF07A5" w14:paraId="40D316E3" w14:textId="77777777" w:rsidTr="005268E5">
        <w:trPr>
          <w:jc w:val="center"/>
        </w:trPr>
        <w:tc>
          <w:tcPr>
            <w:tcW w:w="1985" w:type="dxa"/>
          </w:tcPr>
          <w:p w14:paraId="15EFE119" w14:textId="48CF4F4D" w:rsidR="00073893" w:rsidRDefault="00073893" w:rsidP="00073893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ARCH_SW_MMG_0014</w:t>
            </w:r>
          </w:p>
        </w:tc>
        <w:tc>
          <w:tcPr>
            <w:tcW w:w="3118" w:type="dxa"/>
          </w:tcPr>
          <w:p w14:paraId="2E9B3780" w14:textId="63CFAF8A" w:rsidR="00073893" w:rsidRDefault="0080633F" w:rsidP="00073893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writing of a PRE-SAFE Recorder data should be tiggered if a PreSafe profile</w:t>
            </w:r>
            <w:r w:rsidR="00E075E2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(</w:t>
            </w:r>
            <w:r w:rsidR="00E075E2">
              <w:rPr>
                <w:sz w:val="16"/>
                <w:szCs w:val="16"/>
                <w:lang w:val="en-US"/>
              </w:rPr>
              <w:t>PRE-SAFE</w:t>
            </w:r>
            <w:r w:rsidRPr="0080633F">
              <w:rPr>
                <w:sz w:val="16"/>
                <w:szCs w:val="16"/>
                <w:lang w:val="en-US"/>
              </w:rPr>
              <w:t xml:space="preserve"> ≥ 1 and </w:t>
            </w:r>
            <w:r w:rsidR="00E075E2">
              <w:rPr>
                <w:sz w:val="16"/>
                <w:szCs w:val="16"/>
                <w:lang w:val="en-US"/>
              </w:rPr>
              <w:t>PRE-SAFE</w:t>
            </w:r>
            <w:r w:rsidR="00E075E2" w:rsidRPr="0080633F">
              <w:rPr>
                <w:sz w:val="16"/>
                <w:szCs w:val="16"/>
                <w:lang w:val="en-US"/>
              </w:rPr>
              <w:t xml:space="preserve"> </w:t>
            </w:r>
            <w:r w:rsidRPr="0080633F">
              <w:rPr>
                <w:sz w:val="16"/>
                <w:szCs w:val="16"/>
                <w:lang w:val="en-US"/>
              </w:rPr>
              <w:t>≤ 8</w:t>
            </w:r>
            <w:r>
              <w:rPr>
                <w:sz w:val="16"/>
                <w:szCs w:val="16"/>
                <w:lang w:val="en-US"/>
              </w:rPr>
              <w:t xml:space="preserve"> except </w:t>
            </w:r>
            <w:r w:rsidR="00E075E2">
              <w:rPr>
                <w:sz w:val="16"/>
                <w:szCs w:val="16"/>
                <w:lang w:val="en-US"/>
              </w:rPr>
              <w:t>PRE-SAFE</w:t>
            </w:r>
            <w:r>
              <w:rPr>
                <w:sz w:val="16"/>
                <w:szCs w:val="16"/>
                <w:lang w:val="en-US"/>
              </w:rPr>
              <w:t xml:space="preserve"> =</w:t>
            </w:r>
            <w:r w:rsidRPr="008063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2) is requested regardless of type of request: PreSafe, API</w:t>
            </w:r>
            <w:r w:rsidR="00E075E2">
              <w:rPr>
                <w:sz w:val="16"/>
                <w:szCs w:val="16"/>
                <w:lang w:val="en-US"/>
              </w:rPr>
              <w:t xml:space="preserve"> CAN</w:t>
            </w:r>
            <w:r>
              <w:rPr>
                <w:sz w:val="16"/>
                <w:szCs w:val="16"/>
                <w:lang w:val="en-US"/>
              </w:rPr>
              <w:t xml:space="preserve"> frames or </w:t>
            </w:r>
            <w:r w:rsidRPr="0080633F">
              <w:rPr>
                <w:sz w:val="16"/>
                <w:szCs w:val="16"/>
                <w:lang w:val="en-US"/>
              </w:rPr>
              <w:t>a UDS diagnostic request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13AD04EA" w14:textId="6CCD8924" w:rsidR="00073893" w:rsidRDefault="00073893" w:rsidP="00073893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6BAD7515" w14:textId="77777777" w:rsidR="00683950" w:rsidRDefault="0080633F" w:rsidP="00073893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28;</w:t>
            </w:r>
            <w:r w:rsidR="000D2B24">
              <w:rPr>
                <w:sz w:val="16"/>
                <w:szCs w:val="16"/>
                <w:lang w:val="en-US"/>
              </w:rPr>
              <w:t xml:space="preserve"> </w:t>
            </w:r>
            <w:r w:rsidR="000D2B24" w:rsidRPr="00073893">
              <w:rPr>
                <w:sz w:val="16"/>
                <w:szCs w:val="16"/>
                <w:lang w:val="en-US"/>
              </w:rPr>
              <w:t>DAI_EXT_TF_Q_1</w:t>
            </w:r>
            <w:r w:rsidR="000D2B24">
              <w:rPr>
                <w:sz w:val="16"/>
                <w:szCs w:val="16"/>
                <w:lang w:val="en-US"/>
              </w:rPr>
              <w:t>30</w:t>
            </w:r>
            <w:r w:rsidR="00683950">
              <w:rPr>
                <w:sz w:val="16"/>
                <w:szCs w:val="16"/>
                <w:lang w:val="en-US"/>
              </w:rPr>
              <w:t>;</w:t>
            </w:r>
          </w:p>
          <w:p w14:paraId="6FA24F8F" w14:textId="30C006FF" w:rsidR="00AB16FD" w:rsidRPr="00A56AF1" w:rsidRDefault="00AB16FD" w:rsidP="00073893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</w:t>
            </w:r>
            <w:r>
              <w:rPr>
                <w:sz w:val="16"/>
                <w:szCs w:val="16"/>
                <w:lang w:val="en-US"/>
              </w:rPr>
              <w:t>206;</w:t>
            </w:r>
          </w:p>
        </w:tc>
      </w:tr>
      <w:tr w:rsidR="00073893" w:rsidRPr="00DF07A5" w14:paraId="50AB0188" w14:textId="77777777" w:rsidTr="005268E5">
        <w:trPr>
          <w:jc w:val="center"/>
        </w:trPr>
        <w:tc>
          <w:tcPr>
            <w:tcW w:w="1985" w:type="dxa"/>
          </w:tcPr>
          <w:p w14:paraId="512AD269" w14:textId="5A5270E3" w:rsidR="00073893" w:rsidRDefault="00073893" w:rsidP="00073893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ARCH_SW_MMG_0016</w:t>
            </w:r>
          </w:p>
        </w:tc>
        <w:tc>
          <w:tcPr>
            <w:tcW w:w="3118" w:type="dxa"/>
          </w:tcPr>
          <w:p w14:paraId="36F8077F" w14:textId="0D64B0E5" w:rsidR="00540EF5" w:rsidRDefault="00E075E2" w:rsidP="00540EF5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b/>
                <w:bCs/>
                <w:sz w:val="16"/>
                <w:szCs w:val="16"/>
                <w:lang w:val="en-US"/>
              </w:rPr>
              <w:t>Buckle Switch State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0-1 </w:t>
            </w:r>
            <w:r w:rsidRPr="00540EF5">
              <w:rPr>
                <w:sz w:val="16"/>
                <w:szCs w:val="16"/>
                <w:lang w:val="en-US"/>
              </w:rPr>
              <w:t>Bits</w:t>
            </w:r>
            <w:r w:rsid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540EF5" w:rsidRPr="00540EF5">
              <w:rPr>
                <w:sz w:val="16"/>
                <w:szCs w:val="16"/>
                <w:lang w:val="en-US"/>
              </w:rPr>
              <w:t>of</w:t>
            </w:r>
            <w:r w:rsid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540EF5" w:rsidRPr="00540EF5">
              <w:rPr>
                <w:sz w:val="16"/>
                <w:szCs w:val="16"/>
                <w:lang w:val="en-US"/>
              </w:rPr>
              <w:t>Byte</w:t>
            </w:r>
            <w:r w:rsidR="00540EF5">
              <w:rPr>
                <w:b/>
                <w:bCs/>
                <w:sz w:val="16"/>
                <w:szCs w:val="16"/>
                <w:lang w:val="en-US"/>
              </w:rPr>
              <w:t xml:space="preserve"> 0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Start</w:t>
            </w:r>
            <w:r>
              <w:rPr>
                <w:sz w:val="16"/>
                <w:szCs w:val="16"/>
                <w:lang w:val="en-US"/>
              </w:rPr>
              <w:t xml:space="preserve"> and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Stop Block</w:t>
            </w:r>
            <w:r w:rsidR="00540EF5">
              <w:rPr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 xml:space="preserve"> and shall be saved with </w:t>
            </w:r>
            <w:r w:rsidR="00540EF5">
              <w:rPr>
                <w:sz w:val="16"/>
                <w:szCs w:val="16"/>
                <w:lang w:val="en-US"/>
              </w:rPr>
              <w:t>the following values:</w:t>
            </w:r>
          </w:p>
          <w:p w14:paraId="11259438" w14:textId="3A9B8EF8" w:rsid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</w:t>
            </w:r>
            <w:r w:rsidRPr="00540EF5">
              <w:rPr>
                <w:sz w:val="16"/>
                <w:szCs w:val="16"/>
                <w:lang w:val="en-US"/>
              </w:rPr>
              <w:t>STAT_OK</w:t>
            </w:r>
            <w:r>
              <w:rPr>
                <w:sz w:val="16"/>
                <w:szCs w:val="16"/>
                <w:lang w:val="en-US"/>
              </w:rPr>
              <w:t xml:space="preserve"> 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buckle state is buckled</w:t>
            </w:r>
          </w:p>
          <w:p w14:paraId="7506E1DD" w14:textId="5CDAF307" w:rsidR="00540EF5" w:rsidRP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"STAT_NOT 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buckle state is unbuckled</w:t>
            </w:r>
          </w:p>
          <w:p w14:paraId="2413C682" w14:textId="76A757CB" w:rsidR="00540EF5" w:rsidRP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"STAT_FLT = 2</w:t>
            </w:r>
            <w:r>
              <w:rPr>
                <w:sz w:val="16"/>
                <w:szCs w:val="16"/>
                <w:lang w:val="en-US"/>
              </w:rPr>
              <w:t>” if the buckle state is fault</w:t>
            </w:r>
          </w:p>
          <w:p w14:paraId="72D6F3FD" w14:textId="37AC0017" w:rsidR="00540EF5" w:rsidRP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"STAT_SNA = 3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if the s</w:t>
            </w:r>
            <w:r w:rsidRPr="00540EF5">
              <w:rPr>
                <w:sz w:val="16"/>
                <w:szCs w:val="16"/>
                <w:lang w:val="en-US"/>
              </w:rPr>
              <w:t>ignal</w:t>
            </w:r>
            <w:r>
              <w:rPr>
                <w:sz w:val="16"/>
                <w:szCs w:val="16"/>
                <w:lang w:val="en-US"/>
              </w:rPr>
              <w:t xml:space="preserve"> is</w:t>
            </w:r>
            <w:r w:rsidRPr="00540EF5">
              <w:rPr>
                <w:sz w:val="16"/>
                <w:szCs w:val="16"/>
                <w:lang w:val="en-US"/>
              </w:rPr>
              <w:t xml:space="preserve"> not available</w:t>
            </w:r>
          </w:p>
        </w:tc>
        <w:tc>
          <w:tcPr>
            <w:tcW w:w="2694" w:type="dxa"/>
          </w:tcPr>
          <w:p w14:paraId="3B5B15B0" w14:textId="09CEF16F" w:rsidR="00073893" w:rsidRDefault="00073893" w:rsidP="00073893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305BE69E" w14:textId="13C52B72" w:rsidR="00073893" w:rsidRPr="00A56AF1" w:rsidRDefault="00540EF5" w:rsidP="00073893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54;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63;  </w:t>
            </w:r>
          </w:p>
        </w:tc>
      </w:tr>
      <w:tr w:rsidR="00540EF5" w:rsidRPr="00DF07A5" w14:paraId="23E923B4" w14:textId="77777777" w:rsidTr="005268E5">
        <w:trPr>
          <w:jc w:val="center"/>
        </w:trPr>
        <w:tc>
          <w:tcPr>
            <w:tcW w:w="1985" w:type="dxa"/>
          </w:tcPr>
          <w:p w14:paraId="3ABEAE16" w14:textId="49E167ED" w:rsidR="00540EF5" w:rsidRDefault="00540EF5" w:rsidP="00540EF5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ARCH_SW_MMG_0017</w:t>
            </w:r>
          </w:p>
        </w:tc>
        <w:tc>
          <w:tcPr>
            <w:tcW w:w="3118" w:type="dxa"/>
          </w:tcPr>
          <w:p w14:paraId="361C4814" w14:textId="3E097F48" w:rsid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Belt Hand Over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State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2-3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Bits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0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Start</w:t>
            </w:r>
            <w:r>
              <w:rPr>
                <w:sz w:val="16"/>
                <w:szCs w:val="16"/>
                <w:lang w:val="en-US"/>
              </w:rPr>
              <w:t xml:space="preserve"> and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Stop Block</w:t>
            </w:r>
            <w:r>
              <w:rPr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28501C6A" w14:textId="77777777" w:rsid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</w:t>
            </w:r>
            <w:r w:rsidRPr="00540EF5">
              <w:rPr>
                <w:sz w:val="16"/>
                <w:szCs w:val="16"/>
                <w:lang w:val="en-US"/>
              </w:rPr>
              <w:t xml:space="preserve">RETRACT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b</w:t>
            </w:r>
            <w:r w:rsidRPr="00540EF5">
              <w:rPr>
                <w:sz w:val="16"/>
                <w:szCs w:val="16"/>
                <w:lang w:val="en-US"/>
              </w:rPr>
              <w:t xml:space="preserve">elt hand over </w:t>
            </w:r>
            <w:r>
              <w:rPr>
                <w:sz w:val="16"/>
                <w:szCs w:val="16"/>
                <w:lang w:val="en-US"/>
              </w:rPr>
              <w:t xml:space="preserve">is </w:t>
            </w:r>
            <w:r w:rsidRPr="00540EF5">
              <w:rPr>
                <w:sz w:val="16"/>
                <w:szCs w:val="16"/>
                <w:lang w:val="en-US"/>
              </w:rPr>
              <w:t>retracted</w:t>
            </w:r>
          </w:p>
          <w:p w14:paraId="5C34DF35" w14:textId="31FF3FE6" w:rsidR="00540EF5" w:rsidRP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"OUT_OF_END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b</w:t>
            </w:r>
            <w:r w:rsidRPr="00540EF5">
              <w:rPr>
                <w:sz w:val="16"/>
                <w:szCs w:val="16"/>
                <w:lang w:val="en-US"/>
              </w:rPr>
              <w:t xml:space="preserve">elt hand over </w:t>
            </w:r>
            <w:r>
              <w:rPr>
                <w:sz w:val="16"/>
                <w:szCs w:val="16"/>
                <w:lang w:val="en-US"/>
              </w:rPr>
              <w:t xml:space="preserve">is </w:t>
            </w:r>
            <w:r w:rsidR="00D51CEB">
              <w:rPr>
                <w:sz w:val="16"/>
                <w:szCs w:val="16"/>
                <w:lang w:val="en-US"/>
              </w:rPr>
              <w:t>out of end position</w:t>
            </w:r>
          </w:p>
          <w:p w14:paraId="7363E146" w14:textId="578F658D" w:rsidR="00540EF5" w:rsidRP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"EXTEND = 2</w:t>
            </w:r>
            <w:r>
              <w:rPr>
                <w:sz w:val="16"/>
                <w:szCs w:val="16"/>
                <w:lang w:val="en-US"/>
              </w:rPr>
              <w:t xml:space="preserve">” </w:t>
            </w:r>
            <w:r w:rsidRPr="00540EF5">
              <w:rPr>
                <w:sz w:val="16"/>
                <w:szCs w:val="16"/>
                <w:lang w:val="en-US"/>
              </w:rPr>
              <w:t xml:space="preserve">if </w:t>
            </w:r>
            <w:r>
              <w:rPr>
                <w:sz w:val="16"/>
                <w:szCs w:val="16"/>
                <w:lang w:val="en-US"/>
              </w:rPr>
              <w:t>the b</w:t>
            </w:r>
            <w:r w:rsidRPr="00540EF5">
              <w:rPr>
                <w:sz w:val="16"/>
                <w:szCs w:val="16"/>
                <w:lang w:val="en-US"/>
              </w:rPr>
              <w:t xml:space="preserve">elt hand over </w:t>
            </w:r>
            <w:r>
              <w:rPr>
                <w:sz w:val="16"/>
                <w:szCs w:val="16"/>
                <w:lang w:val="en-US"/>
              </w:rPr>
              <w:t xml:space="preserve">is </w:t>
            </w:r>
            <w:r w:rsidR="00D51CEB">
              <w:rPr>
                <w:sz w:val="16"/>
                <w:szCs w:val="16"/>
                <w:lang w:val="en-US"/>
              </w:rPr>
              <w:t>extended</w:t>
            </w:r>
          </w:p>
          <w:p w14:paraId="40294295" w14:textId="528FC508" w:rsid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"SNA = 3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if the s</w:t>
            </w:r>
            <w:r w:rsidRPr="00540EF5">
              <w:rPr>
                <w:sz w:val="16"/>
                <w:szCs w:val="16"/>
                <w:lang w:val="en-US"/>
              </w:rPr>
              <w:t>ignal</w:t>
            </w:r>
            <w:r>
              <w:rPr>
                <w:sz w:val="16"/>
                <w:szCs w:val="16"/>
                <w:lang w:val="en-US"/>
              </w:rPr>
              <w:t xml:space="preserve"> is</w:t>
            </w:r>
            <w:r w:rsidRPr="00540EF5">
              <w:rPr>
                <w:sz w:val="16"/>
                <w:szCs w:val="16"/>
                <w:lang w:val="en-US"/>
              </w:rPr>
              <w:t xml:space="preserve"> not available</w:t>
            </w:r>
          </w:p>
        </w:tc>
        <w:tc>
          <w:tcPr>
            <w:tcW w:w="2694" w:type="dxa"/>
          </w:tcPr>
          <w:p w14:paraId="09EC231A" w14:textId="5A40F5B8" w:rsidR="00540EF5" w:rsidRDefault="00540EF5" w:rsidP="00540EF5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430B4F2C" w14:textId="1C26A5B2" w:rsidR="00540EF5" w:rsidRPr="00A56AF1" w:rsidRDefault="00540EF5" w:rsidP="00540EF5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5</w:t>
            </w:r>
            <w:r w:rsidR="005172EC">
              <w:rPr>
                <w:sz w:val="16"/>
                <w:szCs w:val="16"/>
                <w:lang w:val="en-US"/>
              </w:rPr>
              <w:t>5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6</w:t>
            </w:r>
            <w:r w:rsidR="005172EC"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  <w:t xml:space="preserve">;  </w:t>
            </w:r>
          </w:p>
        </w:tc>
      </w:tr>
      <w:tr w:rsidR="0064462E" w:rsidRPr="00DF07A5" w14:paraId="39429C93" w14:textId="77777777" w:rsidTr="005268E5">
        <w:trPr>
          <w:jc w:val="center"/>
        </w:trPr>
        <w:tc>
          <w:tcPr>
            <w:tcW w:w="1985" w:type="dxa"/>
          </w:tcPr>
          <w:p w14:paraId="2FAA14C0" w14:textId="6CFFF795" w:rsidR="0064462E" w:rsidRDefault="0064462E" w:rsidP="0064462E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ARCH_SW_MMG_0018</w:t>
            </w:r>
          </w:p>
        </w:tc>
        <w:tc>
          <w:tcPr>
            <w:tcW w:w="3118" w:type="dxa"/>
          </w:tcPr>
          <w:p w14:paraId="1A178CF9" w14:textId="29D87AD3" w:rsidR="0064462E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Pre-Safe Level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0-3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Bits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Start</w:t>
            </w:r>
            <w:r>
              <w:rPr>
                <w:sz w:val="16"/>
                <w:szCs w:val="16"/>
                <w:lang w:val="en-US"/>
              </w:rPr>
              <w:t xml:space="preserve"> and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Stop Block</w:t>
            </w:r>
            <w:r>
              <w:rPr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1487FF68" w14:textId="44BD1964" w:rsidR="0064462E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“None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No pre-safe requested</w:t>
            </w:r>
          </w:p>
          <w:p w14:paraId="405DEF2E" w14:textId="583C3605" w:rsidR="0064462E" w:rsidRPr="00540EF5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Pr="0064462E">
              <w:rPr>
                <w:sz w:val="16"/>
                <w:szCs w:val="16"/>
                <w:lang w:val="en-US"/>
              </w:rPr>
              <w:t>PRE-SAFE 1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pre-safe 1 requested</w:t>
            </w:r>
          </w:p>
          <w:p w14:paraId="27ACA4CB" w14:textId="08E9751D" w:rsidR="0064462E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Pr="0064462E">
              <w:rPr>
                <w:sz w:val="16"/>
                <w:szCs w:val="16"/>
                <w:lang w:val="en-US"/>
              </w:rPr>
              <w:t xml:space="preserve">PRE-SAFE </w:t>
            </w:r>
            <w:r>
              <w:rPr>
                <w:sz w:val="16"/>
                <w:szCs w:val="16"/>
                <w:lang w:val="en-US"/>
              </w:rPr>
              <w:t xml:space="preserve">3 </w:t>
            </w:r>
            <w:r w:rsidRPr="00540EF5">
              <w:rPr>
                <w:sz w:val="16"/>
                <w:szCs w:val="16"/>
                <w:lang w:val="en-US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3”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pre-safe 3 requested</w:t>
            </w:r>
          </w:p>
          <w:p w14:paraId="6C1F94F2" w14:textId="20A59BE1" w:rsidR="0064462E" w:rsidRPr="00540EF5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Pr="0064462E">
              <w:rPr>
                <w:sz w:val="16"/>
                <w:szCs w:val="16"/>
                <w:lang w:val="en-US"/>
              </w:rPr>
              <w:t xml:space="preserve">PRE-SAFE </w:t>
            </w:r>
            <w:r>
              <w:rPr>
                <w:sz w:val="16"/>
                <w:szCs w:val="16"/>
                <w:lang w:val="en-US"/>
              </w:rPr>
              <w:t xml:space="preserve">4 </w:t>
            </w:r>
            <w:r w:rsidRPr="00540EF5">
              <w:rPr>
                <w:sz w:val="16"/>
                <w:szCs w:val="16"/>
                <w:lang w:val="en-US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4”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pre-safe 4 requested</w:t>
            </w:r>
          </w:p>
          <w:p w14:paraId="7E6685A1" w14:textId="6E2369C8" w:rsidR="0064462E" w:rsidRPr="00540EF5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Pr="0064462E">
              <w:rPr>
                <w:sz w:val="16"/>
                <w:szCs w:val="16"/>
                <w:lang w:val="en-US"/>
              </w:rPr>
              <w:t xml:space="preserve">PRE-SAFE </w:t>
            </w:r>
            <w:r>
              <w:rPr>
                <w:sz w:val="16"/>
                <w:szCs w:val="16"/>
                <w:lang w:val="en-US"/>
              </w:rPr>
              <w:t xml:space="preserve">5 </w:t>
            </w:r>
            <w:r w:rsidRPr="00540EF5">
              <w:rPr>
                <w:sz w:val="16"/>
                <w:szCs w:val="16"/>
                <w:lang w:val="en-US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5”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pre-safe 5 requested</w:t>
            </w:r>
          </w:p>
          <w:p w14:paraId="6ECEFBC5" w14:textId="4D852E58" w:rsidR="0064462E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Pr="0064462E">
              <w:rPr>
                <w:sz w:val="16"/>
                <w:szCs w:val="16"/>
                <w:lang w:val="en-US"/>
              </w:rPr>
              <w:t xml:space="preserve">PRE-SAFE </w:t>
            </w:r>
            <w:r>
              <w:rPr>
                <w:sz w:val="16"/>
                <w:szCs w:val="16"/>
                <w:lang w:val="en-US"/>
              </w:rPr>
              <w:t xml:space="preserve">6 </w:t>
            </w:r>
            <w:r w:rsidRPr="00540EF5">
              <w:rPr>
                <w:sz w:val="16"/>
                <w:szCs w:val="16"/>
                <w:lang w:val="en-US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6”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pre-safe 6 requested</w:t>
            </w:r>
          </w:p>
          <w:p w14:paraId="380BBB4A" w14:textId="54670F65" w:rsidR="0064462E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Pr="0064462E">
              <w:rPr>
                <w:sz w:val="16"/>
                <w:szCs w:val="16"/>
                <w:lang w:val="en-US"/>
              </w:rPr>
              <w:t xml:space="preserve">PRE-SAFE </w:t>
            </w:r>
            <w:r>
              <w:rPr>
                <w:sz w:val="16"/>
                <w:szCs w:val="16"/>
                <w:lang w:val="en-US"/>
              </w:rPr>
              <w:t xml:space="preserve">7 </w:t>
            </w:r>
            <w:r w:rsidRPr="00540EF5">
              <w:rPr>
                <w:sz w:val="16"/>
                <w:szCs w:val="16"/>
                <w:lang w:val="en-US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7”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pre-safe 7 requested</w:t>
            </w:r>
          </w:p>
          <w:p w14:paraId="33E26408" w14:textId="29581312" w:rsidR="0064462E" w:rsidRPr="00540EF5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Pr="0064462E">
              <w:rPr>
                <w:sz w:val="16"/>
                <w:szCs w:val="16"/>
                <w:lang w:val="en-US"/>
              </w:rPr>
              <w:t xml:space="preserve">PRE-SAFE </w:t>
            </w:r>
            <w:r>
              <w:rPr>
                <w:sz w:val="16"/>
                <w:szCs w:val="16"/>
                <w:lang w:val="en-US"/>
              </w:rPr>
              <w:t xml:space="preserve">8 </w:t>
            </w:r>
            <w:r w:rsidRPr="00540EF5">
              <w:rPr>
                <w:sz w:val="16"/>
                <w:szCs w:val="16"/>
                <w:lang w:val="en-US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8”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pre-safe 8 requested</w:t>
            </w:r>
          </w:p>
          <w:p w14:paraId="67FB6F1C" w14:textId="0ECB1762" w:rsidR="0064462E" w:rsidRPr="00540EF5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“Not Defined 9-13” pre-safe not defined</w:t>
            </w:r>
          </w:p>
          <w:p w14:paraId="2AEACE89" w14:textId="18F82002" w:rsidR="0064462E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 xml:space="preserve">"SNA = </w:t>
            </w:r>
            <w:r>
              <w:rPr>
                <w:sz w:val="16"/>
                <w:szCs w:val="16"/>
                <w:lang w:val="en-US"/>
              </w:rPr>
              <w:t>15”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if the s</w:t>
            </w:r>
            <w:r w:rsidRPr="00540EF5">
              <w:rPr>
                <w:sz w:val="16"/>
                <w:szCs w:val="16"/>
                <w:lang w:val="en-US"/>
              </w:rPr>
              <w:t>ignal</w:t>
            </w:r>
            <w:r>
              <w:rPr>
                <w:sz w:val="16"/>
                <w:szCs w:val="16"/>
                <w:lang w:val="en-US"/>
              </w:rPr>
              <w:t xml:space="preserve"> is</w:t>
            </w:r>
            <w:r w:rsidRPr="00540EF5">
              <w:rPr>
                <w:sz w:val="16"/>
                <w:szCs w:val="16"/>
                <w:lang w:val="en-US"/>
              </w:rPr>
              <w:t xml:space="preserve"> not available</w:t>
            </w:r>
          </w:p>
        </w:tc>
        <w:tc>
          <w:tcPr>
            <w:tcW w:w="2694" w:type="dxa"/>
          </w:tcPr>
          <w:p w14:paraId="0D022DDF" w14:textId="52D18DF8" w:rsidR="0064462E" w:rsidRDefault="0064462E" w:rsidP="0064462E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27A67E28" w14:textId="287840F5" w:rsidR="0064462E" w:rsidRPr="00A56AF1" w:rsidRDefault="0064462E" w:rsidP="0064462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56;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65;  </w:t>
            </w:r>
          </w:p>
        </w:tc>
      </w:tr>
      <w:tr w:rsidR="005E2AC7" w:rsidRPr="00DF07A5" w14:paraId="62B07CDE" w14:textId="77777777" w:rsidTr="005268E5">
        <w:trPr>
          <w:jc w:val="center"/>
        </w:trPr>
        <w:tc>
          <w:tcPr>
            <w:tcW w:w="1985" w:type="dxa"/>
          </w:tcPr>
          <w:p w14:paraId="18008623" w14:textId="0A485DD3" w:rsidR="005E2AC7" w:rsidRDefault="005E2AC7" w:rsidP="005E2AC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ARCH_SW_MMG_0019</w:t>
            </w:r>
          </w:p>
        </w:tc>
        <w:tc>
          <w:tcPr>
            <w:tcW w:w="3118" w:type="dxa"/>
          </w:tcPr>
          <w:p w14:paraId="3813EB72" w14:textId="7BC97CCC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Impact X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1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Start</w:t>
            </w:r>
            <w:r>
              <w:rPr>
                <w:sz w:val="16"/>
                <w:szCs w:val="16"/>
                <w:lang w:val="en-US"/>
              </w:rPr>
              <w:t xml:space="preserve"> and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Stop Block</w:t>
            </w:r>
            <w:r>
              <w:rPr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6F3C3F6A" w14:textId="30A42BC9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no Impact X Crash conditions detected</w:t>
            </w:r>
          </w:p>
          <w:p w14:paraId="6726A343" w14:textId="532AB102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Impact X Crash conditions detected</w:t>
            </w:r>
          </w:p>
        </w:tc>
        <w:tc>
          <w:tcPr>
            <w:tcW w:w="2694" w:type="dxa"/>
          </w:tcPr>
          <w:p w14:paraId="5052242B" w14:textId="4204CD99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7A4275DC" w14:textId="69E8ADD5" w:rsidR="005E2AC7" w:rsidRPr="00A56AF1" w:rsidRDefault="005E2AC7" w:rsidP="005E2AC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57;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66;  </w:t>
            </w:r>
          </w:p>
        </w:tc>
      </w:tr>
      <w:tr w:rsidR="005E2AC7" w:rsidRPr="00DF07A5" w14:paraId="6BE22EBD" w14:textId="77777777" w:rsidTr="005268E5">
        <w:trPr>
          <w:jc w:val="center"/>
        </w:trPr>
        <w:tc>
          <w:tcPr>
            <w:tcW w:w="1985" w:type="dxa"/>
          </w:tcPr>
          <w:p w14:paraId="72098051" w14:textId="7DF12080" w:rsidR="005E2AC7" w:rsidRDefault="005E2AC7" w:rsidP="005E2AC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ARCH_SW_MMG_0020</w:t>
            </w:r>
          </w:p>
        </w:tc>
        <w:tc>
          <w:tcPr>
            <w:tcW w:w="3118" w:type="dxa"/>
          </w:tcPr>
          <w:p w14:paraId="338710B5" w14:textId="321B3896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Type 1 Roll Over Event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6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1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Start</w:t>
            </w:r>
            <w:r>
              <w:rPr>
                <w:sz w:val="16"/>
                <w:szCs w:val="16"/>
                <w:lang w:val="en-US"/>
              </w:rPr>
              <w:t xml:space="preserve"> and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Stop Block</w:t>
            </w:r>
            <w:r>
              <w:rPr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5F98C4F2" w14:textId="18B111C8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no </w:t>
            </w:r>
            <w:r w:rsidRPr="005E2AC7">
              <w:rPr>
                <w:sz w:val="16"/>
                <w:szCs w:val="16"/>
                <w:lang w:val="en-US"/>
              </w:rPr>
              <w:t>Type 1 Roll Over Crash</w:t>
            </w:r>
            <w:r>
              <w:rPr>
                <w:sz w:val="16"/>
                <w:szCs w:val="16"/>
                <w:lang w:val="en-US"/>
              </w:rPr>
              <w:t xml:space="preserve"> conditions detected</w:t>
            </w:r>
          </w:p>
          <w:p w14:paraId="718CA6FF" w14:textId="0EC73365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 w:rsidRPr="005E2AC7">
              <w:rPr>
                <w:sz w:val="16"/>
                <w:szCs w:val="16"/>
                <w:lang w:val="en-US"/>
              </w:rPr>
              <w:t>Type 1 Roll Over Crash</w:t>
            </w:r>
            <w:r>
              <w:rPr>
                <w:sz w:val="16"/>
                <w:szCs w:val="16"/>
                <w:lang w:val="en-US"/>
              </w:rPr>
              <w:t xml:space="preserve"> conditions detected</w:t>
            </w:r>
          </w:p>
        </w:tc>
        <w:tc>
          <w:tcPr>
            <w:tcW w:w="2694" w:type="dxa"/>
          </w:tcPr>
          <w:p w14:paraId="3BEF8357" w14:textId="0D747F01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6E8E8070" w14:textId="00E57B3E" w:rsidR="005E2AC7" w:rsidRPr="00A56AF1" w:rsidRDefault="005E2AC7" w:rsidP="005E2AC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58;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67;  </w:t>
            </w:r>
          </w:p>
        </w:tc>
      </w:tr>
      <w:tr w:rsidR="005E2AC7" w:rsidRPr="00DF07A5" w14:paraId="33570A9D" w14:textId="77777777" w:rsidTr="005268E5">
        <w:trPr>
          <w:jc w:val="center"/>
        </w:trPr>
        <w:tc>
          <w:tcPr>
            <w:tcW w:w="1985" w:type="dxa"/>
          </w:tcPr>
          <w:p w14:paraId="449BC536" w14:textId="428D4E24" w:rsidR="005E2AC7" w:rsidRDefault="005E2AC7" w:rsidP="005E2AC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lastRenderedPageBreak/>
              <w:t>ARCH_SW_MMG_0021</w:t>
            </w:r>
          </w:p>
        </w:tc>
        <w:tc>
          <w:tcPr>
            <w:tcW w:w="3118" w:type="dxa"/>
          </w:tcPr>
          <w:p w14:paraId="6930D909" w14:textId="6D721C0F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Type 2 Roll Over Event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7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1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Start</w:t>
            </w:r>
            <w:r>
              <w:rPr>
                <w:sz w:val="16"/>
                <w:szCs w:val="16"/>
                <w:lang w:val="en-US"/>
              </w:rPr>
              <w:t xml:space="preserve"> and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Stop Block</w:t>
            </w:r>
            <w:r>
              <w:rPr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12031FB7" w14:textId="4012083F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no </w:t>
            </w:r>
            <w:r w:rsidRPr="005E2AC7">
              <w:rPr>
                <w:sz w:val="16"/>
                <w:szCs w:val="16"/>
                <w:lang w:val="en-US"/>
              </w:rPr>
              <w:t xml:space="preserve">Type </w:t>
            </w:r>
            <w:r>
              <w:rPr>
                <w:sz w:val="16"/>
                <w:szCs w:val="16"/>
                <w:lang w:val="en-US"/>
              </w:rPr>
              <w:t>2</w:t>
            </w:r>
            <w:r w:rsidRPr="005E2AC7">
              <w:rPr>
                <w:sz w:val="16"/>
                <w:szCs w:val="16"/>
                <w:lang w:val="en-US"/>
              </w:rPr>
              <w:t xml:space="preserve"> Roll Over Crash</w:t>
            </w:r>
            <w:r>
              <w:rPr>
                <w:sz w:val="16"/>
                <w:szCs w:val="16"/>
                <w:lang w:val="en-US"/>
              </w:rPr>
              <w:t xml:space="preserve"> conditions detected</w:t>
            </w:r>
          </w:p>
          <w:p w14:paraId="26E98083" w14:textId="56708533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 w:rsidRPr="005E2AC7">
              <w:rPr>
                <w:sz w:val="16"/>
                <w:szCs w:val="16"/>
                <w:lang w:val="en-US"/>
              </w:rPr>
              <w:t xml:space="preserve">Type </w:t>
            </w:r>
            <w:r>
              <w:rPr>
                <w:sz w:val="16"/>
                <w:szCs w:val="16"/>
                <w:lang w:val="en-US"/>
              </w:rPr>
              <w:t>2</w:t>
            </w:r>
            <w:r w:rsidRPr="005E2AC7">
              <w:rPr>
                <w:sz w:val="16"/>
                <w:szCs w:val="16"/>
                <w:lang w:val="en-US"/>
              </w:rPr>
              <w:t xml:space="preserve"> Roll Over Crash</w:t>
            </w:r>
            <w:r>
              <w:rPr>
                <w:sz w:val="16"/>
                <w:szCs w:val="16"/>
                <w:lang w:val="en-US"/>
              </w:rPr>
              <w:t xml:space="preserve"> conditions detected</w:t>
            </w:r>
          </w:p>
        </w:tc>
        <w:tc>
          <w:tcPr>
            <w:tcW w:w="2694" w:type="dxa"/>
          </w:tcPr>
          <w:p w14:paraId="66F3D789" w14:textId="1C8CF405" w:rsidR="005E2AC7" w:rsidRDefault="005E2AC7" w:rsidP="005E2AC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33A09A95" w14:textId="723A8C6B" w:rsidR="005E2AC7" w:rsidRPr="00A56AF1" w:rsidRDefault="005E2AC7" w:rsidP="005E2AC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59;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68;  </w:t>
            </w:r>
          </w:p>
        </w:tc>
      </w:tr>
      <w:tr w:rsidR="00C440F5" w:rsidRPr="00DF07A5" w14:paraId="122C4760" w14:textId="77777777" w:rsidTr="005268E5">
        <w:trPr>
          <w:jc w:val="center"/>
        </w:trPr>
        <w:tc>
          <w:tcPr>
            <w:tcW w:w="1985" w:type="dxa"/>
          </w:tcPr>
          <w:p w14:paraId="79363142" w14:textId="6C19A6B4" w:rsidR="00C440F5" w:rsidRDefault="00C440F5" w:rsidP="00C440F5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ARCH_SW_MMG_0022</w:t>
            </w:r>
          </w:p>
        </w:tc>
        <w:tc>
          <w:tcPr>
            <w:tcW w:w="3118" w:type="dxa"/>
          </w:tcPr>
          <w:p w14:paraId="2F0CBB85" w14:textId="670D1210" w:rsidR="001C73B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KL30</w:t>
            </w:r>
            <w:r w:rsidR="00C440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Voltage</w:t>
            </w:r>
            <w:r w:rsidR="00C440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C440F5">
              <w:rPr>
                <w:sz w:val="16"/>
                <w:szCs w:val="16"/>
                <w:lang w:val="en-US"/>
              </w:rPr>
              <w:t xml:space="preserve">shall represent the </w:t>
            </w:r>
            <w:r w:rsidR="00C440F5" w:rsidRPr="00540EF5">
              <w:rPr>
                <w:sz w:val="16"/>
                <w:szCs w:val="16"/>
                <w:lang w:val="en-US"/>
              </w:rPr>
              <w:t>Byte</w:t>
            </w:r>
            <w:r w:rsidR="00C440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2</w:t>
            </w:r>
            <w:r w:rsidR="00C440F5">
              <w:rPr>
                <w:sz w:val="16"/>
                <w:szCs w:val="16"/>
                <w:lang w:val="en-US"/>
              </w:rPr>
              <w:t xml:space="preserve"> from </w:t>
            </w:r>
            <w:r w:rsidR="00C440F5" w:rsidRPr="00540EF5">
              <w:rPr>
                <w:b/>
                <w:bCs/>
                <w:sz w:val="16"/>
                <w:szCs w:val="16"/>
                <w:lang w:val="en-US"/>
              </w:rPr>
              <w:t>Start</w:t>
            </w:r>
            <w:r w:rsidR="00C440F5">
              <w:rPr>
                <w:sz w:val="16"/>
                <w:szCs w:val="16"/>
                <w:lang w:val="en-US"/>
              </w:rPr>
              <w:t xml:space="preserve"> and </w:t>
            </w:r>
            <w:r w:rsidR="00C440F5" w:rsidRPr="00540EF5">
              <w:rPr>
                <w:b/>
                <w:bCs/>
                <w:sz w:val="16"/>
                <w:szCs w:val="16"/>
                <w:lang w:val="en-US"/>
              </w:rPr>
              <w:t>Stop Block</w:t>
            </w:r>
            <w:r w:rsidR="00C440F5">
              <w:rPr>
                <w:b/>
                <w:bCs/>
                <w:sz w:val="16"/>
                <w:szCs w:val="16"/>
                <w:lang w:val="en-US"/>
              </w:rPr>
              <w:t>s</w:t>
            </w:r>
            <w:r w:rsidR="00C440F5">
              <w:rPr>
                <w:sz w:val="16"/>
                <w:szCs w:val="16"/>
                <w:lang w:val="en-US"/>
              </w:rPr>
              <w:t xml:space="preserve"> and shall be saved with</w:t>
            </w:r>
            <w:r>
              <w:rPr>
                <w:sz w:val="16"/>
                <w:szCs w:val="16"/>
                <w:lang w:val="en-US"/>
              </w:rPr>
              <w:t xml:space="preserve"> values between 0x00 and 0xFF.</w:t>
            </w:r>
          </w:p>
        </w:tc>
        <w:tc>
          <w:tcPr>
            <w:tcW w:w="2694" w:type="dxa"/>
          </w:tcPr>
          <w:p w14:paraId="1682B19D" w14:textId="44FAD83B" w:rsidR="00C440F5" w:rsidRDefault="00C440F5" w:rsidP="00C440F5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2EE494C6" w14:textId="45D4BB2D" w:rsidR="00C440F5" w:rsidRPr="00A56AF1" w:rsidRDefault="00C440F5" w:rsidP="00C440F5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 w:rsidR="00303E65">
              <w:rPr>
                <w:sz w:val="16"/>
                <w:szCs w:val="16"/>
                <w:lang w:val="en-US"/>
              </w:rPr>
              <w:t>60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6</w:t>
            </w:r>
            <w:r w:rsidR="00303E65">
              <w:rPr>
                <w:sz w:val="16"/>
                <w:szCs w:val="16"/>
                <w:lang w:val="en-US"/>
              </w:rPr>
              <w:t>9</w:t>
            </w:r>
            <w:r>
              <w:rPr>
                <w:sz w:val="16"/>
                <w:szCs w:val="16"/>
                <w:lang w:val="en-US"/>
              </w:rPr>
              <w:t xml:space="preserve">;  </w:t>
            </w:r>
          </w:p>
        </w:tc>
      </w:tr>
      <w:tr w:rsidR="00303E65" w:rsidRPr="00DF07A5" w14:paraId="3A48C2A8" w14:textId="77777777" w:rsidTr="005268E5">
        <w:trPr>
          <w:jc w:val="center"/>
        </w:trPr>
        <w:tc>
          <w:tcPr>
            <w:tcW w:w="1985" w:type="dxa"/>
          </w:tcPr>
          <w:p w14:paraId="52A68F60" w14:textId="0FBB1647" w:rsidR="00303E65" w:rsidRDefault="00303E65" w:rsidP="00303E65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ARCH_SW_MMG_0023</w:t>
            </w:r>
          </w:p>
        </w:tc>
        <w:tc>
          <w:tcPr>
            <w:tcW w:w="3118" w:type="dxa"/>
          </w:tcPr>
          <w:p w14:paraId="73D17012" w14:textId="77777777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ECU Temperature </w:t>
            </w:r>
            <w:r>
              <w:rPr>
                <w:sz w:val="16"/>
                <w:szCs w:val="16"/>
                <w:lang w:val="en-US"/>
              </w:rPr>
              <w:t xml:space="preserve">shall represent the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sz w:val="16"/>
                <w:szCs w:val="16"/>
                <w:lang w:val="en-US"/>
              </w:rPr>
              <w:t>s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3-4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Start</w:t>
            </w:r>
            <w:r>
              <w:rPr>
                <w:sz w:val="16"/>
                <w:szCs w:val="16"/>
                <w:lang w:val="en-US"/>
              </w:rPr>
              <w:t xml:space="preserve"> and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Stop Block</w:t>
            </w:r>
            <w:r>
              <w:rPr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44C56297" w14:textId="77777777" w:rsidR="00303E65" w:rsidRDefault="00303E65" w:rsidP="00303E65">
            <w:pPr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1C73B5">
              <w:rPr>
                <w:b/>
                <w:bCs/>
                <w:sz w:val="16"/>
                <w:szCs w:val="16"/>
                <w:lang w:val="en-US"/>
              </w:rPr>
              <w:t>Byte 3</w:t>
            </w:r>
            <w:r>
              <w:rPr>
                <w:b/>
                <w:bCs/>
                <w:sz w:val="16"/>
                <w:szCs w:val="16"/>
                <w:lang w:val="en-US"/>
              </w:rPr>
              <w:t>:</w:t>
            </w:r>
          </w:p>
          <w:p w14:paraId="63642507" w14:textId="77777777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“Low-temperature – 0x00” if deficiency level &lt; 1200</w:t>
            </w:r>
          </w:p>
          <w:p w14:paraId="13ED6625" w14:textId="64DFA782" w:rsidR="00303E65" w:rsidRPr="001C73B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“Middle-temperature – 0x01” if deficiency level &gt;</w:t>
            </w:r>
            <w:r w:rsidR="00A124F0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1200 and deficiency level &lt; 32000</w:t>
            </w:r>
          </w:p>
          <w:p w14:paraId="157462CD" w14:textId="7329FFC3" w:rsidR="00303E65" w:rsidRPr="001C73B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“High-temperature – 0x02” if deficiency level &gt;</w:t>
            </w:r>
            <w:r w:rsidR="00A124F0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32000 and deficiency level &lt;150000</w:t>
            </w:r>
          </w:p>
          <w:p w14:paraId="2CFEFF48" w14:textId="2D45DE5E" w:rsidR="00303E65" w:rsidRPr="001C73B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“Hot-temperature – 0x03” if deficiency level &gt;</w:t>
            </w:r>
            <w:r w:rsidR="00A124F0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150000 and deficiency level &lt;160000</w:t>
            </w:r>
          </w:p>
          <w:p w14:paraId="4D943875" w14:textId="6C707FCE" w:rsidR="00303E65" w:rsidRPr="001C73B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“Over-temperature – 0x04” if deficiency level &gt;</w:t>
            </w:r>
            <w:r w:rsidR="00A124F0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160000</w:t>
            </w:r>
          </w:p>
          <w:p w14:paraId="198F4F4D" w14:textId="4AF0BCEB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“Invalid – 0xFF” Value not available </w:t>
            </w:r>
          </w:p>
          <w:p w14:paraId="5AD7478A" w14:textId="29E20F3F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 w:rsidRPr="001C73B5">
              <w:rPr>
                <w:b/>
                <w:bCs/>
                <w:sz w:val="16"/>
                <w:szCs w:val="16"/>
                <w:lang w:val="en-US"/>
              </w:rPr>
              <w:t>Byte 4</w:t>
            </w:r>
            <w:r>
              <w:rPr>
                <w:sz w:val="16"/>
                <w:szCs w:val="16"/>
                <w:lang w:val="en-US"/>
              </w:rPr>
              <w:t>: will always be 0</w:t>
            </w:r>
          </w:p>
        </w:tc>
        <w:tc>
          <w:tcPr>
            <w:tcW w:w="2694" w:type="dxa"/>
          </w:tcPr>
          <w:p w14:paraId="0FE06808" w14:textId="36983F3B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2F03A7CA" w14:textId="7544B6B7" w:rsidR="00303E65" w:rsidRPr="00A56AF1" w:rsidRDefault="00303E65" w:rsidP="00303E65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 w:rsidR="00A124F0">
              <w:rPr>
                <w:sz w:val="16"/>
                <w:szCs w:val="16"/>
                <w:lang w:val="en-US"/>
              </w:rPr>
              <w:t>99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Pr="00073893">
              <w:rPr>
                <w:sz w:val="16"/>
                <w:szCs w:val="16"/>
                <w:lang w:val="en-US"/>
              </w:rPr>
              <w:t>DAI_EXT_TF_Q_</w:t>
            </w:r>
            <w:r w:rsidR="00A124F0">
              <w:rPr>
                <w:sz w:val="16"/>
                <w:szCs w:val="16"/>
                <w:lang w:val="en-US"/>
              </w:rPr>
              <w:t>201</w:t>
            </w:r>
            <w:r>
              <w:rPr>
                <w:sz w:val="16"/>
                <w:szCs w:val="16"/>
                <w:lang w:val="en-US"/>
              </w:rPr>
              <w:t xml:space="preserve">;  </w:t>
            </w:r>
          </w:p>
        </w:tc>
      </w:tr>
      <w:tr w:rsidR="00303E65" w:rsidRPr="00DF07A5" w14:paraId="2F80E8F4" w14:textId="77777777" w:rsidTr="005268E5">
        <w:trPr>
          <w:jc w:val="center"/>
        </w:trPr>
        <w:tc>
          <w:tcPr>
            <w:tcW w:w="1985" w:type="dxa"/>
          </w:tcPr>
          <w:p w14:paraId="42391E5D" w14:textId="6A49B1A7" w:rsidR="00303E65" w:rsidRDefault="00303E65" w:rsidP="00303E65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ARCH_SW_MMG_0024</w:t>
            </w:r>
          </w:p>
        </w:tc>
        <w:tc>
          <w:tcPr>
            <w:tcW w:w="3118" w:type="dxa"/>
          </w:tcPr>
          <w:p w14:paraId="777FCC7A" w14:textId="0276AB6D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System Timpe </w:t>
            </w:r>
            <w:r>
              <w:rPr>
                <w:sz w:val="16"/>
                <w:szCs w:val="16"/>
                <w:lang w:val="en-US"/>
              </w:rPr>
              <w:t xml:space="preserve">shall represent the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sz w:val="16"/>
                <w:szCs w:val="16"/>
                <w:lang w:val="en-US"/>
              </w:rPr>
              <w:t>s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5-9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Start</w:t>
            </w:r>
            <w:r>
              <w:rPr>
                <w:sz w:val="16"/>
                <w:szCs w:val="16"/>
                <w:lang w:val="en-US"/>
              </w:rPr>
              <w:t xml:space="preserve"> and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Stop Block</w:t>
            </w:r>
            <w:r>
              <w:rPr>
                <w:b/>
                <w:bCs/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0F5E46FC" w14:textId="1110C20A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 w:rsidRPr="001C73B5">
              <w:rPr>
                <w:b/>
                <w:bCs/>
                <w:sz w:val="16"/>
                <w:szCs w:val="16"/>
                <w:lang w:val="en-US"/>
              </w:rPr>
              <w:t xml:space="preserve">Byte </w:t>
            </w:r>
            <w:r w:rsidR="006414D1">
              <w:rPr>
                <w:b/>
                <w:bCs/>
                <w:sz w:val="16"/>
                <w:szCs w:val="16"/>
                <w:lang w:val="en-US"/>
              </w:rPr>
              <w:t>5-8</w:t>
            </w:r>
            <w:r>
              <w:rPr>
                <w:b/>
                <w:bCs/>
                <w:sz w:val="16"/>
                <w:szCs w:val="16"/>
                <w:lang w:val="en-US"/>
              </w:rPr>
              <w:t>:</w:t>
            </w:r>
            <w:r w:rsidR="006414D1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414D1">
              <w:rPr>
                <w:sz w:val="16"/>
                <w:szCs w:val="16"/>
                <w:lang w:val="en-US"/>
              </w:rPr>
              <w:t>will represent the current operating time represented in seconds</w:t>
            </w:r>
          </w:p>
          <w:p w14:paraId="244EA37D" w14:textId="66515C12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 w:rsidRPr="001C73B5">
              <w:rPr>
                <w:b/>
                <w:bCs/>
                <w:sz w:val="16"/>
                <w:szCs w:val="16"/>
                <w:lang w:val="en-US"/>
              </w:rPr>
              <w:t xml:space="preserve">Byte </w:t>
            </w:r>
            <w:r>
              <w:rPr>
                <w:b/>
                <w:bCs/>
                <w:sz w:val="16"/>
                <w:szCs w:val="16"/>
                <w:lang w:val="en-US"/>
              </w:rPr>
              <w:t>9</w:t>
            </w:r>
            <w:r>
              <w:rPr>
                <w:sz w:val="16"/>
                <w:szCs w:val="16"/>
                <w:lang w:val="en-US"/>
              </w:rPr>
              <w:t>: will always be 0</w:t>
            </w:r>
          </w:p>
        </w:tc>
        <w:tc>
          <w:tcPr>
            <w:tcW w:w="2694" w:type="dxa"/>
          </w:tcPr>
          <w:p w14:paraId="77E2B3BF" w14:textId="5D9D64FB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4F168F36" w14:textId="6166BD84" w:rsidR="00303E65" w:rsidRPr="00A56AF1" w:rsidRDefault="00303E65" w:rsidP="00303E65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</w:t>
            </w:r>
            <w:r w:rsidR="007C4900">
              <w:rPr>
                <w:sz w:val="16"/>
                <w:szCs w:val="16"/>
                <w:lang w:val="en-US"/>
              </w:rPr>
              <w:t>203</w:t>
            </w:r>
            <w:r>
              <w:rPr>
                <w:sz w:val="16"/>
                <w:szCs w:val="16"/>
                <w:lang w:val="en-US"/>
              </w:rPr>
              <w:t>;</w:t>
            </w:r>
            <w:r w:rsidR="00A17A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073893">
              <w:rPr>
                <w:sz w:val="16"/>
                <w:szCs w:val="16"/>
                <w:lang w:val="en-US"/>
              </w:rPr>
              <w:t>DAI_EXT_TF_Q_</w:t>
            </w:r>
            <w:r w:rsidR="00D947DC">
              <w:rPr>
                <w:sz w:val="16"/>
                <w:szCs w:val="16"/>
                <w:lang w:val="en-US"/>
              </w:rPr>
              <w:t>204</w:t>
            </w:r>
            <w:r>
              <w:rPr>
                <w:sz w:val="16"/>
                <w:szCs w:val="16"/>
                <w:lang w:val="en-US"/>
              </w:rPr>
              <w:t xml:space="preserve">;  </w:t>
            </w:r>
          </w:p>
        </w:tc>
      </w:tr>
      <w:tr w:rsidR="00303E65" w:rsidRPr="00DF07A5" w14:paraId="0013067D" w14:textId="77777777" w:rsidTr="005268E5">
        <w:trPr>
          <w:jc w:val="center"/>
        </w:trPr>
        <w:tc>
          <w:tcPr>
            <w:tcW w:w="1985" w:type="dxa"/>
          </w:tcPr>
          <w:p w14:paraId="62397999" w14:textId="201EB676" w:rsidR="00303E65" w:rsidRDefault="00303E65" w:rsidP="00303E65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ARCH_SW_MMG_0025</w:t>
            </w:r>
          </w:p>
        </w:tc>
        <w:tc>
          <w:tcPr>
            <w:tcW w:w="3118" w:type="dxa"/>
          </w:tcPr>
          <w:p w14:paraId="51FAC124" w14:textId="3FB18FA4" w:rsidR="00303E65" w:rsidRPr="00F40F8F" w:rsidRDefault="00F40F8F" w:rsidP="00303E65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Reserve </w:t>
            </w:r>
            <w:r>
              <w:rPr>
                <w:sz w:val="16"/>
                <w:szCs w:val="16"/>
                <w:lang w:val="en-US"/>
              </w:rPr>
              <w:t xml:space="preserve">bits from </w:t>
            </w:r>
            <w:r w:rsidRPr="00F40F8F">
              <w:rPr>
                <w:b/>
                <w:bCs/>
                <w:sz w:val="16"/>
                <w:szCs w:val="16"/>
                <w:lang w:val="en-US"/>
              </w:rPr>
              <w:t>Start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 w:rsidRPr="00F40F8F">
              <w:rPr>
                <w:b/>
                <w:bCs/>
                <w:sz w:val="16"/>
                <w:szCs w:val="16"/>
                <w:lang w:val="en-US"/>
              </w:rPr>
              <w:t>Stop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and </w:t>
            </w:r>
            <w:r>
              <w:rPr>
                <w:b/>
                <w:bCs/>
                <w:sz w:val="16"/>
                <w:szCs w:val="16"/>
                <w:lang w:val="en-US"/>
              </w:rPr>
              <w:t>State</w:t>
            </w:r>
            <w:r>
              <w:rPr>
                <w:sz w:val="16"/>
                <w:szCs w:val="16"/>
                <w:lang w:val="en-US"/>
              </w:rPr>
              <w:t xml:space="preserve"> blocks shall always be 0.</w:t>
            </w:r>
          </w:p>
        </w:tc>
        <w:tc>
          <w:tcPr>
            <w:tcW w:w="2694" w:type="dxa"/>
          </w:tcPr>
          <w:p w14:paraId="1BD064C3" w14:textId="535A40EB" w:rsidR="00303E65" w:rsidRDefault="00303E65" w:rsidP="00303E65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24B648C9" w14:textId="65A8386F" w:rsidR="00303E65" w:rsidRPr="00A56AF1" w:rsidRDefault="00F40F8F" w:rsidP="00303E65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89;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91;</w:t>
            </w:r>
            <w:r w:rsidR="00A17A3F">
              <w:rPr>
                <w:sz w:val="16"/>
                <w:szCs w:val="16"/>
                <w:lang w:val="en-US"/>
              </w:rPr>
              <w:t xml:space="preserve">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92;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 xml:space="preserve">93; </w:t>
            </w: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94</w:t>
            </w:r>
            <w:r w:rsidR="0054505C">
              <w:rPr>
                <w:sz w:val="16"/>
                <w:szCs w:val="16"/>
                <w:lang w:val="en-US"/>
              </w:rPr>
              <w:t>;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54505C" w:rsidRPr="00073893">
              <w:rPr>
                <w:sz w:val="16"/>
                <w:szCs w:val="16"/>
                <w:lang w:val="en-US"/>
              </w:rPr>
              <w:t>DAI_EXT_TF_Q_</w:t>
            </w:r>
            <w:r w:rsidR="0054505C">
              <w:rPr>
                <w:sz w:val="16"/>
                <w:szCs w:val="16"/>
                <w:lang w:val="en-US"/>
              </w:rPr>
              <w:t xml:space="preserve">202; </w:t>
            </w:r>
            <w:r w:rsidR="0054505C" w:rsidRPr="00073893">
              <w:rPr>
                <w:sz w:val="16"/>
                <w:szCs w:val="16"/>
                <w:lang w:val="en-US"/>
              </w:rPr>
              <w:t>DAI_EXT_TF_Q_</w:t>
            </w:r>
            <w:r w:rsidR="00AA5108">
              <w:rPr>
                <w:sz w:val="16"/>
                <w:szCs w:val="16"/>
                <w:lang w:val="en-US"/>
              </w:rPr>
              <w:t>200</w:t>
            </w:r>
            <w:r w:rsidR="0054505C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</w:t>
            </w:r>
          </w:p>
        </w:tc>
      </w:tr>
      <w:tr w:rsidR="00A17A3F" w:rsidRPr="00DF07A5" w14:paraId="3C9AEF1D" w14:textId="77777777" w:rsidTr="005268E5">
        <w:trPr>
          <w:jc w:val="center"/>
        </w:trPr>
        <w:tc>
          <w:tcPr>
            <w:tcW w:w="1985" w:type="dxa"/>
          </w:tcPr>
          <w:p w14:paraId="7474A399" w14:textId="2A0D14E5" w:rsidR="00A17A3F" w:rsidRDefault="00A17A3F" w:rsidP="00A17A3F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ARCH_SW_MMG_0026</w:t>
            </w:r>
          </w:p>
        </w:tc>
        <w:tc>
          <w:tcPr>
            <w:tcW w:w="3118" w:type="dxa"/>
          </w:tcPr>
          <w:p w14:paraId="65F4EE95" w14:textId="04BD5135" w:rsidR="00A17A3F" w:rsidRDefault="00A17A3F" w:rsidP="00A17A3F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Tensioning State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0-1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</w:t>
            </w:r>
            <w:r>
              <w:rPr>
                <w:sz w:val="16"/>
                <w:szCs w:val="16"/>
                <w:lang w:val="en-US"/>
              </w:rPr>
              <w:t>s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0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</w:t>
            </w:r>
            <w:r>
              <w:rPr>
                <w:b/>
                <w:bCs/>
                <w:sz w:val="16"/>
                <w:szCs w:val="16"/>
                <w:lang w:val="en-US"/>
              </w:rPr>
              <w:t>te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Block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0071C3BE" w14:textId="0F3C7BFF" w:rsidR="00A17A3F" w:rsidRDefault="00A17A3F" w:rsidP="00A17A3F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</w:t>
            </w:r>
            <w:r w:rsidRPr="00A17A3F">
              <w:rPr>
                <w:sz w:val="16"/>
                <w:szCs w:val="16"/>
                <w:lang w:val="en-US"/>
              </w:rPr>
              <w:t xml:space="preserve">Successfull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a tensioning was started or ended successfull</w:t>
            </w:r>
          </w:p>
          <w:p w14:paraId="45E56E2C" w14:textId="3959BDB8" w:rsidR="00A17A3F" w:rsidRDefault="00A17A3F" w:rsidP="00A17A3F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Pr="00A17A3F">
              <w:rPr>
                <w:sz w:val="16"/>
                <w:szCs w:val="16"/>
                <w:lang w:val="en-US"/>
              </w:rPr>
              <w:t>Not Started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a tensioning was not started</w:t>
            </w:r>
          </w:p>
          <w:p w14:paraId="0DC0565E" w14:textId="4F005B57" w:rsidR="00A17A3F" w:rsidRDefault="00A17A3F" w:rsidP="00A17A3F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</w:t>
            </w:r>
            <w:r w:rsidRPr="00A17A3F">
              <w:rPr>
                <w:sz w:val="16"/>
                <w:szCs w:val="16"/>
                <w:lang w:val="en-US"/>
              </w:rPr>
              <w:t>Aborted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2”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a tensioning was aborted</w:t>
            </w:r>
          </w:p>
          <w:p w14:paraId="39B51C8B" w14:textId="5CEB1F4F" w:rsidR="00A17A3F" w:rsidRDefault="00A17A3F" w:rsidP="00A17A3F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Pr="00A17A3F">
              <w:rPr>
                <w:sz w:val="16"/>
                <w:szCs w:val="16"/>
                <w:lang w:val="en-US"/>
              </w:rPr>
              <w:t>Not Defined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 xml:space="preserve">= </w:t>
            </w:r>
            <w:r>
              <w:rPr>
                <w:sz w:val="16"/>
                <w:szCs w:val="16"/>
                <w:lang w:val="en-US"/>
              </w:rPr>
              <w:t>3”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not defined</w:t>
            </w:r>
          </w:p>
        </w:tc>
        <w:tc>
          <w:tcPr>
            <w:tcW w:w="2694" w:type="dxa"/>
          </w:tcPr>
          <w:p w14:paraId="7414D2FD" w14:textId="5C4C10EB" w:rsidR="00A17A3F" w:rsidRDefault="00A17A3F" w:rsidP="00A17A3F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5DEF3396" w14:textId="62F92191" w:rsidR="00A17A3F" w:rsidRPr="00A56AF1" w:rsidRDefault="00A17A3F" w:rsidP="00A17A3F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72</w:t>
            </w:r>
          </w:p>
        </w:tc>
      </w:tr>
      <w:tr w:rsidR="00B33E06" w:rsidRPr="00DF07A5" w14:paraId="1B8C657E" w14:textId="77777777" w:rsidTr="005268E5">
        <w:trPr>
          <w:jc w:val="center"/>
        </w:trPr>
        <w:tc>
          <w:tcPr>
            <w:tcW w:w="1985" w:type="dxa"/>
          </w:tcPr>
          <w:p w14:paraId="0C07C2B1" w14:textId="1292E37B" w:rsidR="00B33E06" w:rsidRDefault="00B33E06" w:rsidP="00B33E06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ARCH_SW_MMG_0027</w:t>
            </w:r>
          </w:p>
        </w:tc>
        <w:tc>
          <w:tcPr>
            <w:tcW w:w="3118" w:type="dxa"/>
          </w:tcPr>
          <w:p w14:paraId="59CED77F" w14:textId="667CF63B" w:rsidR="00B33E06" w:rsidRDefault="00B33E06" w:rsidP="00B33E06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Pre-Safe cycles are disabled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2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0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</w:t>
            </w:r>
            <w:r>
              <w:rPr>
                <w:b/>
                <w:bCs/>
                <w:sz w:val="16"/>
                <w:szCs w:val="16"/>
                <w:lang w:val="en-US"/>
              </w:rPr>
              <w:t>te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Block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6F2E0883" w14:textId="01E7A762" w:rsidR="00B33E06" w:rsidRDefault="00B33E06" w:rsidP="00B33E06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</w:t>
            </w:r>
            <w:r w:rsidR="00E45696">
              <w:rPr>
                <w:sz w:val="16"/>
                <w:szCs w:val="16"/>
                <w:lang w:val="en-US"/>
              </w:rPr>
              <w:t>No</w:t>
            </w:r>
            <w:r w:rsidRPr="00A17A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 w:rsidR="00E45696">
              <w:rPr>
                <w:sz w:val="16"/>
                <w:szCs w:val="16"/>
                <w:lang w:val="en-US"/>
              </w:rPr>
              <w:t>the tensioning was not inhibited/aborted by disabled cycles</w:t>
            </w:r>
          </w:p>
          <w:p w14:paraId="54098093" w14:textId="6E4DCCFC" w:rsidR="00B33E06" w:rsidRDefault="00B33E06" w:rsidP="00B33E06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 w:rsidR="00E45696">
              <w:rPr>
                <w:sz w:val="16"/>
                <w:szCs w:val="16"/>
                <w:lang w:val="en-US"/>
              </w:rPr>
              <w:t>Yes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</w:t>
            </w:r>
            <w:r w:rsidR="00E45696" w:rsidRPr="00540EF5">
              <w:rPr>
                <w:sz w:val="16"/>
                <w:szCs w:val="16"/>
                <w:lang w:val="en-US"/>
              </w:rPr>
              <w:t xml:space="preserve">if </w:t>
            </w:r>
            <w:r w:rsidR="00E45696">
              <w:rPr>
                <w:sz w:val="16"/>
                <w:szCs w:val="16"/>
                <w:lang w:val="en-US"/>
              </w:rPr>
              <w:t>the tensioning was inhibited/ aborted by disabled cycles</w:t>
            </w:r>
          </w:p>
          <w:p w14:paraId="20C4B953" w14:textId="4FAB8EF6" w:rsidR="00B33E06" w:rsidRDefault="00B33E06" w:rsidP="00B33E0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36066165" w14:textId="0A27000C" w:rsidR="00B33E06" w:rsidRDefault="00B33E06" w:rsidP="00B33E06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2DD33B08" w14:textId="024F5A1B" w:rsidR="00B33E06" w:rsidRPr="00A56AF1" w:rsidRDefault="00B33E06" w:rsidP="00B33E06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7</w:t>
            </w:r>
            <w:r w:rsidR="00E45696">
              <w:rPr>
                <w:sz w:val="16"/>
                <w:szCs w:val="16"/>
                <w:lang w:val="en-US"/>
              </w:rPr>
              <w:t>3</w:t>
            </w:r>
          </w:p>
        </w:tc>
      </w:tr>
      <w:tr w:rsidR="00660FE7" w:rsidRPr="00DF07A5" w14:paraId="18A4EFBE" w14:textId="77777777" w:rsidTr="005268E5">
        <w:trPr>
          <w:jc w:val="center"/>
        </w:trPr>
        <w:tc>
          <w:tcPr>
            <w:tcW w:w="1985" w:type="dxa"/>
          </w:tcPr>
          <w:p w14:paraId="2579299E" w14:textId="779BD419" w:rsidR="00660FE7" w:rsidRDefault="00660FE7" w:rsidP="00660FE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ARCH_SW_MMG_0028</w:t>
            </w:r>
          </w:p>
        </w:tc>
        <w:tc>
          <w:tcPr>
            <w:tcW w:w="3118" w:type="dxa"/>
          </w:tcPr>
          <w:p w14:paraId="61AC01F9" w14:textId="68DF5E29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Suppresion of </w:t>
            </w:r>
            <w:r w:rsidRPr="00660FE7">
              <w:rPr>
                <w:b/>
                <w:bCs/>
                <w:sz w:val="16"/>
                <w:szCs w:val="16"/>
                <w:lang w:val="en-US"/>
              </w:rPr>
              <w:t>PresfAct_TensSupp_Rq_ST3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0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</w:t>
            </w:r>
            <w:r>
              <w:rPr>
                <w:b/>
                <w:bCs/>
                <w:sz w:val="16"/>
                <w:szCs w:val="16"/>
                <w:lang w:val="en-US"/>
              </w:rPr>
              <w:t>te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Block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1ED49EC0" w14:textId="6330FC64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A17A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the tensioning was not inhibited/aborted by </w:t>
            </w:r>
            <w:r w:rsidRPr="00660FE7">
              <w:rPr>
                <w:sz w:val="16"/>
                <w:szCs w:val="16"/>
                <w:lang w:val="en-US"/>
              </w:rPr>
              <w:t>PresfAct_TensSupp_Rq_ST3</w:t>
            </w:r>
            <w:r>
              <w:rPr>
                <w:sz w:val="16"/>
                <w:szCs w:val="16"/>
                <w:lang w:val="en-US"/>
              </w:rPr>
              <w:t xml:space="preserve"> signal</w:t>
            </w:r>
          </w:p>
          <w:p w14:paraId="5DDAF7CD" w14:textId="541AAEE8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the tensioning was inhibited/ aborted by </w:t>
            </w:r>
            <w:r w:rsidRPr="00660FE7">
              <w:rPr>
                <w:sz w:val="16"/>
                <w:szCs w:val="16"/>
                <w:lang w:val="en-US"/>
              </w:rPr>
              <w:t>PresfAct_TensSupp_Rq_ST3</w:t>
            </w:r>
            <w:r>
              <w:rPr>
                <w:sz w:val="16"/>
                <w:szCs w:val="16"/>
                <w:lang w:val="en-US"/>
              </w:rPr>
              <w:t xml:space="preserve"> signal</w:t>
            </w:r>
          </w:p>
          <w:p w14:paraId="343E6006" w14:textId="7777777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57F6A6E9" w14:textId="15F94F8E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lastRenderedPageBreak/>
              <w:t>MMG_runPreSafeRecorder</w:t>
            </w:r>
          </w:p>
        </w:tc>
        <w:tc>
          <w:tcPr>
            <w:tcW w:w="1828" w:type="dxa"/>
          </w:tcPr>
          <w:p w14:paraId="2C6E2597" w14:textId="1AF272A9" w:rsidR="00660FE7" w:rsidRPr="00A56AF1" w:rsidRDefault="00660FE7" w:rsidP="00660F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74</w:t>
            </w:r>
          </w:p>
        </w:tc>
      </w:tr>
      <w:tr w:rsidR="00660FE7" w:rsidRPr="00DF07A5" w14:paraId="334DCDBA" w14:textId="77777777" w:rsidTr="005268E5">
        <w:trPr>
          <w:jc w:val="center"/>
        </w:trPr>
        <w:tc>
          <w:tcPr>
            <w:tcW w:w="1985" w:type="dxa"/>
          </w:tcPr>
          <w:p w14:paraId="75AEFDD0" w14:textId="0DD79419" w:rsidR="00660FE7" w:rsidRDefault="00660FE7" w:rsidP="00660FE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ARCH_SW_MMG_0029</w:t>
            </w:r>
          </w:p>
        </w:tc>
        <w:tc>
          <w:tcPr>
            <w:tcW w:w="3118" w:type="dxa"/>
          </w:tcPr>
          <w:p w14:paraId="793A8596" w14:textId="661FC521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660FE7">
              <w:rPr>
                <w:b/>
                <w:bCs/>
                <w:sz w:val="16"/>
                <w:szCs w:val="16"/>
                <w:lang w:val="en-US"/>
              </w:rPr>
              <w:t>Failure Message on the bus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0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</w:t>
            </w:r>
            <w:r>
              <w:rPr>
                <w:b/>
                <w:bCs/>
                <w:sz w:val="16"/>
                <w:szCs w:val="16"/>
                <w:lang w:val="en-US"/>
              </w:rPr>
              <w:t>te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Block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5523BFEE" w14:textId="4C0A27F3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A17A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tensioning was not inhibited/aborted by a failure message on buss</w:t>
            </w:r>
          </w:p>
          <w:p w14:paraId="5786F1CA" w14:textId="2E82B1FD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tensioning was inhibited/ aborted by a failure message on buss</w:t>
            </w:r>
          </w:p>
          <w:p w14:paraId="554C14EA" w14:textId="7777777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62CB34B0" w14:textId="0978EA0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28B1426B" w14:textId="520EA52F" w:rsidR="00660FE7" w:rsidRPr="00A56AF1" w:rsidRDefault="00660FE7" w:rsidP="00660F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75</w:t>
            </w:r>
          </w:p>
        </w:tc>
      </w:tr>
      <w:tr w:rsidR="00660FE7" w:rsidRPr="00DF07A5" w14:paraId="5B3BA311" w14:textId="77777777" w:rsidTr="005268E5">
        <w:trPr>
          <w:jc w:val="center"/>
        </w:trPr>
        <w:tc>
          <w:tcPr>
            <w:tcW w:w="1985" w:type="dxa"/>
          </w:tcPr>
          <w:p w14:paraId="7CC96A88" w14:textId="52D40607" w:rsidR="00660FE7" w:rsidRDefault="00660FE7" w:rsidP="00660FE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ARCH_SW_MMG_0030</w:t>
            </w:r>
          </w:p>
        </w:tc>
        <w:tc>
          <w:tcPr>
            <w:tcW w:w="3118" w:type="dxa"/>
          </w:tcPr>
          <w:p w14:paraId="25042274" w14:textId="22E439C5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Ignition rejection</w:t>
            </w:r>
            <w:r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0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</w:t>
            </w:r>
            <w:r>
              <w:rPr>
                <w:b/>
                <w:bCs/>
                <w:sz w:val="16"/>
                <w:szCs w:val="16"/>
                <w:lang w:val="en-US"/>
              </w:rPr>
              <w:t>te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Block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2AAA8FFD" w14:textId="1375A7B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A17A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tensioning was not inhibited/aborted by ignition signal</w:t>
            </w:r>
          </w:p>
          <w:p w14:paraId="6C629A33" w14:textId="3EA66E86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tensioning was inhibited/ aborted by ignition signal</w:t>
            </w:r>
          </w:p>
          <w:p w14:paraId="5608EA20" w14:textId="7777777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2F0ABE3E" w14:textId="4AB6315B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4A312A96" w14:textId="3C2DD3B7" w:rsidR="00660FE7" w:rsidRPr="00A56AF1" w:rsidRDefault="00660FE7" w:rsidP="00660F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76</w:t>
            </w:r>
          </w:p>
        </w:tc>
      </w:tr>
      <w:tr w:rsidR="00660FE7" w:rsidRPr="00DF07A5" w14:paraId="5D451710" w14:textId="77777777" w:rsidTr="005268E5">
        <w:trPr>
          <w:jc w:val="center"/>
        </w:trPr>
        <w:tc>
          <w:tcPr>
            <w:tcW w:w="1985" w:type="dxa"/>
          </w:tcPr>
          <w:p w14:paraId="6C9B12CB" w14:textId="3453EA0E" w:rsidR="00660FE7" w:rsidRDefault="00660FE7" w:rsidP="00660FE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ARCH_SW_MMG_0031</w:t>
            </w:r>
          </w:p>
        </w:tc>
        <w:tc>
          <w:tcPr>
            <w:tcW w:w="3118" w:type="dxa"/>
          </w:tcPr>
          <w:p w14:paraId="63E7523A" w14:textId="242262B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U</w:t>
            </w:r>
            <w:r w:rsidRPr="00660FE7">
              <w:rPr>
                <w:b/>
                <w:bCs/>
                <w:sz w:val="16"/>
                <w:szCs w:val="16"/>
                <w:lang w:val="en-US"/>
              </w:rPr>
              <w:t xml:space="preserve">ndervoltage / ovelvoltage situation </w:t>
            </w:r>
            <w:r>
              <w:rPr>
                <w:sz w:val="16"/>
                <w:szCs w:val="16"/>
                <w:lang w:val="en-US"/>
              </w:rPr>
              <w:t xml:space="preserve">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6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Bit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of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40EF5">
              <w:rPr>
                <w:sz w:val="16"/>
                <w:szCs w:val="16"/>
                <w:lang w:val="en-US"/>
              </w:rPr>
              <w:t>Byte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 0</w:t>
            </w:r>
            <w:r>
              <w:rPr>
                <w:sz w:val="16"/>
                <w:szCs w:val="16"/>
                <w:lang w:val="en-US"/>
              </w:rPr>
              <w:t xml:space="preserve"> from 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>Sta</w:t>
            </w:r>
            <w:r>
              <w:rPr>
                <w:b/>
                <w:bCs/>
                <w:sz w:val="16"/>
                <w:szCs w:val="16"/>
                <w:lang w:val="en-US"/>
              </w:rPr>
              <w:t>te</w:t>
            </w:r>
            <w:r w:rsidRPr="00540EF5">
              <w:rPr>
                <w:b/>
                <w:bCs/>
                <w:sz w:val="16"/>
                <w:szCs w:val="16"/>
                <w:lang w:val="en-US"/>
              </w:rPr>
              <w:t xml:space="preserve"> Block</w:t>
            </w:r>
            <w:r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3C4A561C" w14:textId="398A0F7C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A17A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tensioning was not inhibited/aborted by Ov or UV</w:t>
            </w:r>
          </w:p>
          <w:p w14:paraId="0AD63E40" w14:textId="5CEFED9F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>the tensioning was inhibited/ aborted by Uv or Ov</w:t>
            </w:r>
          </w:p>
          <w:p w14:paraId="142CD91B" w14:textId="7777777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17918EE4" w14:textId="581EDB11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46238F81" w14:textId="76A66006" w:rsidR="00660FE7" w:rsidRPr="00A56AF1" w:rsidRDefault="00660FE7" w:rsidP="00660F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77</w:t>
            </w:r>
          </w:p>
        </w:tc>
      </w:tr>
      <w:tr w:rsidR="00660FE7" w:rsidRPr="00DF07A5" w14:paraId="1CF9A7F4" w14:textId="77777777" w:rsidTr="005268E5">
        <w:trPr>
          <w:jc w:val="center"/>
        </w:trPr>
        <w:tc>
          <w:tcPr>
            <w:tcW w:w="1985" w:type="dxa"/>
          </w:tcPr>
          <w:p w14:paraId="6EBB3BEE" w14:textId="6AF9B622" w:rsidR="00660FE7" w:rsidRDefault="00660FE7" w:rsidP="00660FE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ARCH_SW_MMG_0032</w:t>
            </w:r>
          </w:p>
        </w:tc>
        <w:tc>
          <w:tcPr>
            <w:tcW w:w="3118" w:type="dxa"/>
          </w:tcPr>
          <w:p w14:paraId="4A464A48" w14:textId="4A473094" w:rsidR="00660FE7" w:rsidRDefault="000B51E2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0B51E2">
              <w:rPr>
                <w:b/>
                <w:bCs/>
                <w:sz w:val="16"/>
                <w:szCs w:val="16"/>
                <w:lang w:val="en-US"/>
              </w:rPr>
              <w:t xml:space="preserve">OverTemperature </w:t>
            </w:r>
            <w:r w:rsidR="00660FE7">
              <w:rPr>
                <w:sz w:val="16"/>
                <w:szCs w:val="16"/>
                <w:lang w:val="en-US"/>
              </w:rPr>
              <w:t xml:space="preserve">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0</w:t>
            </w:r>
            <w:r w:rsidR="00660FE7"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60FE7" w:rsidRPr="00540EF5">
              <w:rPr>
                <w:sz w:val="16"/>
                <w:szCs w:val="16"/>
                <w:lang w:val="en-US"/>
              </w:rPr>
              <w:t>Bit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60FE7" w:rsidRPr="00540EF5">
              <w:rPr>
                <w:sz w:val="16"/>
                <w:szCs w:val="16"/>
                <w:lang w:val="en-US"/>
              </w:rPr>
              <w:t>of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60FE7" w:rsidRPr="00540EF5">
              <w:rPr>
                <w:sz w:val="16"/>
                <w:szCs w:val="16"/>
                <w:lang w:val="en-US"/>
              </w:rPr>
              <w:t>Byte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1</w:t>
            </w:r>
            <w:r w:rsidR="00660FE7">
              <w:rPr>
                <w:sz w:val="16"/>
                <w:szCs w:val="16"/>
                <w:lang w:val="en-US"/>
              </w:rPr>
              <w:t xml:space="preserve"> from </w:t>
            </w:r>
            <w:r w:rsidR="00660FE7" w:rsidRPr="00540EF5">
              <w:rPr>
                <w:b/>
                <w:bCs/>
                <w:sz w:val="16"/>
                <w:szCs w:val="16"/>
                <w:lang w:val="en-US"/>
              </w:rPr>
              <w:t>Sta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>te</w:t>
            </w:r>
            <w:r w:rsidR="00660FE7" w:rsidRPr="00540EF5">
              <w:rPr>
                <w:b/>
                <w:bCs/>
                <w:sz w:val="16"/>
                <w:szCs w:val="16"/>
                <w:lang w:val="en-US"/>
              </w:rPr>
              <w:t xml:space="preserve"> Block</w:t>
            </w:r>
            <w:r w:rsidR="00660FE7"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059C9416" w14:textId="2FF2CD8F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A17A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the tensioning was not inhibited/aborted by </w:t>
            </w:r>
            <w:r w:rsidR="00A62087">
              <w:rPr>
                <w:sz w:val="16"/>
                <w:szCs w:val="16"/>
                <w:lang w:val="en-US"/>
              </w:rPr>
              <w:t>overtemperature</w:t>
            </w:r>
          </w:p>
          <w:p w14:paraId="62E9C0FE" w14:textId="39C89EF5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the tensioning was inhibited/ aborted by </w:t>
            </w:r>
            <w:r w:rsidR="00A62087">
              <w:rPr>
                <w:sz w:val="16"/>
                <w:szCs w:val="16"/>
                <w:lang w:val="en-US"/>
              </w:rPr>
              <w:t>overtemperature</w:t>
            </w:r>
          </w:p>
          <w:p w14:paraId="1FF6FCE5" w14:textId="7777777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6150922A" w14:textId="3C9DC889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6B043F34" w14:textId="1CE46E51" w:rsidR="00660FE7" w:rsidRPr="00A56AF1" w:rsidRDefault="00660FE7" w:rsidP="00660F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78</w:t>
            </w:r>
          </w:p>
        </w:tc>
      </w:tr>
      <w:tr w:rsidR="00660FE7" w:rsidRPr="00DF07A5" w14:paraId="368E6F28" w14:textId="77777777" w:rsidTr="005268E5">
        <w:trPr>
          <w:jc w:val="center"/>
        </w:trPr>
        <w:tc>
          <w:tcPr>
            <w:tcW w:w="1985" w:type="dxa"/>
          </w:tcPr>
          <w:p w14:paraId="636B177B" w14:textId="74E14E65" w:rsidR="00660FE7" w:rsidRDefault="00660FE7" w:rsidP="00660FE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ARCH_SW_MMG_0033</w:t>
            </w:r>
          </w:p>
        </w:tc>
        <w:tc>
          <w:tcPr>
            <w:tcW w:w="3118" w:type="dxa"/>
          </w:tcPr>
          <w:p w14:paraId="34857641" w14:textId="7243AEB3" w:rsidR="00660FE7" w:rsidRDefault="00A6208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EOL counter rejection</w:t>
            </w:r>
            <w:r w:rsidR="00660FE7">
              <w:rPr>
                <w:sz w:val="16"/>
                <w:szCs w:val="16"/>
                <w:lang w:val="en-US"/>
              </w:rPr>
              <w:t xml:space="preserve"> shall represent the </w:t>
            </w:r>
            <w:r>
              <w:rPr>
                <w:b/>
                <w:bCs/>
                <w:sz w:val="16"/>
                <w:szCs w:val="16"/>
                <w:lang w:val="en-US"/>
              </w:rPr>
              <w:t>1</w:t>
            </w:r>
            <w:r w:rsidR="00660FE7"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60FE7" w:rsidRPr="00540EF5">
              <w:rPr>
                <w:sz w:val="16"/>
                <w:szCs w:val="16"/>
                <w:lang w:val="en-US"/>
              </w:rPr>
              <w:t>Bit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60FE7" w:rsidRPr="00540EF5">
              <w:rPr>
                <w:sz w:val="16"/>
                <w:szCs w:val="16"/>
                <w:lang w:val="en-US"/>
              </w:rPr>
              <w:t>of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60FE7" w:rsidRPr="00540EF5">
              <w:rPr>
                <w:sz w:val="16"/>
                <w:szCs w:val="16"/>
                <w:lang w:val="en-US"/>
              </w:rPr>
              <w:t>Byte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1</w:t>
            </w:r>
            <w:r w:rsidR="00660FE7">
              <w:rPr>
                <w:sz w:val="16"/>
                <w:szCs w:val="16"/>
                <w:lang w:val="en-US"/>
              </w:rPr>
              <w:t xml:space="preserve"> from </w:t>
            </w:r>
            <w:r w:rsidR="00660FE7" w:rsidRPr="00540EF5">
              <w:rPr>
                <w:b/>
                <w:bCs/>
                <w:sz w:val="16"/>
                <w:szCs w:val="16"/>
                <w:lang w:val="en-US"/>
              </w:rPr>
              <w:t>Sta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>te</w:t>
            </w:r>
            <w:r w:rsidR="00660FE7" w:rsidRPr="00540EF5">
              <w:rPr>
                <w:b/>
                <w:bCs/>
                <w:sz w:val="16"/>
                <w:szCs w:val="16"/>
                <w:lang w:val="en-US"/>
              </w:rPr>
              <w:t xml:space="preserve"> Block</w:t>
            </w:r>
            <w:r w:rsidR="00660FE7"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7F16687C" w14:textId="3FA31AF5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A17A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the tensioning was not inhibited/aborted by </w:t>
            </w:r>
            <w:r w:rsidR="00A62087">
              <w:rPr>
                <w:sz w:val="16"/>
                <w:szCs w:val="16"/>
                <w:lang w:val="en-US"/>
              </w:rPr>
              <w:t>EOL counter limit</w:t>
            </w:r>
          </w:p>
          <w:p w14:paraId="19B36B30" w14:textId="759B6A7B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the tensioning was inhibited/ aborted by </w:t>
            </w:r>
            <w:r w:rsidR="00A62087">
              <w:rPr>
                <w:sz w:val="16"/>
                <w:szCs w:val="16"/>
                <w:lang w:val="en-US"/>
              </w:rPr>
              <w:t>EOL counter limit</w:t>
            </w:r>
          </w:p>
          <w:p w14:paraId="1E70C7B7" w14:textId="7777777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67AA7EE3" w14:textId="1323D9F2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12D2A847" w14:textId="0B529708" w:rsidR="00660FE7" w:rsidRPr="00A56AF1" w:rsidRDefault="00660FE7" w:rsidP="00660F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79</w:t>
            </w:r>
          </w:p>
        </w:tc>
      </w:tr>
      <w:tr w:rsidR="00660FE7" w:rsidRPr="00DF07A5" w14:paraId="7B88C68E" w14:textId="77777777" w:rsidTr="005268E5">
        <w:trPr>
          <w:jc w:val="center"/>
        </w:trPr>
        <w:tc>
          <w:tcPr>
            <w:tcW w:w="1985" w:type="dxa"/>
          </w:tcPr>
          <w:p w14:paraId="27B63C0D" w14:textId="567E3EC4" w:rsidR="00660FE7" w:rsidRDefault="00660FE7" w:rsidP="00660FE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ARCH_SW_MMG_0034</w:t>
            </w:r>
          </w:p>
        </w:tc>
        <w:tc>
          <w:tcPr>
            <w:tcW w:w="3118" w:type="dxa"/>
          </w:tcPr>
          <w:p w14:paraId="2700BD75" w14:textId="71907F46" w:rsidR="00660FE7" w:rsidRDefault="00A6208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System failure</w:t>
            </w:r>
            <w:r w:rsidR="00660FE7">
              <w:rPr>
                <w:sz w:val="16"/>
                <w:szCs w:val="16"/>
                <w:lang w:val="en-US"/>
              </w:rPr>
              <w:t xml:space="preserve"> shall represent the 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>2</w:t>
            </w:r>
            <w:r w:rsidR="00660FE7" w:rsidRPr="00540EF5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60FE7" w:rsidRPr="00540EF5">
              <w:rPr>
                <w:sz w:val="16"/>
                <w:szCs w:val="16"/>
                <w:lang w:val="en-US"/>
              </w:rPr>
              <w:t>Bit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60FE7" w:rsidRPr="00540EF5">
              <w:rPr>
                <w:sz w:val="16"/>
                <w:szCs w:val="16"/>
                <w:lang w:val="en-US"/>
              </w:rPr>
              <w:t>of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660FE7" w:rsidRPr="00540EF5">
              <w:rPr>
                <w:sz w:val="16"/>
                <w:szCs w:val="16"/>
                <w:lang w:val="en-US"/>
              </w:rPr>
              <w:t>Byte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n-US"/>
              </w:rPr>
              <w:t>1</w:t>
            </w:r>
            <w:r w:rsidR="00660FE7">
              <w:rPr>
                <w:sz w:val="16"/>
                <w:szCs w:val="16"/>
                <w:lang w:val="en-US"/>
              </w:rPr>
              <w:t xml:space="preserve"> from </w:t>
            </w:r>
            <w:r w:rsidR="00660FE7" w:rsidRPr="00540EF5">
              <w:rPr>
                <w:b/>
                <w:bCs/>
                <w:sz w:val="16"/>
                <w:szCs w:val="16"/>
                <w:lang w:val="en-US"/>
              </w:rPr>
              <w:t>Sta</w:t>
            </w:r>
            <w:r w:rsidR="00660FE7">
              <w:rPr>
                <w:b/>
                <w:bCs/>
                <w:sz w:val="16"/>
                <w:szCs w:val="16"/>
                <w:lang w:val="en-US"/>
              </w:rPr>
              <w:t>te</w:t>
            </w:r>
            <w:r w:rsidR="00660FE7" w:rsidRPr="00540EF5">
              <w:rPr>
                <w:b/>
                <w:bCs/>
                <w:sz w:val="16"/>
                <w:szCs w:val="16"/>
                <w:lang w:val="en-US"/>
              </w:rPr>
              <w:t xml:space="preserve"> Block</w:t>
            </w:r>
            <w:r w:rsidR="00660FE7">
              <w:rPr>
                <w:sz w:val="16"/>
                <w:szCs w:val="16"/>
                <w:lang w:val="en-US"/>
              </w:rPr>
              <w:t xml:space="preserve"> and shall be saved with the following values:</w:t>
            </w:r>
          </w:p>
          <w:p w14:paraId="6270FAC8" w14:textId="532D87D6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“No</w:t>
            </w:r>
            <w:r w:rsidRPr="00A17A3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= 0”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the tensioning was not inhibited/aborted by </w:t>
            </w:r>
            <w:r w:rsidR="00A62087">
              <w:rPr>
                <w:sz w:val="16"/>
                <w:szCs w:val="16"/>
                <w:lang w:val="en-US"/>
              </w:rPr>
              <w:t>system failure</w:t>
            </w:r>
          </w:p>
          <w:p w14:paraId="2351BD39" w14:textId="42FFD42E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540EF5">
              <w:rPr>
                <w:sz w:val="16"/>
                <w:szCs w:val="16"/>
                <w:lang w:val="en-US"/>
              </w:rPr>
              <w:t>"</w:t>
            </w:r>
            <w:r>
              <w:rPr>
                <w:sz w:val="16"/>
                <w:szCs w:val="16"/>
                <w:lang w:val="en-US"/>
              </w:rPr>
              <w:t xml:space="preserve">Yes </w:t>
            </w:r>
            <w:r w:rsidRPr="00540EF5">
              <w:rPr>
                <w:sz w:val="16"/>
                <w:szCs w:val="16"/>
                <w:lang w:val="en-US"/>
              </w:rPr>
              <w:t>= 1</w:t>
            </w:r>
            <w:r>
              <w:rPr>
                <w:sz w:val="16"/>
                <w:szCs w:val="16"/>
                <w:lang w:val="en-US"/>
              </w:rPr>
              <w:t>”</w:t>
            </w:r>
            <w:r w:rsidRPr="00540EF5">
              <w:rPr>
                <w:sz w:val="16"/>
                <w:szCs w:val="16"/>
                <w:lang w:val="en-US"/>
              </w:rPr>
              <w:t xml:space="preserve"> if </w:t>
            </w:r>
            <w:r>
              <w:rPr>
                <w:sz w:val="16"/>
                <w:szCs w:val="16"/>
                <w:lang w:val="en-US"/>
              </w:rPr>
              <w:t xml:space="preserve">the tensioning was inhibited/ aborted by </w:t>
            </w:r>
            <w:r w:rsidR="00A62087">
              <w:rPr>
                <w:sz w:val="16"/>
                <w:szCs w:val="16"/>
                <w:lang w:val="en-US"/>
              </w:rPr>
              <w:t>system failure</w:t>
            </w:r>
          </w:p>
          <w:p w14:paraId="152A86E2" w14:textId="77777777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1B853C82" w14:textId="11D50322" w:rsidR="00660FE7" w:rsidRDefault="00660FE7" w:rsidP="00660FE7">
            <w:pPr>
              <w:jc w:val="left"/>
              <w:rPr>
                <w:sz w:val="16"/>
                <w:szCs w:val="16"/>
                <w:lang w:val="en-US"/>
              </w:rPr>
            </w:pPr>
            <w:r w:rsidRPr="00664504">
              <w:rPr>
                <w:sz w:val="16"/>
                <w:szCs w:val="16"/>
                <w:lang w:val="en-US"/>
              </w:rPr>
              <w:t>MMG_runPreSafeRecorder</w:t>
            </w:r>
          </w:p>
        </w:tc>
        <w:tc>
          <w:tcPr>
            <w:tcW w:w="1828" w:type="dxa"/>
          </w:tcPr>
          <w:p w14:paraId="616F07BD" w14:textId="230DB3F9" w:rsidR="00660FE7" w:rsidRPr="00A56AF1" w:rsidRDefault="00660FE7" w:rsidP="00660FE7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73893">
              <w:rPr>
                <w:sz w:val="16"/>
                <w:szCs w:val="16"/>
                <w:lang w:val="en-US"/>
              </w:rPr>
              <w:t>DAI_EXT_TF_Q_1</w:t>
            </w:r>
            <w:r>
              <w:rPr>
                <w:sz w:val="16"/>
                <w:szCs w:val="16"/>
                <w:lang w:val="en-US"/>
              </w:rPr>
              <w:t>80</w:t>
            </w:r>
          </w:p>
        </w:tc>
      </w:tr>
    </w:tbl>
    <w:p w14:paraId="1E74FCD2" w14:textId="77777777" w:rsidR="002A3587" w:rsidRPr="00DF07A5" w:rsidRDefault="002A3587" w:rsidP="00CD5D3D">
      <w:pPr>
        <w:jc w:val="left"/>
        <w:rPr>
          <w:lang w:val="en-US"/>
        </w:rPr>
      </w:pPr>
    </w:p>
    <w:p w14:paraId="69EE2138" w14:textId="3E494C43" w:rsidR="00F36230" w:rsidRPr="00916C32" w:rsidRDefault="00CD5D3D" w:rsidP="007E5692">
      <w:pPr>
        <w:pStyle w:val="Heading1"/>
        <w:rPr>
          <w:lang w:val="en-US"/>
        </w:rPr>
      </w:pPr>
      <w:bookmarkStart w:id="32" w:name="_Toc155874671"/>
      <w:r w:rsidRPr="00916C32">
        <w:rPr>
          <w:lang w:val="en-US"/>
        </w:rPr>
        <w:t>Runnables</w:t>
      </w:r>
      <w:bookmarkEnd w:id="32"/>
    </w:p>
    <w:p w14:paraId="689180B9" w14:textId="77777777" w:rsidR="008616F2" w:rsidRPr="00F0104F" w:rsidRDefault="008616F2" w:rsidP="00F0104F">
      <w:pPr>
        <w:pStyle w:val="Heading2"/>
      </w:pPr>
      <w:bookmarkStart w:id="33" w:name="_Hlk450741517"/>
      <w:bookmarkStart w:id="34" w:name="_Hlk390768758"/>
      <w:bookmarkStart w:id="35" w:name="_Hlk411935764"/>
      <w:bookmarkStart w:id="36" w:name="_Toc155874672"/>
      <w:r w:rsidRPr="00F0104F">
        <w:t>MMG_runUpdateModeStatus</w:t>
      </w:r>
      <w:bookmarkEnd w:id="36"/>
    </w:p>
    <w:p w14:paraId="310422EF" w14:textId="77777777" w:rsidR="008616F2" w:rsidRPr="00F0104F" w:rsidRDefault="008616F2" w:rsidP="00F8228B">
      <w:pPr>
        <w:pStyle w:val="Heading3"/>
      </w:pPr>
      <w:bookmarkStart w:id="37" w:name="_Toc155874673"/>
      <w:r w:rsidRPr="00F0104F">
        <w:t>Definition</w:t>
      </w:r>
      <w:bookmarkEnd w:id="37"/>
    </w:p>
    <w:p w14:paraId="06BCE99E" w14:textId="77777777" w:rsidR="008616F2" w:rsidRPr="00DF07A5" w:rsidRDefault="008616F2" w:rsidP="008616F2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8616F2" w:rsidRPr="00DF07A5" w14:paraId="783965D1" w14:textId="77777777" w:rsidTr="0006041C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85B0E1E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8616F2" w:rsidRPr="00DF07A5" w14:paraId="2720A509" w14:textId="77777777" w:rsidTr="0006041C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409B9" w14:textId="3FF7DF75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="009A5B9E" w:rsidRPr="009A5B9E">
              <w:rPr>
                <w:b/>
                <w:sz w:val="16"/>
                <w:szCs w:val="16"/>
                <w:lang w:val="en-US"/>
              </w:rPr>
              <w:t xml:space="preserve">MMG_runUpdateModeStatus </w:t>
            </w:r>
            <w:r w:rsidRPr="00DF07A5">
              <w:rPr>
                <w:sz w:val="16"/>
                <w:szCs w:val="16"/>
                <w:lang w:val="en-US"/>
              </w:rPr>
              <w:t>(void)</w:t>
            </w:r>
          </w:p>
          <w:p w14:paraId="2EF5CF5B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8616F2" w:rsidRPr="00DF07A5" w14:paraId="75137C50" w14:textId="77777777" w:rsidTr="0006041C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A680EFB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8616F2" w:rsidRPr="00DF07A5" w14:paraId="0A36AF60" w14:textId="77777777" w:rsidTr="0006041C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4EDB2" w14:textId="77777777" w:rsidR="008616F2" w:rsidRPr="00DF07A5" w:rsidRDefault="008616F2" w:rsidP="001155C9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periodically update the status of the monitored modes, based on internal and external information.</w:t>
            </w:r>
          </w:p>
          <w:p w14:paraId="776F770A" w14:textId="77777777" w:rsidR="008616F2" w:rsidRPr="00DF07A5" w:rsidRDefault="008616F2" w:rsidP="001155C9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8616F2" w:rsidRPr="00DF07A5" w14:paraId="6E57B35D" w14:textId="77777777" w:rsidTr="001155C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EF2A959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8616F2" w:rsidRPr="00DF07A5" w14:paraId="6F6EB10C" w14:textId="77777777" w:rsidTr="001155C9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588F6B0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26C9A2C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B637AD3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26BDF9F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8616F2" w:rsidRPr="00DF07A5" w14:paraId="25981D04" w14:textId="77777777" w:rsidTr="001155C9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B14D8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B6321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6DFD3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57EA4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8616F2" w:rsidRPr="00DF07A5" w14:paraId="5FE23D93" w14:textId="77777777" w:rsidTr="001155C9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79DE836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lastRenderedPageBreak/>
              <w:t>Returned value</w:t>
            </w:r>
          </w:p>
        </w:tc>
      </w:tr>
      <w:tr w:rsidR="008616F2" w:rsidRPr="00DF07A5" w14:paraId="7F4FFE09" w14:textId="77777777" w:rsidTr="001155C9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5612811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B4ACAB8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8616F2" w:rsidRPr="00DF07A5" w14:paraId="4D2146ED" w14:textId="77777777" w:rsidTr="001155C9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D18F96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E5220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8616F2" w:rsidRPr="00DF07A5" w14:paraId="065B2576" w14:textId="77777777" w:rsidTr="0006041C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0AADFDF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8616F2" w:rsidRPr="00DF07A5" w14:paraId="00A6470D" w14:textId="77777777" w:rsidTr="0006041C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E33A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Periodic 10ms (refer to </w:t>
            </w:r>
            <w:r w:rsidRPr="00DF07A5">
              <w:rPr>
                <w:sz w:val="16"/>
                <w:szCs w:val="16"/>
                <w:lang w:val="en-US"/>
              </w:rPr>
              <w:fldChar w:fldCharType="begin"/>
            </w:r>
            <w:r w:rsidRPr="00DF07A5">
              <w:rPr>
                <w:sz w:val="16"/>
                <w:szCs w:val="16"/>
                <w:lang w:val="en-US"/>
              </w:rPr>
              <w:instrText xml:space="preserve"> HYPERLINK  \l "_Hlk411349502" \s "1,600796,600815,5,,RUN schedule table</w:instrText>
            </w:r>
            <w:r w:rsidRPr="00DF07A5">
              <w:rPr>
                <w:sz w:val="16"/>
                <w:szCs w:val="16"/>
                <w:lang w:val="en-US"/>
              </w:rPr>
              <w:cr/>
              <w:instrText xml:space="preserve">" </w:instrText>
            </w:r>
            <w:r w:rsidRPr="00DF07A5">
              <w:rPr>
                <w:sz w:val="16"/>
                <w:szCs w:val="16"/>
                <w:lang w:val="en-US"/>
              </w:rPr>
            </w:r>
            <w:r w:rsidRPr="00DF07A5">
              <w:rPr>
                <w:sz w:val="16"/>
                <w:szCs w:val="16"/>
                <w:lang w:val="en-US"/>
              </w:rPr>
              <w:fldChar w:fldCharType="separate"/>
            </w:r>
            <w:r w:rsidRPr="00DF07A5">
              <w:rPr>
                <w:sz w:val="16"/>
                <w:szCs w:val="16"/>
                <w:lang w:val="en-US"/>
              </w:rPr>
              <w:t>RUN schedule table)</w:t>
            </w:r>
          </w:p>
          <w:p w14:paraId="5CF20D39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fldChar w:fldCharType="end"/>
            </w:r>
            <w:r w:rsidRPr="00DF07A5">
              <w:rPr>
                <w:sz w:val="16"/>
                <w:szCs w:val="16"/>
                <w:lang w:val="en-US"/>
              </w:rPr>
              <w:t>Non-reentrant</w:t>
            </w:r>
          </w:p>
          <w:p w14:paraId="4CF225F0" w14:textId="77777777" w:rsidR="008616F2" w:rsidRPr="00DF07A5" w:rsidRDefault="008616F2" w:rsidP="001155C9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8616F2" w:rsidRPr="00DF07A5" w14:paraId="4F9CF192" w14:textId="77777777" w:rsidTr="0006041C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E49C87B" w14:textId="77777777" w:rsidR="008616F2" w:rsidRPr="00DF07A5" w:rsidRDefault="008616F2" w:rsidP="001155C9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8616F2" w:rsidRPr="001F7EB0" w14:paraId="34C5010F" w14:textId="77777777" w:rsidTr="00025603">
        <w:trPr>
          <w:trHeight w:val="935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23A40" w14:textId="77777777" w:rsidR="00AB1215" w:rsidRDefault="00F50EDC" w:rsidP="00F50EDC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F50EDC">
              <w:rPr>
                <w:sz w:val="16"/>
                <w:szCs w:val="16"/>
                <w:lang w:val="en-US"/>
              </w:rPr>
              <w:t>ARCH_SW_MMG_0004</w:t>
            </w:r>
            <w:r>
              <w:rPr>
                <w:sz w:val="16"/>
                <w:szCs w:val="16"/>
                <w:lang w:val="en-US"/>
              </w:rPr>
              <w:t>;</w:t>
            </w:r>
            <w:r w:rsidR="005A4BBD">
              <w:rPr>
                <w:sz w:val="16"/>
                <w:szCs w:val="16"/>
                <w:lang w:val="en-US"/>
              </w:rPr>
              <w:t xml:space="preserve"> </w:t>
            </w:r>
            <w:r w:rsidRPr="00F50EDC">
              <w:rPr>
                <w:sz w:val="16"/>
                <w:szCs w:val="16"/>
                <w:lang w:val="en-US"/>
              </w:rPr>
              <w:t>ARCH_SW_MMG_0133</w:t>
            </w:r>
            <w:r>
              <w:rPr>
                <w:sz w:val="16"/>
                <w:szCs w:val="16"/>
                <w:lang w:val="en-US"/>
              </w:rPr>
              <w:t xml:space="preserve">; </w:t>
            </w:r>
            <w:r w:rsidR="00916C32" w:rsidRPr="00916C32">
              <w:rPr>
                <w:sz w:val="16"/>
                <w:szCs w:val="16"/>
                <w:lang w:val="en-US"/>
              </w:rPr>
              <w:t>ARCH_SW_MMG_0135; ARCH_SW_MMG_0138; ARCH_SW_MMG_0140; ARCH_SW_MMG_0150; ARCH_SW_MMG_0151;</w:t>
            </w:r>
            <w:r w:rsidR="001579CA">
              <w:rPr>
                <w:sz w:val="16"/>
                <w:szCs w:val="16"/>
                <w:lang w:val="en-US"/>
              </w:rPr>
              <w:t xml:space="preserve"> </w:t>
            </w:r>
            <w:r w:rsidR="001579CA" w:rsidRPr="00DF07A5">
              <w:rPr>
                <w:sz w:val="16"/>
                <w:szCs w:val="16"/>
              </w:rPr>
              <w:t>ARCH_SW_MMG_01</w:t>
            </w:r>
            <w:r w:rsidR="001579CA">
              <w:rPr>
                <w:sz w:val="16"/>
                <w:szCs w:val="16"/>
              </w:rPr>
              <w:t xml:space="preserve">53; </w:t>
            </w:r>
            <w:r w:rsidR="00916C32" w:rsidRPr="00916C32">
              <w:rPr>
                <w:sz w:val="16"/>
                <w:szCs w:val="16"/>
                <w:lang w:val="en-US"/>
              </w:rPr>
              <w:t xml:space="preserve">ARCH_SW_MMG_0152; ARCH_SW_MMG_0157; ARCH_SW_MMG_0162; </w:t>
            </w:r>
            <w:r w:rsidR="00122D15" w:rsidRPr="00122D15">
              <w:rPr>
                <w:sz w:val="16"/>
                <w:szCs w:val="16"/>
                <w:lang w:val="en-US"/>
              </w:rPr>
              <w:t>ARCH_SW_MMG_0200; ARCH_SW_MMG_0201; ARCH_SW_MMG_0202; ARCH_SW_MMG_0203; ARCH_SW_MMG_0204; ARCH_SW_MMG_0205; ARCH_SW_MMG_0206</w:t>
            </w:r>
            <w:r w:rsidR="00F045D3">
              <w:rPr>
                <w:sz w:val="16"/>
                <w:szCs w:val="16"/>
                <w:lang w:val="en-US"/>
              </w:rPr>
              <w:t xml:space="preserve">; </w:t>
            </w:r>
            <w:r w:rsidR="005D5220" w:rsidRPr="00122D15">
              <w:rPr>
                <w:sz w:val="16"/>
                <w:szCs w:val="16"/>
                <w:lang w:val="en-US"/>
              </w:rPr>
              <w:t>ARCH_SW_MMG_020</w:t>
            </w:r>
            <w:r w:rsidR="005D5220">
              <w:rPr>
                <w:sz w:val="16"/>
                <w:szCs w:val="16"/>
                <w:lang w:val="en-US"/>
              </w:rPr>
              <w:t xml:space="preserve">7; </w:t>
            </w:r>
            <w:r w:rsidR="0054441A" w:rsidRPr="00122D15">
              <w:rPr>
                <w:sz w:val="16"/>
                <w:szCs w:val="16"/>
                <w:lang w:val="en-US"/>
              </w:rPr>
              <w:t>ARCH_SW_MMG_020</w:t>
            </w:r>
            <w:r w:rsidR="0054441A">
              <w:rPr>
                <w:sz w:val="16"/>
                <w:szCs w:val="16"/>
                <w:lang w:val="en-US"/>
              </w:rPr>
              <w:t>8;</w:t>
            </w:r>
          </w:p>
          <w:p w14:paraId="4F741E8E" w14:textId="05B42A40" w:rsidR="008616F2" w:rsidRPr="001F7EB0" w:rsidRDefault="00AB1215" w:rsidP="00F50EDC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209;</w:t>
            </w:r>
            <w:r w:rsidR="0054441A">
              <w:rPr>
                <w:sz w:val="16"/>
                <w:szCs w:val="16"/>
                <w:lang w:val="en-US"/>
              </w:rPr>
              <w:t xml:space="preserve"> </w:t>
            </w:r>
            <w:r w:rsidR="00F045D3" w:rsidRPr="00122D15">
              <w:rPr>
                <w:sz w:val="16"/>
                <w:szCs w:val="16"/>
                <w:lang w:val="en-US"/>
              </w:rPr>
              <w:t>ARCH_SW_MMG_02</w:t>
            </w:r>
            <w:r w:rsidR="00F045D3">
              <w:rPr>
                <w:sz w:val="16"/>
                <w:szCs w:val="16"/>
                <w:lang w:val="en-US"/>
              </w:rPr>
              <w:t xml:space="preserve">50; </w:t>
            </w:r>
            <w:r w:rsidR="00F045D3" w:rsidRPr="00122D15">
              <w:rPr>
                <w:sz w:val="16"/>
                <w:szCs w:val="16"/>
                <w:lang w:val="en-US"/>
              </w:rPr>
              <w:t>ARCH_SW_MMG_02</w:t>
            </w:r>
            <w:r w:rsidR="00F045D3">
              <w:rPr>
                <w:sz w:val="16"/>
                <w:szCs w:val="16"/>
                <w:lang w:val="en-US"/>
              </w:rPr>
              <w:t>5</w:t>
            </w:r>
            <w:r w:rsidR="00813059">
              <w:rPr>
                <w:sz w:val="16"/>
                <w:szCs w:val="16"/>
                <w:lang w:val="en-US"/>
              </w:rPr>
              <w:t xml:space="preserve">1; </w:t>
            </w:r>
            <w:r w:rsidR="0054441A">
              <w:rPr>
                <w:sz w:val="16"/>
                <w:szCs w:val="16"/>
                <w:lang w:val="en-US"/>
              </w:rPr>
              <w:t xml:space="preserve"> </w:t>
            </w:r>
            <w:r w:rsidR="00813059" w:rsidRPr="00122D15">
              <w:rPr>
                <w:sz w:val="16"/>
                <w:szCs w:val="16"/>
                <w:lang w:val="en-US"/>
              </w:rPr>
              <w:t>ARCH_SW_MMG_02</w:t>
            </w:r>
            <w:r w:rsidR="00813059">
              <w:rPr>
                <w:sz w:val="16"/>
                <w:szCs w:val="16"/>
                <w:lang w:val="en-US"/>
              </w:rPr>
              <w:t xml:space="preserve">52; </w:t>
            </w:r>
            <w:r w:rsidR="005D5220">
              <w:rPr>
                <w:sz w:val="16"/>
                <w:szCs w:val="16"/>
                <w:lang w:val="en-US"/>
              </w:rPr>
              <w:t xml:space="preserve"> </w:t>
            </w:r>
            <w:r w:rsidR="00813059" w:rsidRPr="00122D15">
              <w:rPr>
                <w:sz w:val="16"/>
                <w:szCs w:val="16"/>
                <w:lang w:val="en-US"/>
              </w:rPr>
              <w:t>ARCH_SW_MMG_02</w:t>
            </w:r>
            <w:r w:rsidR="00813059">
              <w:rPr>
                <w:sz w:val="16"/>
                <w:szCs w:val="16"/>
                <w:lang w:val="en-US"/>
              </w:rPr>
              <w:t xml:space="preserve">53; </w:t>
            </w:r>
            <w:r w:rsidR="00813059" w:rsidRPr="00122D15">
              <w:rPr>
                <w:sz w:val="16"/>
                <w:szCs w:val="16"/>
                <w:lang w:val="en-US"/>
              </w:rPr>
              <w:t>ARCH_SW_MMG_02</w:t>
            </w:r>
            <w:r w:rsidR="00813059">
              <w:rPr>
                <w:sz w:val="16"/>
                <w:szCs w:val="16"/>
                <w:lang w:val="en-US"/>
              </w:rPr>
              <w:t>54;</w:t>
            </w:r>
            <w:r w:rsidR="001F3755">
              <w:rPr>
                <w:sz w:val="16"/>
                <w:szCs w:val="16"/>
                <w:lang w:val="en-US"/>
              </w:rPr>
              <w:t xml:space="preserve"> </w:t>
            </w:r>
            <w:r w:rsidR="001F3755" w:rsidRPr="00DF07A5">
              <w:rPr>
                <w:sz w:val="16"/>
                <w:szCs w:val="16"/>
              </w:rPr>
              <w:t>ARCH_SW_MMG_01</w:t>
            </w:r>
            <w:r w:rsidR="001F3755">
              <w:rPr>
                <w:sz w:val="16"/>
                <w:szCs w:val="16"/>
              </w:rPr>
              <w:t>54;</w:t>
            </w:r>
            <w:r w:rsidR="001F4B94">
              <w:rPr>
                <w:sz w:val="16"/>
                <w:szCs w:val="16"/>
              </w:rPr>
              <w:t xml:space="preserve"> </w:t>
            </w:r>
            <w:r w:rsidR="001F4B94" w:rsidRPr="00DF07A5">
              <w:rPr>
                <w:sz w:val="16"/>
                <w:szCs w:val="16"/>
              </w:rPr>
              <w:t>ARCH_SW_MMG_</w:t>
            </w:r>
            <w:r w:rsidR="001F4B94">
              <w:rPr>
                <w:sz w:val="16"/>
                <w:szCs w:val="16"/>
              </w:rPr>
              <w:t xml:space="preserve">0301;  </w:t>
            </w:r>
            <w:r w:rsidR="001F4B94" w:rsidRPr="001F4B94">
              <w:rPr>
                <w:sz w:val="16"/>
                <w:szCs w:val="16"/>
              </w:rPr>
              <w:t>ARCH_SW_MMG_0302</w:t>
            </w:r>
          </w:p>
        </w:tc>
      </w:tr>
    </w:tbl>
    <w:p w14:paraId="04C65D44" w14:textId="77777777" w:rsidR="008616F2" w:rsidRPr="001F7EB0" w:rsidRDefault="008616F2" w:rsidP="008616F2">
      <w:pPr>
        <w:rPr>
          <w:lang w:val="en-US"/>
        </w:rPr>
      </w:pPr>
    </w:p>
    <w:p w14:paraId="48F4B1C0" w14:textId="77662396" w:rsidR="008616F2" w:rsidRDefault="008616F2" w:rsidP="001B1144">
      <w:pPr>
        <w:pStyle w:val="Heading3"/>
      </w:pPr>
      <w:bookmarkStart w:id="38" w:name="_Toc155874674"/>
      <w:r w:rsidRPr="00DF07A5">
        <w:rPr>
          <w:lang w:val="en-US"/>
        </w:rPr>
        <w:t xml:space="preserve">Data flow / </w:t>
      </w:r>
      <w:r w:rsidRPr="001B1144">
        <w:t>Parameters</w:t>
      </w:r>
      <w:bookmarkEnd w:id="38"/>
    </w:p>
    <w:p w14:paraId="7DDC1AAB" w14:textId="1F51BF09" w:rsidR="007E1713" w:rsidRDefault="007E1713" w:rsidP="007E1713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>Context MMG_KU32_MASK_CRITICAL_AT_NOK</w:t>
      </w:r>
    </w:p>
    <w:p w14:paraId="1E1A882D" w14:textId="77777777" w:rsidR="007E1713" w:rsidRDefault="007E1713" w:rsidP="007E1713">
      <w:pPr>
        <w:pStyle w:val="ListParagraph"/>
        <w:rPr>
          <w:b/>
          <w:bCs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410"/>
        <w:gridCol w:w="2113"/>
        <w:gridCol w:w="1848"/>
      </w:tblGrid>
      <w:tr w:rsidR="007E1713" w:rsidRPr="00DF07A5" w14:paraId="7FEB3775" w14:textId="77777777" w:rsidTr="000F47A4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0952E8EC" w14:textId="77777777" w:rsidR="007E1713" w:rsidRPr="00DF07A5" w:rsidRDefault="007E1713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410" w:type="dxa"/>
            <w:shd w:val="clear" w:color="auto" w:fill="C0C0C0"/>
          </w:tcPr>
          <w:p w14:paraId="4CBE6439" w14:textId="77777777" w:rsidR="007E1713" w:rsidRPr="00DF07A5" w:rsidRDefault="007E1713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113" w:type="dxa"/>
            <w:shd w:val="clear" w:color="auto" w:fill="C0C0C0"/>
          </w:tcPr>
          <w:p w14:paraId="3F17CB47" w14:textId="77777777" w:rsidR="007E1713" w:rsidRPr="00DF07A5" w:rsidRDefault="007E1713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L</w:t>
            </w:r>
            <w:r>
              <w:rPr>
                <w:b/>
                <w:sz w:val="16"/>
                <w:szCs w:val="16"/>
                <w:lang w:val="en-US"/>
              </w:rPr>
              <w:t>inked Runnable</w:t>
            </w:r>
          </w:p>
        </w:tc>
        <w:tc>
          <w:tcPr>
            <w:tcW w:w="1848" w:type="dxa"/>
            <w:shd w:val="clear" w:color="auto" w:fill="C0C0C0"/>
          </w:tcPr>
          <w:p w14:paraId="0EDE4434" w14:textId="77777777" w:rsidR="007E1713" w:rsidRPr="00DF07A5" w:rsidRDefault="007E1713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7E1713" w:rsidRPr="00DF07A5" w14:paraId="179E5CDF" w14:textId="77777777" w:rsidTr="000F47A4">
        <w:trPr>
          <w:jc w:val="center"/>
        </w:trPr>
        <w:tc>
          <w:tcPr>
            <w:tcW w:w="1985" w:type="dxa"/>
          </w:tcPr>
          <w:p w14:paraId="5599C482" w14:textId="77777777" w:rsidR="007E1713" w:rsidRPr="0051341B" w:rsidRDefault="007E1713" w:rsidP="007E1713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51341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MMG</w:t>
            </w:r>
            <w:r w:rsidRPr="0051341B">
              <w:rPr>
                <w:b/>
                <w:bCs/>
                <w:sz w:val="16"/>
                <w:szCs w:val="16"/>
                <w:lang w:val="en-US"/>
              </w:rPr>
              <w:t>_0</w:t>
            </w:r>
            <w:r>
              <w:rPr>
                <w:b/>
                <w:bCs/>
                <w:sz w:val="16"/>
                <w:szCs w:val="16"/>
                <w:lang w:val="en-US"/>
              </w:rPr>
              <w:t>250</w:t>
            </w:r>
          </w:p>
          <w:p w14:paraId="7DBB8906" w14:textId="05422533" w:rsidR="007E1713" w:rsidRPr="00DF07A5" w:rsidRDefault="007E1713" w:rsidP="00A52E7C">
            <w:pPr>
              <w:pStyle w:val="RequirementIdentifier"/>
              <w:rPr>
                <w:sz w:val="16"/>
                <w:szCs w:val="16"/>
              </w:rPr>
            </w:pPr>
          </w:p>
        </w:tc>
        <w:tc>
          <w:tcPr>
            <w:tcW w:w="3410" w:type="dxa"/>
          </w:tcPr>
          <w:p w14:paraId="0A3A6287" w14:textId="1AAD0659" w:rsidR="007E1713" w:rsidRPr="007E1713" w:rsidRDefault="007E1713" w:rsidP="007E1713">
            <w:pPr>
              <w:jc w:val="left"/>
              <w:rPr>
                <w:sz w:val="16"/>
                <w:szCs w:val="16"/>
                <w:lang w:val="en-US"/>
              </w:rPr>
            </w:pPr>
            <w:r w:rsidRPr="007E1713">
              <w:rPr>
                <w:sz w:val="16"/>
                <w:szCs w:val="16"/>
                <w:lang w:val="en-US"/>
              </w:rPr>
              <w:t xml:space="preserve">The </w:t>
            </w:r>
            <w:r w:rsidRPr="007E1713">
              <w:rPr>
                <w:color w:val="1F497D"/>
                <w:sz w:val="16"/>
                <w:szCs w:val="16"/>
                <w:lang w:val="en-US"/>
              </w:rPr>
              <w:t>startup Autotest</w:t>
            </w:r>
            <w:r w:rsidR="00CD673A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="00CD673A" w:rsidRPr="00CD673A">
              <w:rPr>
                <w:sz w:val="16"/>
                <w:szCs w:val="16"/>
                <w:lang w:val="en-US"/>
              </w:rPr>
              <w:t>status</w:t>
            </w:r>
            <w:r w:rsidRPr="007E1713">
              <w:rPr>
                <w:sz w:val="16"/>
                <w:szCs w:val="16"/>
                <w:lang w:val="en-US"/>
              </w:rPr>
              <w:t xml:space="preserve"> shall be an input for MMG_KU32_MASK_CRITICAL_AT_NOK</w:t>
            </w:r>
          </w:p>
          <w:p w14:paraId="60E3B50A" w14:textId="69F3D22E" w:rsidR="007E1713" w:rsidRPr="00DF07A5" w:rsidRDefault="009B0C9F" w:rsidP="00A52E7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context qualification.</w:t>
            </w:r>
          </w:p>
        </w:tc>
        <w:tc>
          <w:tcPr>
            <w:tcW w:w="2113" w:type="dxa"/>
          </w:tcPr>
          <w:p w14:paraId="1AA52830" w14:textId="77777777" w:rsidR="007E1713" w:rsidRPr="00DF07A5" w:rsidRDefault="007E1713" w:rsidP="00A52E7C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48" w:type="dxa"/>
          </w:tcPr>
          <w:p w14:paraId="4D036DF6" w14:textId="72BC2052" w:rsidR="007E1713" w:rsidRPr="00DF07A5" w:rsidRDefault="007E1713" w:rsidP="00A52E7C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247028DB" w14:textId="77777777" w:rsidR="007E1713" w:rsidRPr="007E1713" w:rsidRDefault="007E1713" w:rsidP="007E1713"/>
    <w:p w14:paraId="6E53E77E" w14:textId="22890886" w:rsidR="008616F2" w:rsidRDefault="008616F2" w:rsidP="008616F2">
      <w:pPr>
        <w:tabs>
          <w:tab w:val="left" w:pos="1276"/>
        </w:tabs>
        <w:rPr>
          <w:lang w:val="en-US"/>
        </w:rPr>
      </w:pPr>
    </w:p>
    <w:p w14:paraId="14E2B7EE" w14:textId="77777777" w:rsidR="007E1713" w:rsidRDefault="007E1713" w:rsidP="007E1713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>Context MMG_KU32_MASK_POWER_VOLTAGE_UNSTABLE</w:t>
      </w:r>
    </w:p>
    <w:p w14:paraId="58B6DD6E" w14:textId="77777777" w:rsidR="007E1713" w:rsidRPr="00843079" w:rsidRDefault="007E1713" w:rsidP="007E1713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590"/>
        <w:gridCol w:w="2222"/>
        <w:gridCol w:w="1828"/>
      </w:tblGrid>
      <w:tr w:rsidR="007E1713" w:rsidRPr="0051341B" w14:paraId="0F512379" w14:textId="77777777" w:rsidTr="000F47A4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7A59B919" w14:textId="77777777" w:rsidR="007E1713" w:rsidRPr="0051341B" w:rsidRDefault="007E1713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590" w:type="dxa"/>
            <w:shd w:val="clear" w:color="auto" w:fill="C0C0C0"/>
          </w:tcPr>
          <w:p w14:paraId="5F1EE2C0" w14:textId="77777777" w:rsidR="007E1713" w:rsidRPr="0051341B" w:rsidRDefault="007E1713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222" w:type="dxa"/>
            <w:shd w:val="clear" w:color="auto" w:fill="C0C0C0"/>
          </w:tcPr>
          <w:p w14:paraId="3EEDC487" w14:textId="77777777" w:rsidR="007E1713" w:rsidRPr="0051341B" w:rsidRDefault="007E1713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429954A5" w14:textId="77777777" w:rsidR="007E1713" w:rsidRPr="0051341B" w:rsidRDefault="007E1713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7E1713" w:rsidRPr="0051341B" w14:paraId="49A0D2BE" w14:textId="77777777" w:rsidTr="000F47A4">
        <w:trPr>
          <w:jc w:val="center"/>
        </w:trPr>
        <w:tc>
          <w:tcPr>
            <w:tcW w:w="1985" w:type="dxa"/>
          </w:tcPr>
          <w:p w14:paraId="36CA9127" w14:textId="77777777" w:rsidR="007E1713" w:rsidRPr="0051341B" w:rsidRDefault="007E1713" w:rsidP="00A52E7C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51341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MMG</w:t>
            </w:r>
            <w:r w:rsidRPr="0051341B">
              <w:rPr>
                <w:b/>
                <w:bCs/>
                <w:sz w:val="16"/>
                <w:szCs w:val="16"/>
                <w:lang w:val="en-US"/>
              </w:rPr>
              <w:t>_0</w:t>
            </w:r>
            <w:r>
              <w:rPr>
                <w:b/>
                <w:bCs/>
                <w:sz w:val="16"/>
                <w:szCs w:val="16"/>
                <w:lang w:val="en-US"/>
              </w:rPr>
              <w:t>251</w:t>
            </w:r>
          </w:p>
          <w:p w14:paraId="142F67DA" w14:textId="77777777" w:rsidR="007E1713" w:rsidRPr="0051341B" w:rsidRDefault="007E1713" w:rsidP="00A52E7C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590" w:type="dxa"/>
          </w:tcPr>
          <w:p w14:paraId="79AFD222" w14:textId="43125754" w:rsidR="007E1713" w:rsidRPr="0051341B" w:rsidRDefault="007E1713" w:rsidP="00A52E7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</w:t>
            </w:r>
            <w:r w:rsidRPr="00CD673A">
              <w:rPr>
                <w:color w:val="1F497D"/>
                <w:sz w:val="16"/>
                <w:szCs w:val="16"/>
                <w:lang w:val="en-US"/>
              </w:rPr>
              <w:t xml:space="preserve">Battery voltage </w:t>
            </w:r>
            <w:r w:rsidR="00CD673A" w:rsidRPr="00CD673A">
              <w:rPr>
                <w:color w:val="1F497D"/>
                <w:sz w:val="16"/>
                <w:szCs w:val="16"/>
                <w:lang w:val="en-US"/>
              </w:rPr>
              <w:t>survey</w:t>
            </w:r>
            <w:r w:rsidR="00CD673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status shall be an input for </w:t>
            </w:r>
            <w:r w:rsidR="00CD673A" w:rsidRPr="00CD673A">
              <w:rPr>
                <w:sz w:val="16"/>
                <w:szCs w:val="16"/>
                <w:lang w:val="en-US"/>
              </w:rPr>
              <w:t>MMG_KU32_MASK_POWER_VOLTAGE_UNSTABLE</w:t>
            </w:r>
            <w:r w:rsidR="00021B15">
              <w:rPr>
                <w:sz w:val="16"/>
                <w:szCs w:val="16"/>
                <w:lang w:val="en-US"/>
              </w:rPr>
              <w:t xml:space="preserve"> </w:t>
            </w:r>
            <w:r w:rsidR="009B0C9F">
              <w:rPr>
                <w:sz w:val="16"/>
                <w:szCs w:val="16"/>
                <w:lang w:val="en-US"/>
              </w:rPr>
              <w:t>context qualification</w:t>
            </w:r>
          </w:p>
        </w:tc>
        <w:tc>
          <w:tcPr>
            <w:tcW w:w="2222" w:type="dxa"/>
          </w:tcPr>
          <w:p w14:paraId="691D6E8A" w14:textId="77777777" w:rsidR="007E1713" w:rsidRPr="0051341B" w:rsidRDefault="007E1713" w:rsidP="00A52E7C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29269EA4" w14:textId="77777777" w:rsidR="007E1713" w:rsidRPr="0051341B" w:rsidRDefault="007E1713" w:rsidP="00A52E7C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</w:tbl>
    <w:p w14:paraId="7E18B4F3" w14:textId="7DAB9449" w:rsidR="007E1713" w:rsidRDefault="007E1713" w:rsidP="008616F2">
      <w:pPr>
        <w:tabs>
          <w:tab w:val="left" w:pos="1276"/>
        </w:tabs>
        <w:rPr>
          <w:lang w:val="en-US"/>
        </w:rPr>
      </w:pPr>
    </w:p>
    <w:p w14:paraId="5E2B6C43" w14:textId="77777777" w:rsidR="00CD673A" w:rsidRDefault="00CD673A" w:rsidP="008616F2">
      <w:pPr>
        <w:tabs>
          <w:tab w:val="left" w:pos="1276"/>
        </w:tabs>
        <w:rPr>
          <w:lang w:val="en-US"/>
        </w:rPr>
      </w:pPr>
    </w:p>
    <w:p w14:paraId="6AA74ACA" w14:textId="2EED27BD" w:rsidR="007E1713" w:rsidRDefault="007E1713" w:rsidP="008616F2">
      <w:pPr>
        <w:tabs>
          <w:tab w:val="left" w:pos="1276"/>
        </w:tabs>
        <w:rPr>
          <w:lang w:val="en-US"/>
        </w:rPr>
      </w:pPr>
    </w:p>
    <w:p w14:paraId="036A0C5C" w14:textId="77777777" w:rsidR="00CD673A" w:rsidRDefault="00CD673A" w:rsidP="00CD673A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 xml:space="preserve">Context </w:t>
      </w:r>
      <w:r w:rsidRPr="004F2B1E">
        <w:rPr>
          <w:b/>
          <w:bCs/>
        </w:rPr>
        <w:t>MMG_KU32_MASK_NO_BELTFUNCTIONS_DELAY</w:t>
      </w:r>
    </w:p>
    <w:p w14:paraId="1668CD36" w14:textId="77777777" w:rsidR="00CD673A" w:rsidRPr="00843079" w:rsidRDefault="00CD673A" w:rsidP="00CD673A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590"/>
        <w:gridCol w:w="2250"/>
        <w:gridCol w:w="1800"/>
      </w:tblGrid>
      <w:tr w:rsidR="00CD673A" w:rsidRPr="0051341B" w14:paraId="4FB8E487" w14:textId="77777777" w:rsidTr="000F47A4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4D955567" w14:textId="77777777" w:rsidR="00CD673A" w:rsidRPr="0051341B" w:rsidRDefault="00CD673A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590" w:type="dxa"/>
            <w:shd w:val="clear" w:color="auto" w:fill="C0C0C0"/>
          </w:tcPr>
          <w:p w14:paraId="74FA2083" w14:textId="77777777" w:rsidR="00CD673A" w:rsidRPr="0051341B" w:rsidRDefault="00CD673A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250" w:type="dxa"/>
            <w:shd w:val="clear" w:color="auto" w:fill="C0C0C0"/>
          </w:tcPr>
          <w:p w14:paraId="3ABE4876" w14:textId="77777777" w:rsidR="00CD673A" w:rsidRPr="0051341B" w:rsidRDefault="00CD673A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00" w:type="dxa"/>
            <w:shd w:val="clear" w:color="auto" w:fill="C0C0C0"/>
          </w:tcPr>
          <w:p w14:paraId="30EEAEE9" w14:textId="77777777" w:rsidR="00CD673A" w:rsidRPr="0051341B" w:rsidRDefault="00CD673A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CD673A" w:rsidRPr="0051341B" w14:paraId="12854D89" w14:textId="77777777" w:rsidTr="000F47A4">
        <w:trPr>
          <w:jc w:val="center"/>
        </w:trPr>
        <w:tc>
          <w:tcPr>
            <w:tcW w:w="1985" w:type="dxa"/>
          </w:tcPr>
          <w:p w14:paraId="0323FE9D" w14:textId="77777777" w:rsidR="00CD673A" w:rsidRPr="0051341B" w:rsidRDefault="00CD673A" w:rsidP="00A52E7C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51341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MMG</w:t>
            </w:r>
            <w:r w:rsidRPr="0051341B">
              <w:rPr>
                <w:b/>
                <w:bCs/>
                <w:sz w:val="16"/>
                <w:szCs w:val="16"/>
                <w:lang w:val="en-US"/>
              </w:rPr>
              <w:t>_0</w:t>
            </w:r>
            <w:r>
              <w:rPr>
                <w:b/>
                <w:bCs/>
                <w:sz w:val="16"/>
                <w:szCs w:val="16"/>
                <w:lang w:val="en-US"/>
              </w:rPr>
              <w:t>252</w:t>
            </w:r>
          </w:p>
          <w:p w14:paraId="16EB9246" w14:textId="77777777" w:rsidR="00CD673A" w:rsidRPr="0051341B" w:rsidRDefault="00CD673A" w:rsidP="00A52E7C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590" w:type="dxa"/>
          </w:tcPr>
          <w:p w14:paraId="6657349D" w14:textId="12B24AD0" w:rsidR="00CD673A" w:rsidRPr="0051341B" w:rsidRDefault="00CD673A" w:rsidP="00A52E7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</w:t>
            </w:r>
            <w:r>
              <w:rPr>
                <w:color w:val="1F497D"/>
                <w:sz w:val="16"/>
                <w:szCs w:val="16"/>
                <w:lang w:val="en-US"/>
              </w:rPr>
              <w:t>executed cycle delay</w:t>
            </w:r>
            <w:r>
              <w:rPr>
                <w:sz w:val="16"/>
                <w:szCs w:val="16"/>
                <w:lang w:val="en-US"/>
              </w:rPr>
              <w:t xml:space="preserve"> value shall be an input for </w:t>
            </w:r>
            <w:r w:rsidRPr="00CD673A">
              <w:rPr>
                <w:sz w:val="16"/>
                <w:szCs w:val="16"/>
                <w:lang w:val="en-US"/>
              </w:rPr>
              <w:t xml:space="preserve">MMG_KU32_MASK_NO_BELTFUNCTIONS_DELAY </w:t>
            </w:r>
            <w:r w:rsidR="009B0C9F">
              <w:rPr>
                <w:sz w:val="16"/>
                <w:szCs w:val="16"/>
                <w:lang w:val="en-US"/>
              </w:rPr>
              <w:t>context qualification</w:t>
            </w:r>
          </w:p>
        </w:tc>
        <w:tc>
          <w:tcPr>
            <w:tcW w:w="2250" w:type="dxa"/>
          </w:tcPr>
          <w:p w14:paraId="3A8A49D2" w14:textId="77777777" w:rsidR="00CD673A" w:rsidRPr="0051341B" w:rsidRDefault="00CD673A" w:rsidP="00A52E7C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00" w:type="dxa"/>
          </w:tcPr>
          <w:p w14:paraId="663ECE82" w14:textId="77777777" w:rsidR="00CD673A" w:rsidRPr="0051341B" w:rsidRDefault="00CD673A" w:rsidP="00A52E7C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</w:tbl>
    <w:p w14:paraId="5B1A36E7" w14:textId="17B9336E" w:rsidR="007E1713" w:rsidRDefault="007E1713" w:rsidP="008616F2">
      <w:pPr>
        <w:tabs>
          <w:tab w:val="left" w:pos="1276"/>
        </w:tabs>
        <w:rPr>
          <w:lang w:val="en-US"/>
        </w:rPr>
      </w:pPr>
    </w:p>
    <w:p w14:paraId="55C60A13" w14:textId="77777777" w:rsidR="000F47A4" w:rsidRDefault="000F47A4" w:rsidP="000F47A4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 xml:space="preserve">Context </w:t>
      </w:r>
      <w:r w:rsidRPr="004F2B1E">
        <w:rPr>
          <w:b/>
          <w:bCs/>
        </w:rPr>
        <w:t>MMG_KU32_MASK_NO_BELTFUNCTIONS</w:t>
      </w:r>
    </w:p>
    <w:p w14:paraId="297D6155" w14:textId="77777777" w:rsidR="000F47A4" w:rsidRPr="00843079" w:rsidRDefault="000F47A4" w:rsidP="000F47A4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590"/>
        <w:gridCol w:w="2222"/>
        <w:gridCol w:w="1828"/>
      </w:tblGrid>
      <w:tr w:rsidR="000F47A4" w:rsidRPr="0051341B" w14:paraId="2ADED943" w14:textId="77777777" w:rsidTr="000F47A4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4A0BB8F8" w14:textId="77777777" w:rsidR="000F47A4" w:rsidRPr="0051341B" w:rsidRDefault="000F47A4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590" w:type="dxa"/>
            <w:shd w:val="clear" w:color="auto" w:fill="C0C0C0"/>
          </w:tcPr>
          <w:p w14:paraId="3EC3D9AF" w14:textId="77777777" w:rsidR="000F47A4" w:rsidRPr="0051341B" w:rsidRDefault="000F47A4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222" w:type="dxa"/>
            <w:shd w:val="clear" w:color="auto" w:fill="C0C0C0"/>
          </w:tcPr>
          <w:p w14:paraId="7A82F55F" w14:textId="77777777" w:rsidR="000F47A4" w:rsidRPr="0051341B" w:rsidRDefault="000F47A4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0D0C45CF" w14:textId="77777777" w:rsidR="000F47A4" w:rsidRPr="0051341B" w:rsidRDefault="000F47A4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0F47A4" w:rsidRPr="0051341B" w14:paraId="032E6A45" w14:textId="77777777" w:rsidTr="000F47A4">
        <w:trPr>
          <w:jc w:val="center"/>
        </w:trPr>
        <w:tc>
          <w:tcPr>
            <w:tcW w:w="1985" w:type="dxa"/>
          </w:tcPr>
          <w:p w14:paraId="4241A89F" w14:textId="77777777" w:rsidR="000F47A4" w:rsidRPr="0051341B" w:rsidRDefault="000F47A4" w:rsidP="00A52E7C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51341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MMG</w:t>
            </w:r>
            <w:r w:rsidRPr="0051341B">
              <w:rPr>
                <w:b/>
                <w:bCs/>
                <w:sz w:val="16"/>
                <w:szCs w:val="16"/>
                <w:lang w:val="en-US"/>
              </w:rPr>
              <w:t>_0</w:t>
            </w:r>
            <w:r>
              <w:rPr>
                <w:b/>
                <w:bCs/>
                <w:sz w:val="16"/>
                <w:szCs w:val="16"/>
                <w:lang w:val="en-US"/>
              </w:rPr>
              <w:t>253</w:t>
            </w:r>
          </w:p>
          <w:p w14:paraId="6BEEA7F6" w14:textId="77777777" w:rsidR="000F47A4" w:rsidRPr="0051341B" w:rsidRDefault="000F47A4" w:rsidP="00A52E7C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590" w:type="dxa"/>
          </w:tcPr>
          <w:p w14:paraId="3DAE7E28" w14:textId="3C753077" w:rsidR="000F47A4" w:rsidRPr="0051341B" w:rsidRDefault="000F47A4" w:rsidP="00A52E7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</w:t>
            </w:r>
            <w:r>
              <w:rPr>
                <w:color w:val="1F497D"/>
                <w:sz w:val="16"/>
                <w:szCs w:val="16"/>
                <w:lang w:val="en-US"/>
              </w:rPr>
              <w:t>current execute cycle and pyro activation status</w:t>
            </w:r>
            <w:r>
              <w:rPr>
                <w:sz w:val="16"/>
                <w:szCs w:val="16"/>
                <w:lang w:val="en-US"/>
              </w:rPr>
              <w:t xml:space="preserve">  shall be an input for </w:t>
            </w:r>
            <w:r w:rsidRPr="000F47A4">
              <w:rPr>
                <w:sz w:val="16"/>
                <w:szCs w:val="16"/>
                <w:lang w:val="en-US"/>
              </w:rPr>
              <w:t xml:space="preserve">MMG_KU32_MASK_NO_BELTFUNCTIONS </w:t>
            </w:r>
            <w:r w:rsidR="009B0C9F">
              <w:rPr>
                <w:sz w:val="16"/>
                <w:szCs w:val="16"/>
                <w:lang w:val="en-US"/>
              </w:rPr>
              <w:t>context qualification</w:t>
            </w:r>
          </w:p>
        </w:tc>
        <w:tc>
          <w:tcPr>
            <w:tcW w:w="2222" w:type="dxa"/>
          </w:tcPr>
          <w:p w14:paraId="6A2A8CAF" w14:textId="77777777" w:rsidR="000F47A4" w:rsidRPr="0051341B" w:rsidRDefault="000F47A4" w:rsidP="00A52E7C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7D6412B3" w14:textId="77777777" w:rsidR="000F47A4" w:rsidRPr="0051341B" w:rsidRDefault="000F47A4" w:rsidP="00A52E7C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</w:tbl>
    <w:p w14:paraId="01082272" w14:textId="77777777" w:rsidR="000F47A4" w:rsidRDefault="000F47A4" w:rsidP="000F47A4">
      <w:pPr>
        <w:pStyle w:val="ListParagraph"/>
        <w:rPr>
          <w:b/>
          <w:bCs/>
        </w:rPr>
      </w:pPr>
    </w:p>
    <w:p w14:paraId="1DAAA6BD" w14:textId="07C3E3D5" w:rsidR="000F47A4" w:rsidRDefault="000F47A4" w:rsidP="000F47A4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 xml:space="preserve">Context </w:t>
      </w:r>
      <w:r w:rsidRPr="004F2B1E">
        <w:rPr>
          <w:b/>
          <w:bCs/>
        </w:rPr>
        <w:t>MMG_KU32_MASK_NO_TENSIONING</w:t>
      </w:r>
    </w:p>
    <w:p w14:paraId="36CB6F69" w14:textId="77777777" w:rsidR="000F47A4" w:rsidRPr="00843079" w:rsidRDefault="000F47A4" w:rsidP="000F47A4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0F47A4" w:rsidRPr="0051341B" w14:paraId="6D93AF6D" w14:textId="77777777" w:rsidTr="00A52E7C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357DE550" w14:textId="77777777" w:rsidR="000F47A4" w:rsidRPr="0051341B" w:rsidRDefault="000F47A4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39D3038E" w14:textId="77777777" w:rsidR="000F47A4" w:rsidRPr="0051341B" w:rsidRDefault="000F47A4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6F3C4217" w14:textId="77777777" w:rsidR="000F47A4" w:rsidRPr="0051341B" w:rsidRDefault="000F47A4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75C04E95" w14:textId="77777777" w:rsidR="000F47A4" w:rsidRPr="0051341B" w:rsidRDefault="000F47A4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0F47A4" w:rsidRPr="0051341B" w14:paraId="70E3B31B" w14:textId="77777777" w:rsidTr="00A52E7C">
        <w:trPr>
          <w:jc w:val="center"/>
        </w:trPr>
        <w:tc>
          <w:tcPr>
            <w:tcW w:w="1985" w:type="dxa"/>
          </w:tcPr>
          <w:p w14:paraId="55BDC7D5" w14:textId="77777777" w:rsidR="000F47A4" w:rsidRPr="0051341B" w:rsidRDefault="000F47A4" w:rsidP="00A52E7C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51341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MMG</w:t>
            </w:r>
            <w:r w:rsidRPr="0051341B">
              <w:rPr>
                <w:b/>
                <w:bCs/>
                <w:sz w:val="16"/>
                <w:szCs w:val="16"/>
                <w:lang w:val="en-US"/>
              </w:rPr>
              <w:t>_0</w:t>
            </w:r>
            <w:r>
              <w:rPr>
                <w:b/>
                <w:bCs/>
                <w:sz w:val="16"/>
                <w:szCs w:val="16"/>
                <w:lang w:val="en-US"/>
              </w:rPr>
              <w:t>254</w:t>
            </w:r>
          </w:p>
          <w:p w14:paraId="6CA80B1F" w14:textId="77777777" w:rsidR="000F47A4" w:rsidRPr="0051341B" w:rsidRDefault="000F47A4" w:rsidP="00A52E7C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05BF8ED0" w14:textId="39283315" w:rsidR="000F47A4" w:rsidRPr="0051341B" w:rsidRDefault="000F47A4" w:rsidP="00A52E7C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The </w:t>
            </w:r>
            <w:r w:rsidR="00021B15" w:rsidRPr="00021B15">
              <w:rPr>
                <w:color w:val="1F497D" w:themeColor="text2"/>
                <w:sz w:val="16"/>
                <w:szCs w:val="16"/>
                <w:lang w:val="en-US"/>
              </w:rPr>
              <w:t xml:space="preserve">executed cycle  </w:t>
            </w:r>
            <w:r w:rsidR="00021B15">
              <w:rPr>
                <w:sz w:val="16"/>
                <w:szCs w:val="16"/>
                <w:lang w:val="en-US"/>
              </w:rPr>
              <w:t xml:space="preserve">shall be an input for </w:t>
            </w:r>
            <w:r w:rsidR="00021B15" w:rsidRPr="00021B15">
              <w:rPr>
                <w:sz w:val="16"/>
                <w:szCs w:val="16"/>
                <w:lang w:val="en-US"/>
              </w:rPr>
              <w:t>MMG_KU32_MASK_NO_TENSIONING</w:t>
            </w:r>
            <w:r w:rsidR="00021B15" w:rsidRPr="000F47A4">
              <w:rPr>
                <w:sz w:val="16"/>
                <w:szCs w:val="16"/>
                <w:lang w:val="en-US"/>
              </w:rPr>
              <w:t xml:space="preserve"> </w:t>
            </w:r>
            <w:r w:rsidR="009B0C9F">
              <w:rPr>
                <w:sz w:val="16"/>
                <w:szCs w:val="16"/>
                <w:lang w:val="en-US"/>
              </w:rPr>
              <w:t>context qualification</w:t>
            </w:r>
          </w:p>
        </w:tc>
        <w:tc>
          <w:tcPr>
            <w:tcW w:w="2694" w:type="dxa"/>
          </w:tcPr>
          <w:p w14:paraId="20D6806E" w14:textId="77777777" w:rsidR="000F47A4" w:rsidRPr="0051341B" w:rsidRDefault="000F47A4" w:rsidP="00A52E7C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6009BEA5" w14:textId="77777777" w:rsidR="000F47A4" w:rsidRPr="0051341B" w:rsidRDefault="000F47A4" w:rsidP="00A52E7C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</w:tbl>
    <w:p w14:paraId="36F6D1F0" w14:textId="0EC3FC17" w:rsidR="007E1713" w:rsidRDefault="007E1713" w:rsidP="008616F2">
      <w:pPr>
        <w:tabs>
          <w:tab w:val="left" w:pos="1276"/>
        </w:tabs>
        <w:rPr>
          <w:lang w:val="en-US"/>
        </w:rPr>
      </w:pPr>
    </w:p>
    <w:p w14:paraId="218394EB" w14:textId="77777777" w:rsidR="00021B15" w:rsidRDefault="00021B15" w:rsidP="00021B15">
      <w:pPr>
        <w:pStyle w:val="ListParagraph"/>
        <w:numPr>
          <w:ilvl w:val="0"/>
          <w:numId w:val="29"/>
        </w:numPr>
        <w:rPr>
          <w:b/>
          <w:bCs/>
        </w:rPr>
      </w:pPr>
      <w:bookmarkStart w:id="39" w:name="_Hlk118801777"/>
      <w:r w:rsidRPr="00843079">
        <w:rPr>
          <w:b/>
          <w:bCs/>
        </w:rPr>
        <w:t xml:space="preserve">Context </w:t>
      </w:r>
      <w:r w:rsidRPr="004F2B1E">
        <w:rPr>
          <w:b/>
          <w:bCs/>
        </w:rPr>
        <w:t>MMG_KU32_MASK_NO_HALL_EFFECT_SENSOR</w:t>
      </w:r>
    </w:p>
    <w:p w14:paraId="4FF4AF4C" w14:textId="77777777" w:rsidR="00021B15" w:rsidRPr="00843079" w:rsidRDefault="00021B15" w:rsidP="00021B15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021B15" w:rsidRPr="0051341B" w14:paraId="24732B61" w14:textId="77777777" w:rsidTr="00A52E7C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78F5CBBA" w14:textId="77777777" w:rsidR="00021B15" w:rsidRPr="0051341B" w:rsidRDefault="00021B15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bookmarkStart w:id="40" w:name="_Hlk138069912"/>
            <w:r w:rsidRPr="0051341B">
              <w:rPr>
                <w:lang w:val="en-US"/>
              </w:rPr>
              <w:lastRenderedPageBreak/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0895859A" w14:textId="77777777" w:rsidR="00021B15" w:rsidRPr="0051341B" w:rsidRDefault="00021B15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6B330F21" w14:textId="77777777" w:rsidR="00021B15" w:rsidRPr="0051341B" w:rsidRDefault="00021B15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20D848F2" w14:textId="77777777" w:rsidR="00021B15" w:rsidRPr="0051341B" w:rsidRDefault="00021B15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021B15" w:rsidRPr="00AA7E8D" w14:paraId="33CAC1EE" w14:textId="77777777" w:rsidTr="00A52E7C">
        <w:trPr>
          <w:jc w:val="center"/>
        </w:trPr>
        <w:tc>
          <w:tcPr>
            <w:tcW w:w="1985" w:type="dxa"/>
          </w:tcPr>
          <w:p w14:paraId="3E0334E5" w14:textId="37D69F22" w:rsidR="00021B15" w:rsidRPr="0051341B" w:rsidRDefault="00021B15" w:rsidP="00021B15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40</w:t>
            </w:r>
          </w:p>
        </w:tc>
        <w:tc>
          <w:tcPr>
            <w:tcW w:w="3118" w:type="dxa"/>
          </w:tcPr>
          <w:p w14:paraId="030C9146" w14:textId="50AE156B" w:rsidR="00021B15" w:rsidRPr="00DF07A5" w:rsidRDefault="00021B15" w:rsidP="00021B15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“To check </w:t>
            </w:r>
            <w:r>
              <w:rPr>
                <w:color w:val="1F497D"/>
                <w:sz w:val="16"/>
                <w:szCs w:val="16"/>
                <w:lang w:val="en-US"/>
              </w:rPr>
              <w:t>Hall Efect Sensor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021B15">
              <w:rPr>
                <w:sz w:val="16"/>
                <w:szCs w:val="16"/>
                <w:lang w:val="en-US"/>
              </w:rPr>
              <w:t>MMG_KU32_MASK_NO_HALL_EFFECT_SENSOR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9B0C9F">
              <w:rPr>
                <w:sz w:val="16"/>
                <w:szCs w:val="16"/>
                <w:lang w:val="en-US"/>
              </w:rPr>
              <w:t>context qualification</w:t>
            </w:r>
          </w:p>
          <w:p w14:paraId="1C111913" w14:textId="3FA39EB6" w:rsidR="00021B15" w:rsidRPr="0051341B" w:rsidRDefault="00021B15" w:rsidP="00021B15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56FBA63F" w14:textId="3FE310BB" w:rsidR="00021B15" w:rsidRPr="0051341B" w:rsidRDefault="00021B15" w:rsidP="00021B15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0F25AF82" w14:textId="0505A703" w:rsidR="00021B15" w:rsidRPr="00AA7E8D" w:rsidRDefault="00021B15" w:rsidP="00021B15">
            <w:pPr>
              <w:jc w:val="left"/>
              <w:rPr>
                <w:sz w:val="16"/>
                <w:szCs w:val="16"/>
                <w:lang w:val="en-US"/>
              </w:rPr>
            </w:pPr>
            <w:r w:rsidRPr="00AA7E8D">
              <w:rPr>
                <w:sz w:val="16"/>
                <w:szCs w:val="16"/>
                <w:lang w:val="en-US"/>
              </w:rPr>
              <w:t>DAI_EXT_TF_R_2615</w:t>
            </w:r>
          </w:p>
        </w:tc>
      </w:tr>
      <w:bookmarkEnd w:id="39"/>
      <w:bookmarkEnd w:id="40"/>
    </w:tbl>
    <w:p w14:paraId="0FAAAB8A" w14:textId="77777777" w:rsidR="00021B15" w:rsidRDefault="00021B15" w:rsidP="008616F2">
      <w:pPr>
        <w:tabs>
          <w:tab w:val="left" w:pos="1276"/>
        </w:tabs>
        <w:rPr>
          <w:lang w:val="en-US"/>
        </w:rPr>
      </w:pPr>
    </w:p>
    <w:p w14:paraId="06BC48B0" w14:textId="004C5FBF" w:rsidR="007E1713" w:rsidRDefault="007E1713" w:rsidP="008616F2">
      <w:pPr>
        <w:tabs>
          <w:tab w:val="left" w:pos="1276"/>
        </w:tabs>
        <w:rPr>
          <w:lang w:val="en-US"/>
        </w:rPr>
      </w:pPr>
    </w:p>
    <w:p w14:paraId="18F5224A" w14:textId="77777777" w:rsidR="004A013E" w:rsidRDefault="004A013E" w:rsidP="004A013E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 xml:space="preserve">Context </w:t>
      </w:r>
      <w:r w:rsidRPr="004F2B1E">
        <w:rPr>
          <w:b/>
          <w:bCs/>
        </w:rPr>
        <w:t>MMG_KU32_MASK_AEC_INHIB_ALL_CYCLES</w:t>
      </w:r>
    </w:p>
    <w:p w14:paraId="0F31416D" w14:textId="77777777" w:rsidR="004A013E" w:rsidRPr="00843079" w:rsidRDefault="004A013E" w:rsidP="004A013E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4A013E" w:rsidRPr="0051341B" w14:paraId="40FE1D61" w14:textId="77777777" w:rsidTr="00A52E7C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6FA7A0F0" w14:textId="77777777" w:rsidR="004A013E" w:rsidRPr="0051341B" w:rsidRDefault="004A013E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0CD61170" w14:textId="77777777" w:rsidR="004A013E" w:rsidRPr="0051341B" w:rsidRDefault="004A013E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0B67A353" w14:textId="77777777" w:rsidR="004A013E" w:rsidRPr="0051341B" w:rsidRDefault="004A013E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21F14C05" w14:textId="77777777" w:rsidR="004A013E" w:rsidRPr="0051341B" w:rsidRDefault="004A013E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4A013E" w:rsidRPr="0051341B" w14:paraId="0D8FE3D0" w14:textId="77777777" w:rsidTr="00A52E7C">
        <w:trPr>
          <w:jc w:val="center"/>
        </w:trPr>
        <w:tc>
          <w:tcPr>
            <w:tcW w:w="1985" w:type="dxa"/>
          </w:tcPr>
          <w:p w14:paraId="4A43B134" w14:textId="7B31DB86" w:rsidR="004A013E" w:rsidRPr="0051341B" w:rsidRDefault="004A013E" w:rsidP="004A013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3118" w:type="dxa"/>
          </w:tcPr>
          <w:p w14:paraId="4CE0B83E" w14:textId="79DAFC21" w:rsidR="004A013E" w:rsidRPr="00DF07A5" w:rsidRDefault="004A013E" w:rsidP="004A013E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 w:rsidR="005736AB"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="005736AB" w:rsidRPr="005736AB">
              <w:rPr>
                <w:color w:val="1F497D"/>
                <w:sz w:val="16"/>
                <w:szCs w:val="16"/>
                <w:lang w:val="en-US"/>
              </w:rPr>
              <w:t xml:space="preserve">KU32_AEC_GROUP_MASK_OVER_VO </w:t>
            </w:r>
            <w:r w:rsidR="005736AB">
              <w:rPr>
                <w:color w:val="1F497D"/>
                <w:sz w:val="16"/>
                <w:szCs w:val="16"/>
                <w:lang w:val="en-US"/>
              </w:rPr>
              <w:t xml:space="preserve">–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To</w:t>
            </w:r>
            <w:r w:rsidR="005736AB">
              <w:rPr>
                <w:color w:val="1F497D"/>
                <w:sz w:val="16"/>
                <w:szCs w:val="16"/>
                <w:lang w:val="en-US"/>
              </w:rPr>
              <w:t xml:space="preserve"> check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="005736AB">
              <w:rPr>
                <w:color w:val="1F497D"/>
                <w:sz w:val="16"/>
                <w:szCs w:val="16"/>
                <w:lang w:val="en-US"/>
              </w:rPr>
              <w:t>Over Voltage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 w:rsidR="005736AB"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4A013E">
              <w:rPr>
                <w:sz w:val="16"/>
                <w:szCs w:val="16"/>
                <w:lang w:val="en-US"/>
              </w:rPr>
              <w:t xml:space="preserve">MMG_KU32_MASK_AEC_INHIB_ALL_CYCLES </w:t>
            </w:r>
            <w:r w:rsidR="009B0C9F">
              <w:rPr>
                <w:sz w:val="16"/>
                <w:szCs w:val="16"/>
                <w:lang w:val="en-US"/>
              </w:rPr>
              <w:t>context qualification</w:t>
            </w:r>
          </w:p>
          <w:p w14:paraId="21F20643" w14:textId="42BFA318" w:rsidR="004A013E" w:rsidRPr="0051341B" w:rsidRDefault="004A013E" w:rsidP="004A013E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5CE7012B" w14:textId="4A0253B9" w:rsidR="004A013E" w:rsidRPr="0051341B" w:rsidRDefault="004A013E" w:rsidP="004A013E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2524BDBE" w14:textId="23B0E66D" w:rsidR="004A013E" w:rsidRPr="0051341B" w:rsidRDefault="00AF30B1" w:rsidP="004A013E">
            <w:pPr>
              <w:jc w:val="left"/>
              <w:rPr>
                <w:sz w:val="16"/>
                <w:szCs w:val="16"/>
                <w:lang w:val="en-US"/>
              </w:rPr>
            </w:pPr>
            <w:r w:rsidRPr="00AF30B1">
              <w:rPr>
                <w:sz w:val="16"/>
                <w:szCs w:val="16"/>
                <w:lang w:val="en-US"/>
              </w:rPr>
              <w:t>DAI_EXT_TF_R_2668</w:t>
            </w:r>
          </w:p>
        </w:tc>
      </w:tr>
      <w:tr w:rsidR="002031D9" w:rsidRPr="0051341B" w14:paraId="0F30F2E1" w14:textId="77777777" w:rsidTr="00A52E7C">
        <w:trPr>
          <w:jc w:val="center"/>
        </w:trPr>
        <w:tc>
          <w:tcPr>
            <w:tcW w:w="1985" w:type="dxa"/>
          </w:tcPr>
          <w:p w14:paraId="74095752" w14:textId="55A17054" w:rsidR="002031D9" w:rsidRPr="00DF07A5" w:rsidRDefault="002031D9" w:rsidP="002031D9">
            <w:pPr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51</w:t>
            </w:r>
          </w:p>
        </w:tc>
        <w:tc>
          <w:tcPr>
            <w:tcW w:w="3118" w:type="dxa"/>
          </w:tcPr>
          <w:p w14:paraId="0A602B34" w14:textId="3358DDE1" w:rsidR="005736AB" w:rsidRPr="00DF07A5" w:rsidRDefault="005736AB" w:rsidP="005736A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Pr="005736AB">
              <w:rPr>
                <w:color w:val="1F497D"/>
                <w:sz w:val="16"/>
                <w:szCs w:val="16"/>
                <w:lang w:val="en-US"/>
              </w:rPr>
              <w:t>KU32_AEC_GROUP_MASK_</w:t>
            </w:r>
            <w:r>
              <w:rPr>
                <w:color w:val="1F497D"/>
                <w:sz w:val="16"/>
                <w:szCs w:val="16"/>
                <w:lang w:val="en-US"/>
              </w:rPr>
              <w:t>UNDER</w:t>
            </w:r>
            <w:r w:rsidRPr="005736AB">
              <w:rPr>
                <w:color w:val="1F497D"/>
                <w:sz w:val="16"/>
                <w:szCs w:val="16"/>
                <w:lang w:val="en-US"/>
              </w:rPr>
              <w:t xml:space="preserve">_VO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–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To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 check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>Under Volatge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4A013E">
              <w:rPr>
                <w:sz w:val="16"/>
                <w:szCs w:val="16"/>
                <w:lang w:val="en-US"/>
              </w:rPr>
              <w:t xml:space="preserve">MMG_KU32_MASK_AEC_INHIB_ALL_CYCLES </w:t>
            </w:r>
            <w:r>
              <w:rPr>
                <w:sz w:val="16"/>
                <w:szCs w:val="16"/>
                <w:lang w:val="en-US"/>
              </w:rPr>
              <w:t>context qualification</w:t>
            </w:r>
          </w:p>
          <w:p w14:paraId="2567DACE" w14:textId="77777777" w:rsidR="002031D9" w:rsidRPr="00DF07A5" w:rsidRDefault="002031D9" w:rsidP="002031D9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1C41C79C" w14:textId="360CED5C" w:rsidR="002031D9" w:rsidRPr="009A5B9E" w:rsidRDefault="002031D9" w:rsidP="002031D9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22937D0C" w14:textId="709C5623" w:rsidR="002031D9" w:rsidRPr="0051341B" w:rsidRDefault="00AF30B1" w:rsidP="002031D9">
            <w:pPr>
              <w:jc w:val="left"/>
              <w:rPr>
                <w:sz w:val="16"/>
                <w:szCs w:val="16"/>
                <w:lang w:val="en-US"/>
              </w:rPr>
            </w:pPr>
            <w:r w:rsidRPr="00AF30B1">
              <w:rPr>
                <w:sz w:val="16"/>
                <w:szCs w:val="16"/>
                <w:lang w:val="en-US"/>
              </w:rPr>
              <w:t>DAI_EXT_TF_R_2667</w:t>
            </w:r>
            <w:r>
              <w:rPr>
                <w:sz w:val="16"/>
                <w:szCs w:val="16"/>
                <w:lang w:val="en-US"/>
              </w:rPr>
              <w:t xml:space="preserve">; </w:t>
            </w:r>
          </w:p>
        </w:tc>
      </w:tr>
    </w:tbl>
    <w:p w14:paraId="0D01CBD3" w14:textId="19A84846" w:rsidR="004A013E" w:rsidRDefault="004A013E" w:rsidP="008616F2">
      <w:pPr>
        <w:tabs>
          <w:tab w:val="left" w:pos="1276"/>
        </w:tabs>
        <w:rPr>
          <w:lang w:val="en-US"/>
        </w:rPr>
      </w:pPr>
    </w:p>
    <w:p w14:paraId="18F7E389" w14:textId="5F810A60" w:rsidR="00AA7E8D" w:rsidRDefault="00AA7E8D" w:rsidP="00AA7E8D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 xml:space="preserve">Context </w:t>
      </w:r>
      <w:r w:rsidRPr="00AA7E8D">
        <w:rPr>
          <w:b/>
          <w:bCs/>
        </w:rPr>
        <w:t>MMG_KU32_MASK_AEC_ECU_DEFECT_ALL_CYCLES</w:t>
      </w:r>
    </w:p>
    <w:p w14:paraId="78E0C520" w14:textId="77777777" w:rsidR="00AA7E8D" w:rsidRPr="00843079" w:rsidRDefault="00AA7E8D" w:rsidP="00AA7E8D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AA7E8D" w:rsidRPr="0051341B" w14:paraId="395BBA28" w14:textId="77777777" w:rsidTr="000F4BF9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61F74BF7" w14:textId="77777777" w:rsidR="00AA7E8D" w:rsidRPr="0051341B" w:rsidRDefault="00AA7E8D" w:rsidP="000F4BF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672A3FEF" w14:textId="77777777" w:rsidR="00AA7E8D" w:rsidRPr="0051341B" w:rsidRDefault="00AA7E8D" w:rsidP="000F4BF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5AE3A1AB" w14:textId="77777777" w:rsidR="00AA7E8D" w:rsidRPr="0051341B" w:rsidRDefault="00AA7E8D" w:rsidP="000F4BF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69BE01E6" w14:textId="77777777" w:rsidR="00AA7E8D" w:rsidRPr="0051341B" w:rsidRDefault="00AA7E8D" w:rsidP="000F4BF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AA7E8D" w:rsidRPr="00AA7E8D" w14:paraId="55ABF85C" w14:textId="77777777" w:rsidTr="000F4BF9">
        <w:trPr>
          <w:jc w:val="center"/>
        </w:trPr>
        <w:tc>
          <w:tcPr>
            <w:tcW w:w="1985" w:type="dxa"/>
          </w:tcPr>
          <w:p w14:paraId="0F017610" w14:textId="0F9154BB" w:rsidR="00AA7E8D" w:rsidRPr="0051341B" w:rsidRDefault="00AA7E8D" w:rsidP="000F4BF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52</w:t>
            </w:r>
          </w:p>
        </w:tc>
        <w:tc>
          <w:tcPr>
            <w:tcW w:w="3118" w:type="dxa"/>
          </w:tcPr>
          <w:p w14:paraId="4EE53CB2" w14:textId="078447A3" w:rsidR="00AA7E8D" w:rsidRPr="00DF07A5" w:rsidRDefault="00AA7E8D" w:rsidP="00AA7E8D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Pr="00AA7E8D">
              <w:rPr>
                <w:color w:val="1F497D"/>
                <w:sz w:val="16"/>
                <w:szCs w:val="16"/>
                <w:lang w:val="en-US"/>
              </w:rPr>
              <w:t>KU32_AEC_GROUP_MASK_HARDWARE</w:t>
            </w:r>
            <w:r w:rsidRPr="005736AB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–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To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 check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>ECU is defective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AA7E8D">
              <w:rPr>
                <w:sz w:val="16"/>
                <w:szCs w:val="16"/>
                <w:lang w:val="en-US"/>
              </w:rPr>
              <w:t xml:space="preserve">MMG_KU32_MASK_AEC_ECU_DEFECT_ALL_CYCLES </w:t>
            </w:r>
            <w:r>
              <w:rPr>
                <w:sz w:val="16"/>
                <w:szCs w:val="16"/>
                <w:lang w:val="en-US"/>
              </w:rPr>
              <w:t>context qualification</w:t>
            </w:r>
          </w:p>
          <w:p w14:paraId="1442BB69" w14:textId="77777777" w:rsidR="00AA7E8D" w:rsidRPr="0051341B" w:rsidRDefault="00AA7E8D" w:rsidP="000F4BF9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5F1C6716" w14:textId="77777777" w:rsidR="00AA7E8D" w:rsidRPr="0051341B" w:rsidRDefault="00AA7E8D" w:rsidP="000F4BF9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5FAB9CD1" w14:textId="6C621D62" w:rsidR="00AA7E8D" w:rsidRPr="00AA7E8D" w:rsidRDefault="00D142FE" w:rsidP="000F4BF9">
            <w:pPr>
              <w:jc w:val="left"/>
              <w:rPr>
                <w:sz w:val="16"/>
                <w:szCs w:val="16"/>
                <w:lang w:val="en-US"/>
              </w:rPr>
            </w:pPr>
            <w:r w:rsidRPr="00D142FE">
              <w:rPr>
                <w:sz w:val="16"/>
                <w:szCs w:val="16"/>
                <w:lang w:val="en-US"/>
              </w:rPr>
              <w:t>DAI_EXT_TF_R_2665</w:t>
            </w:r>
            <w:r w:rsidR="001C0C7B">
              <w:rPr>
                <w:sz w:val="16"/>
                <w:szCs w:val="16"/>
                <w:lang w:val="en-US"/>
              </w:rPr>
              <w:t xml:space="preserve">; </w:t>
            </w:r>
            <w:r w:rsidR="001C0C7B" w:rsidRPr="007D56B7">
              <w:rPr>
                <w:sz w:val="16"/>
                <w:szCs w:val="16"/>
                <w:lang w:val="en-US"/>
              </w:rPr>
              <w:t>DAI_EXT_TF_R_2674</w:t>
            </w:r>
          </w:p>
        </w:tc>
      </w:tr>
      <w:tr w:rsidR="00057639" w:rsidRPr="00AA7E8D" w14:paraId="0EFBC903" w14:textId="77777777" w:rsidTr="000F4BF9">
        <w:trPr>
          <w:jc w:val="center"/>
        </w:trPr>
        <w:tc>
          <w:tcPr>
            <w:tcW w:w="1985" w:type="dxa"/>
          </w:tcPr>
          <w:p w14:paraId="5CB3635A" w14:textId="2C8BCBDC" w:rsidR="00057639" w:rsidRPr="00DF07A5" w:rsidRDefault="00057639" w:rsidP="00057639">
            <w:pPr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53</w:t>
            </w:r>
          </w:p>
        </w:tc>
        <w:tc>
          <w:tcPr>
            <w:tcW w:w="3118" w:type="dxa"/>
          </w:tcPr>
          <w:p w14:paraId="00732FDA" w14:textId="0FB5EC47" w:rsidR="00057639" w:rsidRPr="00DF07A5" w:rsidRDefault="00057639" w:rsidP="00057639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Pr="00AA7E8D">
              <w:rPr>
                <w:color w:val="1F497D"/>
                <w:sz w:val="16"/>
                <w:szCs w:val="16"/>
                <w:lang w:val="en-US"/>
              </w:rPr>
              <w:t>KU32_AEC_GROUP_MASK_</w:t>
            </w:r>
            <w:r>
              <w:rPr>
                <w:color w:val="1F497D"/>
                <w:sz w:val="16"/>
                <w:szCs w:val="16"/>
                <w:lang w:val="en-US"/>
              </w:rPr>
              <w:t>ACTUATOR_BLOCKED</w:t>
            </w:r>
            <w:r w:rsidRPr="005736AB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–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To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 check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>if the actuator is blocked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AA7E8D">
              <w:rPr>
                <w:sz w:val="16"/>
                <w:szCs w:val="16"/>
                <w:lang w:val="en-US"/>
              </w:rPr>
              <w:t xml:space="preserve">MMG_KU32_MASK_AEC_ECU_DEFECT_ALL_CYCLES </w:t>
            </w:r>
            <w:r>
              <w:rPr>
                <w:sz w:val="16"/>
                <w:szCs w:val="16"/>
                <w:lang w:val="en-US"/>
              </w:rPr>
              <w:t>context qualification</w:t>
            </w:r>
          </w:p>
          <w:p w14:paraId="68F759F8" w14:textId="77777777" w:rsidR="00057639" w:rsidRPr="00DF07A5" w:rsidRDefault="00057639" w:rsidP="00057639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74437CF8" w14:textId="5DFF5E57" w:rsidR="00057639" w:rsidRPr="009A5B9E" w:rsidRDefault="00057639" w:rsidP="00057639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5C1E3C4A" w14:textId="29240F94" w:rsidR="00057639" w:rsidRPr="00D142FE" w:rsidRDefault="00057639" w:rsidP="00057639">
            <w:pPr>
              <w:jc w:val="left"/>
              <w:rPr>
                <w:sz w:val="16"/>
                <w:szCs w:val="16"/>
                <w:lang w:val="en-US"/>
              </w:rPr>
            </w:pPr>
            <w:r w:rsidRPr="00D142FE">
              <w:rPr>
                <w:sz w:val="16"/>
                <w:szCs w:val="16"/>
                <w:lang w:val="en-US"/>
              </w:rPr>
              <w:t>DAI_EXT_TF_R_2</w:t>
            </w:r>
            <w:r>
              <w:rPr>
                <w:sz w:val="16"/>
                <w:szCs w:val="16"/>
                <w:lang w:val="en-US"/>
              </w:rPr>
              <w:t xml:space="preserve">738; </w:t>
            </w:r>
            <w:r w:rsidRPr="007D56B7">
              <w:rPr>
                <w:sz w:val="16"/>
                <w:szCs w:val="16"/>
                <w:lang w:val="en-US"/>
              </w:rPr>
              <w:t>DAI_EXT_TF_R_2</w:t>
            </w:r>
            <w:r>
              <w:rPr>
                <w:sz w:val="16"/>
                <w:szCs w:val="16"/>
                <w:lang w:val="en-US"/>
              </w:rPr>
              <w:t>754</w:t>
            </w:r>
          </w:p>
        </w:tc>
      </w:tr>
      <w:tr w:rsidR="002077C4" w:rsidRPr="00AA7E8D" w14:paraId="1C1CC5DA" w14:textId="77777777" w:rsidTr="000F4BF9">
        <w:trPr>
          <w:jc w:val="center"/>
        </w:trPr>
        <w:tc>
          <w:tcPr>
            <w:tcW w:w="1985" w:type="dxa"/>
          </w:tcPr>
          <w:p w14:paraId="13D8C628" w14:textId="19AF9D87" w:rsidR="002077C4" w:rsidRPr="00DF07A5" w:rsidRDefault="002077C4" w:rsidP="002077C4">
            <w:pPr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54</w:t>
            </w:r>
          </w:p>
        </w:tc>
        <w:tc>
          <w:tcPr>
            <w:tcW w:w="3118" w:type="dxa"/>
          </w:tcPr>
          <w:p w14:paraId="013B0ED3" w14:textId="77777777" w:rsidR="002077C4" w:rsidRPr="00DF07A5" w:rsidRDefault="002077C4" w:rsidP="002077C4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Pyro activation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>
              <w:rPr>
                <w:color w:val="1F497D"/>
                <w:sz w:val="16"/>
                <w:szCs w:val="16"/>
                <w:lang w:val="en-US"/>
              </w:rPr>
              <w:t>BMM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4A013E">
              <w:rPr>
                <w:sz w:val="16"/>
                <w:szCs w:val="16"/>
                <w:lang w:val="en-US"/>
              </w:rPr>
              <w:t xml:space="preserve">MMG_KU32_MASK_AEC_INHIB_ALL_CYCLES </w:t>
            </w:r>
            <w:r>
              <w:rPr>
                <w:sz w:val="16"/>
                <w:szCs w:val="16"/>
                <w:lang w:val="en-US"/>
              </w:rPr>
              <w:t>context qualification</w:t>
            </w:r>
          </w:p>
          <w:p w14:paraId="7E36A3D3" w14:textId="77777777" w:rsidR="002077C4" w:rsidRPr="00DF07A5" w:rsidRDefault="002077C4" w:rsidP="002077C4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1137D7CE" w14:textId="51B472C4" w:rsidR="002077C4" w:rsidRPr="009A5B9E" w:rsidRDefault="002077C4" w:rsidP="002077C4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12A3B94D" w14:textId="77777777" w:rsidR="002077C4" w:rsidRDefault="002077C4" w:rsidP="002077C4">
            <w:pPr>
              <w:jc w:val="left"/>
              <w:rPr>
                <w:sz w:val="16"/>
                <w:szCs w:val="16"/>
                <w:lang w:val="en-US"/>
              </w:rPr>
            </w:pPr>
            <w:r w:rsidRPr="006D7F50">
              <w:rPr>
                <w:sz w:val="16"/>
                <w:szCs w:val="16"/>
                <w:lang w:val="en-US"/>
              </w:rPr>
              <w:t>DAI_EXT_TF_R_2846</w:t>
            </w:r>
            <w:r>
              <w:rPr>
                <w:sz w:val="16"/>
                <w:szCs w:val="16"/>
                <w:lang w:val="en-US"/>
              </w:rPr>
              <w:t xml:space="preserve">; </w:t>
            </w:r>
          </w:p>
          <w:p w14:paraId="265EC0F2" w14:textId="2E0873B9" w:rsidR="002077C4" w:rsidRPr="00D142FE" w:rsidRDefault="002077C4" w:rsidP="002077C4">
            <w:pPr>
              <w:jc w:val="left"/>
              <w:rPr>
                <w:sz w:val="16"/>
                <w:szCs w:val="16"/>
                <w:lang w:val="en-US"/>
              </w:rPr>
            </w:pPr>
            <w:r w:rsidRPr="006D7F50">
              <w:rPr>
                <w:sz w:val="16"/>
                <w:szCs w:val="16"/>
                <w:lang w:val="en-US"/>
              </w:rPr>
              <w:t>DAI_EXT_TF_R_284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</w:tr>
    </w:tbl>
    <w:p w14:paraId="1312706C" w14:textId="77777777" w:rsidR="00AA7E8D" w:rsidRDefault="00AA7E8D" w:rsidP="00AA7E8D">
      <w:pPr>
        <w:pStyle w:val="ListParagraph"/>
        <w:rPr>
          <w:b/>
          <w:bCs/>
        </w:rPr>
      </w:pPr>
    </w:p>
    <w:p w14:paraId="55888191" w14:textId="7AE9A8DE" w:rsidR="00733447" w:rsidRDefault="00733447" w:rsidP="00733447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 xml:space="preserve">Context </w:t>
      </w:r>
      <w:r w:rsidRPr="004F2B1E">
        <w:rPr>
          <w:b/>
          <w:bCs/>
        </w:rPr>
        <w:t>MMG_KU32_MASK_</w:t>
      </w:r>
      <w:r w:rsidRPr="00733447">
        <w:t xml:space="preserve"> </w:t>
      </w:r>
      <w:r w:rsidRPr="00733447">
        <w:rPr>
          <w:b/>
          <w:bCs/>
        </w:rPr>
        <w:t>MMG_KU32_MASK_EOL_LOW_FORCE</w:t>
      </w:r>
    </w:p>
    <w:p w14:paraId="70DF691F" w14:textId="77777777" w:rsidR="00733447" w:rsidRPr="00843079" w:rsidRDefault="00733447" w:rsidP="00733447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733447" w:rsidRPr="0051341B" w14:paraId="792E16D5" w14:textId="77777777" w:rsidTr="00BA1ED9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45D0B51C" w14:textId="77777777" w:rsidR="00733447" w:rsidRPr="0051341B" w:rsidRDefault="00733447" w:rsidP="00BA1ED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72C0CDE8" w14:textId="77777777" w:rsidR="00733447" w:rsidRPr="0051341B" w:rsidRDefault="00733447" w:rsidP="00BA1ED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69A83C35" w14:textId="77777777" w:rsidR="00733447" w:rsidRPr="0051341B" w:rsidRDefault="00733447" w:rsidP="00BA1ED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761AB210" w14:textId="77777777" w:rsidR="00733447" w:rsidRPr="0051341B" w:rsidRDefault="00733447" w:rsidP="00BA1ED9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733447" w:rsidRPr="0051341B" w14:paraId="4B83D413" w14:textId="77777777" w:rsidTr="00BA1ED9">
        <w:trPr>
          <w:jc w:val="center"/>
        </w:trPr>
        <w:tc>
          <w:tcPr>
            <w:tcW w:w="1985" w:type="dxa"/>
          </w:tcPr>
          <w:p w14:paraId="782ECF81" w14:textId="21E1E3DD" w:rsidR="00733447" w:rsidRPr="0051341B" w:rsidRDefault="00733447" w:rsidP="0073344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38</w:t>
            </w:r>
          </w:p>
        </w:tc>
        <w:tc>
          <w:tcPr>
            <w:tcW w:w="3118" w:type="dxa"/>
          </w:tcPr>
          <w:p w14:paraId="71EF57F8" w14:textId="653D3D61" w:rsidR="00733447" w:rsidRPr="00DF07A5" w:rsidRDefault="00733447" w:rsidP="00733447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Pr="00E0167E">
              <w:rPr>
                <w:color w:val="1F497D"/>
                <w:sz w:val="16"/>
                <w:szCs w:val="16"/>
                <w:lang w:val="en-US"/>
              </w:rPr>
              <w:t xml:space="preserve">KU32_AEC_GROUP_MASK_EOL_LOW_HIGH </w:t>
            </w:r>
            <w:r>
              <w:rPr>
                <w:color w:val="1F497D"/>
                <w:sz w:val="16"/>
                <w:szCs w:val="16"/>
                <w:lang w:val="en-US"/>
              </w:rPr>
              <w:t>– to check counters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</w:t>
            </w:r>
            <w:r w:rsidRPr="00E7435A">
              <w:rPr>
                <w:sz w:val="16"/>
                <w:szCs w:val="16"/>
                <w:lang w:val="en-US"/>
              </w:rPr>
              <w:t xml:space="preserve"> </w:t>
            </w:r>
            <w:r w:rsidR="00895A7B" w:rsidRPr="00895A7B">
              <w:rPr>
                <w:sz w:val="16"/>
                <w:szCs w:val="16"/>
                <w:lang w:val="en-US"/>
              </w:rPr>
              <w:t xml:space="preserve">_ MMG_KU32_MASK_EOL_LOW_FORCE </w:t>
            </w:r>
            <w:r>
              <w:rPr>
                <w:sz w:val="16"/>
                <w:szCs w:val="16"/>
                <w:lang w:val="en-US"/>
              </w:rPr>
              <w:t>context qualification</w:t>
            </w:r>
          </w:p>
          <w:p w14:paraId="1C92E1DC" w14:textId="77777777" w:rsidR="00733447" w:rsidRPr="0051341B" w:rsidRDefault="00733447" w:rsidP="00733447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49EF76B5" w14:textId="7DBF9CDB" w:rsidR="00733447" w:rsidRPr="0051341B" w:rsidRDefault="00733447" w:rsidP="00733447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02A9EA08" w14:textId="5CA65CB1" w:rsidR="00733447" w:rsidRPr="0051341B" w:rsidRDefault="00733447" w:rsidP="00733447">
            <w:pPr>
              <w:jc w:val="left"/>
              <w:rPr>
                <w:sz w:val="16"/>
                <w:szCs w:val="16"/>
                <w:lang w:val="en-US"/>
              </w:rPr>
            </w:pPr>
            <w:r w:rsidRPr="00B70529">
              <w:rPr>
                <w:sz w:val="16"/>
                <w:szCs w:val="16"/>
                <w:lang w:val="en-US"/>
              </w:rPr>
              <w:t>DAI_EXT_TF_R_2526</w:t>
            </w:r>
          </w:p>
        </w:tc>
      </w:tr>
    </w:tbl>
    <w:p w14:paraId="63DD8746" w14:textId="682986BD" w:rsidR="00733447" w:rsidRDefault="00733447" w:rsidP="00733447">
      <w:pPr>
        <w:pStyle w:val="ListParagraph"/>
        <w:rPr>
          <w:b/>
          <w:bCs/>
        </w:rPr>
      </w:pPr>
    </w:p>
    <w:p w14:paraId="1C22F1CE" w14:textId="03A329F5" w:rsidR="000046A8" w:rsidRDefault="000046A8" w:rsidP="00733447">
      <w:pPr>
        <w:pStyle w:val="ListParagraph"/>
        <w:rPr>
          <w:b/>
          <w:bCs/>
        </w:rPr>
      </w:pPr>
    </w:p>
    <w:p w14:paraId="258D3F5F" w14:textId="36C4EF29" w:rsidR="000046A8" w:rsidRDefault="000046A8" w:rsidP="00733447">
      <w:pPr>
        <w:pStyle w:val="ListParagraph"/>
        <w:rPr>
          <w:b/>
          <w:bCs/>
        </w:rPr>
      </w:pPr>
    </w:p>
    <w:p w14:paraId="3C17D4F5" w14:textId="77777777" w:rsidR="000046A8" w:rsidRDefault="000046A8" w:rsidP="00733447">
      <w:pPr>
        <w:pStyle w:val="ListParagraph"/>
        <w:rPr>
          <w:b/>
          <w:bCs/>
        </w:rPr>
      </w:pPr>
    </w:p>
    <w:p w14:paraId="7E278471" w14:textId="39C208EF" w:rsidR="00D24586" w:rsidRDefault="00D24586" w:rsidP="00D24586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lastRenderedPageBreak/>
        <w:t xml:space="preserve">Context </w:t>
      </w:r>
      <w:r w:rsidRPr="004F2B1E">
        <w:rPr>
          <w:b/>
          <w:bCs/>
        </w:rPr>
        <w:t>MMG_KU32_MASK_AEC_INHIB_TENSIONING_CYCLES</w:t>
      </w:r>
    </w:p>
    <w:p w14:paraId="6DF060E4" w14:textId="77777777" w:rsidR="00733447" w:rsidRDefault="00733447" w:rsidP="00733447">
      <w:pPr>
        <w:pStyle w:val="ListParagraph"/>
        <w:rPr>
          <w:b/>
          <w:bCs/>
        </w:rPr>
      </w:pPr>
    </w:p>
    <w:p w14:paraId="4D10D7F0" w14:textId="77777777" w:rsidR="00D24586" w:rsidRPr="00843079" w:rsidRDefault="00D24586" w:rsidP="00D24586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D24586" w:rsidRPr="0051341B" w14:paraId="5FBE9D4E" w14:textId="77777777" w:rsidTr="00A52E7C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1A38F9D1" w14:textId="77777777" w:rsidR="00D24586" w:rsidRPr="0051341B" w:rsidRDefault="00D24586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16D4826C" w14:textId="77777777" w:rsidR="00D24586" w:rsidRPr="0051341B" w:rsidRDefault="00D24586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719C2540" w14:textId="77777777" w:rsidR="00D24586" w:rsidRPr="0051341B" w:rsidRDefault="00D24586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0E4DF50D" w14:textId="77777777" w:rsidR="00D24586" w:rsidRPr="0051341B" w:rsidRDefault="00D24586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D24586" w:rsidRPr="0051341B" w14:paraId="7816B7D6" w14:textId="77777777" w:rsidTr="00A52E7C">
        <w:trPr>
          <w:jc w:val="center"/>
        </w:trPr>
        <w:tc>
          <w:tcPr>
            <w:tcW w:w="1985" w:type="dxa"/>
          </w:tcPr>
          <w:p w14:paraId="25B4E15A" w14:textId="1AC646D1" w:rsidR="00D24586" w:rsidRPr="0051341B" w:rsidRDefault="00D24586" w:rsidP="00D24586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ARCH_SW_MMG_0133</w:t>
            </w:r>
          </w:p>
        </w:tc>
        <w:tc>
          <w:tcPr>
            <w:tcW w:w="3118" w:type="dxa"/>
          </w:tcPr>
          <w:p w14:paraId="287FF68F" w14:textId="148E388A" w:rsidR="00D24586" w:rsidRPr="00DF07A5" w:rsidRDefault="003829FA" w:rsidP="00D2458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="00E0167E" w:rsidRPr="00E0167E">
              <w:rPr>
                <w:color w:val="1F497D"/>
                <w:sz w:val="16"/>
                <w:szCs w:val="16"/>
                <w:lang w:val="en-US"/>
              </w:rPr>
              <w:t xml:space="preserve">KU32_AEC_GROUP_MASK_SELF_PROTECTION </w:t>
            </w:r>
            <w:r w:rsidR="00E0167E">
              <w:rPr>
                <w:color w:val="1F497D"/>
                <w:sz w:val="16"/>
                <w:szCs w:val="16"/>
                <w:lang w:val="en-US"/>
              </w:rPr>
              <w:t>– SW/HW Self protection status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</w:t>
            </w:r>
            <w:r w:rsidRPr="00E7435A">
              <w:rPr>
                <w:sz w:val="16"/>
                <w:szCs w:val="16"/>
                <w:lang w:val="en-US"/>
              </w:rPr>
              <w:t xml:space="preserve"> </w:t>
            </w:r>
            <w:r w:rsidR="00E7435A" w:rsidRPr="00E7435A">
              <w:rPr>
                <w:sz w:val="16"/>
                <w:szCs w:val="16"/>
                <w:lang w:val="en-US"/>
              </w:rPr>
              <w:t>MMG_KU32_MASK_AEC_INHIB_TENSIONING_CYCLES</w:t>
            </w:r>
            <w:r w:rsidR="00E7435A" w:rsidRPr="004A013E">
              <w:rPr>
                <w:sz w:val="16"/>
                <w:szCs w:val="16"/>
                <w:lang w:val="en-US"/>
              </w:rPr>
              <w:t xml:space="preserve"> </w:t>
            </w:r>
            <w:r w:rsidR="00E7435A">
              <w:rPr>
                <w:sz w:val="16"/>
                <w:szCs w:val="16"/>
                <w:lang w:val="en-US"/>
              </w:rPr>
              <w:t>context qualification</w:t>
            </w:r>
          </w:p>
          <w:p w14:paraId="2735FCD5" w14:textId="43979019" w:rsidR="00D24586" w:rsidRPr="0051341B" w:rsidRDefault="00D24586" w:rsidP="00D2458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5D3147A0" w14:textId="5B5BF245" w:rsidR="00D24586" w:rsidRPr="0051341B" w:rsidRDefault="00D24586" w:rsidP="00D24586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4695B392" w14:textId="5FE2938E" w:rsidR="00D24586" w:rsidRPr="0051341B" w:rsidRDefault="00B70529" w:rsidP="00D24586">
            <w:pPr>
              <w:jc w:val="left"/>
              <w:rPr>
                <w:sz w:val="16"/>
                <w:szCs w:val="16"/>
                <w:lang w:val="en-US"/>
              </w:rPr>
            </w:pPr>
            <w:r w:rsidRPr="00B70529">
              <w:rPr>
                <w:sz w:val="16"/>
                <w:szCs w:val="16"/>
                <w:lang w:val="en-US"/>
              </w:rPr>
              <w:t>DAI_EXT_TF_R_2666</w:t>
            </w:r>
            <w:r>
              <w:rPr>
                <w:sz w:val="16"/>
                <w:szCs w:val="16"/>
                <w:lang w:val="en-US"/>
              </w:rPr>
              <w:t>;</w:t>
            </w:r>
            <w:r w:rsidR="001C0C7B">
              <w:t xml:space="preserve"> </w:t>
            </w:r>
            <w:r w:rsidR="001C0C7B" w:rsidRPr="001C0C7B">
              <w:rPr>
                <w:sz w:val="16"/>
                <w:szCs w:val="16"/>
                <w:lang w:val="en-US"/>
              </w:rPr>
              <w:t>DAI_EXT_TF_R_2672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D24586" w:rsidRPr="0051341B" w14:paraId="5883692B" w14:textId="77777777" w:rsidTr="00A52E7C">
        <w:trPr>
          <w:jc w:val="center"/>
        </w:trPr>
        <w:tc>
          <w:tcPr>
            <w:tcW w:w="1985" w:type="dxa"/>
          </w:tcPr>
          <w:p w14:paraId="14F99E3E" w14:textId="1345AD0F" w:rsidR="00D24586" w:rsidRPr="00DF07A5" w:rsidRDefault="00D24586" w:rsidP="00D24586">
            <w:pPr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ARCH_SW_MMG_013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18" w:type="dxa"/>
          </w:tcPr>
          <w:p w14:paraId="730CC601" w14:textId="50C22409" w:rsidR="00D24586" w:rsidRPr="00DF07A5" w:rsidRDefault="003829FA" w:rsidP="00D24586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="00E0167E" w:rsidRPr="00E0167E">
              <w:rPr>
                <w:color w:val="1F497D"/>
                <w:sz w:val="16"/>
                <w:szCs w:val="16"/>
                <w:lang w:val="en-US"/>
              </w:rPr>
              <w:t xml:space="preserve">KU32_AEC_GROUP_MASK_UNDER_VO_TENS </w:t>
            </w:r>
            <w:r w:rsidR="008450BD">
              <w:rPr>
                <w:color w:val="1F497D"/>
                <w:sz w:val="16"/>
                <w:szCs w:val="16"/>
                <w:lang w:val="en-US"/>
              </w:rPr>
              <w:t>–</w:t>
            </w:r>
            <w:r w:rsidR="00E0167E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="008450BD">
              <w:rPr>
                <w:color w:val="1F497D"/>
                <w:sz w:val="16"/>
                <w:szCs w:val="16"/>
                <w:lang w:val="en-US"/>
              </w:rPr>
              <w:t xml:space="preserve">to check undervoltage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</w:t>
            </w:r>
            <w:r w:rsidRPr="00E7435A">
              <w:rPr>
                <w:sz w:val="16"/>
                <w:szCs w:val="16"/>
                <w:lang w:val="en-US"/>
              </w:rPr>
              <w:t xml:space="preserve"> </w:t>
            </w:r>
            <w:r w:rsidR="00E7435A" w:rsidRPr="00E7435A">
              <w:rPr>
                <w:sz w:val="16"/>
                <w:szCs w:val="16"/>
                <w:lang w:val="en-US"/>
              </w:rPr>
              <w:t>MMG_KU32_MASK_AEC_INHIB_TENSIONING_CYCLES</w:t>
            </w:r>
            <w:r w:rsidR="00E7435A" w:rsidRPr="004A013E">
              <w:rPr>
                <w:sz w:val="16"/>
                <w:szCs w:val="16"/>
                <w:lang w:val="en-US"/>
              </w:rPr>
              <w:t xml:space="preserve"> </w:t>
            </w:r>
            <w:r w:rsidR="00E7435A">
              <w:rPr>
                <w:sz w:val="16"/>
                <w:szCs w:val="16"/>
                <w:lang w:val="en-US"/>
              </w:rPr>
              <w:t>context qualification</w:t>
            </w:r>
          </w:p>
          <w:p w14:paraId="4738735C" w14:textId="77777777" w:rsidR="00D24586" w:rsidRPr="00DF07A5" w:rsidRDefault="00D24586" w:rsidP="00D24586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5BAE6B29" w14:textId="4C14FEFC" w:rsidR="00D24586" w:rsidRPr="009A5B9E" w:rsidRDefault="00D24586" w:rsidP="00D24586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4D51DC76" w14:textId="2DD12D57" w:rsidR="00D24586" w:rsidRPr="00187F00" w:rsidRDefault="001C0C7B" w:rsidP="00D24586">
            <w:pPr>
              <w:jc w:val="left"/>
              <w:rPr>
                <w:sz w:val="16"/>
                <w:szCs w:val="16"/>
                <w:lang w:val="en-US"/>
              </w:rPr>
            </w:pPr>
            <w:r w:rsidRPr="001C0C7B">
              <w:rPr>
                <w:sz w:val="16"/>
                <w:szCs w:val="16"/>
                <w:lang w:val="en-US"/>
              </w:rPr>
              <w:t>DAI_EXT_TF_R_2675</w:t>
            </w:r>
          </w:p>
        </w:tc>
      </w:tr>
      <w:tr w:rsidR="00F16754" w:rsidRPr="0051341B" w14:paraId="07186963" w14:textId="77777777" w:rsidTr="00A52E7C">
        <w:trPr>
          <w:jc w:val="center"/>
        </w:trPr>
        <w:tc>
          <w:tcPr>
            <w:tcW w:w="1985" w:type="dxa"/>
          </w:tcPr>
          <w:p w14:paraId="5672B67E" w14:textId="5775EE6E" w:rsidR="00F16754" w:rsidRPr="00DF07A5" w:rsidRDefault="00F16754" w:rsidP="00F16754">
            <w:pPr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57</w:t>
            </w:r>
          </w:p>
        </w:tc>
        <w:tc>
          <w:tcPr>
            <w:tcW w:w="3118" w:type="dxa"/>
          </w:tcPr>
          <w:p w14:paraId="6248C8A7" w14:textId="7903696D" w:rsidR="00F16754" w:rsidRPr="00DF07A5" w:rsidRDefault="003829FA" w:rsidP="00F16754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="008450BD" w:rsidRPr="008450BD">
              <w:rPr>
                <w:color w:val="1F497D"/>
                <w:sz w:val="16"/>
                <w:szCs w:val="16"/>
                <w:lang w:val="en-US"/>
              </w:rPr>
              <w:t xml:space="preserve">KU32_AEC_GROUP_MASK_OVER_VO_TENS </w:t>
            </w:r>
            <w:r w:rsidR="008450BD">
              <w:rPr>
                <w:color w:val="1F497D"/>
                <w:sz w:val="16"/>
                <w:szCs w:val="16"/>
                <w:lang w:val="en-US"/>
              </w:rPr>
              <w:t>– to check overvoltage during tensioning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</w:t>
            </w:r>
            <w:r w:rsidRPr="00E7435A">
              <w:rPr>
                <w:sz w:val="16"/>
                <w:szCs w:val="16"/>
                <w:lang w:val="en-US"/>
              </w:rPr>
              <w:t xml:space="preserve"> </w:t>
            </w:r>
            <w:r w:rsidR="00E7435A" w:rsidRPr="00E7435A">
              <w:rPr>
                <w:sz w:val="16"/>
                <w:szCs w:val="16"/>
                <w:lang w:val="en-US"/>
              </w:rPr>
              <w:t>MMG_KU32_MASK_AEC_INHIB_TENSIONING_CYCLES</w:t>
            </w:r>
            <w:r w:rsidR="00E7435A" w:rsidRPr="004A013E">
              <w:rPr>
                <w:sz w:val="16"/>
                <w:szCs w:val="16"/>
                <w:lang w:val="en-US"/>
              </w:rPr>
              <w:t xml:space="preserve"> </w:t>
            </w:r>
            <w:r w:rsidR="00E7435A">
              <w:rPr>
                <w:sz w:val="16"/>
                <w:szCs w:val="16"/>
                <w:lang w:val="en-US"/>
              </w:rPr>
              <w:t>context qualification</w:t>
            </w:r>
          </w:p>
          <w:p w14:paraId="09CFE78E" w14:textId="77777777" w:rsidR="00F16754" w:rsidRPr="00DF07A5" w:rsidRDefault="00F16754" w:rsidP="00F16754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07F2D5A8" w14:textId="1D468E94" w:rsidR="00F16754" w:rsidRPr="009A5B9E" w:rsidRDefault="00F16754" w:rsidP="00F16754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09FB41CF" w14:textId="41202F8E" w:rsidR="00F16754" w:rsidRPr="00187F00" w:rsidRDefault="001C0C7B" w:rsidP="00F16754">
            <w:pPr>
              <w:jc w:val="left"/>
              <w:rPr>
                <w:sz w:val="16"/>
                <w:szCs w:val="16"/>
                <w:lang w:val="en-US"/>
              </w:rPr>
            </w:pPr>
            <w:r w:rsidRPr="001C0C7B">
              <w:rPr>
                <w:sz w:val="16"/>
                <w:szCs w:val="16"/>
                <w:lang w:val="en-US"/>
              </w:rPr>
              <w:t>DAI_EXT_TF_R_2676</w:t>
            </w:r>
          </w:p>
        </w:tc>
      </w:tr>
      <w:tr w:rsidR="0055711B" w:rsidRPr="0051341B" w14:paraId="2124F8E4" w14:textId="77777777" w:rsidTr="00A52E7C">
        <w:trPr>
          <w:jc w:val="center"/>
        </w:trPr>
        <w:tc>
          <w:tcPr>
            <w:tcW w:w="1985" w:type="dxa"/>
          </w:tcPr>
          <w:p w14:paraId="1383926F" w14:textId="4319DFE9" w:rsidR="0055711B" w:rsidRPr="00DF07A5" w:rsidRDefault="0055711B" w:rsidP="0055711B">
            <w:pPr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58</w:t>
            </w:r>
          </w:p>
        </w:tc>
        <w:tc>
          <w:tcPr>
            <w:tcW w:w="3118" w:type="dxa"/>
          </w:tcPr>
          <w:p w14:paraId="0E486F1B" w14:textId="66143C54" w:rsidR="0055711B" w:rsidRPr="00DF07A5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Pr="0055711B">
              <w:rPr>
                <w:color w:val="1F497D"/>
                <w:sz w:val="16"/>
                <w:szCs w:val="16"/>
                <w:lang w:val="en-US"/>
              </w:rPr>
              <w:t>KU32_AEC_GROUP_MASK_IMPLAUSIBLE_DATA_BUCKLE</w:t>
            </w:r>
            <w:r w:rsidRPr="008450BD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>– to check implausible data for buckle signal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</w:t>
            </w:r>
            <w:r w:rsidRPr="00E7435A">
              <w:rPr>
                <w:sz w:val="16"/>
                <w:szCs w:val="16"/>
                <w:lang w:val="en-US"/>
              </w:rPr>
              <w:t xml:space="preserve"> MMG_KU32_MASK_AEC_INHIB_TENSIONING_CYCLES</w:t>
            </w:r>
            <w:r w:rsidRPr="004A013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context qualification</w:t>
            </w:r>
          </w:p>
          <w:p w14:paraId="39956220" w14:textId="77777777" w:rsidR="0055711B" w:rsidRPr="00DF07A5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32E22923" w14:textId="0BDB1296" w:rsidR="0055711B" w:rsidRPr="009A5B9E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2950F071" w14:textId="6CBE879E" w:rsidR="0055711B" w:rsidRPr="001C0C7B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  <w:r w:rsidRPr="0055711B">
              <w:rPr>
                <w:sz w:val="16"/>
                <w:szCs w:val="16"/>
                <w:lang w:val="en-US"/>
              </w:rPr>
              <w:t>DAI_EXT_TF_R_2748</w:t>
            </w:r>
            <w:r w:rsidR="00DF103B">
              <w:rPr>
                <w:sz w:val="16"/>
                <w:szCs w:val="16"/>
                <w:lang w:val="en-US"/>
              </w:rPr>
              <w:t xml:space="preserve">; </w:t>
            </w:r>
            <w:r w:rsidR="00DF103B" w:rsidRPr="00DF103B">
              <w:rPr>
                <w:sz w:val="16"/>
                <w:szCs w:val="16"/>
                <w:lang w:val="en-US"/>
              </w:rPr>
              <w:t>DAI_EXT_TF_R_2760</w:t>
            </w:r>
          </w:p>
        </w:tc>
      </w:tr>
      <w:tr w:rsidR="0055711B" w:rsidRPr="0051341B" w14:paraId="059351BD" w14:textId="77777777" w:rsidTr="00A52E7C">
        <w:trPr>
          <w:jc w:val="center"/>
        </w:trPr>
        <w:tc>
          <w:tcPr>
            <w:tcW w:w="1985" w:type="dxa"/>
          </w:tcPr>
          <w:p w14:paraId="2A50DBAB" w14:textId="6BC198C4" w:rsidR="0055711B" w:rsidRPr="00DF07A5" w:rsidRDefault="0055711B" w:rsidP="0055711B">
            <w:pPr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59</w:t>
            </w:r>
          </w:p>
        </w:tc>
        <w:tc>
          <w:tcPr>
            <w:tcW w:w="3118" w:type="dxa"/>
          </w:tcPr>
          <w:p w14:paraId="5969E470" w14:textId="114A2FB0" w:rsidR="0055711B" w:rsidRPr="00DF07A5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Pr="0055711B">
              <w:rPr>
                <w:color w:val="1F497D"/>
                <w:sz w:val="16"/>
                <w:szCs w:val="16"/>
                <w:lang w:val="en-US"/>
              </w:rPr>
              <w:t>KU32_AEC_GROUP_MASK_TIMEOUT_BUCKLE</w:t>
            </w:r>
            <w:r w:rsidRPr="008450BD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>– to check timout for buckle signal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</w:t>
            </w:r>
            <w:r w:rsidRPr="00E7435A">
              <w:rPr>
                <w:sz w:val="16"/>
                <w:szCs w:val="16"/>
                <w:lang w:val="en-US"/>
              </w:rPr>
              <w:t xml:space="preserve"> MMG_KU32_MASK_AEC_INHIB_TENSIONING_CYCLES</w:t>
            </w:r>
            <w:r w:rsidRPr="004A013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context qualification</w:t>
            </w:r>
          </w:p>
          <w:p w14:paraId="7B08068F" w14:textId="77777777" w:rsidR="0055711B" w:rsidRPr="00DF07A5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7DF09B2D" w14:textId="4E6D947F" w:rsidR="0055711B" w:rsidRPr="009A5B9E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127DF7AD" w14:textId="1946CC97" w:rsidR="0055711B" w:rsidRPr="0055711B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  <w:r w:rsidRPr="0055711B">
              <w:rPr>
                <w:sz w:val="16"/>
                <w:szCs w:val="16"/>
                <w:lang w:val="en-US"/>
              </w:rPr>
              <w:t>DAI_EXT_TF_R_2749</w:t>
            </w:r>
            <w:r w:rsidR="00DF103B">
              <w:rPr>
                <w:sz w:val="16"/>
                <w:szCs w:val="16"/>
                <w:lang w:val="en-US"/>
              </w:rPr>
              <w:t xml:space="preserve">; </w:t>
            </w:r>
            <w:r w:rsidR="00DF103B" w:rsidRPr="00DF103B">
              <w:rPr>
                <w:sz w:val="16"/>
                <w:szCs w:val="16"/>
                <w:lang w:val="en-US"/>
              </w:rPr>
              <w:t>DAI_EXT_TF_R_276</w:t>
            </w:r>
            <w:r w:rsidR="00DF103B">
              <w:rPr>
                <w:sz w:val="16"/>
                <w:szCs w:val="16"/>
                <w:lang w:val="en-US"/>
              </w:rPr>
              <w:t>1</w:t>
            </w:r>
          </w:p>
        </w:tc>
      </w:tr>
      <w:tr w:rsidR="0055711B" w:rsidRPr="0051341B" w14:paraId="16BBBF68" w14:textId="77777777" w:rsidTr="00A52E7C">
        <w:trPr>
          <w:jc w:val="center"/>
        </w:trPr>
        <w:tc>
          <w:tcPr>
            <w:tcW w:w="1985" w:type="dxa"/>
          </w:tcPr>
          <w:p w14:paraId="1E676AB7" w14:textId="20DAF93D" w:rsidR="0055711B" w:rsidRPr="00DF07A5" w:rsidRDefault="0055711B" w:rsidP="0055711B">
            <w:pPr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160</w:t>
            </w:r>
          </w:p>
        </w:tc>
        <w:tc>
          <w:tcPr>
            <w:tcW w:w="3118" w:type="dxa"/>
          </w:tcPr>
          <w:p w14:paraId="3B7CC0B9" w14:textId="0A0A3DC5" w:rsidR="0055711B" w:rsidRPr="00DF07A5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>“</w:t>
            </w:r>
            <w:r w:rsidRPr="0055711B">
              <w:rPr>
                <w:color w:val="1F497D"/>
                <w:sz w:val="16"/>
                <w:szCs w:val="16"/>
                <w:lang w:val="en-US"/>
              </w:rPr>
              <w:t>KU32_AEC_GROUP_MASK_STEERING_CONFIGURATION</w:t>
            </w:r>
            <w:r w:rsidRPr="008450BD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>– to check c</w:t>
            </w:r>
            <w:r w:rsidRPr="0055711B">
              <w:rPr>
                <w:color w:val="1F497D"/>
                <w:sz w:val="16"/>
                <w:szCs w:val="16"/>
                <w:lang w:val="en-US"/>
              </w:rPr>
              <w:t xml:space="preserve">ontrol </w:t>
            </w:r>
            <w:r>
              <w:rPr>
                <w:color w:val="1F497D"/>
                <w:sz w:val="16"/>
                <w:szCs w:val="16"/>
                <w:lang w:val="en-US"/>
              </w:rPr>
              <w:t>u</w:t>
            </w:r>
            <w:r w:rsidRPr="0055711B">
              <w:rPr>
                <w:color w:val="1F497D"/>
                <w:sz w:val="16"/>
                <w:szCs w:val="16"/>
                <w:lang w:val="en-US"/>
              </w:rPr>
              <w:t xml:space="preserve">nit </w:t>
            </w:r>
            <w:r>
              <w:rPr>
                <w:color w:val="1F497D"/>
                <w:sz w:val="16"/>
                <w:szCs w:val="16"/>
                <w:lang w:val="en-US"/>
              </w:rPr>
              <w:t>c</w:t>
            </w:r>
            <w:r w:rsidRPr="0055711B">
              <w:rPr>
                <w:color w:val="1F497D"/>
                <w:sz w:val="16"/>
                <w:szCs w:val="16"/>
                <w:lang w:val="en-US"/>
              </w:rPr>
              <w:t>onfiguration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" AEC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group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status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ERH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</w:t>
            </w:r>
            <w:r w:rsidRPr="00E7435A">
              <w:rPr>
                <w:sz w:val="16"/>
                <w:szCs w:val="16"/>
                <w:lang w:val="en-US"/>
              </w:rPr>
              <w:t xml:space="preserve"> MMG_KU32_MASK_AEC_INHIB_TENSIONING_CYCLES</w:t>
            </w:r>
            <w:r w:rsidRPr="004A013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context qualification</w:t>
            </w:r>
          </w:p>
          <w:p w14:paraId="00759FCA" w14:textId="77777777" w:rsidR="0055711B" w:rsidRPr="00DF07A5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3B7FC06E" w14:textId="3BFA4675" w:rsidR="0055711B" w:rsidRPr="009A5B9E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2F0610B5" w14:textId="70A6014F" w:rsidR="0055711B" w:rsidRPr="0055711B" w:rsidRDefault="0055711B" w:rsidP="0055711B">
            <w:pPr>
              <w:jc w:val="left"/>
              <w:rPr>
                <w:sz w:val="16"/>
                <w:szCs w:val="16"/>
                <w:lang w:val="en-US"/>
              </w:rPr>
            </w:pPr>
            <w:r w:rsidRPr="0055711B">
              <w:rPr>
                <w:sz w:val="16"/>
                <w:szCs w:val="16"/>
                <w:lang w:val="en-US"/>
              </w:rPr>
              <w:t>DAI_EXT_TF_R_274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</w:tr>
    </w:tbl>
    <w:p w14:paraId="67E9645E" w14:textId="5CB6D4F3" w:rsidR="004A013E" w:rsidRDefault="004A013E" w:rsidP="008616F2">
      <w:pPr>
        <w:tabs>
          <w:tab w:val="left" w:pos="1276"/>
        </w:tabs>
        <w:rPr>
          <w:lang w:val="en-US"/>
        </w:rPr>
      </w:pPr>
    </w:p>
    <w:p w14:paraId="1E8F104E" w14:textId="77777777" w:rsidR="004D3050" w:rsidRDefault="004D3050" w:rsidP="004D3050">
      <w:pPr>
        <w:pStyle w:val="ListParagraph"/>
        <w:rPr>
          <w:b/>
          <w:bCs/>
        </w:rPr>
      </w:pPr>
    </w:p>
    <w:p w14:paraId="78C597F0" w14:textId="7D7AFFFD" w:rsidR="004D3050" w:rsidRDefault="004D3050" w:rsidP="004D3050">
      <w:pPr>
        <w:pStyle w:val="ListParagraph"/>
        <w:numPr>
          <w:ilvl w:val="0"/>
          <w:numId w:val="29"/>
        </w:numPr>
        <w:rPr>
          <w:b/>
          <w:bCs/>
        </w:rPr>
      </w:pPr>
      <w:bookmarkStart w:id="41" w:name="_Hlk138069725"/>
      <w:r w:rsidRPr="00843079">
        <w:rPr>
          <w:b/>
          <w:bCs/>
        </w:rPr>
        <w:t xml:space="preserve">Context </w:t>
      </w:r>
      <w:r w:rsidRPr="004F2B1E">
        <w:rPr>
          <w:b/>
          <w:bCs/>
        </w:rPr>
        <w:t>MMG_KU32_MASK_EOL_</w:t>
      </w:r>
      <w:r w:rsidR="00733447">
        <w:rPr>
          <w:b/>
          <w:bCs/>
        </w:rPr>
        <w:t>COMFORT</w:t>
      </w:r>
    </w:p>
    <w:bookmarkEnd w:id="41"/>
    <w:p w14:paraId="4F62D125" w14:textId="77777777" w:rsidR="004D3050" w:rsidRPr="00843079" w:rsidRDefault="004D3050" w:rsidP="004D3050">
      <w:pPr>
        <w:pStyle w:val="ListParagraph"/>
        <w:rPr>
          <w:b/>
          <w:bCs/>
        </w:rPr>
      </w:pPr>
    </w:p>
    <w:tbl>
      <w:tblPr>
        <w:tblStyle w:val="TableGrid"/>
        <w:tblW w:w="9625" w:type="dxa"/>
        <w:tblLayout w:type="fixed"/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4D3050" w:rsidRPr="0051341B" w14:paraId="62E49460" w14:textId="77777777" w:rsidTr="00893F6F">
        <w:trPr>
          <w:trHeight w:val="365"/>
        </w:trPr>
        <w:tc>
          <w:tcPr>
            <w:tcW w:w="1985" w:type="dxa"/>
            <w:shd w:val="clear" w:color="auto" w:fill="BFBFBF" w:themeFill="background1" w:themeFillShade="BF"/>
          </w:tcPr>
          <w:p w14:paraId="1CFE59C7" w14:textId="77777777" w:rsidR="004D3050" w:rsidRPr="0051341B" w:rsidRDefault="004D3050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64C6D8E5" w14:textId="77777777" w:rsidR="004D3050" w:rsidRPr="0051341B" w:rsidRDefault="004D3050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14:paraId="3B7BAC79" w14:textId="77777777" w:rsidR="004D3050" w:rsidRPr="0051341B" w:rsidRDefault="004D3050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BFBFBF" w:themeFill="background1" w:themeFillShade="BF"/>
          </w:tcPr>
          <w:p w14:paraId="12946B49" w14:textId="77777777" w:rsidR="004D3050" w:rsidRPr="0051341B" w:rsidRDefault="004D3050" w:rsidP="00A52E7C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810FD2" w:rsidRPr="0051341B" w14:paraId="4F28772F" w14:textId="77777777" w:rsidTr="00893F6F">
        <w:tc>
          <w:tcPr>
            <w:tcW w:w="1985" w:type="dxa"/>
          </w:tcPr>
          <w:p w14:paraId="5706A0B9" w14:textId="3DB9D74D" w:rsidR="00810FD2" w:rsidRPr="0051341B" w:rsidRDefault="00810FD2" w:rsidP="00810FD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ARCH_SW_MMG_01</w:t>
            </w:r>
            <w:r>
              <w:rPr>
                <w:sz w:val="16"/>
                <w:szCs w:val="16"/>
              </w:rPr>
              <w:t>62</w:t>
            </w:r>
          </w:p>
        </w:tc>
        <w:tc>
          <w:tcPr>
            <w:tcW w:w="3118" w:type="dxa"/>
          </w:tcPr>
          <w:p w14:paraId="257F0A1F" w14:textId="111703BA" w:rsidR="001E13FA" w:rsidRPr="00DF07A5" w:rsidRDefault="003353CC" w:rsidP="001E13FA">
            <w:pPr>
              <w:jc w:val="left"/>
              <w:rPr>
                <w:sz w:val="16"/>
                <w:szCs w:val="16"/>
                <w:lang w:val="en-US"/>
              </w:rPr>
            </w:pPr>
            <w:r w:rsidRPr="003353CC">
              <w:rPr>
                <w:sz w:val="16"/>
                <w:szCs w:val="16"/>
                <w:lang w:val="en-US"/>
              </w:rPr>
              <w:t>The “</w:t>
            </w:r>
            <w:r w:rsidRPr="00EB50DF">
              <w:rPr>
                <w:color w:val="0070C0"/>
                <w:sz w:val="16"/>
                <w:szCs w:val="16"/>
                <w:lang w:val="en-US"/>
              </w:rPr>
              <w:t>KU32_AEC_GROUP_MASK_EOL_COMFORT – To check EOL comfort counter</w:t>
            </w:r>
            <w:r w:rsidRPr="003353CC">
              <w:rPr>
                <w:sz w:val="16"/>
                <w:szCs w:val="16"/>
                <w:lang w:val="en-US"/>
              </w:rPr>
              <w:t xml:space="preserve">" AEC group status from ERH shall be an input </w:t>
            </w:r>
            <w:r w:rsidR="001E13FA">
              <w:rPr>
                <w:sz w:val="16"/>
                <w:szCs w:val="16"/>
                <w:lang w:val="en-US"/>
              </w:rPr>
              <w:t xml:space="preserve">for </w:t>
            </w:r>
            <w:r w:rsidR="001E13FA" w:rsidRPr="001E13FA">
              <w:rPr>
                <w:sz w:val="16"/>
                <w:szCs w:val="16"/>
                <w:lang w:val="en-US"/>
              </w:rPr>
              <w:t>MMG_KU32_</w:t>
            </w:r>
            <w:r w:rsidR="0091670D">
              <w:t xml:space="preserve"> </w:t>
            </w:r>
            <w:r w:rsidR="0091670D" w:rsidRPr="0091670D">
              <w:rPr>
                <w:sz w:val="16"/>
                <w:szCs w:val="16"/>
                <w:lang w:val="en-US"/>
              </w:rPr>
              <w:t>MASK_EOL_COMFORT</w:t>
            </w:r>
            <w:r w:rsidR="001E13FA" w:rsidRPr="001E13FA">
              <w:rPr>
                <w:sz w:val="16"/>
                <w:szCs w:val="16"/>
                <w:lang w:val="en-US"/>
              </w:rPr>
              <w:t xml:space="preserve"> </w:t>
            </w:r>
            <w:r w:rsidR="001E13FA">
              <w:rPr>
                <w:sz w:val="16"/>
                <w:szCs w:val="16"/>
                <w:lang w:val="en-US"/>
              </w:rPr>
              <w:t>context qualification</w:t>
            </w:r>
          </w:p>
          <w:p w14:paraId="267E364E" w14:textId="15B3FCFD" w:rsidR="00810FD2" w:rsidRPr="00DF07A5" w:rsidRDefault="00810FD2" w:rsidP="00810FD2">
            <w:pPr>
              <w:jc w:val="left"/>
              <w:rPr>
                <w:sz w:val="16"/>
                <w:szCs w:val="16"/>
                <w:lang w:val="en-US"/>
              </w:rPr>
            </w:pPr>
          </w:p>
          <w:p w14:paraId="3450B1B3" w14:textId="1D85864F" w:rsidR="00810FD2" w:rsidRPr="0051341B" w:rsidRDefault="00810FD2" w:rsidP="00810FD2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16BDE75D" w14:textId="441A89F0" w:rsidR="00810FD2" w:rsidRPr="0051341B" w:rsidRDefault="00810FD2" w:rsidP="00810FD2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0E618B44" w14:textId="2DA1FFE0" w:rsidR="00810FD2" w:rsidRPr="0051341B" w:rsidRDefault="00B2272D" w:rsidP="00810FD2">
            <w:pPr>
              <w:jc w:val="left"/>
              <w:rPr>
                <w:sz w:val="16"/>
                <w:szCs w:val="16"/>
                <w:lang w:val="en-US"/>
              </w:rPr>
            </w:pPr>
            <w:r w:rsidRPr="00B2272D">
              <w:rPr>
                <w:sz w:val="16"/>
                <w:szCs w:val="16"/>
                <w:lang w:val="en-US"/>
              </w:rPr>
              <w:t>DAI_EXT_TF_R_2704</w:t>
            </w:r>
          </w:p>
        </w:tc>
      </w:tr>
    </w:tbl>
    <w:p w14:paraId="0106B11F" w14:textId="77777777" w:rsidR="004D3050" w:rsidRPr="00DF07A5" w:rsidRDefault="004D3050" w:rsidP="008616F2">
      <w:pPr>
        <w:tabs>
          <w:tab w:val="left" w:pos="1276"/>
        </w:tabs>
        <w:rPr>
          <w:lang w:val="en-US"/>
        </w:rPr>
      </w:pPr>
    </w:p>
    <w:p w14:paraId="57AB05E9" w14:textId="22D079D2" w:rsidR="008167E7" w:rsidRDefault="008167E7" w:rsidP="008167E7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 xml:space="preserve">Context </w:t>
      </w:r>
      <w:r w:rsidRPr="008167E7">
        <w:rPr>
          <w:b/>
          <w:bCs/>
        </w:rPr>
        <w:t>MMG_KU32_MASK_SIGNAL_RELEASE_INHIBITION</w:t>
      </w:r>
    </w:p>
    <w:p w14:paraId="32DE2749" w14:textId="0F95E5A0" w:rsidR="00B916BA" w:rsidRDefault="00B916BA" w:rsidP="00B916BA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B916BA" w:rsidRPr="0051341B" w14:paraId="603ED936" w14:textId="77777777" w:rsidTr="008C2B03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23B69A7C" w14:textId="77777777" w:rsidR="00B916BA" w:rsidRPr="0051341B" w:rsidRDefault="00B916BA" w:rsidP="008C2B0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2F515580" w14:textId="77777777" w:rsidR="00B916BA" w:rsidRPr="0051341B" w:rsidRDefault="00B916BA" w:rsidP="008C2B0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5E49C9CB" w14:textId="77777777" w:rsidR="00B916BA" w:rsidRPr="0051341B" w:rsidRDefault="00B916BA" w:rsidP="008C2B0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4FCF56B9" w14:textId="77777777" w:rsidR="00B916BA" w:rsidRPr="0051341B" w:rsidRDefault="00B916BA" w:rsidP="008C2B0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B916BA" w:rsidRPr="00AA7E8D" w14:paraId="1D276D25" w14:textId="77777777" w:rsidTr="008C2B03">
        <w:trPr>
          <w:jc w:val="center"/>
        </w:trPr>
        <w:tc>
          <w:tcPr>
            <w:tcW w:w="1985" w:type="dxa"/>
          </w:tcPr>
          <w:p w14:paraId="661FDCEF" w14:textId="0523E544" w:rsidR="00B916BA" w:rsidRPr="0051341B" w:rsidRDefault="00B916BA" w:rsidP="008C2B0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</w:t>
            </w:r>
            <w:r>
              <w:rPr>
                <w:sz w:val="16"/>
                <w:szCs w:val="16"/>
              </w:rPr>
              <w:t>0301</w:t>
            </w:r>
          </w:p>
        </w:tc>
        <w:tc>
          <w:tcPr>
            <w:tcW w:w="3118" w:type="dxa"/>
          </w:tcPr>
          <w:p w14:paraId="6F6BA160" w14:textId="74402461" w:rsidR="00B916BA" w:rsidRPr="00DF07A5" w:rsidRDefault="00B916BA" w:rsidP="008C2B03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</w:t>
            </w:r>
            <w:r w:rsidR="003118B9">
              <w:rPr>
                <w:color w:val="1F497D"/>
                <w:sz w:val="16"/>
                <w:szCs w:val="16"/>
                <w:lang w:val="en-US"/>
              </w:rPr>
              <w:t xml:space="preserve">Release Inhibition signal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 w:rsidR="003118B9">
              <w:rPr>
                <w:color w:val="1F497D"/>
                <w:sz w:val="16"/>
                <w:szCs w:val="16"/>
                <w:lang w:val="en-US"/>
              </w:rPr>
              <w:t>CIL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="003118B9" w:rsidRPr="003118B9">
              <w:rPr>
                <w:sz w:val="16"/>
                <w:szCs w:val="16"/>
                <w:lang w:val="en-US"/>
              </w:rPr>
              <w:t>MMG_KU32_MASK_SIGNAL_RELEASE_INHIBITION</w:t>
            </w:r>
            <w:r>
              <w:rPr>
                <w:sz w:val="16"/>
                <w:szCs w:val="16"/>
                <w:lang w:val="en-US"/>
              </w:rPr>
              <w:t xml:space="preserve"> context qualification</w:t>
            </w:r>
          </w:p>
          <w:p w14:paraId="0F1AD6F0" w14:textId="77777777" w:rsidR="00B916BA" w:rsidRPr="0051341B" w:rsidRDefault="00B916BA" w:rsidP="008C2B03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13B480CB" w14:textId="77777777" w:rsidR="00B916BA" w:rsidRPr="0051341B" w:rsidRDefault="00B916BA" w:rsidP="008C2B03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0EBDA9CA" w14:textId="4D1F0F69" w:rsidR="00B916BA" w:rsidRPr="00AA7E8D" w:rsidRDefault="00B916BA" w:rsidP="008C2B03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</w:tbl>
    <w:p w14:paraId="0496F742" w14:textId="35254ED2" w:rsidR="00B916BA" w:rsidRDefault="00B916BA" w:rsidP="00B916BA">
      <w:pPr>
        <w:pStyle w:val="ListParagraph"/>
        <w:rPr>
          <w:b/>
          <w:bCs/>
        </w:rPr>
      </w:pPr>
    </w:p>
    <w:p w14:paraId="014C98CD" w14:textId="61A2AF27" w:rsidR="00F87B21" w:rsidRDefault="00F87B21" w:rsidP="00F87B21">
      <w:pPr>
        <w:pStyle w:val="ListParagraph"/>
        <w:numPr>
          <w:ilvl w:val="0"/>
          <w:numId w:val="29"/>
        </w:numPr>
        <w:rPr>
          <w:b/>
          <w:bCs/>
        </w:rPr>
      </w:pPr>
      <w:r w:rsidRPr="00843079">
        <w:rPr>
          <w:b/>
          <w:bCs/>
        </w:rPr>
        <w:t xml:space="preserve">Context </w:t>
      </w:r>
      <w:r w:rsidRPr="00F87B21">
        <w:rPr>
          <w:b/>
          <w:bCs/>
        </w:rPr>
        <w:t>MMG_KU32_MASK_ENABLE_IGNITION_ON</w:t>
      </w:r>
    </w:p>
    <w:p w14:paraId="728E9004" w14:textId="77777777" w:rsidR="00F87B21" w:rsidRDefault="00F87B21" w:rsidP="00F87B21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F87B21" w:rsidRPr="0051341B" w14:paraId="0FA0EB16" w14:textId="77777777" w:rsidTr="00FA1483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6237D559" w14:textId="77777777" w:rsidR="00F87B21" w:rsidRPr="0051341B" w:rsidRDefault="00F87B21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1300B24B" w14:textId="77777777" w:rsidR="00F87B21" w:rsidRPr="0051341B" w:rsidRDefault="00F87B21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1CC49D7F" w14:textId="77777777" w:rsidR="00F87B21" w:rsidRPr="0051341B" w:rsidRDefault="00F87B21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3DDAD818" w14:textId="77777777" w:rsidR="00F87B21" w:rsidRPr="0051341B" w:rsidRDefault="00F87B21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F87B21" w:rsidRPr="00AA7E8D" w14:paraId="1F002109" w14:textId="77777777" w:rsidTr="00FA1483">
        <w:trPr>
          <w:jc w:val="center"/>
        </w:trPr>
        <w:tc>
          <w:tcPr>
            <w:tcW w:w="1985" w:type="dxa"/>
          </w:tcPr>
          <w:p w14:paraId="2B6760B8" w14:textId="39D17769" w:rsidR="00F87B21" w:rsidRPr="0051341B" w:rsidRDefault="00F87B21" w:rsidP="00FA148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</w:t>
            </w:r>
            <w:r>
              <w:rPr>
                <w:sz w:val="16"/>
                <w:szCs w:val="16"/>
              </w:rPr>
              <w:t>03</w:t>
            </w:r>
            <w:r w:rsidR="004E59F1">
              <w:rPr>
                <w:sz w:val="16"/>
                <w:szCs w:val="16"/>
              </w:rPr>
              <w:t>2</w:t>
            </w:r>
            <w:r w:rsidR="008F0127">
              <w:rPr>
                <w:sz w:val="16"/>
                <w:szCs w:val="16"/>
              </w:rPr>
              <w:t>0</w:t>
            </w:r>
          </w:p>
        </w:tc>
        <w:tc>
          <w:tcPr>
            <w:tcW w:w="3118" w:type="dxa"/>
          </w:tcPr>
          <w:p w14:paraId="37F62F63" w14:textId="6EDE02AD" w:rsidR="00F87B21" w:rsidRPr="00DF07A5" w:rsidRDefault="00F87B21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Ignition signal </w:t>
            </w:r>
            <w:r w:rsidRPr="00DF07A5">
              <w:rPr>
                <w:sz w:val="16"/>
                <w:szCs w:val="16"/>
                <w:lang w:val="en-US"/>
              </w:rPr>
              <w:t xml:space="preserve">from </w:t>
            </w:r>
            <w:r>
              <w:rPr>
                <w:color w:val="1F497D"/>
                <w:sz w:val="16"/>
                <w:szCs w:val="16"/>
                <w:lang w:val="en-US"/>
              </w:rPr>
              <w:t>CIL</w:t>
            </w:r>
            <w:r w:rsidRPr="00DF07A5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DF07A5">
              <w:rPr>
                <w:sz w:val="16"/>
                <w:szCs w:val="16"/>
                <w:lang w:val="en-US"/>
              </w:rPr>
              <w:t>shall 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F87B21">
              <w:rPr>
                <w:sz w:val="16"/>
                <w:szCs w:val="16"/>
                <w:lang w:val="en-US"/>
              </w:rPr>
              <w:t>MMG_KU32_MASK_ENABLE_IGNITION_ON</w:t>
            </w:r>
            <w:r>
              <w:rPr>
                <w:sz w:val="16"/>
                <w:szCs w:val="16"/>
                <w:lang w:val="en-US"/>
              </w:rPr>
              <w:t xml:space="preserve"> context qualification</w:t>
            </w:r>
          </w:p>
          <w:p w14:paraId="7A84B9CF" w14:textId="77777777" w:rsidR="00F87B21" w:rsidRPr="0051341B" w:rsidRDefault="00F87B21" w:rsidP="00FA1483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50D93A07" w14:textId="77777777" w:rsidR="00F87B21" w:rsidRPr="0051341B" w:rsidRDefault="00F87B21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3893F3E3" w14:textId="53D18718" w:rsidR="00F87B21" w:rsidRPr="00AA7E8D" w:rsidRDefault="00B50631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B50631">
              <w:rPr>
                <w:sz w:val="16"/>
                <w:szCs w:val="16"/>
                <w:lang w:val="en-US"/>
              </w:rPr>
              <w:t>DAI_EXT_TF_I_2870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</w:tr>
    </w:tbl>
    <w:p w14:paraId="734D8DFA" w14:textId="6038ECDF" w:rsidR="00F87B21" w:rsidRDefault="00F87B21" w:rsidP="00B916BA">
      <w:pPr>
        <w:pStyle w:val="ListParagraph"/>
        <w:rPr>
          <w:b/>
          <w:bCs/>
        </w:rPr>
      </w:pPr>
    </w:p>
    <w:p w14:paraId="0D1AB480" w14:textId="4D76A49A" w:rsidR="00F87B21" w:rsidRDefault="00F87B21" w:rsidP="004B2A79">
      <w:pPr>
        <w:pStyle w:val="ListParagraph"/>
        <w:numPr>
          <w:ilvl w:val="0"/>
          <w:numId w:val="29"/>
        </w:numPr>
        <w:rPr>
          <w:b/>
          <w:bCs/>
        </w:rPr>
      </w:pPr>
      <w:r w:rsidRPr="00F87B21">
        <w:rPr>
          <w:b/>
          <w:bCs/>
        </w:rPr>
        <w:t>Context MMG_KU32_MASK_ENABLE_CODING_API</w:t>
      </w:r>
    </w:p>
    <w:p w14:paraId="5B958501" w14:textId="77777777" w:rsidR="00F87B21" w:rsidRPr="00F87B21" w:rsidRDefault="00F87B21" w:rsidP="00F87B21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F87B21" w:rsidRPr="0051341B" w14:paraId="111DA22B" w14:textId="77777777" w:rsidTr="00FA1483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548B44D8" w14:textId="77777777" w:rsidR="00F87B21" w:rsidRPr="0051341B" w:rsidRDefault="00F87B21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7DDD01F1" w14:textId="77777777" w:rsidR="00F87B21" w:rsidRPr="0051341B" w:rsidRDefault="00F87B21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22A0670D" w14:textId="77777777" w:rsidR="00F87B21" w:rsidRPr="0051341B" w:rsidRDefault="00F87B21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7E9E11CB" w14:textId="77777777" w:rsidR="00F87B21" w:rsidRPr="0051341B" w:rsidRDefault="00F87B21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F87B21" w:rsidRPr="00AA7E8D" w14:paraId="2046AAAE" w14:textId="77777777" w:rsidTr="00FA1483">
        <w:trPr>
          <w:jc w:val="center"/>
        </w:trPr>
        <w:tc>
          <w:tcPr>
            <w:tcW w:w="1985" w:type="dxa"/>
          </w:tcPr>
          <w:p w14:paraId="38E30431" w14:textId="2AD7CC07" w:rsidR="00F87B21" w:rsidRPr="0051341B" w:rsidRDefault="00F87B21" w:rsidP="00FA148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</w:t>
            </w:r>
            <w:r>
              <w:rPr>
                <w:sz w:val="16"/>
                <w:szCs w:val="16"/>
              </w:rPr>
              <w:t>03</w:t>
            </w:r>
            <w:r w:rsidR="004E59F1">
              <w:rPr>
                <w:sz w:val="16"/>
                <w:szCs w:val="16"/>
              </w:rPr>
              <w:t>21</w:t>
            </w:r>
          </w:p>
        </w:tc>
        <w:tc>
          <w:tcPr>
            <w:tcW w:w="3118" w:type="dxa"/>
          </w:tcPr>
          <w:p w14:paraId="7824AAF5" w14:textId="30814088" w:rsidR="00F87B21" w:rsidRPr="00DF07A5" w:rsidRDefault="00F87B21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</w:t>
            </w:r>
            <w:r w:rsidR="00D63DB1">
              <w:rPr>
                <w:color w:val="1F497D"/>
                <w:sz w:val="16"/>
                <w:szCs w:val="16"/>
                <w:lang w:val="en-US"/>
              </w:rPr>
              <w:t xml:space="preserve">VehicleEquipemnt parameter for API activation </w:t>
            </w:r>
            <w:r w:rsidRPr="00DF07A5">
              <w:rPr>
                <w:sz w:val="16"/>
                <w:szCs w:val="16"/>
                <w:lang w:val="en-US"/>
              </w:rPr>
              <w:t>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F87B21">
              <w:rPr>
                <w:sz w:val="16"/>
                <w:szCs w:val="16"/>
                <w:lang w:val="en-US"/>
              </w:rPr>
              <w:t>MMG_KU32_MASK_ENABLE_CODING_API</w:t>
            </w:r>
            <w:r w:rsidR="00D63DB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context qualification</w:t>
            </w:r>
          </w:p>
          <w:p w14:paraId="31BF6D12" w14:textId="77777777" w:rsidR="00F87B21" w:rsidRPr="0051341B" w:rsidRDefault="00F87B21" w:rsidP="00FA1483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17C80CF4" w14:textId="77777777" w:rsidR="00F87B21" w:rsidRPr="0051341B" w:rsidRDefault="00F87B21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70A5B611" w14:textId="28388CB2" w:rsidR="00F87B21" w:rsidRPr="00AA7E8D" w:rsidRDefault="00B50631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B50631">
              <w:rPr>
                <w:sz w:val="16"/>
                <w:szCs w:val="16"/>
                <w:lang w:val="en-US"/>
              </w:rPr>
              <w:t>DAI_EXT_TF_I_2870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</w:tr>
    </w:tbl>
    <w:p w14:paraId="02E40606" w14:textId="77777777" w:rsidR="00F87B21" w:rsidRDefault="00F87B21" w:rsidP="00B916BA">
      <w:pPr>
        <w:pStyle w:val="ListParagraph"/>
        <w:rPr>
          <w:b/>
          <w:bCs/>
        </w:rPr>
      </w:pPr>
    </w:p>
    <w:p w14:paraId="13B47123" w14:textId="7DAB5104" w:rsidR="005D313D" w:rsidRPr="005D313D" w:rsidRDefault="005D313D" w:rsidP="008E4878">
      <w:pPr>
        <w:pStyle w:val="ListParagraph"/>
        <w:numPr>
          <w:ilvl w:val="0"/>
          <w:numId w:val="29"/>
        </w:numPr>
        <w:rPr>
          <w:b/>
          <w:bCs/>
        </w:rPr>
      </w:pPr>
      <w:r w:rsidRPr="005D313D">
        <w:rPr>
          <w:b/>
          <w:bCs/>
        </w:rPr>
        <w:t>Context MMG_KU32_MASK_ENABLE_CODING_RBTMFL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5D313D" w:rsidRPr="0051341B" w14:paraId="6AF7A2FB" w14:textId="77777777" w:rsidTr="00FA1483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0C651632" w14:textId="77777777" w:rsidR="005D313D" w:rsidRPr="0051341B" w:rsidRDefault="005D313D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1D1144C6" w14:textId="77777777" w:rsidR="005D313D" w:rsidRPr="0051341B" w:rsidRDefault="005D313D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3A8813C8" w14:textId="77777777" w:rsidR="005D313D" w:rsidRPr="0051341B" w:rsidRDefault="005D313D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116BADCF" w14:textId="77777777" w:rsidR="005D313D" w:rsidRPr="0051341B" w:rsidRDefault="005D313D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5D313D" w:rsidRPr="00AA7E8D" w14:paraId="659AED0F" w14:textId="77777777" w:rsidTr="00FA1483">
        <w:trPr>
          <w:jc w:val="center"/>
        </w:trPr>
        <w:tc>
          <w:tcPr>
            <w:tcW w:w="1985" w:type="dxa"/>
          </w:tcPr>
          <w:p w14:paraId="39346DA5" w14:textId="70AF7FEB" w:rsidR="005D313D" w:rsidRPr="0051341B" w:rsidRDefault="005D313D" w:rsidP="00FA148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</w:t>
            </w:r>
            <w:r>
              <w:rPr>
                <w:sz w:val="16"/>
                <w:szCs w:val="16"/>
              </w:rPr>
              <w:t>03</w:t>
            </w:r>
            <w:r w:rsidR="004E59F1">
              <w:rPr>
                <w:sz w:val="16"/>
                <w:szCs w:val="16"/>
              </w:rPr>
              <w:t>22</w:t>
            </w:r>
          </w:p>
        </w:tc>
        <w:tc>
          <w:tcPr>
            <w:tcW w:w="3118" w:type="dxa"/>
          </w:tcPr>
          <w:p w14:paraId="2B5F3387" w14:textId="594A3B57" w:rsidR="005D313D" w:rsidRPr="00DF07A5" w:rsidRDefault="005D313D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</w:t>
            </w:r>
            <w:r>
              <w:rPr>
                <w:color w:val="1F497D"/>
                <w:sz w:val="16"/>
                <w:szCs w:val="16"/>
                <w:lang w:val="en-US"/>
              </w:rPr>
              <w:t>Vehicle</w:t>
            </w:r>
            <w:r w:rsidR="004E59F1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Equipemnt parameter for coding RBTMFL/RBTMFR </w:t>
            </w:r>
            <w:r w:rsidRPr="00DF07A5">
              <w:rPr>
                <w:sz w:val="16"/>
                <w:szCs w:val="16"/>
                <w:lang w:val="en-US"/>
              </w:rPr>
              <w:t>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5D313D">
              <w:rPr>
                <w:sz w:val="16"/>
                <w:szCs w:val="16"/>
                <w:lang w:val="en-US"/>
              </w:rPr>
              <w:t>MMG_KU32_MASK_ENABLE_CODING_RBTMFL</w:t>
            </w:r>
            <w:r>
              <w:rPr>
                <w:sz w:val="16"/>
                <w:szCs w:val="16"/>
                <w:lang w:val="en-US"/>
              </w:rPr>
              <w:t xml:space="preserve"> context qualification</w:t>
            </w:r>
          </w:p>
          <w:p w14:paraId="7E487AAF" w14:textId="77777777" w:rsidR="005D313D" w:rsidRPr="0051341B" w:rsidRDefault="005D313D" w:rsidP="00FA1483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3D979811" w14:textId="77777777" w:rsidR="005D313D" w:rsidRPr="0051341B" w:rsidRDefault="005D313D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7BB18DD4" w14:textId="1C7A4E80" w:rsidR="005D313D" w:rsidRPr="00AA7E8D" w:rsidRDefault="00B50631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B50631">
              <w:rPr>
                <w:sz w:val="16"/>
                <w:szCs w:val="16"/>
                <w:lang w:val="en-US"/>
              </w:rPr>
              <w:t>DAI_EXT_TF_I_2870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</w:tr>
    </w:tbl>
    <w:p w14:paraId="038539C9" w14:textId="77777777" w:rsidR="005D313D" w:rsidRDefault="005D313D" w:rsidP="005D313D">
      <w:pPr>
        <w:pStyle w:val="ListParagraph"/>
        <w:rPr>
          <w:b/>
          <w:bCs/>
        </w:rPr>
      </w:pPr>
    </w:p>
    <w:p w14:paraId="5C7EB56E" w14:textId="4D88F792" w:rsidR="005D313D" w:rsidRDefault="005D313D" w:rsidP="005D313D">
      <w:pPr>
        <w:pStyle w:val="ListParagraph"/>
        <w:numPr>
          <w:ilvl w:val="0"/>
          <w:numId w:val="29"/>
        </w:numPr>
        <w:rPr>
          <w:b/>
          <w:bCs/>
        </w:rPr>
      </w:pPr>
      <w:r w:rsidRPr="00F87B21">
        <w:rPr>
          <w:b/>
          <w:bCs/>
        </w:rPr>
        <w:t xml:space="preserve">Context </w:t>
      </w:r>
      <w:r w:rsidRPr="005D313D">
        <w:rPr>
          <w:b/>
          <w:bCs/>
        </w:rPr>
        <w:t>MMG_KU32_MASK_ENABLE_CODING_RBTMF</w:t>
      </w:r>
      <w:r>
        <w:rPr>
          <w:b/>
          <w:bCs/>
        </w:rPr>
        <w:t>R</w:t>
      </w:r>
    </w:p>
    <w:p w14:paraId="040336F3" w14:textId="77777777" w:rsidR="005D313D" w:rsidRPr="00F87B21" w:rsidRDefault="005D313D" w:rsidP="005D313D">
      <w:pPr>
        <w:pStyle w:val="ListParagraph"/>
        <w:rPr>
          <w:b/>
          <w:bCs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5D313D" w:rsidRPr="0051341B" w14:paraId="38AABBA7" w14:textId="77777777" w:rsidTr="00FA1483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0A5FB0AB" w14:textId="77777777" w:rsidR="005D313D" w:rsidRPr="0051341B" w:rsidRDefault="005D313D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lang w:val="en-US"/>
              </w:rPr>
              <w:br w:type="page"/>
            </w:r>
            <w:r w:rsidRPr="0051341B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14093FEE" w14:textId="77777777" w:rsidR="005D313D" w:rsidRPr="0051341B" w:rsidRDefault="005D313D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41E63C97" w14:textId="77777777" w:rsidR="005D313D" w:rsidRPr="0051341B" w:rsidRDefault="005D313D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38AF505C" w14:textId="77777777" w:rsidR="005D313D" w:rsidRPr="0051341B" w:rsidRDefault="005D313D" w:rsidP="00FA148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51341B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5D313D" w:rsidRPr="00AA7E8D" w14:paraId="45080B16" w14:textId="77777777" w:rsidTr="00FA1483">
        <w:trPr>
          <w:jc w:val="center"/>
        </w:trPr>
        <w:tc>
          <w:tcPr>
            <w:tcW w:w="1985" w:type="dxa"/>
          </w:tcPr>
          <w:p w14:paraId="08EDD488" w14:textId="74D638B4" w:rsidR="005D313D" w:rsidRPr="0051341B" w:rsidRDefault="005D313D" w:rsidP="00FA1483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</w:t>
            </w:r>
            <w:r>
              <w:rPr>
                <w:sz w:val="16"/>
                <w:szCs w:val="16"/>
              </w:rPr>
              <w:t>03</w:t>
            </w:r>
            <w:r w:rsidR="004E59F1">
              <w:rPr>
                <w:sz w:val="16"/>
                <w:szCs w:val="16"/>
              </w:rPr>
              <w:t>23</w:t>
            </w:r>
          </w:p>
        </w:tc>
        <w:tc>
          <w:tcPr>
            <w:tcW w:w="3118" w:type="dxa"/>
          </w:tcPr>
          <w:p w14:paraId="26FF173C" w14:textId="0FD34C74" w:rsidR="005D313D" w:rsidRPr="00DF07A5" w:rsidRDefault="005D313D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</w:t>
            </w:r>
            <w:r>
              <w:rPr>
                <w:color w:val="1F497D"/>
                <w:sz w:val="16"/>
                <w:szCs w:val="16"/>
                <w:lang w:val="en-US"/>
              </w:rPr>
              <w:t>Vehicle</w:t>
            </w:r>
            <w:r w:rsidR="004E59F1"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Equipemnt parameter coding RBTMFL/RBTMFR </w:t>
            </w:r>
            <w:r w:rsidRPr="00DF07A5">
              <w:rPr>
                <w:sz w:val="16"/>
                <w:szCs w:val="16"/>
                <w:lang w:val="en-US"/>
              </w:rPr>
              <w:t>be an input</w:t>
            </w:r>
            <w:r>
              <w:rPr>
                <w:sz w:val="16"/>
                <w:szCs w:val="16"/>
                <w:lang w:val="en-US"/>
              </w:rPr>
              <w:t xml:space="preserve"> for </w:t>
            </w:r>
            <w:r w:rsidRPr="005D313D">
              <w:rPr>
                <w:sz w:val="16"/>
                <w:szCs w:val="16"/>
                <w:lang w:val="en-US"/>
              </w:rPr>
              <w:t>MMG_KU32_MASK_ENABLE_CODING_RBTMF</w:t>
            </w:r>
            <w:r>
              <w:rPr>
                <w:sz w:val="16"/>
                <w:szCs w:val="16"/>
                <w:lang w:val="en-US"/>
              </w:rPr>
              <w:t>r context qualification</w:t>
            </w:r>
          </w:p>
          <w:p w14:paraId="232B2A9F" w14:textId="77777777" w:rsidR="005D313D" w:rsidRPr="0051341B" w:rsidRDefault="005D313D" w:rsidP="00FA1483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694" w:type="dxa"/>
          </w:tcPr>
          <w:p w14:paraId="4A0ED6B9" w14:textId="77777777" w:rsidR="005D313D" w:rsidRPr="0051341B" w:rsidRDefault="005D313D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3650638E" w14:textId="1B224311" w:rsidR="005D313D" w:rsidRPr="00AA7E8D" w:rsidRDefault="00B50631" w:rsidP="00FA1483">
            <w:pPr>
              <w:jc w:val="left"/>
              <w:rPr>
                <w:sz w:val="16"/>
                <w:szCs w:val="16"/>
                <w:lang w:val="en-US"/>
              </w:rPr>
            </w:pPr>
            <w:r w:rsidRPr="00B50631">
              <w:rPr>
                <w:sz w:val="16"/>
                <w:szCs w:val="16"/>
                <w:lang w:val="en-US"/>
              </w:rPr>
              <w:t>DAI_EXT_TF_I_2870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</w:tr>
    </w:tbl>
    <w:p w14:paraId="609E364A" w14:textId="77777777" w:rsidR="005D313D" w:rsidRDefault="005D313D" w:rsidP="005D313D">
      <w:pPr>
        <w:pStyle w:val="ListParagraph"/>
        <w:rPr>
          <w:b/>
          <w:bCs/>
        </w:rPr>
      </w:pPr>
    </w:p>
    <w:p w14:paraId="64296339" w14:textId="77777777" w:rsidR="00B916BA" w:rsidRDefault="00B916BA" w:rsidP="00B916BA">
      <w:pPr>
        <w:pStyle w:val="ListParagraph"/>
        <w:rPr>
          <w:b/>
          <w:bCs/>
        </w:rPr>
      </w:pPr>
    </w:p>
    <w:p w14:paraId="627B66B0" w14:textId="77777777" w:rsidR="00D24586" w:rsidRPr="001F7EB0" w:rsidRDefault="00D24586" w:rsidP="008616F2">
      <w:pPr>
        <w:tabs>
          <w:tab w:val="left" w:pos="1276"/>
        </w:tabs>
        <w:rPr>
          <w:lang w:val="en-US"/>
        </w:rPr>
      </w:pPr>
    </w:p>
    <w:p w14:paraId="5159094A" w14:textId="77777777" w:rsidR="007E45DF" w:rsidRPr="007E45DF" w:rsidRDefault="007E45DF" w:rsidP="00C421E6">
      <w:pPr>
        <w:pStyle w:val="Heading3"/>
        <w:rPr>
          <w:lang w:val="en-US"/>
        </w:rPr>
      </w:pPr>
      <w:bookmarkStart w:id="42" w:name="_Toc155874675"/>
      <w:r w:rsidRPr="007E45DF">
        <w:rPr>
          <w:lang w:val="en-US"/>
        </w:rPr>
        <w:t>Called functions</w:t>
      </w:r>
      <w:bookmarkEnd w:id="42"/>
      <w:r w:rsidRPr="007E45DF">
        <w:rPr>
          <w:lang w:val="en-US"/>
        </w:rPr>
        <w:t xml:space="preserve">  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7E45DF" w:rsidRPr="00DF07A5" w14:paraId="2AB301F3" w14:textId="77777777" w:rsidTr="009B4EC5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7314E355" w14:textId="77777777" w:rsidR="007E45DF" w:rsidRPr="00DF07A5" w:rsidRDefault="007E45DF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036237C2" w14:textId="77777777" w:rsidR="007E45DF" w:rsidRPr="00DF07A5" w:rsidRDefault="007E45DF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6A01B4F6" w14:textId="77777777" w:rsidR="007E45DF" w:rsidRPr="00DF07A5" w:rsidRDefault="007E45DF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5E883701" w14:textId="77777777" w:rsidR="007E45DF" w:rsidRPr="00DF07A5" w:rsidRDefault="007E45DF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7E45DF" w:rsidRPr="00DF07A5" w14:paraId="3AD439BA" w14:textId="77777777" w:rsidTr="009B4EC5">
        <w:trPr>
          <w:jc w:val="center"/>
        </w:trPr>
        <w:tc>
          <w:tcPr>
            <w:tcW w:w="1985" w:type="dxa"/>
          </w:tcPr>
          <w:p w14:paraId="305E7FED" w14:textId="63E53EA8" w:rsidR="007E45DF" w:rsidRPr="007C646B" w:rsidRDefault="00804E83" w:rsidP="009B4EC5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200</w:t>
            </w:r>
          </w:p>
        </w:tc>
        <w:tc>
          <w:tcPr>
            <w:tcW w:w="3118" w:type="dxa"/>
          </w:tcPr>
          <w:p w14:paraId="345E66DD" w14:textId="52C55B04" w:rsidR="007E45DF" w:rsidRPr="00DF07A5" w:rsidRDefault="007D50E4" w:rsidP="009B4EC5">
            <w:pPr>
              <w:jc w:val="left"/>
              <w:rPr>
                <w:sz w:val="16"/>
                <w:szCs w:val="16"/>
                <w:lang w:val="en-US"/>
              </w:rPr>
            </w:pPr>
            <w:r w:rsidRPr="007D50E4">
              <w:rPr>
                <w:color w:val="1F497D"/>
                <w:sz w:val="16"/>
                <w:szCs w:val="16"/>
                <w:lang w:val="en-US"/>
              </w:rPr>
              <w:t>ATM_runGetLastCriticalAutotestId</w:t>
            </w:r>
            <w:r w:rsidRPr="007D50E4">
              <w:rPr>
                <w:sz w:val="16"/>
                <w:szCs w:val="16"/>
                <w:lang w:val="en-US"/>
              </w:rPr>
              <w:t xml:space="preserve"> shal</w:t>
            </w:r>
            <w:r>
              <w:rPr>
                <w:sz w:val="16"/>
                <w:szCs w:val="16"/>
                <w:lang w:val="en-US"/>
              </w:rPr>
              <w:t>l</w:t>
            </w:r>
            <w:r w:rsidRPr="007D50E4">
              <w:rPr>
                <w:sz w:val="16"/>
                <w:szCs w:val="16"/>
                <w:lang w:val="en-US"/>
              </w:rPr>
              <w:t xml:space="preserve"> be called to get last critical autotest ID</w:t>
            </w:r>
          </w:p>
        </w:tc>
        <w:tc>
          <w:tcPr>
            <w:tcW w:w="2694" w:type="dxa"/>
          </w:tcPr>
          <w:p w14:paraId="249CF5DE" w14:textId="772AFC1B" w:rsidR="007E45DF" w:rsidRPr="00DF07A5" w:rsidRDefault="006713D4" w:rsidP="009B4EC5">
            <w:pPr>
              <w:jc w:val="left"/>
              <w:rPr>
                <w:sz w:val="16"/>
                <w:szCs w:val="16"/>
                <w:lang w:val="en-US"/>
              </w:rPr>
            </w:pPr>
            <w:r w:rsidRPr="009A5B9E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3491075D" w14:textId="196CB743" w:rsidR="007E45DF" w:rsidRPr="00DF07A5" w:rsidRDefault="007E45DF" w:rsidP="009B4EC5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713D4" w:rsidRPr="00DF07A5" w14:paraId="3ACB6262" w14:textId="77777777" w:rsidTr="009B4EC5">
        <w:trPr>
          <w:jc w:val="center"/>
        </w:trPr>
        <w:tc>
          <w:tcPr>
            <w:tcW w:w="1985" w:type="dxa"/>
          </w:tcPr>
          <w:p w14:paraId="145E666A" w14:textId="54B4E867" w:rsidR="006713D4" w:rsidRPr="007C646B" w:rsidRDefault="006713D4" w:rsidP="006713D4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201</w:t>
            </w:r>
          </w:p>
        </w:tc>
        <w:tc>
          <w:tcPr>
            <w:tcW w:w="3118" w:type="dxa"/>
          </w:tcPr>
          <w:p w14:paraId="048BBCA4" w14:textId="212382CC" w:rsidR="006713D4" w:rsidRPr="007D50E4" w:rsidRDefault="008517A9" w:rsidP="006713D4">
            <w:pPr>
              <w:jc w:val="left"/>
              <w:rPr>
                <w:color w:val="1F497D"/>
                <w:sz w:val="16"/>
                <w:szCs w:val="16"/>
                <w:lang w:val="en-US"/>
              </w:rPr>
            </w:pPr>
            <w:r w:rsidRPr="008517A9">
              <w:rPr>
                <w:color w:val="1F497D"/>
                <w:sz w:val="16"/>
                <w:szCs w:val="16"/>
                <w:lang w:val="en-US"/>
              </w:rPr>
              <w:t>ATM_runGetTestResult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="006713D4" w:rsidRPr="007D50E4">
              <w:rPr>
                <w:sz w:val="16"/>
                <w:szCs w:val="16"/>
                <w:lang w:val="en-US"/>
              </w:rPr>
              <w:t>shall be called to get the status of the last executed autotest</w:t>
            </w:r>
          </w:p>
        </w:tc>
        <w:tc>
          <w:tcPr>
            <w:tcW w:w="2694" w:type="dxa"/>
          </w:tcPr>
          <w:p w14:paraId="7FD081AB" w14:textId="7EC68AA6" w:rsidR="006713D4" w:rsidRPr="00DF07A5" w:rsidRDefault="006713D4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7D0B6FC2" w14:textId="77777777" w:rsidR="006713D4" w:rsidRPr="00DF07A5" w:rsidRDefault="006713D4" w:rsidP="006713D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713D4" w:rsidRPr="00DF07A5" w14:paraId="0457A261" w14:textId="77777777" w:rsidTr="009B4EC5">
        <w:trPr>
          <w:jc w:val="center"/>
        </w:trPr>
        <w:tc>
          <w:tcPr>
            <w:tcW w:w="1985" w:type="dxa"/>
          </w:tcPr>
          <w:p w14:paraId="4B7DE857" w14:textId="5337439C" w:rsidR="006713D4" w:rsidRPr="007C646B" w:rsidRDefault="006713D4" w:rsidP="006713D4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202</w:t>
            </w:r>
          </w:p>
        </w:tc>
        <w:tc>
          <w:tcPr>
            <w:tcW w:w="3118" w:type="dxa"/>
          </w:tcPr>
          <w:p w14:paraId="384724A0" w14:textId="0E44BFF2" w:rsidR="006713D4" w:rsidRPr="007D50E4" w:rsidRDefault="006713D4" w:rsidP="006713D4">
            <w:pPr>
              <w:jc w:val="left"/>
              <w:rPr>
                <w:color w:val="1F497D"/>
                <w:sz w:val="16"/>
                <w:szCs w:val="16"/>
                <w:lang w:val="en-US"/>
              </w:rPr>
            </w:pPr>
            <w:r w:rsidRPr="00E543A1">
              <w:rPr>
                <w:color w:val="1F497D"/>
                <w:sz w:val="16"/>
                <w:szCs w:val="16"/>
                <w:lang w:val="en-US"/>
              </w:rPr>
              <w:t>PMP_runGetBatteryVoltageSurveyStatus</w:t>
            </w:r>
            <w:r>
              <w:rPr>
                <w:rFonts w:ascii="Consolas" w:hAnsi="Consolas" w:cs="Consolas"/>
                <w:color w:val="000000"/>
                <w:shd w:val="clear" w:color="auto" w:fill="B9B0B4"/>
                <w:lang w:val="en-US" w:eastAsia="zh-CN"/>
              </w:rPr>
              <w:t xml:space="preserve"> </w:t>
            </w:r>
            <w:r w:rsidRPr="00E543A1">
              <w:rPr>
                <w:sz w:val="16"/>
                <w:szCs w:val="16"/>
                <w:lang w:val="en-US"/>
              </w:rPr>
              <w:t>shall be called to get the battery voltage</w:t>
            </w:r>
          </w:p>
        </w:tc>
        <w:tc>
          <w:tcPr>
            <w:tcW w:w="2694" w:type="dxa"/>
          </w:tcPr>
          <w:p w14:paraId="1C54F1DB" w14:textId="21C1F46C" w:rsidR="006713D4" w:rsidRPr="00DF07A5" w:rsidRDefault="006713D4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01CF2F56" w14:textId="77777777" w:rsidR="006713D4" w:rsidRPr="00DF07A5" w:rsidRDefault="006713D4" w:rsidP="006713D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713D4" w:rsidRPr="00DF07A5" w14:paraId="59B16558" w14:textId="77777777" w:rsidTr="009B4EC5">
        <w:trPr>
          <w:jc w:val="center"/>
        </w:trPr>
        <w:tc>
          <w:tcPr>
            <w:tcW w:w="1985" w:type="dxa"/>
          </w:tcPr>
          <w:p w14:paraId="02C58B61" w14:textId="78F0D28D" w:rsidR="006713D4" w:rsidRPr="00E543A1" w:rsidRDefault="006713D4" w:rsidP="006713D4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203</w:t>
            </w:r>
          </w:p>
        </w:tc>
        <w:tc>
          <w:tcPr>
            <w:tcW w:w="3118" w:type="dxa"/>
          </w:tcPr>
          <w:p w14:paraId="6F80C142" w14:textId="417AFA61" w:rsidR="006713D4" w:rsidRPr="00E543A1" w:rsidRDefault="006713D4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543A1">
              <w:rPr>
                <w:color w:val="1F497D"/>
                <w:sz w:val="16"/>
                <w:szCs w:val="16"/>
                <w:lang w:val="en-US"/>
              </w:rPr>
              <w:t>Rte_Read_prrExecutedCycle_u8CycleNumber</w:t>
            </w:r>
            <w:r w:rsidRPr="00E543A1">
              <w:rPr>
                <w:sz w:val="16"/>
                <w:szCs w:val="16"/>
                <w:lang w:val="en-US"/>
              </w:rPr>
              <w:t xml:space="preserve"> shall be called to get the executed cycle for different context</w:t>
            </w:r>
            <w:r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2694" w:type="dxa"/>
          </w:tcPr>
          <w:p w14:paraId="3982E396" w14:textId="28CA9F4A" w:rsidR="006713D4" w:rsidRPr="00DF07A5" w:rsidRDefault="006713D4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6D61BD8B" w14:textId="77777777" w:rsidR="006713D4" w:rsidRPr="00DF07A5" w:rsidRDefault="006713D4" w:rsidP="006713D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713D4" w:rsidRPr="00DF07A5" w14:paraId="214D225C" w14:textId="77777777" w:rsidTr="009B4EC5">
        <w:trPr>
          <w:jc w:val="center"/>
        </w:trPr>
        <w:tc>
          <w:tcPr>
            <w:tcW w:w="1985" w:type="dxa"/>
          </w:tcPr>
          <w:p w14:paraId="4D9DF9E6" w14:textId="733DA0B9" w:rsidR="006713D4" w:rsidRPr="00E543A1" w:rsidRDefault="006713D4" w:rsidP="006713D4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204</w:t>
            </w:r>
          </w:p>
        </w:tc>
        <w:tc>
          <w:tcPr>
            <w:tcW w:w="3118" w:type="dxa"/>
          </w:tcPr>
          <w:p w14:paraId="4088C5F2" w14:textId="2AE4B7F8" w:rsidR="006713D4" w:rsidRPr="00E543A1" w:rsidRDefault="006713D4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543A1">
              <w:rPr>
                <w:color w:val="1F497D"/>
                <w:sz w:val="16"/>
                <w:szCs w:val="16"/>
                <w:lang w:val="en-US"/>
              </w:rPr>
              <w:t>BMM_runGetPyroActivationStatus</w:t>
            </w:r>
            <w:r w:rsidRPr="00E543A1">
              <w:rPr>
                <w:sz w:val="16"/>
                <w:szCs w:val="16"/>
                <w:lang w:val="en-US"/>
              </w:rPr>
              <w:t xml:space="preserve"> shall be called to get pyro activation status</w:t>
            </w:r>
          </w:p>
        </w:tc>
        <w:tc>
          <w:tcPr>
            <w:tcW w:w="2694" w:type="dxa"/>
          </w:tcPr>
          <w:p w14:paraId="5A1EA323" w14:textId="004D9B60" w:rsidR="006713D4" w:rsidRPr="00DF07A5" w:rsidRDefault="006713D4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646567D4" w14:textId="77777777" w:rsidR="006713D4" w:rsidRPr="00DF07A5" w:rsidRDefault="006713D4" w:rsidP="006713D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713D4" w:rsidRPr="00DF07A5" w14:paraId="14C5AE1F" w14:textId="77777777" w:rsidTr="009B4EC5">
        <w:trPr>
          <w:jc w:val="center"/>
        </w:trPr>
        <w:tc>
          <w:tcPr>
            <w:tcW w:w="1985" w:type="dxa"/>
          </w:tcPr>
          <w:p w14:paraId="0F1713AA" w14:textId="5F5BFD67" w:rsidR="006713D4" w:rsidRPr="00E543A1" w:rsidRDefault="006713D4" w:rsidP="006713D4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lastRenderedPageBreak/>
              <w:t>ARCH_SW_MMG_0</w:t>
            </w:r>
            <w:r>
              <w:rPr>
                <w:sz w:val="16"/>
                <w:szCs w:val="16"/>
              </w:rPr>
              <w:t>205</w:t>
            </w:r>
          </w:p>
        </w:tc>
        <w:tc>
          <w:tcPr>
            <w:tcW w:w="3118" w:type="dxa"/>
          </w:tcPr>
          <w:p w14:paraId="035A0D58" w14:textId="6B4EC2CE" w:rsidR="006713D4" w:rsidRPr="00E543A1" w:rsidRDefault="00D11249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D11249">
              <w:rPr>
                <w:color w:val="1F497D"/>
                <w:sz w:val="16"/>
                <w:szCs w:val="16"/>
                <w:lang w:val="en-US"/>
              </w:rPr>
              <w:t xml:space="preserve">ERH_runGetAecGroupsStatus </w:t>
            </w:r>
            <w:r w:rsidR="006713D4" w:rsidRPr="00E543A1">
              <w:rPr>
                <w:sz w:val="16"/>
                <w:szCs w:val="16"/>
                <w:lang w:val="en-US"/>
              </w:rPr>
              <w:t>shall be called to get de status of the AEC</w:t>
            </w:r>
            <w:r w:rsidR="006713D4">
              <w:rPr>
                <w:sz w:val="16"/>
                <w:szCs w:val="16"/>
                <w:lang w:val="en-US"/>
              </w:rPr>
              <w:t xml:space="preserve"> for different contexts</w:t>
            </w:r>
          </w:p>
        </w:tc>
        <w:tc>
          <w:tcPr>
            <w:tcW w:w="2694" w:type="dxa"/>
          </w:tcPr>
          <w:p w14:paraId="30BE9F5E" w14:textId="3C4E5BE9" w:rsidR="006713D4" w:rsidRPr="00DF07A5" w:rsidRDefault="006713D4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1BF4AE0B" w14:textId="77777777" w:rsidR="006713D4" w:rsidRPr="00DF07A5" w:rsidRDefault="006713D4" w:rsidP="006713D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6713D4" w:rsidRPr="00DF07A5" w14:paraId="35C11D5D" w14:textId="77777777" w:rsidTr="009B4EC5">
        <w:trPr>
          <w:jc w:val="center"/>
        </w:trPr>
        <w:tc>
          <w:tcPr>
            <w:tcW w:w="1985" w:type="dxa"/>
          </w:tcPr>
          <w:p w14:paraId="7243682D" w14:textId="376BCF27" w:rsidR="006713D4" w:rsidRPr="00E543A1" w:rsidRDefault="006713D4" w:rsidP="006713D4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206</w:t>
            </w:r>
          </w:p>
        </w:tc>
        <w:tc>
          <w:tcPr>
            <w:tcW w:w="3118" w:type="dxa"/>
          </w:tcPr>
          <w:p w14:paraId="1F008042" w14:textId="38FA82EF" w:rsidR="006713D4" w:rsidRPr="00E543A1" w:rsidRDefault="006713D4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543A1">
              <w:rPr>
                <w:color w:val="1F497D"/>
                <w:sz w:val="16"/>
                <w:szCs w:val="16"/>
                <w:lang w:val="en-US"/>
              </w:rPr>
              <w:t>BMM_runEnableHBSMonitoring</w:t>
            </w:r>
            <w:r w:rsidRPr="00E543A1">
              <w:rPr>
                <w:sz w:val="16"/>
                <w:szCs w:val="16"/>
                <w:lang w:val="en-US"/>
              </w:rPr>
              <w:t xml:space="preserve"> shall be called to notify BMM about restoring the puls counting</w:t>
            </w:r>
          </w:p>
        </w:tc>
        <w:tc>
          <w:tcPr>
            <w:tcW w:w="2694" w:type="dxa"/>
          </w:tcPr>
          <w:p w14:paraId="71452BD5" w14:textId="2528CFAA" w:rsidR="006713D4" w:rsidRPr="00DF07A5" w:rsidRDefault="006713D4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05AF6BA4" w14:textId="77777777" w:rsidR="006713D4" w:rsidRPr="00DF07A5" w:rsidRDefault="006713D4" w:rsidP="006713D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D30B81" w:rsidRPr="00DF07A5" w14:paraId="784FE20A" w14:textId="77777777" w:rsidTr="009B4EC5">
        <w:trPr>
          <w:jc w:val="center"/>
        </w:trPr>
        <w:tc>
          <w:tcPr>
            <w:tcW w:w="1985" w:type="dxa"/>
          </w:tcPr>
          <w:p w14:paraId="5914F40B" w14:textId="701D8C64" w:rsidR="00D30B81" w:rsidRPr="00DF07A5" w:rsidRDefault="00D30B81" w:rsidP="006713D4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</w:t>
            </w:r>
            <w:r w:rsidR="00DF103B">
              <w:rPr>
                <w:sz w:val="16"/>
                <w:szCs w:val="16"/>
              </w:rPr>
              <w:t>7</w:t>
            </w:r>
          </w:p>
        </w:tc>
        <w:tc>
          <w:tcPr>
            <w:tcW w:w="3118" w:type="dxa"/>
          </w:tcPr>
          <w:p w14:paraId="13E32AF5" w14:textId="3FE5E236" w:rsidR="00D30B81" w:rsidRPr="00E543A1" w:rsidRDefault="00D30B81" w:rsidP="006713D4">
            <w:pPr>
              <w:jc w:val="left"/>
              <w:rPr>
                <w:color w:val="1F497D"/>
                <w:sz w:val="16"/>
                <w:szCs w:val="16"/>
                <w:lang w:val="en-US"/>
              </w:rPr>
            </w:pPr>
            <w:r w:rsidRPr="00D30B81">
              <w:rPr>
                <w:color w:val="1F497D"/>
                <w:sz w:val="16"/>
                <w:szCs w:val="16"/>
                <w:lang w:val="en-US"/>
              </w:rPr>
              <w:t>PMP_runGetBatteryVoltage_10ms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E543A1">
              <w:rPr>
                <w:sz w:val="16"/>
                <w:szCs w:val="16"/>
                <w:lang w:val="en-US"/>
              </w:rPr>
              <w:t xml:space="preserve">shall be called to </w:t>
            </w:r>
            <w:r>
              <w:rPr>
                <w:sz w:val="16"/>
                <w:szCs w:val="16"/>
                <w:lang w:val="en-US"/>
              </w:rPr>
              <w:t xml:space="preserve">read the KL30 battery voltage </w:t>
            </w:r>
            <w:r w:rsidR="00916434">
              <w:rPr>
                <w:sz w:val="16"/>
                <w:szCs w:val="16"/>
                <w:lang w:val="en-US"/>
              </w:rPr>
              <w:t>to</w:t>
            </w:r>
            <w:r>
              <w:rPr>
                <w:sz w:val="16"/>
                <w:szCs w:val="16"/>
                <w:lang w:val="en-US"/>
              </w:rPr>
              <w:t xml:space="preserve"> check if measured battery voltage is outside Extended Operating range</w:t>
            </w:r>
          </w:p>
        </w:tc>
        <w:tc>
          <w:tcPr>
            <w:tcW w:w="2694" w:type="dxa"/>
          </w:tcPr>
          <w:p w14:paraId="0CF3AE22" w14:textId="5BBFE7C5" w:rsidR="00D30B81" w:rsidRPr="00E92E27" w:rsidRDefault="00D30B81" w:rsidP="006713D4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7B6BF982" w14:textId="3AE042B3" w:rsidR="00D30B81" w:rsidRPr="00DF07A5" w:rsidRDefault="00D30B81" w:rsidP="006713D4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D30B81">
              <w:rPr>
                <w:sz w:val="16"/>
                <w:szCs w:val="16"/>
                <w:lang w:val="en-US"/>
              </w:rPr>
              <w:t>DAI_EXT_TF_R_2755</w:t>
            </w:r>
          </w:p>
        </w:tc>
      </w:tr>
      <w:tr w:rsidR="009013EE" w:rsidRPr="00DF07A5" w14:paraId="26CC9E4F" w14:textId="77777777" w:rsidTr="009B4EC5">
        <w:trPr>
          <w:jc w:val="center"/>
        </w:trPr>
        <w:tc>
          <w:tcPr>
            <w:tcW w:w="1985" w:type="dxa"/>
          </w:tcPr>
          <w:p w14:paraId="49A2E699" w14:textId="783F6A4D" w:rsidR="009013EE" w:rsidRPr="00DF07A5" w:rsidRDefault="009013EE" w:rsidP="009013EE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208</w:t>
            </w:r>
          </w:p>
        </w:tc>
        <w:tc>
          <w:tcPr>
            <w:tcW w:w="3118" w:type="dxa"/>
          </w:tcPr>
          <w:p w14:paraId="09755E1E" w14:textId="7FC9DE37" w:rsidR="009013EE" w:rsidRPr="00D30B81" w:rsidRDefault="009013EE" w:rsidP="009013EE">
            <w:pPr>
              <w:jc w:val="left"/>
              <w:rPr>
                <w:color w:val="1F497D"/>
                <w:sz w:val="16"/>
                <w:szCs w:val="16"/>
                <w:lang w:val="en-US"/>
              </w:rPr>
            </w:pPr>
            <w:r w:rsidRPr="00D30B81">
              <w:rPr>
                <w:color w:val="1F497D"/>
                <w:sz w:val="16"/>
                <w:szCs w:val="16"/>
                <w:lang w:val="en-US"/>
              </w:rPr>
              <w:t>PMP_runGetBatteryVoltage_10ms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E543A1">
              <w:rPr>
                <w:sz w:val="16"/>
                <w:szCs w:val="16"/>
                <w:lang w:val="en-US"/>
              </w:rPr>
              <w:t xml:space="preserve">shall be called to </w:t>
            </w:r>
            <w:r>
              <w:rPr>
                <w:sz w:val="16"/>
                <w:szCs w:val="16"/>
                <w:lang w:val="en-US"/>
              </w:rPr>
              <w:t xml:space="preserve">read the KL30 battery voltage </w:t>
            </w:r>
            <w:r w:rsidR="003A2D98">
              <w:rPr>
                <w:sz w:val="16"/>
                <w:szCs w:val="16"/>
                <w:lang w:val="en-US"/>
              </w:rPr>
              <w:t>to</w:t>
            </w:r>
            <w:r>
              <w:rPr>
                <w:sz w:val="16"/>
                <w:szCs w:val="16"/>
                <w:lang w:val="en-US"/>
              </w:rPr>
              <w:t xml:space="preserve"> check if measured battery voltage is outside Normal Operating range</w:t>
            </w:r>
          </w:p>
        </w:tc>
        <w:tc>
          <w:tcPr>
            <w:tcW w:w="2694" w:type="dxa"/>
          </w:tcPr>
          <w:p w14:paraId="76A852E7" w14:textId="49B80F79" w:rsidR="009013EE" w:rsidRPr="00E92E27" w:rsidRDefault="009013EE" w:rsidP="009013EE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328155FD" w14:textId="020D795D" w:rsidR="009013EE" w:rsidRPr="00D30B81" w:rsidRDefault="009013EE" w:rsidP="009013E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D30B81">
              <w:rPr>
                <w:sz w:val="16"/>
                <w:szCs w:val="16"/>
                <w:lang w:val="en-US"/>
              </w:rPr>
              <w:t>DAI_EXT_TF_R_27</w:t>
            </w:r>
            <w:r>
              <w:rPr>
                <w:sz w:val="16"/>
                <w:szCs w:val="16"/>
                <w:lang w:val="en-US"/>
              </w:rPr>
              <w:t>47</w:t>
            </w:r>
          </w:p>
        </w:tc>
      </w:tr>
      <w:tr w:rsidR="0034375D" w:rsidRPr="00DF07A5" w14:paraId="6FB8FB30" w14:textId="77777777" w:rsidTr="009B4EC5">
        <w:trPr>
          <w:jc w:val="center"/>
        </w:trPr>
        <w:tc>
          <w:tcPr>
            <w:tcW w:w="1985" w:type="dxa"/>
          </w:tcPr>
          <w:p w14:paraId="308EBCEF" w14:textId="3EE65034" w:rsidR="0034375D" w:rsidRPr="00DF07A5" w:rsidRDefault="0034375D" w:rsidP="009013EE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209</w:t>
            </w:r>
          </w:p>
        </w:tc>
        <w:tc>
          <w:tcPr>
            <w:tcW w:w="3118" w:type="dxa"/>
          </w:tcPr>
          <w:p w14:paraId="6EF2E44E" w14:textId="7A779AB7" w:rsidR="0034375D" w:rsidRPr="0034375D" w:rsidRDefault="0034375D" w:rsidP="009013EE">
            <w:pPr>
              <w:jc w:val="left"/>
              <w:rPr>
                <w:sz w:val="16"/>
                <w:szCs w:val="16"/>
                <w:lang w:val="en-US"/>
              </w:rPr>
            </w:pPr>
            <w:r w:rsidRPr="0034375D">
              <w:rPr>
                <w:color w:val="1F497D"/>
                <w:sz w:val="16"/>
                <w:szCs w:val="16"/>
                <w:lang w:val="en-US"/>
              </w:rPr>
              <w:t>Rte_Write_MMG_AC_ModeManagement_AvailabilityDataHandler_AvailabilityDataCategory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shall be called to send the AvailabilityDataCategory</w:t>
            </w:r>
            <w:r w:rsidR="00DD3CE8">
              <w:rPr>
                <w:sz w:val="16"/>
                <w:szCs w:val="16"/>
                <w:lang w:val="en-US"/>
              </w:rPr>
              <w:t xml:space="preserve"> towards DiagFunction</w:t>
            </w:r>
          </w:p>
        </w:tc>
        <w:tc>
          <w:tcPr>
            <w:tcW w:w="2694" w:type="dxa"/>
          </w:tcPr>
          <w:p w14:paraId="772D691D" w14:textId="696CCEF4" w:rsidR="0034375D" w:rsidRPr="00E92E27" w:rsidRDefault="0034375D" w:rsidP="009013EE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24266337" w14:textId="568B8D23" w:rsidR="0034375D" w:rsidRPr="00D30B81" w:rsidRDefault="0017327A" w:rsidP="009013EE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17327A">
              <w:rPr>
                <w:sz w:val="16"/>
                <w:szCs w:val="16"/>
                <w:lang w:val="en-US"/>
              </w:rPr>
              <w:t>DAI_EXT_TF_B_2082</w:t>
            </w:r>
          </w:p>
        </w:tc>
      </w:tr>
      <w:tr w:rsidR="008167E7" w:rsidRPr="00DF07A5" w14:paraId="0D6DBF43" w14:textId="77777777" w:rsidTr="001F4B94">
        <w:trPr>
          <w:trHeight w:val="233"/>
          <w:jc w:val="center"/>
        </w:trPr>
        <w:tc>
          <w:tcPr>
            <w:tcW w:w="1985" w:type="dxa"/>
          </w:tcPr>
          <w:p w14:paraId="6EC4FAAB" w14:textId="1C9A782B" w:rsidR="008167E7" w:rsidRPr="00DF07A5" w:rsidRDefault="008167E7" w:rsidP="009013EE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8167E7">
              <w:rPr>
                <w:sz w:val="16"/>
                <w:szCs w:val="16"/>
              </w:rPr>
              <w:t>ARCH_SW_MMG_030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118" w:type="dxa"/>
          </w:tcPr>
          <w:p w14:paraId="15D15362" w14:textId="5C7886A4" w:rsidR="008167E7" w:rsidRPr="0034375D" w:rsidRDefault="001F4B94" w:rsidP="009013EE">
            <w:pPr>
              <w:jc w:val="left"/>
              <w:rPr>
                <w:color w:val="1F497D"/>
                <w:sz w:val="16"/>
                <w:szCs w:val="16"/>
                <w:lang w:val="en-US"/>
              </w:rPr>
            </w:pPr>
            <w:r w:rsidRPr="001F4B94">
              <w:rPr>
                <w:color w:val="1F497D"/>
                <w:sz w:val="16"/>
                <w:szCs w:val="16"/>
                <w:lang w:val="en-US"/>
              </w:rPr>
              <w:t>Rte_Read_prrCustomerSpecific_b8SignalRelInhibition</w:t>
            </w:r>
            <w:r>
              <w:rPr>
                <w:color w:val="1F497D"/>
                <w:sz w:val="16"/>
                <w:szCs w:val="16"/>
                <w:lang w:val="en-US"/>
              </w:rPr>
              <w:t xml:space="preserve"> </w:t>
            </w:r>
            <w:r w:rsidRPr="001F4B94">
              <w:rPr>
                <w:color w:val="000000" w:themeColor="text1"/>
                <w:sz w:val="16"/>
                <w:szCs w:val="16"/>
                <w:lang w:val="en-US"/>
              </w:rPr>
              <w:t>shall be called to read release inhibition for costumer signals</w:t>
            </w:r>
          </w:p>
        </w:tc>
        <w:tc>
          <w:tcPr>
            <w:tcW w:w="2694" w:type="dxa"/>
          </w:tcPr>
          <w:p w14:paraId="1A788163" w14:textId="7F33595C" w:rsidR="008167E7" w:rsidRPr="00E92E27" w:rsidRDefault="008167E7" w:rsidP="009013EE">
            <w:pPr>
              <w:jc w:val="left"/>
              <w:rPr>
                <w:sz w:val="16"/>
                <w:szCs w:val="16"/>
                <w:lang w:val="en-US"/>
              </w:rPr>
            </w:pPr>
            <w:r w:rsidRPr="00E92E27">
              <w:rPr>
                <w:sz w:val="16"/>
                <w:szCs w:val="16"/>
                <w:lang w:val="en-US"/>
              </w:rPr>
              <w:t>MMG_runUpdateModeStatus</w:t>
            </w:r>
          </w:p>
        </w:tc>
        <w:tc>
          <w:tcPr>
            <w:tcW w:w="1828" w:type="dxa"/>
          </w:tcPr>
          <w:p w14:paraId="1C0881F1" w14:textId="77777777" w:rsidR="008167E7" w:rsidRPr="0017327A" w:rsidRDefault="008167E7" w:rsidP="009013EE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3B5F7CCF" w14:textId="77777777" w:rsidR="00967AF1" w:rsidRDefault="00967AF1" w:rsidP="008616F2"/>
    <w:p w14:paraId="3D706DAE" w14:textId="52AA79B9" w:rsidR="00CD5D3D" w:rsidRPr="00F0104F" w:rsidRDefault="00CD5D3D" w:rsidP="00F0104F">
      <w:pPr>
        <w:pStyle w:val="Heading2"/>
      </w:pPr>
      <w:bookmarkStart w:id="43" w:name="_Toc155874676"/>
      <w:r w:rsidRPr="00F0104F">
        <w:t>MMG_Init</w:t>
      </w:r>
      <w:bookmarkEnd w:id="33"/>
      <w:bookmarkEnd w:id="43"/>
    </w:p>
    <w:p w14:paraId="4FF73434" w14:textId="77777777" w:rsidR="00CD5D3D" w:rsidRPr="00DF07A5" w:rsidRDefault="00CD5D3D" w:rsidP="00CD5D3D">
      <w:pPr>
        <w:pStyle w:val="Heading3"/>
        <w:rPr>
          <w:lang w:val="en-US"/>
        </w:rPr>
      </w:pPr>
      <w:bookmarkStart w:id="44" w:name="_Toc155874677"/>
      <w:r w:rsidRPr="00DF07A5">
        <w:rPr>
          <w:lang w:val="en-US"/>
        </w:rPr>
        <w:t>Definition</w:t>
      </w:r>
      <w:bookmarkEnd w:id="44"/>
    </w:p>
    <w:p w14:paraId="599A9B9C" w14:textId="77777777" w:rsidR="00CD5D3D" w:rsidRPr="00DF07A5" w:rsidRDefault="00CD5D3D" w:rsidP="00CD5D3D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CD5D3D" w:rsidRPr="00DF07A5" w14:paraId="7EF13324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B509F05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CD5D3D" w:rsidRPr="00DF07A5" w14:paraId="7C99BA8C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3F25A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MMG_Init </w:t>
            </w:r>
            <w:r w:rsidRPr="00DF07A5">
              <w:rPr>
                <w:sz w:val="16"/>
                <w:szCs w:val="16"/>
                <w:lang w:val="en-US"/>
              </w:rPr>
              <w:t>(void)</w:t>
            </w:r>
          </w:p>
          <w:p w14:paraId="77B52D5A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CD5D3D" w:rsidRPr="00DF07A5" w14:paraId="17C31230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0967995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CD5D3D" w:rsidRPr="00DF07A5" w14:paraId="4FF07D06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D72BC" w14:textId="77777777" w:rsidR="00CD5D3D" w:rsidRPr="00DF07A5" w:rsidRDefault="00CD5D3D" w:rsidP="00A70B53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initialize MMG.</w:t>
            </w:r>
          </w:p>
          <w:p w14:paraId="00477217" w14:textId="77777777" w:rsidR="00CD5D3D" w:rsidRPr="00DF07A5" w:rsidRDefault="00CD5D3D" w:rsidP="00A70B53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CD5D3D" w:rsidRPr="00DF07A5" w14:paraId="0DC6F7F2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7F93083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CD5D3D" w:rsidRPr="00DF07A5" w14:paraId="60E25737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522B70A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FD4AFFB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D70169C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0204420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CD5D3D" w:rsidRPr="00DF07A5" w14:paraId="5282550E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8BFC8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3D97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18CD6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FCC8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CD5D3D" w:rsidRPr="00DF07A5" w14:paraId="130D635E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D05D01A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CD5D3D" w:rsidRPr="00DF07A5" w14:paraId="42B63042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3A9D29C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5016CC3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CD5D3D" w:rsidRPr="00DF07A5" w14:paraId="579782AD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62F63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4D9E3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CD5D3D" w:rsidRPr="00DF07A5" w14:paraId="58007813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A7CFCF0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CD5D3D" w:rsidRPr="00DF07A5" w14:paraId="433DC69F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B5888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Synchronous server operation </w:t>
            </w:r>
          </w:p>
          <w:p w14:paraId="3F5014E6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Non-re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7E3E9DEF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CD5D3D" w:rsidRPr="00DF07A5" w14:paraId="25EF45E6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1A79AED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CD5D3D" w:rsidRPr="00DF07A5" w14:paraId="732B501D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12F6" w14:textId="0A6C438A" w:rsidR="00CD5D3D" w:rsidRPr="00DF07A5" w:rsidRDefault="00B61C49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 xml:space="preserve">ARCH_SW_MMG_0008; </w:t>
            </w:r>
            <w:r w:rsidR="00A64FAD" w:rsidRPr="007C646B">
              <w:rPr>
                <w:b/>
                <w:bCs/>
                <w:sz w:val="16"/>
                <w:szCs w:val="16"/>
                <w:lang w:val="en-US"/>
              </w:rPr>
              <w:t>ARCH_SW_</w:t>
            </w:r>
            <w:r w:rsidR="00A64FAD">
              <w:rPr>
                <w:b/>
                <w:bCs/>
                <w:sz w:val="16"/>
                <w:szCs w:val="16"/>
                <w:lang w:val="en-US"/>
              </w:rPr>
              <w:t>MMG</w:t>
            </w:r>
            <w:r w:rsidR="00A64FAD" w:rsidRPr="007C646B">
              <w:rPr>
                <w:b/>
                <w:bCs/>
                <w:sz w:val="16"/>
                <w:szCs w:val="16"/>
                <w:lang w:val="en-US"/>
              </w:rPr>
              <w:t>_</w:t>
            </w:r>
            <w:r w:rsidR="00A64FAD">
              <w:rPr>
                <w:b/>
                <w:bCs/>
                <w:sz w:val="16"/>
                <w:szCs w:val="16"/>
                <w:lang w:val="en-US"/>
              </w:rPr>
              <w:t>0300</w:t>
            </w:r>
            <w:r w:rsidR="00FB194F">
              <w:rPr>
                <w:b/>
                <w:bCs/>
                <w:sz w:val="16"/>
                <w:szCs w:val="16"/>
                <w:lang w:val="en-US"/>
              </w:rPr>
              <w:t xml:space="preserve">; </w:t>
            </w:r>
          </w:p>
        </w:tc>
      </w:tr>
    </w:tbl>
    <w:p w14:paraId="5FAD6630" w14:textId="77777777" w:rsidR="00CD5D3D" w:rsidRPr="00DF07A5" w:rsidRDefault="00CD5D3D" w:rsidP="00CD5D3D">
      <w:pPr>
        <w:rPr>
          <w:lang w:val="en-US"/>
        </w:rPr>
      </w:pPr>
    </w:p>
    <w:p w14:paraId="472B78E7" w14:textId="72E2D4AC" w:rsidR="00AC3899" w:rsidRDefault="00AC3899" w:rsidP="00CD5D3D">
      <w:pPr>
        <w:rPr>
          <w:lang w:val="en-US"/>
        </w:rPr>
      </w:pPr>
      <w:bookmarkStart w:id="45" w:name="_Hlk112308500"/>
    </w:p>
    <w:p w14:paraId="727E2167" w14:textId="4CB5497D" w:rsidR="00B917C2" w:rsidRDefault="00B917C2" w:rsidP="00FD60F0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46" w:name="_Toc155874678"/>
      <w:r>
        <w:rPr>
          <w:lang w:val="en-US"/>
        </w:rPr>
        <w:t>Data flor / Parameters</w:t>
      </w:r>
      <w:bookmarkEnd w:id="46"/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B917C2" w:rsidRPr="00DF07A5" w14:paraId="7B81C152" w14:textId="77777777" w:rsidTr="00540FFA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6E79F683" w14:textId="77777777" w:rsidR="00B917C2" w:rsidRPr="00DF07A5" w:rsidRDefault="00B917C2" w:rsidP="00540FF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57F30197" w14:textId="77777777" w:rsidR="00B917C2" w:rsidRPr="00DF07A5" w:rsidRDefault="00B917C2" w:rsidP="00540FF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2090DD64" w14:textId="77777777" w:rsidR="00B917C2" w:rsidRPr="00DF07A5" w:rsidRDefault="00B917C2" w:rsidP="00540FF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708A0F81" w14:textId="77777777" w:rsidR="00B917C2" w:rsidRPr="00DF07A5" w:rsidRDefault="00B917C2" w:rsidP="00540FFA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B917C2" w:rsidRPr="00DF07A5" w14:paraId="65F64ABC" w14:textId="77777777" w:rsidTr="00540FFA">
        <w:trPr>
          <w:jc w:val="center"/>
        </w:trPr>
        <w:tc>
          <w:tcPr>
            <w:tcW w:w="1985" w:type="dxa"/>
          </w:tcPr>
          <w:p w14:paraId="3BE25190" w14:textId="14A3CC11" w:rsidR="00B917C2" w:rsidRPr="007C646B" w:rsidRDefault="00B917C2" w:rsidP="00540FFA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7C646B">
              <w:rPr>
                <w:b/>
                <w:bCs/>
                <w:sz w:val="16"/>
                <w:szCs w:val="16"/>
                <w:lang w:val="en-US"/>
              </w:rPr>
              <w:t>ARCH_SW_</w:t>
            </w:r>
            <w:r>
              <w:rPr>
                <w:b/>
                <w:bCs/>
                <w:sz w:val="16"/>
                <w:szCs w:val="16"/>
                <w:lang w:val="en-US"/>
              </w:rPr>
              <w:t>MMG</w:t>
            </w:r>
            <w:r w:rsidRPr="007C646B">
              <w:rPr>
                <w:b/>
                <w:bCs/>
                <w:sz w:val="16"/>
                <w:szCs w:val="16"/>
                <w:lang w:val="en-US"/>
              </w:rPr>
              <w:t>_</w:t>
            </w:r>
            <w:r>
              <w:rPr>
                <w:b/>
                <w:bCs/>
                <w:sz w:val="16"/>
                <w:szCs w:val="16"/>
                <w:lang w:val="en-US"/>
              </w:rPr>
              <w:t>03</w:t>
            </w:r>
            <w:r w:rsidR="000B63DF">
              <w:rPr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3118" w:type="dxa"/>
          </w:tcPr>
          <w:p w14:paraId="745FD501" w14:textId="02C68169" w:rsidR="00B917C2" w:rsidRPr="00DF07A5" w:rsidRDefault="000B63DF" w:rsidP="00540FF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the first step from a cycle is 0xFF th</w:t>
            </w:r>
            <w:r w:rsidR="00864FF9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>n cycle is invalid</w:t>
            </w:r>
          </w:p>
        </w:tc>
        <w:tc>
          <w:tcPr>
            <w:tcW w:w="2694" w:type="dxa"/>
          </w:tcPr>
          <w:p w14:paraId="1B7B8372" w14:textId="77777777" w:rsidR="00B917C2" w:rsidRPr="00DF07A5" w:rsidRDefault="00B917C2" w:rsidP="00540FFA">
            <w:pPr>
              <w:jc w:val="left"/>
              <w:rPr>
                <w:sz w:val="16"/>
                <w:szCs w:val="16"/>
                <w:lang w:val="en-US"/>
              </w:rPr>
            </w:pPr>
            <w:r w:rsidRPr="00246B0B">
              <w:rPr>
                <w:sz w:val="16"/>
                <w:szCs w:val="16"/>
                <w:lang w:val="en-US"/>
              </w:rPr>
              <w:t>MMG_</w:t>
            </w:r>
            <w:r>
              <w:rPr>
                <w:sz w:val="16"/>
                <w:szCs w:val="16"/>
                <w:lang w:val="en-US"/>
              </w:rPr>
              <w:t>Init()</w:t>
            </w:r>
          </w:p>
        </w:tc>
        <w:tc>
          <w:tcPr>
            <w:tcW w:w="1828" w:type="dxa"/>
          </w:tcPr>
          <w:p w14:paraId="6C6E7E75" w14:textId="1DA22C1F" w:rsidR="00B917C2" w:rsidRPr="00DF07A5" w:rsidRDefault="000B63DF" w:rsidP="00540FF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ALV_EXT_TF_G_67</w:t>
            </w:r>
          </w:p>
        </w:tc>
      </w:tr>
      <w:tr w:rsidR="000B63DF" w:rsidRPr="00DF07A5" w14:paraId="2E49A83F" w14:textId="77777777" w:rsidTr="00540FFA">
        <w:trPr>
          <w:jc w:val="center"/>
        </w:trPr>
        <w:tc>
          <w:tcPr>
            <w:tcW w:w="1985" w:type="dxa"/>
          </w:tcPr>
          <w:p w14:paraId="577D1C94" w14:textId="2245E1D8" w:rsidR="000B63DF" w:rsidRPr="007C646B" w:rsidRDefault="000B63DF" w:rsidP="00540FFA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ARCH_SW_MMG_0311</w:t>
            </w:r>
          </w:p>
        </w:tc>
        <w:tc>
          <w:tcPr>
            <w:tcW w:w="3118" w:type="dxa"/>
          </w:tcPr>
          <w:p w14:paraId="75BE2EA8" w14:textId="25A3F19B" w:rsidR="000B63DF" w:rsidRDefault="000B63DF" w:rsidP="00540FF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Cycle number to execute is not in the permitted range (35 cycles) th</w:t>
            </w:r>
            <w:r w:rsidR="00864FF9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>n cycle is invalid</w:t>
            </w:r>
          </w:p>
        </w:tc>
        <w:tc>
          <w:tcPr>
            <w:tcW w:w="2694" w:type="dxa"/>
          </w:tcPr>
          <w:p w14:paraId="1C10DB85" w14:textId="30DBA453" w:rsidR="000B63DF" w:rsidRPr="00246B0B" w:rsidRDefault="000B63DF" w:rsidP="00540FFA">
            <w:pPr>
              <w:jc w:val="left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MMG_Init()</w:t>
            </w:r>
          </w:p>
        </w:tc>
        <w:tc>
          <w:tcPr>
            <w:tcW w:w="1828" w:type="dxa"/>
          </w:tcPr>
          <w:p w14:paraId="4DC233CA" w14:textId="6DA6A02C" w:rsidR="000B63DF" w:rsidRPr="00FD60F0" w:rsidRDefault="000B63DF" w:rsidP="00540FF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ALV_EXT_TF_G_68</w:t>
            </w:r>
          </w:p>
        </w:tc>
      </w:tr>
      <w:tr w:rsidR="000B63DF" w:rsidRPr="00DF07A5" w14:paraId="315C9121" w14:textId="77777777" w:rsidTr="00540FFA">
        <w:trPr>
          <w:jc w:val="center"/>
        </w:trPr>
        <w:tc>
          <w:tcPr>
            <w:tcW w:w="1985" w:type="dxa"/>
          </w:tcPr>
          <w:p w14:paraId="4C9A39A0" w14:textId="52F6EDF3" w:rsidR="000B63DF" w:rsidRDefault="00353DD6" w:rsidP="00540FFA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353DD6">
              <w:rPr>
                <w:b/>
                <w:bCs/>
                <w:sz w:val="16"/>
                <w:szCs w:val="16"/>
                <w:lang w:val="en-US"/>
              </w:rPr>
              <w:t>ARCH_SW_MMG_031</w:t>
            </w:r>
            <w:r>
              <w:rPr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3118" w:type="dxa"/>
          </w:tcPr>
          <w:p w14:paraId="53A18F1B" w14:textId="322241A8" w:rsidR="000B63DF" w:rsidRDefault="000B63DF" w:rsidP="00540FF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a cycle has Week or YEAR equal to 0xFF th</w:t>
            </w:r>
            <w:r w:rsidR="00864FF9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>n cycle is invalid</w:t>
            </w:r>
          </w:p>
        </w:tc>
        <w:tc>
          <w:tcPr>
            <w:tcW w:w="2694" w:type="dxa"/>
          </w:tcPr>
          <w:p w14:paraId="77FBF2CB" w14:textId="087A514C" w:rsidR="000B63DF" w:rsidRPr="00246B0B" w:rsidRDefault="000B63DF" w:rsidP="00540FFA">
            <w:pPr>
              <w:jc w:val="left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MMG_Init()</w:t>
            </w:r>
          </w:p>
        </w:tc>
        <w:tc>
          <w:tcPr>
            <w:tcW w:w="1828" w:type="dxa"/>
          </w:tcPr>
          <w:p w14:paraId="179E5CD8" w14:textId="72A5DA09" w:rsidR="000B63DF" w:rsidRPr="00FD60F0" w:rsidRDefault="000B63DF" w:rsidP="00540FF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ALV_EXT_TF_G_68</w:t>
            </w:r>
          </w:p>
        </w:tc>
      </w:tr>
      <w:tr w:rsidR="000B63DF" w:rsidRPr="00DF07A5" w14:paraId="2607D71D" w14:textId="77777777" w:rsidTr="00540FFA">
        <w:trPr>
          <w:jc w:val="center"/>
        </w:trPr>
        <w:tc>
          <w:tcPr>
            <w:tcW w:w="1985" w:type="dxa"/>
          </w:tcPr>
          <w:p w14:paraId="7F3DB28F" w14:textId="1178EBBC" w:rsidR="000B63DF" w:rsidRDefault="00353DD6" w:rsidP="00540FFA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353DD6">
              <w:rPr>
                <w:b/>
                <w:bCs/>
                <w:sz w:val="16"/>
                <w:szCs w:val="16"/>
                <w:lang w:val="en-US"/>
              </w:rPr>
              <w:t>ARCH_SW_MMG_031</w:t>
            </w: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3118" w:type="dxa"/>
          </w:tcPr>
          <w:p w14:paraId="7CF81AC5" w14:textId="43822B26" w:rsidR="000B63DF" w:rsidRDefault="000B63DF" w:rsidP="00540FF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If step number is not in the permitted range (145 steps) th</w:t>
            </w:r>
            <w:r w:rsidR="00864FF9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>n step is invalid</w:t>
            </w:r>
          </w:p>
        </w:tc>
        <w:tc>
          <w:tcPr>
            <w:tcW w:w="2694" w:type="dxa"/>
          </w:tcPr>
          <w:p w14:paraId="5527FD76" w14:textId="45F2F405" w:rsidR="000B63DF" w:rsidRPr="00246B0B" w:rsidRDefault="000B63DF" w:rsidP="00540FFA">
            <w:pPr>
              <w:jc w:val="left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MMG_Init()</w:t>
            </w:r>
          </w:p>
        </w:tc>
        <w:tc>
          <w:tcPr>
            <w:tcW w:w="1828" w:type="dxa"/>
          </w:tcPr>
          <w:p w14:paraId="7A33887B" w14:textId="213AF19E" w:rsidR="000B63DF" w:rsidRPr="000B63DF" w:rsidRDefault="000B63DF" w:rsidP="00540FF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ALV_EXT_TF_G_70</w:t>
            </w:r>
          </w:p>
        </w:tc>
      </w:tr>
      <w:tr w:rsidR="000B63DF" w:rsidRPr="00DF07A5" w14:paraId="132C9A8A" w14:textId="77777777" w:rsidTr="00540FFA">
        <w:trPr>
          <w:jc w:val="center"/>
        </w:trPr>
        <w:tc>
          <w:tcPr>
            <w:tcW w:w="1985" w:type="dxa"/>
          </w:tcPr>
          <w:p w14:paraId="7260F979" w14:textId="05922D02" w:rsidR="000B63DF" w:rsidRDefault="00353DD6" w:rsidP="00540FFA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353DD6">
              <w:rPr>
                <w:b/>
                <w:bCs/>
                <w:sz w:val="16"/>
                <w:szCs w:val="16"/>
                <w:lang w:val="en-US"/>
              </w:rPr>
              <w:t>ARCH_SW_MMG_031</w:t>
            </w: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3118" w:type="dxa"/>
          </w:tcPr>
          <w:p w14:paraId="0D4F8B19" w14:textId="6C57608A" w:rsidR="000B63DF" w:rsidRDefault="000B63DF" w:rsidP="00540FFA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If step duration is over </w:t>
            </w:r>
            <w:r>
              <w:rPr>
                <w:rFonts w:ascii="Tahoma" w:hAnsi="Tahoma" w:cs="Tahoma"/>
                <w:color w:val="000000"/>
                <w:lang w:val="en-US" w:eastAsia="zh-CN"/>
              </w:rPr>
              <w:t>655350</w:t>
            </w:r>
            <w:r w:rsidR="00864FF9">
              <w:rPr>
                <w:rFonts w:ascii="Tahoma" w:hAnsi="Tahoma" w:cs="Tahoma"/>
                <w:color w:val="000000"/>
                <w:lang w:val="en-US" w:eastAsia="zh-CN"/>
              </w:rPr>
              <w:t xml:space="preserve"> ms </w:t>
            </w:r>
            <w:r w:rsidR="00864FF9">
              <w:rPr>
                <w:sz w:val="16"/>
                <w:szCs w:val="16"/>
                <w:lang w:val="en-US"/>
              </w:rPr>
              <w:t>then step is invalid</w:t>
            </w:r>
          </w:p>
        </w:tc>
        <w:tc>
          <w:tcPr>
            <w:tcW w:w="2694" w:type="dxa"/>
          </w:tcPr>
          <w:p w14:paraId="3F98068A" w14:textId="7D0E9C5C" w:rsidR="000B63DF" w:rsidRPr="000B63DF" w:rsidRDefault="000B63DF" w:rsidP="00540FFA">
            <w:pPr>
              <w:jc w:val="left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MMG_Init()</w:t>
            </w:r>
          </w:p>
        </w:tc>
        <w:tc>
          <w:tcPr>
            <w:tcW w:w="1828" w:type="dxa"/>
          </w:tcPr>
          <w:p w14:paraId="463FA869" w14:textId="5E9C3911" w:rsidR="000B63DF" w:rsidRPr="000B63DF" w:rsidRDefault="000B63DF" w:rsidP="00540FF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ALV_EXT_TF_G_72</w:t>
            </w:r>
          </w:p>
        </w:tc>
      </w:tr>
      <w:tr w:rsidR="000B63DF" w:rsidRPr="00DF07A5" w14:paraId="7715962B" w14:textId="77777777" w:rsidTr="00540FFA">
        <w:trPr>
          <w:jc w:val="center"/>
        </w:trPr>
        <w:tc>
          <w:tcPr>
            <w:tcW w:w="1985" w:type="dxa"/>
          </w:tcPr>
          <w:p w14:paraId="5A4F8966" w14:textId="42F03765" w:rsidR="000B63DF" w:rsidRDefault="00353DD6" w:rsidP="00540FFA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353DD6">
              <w:rPr>
                <w:b/>
                <w:bCs/>
                <w:sz w:val="16"/>
                <w:szCs w:val="16"/>
                <w:lang w:val="en-US"/>
              </w:rPr>
              <w:t>ARCH_SW_MMG_031</w:t>
            </w: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3118" w:type="dxa"/>
          </w:tcPr>
          <w:p w14:paraId="3857039E" w14:textId="442E01AD" w:rsidR="000B63DF" w:rsidRDefault="000B63DF" w:rsidP="00353DD6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If Step order is not a valid one (not </w:t>
            </w:r>
            <w:r w:rsidR="00353DD6" w:rsidRPr="00353DD6">
              <w:rPr>
                <w:sz w:val="16"/>
                <w:szCs w:val="16"/>
                <w:lang w:val="en-US"/>
              </w:rPr>
              <w:t xml:space="preserve">0x00: PWM order ; 0x01: Current order ; 0x02: Velocity Control order type; 0x03: Velocity Control + backup PWM order type; 0x04: </w:t>
            </w:r>
            <w:r w:rsidR="00353DD6" w:rsidRPr="00353DD6">
              <w:rPr>
                <w:sz w:val="16"/>
                <w:szCs w:val="16"/>
                <w:lang w:val="en-US"/>
              </w:rPr>
              <w:lastRenderedPageBreak/>
              <w:t>Voltage order type; 0x05: Velocity Control + backup Current order type; 0x06: Velocity Control + backup Voltage order type</w:t>
            </w:r>
            <w:r>
              <w:rPr>
                <w:sz w:val="16"/>
                <w:szCs w:val="16"/>
                <w:lang w:val="en-US"/>
              </w:rPr>
              <w:t xml:space="preserve"> )</w:t>
            </w:r>
            <w:r w:rsidR="00353DD6">
              <w:rPr>
                <w:sz w:val="16"/>
                <w:szCs w:val="16"/>
                <w:lang w:val="en-US"/>
              </w:rPr>
              <w:t xml:space="preserve"> then step is invalid</w:t>
            </w:r>
          </w:p>
        </w:tc>
        <w:tc>
          <w:tcPr>
            <w:tcW w:w="2694" w:type="dxa"/>
          </w:tcPr>
          <w:p w14:paraId="7D329E02" w14:textId="4C1F6701" w:rsidR="000B63DF" w:rsidRPr="000B63DF" w:rsidRDefault="00353DD6" w:rsidP="00540FFA">
            <w:pPr>
              <w:jc w:val="left"/>
              <w:rPr>
                <w:sz w:val="16"/>
                <w:szCs w:val="16"/>
                <w:lang w:val="en-US"/>
              </w:rPr>
            </w:pPr>
            <w:r w:rsidRPr="00353DD6">
              <w:rPr>
                <w:sz w:val="16"/>
                <w:szCs w:val="16"/>
                <w:lang w:val="en-US"/>
              </w:rPr>
              <w:lastRenderedPageBreak/>
              <w:t>MMG_Init()</w:t>
            </w:r>
          </w:p>
        </w:tc>
        <w:tc>
          <w:tcPr>
            <w:tcW w:w="1828" w:type="dxa"/>
          </w:tcPr>
          <w:p w14:paraId="19E4BC39" w14:textId="37D1A637" w:rsidR="000B63DF" w:rsidRPr="000B63DF" w:rsidRDefault="000B63DF" w:rsidP="00540FFA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0B63DF">
              <w:rPr>
                <w:sz w:val="16"/>
                <w:szCs w:val="16"/>
                <w:lang w:val="en-US"/>
              </w:rPr>
              <w:t>ALV_EXT_TF_G_73</w:t>
            </w:r>
          </w:p>
        </w:tc>
      </w:tr>
    </w:tbl>
    <w:p w14:paraId="61D12E1A" w14:textId="77777777" w:rsidR="00B917C2" w:rsidRPr="00B917C2" w:rsidRDefault="00B917C2" w:rsidP="00B917C2">
      <w:pPr>
        <w:rPr>
          <w:lang w:val="en-US"/>
        </w:rPr>
      </w:pPr>
    </w:p>
    <w:p w14:paraId="16958E36" w14:textId="638B4FB8" w:rsidR="00FD60F0" w:rsidRPr="00FD60F0" w:rsidRDefault="00FD60F0" w:rsidP="00FD60F0">
      <w:pPr>
        <w:pStyle w:val="Heading3"/>
        <w:rPr>
          <w:lang w:val="en-US"/>
        </w:rPr>
      </w:pPr>
      <w:bookmarkStart w:id="47" w:name="_Toc155874679"/>
      <w:r w:rsidRPr="00FD60F0">
        <w:rPr>
          <w:lang w:val="en-US"/>
        </w:rPr>
        <w:t>Called functions</w:t>
      </w:r>
      <w:bookmarkEnd w:id="47"/>
      <w:r w:rsidRPr="00FD60F0">
        <w:rPr>
          <w:lang w:val="en-US"/>
        </w:rPr>
        <w:t xml:space="preserve">  </w:t>
      </w:r>
    </w:p>
    <w:bookmarkEnd w:id="45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FD60F0" w:rsidRPr="00DF07A5" w14:paraId="402A6A8D" w14:textId="77777777" w:rsidTr="00F943B6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027D631F" w14:textId="77777777" w:rsidR="00FD60F0" w:rsidRPr="00DF07A5" w:rsidRDefault="00FD60F0" w:rsidP="00F943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1F5043E7" w14:textId="77777777" w:rsidR="00FD60F0" w:rsidRPr="00DF07A5" w:rsidRDefault="00FD60F0" w:rsidP="00F943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6549ABC4" w14:textId="77777777" w:rsidR="00FD60F0" w:rsidRPr="00DF07A5" w:rsidRDefault="00FD60F0" w:rsidP="00F943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564F6D8C" w14:textId="77777777" w:rsidR="00FD60F0" w:rsidRPr="00DF07A5" w:rsidRDefault="00FD60F0" w:rsidP="00F943B6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FD60F0" w:rsidRPr="00DF07A5" w14:paraId="42ACC05D" w14:textId="77777777" w:rsidTr="00F943B6">
        <w:trPr>
          <w:jc w:val="center"/>
        </w:trPr>
        <w:tc>
          <w:tcPr>
            <w:tcW w:w="1985" w:type="dxa"/>
          </w:tcPr>
          <w:p w14:paraId="36468322" w14:textId="71AE57F4" w:rsidR="00FD60F0" w:rsidRPr="007C646B" w:rsidRDefault="000B63DF" w:rsidP="00F943B6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0B63DF">
              <w:rPr>
                <w:b/>
                <w:bCs/>
                <w:sz w:val="16"/>
                <w:szCs w:val="16"/>
                <w:lang w:val="en-US"/>
              </w:rPr>
              <w:t>ARCH_SW_MMG_</w:t>
            </w:r>
            <w:r w:rsidR="00A64FAD">
              <w:rPr>
                <w:b/>
                <w:bCs/>
                <w:sz w:val="16"/>
                <w:szCs w:val="16"/>
                <w:lang w:val="en-US"/>
              </w:rPr>
              <w:t>0300</w:t>
            </w:r>
          </w:p>
        </w:tc>
        <w:tc>
          <w:tcPr>
            <w:tcW w:w="3118" w:type="dxa"/>
          </w:tcPr>
          <w:p w14:paraId="56978D56" w14:textId="54D0FE78" w:rsidR="00FD60F0" w:rsidRPr="00DF07A5" w:rsidRDefault="00FD60F0" w:rsidP="00F943B6">
            <w:pPr>
              <w:jc w:val="left"/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 xml:space="preserve">Write </w:t>
            </w:r>
            <w:r w:rsidRPr="00094166">
              <w:rPr>
                <w:color w:val="0070C0"/>
                <w:lang w:val="en-US"/>
              </w:rPr>
              <w:t>Rte_MMG_psrEnableCycleX_</w:t>
            </w:r>
          </w:p>
        </w:tc>
        <w:tc>
          <w:tcPr>
            <w:tcW w:w="2694" w:type="dxa"/>
          </w:tcPr>
          <w:p w14:paraId="0F15FDA7" w14:textId="3C7645A8" w:rsidR="00FD60F0" w:rsidRPr="00DF07A5" w:rsidRDefault="00FD60F0" w:rsidP="00F943B6">
            <w:pPr>
              <w:jc w:val="left"/>
              <w:rPr>
                <w:sz w:val="16"/>
                <w:szCs w:val="16"/>
                <w:lang w:val="en-US"/>
              </w:rPr>
            </w:pPr>
            <w:r w:rsidRPr="00246B0B">
              <w:rPr>
                <w:sz w:val="16"/>
                <w:szCs w:val="16"/>
                <w:lang w:val="en-US"/>
              </w:rPr>
              <w:t>MMG_</w:t>
            </w:r>
            <w:r>
              <w:rPr>
                <w:sz w:val="16"/>
                <w:szCs w:val="16"/>
                <w:lang w:val="en-US"/>
              </w:rPr>
              <w:t>Init()</w:t>
            </w:r>
          </w:p>
        </w:tc>
        <w:tc>
          <w:tcPr>
            <w:tcW w:w="1828" w:type="dxa"/>
          </w:tcPr>
          <w:p w14:paraId="132D0F33" w14:textId="583533B0" w:rsidR="00FD60F0" w:rsidRPr="00DF07A5" w:rsidRDefault="00FD60F0" w:rsidP="00F943B6">
            <w:pPr>
              <w:pStyle w:val="RequirementTraceability"/>
              <w:rPr>
                <w:sz w:val="16"/>
                <w:szCs w:val="16"/>
                <w:lang w:val="en-US"/>
              </w:rPr>
            </w:pPr>
            <w:r w:rsidRPr="00FD60F0">
              <w:rPr>
                <w:sz w:val="16"/>
                <w:szCs w:val="16"/>
                <w:lang w:val="en-US"/>
              </w:rPr>
              <w:t>DAI_EXT_TF_R_2458; DAI_EXT_TF_R_2459</w:t>
            </w:r>
          </w:p>
        </w:tc>
      </w:tr>
    </w:tbl>
    <w:p w14:paraId="0305BF9A" w14:textId="77777777" w:rsidR="00AC3899" w:rsidRPr="00DF07A5" w:rsidRDefault="00AC3899" w:rsidP="00CD5D3D">
      <w:pPr>
        <w:rPr>
          <w:lang w:val="en-US"/>
        </w:rPr>
      </w:pPr>
    </w:p>
    <w:p w14:paraId="5EB1905B" w14:textId="77777777" w:rsidR="00CD5D3D" w:rsidRPr="00F0104F" w:rsidRDefault="00CD5D3D" w:rsidP="00F0104F">
      <w:pPr>
        <w:pStyle w:val="Heading2"/>
      </w:pPr>
      <w:bookmarkStart w:id="48" w:name="_Hlk438016666"/>
      <w:bookmarkStart w:id="49" w:name="_Toc155874680"/>
      <w:r w:rsidRPr="00F0104F">
        <w:t>MMG_runCheck</w:t>
      </w:r>
      <w:bookmarkEnd w:id="34"/>
      <w:r w:rsidRPr="00F0104F">
        <w:t>ModeStatus</w:t>
      </w:r>
      <w:bookmarkEnd w:id="35"/>
      <w:bookmarkEnd w:id="48"/>
      <w:bookmarkEnd w:id="49"/>
    </w:p>
    <w:p w14:paraId="45E74316" w14:textId="77777777" w:rsidR="00CD5D3D" w:rsidRPr="00DF07A5" w:rsidRDefault="00CD5D3D" w:rsidP="00CD5D3D">
      <w:pPr>
        <w:pStyle w:val="Heading3"/>
        <w:rPr>
          <w:lang w:val="en-US"/>
        </w:rPr>
      </w:pPr>
      <w:bookmarkStart w:id="50" w:name="_Toc155874681"/>
      <w:r w:rsidRPr="00DF07A5">
        <w:rPr>
          <w:lang w:val="en-US"/>
        </w:rPr>
        <w:t>Definition</w:t>
      </w:r>
      <w:bookmarkEnd w:id="50"/>
    </w:p>
    <w:p w14:paraId="54056E98" w14:textId="77777777" w:rsidR="00CD5D3D" w:rsidRPr="00DF07A5" w:rsidRDefault="00CD5D3D" w:rsidP="00CD5D3D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CD5D3D" w:rsidRPr="00DF07A5" w14:paraId="4EF539E3" w14:textId="77777777" w:rsidTr="009A7D4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F70A19F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bookmarkStart w:id="51" w:name="_Hlk138068330"/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CD5D3D" w:rsidRPr="00DF07A5" w14:paraId="4E43B3DD" w14:textId="77777777" w:rsidTr="009A7D4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A8D50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MMG_runCheckModeStatus </w:t>
            </w:r>
            <w:r w:rsidRPr="00DF07A5">
              <w:rPr>
                <w:sz w:val="16"/>
                <w:szCs w:val="16"/>
                <w:lang w:val="en-US"/>
              </w:rPr>
              <w:t>(u32ModeMaskType u32ModesToCheck, u8ModeStatusType *bModeStatus)</w:t>
            </w:r>
          </w:p>
          <w:p w14:paraId="7FCBF35A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CD5D3D" w:rsidRPr="00DF07A5" w14:paraId="486A85BA" w14:textId="77777777" w:rsidTr="009A7D4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657FBFB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CD5D3D" w:rsidRPr="00DF07A5" w14:paraId="5327AB8F" w14:textId="77777777" w:rsidTr="009A7D4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91D97" w14:textId="77777777" w:rsidR="00CD5D3D" w:rsidRPr="00DF07A5" w:rsidRDefault="00CD5D3D" w:rsidP="00A70B53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indicate if the mode (passed in argument to the function) is active or not.</w:t>
            </w:r>
          </w:p>
          <w:p w14:paraId="42110EB6" w14:textId="77777777" w:rsidR="00CD5D3D" w:rsidRPr="00DF07A5" w:rsidRDefault="00CD5D3D" w:rsidP="00A70B53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</w:p>
          <w:p w14:paraId="236E2254" w14:textId="77777777" w:rsidR="00CD5D3D" w:rsidRPr="00DF07A5" w:rsidRDefault="00CD5D3D" w:rsidP="00A70B53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Remark: This service allows to check modes status in one call</w:t>
            </w:r>
          </w:p>
        </w:tc>
      </w:tr>
      <w:tr w:rsidR="00CD5D3D" w:rsidRPr="00DF07A5" w14:paraId="36509C43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3ED6BE2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CD5D3D" w:rsidRPr="00DF07A5" w14:paraId="31FB3CA0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D87840A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2E15B55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A79B4B3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A163BA7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CD5D3D" w:rsidRPr="00DF07A5" w14:paraId="791A2BEE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1A07E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u32ModesToCheck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6B77F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u32ModeMaskType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A660C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984D7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Modes to be checked (bits field)</w:t>
            </w:r>
          </w:p>
        </w:tc>
      </w:tr>
      <w:tr w:rsidR="00CD5D3D" w:rsidRPr="00DF07A5" w14:paraId="676669B3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44504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bModeStatus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89886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u8ModeStatusType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02013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Out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B591C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Status of modes passed in argument</w:t>
            </w:r>
          </w:p>
        </w:tc>
      </w:tr>
      <w:tr w:rsidR="00CD5D3D" w:rsidRPr="00DF07A5" w14:paraId="02FDCA6C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EF1F2D5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CD5D3D" w:rsidRPr="00DF07A5" w14:paraId="4E63384D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D4B3A12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FF9E28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CD5D3D" w:rsidRPr="00DF07A5" w14:paraId="37FF4B08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73BEA9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62752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CD5D3D" w:rsidRPr="00DF07A5" w14:paraId="6C414B88" w14:textId="77777777" w:rsidTr="009A7D4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7EE4E5E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CD5D3D" w:rsidRPr="00DF07A5" w14:paraId="25657E8E" w14:textId="77777777" w:rsidTr="009A7D4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B8304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Synchronous server operation </w:t>
            </w:r>
          </w:p>
          <w:p w14:paraId="0EDDE56E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71B7708B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CD5D3D" w:rsidRPr="00DF07A5" w14:paraId="33C6A98D" w14:textId="77777777" w:rsidTr="009A7D4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F4E23F8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CD5D3D" w:rsidRPr="00DF07A5" w14:paraId="64EDEB39" w14:textId="77777777" w:rsidTr="009A7D4E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0CEE4" w14:textId="60DF1536" w:rsidR="00CD5D3D" w:rsidRPr="00DF07A5" w:rsidRDefault="00E56629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ARCH_SW_MMG_0006</w:t>
            </w:r>
          </w:p>
        </w:tc>
      </w:tr>
    </w:tbl>
    <w:p w14:paraId="666D42A8" w14:textId="77777777" w:rsidR="00CD5D3D" w:rsidRPr="00F0104F" w:rsidRDefault="00CD5D3D" w:rsidP="00F0104F">
      <w:pPr>
        <w:pStyle w:val="Heading2"/>
      </w:pPr>
      <w:bookmarkStart w:id="52" w:name="_Toc155874682"/>
      <w:bookmarkEnd w:id="51"/>
      <w:r w:rsidRPr="00F0104F">
        <w:t>MMG_runManageModeDelays</w:t>
      </w:r>
      <w:bookmarkEnd w:id="52"/>
    </w:p>
    <w:p w14:paraId="72426736" w14:textId="77777777" w:rsidR="00CD5D3D" w:rsidRPr="00DF07A5" w:rsidRDefault="00CD5D3D" w:rsidP="00CD5D3D">
      <w:pPr>
        <w:pStyle w:val="Heading3"/>
        <w:rPr>
          <w:lang w:val="en-US"/>
        </w:rPr>
      </w:pPr>
      <w:bookmarkStart w:id="53" w:name="_Toc155874683"/>
      <w:r w:rsidRPr="00DF07A5">
        <w:rPr>
          <w:lang w:val="en-US"/>
        </w:rPr>
        <w:t>Definition</w:t>
      </w:r>
      <w:bookmarkEnd w:id="53"/>
    </w:p>
    <w:p w14:paraId="787E88D0" w14:textId="77777777" w:rsidR="00CD5D3D" w:rsidRPr="00DF07A5" w:rsidRDefault="00CD5D3D" w:rsidP="00CD5D3D">
      <w:pPr>
        <w:rPr>
          <w:lang w:val="en-US"/>
        </w:rPr>
      </w:pPr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CD5D3D" w:rsidRPr="00DF07A5" w14:paraId="027044F6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95379B1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CD5D3D" w:rsidRPr="00DF07A5" w14:paraId="392B7082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233B0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void </w:t>
            </w:r>
            <w:r w:rsidRPr="00DF07A5">
              <w:rPr>
                <w:b/>
                <w:sz w:val="16"/>
                <w:szCs w:val="16"/>
                <w:lang w:val="en-US"/>
              </w:rPr>
              <w:t xml:space="preserve">MMG_runManageModeDelays </w:t>
            </w:r>
            <w:r w:rsidRPr="00DF07A5">
              <w:rPr>
                <w:sz w:val="16"/>
                <w:szCs w:val="16"/>
                <w:lang w:val="en-US"/>
              </w:rPr>
              <w:t>(void)</w:t>
            </w:r>
          </w:p>
          <w:p w14:paraId="5D55A1C2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</w:p>
        </w:tc>
      </w:tr>
      <w:tr w:rsidR="00CD5D3D" w:rsidRPr="00DF07A5" w14:paraId="4881BFFA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2880DAE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CD5D3D" w:rsidRPr="00DF07A5" w14:paraId="784B0802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EA5A6" w14:textId="77777777" w:rsidR="00CD5D3D" w:rsidRPr="00DF07A5" w:rsidRDefault="00CD5D3D" w:rsidP="00A70B53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This function shall manage delays used to update mode status after specified time.</w:t>
            </w:r>
          </w:p>
          <w:p w14:paraId="2B15A440" w14:textId="77777777" w:rsidR="00CD5D3D" w:rsidRPr="00DF07A5" w:rsidRDefault="00CD5D3D" w:rsidP="00A70B53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</w:p>
        </w:tc>
      </w:tr>
      <w:tr w:rsidR="00CD5D3D" w:rsidRPr="00DF07A5" w14:paraId="3760A8BE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17F2FFB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CD5D3D" w:rsidRPr="00DF07A5" w14:paraId="57942391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23664E8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BC9D0A0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18557ABF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252A517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CD5D3D" w:rsidRPr="00DF07A5" w14:paraId="5FE7F24A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56510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30C86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4583B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9AA52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CD5D3D" w:rsidRPr="00DF07A5" w14:paraId="1C0A9CCF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046ED4D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CD5D3D" w:rsidRPr="00DF07A5" w14:paraId="339DF23F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E2E7203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6D8BB80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CD5D3D" w:rsidRPr="00DF07A5" w14:paraId="51EEBA83" w14:textId="77777777" w:rsidTr="00A70B53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631F12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DA9D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CD5D3D" w:rsidRPr="00DF07A5" w14:paraId="21360EE9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E7608A2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CD5D3D" w:rsidRPr="00DF07A5" w14:paraId="27B671E8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6D53D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Periodic – 10ms</w:t>
            </w:r>
          </w:p>
          <w:p w14:paraId="7F8F61C5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Non-re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3AA6AFE3" w14:textId="77777777" w:rsidR="00CD5D3D" w:rsidRPr="00DF07A5" w:rsidRDefault="00CD5D3D" w:rsidP="00A70B53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CD5D3D" w:rsidRPr="00DF07A5" w14:paraId="665BF230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6DF7A1A" w14:textId="77777777" w:rsidR="00CD5D3D" w:rsidRPr="00DF07A5" w:rsidRDefault="00CD5D3D" w:rsidP="00A70B5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CD5D3D" w:rsidRPr="00DF07A5" w14:paraId="3B325B91" w14:textId="77777777" w:rsidTr="00A70B5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04DC" w14:textId="50C08EBD" w:rsidR="00CD5D3D" w:rsidRPr="00DF07A5" w:rsidRDefault="00477C62" w:rsidP="00A70B5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 xml:space="preserve">400; </w:t>
            </w: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 xml:space="preserve">401; </w:t>
            </w: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402;</w:t>
            </w:r>
          </w:p>
        </w:tc>
      </w:tr>
    </w:tbl>
    <w:p w14:paraId="0DAB9D98" w14:textId="0BC98054" w:rsidR="006A5D5D" w:rsidRDefault="006A5D5D" w:rsidP="006A5D5D">
      <w:pPr>
        <w:rPr>
          <w:lang w:val="en-US"/>
        </w:rPr>
      </w:pPr>
    </w:p>
    <w:p w14:paraId="3AA37875" w14:textId="77777777" w:rsidR="00916C32" w:rsidRPr="00916C32" w:rsidRDefault="00916C32" w:rsidP="00793D37">
      <w:pPr>
        <w:pStyle w:val="Heading3"/>
        <w:rPr>
          <w:lang w:val="en-US"/>
        </w:rPr>
      </w:pPr>
      <w:bookmarkStart w:id="54" w:name="_Toc155874684"/>
      <w:r w:rsidRPr="00916C32">
        <w:rPr>
          <w:lang w:val="en-US"/>
        </w:rPr>
        <w:t>Called functions</w:t>
      </w:r>
      <w:bookmarkEnd w:id="54"/>
      <w:r w:rsidRPr="00916C32">
        <w:rPr>
          <w:lang w:val="en-US"/>
        </w:rPr>
        <w:t xml:space="preserve">  </w:t>
      </w:r>
    </w:p>
    <w:p w14:paraId="4C4CBB28" w14:textId="36B4C08D" w:rsidR="006A5D5D" w:rsidRDefault="006A5D5D" w:rsidP="006A5D5D">
      <w:pPr>
        <w:rPr>
          <w:lang w:val="en-US"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7A3C87" w:rsidRPr="00DF07A5" w14:paraId="2582C243" w14:textId="77777777" w:rsidTr="009B4EC5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7E57A790" w14:textId="77777777" w:rsidR="007A3C87" w:rsidRPr="00DF07A5" w:rsidRDefault="007A3C87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03C43F38" w14:textId="77777777" w:rsidR="007A3C87" w:rsidRPr="00DF07A5" w:rsidRDefault="007A3C87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1AB9FD38" w14:textId="77777777" w:rsidR="007A3C87" w:rsidRPr="00DF07A5" w:rsidRDefault="007A3C87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6C3417D2" w14:textId="77777777" w:rsidR="007A3C87" w:rsidRPr="00DF07A5" w:rsidRDefault="007A3C87" w:rsidP="009B4EC5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7A3C87" w:rsidRPr="00DF07A5" w14:paraId="632F03B0" w14:textId="77777777" w:rsidTr="009B4EC5">
        <w:trPr>
          <w:jc w:val="center"/>
        </w:trPr>
        <w:tc>
          <w:tcPr>
            <w:tcW w:w="1985" w:type="dxa"/>
          </w:tcPr>
          <w:p w14:paraId="24633844" w14:textId="056C0305" w:rsidR="007A3C87" w:rsidRPr="007C646B" w:rsidRDefault="007A3C87" w:rsidP="009B4EC5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400</w:t>
            </w:r>
          </w:p>
        </w:tc>
        <w:tc>
          <w:tcPr>
            <w:tcW w:w="3118" w:type="dxa"/>
          </w:tcPr>
          <w:p w14:paraId="0D725DD3" w14:textId="6933AADA" w:rsidR="007A3C87" w:rsidRPr="00DF07A5" w:rsidRDefault="007A3C87" w:rsidP="009B4EC5">
            <w:pPr>
              <w:jc w:val="left"/>
              <w:rPr>
                <w:sz w:val="16"/>
                <w:szCs w:val="16"/>
                <w:lang w:val="en-US"/>
              </w:rPr>
            </w:pPr>
            <w:r w:rsidRPr="00A20F27">
              <w:rPr>
                <w:color w:val="17365D"/>
                <w:sz w:val="16"/>
                <w:szCs w:val="16"/>
                <w:lang w:val="en-US"/>
              </w:rPr>
              <w:t>RCM_runGetResetCause</w:t>
            </w:r>
            <w:r w:rsidRPr="00A20F27">
              <w:rPr>
                <w:sz w:val="16"/>
                <w:szCs w:val="16"/>
                <w:lang w:val="en-US"/>
              </w:rPr>
              <w:t xml:space="preserve"> </w:t>
            </w:r>
            <w:r w:rsidR="005F7A2B">
              <w:rPr>
                <w:sz w:val="16"/>
                <w:szCs w:val="16"/>
                <w:lang w:val="en-US"/>
              </w:rPr>
              <w:t xml:space="preserve"> shall be called to get the reset cause</w:t>
            </w:r>
          </w:p>
        </w:tc>
        <w:tc>
          <w:tcPr>
            <w:tcW w:w="2694" w:type="dxa"/>
          </w:tcPr>
          <w:p w14:paraId="77862850" w14:textId="1D3FE47B" w:rsidR="007A3C87" w:rsidRPr="00DF07A5" w:rsidRDefault="005F7A2B" w:rsidP="009B4EC5">
            <w:pPr>
              <w:jc w:val="left"/>
              <w:rPr>
                <w:sz w:val="16"/>
                <w:szCs w:val="16"/>
                <w:lang w:val="en-US"/>
              </w:rPr>
            </w:pPr>
            <w:r w:rsidRPr="005F7A2B">
              <w:rPr>
                <w:sz w:val="16"/>
                <w:szCs w:val="16"/>
                <w:lang w:val="en-US"/>
              </w:rPr>
              <w:t>MMG_runManageModeDelays ()</w:t>
            </w:r>
          </w:p>
        </w:tc>
        <w:tc>
          <w:tcPr>
            <w:tcW w:w="1828" w:type="dxa"/>
          </w:tcPr>
          <w:p w14:paraId="70C57BE5" w14:textId="77777777" w:rsidR="007A3C87" w:rsidRPr="00DF07A5" w:rsidRDefault="007A3C87" w:rsidP="009B4EC5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A20F27" w:rsidRPr="00DF07A5" w14:paraId="1603D5C4" w14:textId="77777777" w:rsidTr="009B4EC5">
        <w:trPr>
          <w:jc w:val="center"/>
        </w:trPr>
        <w:tc>
          <w:tcPr>
            <w:tcW w:w="1985" w:type="dxa"/>
          </w:tcPr>
          <w:p w14:paraId="1DAD6EC0" w14:textId="0D8CBD51" w:rsidR="00A20F27" w:rsidRPr="007C646B" w:rsidRDefault="00A20F27" w:rsidP="00A20F27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402</w:t>
            </w:r>
          </w:p>
        </w:tc>
        <w:tc>
          <w:tcPr>
            <w:tcW w:w="3118" w:type="dxa"/>
          </w:tcPr>
          <w:p w14:paraId="217E803D" w14:textId="0549FFCA" w:rsidR="00A20F27" w:rsidRPr="00A20F27" w:rsidRDefault="00A20F27" w:rsidP="00A20F27">
            <w:pPr>
              <w:jc w:val="left"/>
              <w:rPr>
                <w:sz w:val="16"/>
                <w:szCs w:val="16"/>
                <w:lang w:val="en-US"/>
              </w:rPr>
            </w:pPr>
            <w:r w:rsidRPr="00A20F27">
              <w:rPr>
                <w:color w:val="17365D"/>
                <w:sz w:val="16"/>
                <w:szCs w:val="16"/>
                <w:lang w:val="en-US"/>
              </w:rPr>
              <w:t>BMM_runGetPyroActivationStatus</w:t>
            </w:r>
            <w:r w:rsidRPr="00A20F27">
              <w:rPr>
                <w:sz w:val="16"/>
                <w:szCs w:val="16"/>
                <w:lang w:val="en-US"/>
              </w:rPr>
              <w:t xml:space="preserve"> shall be called to get the pyro activation status</w:t>
            </w:r>
          </w:p>
        </w:tc>
        <w:tc>
          <w:tcPr>
            <w:tcW w:w="2694" w:type="dxa"/>
          </w:tcPr>
          <w:p w14:paraId="0D0A5863" w14:textId="4B70D943" w:rsidR="00A20F27" w:rsidRPr="00DF07A5" w:rsidRDefault="005F7A2B" w:rsidP="00A20F27">
            <w:pPr>
              <w:jc w:val="left"/>
              <w:rPr>
                <w:sz w:val="16"/>
                <w:szCs w:val="16"/>
                <w:lang w:val="en-US"/>
              </w:rPr>
            </w:pPr>
            <w:r w:rsidRPr="005F7A2B">
              <w:rPr>
                <w:sz w:val="16"/>
                <w:szCs w:val="16"/>
                <w:lang w:val="en-US"/>
              </w:rPr>
              <w:t>MMG_runManageModeDelays ()</w:t>
            </w:r>
          </w:p>
        </w:tc>
        <w:tc>
          <w:tcPr>
            <w:tcW w:w="1828" w:type="dxa"/>
          </w:tcPr>
          <w:p w14:paraId="60ED9897" w14:textId="77777777" w:rsidR="00A20F27" w:rsidRPr="00DF07A5" w:rsidRDefault="00A20F27" w:rsidP="00A20F27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3F5BBA" w:rsidRPr="00DF07A5" w14:paraId="718FCD41" w14:textId="77777777" w:rsidTr="009B4EC5">
        <w:trPr>
          <w:jc w:val="center"/>
        </w:trPr>
        <w:tc>
          <w:tcPr>
            <w:tcW w:w="1985" w:type="dxa"/>
          </w:tcPr>
          <w:p w14:paraId="1F5942B8" w14:textId="78C34347" w:rsidR="003F5BBA" w:rsidRPr="00DF07A5" w:rsidRDefault="003F5BBA" w:rsidP="00A20F27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401</w:t>
            </w:r>
          </w:p>
        </w:tc>
        <w:tc>
          <w:tcPr>
            <w:tcW w:w="3118" w:type="dxa"/>
          </w:tcPr>
          <w:p w14:paraId="3E615214" w14:textId="00EE3075" w:rsidR="003F5BBA" w:rsidRPr="00A20F27" w:rsidRDefault="003F5BBA" w:rsidP="00A20F27">
            <w:pPr>
              <w:jc w:val="left"/>
              <w:rPr>
                <w:color w:val="17365D"/>
                <w:sz w:val="16"/>
                <w:szCs w:val="16"/>
                <w:lang w:val="en-US"/>
              </w:rPr>
            </w:pPr>
            <w:r w:rsidRPr="003F5BBA">
              <w:rPr>
                <w:color w:val="17365D"/>
                <w:sz w:val="16"/>
                <w:szCs w:val="16"/>
                <w:lang w:val="en-US"/>
              </w:rPr>
              <w:t>Rte_BFE_psrExecutedCycle_u8CycleNumber</w:t>
            </w:r>
            <w:r>
              <w:rPr>
                <w:rFonts w:ascii="Consolas" w:hAnsi="Consolas" w:cs="Consolas"/>
                <w:color w:val="000000"/>
                <w:shd w:val="clear" w:color="auto" w:fill="E8F2FE"/>
                <w:lang w:val="en-US" w:eastAsia="zh-CN"/>
              </w:rPr>
              <w:t xml:space="preserve"> </w:t>
            </w:r>
            <w:r w:rsidRPr="003F5BBA">
              <w:rPr>
                <w:sz w:val="16"/>
                <w:szCs w:val="16"/>
                <w:lang w:val="en-US"/>
              </w:rPr>
              <w:t>shall be called to get cycle number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36969CD0" w14:textId="57A82F5F" w:rsidR="003F5BBA" w:rsidRPr="005F7A2B" w:rsidRDefault="003F5BBA" w:rsidP="00A20F27">
            <w:pPr>
              <w:jc w:val="left"/>
              <w:rPr>
                <w:sz w:val="16"/>
                <w:szCs w:val="16"/>
                <w:lang w:val="en-US"/>
              </w:rPr>
            </w:pPr>
            <w:r w:rsidRPr="005F7A2B">
              <w:rPr>
                <w:sz w:val="16"/>
                <w:szCs w:val="16"/>
                <w:lang w:val="en-US"/>
              </w:rPr>
              <w:t>MMG_runManageModeDelays ()</w:t>
            </w:r>
          </w:p>
        </w:tc>
        <w:tc>
          <w:tcPr>
            <w:tcW w:w="1828" w:type="dxa"/>
          </w:tcPr>
          <w:p w14:paraId="4B0A9F58" w14:textId="77777777" w:rsidR="003F5BBA" w:rsidRPr="00DF07A5" w:rsidRDefault="003F5BBA" w:rsidP="00A20F27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4F4BC4F4" w14:textId="4CDD0B9B" w:rsidR="006A5D5D" w:rsidRDefault="006A5D5D" w:rsidP="006A5D5D">
      <w:pPr>
        <w:rPr>
          <w:lang w:val="en-US"/>
        </w:rPr>
      </w:pPr>
    </w:p>
    <w:p w14:paraId="306A0CE5" w14:textId="30B7C7FB" w:rsidR="00B60EA6" w:rsidRDefault="00B60EA6" w:rsidP="00B60EA6">
      <w:pPr>
        <w:pStyle w:val="Heading2"/>
      </w:pPr>
      <w:bookmarkStart w:id="55" w:name="_Toc155874685"/>
      <w:r w:rsidRPr="00B60EA6">
        <w:t>MMG_runPreSafeRecorder</w:t>
      </w:r>
      <w:bookmarkEnd w:id="55"/>
    </w:p>
    <w:p w14:paraId="1F887933" w14:textId="77777777" w:rsidR="00B60EA6" w:rsidRPr="00DF07A5" w:rsidRDefault="00B60EA6" w:rsidP="00B60EA6">
      <w:pPr>
        <w:pStyle w:val="Heading3"/>
        <w:rPr>
          <w:lang w:val="en-US"/>
        </w:rPr>
      </w:pPr>
      <w:bookmarkStart w:id="56" w:name="_Toc155874686"/>
      <w:r w:rsidRPr="00DF07A5">
        <w:rPr>
          <w:lang w:val="en-US"/>
        </w:rPr>
        <w:t>Definition</w:t>
      </w:r>
      <w:bookmarkEnd w:id="56"/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B60EA6" w:rsidRPr="00DF07A5" w14:paraId="47A0666F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E4A68B9" w14:textId="5A80FB20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>
              <w:rPr>
                <w:lang w:val="en-US"/>
              </w:rPr>
              <w:t>q</w:t>
            </w: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B60EA6" w:rsidRPr="00DF07A5" w14:paraId="13A401BC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C4AE" w14:textId="108F1841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void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60EA6">
              <w:rPr>
                <w:sz w:val="16"/>
                <w:szCs w:val="16"/>
                <w:lang w:val="en-US"/>
              </w:rPr>
              <w:t>MMG_runPreSafeRecorder(void)</w:t>
            </w:r>
          </w:p>
        </w:tc>
      </w:tr>
      <w:tr w:rsidR="00B60EA6" w:rsidRPr="00DF07A5" w14:paraId="48D332C9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5E33775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B60EA6" w:rsidRPr="00DF07A5" w14:paraId="2170DB26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FDD12" w14:textId="0A6F8565" w:rsidR="00B60EA6" w:rsidRPr="00DF07A5" w:rsidRDefault="00B60EA6" w:rsidP="00BF310B">
            <w:pPr>
              <w:tabs>
                <w:tab w:val="left" w:pos="1276"/>
              </w:tabs>
              <w:jc w:val="left"/>
              <w:rPr>
                <w:b/>
                <w:color w:val="FFFFFF"/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Function is in charge handling the mode management of Presafe recorder</w:t>
            </w:r>
          </w:p>
        </w:tc>
      </w:tr>
      <w:tr w:rsidR="00B60EA6" w:rsidRPr="00DF07A5" w14:paraId="28818C9E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19411F5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B60EA6" w:rsidRPr="00DF07A5" w14:paraId="71852780" w14:textId="77777777" w:rsidTr="00BF310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CFC4E1D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64D5CCE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0EE17C1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911F8DD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B60EA6" w:rsidRPr="00DF07A5" w14:paraId="065D8DD9" w14:textId="77777777" w:rsidTr="00BF310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944F3" w14:textId="77777777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6E409" w14:textId="77777777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70B3B" w14:textId="77777777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6A7BB" w14:textId="77777777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NA</w:t>
            </w:r>
          </w:p>
        </w:tc>
      </w:tr>
      <w:tr w:rsidR="00B60EA6" w:rsidRPr="00DF07A5" w14:paraId="75BBA5D9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4E177A4C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B60EA6" w:rsidRPr="00DF07A5" w14:paraId="24D66D59" w14:textId="77777777" w:rsidTr="00BF310B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AD679C8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10AC28D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B60EA6" w:rsidRPr="00DF07A5" w14:paraId="024DC008" w14:textId="77777777" w:rsidTr="00BF310B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2DA5CE" w14:textId="77777777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EABB2" w14:textId="77777777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B60EA6" w:rsidRPr="00DF07A5" w14:paraId="75992974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7BCCA9C0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B60EA6" w:rsidRPr="00DF07A5" w14:paraId="596250A9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83DE8" w14:textId="77777777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Periodic – 10ms</w:t>
            </w:r>
          </w:p>
          <w:p w14:paraId="75CB9D02" w14:textId="77777777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Non-re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1F534A9E" w14:textId="77777777" w:rsidR="00B60EA6" w:rsidRPr="00DF07A5" w:rsidRDefault="00B60EA6" w:rsidP="00BF310B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B60EA6" w:rsidRPr="00DF07A5" w14:paraId="17168AA2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2BBD4541" w14:textId="77777777" w:rsidR="00B60EA6" w:rsidRPr="00DF07A5" w:rsidRDefault="00B60EA6" w:rsidP="00BF310B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B60EA6" w:rsidRPr="00DF07A5" w14:paraId="320FD378" w14:textId="77777777" w:rsidTr="00BF310B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12F48" w14:textId="2CC5B8B3" w:rsidR="00C92B81" w:rsidRPr="00DF07A5" w:rsidRDefault="00137A80" w:rsidP="00BF310B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</w:t>
            </w:r>
            <w:r w:rsidR="00464756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;</w:t>
            </w:r>
            <w:r w:rsidR="00C92B81">
              <w:rPr>
                <w:sz w:val="16"/>
                <w:szCs w:val="16"/>
              </w:rPr>
              <w:t xml:space="preserve"> </w:t>
            </w:r>
            <w:r w:rsidR="00C92B81" w:rsidRPr="00DF07A5">
              <w:rPr>
                <w:sz w:val="16"/>
                <w:szCs w:val="16"/>
              </w:rPr>
              <w:t>ARCH_SW_MMG_0</w:t>
            </w:r>
            <w:r w:rsidR="00C92B81">
              <w:rPr>
                <w:sz w:val="16"/>
                <w:szCs w:val="16"/>
              </w:rPr>
              <w:t xml:space="preserve">403; </w:t>
            </w:r>
            <w:r w:rsidR="00C92B81" w:rsidRPr="00DF07A5">
              <w:rPr>
                <w:sz w:val="16"/>
                <w:szCs w:val="16"/>
              </w:rPr>
              <w:t>ARCH_SW_MMG_0</w:t>
            </w:r>
            <w:r w:rsidR="00C92B81">
              <w:rPr>
                <w:sz w:val="16"/>
                <w:szCs w:val="16"/>
              </w:rPr>
              <w:t xml:space="preserve">404; </w:t>
            </w:r>
            <w:r w:rsidR="00C92B81" w:rsidRPr="00DF07A5">
              <w:rPr>
                <w:sz w:val="16"/>
                <w:szCs w:val="16"/>
              </w:rPr>
              <w:t>ARCH_SW_MMG_0</w:t>
            </w:r>
            <w:r w:rsidR="00C92B81">
              <w:rPr>
                <w:sz w:val="16"/>
                <w:szCs w:val="16"/>
              </w:rPr>
              <w:t xml:space="preserve">405; </w:t>
            </w:r>
            <w:r w:rsidR="00341244" w:rsidRPr="00DF07A5">
              <w:rPr>
                <w:sz w:val="16"/>
                <w:szCs w:val="16"/>
              </w:rPr>
              <w:t>ARCH_SW_MMG_0</w:t>
            </w:r>
            <w:r w:rsidR="00341244">
              <w:rPr>
                <w:sz w:val="16"/>
                <w:szCs w:val="16"/>
              </w:rPr>
              <w:t xml:space="preserve">406; </w:t>
            </w:r>
            <w:r w:rsidR="00C92B81" w:rsidRPr="00F50EDC">
              <w:rPr>
                <w:sz w:val="16"/>
                <w:szCs w:val="16"/>
                <w:lang w:val="en-US"/>
              </w:rPr>
              <w:t>ARCH_SW_MMG_000</w:t>
            </w:r>
            <w:r w:rsidR="00C92B81">
              <w:rPr>
                <w:sz w:val="16"/>
                <w:szCs w:val="16"/>
                <w:lang w:val="en-US"/>
              </w:rPr>
              <w:t xml:space="preserve">9; </w:t>
            </w:r>
            <w:r w:rsidR="00C92B81" w:rsidRPr="00F50EDC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 xml:space="preserve">010; 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011</w:t>
            </w:r>
            <w:r w:rsidR="00C92B81" w:rsidRPr="00916C32">
              <w:rPr>
                <w:sz w:val="16"/>
                <w:szCs w:val="16"/>
                <w:lang w:val="en-US"/>
              </w:rPr>
              <w:t>; ARCH_SW_MMG_0</w:t>
            </w:r>
            <w:r w:rsidR="00C92B81">
              <w:rPr>
                <w:sz w:val="16"/>
                <w:szCs w:val="16"/>
                <w:lang w:val="en-US"/>
              </w:rPr>
              <w:t>012</w:t>
            </w:r>
            <w:r w:rsidR="00C92B81" w:rsidRPr="00916C32">
              <w:rPr>
                <w:sz w:val="16"/>
                <w:szCs w:val="16"/>
                <w:lang w:val="en-US"/>
              </w:rPr>
              <w:t xml:space="preserve">; </w:t>
            </w:r>
            <w:r w:rsidR="00C92B81">
              <w:rPr>
                <w:sz w:val="16"/>
                <w:szCs w:val="16"/>
                <w:lang w:val="en-US"/>
              </w:rPr>
              <w:t xml:space="preserve">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013</w:t>
            </w:r>
            <w:r w:rsidR="00C92B81" w:rsidRPr="00916C32">
              <w:rPr>
                <w:sz w:val="16"/>
                <w:szCs w:val="16"/>
                <w:lang w:val="en-US"/>
              </w:rPr>
              <w:t>;</w:t>
            </w:r>
            <w:r w:rsidR="00C92B81">
              <w:rPr>
                <w:sz w:val="16"/>
                <w:szCs w:val="16"/>
                <w:lang w:val="en-US"/>
              </w:rPr>
              <w:t xml:space="preserve">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014</w:t>
            </w:r>
            <w:r w:rsidR="00C92B81" w:rsidRPr="00916C32">
              <w:rPr>
                <w:sz w:val="16"/>
                <w:szCs w:val="16"/>
                <w:lang w:val="en-US"/>
              </w:rPr>
              <w:t>;</w:t>
            </w:r>
            <w:r w:rsidR="00341244">
              <w:rPr>
                <w:sz w:val="16"/>
                <w:szCs w:val="16"/>
                <w:lang w:val="en-US"/>
              </w:rPr>
              <w:t xml:space="preserve"> </w:t>
            </w:r>
            <w:r w:rsidR="00C92B81" w:rsidRPr="00F50EDC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 xml:space="preserve">015; 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016</w:t>
            </w:r>
            <w:r w:rsidR="00C92B81" w:rsidRPr="00916C32">
              <w:rPr>
                <w:sz w:val="16"/>
                <w:szCs w:val="16"/>
                <w:lang w:val="en-US"/>
              </w:rPr>
              <w:t>; ARCH_SW_MMG_0</w:t>
            </w:r>
            <w:r w:rsidR="00C92B81">
              <w:rPr>
                <w:sz w:val="16"/>
                <w:szCs w:val="16"/>
                <w:lang w:val="en-US"/>
              </w:rPr>
              <w:t>017</w:t>
            </w:r>
            <w:r w:rsidR="00C92B81" w:rsidRPr="00916C32">
              <w:rPr>
                <w:sz w:val="16"/>
                <w:szCs w:val="16"/>
                <w:lang w:val="en-US"/>
              </w:rPr>
              <w:t xml:space="preserve">; </w:t>
            </w:r>
            <w:r w:rsidR="00C92B81">
              <w:rPr>
                <w:sz w:val="16"/>
                <w:szCs w:val="16"/>
                <w:lang w:val="en-US"/>
              </w:rPr>
              <w:t xml:space="preserve">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018</w:t>
            </w:r>
            <w:r w:rsidR="00C92B81" w:rsidRPr="00916C32">
              <w:rPr>
                <w:sz w:val="16"/>
                <w:szCs w:val="16"/>
                <w:lang w:val="en-US"/>
              </w:rPr>
              <w:t>;</w:t>
            </w:r>
            <w:r w:rsidR="00C92B81">
              <w:rPr>
                <w:sz w:val="16"/>
                <w:szCs w:val="16"/>
                <w:lang w:val="en-US"/>
              </w:rPr>
              <w:t xml:space="preserve">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019</w:t>
            </w:r>
            <w:r w:rsidR="00C92B81" w:rsidRPr="00916C32">
              <w:rPr>
                <w:sz w:val="16"/>
                <w:szCs w:val="16"/>
                <w:lang w:val="en-US"/>
              </w:rPr>
              <w:t>;</w:t>
            </w:r>
            <w:r w:rsidR="00341244">
              <w:rPr>
                <w:sz w:val="16"/>
                <w:szCs w:val="16"/>
                <w:lang w:val="en-US"/>
              </w:rPr>
              <w:t xml:space="preserve"> </w:t>
            </w:r>
            <w:r w:rsidR="00C92B81" w:rsidRPr="00F50EDC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 xml:space="preserve">020; 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021</w:t>
            </w:r>
            <w:r w:rsidR="00C92B81" w:rsidRPr="00916C32">
              <w:rPr>
                <w:sz w:val="16"/>
                <w:szCs w:val="16"/>
                <w:lang w:val="en-US"/>
              </w:rPr>
              <w:t>; ARCH_SW_MMG_0</w:t>
            </w:r>
            <w:r w:rsidR="00C92B81">
              <w:rPr>
                <w:sz w:val="16"/>
                <w:szCs w:val="16"/>
                <w:lang w:val="en-US"/>
              </w:rPr>
              <w:t>022</w:t>
            </w:r>
            <w:r w:rsidR="00C92B81" w:rsidRPr="00916C32">
              <w:rPr>
                <w:sz w:val="16"/>
                <w:szCs w:val="16"/>
                <w:lang w:val="en-US"/>
              </w:rPr>
              <w:t xml:space="preserve">; </w:t>
            </w:r>
            <w:r w:rsidR="00C92B81">
              <w:rPr>
                <w:sz w:val="16"/>
                <w:szCs w:val="16"/>
                <w:lang w:val="en-US"/>
              </w:rPr>
              <w:t xml:space="preserve">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023</w:t>
            </w:r>
            <w:r w:rsidR="00C92B81" w:rsidRPr="00916C32">
              <w:rPr>
                <w:sz w:val="16"/>
                <w:szCs w:val="16"/>
                <w:lang w:val="en-US"/>
              </w:rPr>
              <w:t>;</w:t>
            </w:r>
            <w:r w:rsidR="00C92B81">
              <w:rPr>
                <w:sz w:val="16"/>
                <w:szCs w:val="16"/>
                <w:lang w:val="en-US"/>
              </w:rPr>
              <w:t xml:space="preserve"> </w:t>
            </w:r>
            <w:r w:rsidR="00EE0890">
              <w:rPr>
                <w:sz w:val="16"/>
                <w:szCs w:val="16"/>
                <w:lang w:val="en-US"/>
              </w:rPr>
              <w:t xml:space="preserve">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024</w:t>
            </w:r>
            <w:r w:rsidR="00C92B81" w:rsidRPr="00916C32">
              <w:rPr>
                <w:sz w:val="16"/>
                <w:szCs w:val="16"/>
                <w:lang w:val="en-US"/>
              </w:rPr>
              <w:t>;</w:t>
            </w:r>
            <w:r w:rsidR="00341244">
              <w:rPr>
                <w:sz w:val="16"/>
                <w:szCs w:val="16"/>
                <w:lang w:val="en-US"/>
              </w:rPr>
              <w:t xml:space="preserve"> </w:t>
            </w:r>
            <w:r w:rsidR="00C92B81" w:rsidRPr="00F50EDC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 xml:space="preserve">025; 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026</w:t>
            </w:r>
            <w:r w:rsidR="00C92B81" w:rsidRPr="00916C32">
              <w:rPr>
                <w:sz w:val="16"/>
                <w:szCs w:val="16"/>
                <w:lang w:val="en-US"/>
              </w:rPr>
              <w:t>; ARCH_SW_MMG_0</w:t>
            </w:r>
            <w:r w:rsidR="00C92B81">
              <w:rPr>
                <w:sz w:val="16"/>
                <w:szCs w:val="16"/>
                <w:lang w:val="en-US"/>
              </w:rPr>
              <w:t>0</w:t>
            </w:r>
            <w:r w:rsidR="00AD4747">
              <w:rPr>
                <w:sz w:val="16"/>
                <w:szCs w:val="16"/>
                <w:lang w:val="en-US"/>
              </w:rPr>
              <w:t>27</w:t>
            </w:r>
            <w:r w:rsidR="00C92B81" w:rsidRPr="00916C32">
              <w:rPr>
                <w:sz w:val="16"/>
                <w:szCs w:val="16"/>
                <w:lang w:val="en-US"/>
              </w:rPr>
              <w:t xml:space="preserve">; </w:t>
            </w:r>
            <w:r w:rsidR="00C92B81">
              <w:rPr>
                <w:sz w:val="16"/>
                <w:szCs w:val="16"/>
                <w:lang w:val="en-US"/>
              </w:rPr>
              <w:t xml:space="preserve">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</w:t>
            </w:r>
            <w:r w:rsidR="00AD4747">
              <w:rPr>
                <w:sz w:val="16"/>
                <w:szCs w:val="16"/>
                <w:lang w:val="en-US"/>
              </w:rPr>
              <w:t>28</w:t>
            </w:r>
            <w:r w:rsidR="00C92B81" w:rsidRPr="00916C32">
              <w:rPr>
                <w:sz w:val="16"/>
                <w:szCs w:val="16"/>
                <w:lang w:val="en-US"/>
              </w:rPr>
              <w:t>;</w:t>
            </w:r>
            <w:r w:rsidR="00C92B81">
              <w:rPr>
                <w:sz w:val="16"/>
                <w:szCs w:val="16"/>
                <w:lang w:val="en-US"/>
              </w:rPr>
              <w:t xml:space="preserve"> </w:t>
            </w:r>
            <w:r w:rsidR="00C92B81" w:rsidRPr="00916C32">
              <w:rPr>
                <w:sz w:val="16"/>
                <w:szCs w:val="16"/>
                <w:lang w:val="en-US"/>
              </w:rPr>
              <w:t>ARCH_SW_MMG_0</w:t>
            </w:r>
            <w:r w:rsidR="00C92B81">
              <w:rPr>
                <w:sz w:val="16"/>
                <w:szCs w:val="16"/>
                <w:lang w:val="en-US"/>
              </w:rPr>
              <w:t>0</w:t>
            </w:r>
            <w:r w:rsidR="00AD4747">
              <w:rPr>
                <w:sz w:val="16"/>
                <w:szCs w:val="16"/>
                <w:lang w:val="en-US"/>
              </w:rPr>
              <w:t>29</w:t>
            </w:r>
            <w:r w:rsidR="00C92B81" w:rsidRPr="00916C32">
              <w:rPr>
                <w:sz w:val="16"/>
                <w:szCs w:val="16"/>
                <w:lang w:val="en-US"/>
              </w:rPr>
              <w:t>;</w:t>
            </w:r>
            <w:r w:rsidR="00AD4747">
              <w:rPr>
                <w:sz w:val="16"/>
                <w:szCs w:val="16"/>
                <w:lang w:val="en-US"/>
              </w:rPr>
              <w:t xml:space="preserve"> </w:t>
            </w:r>
            <w:r w:rsidR="00AD4747" w:rsidRPr="00F50EDC">
              <w:rPr>
                <w:sz w:val="16"/>
                <w:szCs w:val="16"/>
                <w:lang w:val="en-US"/>
              </w:rPr>
              <w:t>ARCH_SW_MMG_0</w:t>
            </w:r>
            <w:r w:rsidR="00AD4747">
              <w:rPr>
                <w:sz w:val="16"/>
                <w:szCs w:val="16"/>
                <w:lang w:val="en-US"/>
              </w:rPr>
              <w:t xml:space="preserve">030;  </w:t>
            </w:r>
            <w:r w:rsidR="00AD4747" w:rsidRPr="00916C32">
              <w:rPr>
                <w:sz w:val="16"/>
                <w:szCs w:val="16"/>
                <w:lang w:val="en-US"/>
              </w:rPr>
              <w:t>ARCH_SW_MMG_0</w:t>
            </w:r>
            <w:r w:rsidR="00AD4747">
              <w:rPr>
                <w:sz w:val="16"/>
                <w:szCs w:val="16"/>
                <w:lang w:val="en-US"/>
              </w:rPr>
              <w:t>031</w:t>
            </w:r>
            <w:r w:rsidR="00AD4747" w:rsidRPr="00916C32">
              <w:rPr>
                <w:sz w:val="16"/>
                <w:szCs w:val="16"/>
                <w:lang w:val="en-US"/>
              </w:rPr>
              <w:t>; ARCH_SW_MMG_0</w:t>
            </w:r>
            <w:r w:rsidR="00AD4747">
              <w:rPr>
                <w:sz w:val="16"/>
                <w:szCs w:val="16"/>
                <w:lang w:val="en-US"/>
              </w:rPr>
              <w:t>032</w:t>
            </w:r>
            <w:r w:rsidR="00AD4747" w:rsidRPr="00916C32">
              <w:rPr>
                <w:sz w:val="16"/>
                <w:szCs w:val="16"/>
                <w:lang w:val="en-US"/>
              </w:rPr>
              <w:t xml:space="preserve">; </w:t>
            </w:r>
            <w:r w:rsidR="00AD4747">
              <w:rPr>
                <w:sz w:val="16"/>
                <w:szCs w:val="16"/>
                <w:lang w:val="en-US"/>
              </w:rPr>
              <w:t xml:space="preserve"> </w:t>
            </w:r>
            <w:r w:rsidR="00AD4747" w:rsidRPr="00916C32">
              <w:rPr>
                <w:sz w:val="16"/>
                <w:szCs w:val="16"/>
                <w:lang w:val="en-US"/>
              </w:rPr>
              <w:t>ARCH_SW_MMG_0</w:t>
            </w:r>
            <w:r w:rsidR="00AD4747">
              <w:rPr>
                <w:sz w:val="16"/>
                <w:szCs w:val="16"/>
                <w:lang w:val="en-US"/>
              </w:rPr>
              <w:t>033</w:t>
            </w:r>
            <w:r w:rsidR="00AD4747" w:rsidRPr="00916C32">
              <w:rPr>
                <w:sz w:val="16"/>
                <w:szCs w:val="16"/>
                <w:lang w:val="en-US"/>
              </w:rPr>
              <w:t>;</w:t>
            </w:r>
            <w:r w:rsidR="00AD4747">
              <w:rPr>
                <w:sz w:val="16"/>
                <w:szCs w:val="16"/>
                <w:lang w:val="en-US"/>
              </w:rPr>
              <w:t xml:space="preserve"> </w:t>
            </w:r>
            <w:r w:rsidR="00EE0890">
              <w:rPr>
                <w:sz w:val="16"/>
                <w:szCs w:val="16"/>
                <w:lang w:val="en-US"/>
              </w:rPr>
              <w:t xml:space="preserve"> </w:t>
            </w:r>
            <w:r w:rsidR="00AD4747" w:rsidRPr="00916C32">
              <w:rPr>
                <w:sz w:val="16"/>
                <w:szCs w:val="16"/>
                <w:lang w:val="en-US"/>
              </w:rPr>
              <w:t>ARCH_SW_MMG_0</w:t>
            </w:r>
            <w:r w:rsidR="00AD4747">
              <w:rPr>
                <w:sz w:val="16"/>
                <w:szCs w:val="16"/>
                <w:lang w:val="en-US"/>
              </w:rPr>
              <w:t>034</w:t>
            </w:r>
            <w:r w:rsidR="00AD4747" w:rsidRPr="00916C32">
              <w:rPr>
                <w:sz w:val="16"/>
                <w:szCs w:val="16"/>
                <w:lang w:val="en-US"/>
              </w:rPr>
              <w:t>;</w:t>
            </w:r>
            <w:r w:rsidR="002E70E3">
              <w:rPr>
                <w:sz w:val="16"/>
                <w:szCs w:val="16"/>
                <w:lang w:val="en-US"/>
              </w:rPr>
              <w:t xml:space="preserve"> </w:t>
            </w:r>
            <w:r w:rsidR="002E70E3" w:rsidRPr="00916C32">
              <w:rPr>
                <w:sz w:val="16"/>
                <w:szCs w:val="16"/>
                <w:lang w:val="en-US"/>
              </w:rPr>
              <w:t>ARCH_SW_MMG_0</w:t>
            </w:r>
            <w:r w:rsidR="002E70E3">
              <w:rPr>
                <w:sz w:val="16"/>
                <w:szCs w:val="16"/>
                <w:lang w:val="en-US"/>
              </w:rPr>
              <w:t>407</w:t>
            </w:r>
            <w:r w:rsidR="002E70E3" w:rsidRPr="00916C32">
              <w:rPr>
                <w:sz w:val="16"/>
                <w:szCs w:val="16"/>
                <w:lang w:val="en-US"/>
              </w:rPr>
              <w:t>;</w:t>
            </w:r>
          </w:p>
        </w:tc>
      </w:tr>
    </w:tbl>
    <w:p w14:paraId="2430752B" w14:textId="77777777" w:rsidR="00B60EA6" w:rsidRDefault="00B60EA6" w:rsidP="00B60EA6">
      <w:pPr>
        <w:rPr>
          <w:lang w:val="en-US"/>
        </w:rPr>
      </w:pPr>
    </w:p>
    <w:p w14:paraId="720BAC8A" w14:textId="77777777" w:rsidR="00B60EA6" w:rsidRPr="00916C32" w:rsidRDefault="00B60EA6" w:rsidP="00B60EA6">
      <w:pPr>
        <w:pStyle w:val="Heading3"/>
        <w:rPr>
          <w:lang w:val="en-US"/>
        </w:rPr>
      </w:pPr>
      <w:bookmarkStart w:id="57" w:name="_Toc155874687"/>
      <w:r w:rsidRPr="00916C32">
        <w:rPr>
          <w:lang w:val="en-US"/>
        </w:rPr>
        <w:t>Called functions</w:t>
      </w:r>
      <w:bookmarkEnd w:id="57"/>
      <w:r w:rsidRPr="00916C32">
        <w:rPr>
          <w:lang w:val="en-US"/>
        </w:rPr>
        <w:t xml:space="preserve">  </w:t>
      </w:r>
    </w:p>
    <w:p w14:paraId="44E713A2" w14:textId="77777777" w:rsidR="00B60EA6" w:rsidRDefault="00B60EA6" w:rsidP="00B60EA6">
      <w:pPr>
        <w:rPr>
          <w:lang w:val="en-US"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B60EA6" w:rsidRPr="00DF07A5" w14:paraId="326CF1C1" w14:textId="77777777" w:rsidTr="00BF310B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6FE8FE19" w14:textId="77777777" w:rsidR="00B60EA6" w:rsidRPr="00DF07A5" w:rsidRDefault="00B60EA6" w:rsidP="00BF310B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5868F386" w14:textId="77777777" w:rsidR="00B60EA6" w:rsidRPr="00DF07A5" w:rsidRDefault="00B60EA6" w:rsidP="00BF310B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4D5351FE" w14:textId="77777777" w:rsidR="00B60EA6" w:rsidRPr="00DF07A5" w:rsidRDefault="00B60EA6" w:rsidP="00BF310B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107D4FD9" w14:textId="77777777" w:rsidR="00B60EA6" w:rsidRPr="00DF07A5" w:rsidRDefault="00B60EA6" w:rsidP="00BF310B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B60EA6" w:rsidRPr="00DF07A5" w14:paraId="5A120AD6" w14:textId="77777777" w:rsidTr="00BF310B">
        <w:trPr>
          <w:jc w:val="center"/>
        </w:trPr>
        <w:tc>
          <w:tcPr>
            <w:tcW w:w="1985" w:type="dxa"/>
          </w:tcPr>
          <w:p w14:paraId="18833C40" w14:textId="04C691C4" w:rsidR="00B60EA6" w:rsidRPr="007C646B" w:rsidRDefault="00137A80" w:rsidP="00BF310B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</w:t>
            </w:r>
            <w:r w:rsidR="00464756">
              <w:rPr>
                <w:sz w:val="16"/>
                <w:szCs w:val="16"/>
              </w:rPr>
              <w:t>3</w:t>
            </w:r>
          </w:p>
        </w:tc>
        <w:tc>
          <w:tcPr>
            <w:tcW w:w="3118" w:type="dxa"/>
          </w:tcPr>
          <w:p w14:paraId="7DAB337F" w14:textId="1D28E5F8" w:rsidR="00B60EA6" w:rsidRPr="00DF07A5" w:rsidRDefault="00137A80" w:rsidP="00BF310B">
            <w:pPr>
              <w:jc w:val="left"/>
              <w:rPr>
                <w:sz w:val="16"/>
                <w:szCs w:val="16"/>
                <w:lang w:val="en-US"/>
              </w:rPr>
            </w:pPr>
            <w:r w:rsidRPr="00137A80">
              <w:rPr>
                <w:sz w:val="16"/>
                <w:szCs w:val="16"/>
                <w:lang w:val="en-US"/>
              </w:rPr>
              <w:t>ERH_runGetAecGroupsStatus</w:t>
            </w:r>
            <w:r>
              <w:rPr>
                <w:sz w:val="16"/>
                <w:szCs w:val="16"/>
                <w:lang w:val="en-US"/>
              </w:rPr>
              <w:t xml:space="preserve"> shall be called in order to get the AEC group status</w:t>
            </w:r>
          </w:p>
        </w:tc>
        <w:tc>
          <w:tcPr>
            <w:tcW w:w="2694" w:type="dxa"/>
          </w:tcPr>
          <w:p w14:paraId="2BE37D95" w14:textId="19023A1E" w:rsidR="00B60EA6" w:rsidRPr="00DF07A5" w:rsidRDefault="00137A80" w:rsidP="00BF310B">
            <w:pPr>
              <w:jc w:val="left"/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MMG_runPreSafeRecorder</w:t>
            </w:r>
            <w:r w:rsidR="009547C3"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828" w:type="dxa"/>
          </w:tcPr>
          <w:p w14:paraId="51558D14" w14:textId="77777777" w:rsidR="00B60EA6" w:rsidRPr="00DF07A5" w:rsidRDefault="00B60EA6" w:rsidP="00BF310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B60EA6" w:rsidRPr="00DF07A5" w14:paraId="41B66E3A" w14:textId="77777777" w:rsidTr="00BF310B">
        <w:trPr>
          <w:jc w:val="center"/>
        </w:trPr>
        <w:tc>
          <w:tcPr>
            <w:tcW w:w="1985" w:type="dxa"/>
          </w:tcPr>
          <w:p w14:paraId="01369407" w14:textId="3EC2D6E3" w:rsidR="00B60EA6" w:rsidRPr="007C646B" w:rsidRDefault="00137A80" w:rsidP="00BF310B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</w:t>
            </w:r>
            <w:r w:rsidR="00464756">
              <w:rPr>
                <w:sz w:val="16"/>
                <w:szCs w:val="16"/>
              </w:rPr>
              <w:t>4</w:t>
            </w:r>
          </w:p>
        </w:tc>
        <w:tc>
          <w:tcPr>
            <w:tcW w:w="3118" w:type="dxa"/>
          </w:tcPr>
          <w:p w14:paraId="25D993AE" w14:textId="59068169" w:rsidR="00B60EA6" w:rsidRPr="00A20F27" w:rsidRDefault="00137A80" w:rsidP="00BF310B">
            <w:pPr>
              <w:jc w:val="left"/>
              <w:rPr>
                <w:sz w:val="16"/>
                <w:szCs w:val="16"/>
                <w:lang w:val="en-US"/>
              </w:rPr>
            </w:pPr>
            <w:r w:rsidRPr="00137A80">
              <w:rPr>
                <w:sz w:val="16"/>
                <w:szCs w:val="16"/>
                <w:lang w:val="en-US"/>
              </w:rPr>
              <w:t>CIL_runGetInputSignalPresafeRecorderInfo</w:t>
            </w:r>
            <w:r>
              <w:rPr>
                <w:sz w:val="16"/>
                <w:szCs w:val="16"/>
                <w:lang w:val="en-US"/>
              </w:rPr>
              <w:t xml:space="preserve"> shall be called in order to get PreSafe Recorder Info data from CIL module</w:t>
            </w:r>
          </w:p>
        </w:tc>
        <w:tc>
          <w:tcPr>
            <w:tcW w:w="2694" w:type="dxa"/>
          </w:tcPr>
          <w:p w14:paraId="27034A76" w14:textId="0A88F1DD" w:rsidR="00B60EA6" w:rsidRPr="00DF07A5" w:rsidRDefault="00137A80" w:rsidP="00BF310B">
            <w:pPr>
              <w:jc w:val="left"/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MMG_runPreSafeRecorder</w:t>
            </w:r>
            <w:r w:rsidR="009547C3"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828" w:type="dxa"/>
          </w:tcPr>
          <w:p w14:paraId="444C6473" w14:textId="77777777" w:rsidR="00B60EA6" w:rsidRPr="00DF07A5" w:rsidRDefault="00B60EA6" w:rsidP="00BF310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B60EA6" w:rsidRPr="00DF07A5" w14:paraId="781142B5" w14:textId="77777777" w:rsidTr="00BF310B">
        <w:trPr>
          <w:jc w:val="center"/>
        </w:trPr>
        <w:tc>
          <w:tcPr>
            <w:tcW w:w="1985" w:type="dxa"/>
          </w:tcPr>
          <w:p w14:paraId="0EAF6C28" w14:textId="35E0927B" w:rsidR="00B60EA6" w:rsidRPr="00DF07A5" w:rsidRDefault="00137A80" w:rsidP="00BF310B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</w:t>
            </w:r>
            <w:r w:rsidR="00464756">
              <w:rPr>
                <w:sz w:val="16"/>
                <w:szCs w:val="16"/>
              </w:rPr>
              <w:t>5</w:t>
            </w:r>
          </w:p>
        </w:tc>
        <w:tc>
          <w:tcPr>
            <w:tcW w:w="3118" w:type="dxa"/>
          </w:tcPr>
          <w:p w14:paraId="7AD50023" w14:textId="71B35B54" w:rsidR="00B60EA6" w:rsidRPr="00E66890" w:rsidRDefault="00137A80" w:rsidP="00BF310B">
            <w:pPr>
              <w:jc w:val="left"/>
              <w:rPr>
                <w:sz w:val="16"/>
                <w:szCs w:val="16"/>
                <w:lang w:val="en-US"/>
              </w:rPr>
            </w:pPr>
            <w:r w:rsidRPr="00E66890">
              <w:rPr>
                <w:sz w:val="16"/>
                <w:szCs w:val="16"/>
                <w:lang w:val="en-US"/>
              </w:rPr>
              <w:t>PMP_runGetDeficiencyLevel shall be called in order to get the Defi</w:t>
            </w:r>
            <w:r w:rsidR="00F164F4" w:rsidRPr="00E66890">
              <w:rPr>
                <w:sz w:val="16"/>
                <w:szCs w:val="16"/>
                <w:lang w:val="en-US"/>
              </w:rPr>
              <w:t>ciency level input</w:t>
            </w:r>
          </w:p>
        </w:tc>
        <w:tc>
          <w:tcPr>
            <w:tcW w:w="2694" w:type="dxa"/>
          </w:tcPr>
          <w:p w14:paraId="5873351A" w14:textId="74AF02E0" w:rsidR="00B60EA6" w:rsidRPr="005F7A2B" w:rsidRDefault="00137A80" w:rsidP="00BF310B">
            <w:pPr>
              <w:jc w:val="left"/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MMG_runPreSafeRecorder</w:t>
            </w:r>
            <w:r w:rsidR="009547C3"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828" w:type="dxa"/>
          </w:tcPr>
          <w:p w14:paraId="56C8FFFC" w14:textId="77777777" w:rsidR="00B60EA6" w:rsidRPr="00DF07A5" w:rsidRDefault="00B60EA6" w:rsidP="00BF310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164F4" w:rsidRPr="00DF07A5" w14:paraId="61A52204" w14:textId="77777777" w:rsidTr="00BF310B">
        <w:trPr>
          <w:jc w:val="center"/>
        </w:trPr>
        <w:tc>
          <w:tcPr>
            <w:tcW w:w="1985" w:type="dxa"/>
          </w:tcPr>
          <w:p w14:paraId="28A33E0C" w14:textId="1D28DFF2" w:rsidR="00F164F4" w:rsidRPr="00DF07A5" w:rsidRDefault="00F164F4" w:rsidP="00BF310B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</w:t>
            </w:r>
            <w:r w:rsidR="00464756">
              <w:rPr>
                <w:sz w:val="16"/>
                <w:szCs w:val="16"/>
              </w:rPr>
              <w:t>6</w:t>
            </w:r>
          </w:p>
        </w:tc>
        <w:tc>
          <w:tcPr>
            <w:tcW w:w="3118" w:type="dxa"/>
          </w:tcPr>
          <w:p w14:paraId="19902CBA" w14:textId="36BEE9D0" w:rsidR="00F164F4" w:rsidRPr="00E66890" w:rsidRDefault="00F164F4" w:rsidP="00BF310B">
            <w:pPr>
              <w:jc w:val="left"/>
              <w:rPr>
                <w:sz w:val="16"/>
                <w:szCs w:val="16"/>
                <w:lang w:val="en-US"/>
              </w:rPr>
            </w:pPr>
            <w:r w:rsidRPr="00E66890">
              <w:rPr>
                <w:sz w:val="16"/>
                <w:szCs w:val="16"/>
                <w:lang w:val="en-US"/>
              </w:rPr>
              <w:t>PMP_runGetBatteryVoltage shall be called in order to get the battery voltage</w:t>
            </w:r>
          </w:p>
        </w:tc>
        <w:tc>
          <w:tcPr>
            <w:tcW w:w="2694" w:type="dxa"/>
          </w:tcPr>
          <w:p w14:paraId="4B10914B" w14:textId="301AF0B1" w:rsidR="00F164F4" w:rsidRPr="00B60EA6" w:rsidRDefault="00F164F4" w:rsidP="00BF310B">
            <w:pPr>
              <w:jc w:val="left"/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MMG_runPreSafeRecorder</w:t>
            </w:r>
            <w:r w:rsidR="009547C3"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828" w:type="dxa"/>
          </w:tcPr>
          <w:p w14:paraId="55A2CD27" w14:textId="77777777" w:rsidR="00F164F4" w:rsidRPr="00DF07A5" w:rsidRDefault="00F164F4" w:rsidP="00BF310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F164F4" w:rsidRPr="00DF07A5" w14:paraId="1C76E531" w14:textId="77777777" w:rsidTr="00F164F4">
        <w:trPr>
          <w:trHeight w:val="413"/>
          <w:jc w:val="center"/>
        </w:trPr>
        <w:tc>
          <w:tcPr>
            <w:tcW w:w="1985" w:type="dxa"/>
          </w:tcPr>
          <w:p w14:paraId="3D70A39D" w14:textId="36463D9A" w:rsidR="00F164F4" w:rsidRPr="00DF07A5" w:rsidRDefault="00F164F4" w:rsidP="00BF310B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</w:t>
            </w:r>
            <w:r w:rsidR="00464756">
              <w:rPr>
                <w:sz w:val="16"/>
                <w:szCs w:val="16"/>
              </w:rPr>
              <w:t>7</w:t>
            </w:r>
          </w:p>
        </w:tc>
        <w:tc>
          <w:tcPr>
            <w:tcW w:w="3118" w:type="dxa"/>
          </w:tcPr>
          <w:p w14:paraId="254192C8" w14:textId="498AF120" w:rsidR="00F164F4" w:rsidRPr="002E70E3" w:rsidRDefault="00F164F4" w:rsidP="00BF310B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  <w:r w:rsidRPr="002E70E3">
              <w:rPr>
                <w:color w:val="000000" w:themeColor="text1"/>
                <w:sz w:val="16"/>
                <w:szCs w:val="16"/>
                <w:lang w:val="en-US"/>
              </w:rPr>
              <w:t>StbM_GetCurrentTime shall be called in order to get the system time</w:t>
            </w:r>
          </w:p>
        </w:tc>
        <w:tc>
          <w:tcPr>
            <w:tcW w:w="2694" w:type="dxa"/>
          </w:tcPr>
          <w:p w14:paraId="5FA8C6D7" w14:textId="47FD454E" w:rsidR="00F164F4" w:rsidRPr="00B60EA6" w:rsidRDefault="00F164F4" w:rsidP="00BF310B">
            <w:pPr>
              <w:jc w:val="left"/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MMG_runPreSafeRecorder</w:t>
            </w:r>
            <w:r w:rsidR="00FB609F"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828" w:type="dxa"/>
          </w:tcPr>
          <w:p w14:paraId="68E10B2E" w14:textId="77777777" w:rsidR="00F164F4" w:rsidRPr="00DF07A5" w:rsidRDefault="00F164F4" w:rsidP="00BF310B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2E70E3" w:rsidRPr="00DF07A5" w14:paraId="63DF5FCA" w14:textId="77777777" w:rsidTr="00F164F4">
        <w:trPr>
          <w:trHeight w:val="413"/>
          <w:jc w:val="center"/>
        </w:trPr>
        <w:tc>
          <w:tcPr>
            <w:tcW w:w="1985" w:type="dxa"/>
          </w:tcPr>
          <w:p w14:paraId="734A6764" w14:textId="4436957D" w:rsidR="002E70E3" w:rsidRPr="00DF07A5" w:rsidRDefault="002E70E3" w:rsidP="002E70E3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40</w:t>
            </w:r>
            <w:r w:rsidR="00464756">
              <w:rPr>
                <w:sz w:val="16"/>
                <w:szCs w:val="16"/>
              </w:rPr>
              <w:t>8</w:t>
            </w:r>
          </w:p>
        </w:tc>
        <w:tc>
          <w:tcPr>
            <w:tcW w:w="3118" w:type="dxa"/>
          </w:tcPr>
          <w:p w14:paraId="086D6357" w14:textId="55677333" w:rsidR="002E70E3" w:rsidRPr="002E70E3" w:rsidRDefault="002E70E3" w:rsidP="002E70E3">
            <w:pPr>
              <w:jc w:val="left"/>
              <w:rPr>
                <w:color w:val="000000" w:themeColor="text1"/>
                <w:sz w:val="16"/>
                <w:szCs w:val="16"/>
                <w:lang w:val="en-US"/>
              </w:rPr>
            </w:pPr>
            <w:r w:rsidRPr="002E70E3">
              <w:rPr>
                <w:color w:val="000000" w:themeColor="text1"/>
                <w:sz w:val="16"/>
                <w:szCs w:val="16"/>
                <w:lang w:val="en-US"/>
              </w:rPr>
              <w:t>ATM_runGetTestResult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E70E3">
              <w:rPr>
                <w:color w:val="000000" w:themeColor="text1"/>
                <w:sz w:val="16"/>
                <w:szCs w:val="16"/>
                <w:lang w:val="en-US"/>
              </w:rPr>
              <w:t xml:space="preserve">shall be called in order to get the 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autotest result for EOL counters.</w:t>
            </w:r>
          </w:p>
        </w:tc>
        <w:tc>
          <w:tcPr>
            <w:tcW w:w="2694" w:type="dxa"/>
          </w:tcPr>
          <w:p w14:paraId="6788A565" w14:textId="336B1D0A" w:rsidR="002E70E3" w:rsidRPr="00B60EA6" w:rsidRDefault="002E70E3" w:rsidP="002E70E3">
            <w:pPr>
              <w:jc w:val="left"/>
              <w:rPr>
                <w:sz w:val="16"/>
                <w:szCs w:val="16"/>
                <w:lang w:val="en-US"/>
              </w:rPr>
            </w:pPr>
            <w:r w:rsidRPr="00B60EA6">
              <w:rPr>
                <w:sz w:val="16"/>
                <w:szCs w:val="16"/>
                <w:lang w:val="en-US"/>
              </w:rPr>
              <w:t>MMG_runPreSafeRecorder</w:t>
            </w:r>
            <w:r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828" w:type="dxa"/>
          </w:tcPr>
          <w:p w14:paraId="003DF4A7" w14:textId="77777777" w:rsidR="002E70E3" w:rsidRPr="00DF07A5" w:rsidRDefault="002E70E3" w:rsidP="002E70E3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</w:tbl>
    <w:p w14:paraId="57130E6E" w14:textId="77777777" w:rsidR="00B60EA6" w:rsidRDefault="00B60EA6" w:rsidP="006A5D5D">
      <w:pPr>
        <w:rPr>
          <w:lang w:val="en-US"/>
        </w:rPr>
      </w:pPr>
    </w:p>
    <w:p w14:paraId="7342725D" w14:textId="06DFCDE2" w:rsidR="006A5D5D" w:rsidRDefault="005D3679" w:rsidP="005D3679">
      <w:pPr>
        <w:tabs>
          <w:tab w:val="left" w:pos="2280"/>
        </w:tabs>
        <w:rPr>
          <w:lang w:val="en-US"/>
        </w:rPr>
      </w:pPr>
      <w:r>
        <w:rPr>
          <w:lang w:val="en-US"/>
        </w:rPr>
        <w:tab/>
      </w:r>
    </w:p>
    <w:p w14:paraId="52EA03E8" w14:textId="4F772E72" w:rsidR="005D3679" w:rsidRDefault="005D3679" w:rsidP="005D3679">
      <w:pPr>
        <w:tabs>
          <w:tab w:val="left" w:pos="2280"/>
        </w:tabs>
        <w:rPr>
          <w:lang w:val="en-US"/>
        </w:rPr>
      </w:pPr>
    </w:p>
    <w:p w14:paraId="2A3D9DB0" w14:textId="45F39964" w:rsidR="005D3679" w:rsidRDefault="005D3679" w:rsidP="005D3679">
      <w:pPr>
        <w:tabs>
          <w:tab w:val="left" w:pos="2280"/>
        </w:tabs>
        <w:rPr>
          <w:lang w:val="en-US"/>
        </w:rPr>
      </w:pPr>
    </w:p>
    <w:p w14:paraId="2D50677F" w14:textId="434E9181" w:rsidR="005D3679" w:rsidRDefault="005D3679" w:rsidP="005D3679">
      <w:pPr>
        <w:tabs>
          <w:tab w:val="left" w:pos="2280"/>
        </w:tabs>
        <w:rPr>
          <w:lang w:val="en-US"/>
        </w:rPr>
      </w:pPr>
    </w:p>
    <w:p w14:paraId="3830EC56" w14:textId="7C4FB320" w:rsidR="005D3679" w:rsidRDefault="005D3679" w:rsidP="005D3679">
      <w:pPr>
        <w:tabs>
          <w:tab w:val="left" w:pos="2280"/>
        </w:tabs>
        <w:rPr>
          <w:lang w:val="en-US"/>
        </w:rPr>
      </w:pPr>
    </w:p>
    <w:p w14:paraId="1897DC92" w14:textId="3D9D1DFE" w:rsidR="005D3679" w:rsidRDefault="005D3679" w:rsidP="005D3679">
      <w:pPr>
        <w:tabs>
          <w:tab w:val="left" w:pos="2280"/>
        </w:tabs>
        <w:rPr>
          <w:lang w:val="en-US"/>
        </w:rPr>
      </w:pPr>
    </w:p>
    <w:p w14:paraId="4F9467F3" w14:textId="2F7E74F5" w:rsidR="005D3679" w:rsidRDefault="005D3679" w:rsidP="005D3679">
      <w:pPr>
        <w:tabs>
          <w:tab w:val="left" w:pos="2280"/>
        </w:tabs>
        <w:rPr>
          <w:lang w:val="en-US"/>
        </w:rPr>
      </w:pPr>
    </w:p>
    <w:p w14:paraId="21599A65" w14:textId="3403EC3E" w:rsidR="005D3679" w:rsidRDefault="005D3679" w:rsidP="005D3679">
      <w:pPr>
        <w:tabs>
          <w:tab w:val="left" w:pos="2280"/>
        </w:tabs>
        <w:rPr>
          <w:lang w:val="en-US"/>
        </w:rPr>
      </w:pPr>
    </w:p>
    <w:p w14:paraId="158AE1CA" w14:textId="487D3945" w:rsidR="005D3679" w:rsidRDefault="005D3679" w:rsidP="005D3679">
      <w:pPr>
        <w:tabs>
          <w:tab w:val="left" w:pos="2280"/>
        </w:tabs>
        <w:rPr>
          <w:lang w:val="en-US"/>
        </w:rPr>
      </w:pPr>
    </w:p>
    <w:p w14:paraId="070AE1A3" w14:textId="1F3B1D93" w:rsidR="005D3679" w:rsidRDefault="005D3679" w:rsidP="005D3679">
      <w:pPr>
        <w:tabs>
          <w:tab w:val="left" w:pos="2280"/>
        </w:tabs>
        <w:rPr>
          <w:lang w:val="en-US"/>
        </w:rPr>
      </w:pPr>
    </w:p>
    <w:p w14:paraId="39EA6526" w14:textId="77777777" w:rsidR="005D3679" w:rsidRDefault="005D3679" w:rsidP="005D3679">
      <w:pPr>
        <w:tabs>
          <w:tab w:val="left" w:pos="2280"/>
        </w:tabs>
        <w:rPr>
          <w:lang w:val="en-US"/>
        </w:rPr>
      </w:pPr>
    </w:p>
    <w:p w14:paraId="07B27CF8" w14:textId="01252BD0" w:rsidR="000A7252" w:rsidRDefault="000A7252">
      <w:pPr>
        <w:pStyle w:val="Heading2"/>
      </w:pPr>
      <w:bookmarkStart w:id="58" w:name="_Toc155874688"/>
      <w:r w:rsidRPr="000A7252">
        <w:t>MMG_runUpdateNVMBlocks</w:t>
      </w:r>
      <w:bookmarkEnd w:id="58"/>
    </w:p>
    <w:p w14:paraId="0FA03090" w14:textId="3703C352" w:rsidR="000A7252" w:rsidRDefault="000A7252" w:rsidP="000A7252">
      <w:pPr>
        <w:pStyle w:val="Heading3"/>
        <w:rPr>
          <w:lang w:val="en-US"/>
        </w:rPr>
      </w:pPr>
      <w:bookmarkStart w:id="59" w:name="_Toc155874689"/>
      <w:r w:rsidRPr="00DF07A5">
        <w:rPr>
          <w:lang w:val="en-US"/>
        </w:rPr>
        <w:t>Definition</w:t>
      </w:r>
      <w:bookmarkEnd w:id="59"/>
    </w:p>
    <w:tbl>
      <w:tblPr>
        <w:tblW w:w="9357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410"/>
        <w:gridCol w:w="992"/>
        <w:gridCol w:w="3544"/>
      </w:tblGrid>
      <w:tr w:rsidR="000A7252" w:rsidRPr="00DF07A5" w14:paraId="2CB940E5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2241152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Prototype</w:t>
            </w:r>
          </w:p>
        </w:tc>
      </w:tr>
      <w:tr w:rsidR="000A7252" w:rsidRPr="00DF07A5" w14:paraId="48E2CC2A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7DB3F" w14:textId="62895BA6" w:rsidR="000A7252" w:rsidRPr="00DF07A5" w:rsidRDefault="000A7252" w:rsidP="008C2B0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0A7252">
              <w:rPr>
                <w:sz w:val="16"/>
                <w:szCs w:val="16"/>
                <w:lang w:val="en-US"/>
              </w:rPr>
              <w:t xml:space="preserve">FUNC(void, MMG_AC_ModeManagement_CODE) </w:t>
            </w:r>
            <w:r w:rsidRPr="000A7252">
              <w:rPr>
                <w:b/>
                <w:bCs/>
                <w:sz w:val="16"/>
                <w:szCs w:val="16"/>
                <w:lang w:val="en-US"/>
              </w:rPr>
              <w:t>MMG_runUpdateNVMBlocks</w:t>
            </w:r>
            <w:r w:rsidRPr="000A7252">
              <w:rPr>
                <w:sz w:val="16"/>
                <w:szCs w:val="16"/>
                <w:lang w:val="en-US"/>
              </w:rPr>
              <w:t>(void)</w:t>
            </w:r>
          </w:p>
        </w:tc>
      </w:tr>
      <w:tr w:rsidR="000A7252" w:rsidRPr="00DF07A5" w14:paraId="26ACF3B4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3FBF3DA7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Object </w:t>
            </w:r>
          </w:p>
        </w:tc>
      </w:tr>
      <w:tr w:rsidR="000A7252" w:rsidRPr="00DF07A5" w14:paraId="6AD78F73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2D022" w14:textId="04C20EFC" w:rsidR="000A7252" w:rsidRPr="00DF07A5" w:rsidRDefault="000A7252" w:rsidP="008C2B03">
            <w:pPr>
              <w:tabs>
                <w:tab w:val="left" w:pos="1276"/>
              </w:tabs>
              <w:jc w:val="left"/>
              <w:rPr>
                <w:sz w:val="16"/>
                <w:szCs w:val="16"/>
                <w:lang w:val="en-US"/>
              </w:rPr>
            </w:pPr>
            <w:r w:rsidRPr="000A7252">
              <w:rPr>
                <w:sz w:val="16"/>
                <w:szCs w:val="16"/>
                <w:lang w:val="en-US"/>
              </w:rPr>
              <w:t>The function checks if a specific NVM block needs written and send a request write for the specific block</w:t>
            </w:r>
          </w:p>
        </w:tc>
      </w:tr>
      <w:tr w:rsidR="000A7252" w:rsidRPr="00DF07A5" w14:paraId="2A662912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6AA72C94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Parameters </w:t>
            </w:r>
          </w:p>
        </w:tc>
      </w:tr>
      <w:tr w:rsidR="000A7252" w:rsidRPr="00DF07A5" w14:paraId="3E87CCB9" w14:textId="77777777" w:rsidTr="008C2B0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C426252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9C2A1E9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Type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ACA0B04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Direction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41541BE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0A7252" w:rsidRPr="00DF07A5" w14:paraId="1738BD7C" w14:textId="77777777" w:rsidTr="008C2B0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59F9C" w14:textId="1C9A96C4" w:rsidR="000A7252" w:rsidRPr="00DF07A5" w:rsidRDefault="000A7252" w:rsidP="008C2B03">
            <w:pPr>
              <w:tabs>
                <w:tab w:val="left" w:pos="1276"/>
              </w:tabs>
              <w:rPr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90BAD" w14:textId="5CFBA15E" w:rsidR="000A7252" w:rsidRPr="00DF07A5" w:rsidRDefault="000A7252" w:rsidP="008C2B03">
            <w:pPr>
              <w:tabs>
                <w:tab w:val="left" w:pos="1276"/>
              </w:tabs>
              <w:rPr>
                <w:sz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1A3D2" w14:textId="21114087" w:rsidR="000A7252" w:rsidRPr="00DF07A5" w:rsidRDefault="000A7252" w:rsidP="008C2B03">
            <w:pPr>
              <w:tabs>
                <w:tab w:val="left" w:pos="1276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7D10" w14:textId="01E73DED" w:rsidR="000A7252" w:rsidRPr="00DF07A5" w:rsidRDefault="000A7252" w:rsidP="008C2B03">
            <w:pPr>
              <w:tabs>
                <w:tab w:val="left" w:pos="1276"/>
              </w:tabs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NA</w:t>
            </w:r>
          </w:p>
        </w:tc>
      </w:tr>
      <w:tr w:rsidR="000A7252" w:rsidRPr="00DF07A5" w14:paraId="3654FFE1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5800EB70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Returned value</w:t>
            </w:r>
          </w:p>
        </w:tc>
      </w:tr>
      <w:tr w:rsidR="000A7252" w:rsidRPr="00DF07A5" w14:paraId="1CBDD6DA" w14:textId="77777777" w:rsidTr="008C2B03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75E92C8F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 xml:space="preserve">Name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D5F5147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sz w:val="16"/>
                <w:lang w:val="en-US"/>
              </w:rPr>
            </w:pPr>
            <w:r w:rsidRPr="00DF07A5">
              <w:rPr>
                <w:sz w:val="16"/>
                <w:lang w:val="en-US"/>
              </w:rPr>
              <w:t>Description</w:t>
            </w:r>
          </w:p>
        </w:tc>
      </w:tr>
      <w:tr w:rsidR="000A7252" w:rsidRPr="00DF07A5" w14:paraId="5A04AB3C" w14:textId="77777777" w:rsidTr="008C2B03"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E83CAB" w14:textId="77777777" w:rsidR="000A7252" w:rsidRPr="00DF07A5" w:rsidRDefault="000A7252" w:rsidP="008C2B0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2CF0" w14:textId="77777777" w:rsidR="000A7252" w:rsidRPr="00DF07A5" w:rsidRDefault="000A7252" w:rsidP="008C2B0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NA</w:t>
            </w:r>
          </w:p>
        </w:tc>
      </w:tr>
      <w:tr w:rsidR="000A7252" w:rsidRPr="00DF07A5" w14:paraId="642425AE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0029F18C" w14:textId="77777777" w:rsidR="000A7252" w:rsidRPr="00DF07A5" w:rsidRDefault="000A7252" w:rsidP="008C2B0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 xml:space="preserve">Dynamic aspect </w:t>
            </w:r>
          </w:p>
        </w:tc>
      </w:tr>
      <w:tr w:rsidR="00E27163" w:rsidRPr="00DF07A5" w14:paraId="54C4A346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6734" w14:textId="77777777" w:rsidR="00E27163" w:rsidRPr="00DF07A5" w:rsidRDefault="00E27163" w:rsidP="00E2716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Periodic – 10ms</w:t>
            </w:r>
          </w:p>
          <w:p w14:paraId="0FB0F895" w14:textId="77777777" w:rsidR="00E27163" w:rsidRPr="00DF07A5" w:rsidRDefault="00E27163" w:rsidP="00E27163">
            <w:pPr>
              <w:tabs>
                <w:tab w:val="left" w:pos="1276"/>
              </w:tabs>
              <w:rPr>
                <w:sz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>Non-re</w:t>
            </w:r>
            <w:r w:rsidRPr="00DF07A5">
              <w:rPr>
                <w:sz w:val="16"/>
                <w:lang w:val="en-US"/>
              </w:rPr>
              <w:t>entrant</w:t>
            </w:r>
          </w:p>
          <w:p w14:paraId="5220F0D9" w14:textId="77777777" w:rsidR="00E27163" w:rsidRPr="00DF07A5" w:rsidRDefault="00E27163" w:rsidP="00E27163">
            <w:pPr>
              <w:tabs>
                <w:tab w:val="left" w:pos="1276"/>
              </w:tabs>
              <w:rPr>
                <w:sz w:val="16"/>
                <w:lang w:val="en-US"/>
              </w:rPr>
            </w:pPr>
          </w:p>
        </w:tc>
      </w:tr>
      <w:tr w:rsidR="00E27163" w:rsidRPr="00DF07A5" w14:paraId="45754DDA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14:paraId="16B8AA98" w14:textId="77777777" w:rsidR="00E27163" w:rsidRPr="00DF07A5" w:rsidRDefault="00E27163" w:rsidP="00E27163">
            <w:pPr>
              <w:tabs>
                <w:tab w:val="left" w:pos="1276"/>
              </w:tabs>
              <w:spacing w:afterAutospacing="1"/>
              <w:rPr>
                <w:b/>
                <w:sz w:val="16"/>
                <w:lang w:val="en-US"/>
              </w:rPr>
            </w:pPr>
            <w:r w:rsidRPr="00DF07A5">
              <w:rPr>
                <w:b/>
                <w:sz w:val="16"/>
                <w:lang w:val="en-US"/>
              </w:rPr>
              <w:t>Covered requirements</w:t>
            </w:r>
          </w:p>
        </w:tc>
      </w:tr>
      <w:tr w:rsidR="00E27163" w:rsidRPr="00DF07A5" w14:paraId="547B5798" w14:textId="77777777" w:rsidTr="008C2B03"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88CB8" w14:textId="7F90DC08" w:rsidR="00E27163" w:rsidRPr="00DF07A5" w:rsidRDefault="00E27163" w:rsidP="00E27163">
            <w:pPr>
              <w:tabs>
                <w:tab w:val="left" w:pos="1276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ARCH_SW_MMG_0</w:t>
            </w:r>
            <w:r w:rsidR="004304D9">
              <w:rPr>
                <w:sz w:val="16"/>
                <w:szCs w:val="16"/>
                <w:lang w:val="en-US"/>
              </w:rPr>
              <w:t xml:space="preserve">303; </w:t>
            </w:r>
            <w:r w:rsidR="004304D9" w:rsidRPr="00DF07A5">
              <w:rPr>
                <w:sz w:val="16"/>
                <w:szCs w:val="16"/>
              </w:rPr>
              <w:t>ARCH_SW_MMG_0</w:t>
            </w:r>
            <w:r w:rsidR="004304D9">
              <w:rPr>
                <w:sz w:val="16"/>
                <w:szCs w:val="16"/>
              </w:rPr>
              <w:t>304</w:t>
            </w:r>
            <w:r w:rsidR="00A072F4">
              <w:rPr>
                <w:sz w:val="16"/>
                <w:szCs w:val="16"/>
              </w:rPr>
              <w:t xml:space="preserve">; </w:t>
            </w:r>
            <w:r w:rsidR="00A072F4" w:rsidRPr="00BD413F">
              <w:rPr>
                <w:sz w:val="16"/>
                <w:szCs w:val="16"/>
              </w:rPr>
              <w:t>ARCH_SW_MMG_030</w:t>
            </w:r>
            <w:r w:rsidR="00A072F4">
              <w:rPr>
                <w:sz w:val="16"/>
                <w:szCs w:val="16"/>
              </w:rPr>
              <w:t xml:space="preserve">5; </w:t>
            </w:r>
            <w:r w:rsidR="00A072F4" w:rsidRPr="00BD413F">
              <w:rPr>
                <w:sz w:val="16"/>
                <w:szCs w:val="16"/>
              </w:rPr>
              <w:t>ARCH_SW_MMG_030</w:t>
            </w:r>
            <w:r w:rsidR="00A072F4">
              <w:rPr>
                <w:sz w:val="16"/>
                <w:szCs w:val="16"/>
              </w:rPr>
              <w:t xml:space="preserve">6; </w:t>
            </w:r>
            <w:r w:rsidR="00A072F4" w:rsidRPr="00BD413F">
              <w:rPr>
                <w:sz w:val="16"/>
                <w:szCs w:val="16"/>
              </w:rPr>
              <w:t>ARCH_SW_MMG_030</w:t>
            </w:r>
            <w:r w:rsidR="00A072F4">
              <w:rPr>
                <w:sz w:val="16"/>
                <w:szCs w:val="16"/>
              </w:rPr>
              <w:t>7;</w:t>
            </w:r>
            <w:r w:rsidR="00A072F4" w:rsidRPr="00BD413F">
              <w:rPr>
                <w:sz w:val="16"/>
                <w:szCs w:val="16"/>
              </w:rPr>
              <w:t xml:space="preserve"> ARCH_SW_MMG_030</w:t>
            </w:r>
            <w:r w:rsidR="00A072F4">
              <w:rPr>
                <w:sz w:val="16"/>
                <w:szCs w:val="16"/>
              </w:rPr>
              <w:t xml:space="preserve">8; </w:t>
            </w:r>
            <w:r w:rsidR="00A072F4" w:rsidRPr="00BD413F">
              <w:rPr>
                <w:sz w:val="16"/>
                <w:szCs w:val="16"/>
              </w:rPr>
              <w:t>ARCH_SW_MMG_030</w:t>
            </w:r>
            <w:r w:rsidR="00A072F4">
              <w:rPr>
                <w:sz w:val="16"/>
                <w:szCs w:val="16"/>
              </w:rPr>
              <w:t>9</w:t>
            </w:r>
          </w:p>
        </w:tc>
      </w:tr>
    </w:tbl>
    <w:p w14:paraId="2668ED25" w14:textId="77777777" w:rsidR="000A7252" w:rsidRPr="000A7252" w:rsidRDefault="000A7252" w:rsidP="000A7252">
      <w:pPr>
        <w:rPr>
          <w:lang w:val="en-US"/>
        </w:rPr>
      </w:pPr>
    </w:p>
    <w:p w14:paraId="720FD14D" w14:textId="26AE54C1" w:rsidR="000A7252" w:rsidRDefault="000A7252" w:rsidP="000A7252">
      <w:pPr>
        <w:pStyle w:val="Heading3"/>
      </w:pPr>
      <w:bookmarkStart w:id="60" w:name="_Toc155874690"/>
      <w:r w:rsidRPr="000A7252">
        <w:t>Called functions</w:t>
      </w:r>
      <w:bookmarkEnd w:id="60"/>
      <w:r w:rsidRPr="000A7252">
        <w:t xml:space="preserve">  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828"/>
      </w:tblGrid>
      <w:tr w:rsidR="00E27163" w:rsidRPr="00DF07A5" w14:paraId="0A55C0D3" w14:textId="77777777" w:rsidTr="00574314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004C3E23" w14:textId="77777777" w:rsidR="00E27163" w:rsidRPr="00DF07A5" w:rsidRDefault="00E27163" w:rsidP="00574314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lang w:val="en-US"/>
              </w:rPr>
              <w:br w:type="page"/>
            </w: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07F875A6" w14:textId="77777777" w:rsidR="00E27163" w:rsidRPr="00DF07A5" w:rsidRDefault="00E27163" w:rsidP="00574314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61C605DF" w14:textId="77777777" w:rsidR="00E27163" w:rsidRPr="00DF07A5" w:rsidRDefault="00E27163" w:rsidP="00574314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Linked Runnable</w:t>
            </w:r>
          </w:p>
        </w:tc>
        <w:tc>
          <w:tcPr>
            <w:tcW w:w="1828" w:type="dxa"/>
            <w:shd w:val="clear" w:color="auto" w:fill="C0C0C0"/>
          </w:tcPr>
          <w:p w14:paraId="04DC1672" w14:textId="77777777" w:rsidR="00E27163" w:rsidRPr="00DF07A5" w:rsidRDefault="00E27163" w:rsidP="00574314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E27163" w:rsidRPr="00DF07A5" w14:paraId="17715AAA" w14:textId="77777777" w:rsidTr="00574314">
        <w:trPr>
          <w:jc w:val="center"/>
        </w:trPr>
        <w:tc>
          <w:tcPr>
            <w:tcW w:w="1985" w:type="dxa"/>
          </w:tcPr>
          <w:p w14:paraId="16D314FA" w14:textId="4EDCF050" w:rsidR="00E27163" w:rsidRPr="007C646B" w:rsidRDefault="00E27163" w:rsidP="00574314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303</w:t>
            </w:r>
          </w:p>
        </w:tc>
        <w:tc>
          <w:tcPr>
            <w:tcW w:w="3118" w:type="dxa"/>
          </w:tcPr>
          <w:p w14:paraId="3AD888BF" w14:textId="676F4C4B" w:rsidR="00E27163" w:rsidRPr="00DF07A5" w:rsidRDefault="008A1CF4" w:rsidP="00574314">
            <w:pPr>
              <w:jc w:val="left"/>
              <w:rPr>
                <w:sz w:val="16"/>
                <w:szCs w:val="16"/>
                <w:lang w:val="en-US"/>
              </w:rPr>
            </w:pPr>
            <w:r w:rsidRPr="008A1CF4">
              <w:rPr>
                <w:sz w:val="16"/>
                <w:szCs w:val="16"/>
                <w:lang w:val="en-US"/>
              </w:rPr>
              <w:t>NvM_GetErrorStatus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E27163">
              <w:rPr>
                <w:sz w:val="16"/>
                <w:szCs w:val="16"/>
                <w:lang w:val="en-US"/>
              </w:rPr>
              <w:t xml:space="preserve">shall be called in order to get the </w:t>
            </w:r>
            <w:r>
              <w:rPr>
                <w:sz w:val="16"/>
                <w:szCs w:val="16"/>
                <w:lang w:val="en-US"/>
              </w:rPr>
              <w:t>error status for each block</w:t>
            </w:r>
          </w:p>
        </w:tc>
        <w:tc>
          <w:tcPr>
            <w:tcW w:w="2694" w:type="dxa"/>
          </w:tcPr>
          <w:p w14:paraId="2002DDA2" w14:textId="0444DE81" w:rsidR="00E27163" w:rsidRPr="00DF07A5" w:rsidRDefault="00E27163" w:rsidP="00574314">
            <w:pPr>
              <w:jc w:val="left"/>
              <w:rPr>
                <w:sz w:val="16"/>
                <w:szCs w:val="16"/>
                <w:lang w:val="en-US"/>
              </w:rPr>
            </w:pPr>
            <w:r w:rsidRPr="00E27163">
              <w:rPr>
                <w:sz w:val="16"/>
                <w:szCs w:val="16"/>
                <w:lang w:val="en-US"/>
              </w:rPr>
              <w:t>MMG_runUpdateNVMBlocks</w:t>
            </w:r>
            <w:r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828" w:type="dxa"/>
          </w:tcPr>
          <w:p w14:paraId="28FD45F4" w14:textId="77777777" w:rsidR="00E27163" w:rsidRPr="00DF07A5" w:rsidRDefault="00E27163" w:rsidP="0057431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E27163" w:rsidRPr="00DF07A5" w14:paraId="20038ABF" w14:textId="77777777" w:rsidTr="00574314">
        <w:trPr>
          <w:jc w:val="center"/>
        </w:trPr>
        <w:tc>
          <w:tcPr>
            <w:tcW w:w="1985" w:type="dxa"/>
          </w:tcPr>
          <w:p w14:paraId="72AFE7FF" w14:textId="5BF91E09" w:rsidR="00E27163" w:rsidRPr="007C646B" w:rsidRDefault="00E27163" w:rsidP="00574314">
            <w:pPr>
              <w:tabs>
                <w:tab w:val="left" w:pos="1276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</w:rPr>
              <w:t>ARCH_SW_MMG_0</w:t>
            </w:r>
            <w:r>
              <w:rPr>
                <w:sz w:val="16"/>
                <w:szCs w:val="16"/>
              </w:rPr>
              <w:t>304</w:t>
            </w:r>
          </w:p>
        </w:tc>
        <w:tc>
          <w:tcPr>
            <w:tcW w:w="3118" w:type="dxa"/>
          </w:tcPr>
          <w:p w14:paraId="61642356" w14:textId="3829825D" w:rsidR="00E27163" w:rsidRPr="00A20F27" w:rsidRDefault="008A1CF4" w:rsidP="00574314">
            <w:pPr>
              <w:jc w:val="left"/>
              <w:rPr>
                <w:sz w:val="16"/>
                <w:szCs w:val="16"/>
                <w:lang w:val="en-US"/>
              </w:rPr>
            </w:pPr>
            <w:r w:rsidRPr="008A1CF4">
              <w:rPr>
                <w:sz w:val="16"/>
                <w:szCs w:val="16"/>
                <w:lang w:val="en-US"/>
              </w:rPr>
              <w:t>NvM_WriteBlock</w:t>
            </w:r>
            <w:r w:rsidR="00E27163">
              <w:rPr>
                <w:sz w:val="16"/>
                <w:szCs w:val="16"/>
                <w:lang w:val="en-US"/>
              </w:rPr>
              <w:t xml:space="preserve"> shall be called in order to </w:t>
            </w:r>
            <w:r>
              <w:rPr>
                <w:sz w:val="16"/>
                <w:szCs w:val="16"/>
                <w:lang w:val="en-US"/>
              </w:rPr>
              <w:t>write updated blocks</w:t>
            </w:r>
          </w:p>
        </w:tc>
        <w:tc>
          <w:tcPr>
            <w:tcW w:w="2694" w:type="dxa"/>
          </w:tcPr>
          <w:p w14:paraId="59AC8444" w14:textId="2936B12E" w:rsidR="00E27163" w:rsidRPr="00DF07A5" w:rsidRDefault="00E27163" w:rsidP="00574314">
            <w:pPr>
              <w:jc w:val="left"/>
              <w:rPr>
                <w:sz w:val="16"/>
                <w:szCs w:val="16"/>
                <w:lang w:val="en-US"/>
              </w:rPr>
            </w:pPr>
            <w:r w:rsidRPr="00E27163">
              <w:rPr>
                <w:sz w:val="16"/>
                <w:szCs w:val="16"/>
                <w:lang w:val="en-US"/>
              </w:rPr>
              <w:t>MMG_runUpdateNVMBlocks</w:t>
            </w:r>
            <w:r>
              <w:rPr>
                <w:sz w:val="16"/>
                <w:szCs w:val="16"/>
                <w:lang w:val="en-US"/>
              </w:rPr>
              <w:t>()</w:t>
            </w:r>
          </w:p>
        </w:tc>
        <w:tc>
          <w:tcPr>
            <w:tcW w:w="1828" w:type="dxa"/>
          </w:tcPr>
          <w:p w14:paraId="4A5AFF5E" w14:textId="77777777" w:rsidR="00E27163" w:rsidRPr="00DF07A5" w:rsidRDefault="00E27163" w:rsidP="0057431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BD413F" w:rsidRPr="00DF07A5" w14:paraId="0A3991D1" w14:textId="77777777" w:rsidTr="00574314">
        <w:trPr>
          <w:jc w:val="center"/>
        </w:trPr>
        <w:tc>
          <w:tcPr>
            <w:tcW w:w="1985" w:type="dxa"/>
          </w:tcPr>
          <w:p w14:paraId="2243AA40" w14:textId="3ACE849B" w:rsidR="00BD413F" w:rsidRPr="00DF07A5" w:rsidRDefault="00BD413F" w:rsidP="00574314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BD413F">
              <w:rPr>
                <w:sz w:val="16"/>
                <w:szCs w:val="16"/>
              </w:rPr>
              <w:t>ARCH_SW_MMG_030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18" w:type="dxa"/>
          </w:tcPr>
          <w:p w14:paraId="18E72CB9" w14:textId="6E8083E7" w:rsidR="00BD413F" w:rsidRPr="008A1CF4" w:rsidRDefault="00BD413F" w:rsidP="00574314">
            <w:pPr>
              <w:jc w:val="left"/>
              <w:rPr>
                <w:sz w:val="16"/>
                <w:szCs w:val="16"/>
                <w:lang w:val="en-US"/>
              </w:rPr>
            </w:pPr>
            <w:r w:rsidRPr="00BD413F">
              <w:rPr>
                <w:sz w:val="16"/>
                <w:szCs w:val="16"/>
                <w:lang w:val="en-US"/>
              </w:rPr>
              <w:t>Rte_IsUpdated_prrExecutionCountersBlockStatus_b8NVMBlockStatus</w:t>
            </w:r>
            <w:r>
              <w:rPr>
                <w:sz w:val="16"/>
                <w:szCs w:val="16"/>
                <w:lang w:val="en-US"/>
              </w:rPr>
              <w:t xml:space="preserve"> shall be called to get the updated block status for execution counters</w:t>
            </w:r>
          </w:p>
        </w:tc>
        <w:tc>
          <w:tcPr>
            <w:tcW w:w="2694" w:type="dxa"/>
          </w:tcPr>
          <w:p w14:paraId="77AB7604" w14:textId="5D8DDEBD" w:rsidR="00BD413F" w:rsidRPr="00E27163" w:rsidRDefault="00BD413F" w:rsidP="00574314">
            <w:pPr>
              <w:jc w:val="left"/>
              <w:rPr>
                <w:sz w:val="16"/>
                <w:szCs w:val="16"/>
                <w:lang w:val="en-US"/>
              </w:rPr>
            </w:pPr>
            <w:r w:rsidRPr="00BD413F">
              <w:rPr>
                <w:sz w:val="16"/>
                <w:szCs w:val="16"/>
                <w:lang w:val="en-US"/>
              </w:rPr>
              <w:t>MMG_runUpdateNVMBlocks()</w:t>
            </w:r>
          </w:p>
        </w:tc>
        <w:tc>
          <w:tcPr>
            <w:tcW w:w="1828" w:type="dxa"/>
          </w:tcPr>
          <w:p w14:paraId="6C13C592" w14:textId="77777777" w:rsidR="00BD413F" w:rsidRDefault="00BD413F" w:rsidP="00574314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  <w:p w14:paraId="07DB7C3B" w14:textId="1D2D0AFF" w:rsidR="00BD413F" w:rsidRPr="00BD413F" w:rsidRDefault="00BD413F" w:rsidP="00BD413F">
            <w:pPr>
              <w:rPr>
                <w:sz w:val="16"/>
                <w:szCs w:val="16"/>
                <w:lang w:val="en-US"/>
              </w:rPr>
            </w:pPr>
            <w:r w:rsidRPr="00BD413F">
              <w:rPr>
                <w:sz w:val="16"/>
                <w:szCs w:val="16"/>
                <w:lang w:val="en-US"/>
              </w:rPr>
              <w:t>DAI_EXT_TF_J_161</w:t>
            </w:r>
          </w:p>
        </w:tc>
      </w:tr>
      <w:tr w:rsidR="00A072F4" w:rsidRPr="00DF07A5" w14:paraId="56591498" w14:textId="77777777" w:rsidTr="00574314">
        <w:trPr>
          <w:jc w:val="center"/>
        </w:trPr>
        <w:tc>
          <w:tcPr>
            <w:tcW w:w="1985" w:type="dxa"/>
          </w:tcPr>
          <w:p w14:paraId="487C5E56" w14:textId="44C3750D" w:rsidR="00A072F4" w:rsidRPr="00BD413F" w:rsidRDefault="00A072F4" w:rsidP="00A072F4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BD413F">
              <w:rPr>
                <w:sz w:val="16"/>
                <w:szCs w:val="16"/>
              </w:rPr>
              <w:t>ARCH_SW_MMG_030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118" w:type="dxa"/>
          </w:tcPr>
          <w:p w14:paraId="663BD7D7" w14:textId="06328963" w:rsidR="00A072F4" w:rsidRPr="00BD413F" w:rsidRDefault="00A072F4" w:rsidP="00A072F4">
            <w:pPr>
              <w:jc w:val="left"/>
              <w:rPr>
                <w:sz w:val="16"/>
                <w:szCs w:val="16"/>
                <w:lang w:val="en-US"/>
              </w:rPr>
            </w:pPr>
            <w:r w:rsidRPr="00BD413F">
              <w:rPr>
                <w:sz w:val="16"/>
                <w:szCs w:val="16"/>
                <w:lang w:val="en-US"/>
              </w:rPr>
              <w:t>Rte_IsUpdated_prrCANInputBlockStatus_b8NVMBlockStatus</w:t>
            </w:r>
            <w:r>
              <w:rPr>
                <w:sz w:val="16"/>
                <w:szCs w:val="16"/>
                <w:lang w:val="en-US"/>
              </w:rPr>
              <w:t xml:space="preserve"> shall be called to get the updated block status for CAN input signals</w:t>
            </w:r>
          </w:p>
        </w:tc>
        <w:tc>
          <w:tcPr>
            <w:tcW w:w="2694" w:type="dxa"/>
          </w:tcPr>
          <w:p w14:paraId="20D441B4" w14:textId="443EBEC9" w:rsidR="00A072F4" w:rsidRPr="00BD413F" w:rsidRDefault="00A072F4" w:rsidP="00A072F4">
            <w:pPr>
              <w:jc w:val="left"/>
              <w:rPr>
                <w:sz w:val="16"/>
                <w:szCs w:val="16"/>
                <w:lang w:val="en-US"/>
              </w:rPr>
            </w:pPr>
            <w:r w:rsidRPr="00BD413F">
              <w:rPr>
                <w:sz w:val="16"/>
                <w:szCs w:val="16"/>
                <w:lang w:val="en-US"/>
              </w:rPr>
              <w:t>MMG_runUpdateNVMBlocks()</w:t>
            </w:r>
          </w:p>
        </w:tc>
        <w:tc>
          <w:tcPr>
            <w:tcW w:w="1828" w:type="dxa"/>
          </w:tcPr>
          <w:p w14:paraId="3B614E7D" w14:textId="535EF733" w:rsidR="00A072F4" w:rsidRDefault="00A072F4" w:rsidP="00A072F4">
            <w:pPr>
              <w:pStyle w:val="RequirementTraceability"/>
              <w:rPr>
                <w:rFonts w:cs="Arial"/>
                <w:color w:val="000000"/>
                <w:sz w:val="16"/>
                <w:szCs w:val="16"/>
                <w:lang w:val="en-US" w:eastAsia="zh-CN"/>
              </w:rPr>
            </w:pPr>
            <w:r w:rsidRPr="00BD413F">
              <w:rPr>
                <w:rFonts w:cs="Arial"/>
                <w:color w:val="000000"/>
                <w:sz w:val="16"/>
                <w:szCs w:val="16"/>
                <w:lang w:val="en-US" w:eastAsia="zh-CN"/>
              </w:rPr>
              <w:t>DAI_EXT_TF_B_230</w:t>
            </w:r>
            <w:r>
              <w:rPr>
                <w:rFonts w:cs="Arial"/>
                <w:color w:val="000000"/>
                <w:sz w:val="16"/>
                <w:szCs w:val="16"/>
                <w:lang w:val="en-US" w:eastAsia="zh-CN"/>
              </w:rPr>
              <w:t>8;</w:t>
            </w:r>
          </w:p>
          <w:p w14:paraId="66205EBA" w14:textId="02DEE0C3" w:rsidR="00A072F4" w:rsidRDefault="00A072F4" w:rsidP="00A072F4">
            <w:pPr>
              <w:pStyle w:val="RequirementTraceability"/>
              <w:rPr>
                <w:rFonts w:cs="Arial"/>
                <w:color w:val="000000"/>
                <w:sz w:val="16"/>
                <w:szCs w:val="16"/>
                <w:lang w:val="en-US" w:eastAsia="zh-CN"/>
              </w:rPr>
            </w:pPr>
            <w:r w:rsidRPr="00BD413F">
              <w:rPr>
                <w:rFonts w:cs="Arial"/>
                <w:color w:val="000000"/>
                <w:sz w:val="16"/>
                <w:szCs w:val="16"/>
                <w:lang w:val="en-US" w:eastAsia="zh-CN"/>
              </w:rPr>
              <w:t>DAI_EXT_TF_B_2310</w:t>
            </w:r>
            <w:r>
              <w:rPr>
                <w:rFonts w:cs="Arial"/>
                <w:color w:val="000000"/>
                <w:sz w:val="16"/>
                <w:szCs w:val="16"/>
                <w:lang w:val="en-US" w:eastAsia="zh-CN"/>
              </w:rPr>
              <w:t>;</w:t>
            </w:r>
          </w:p>
          <w:p w14:paraId="09E94DC4" w14:textId="09B7AACE" w:rsidR="00A072F4" w:rsidRPr="00BD413F" w:rsidRDefault="00A072F4" w:rsidP="00A072F4">
            <w:pPr>
              <w:pStyle w:val="RequirementTraceability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A072F4" w:rsidRPr="00DF07A5" w14:paraId="0AD92AC1" w14:textId="77777777" w:rsidTr="00574314">
        <w:trPr>
          <w:jc w:val="center"/>
        </w:trPr>
        <w:tc>
          <w:tcPr>
            <w:tcW w:w="1985" w:type="dxa"/>
          </w:tcPr>
          <w:p w14:paraId="1C408399" w14:textId="4ECB5132" w:rsidR="00A072F4" w:rsidRPr="00BD413F" w:rsidRDefault="00A072F4" w:rsidP="00A072F4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BD413F">
              <w:rPr>
                <w:sz w:val="16"/>
                <w:szCs w:val="16"/>
              </w:rPr>
              <w:t>ARCH_SW_MMG_030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18" w:type="dxa"/>
          </w:tcPr>
          <w:p w14:paraId="72054F48" w14:textId="3E79C885" w:rsidR="00A072F4" w:rsidRPr="00BD413F" w:rsidRDefault="00A072F4" w:rsidP="00A072F4">
            <w:pPr>
              <w:jc w:val="left"/>
              <w:rPr>
                <w:sz w:val="16"/>
                <w:szCs w:val="16"/>
                <w:lang w:val="en-US"/>
              </w:rPr>
            </w:pPr>
            <w:r w:rsidRPr="00A072F4">
              <w:rPr>
                <w:sz w:val="16"/>
                <w:szCs w:val="16"/>
                <w:lang w:val="en-US"/>
              </w:rPr>
              <w:t>Rte_IsUpdated_prrAECsBlockStatus_b8NVMBlockStatus</w:t>
            </w:r>
            <w:r>
              <w:rPr>
                <w:sz w:val="16"/>
                <w:szCs w:val="16"/>
                <w:lang w:val="en-US"/>
              </w:rPr>
              <w:t xml:space="preserve"> shall be called to get the updated block status for AECs</w:t>
            </w:r>
          </w:p>
        </w:tc>
        <w:tc>
          <w:tcPr>
            <w:tcW w:w="2694" w:type="dxa"/>
          </w:tcPr>
          <w:p w14:paraId="50BF8108" w14:textId="3A5BFD3B" w:rsidR="00A072F4" w:rsidRPr="00BD413F" w:rsidRDefault="00A072F4" w:rsidP="00A072F4">
            <w:pPr>
              <w:jc w:val="left"/>
              <w:rPr>
                <w:sz w:val="16"/>
                <w:szCs w:val="16"/>
                <w:lang w:val="en-US"/>
              </w:rPr>
            </w:pPr>
            <w:r w:rsidRPr="00BD413F">
              <w:rPr>
                <w:sz w:val="16"/>
                <w:szCs w:val="16"/>
                <w:lang w:val="en-US"/>
              </w:rPr>
              <w:t>MMG_runUpdateNVMBlocks()</w:t>
            </w:r>
          </w:p>
        </w:tc>
        <w:tc>
          <w:tcPr>
            <w:tcW w:w="1828" w:type="dxa"/>
          </w:tcPr>
          <w:p w14:paraId="5DC5DDC1" w14:textId="77777777" w:rsidR="00A072F4" w:rsidRPr="00BD413F" w:rsidRDefault="00A072F4" w:rsidP="00A072F4">
            <w:pPr>
              <w:pStyle w:val="RequirementTraceability"/>
              <w:rPr>
                <w:rFonts w:cs="Arial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A072F4" w:rsidRPr="00DF07A5" w14:paraId="152DE28B" w14:textId="77777777" w:rsidTr="00574314">
        <w:trPr>
          <w:jc w:val="center"/>
        </w:trPr>
        <w:tc>
          <w:tcPr>
            <w:tcW w:w="1985" w:type="dxa"/>
          </w:tcPr>
          <w:p w14:paraId="67290998" w14:textId="01EA07B0" w:rsidR="00A072F4" w:rsidRPr="00BD413F" w:rsidRDefault="00A072F4" w:rsidP="00A072F4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BD413F">
              <w:rPr>
                <w:sz w:val="16"/>
                <w:szCs w:val="16"/>
              </w:rPr>
              <w:t>ARCH_SW_MMG_030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18" w:type="dxa"/>
          </w:tcPr>
          <w:p w14:paraId="2C61F21F" w14:textId="37A72DEB" w:rsidR="00A072F4" w:rsidRPr="00A072F4" w:rsidRDefault="00A072F4" w:rsidP="00A072F4">
            <w:pPr>
              <w:jc w:val="left"/>
              <w:rPr>
                <w:sz w:val="16"/>
                <w:szCs w:val="16"/>
                <w:lang w:val="en-US"/>
              </w:rPr>
            </w:pPr>
            <w:r w:rsidRPr="00A072F4">
              <w:rPr>
                <w:sz w:val="16"/>
                <w:szCs w:val="16"/>
                <w:lang w:val="en-US"/>
              </w:rPr>
              <w:t>Rte_IrvRead_MMG_runUpdateNVMBlocks_b8PreSafeRecorder1Update</w:t>
            </w:r>
            <w:r>
              <w:rPr>
                <w:sz w:val="16"/>
                <w:szCs w:val="16"/>
                <w:lang w:val="en-US"/>
              </w:rPr>
              <w:t xml:space="preserve"> shall be called to get the updated block status for </w:t>
            </w:r>
            <w:r w:rsidRPr="00A072F4">
              <w:rPr>
                <w:sz w:val="16"/>
                <w:szCs w:val="16"/>
                <w:lang w:val="en-US"/>
              </w:rPr>
              <w:t>PreSafeRecorder1</w:t>
            </w:r>
          </w:p>
        </w:tc>
        <w:tc>
          <w:tcPr>
            <w:tcW w:w="2694" w:type="dxa"/>
          </w:tcPr>
          <w:p w14:paraId="44926A4D" w14:textId="61D3F94A" w:rsidR="00A072F4" w:rsidRPr="00BD413F" w:rsidRDefault="00A072F4" w:rsidP="00A072F4">
            <w:pPr>
              <w:jc w:val="left"/>
              <w:rPr>
                <w:sz w:val="16"/>
                <w:szCs w:val="16"/>
                <w:lang w:val="en-US"/>
              </w:rPr>
            </w:pPr>
            <w:r w:rsidRPr="00A072F4">
              <w:rPr>
                <w:sz w:val="16"/>
                <w:szCs w:val="16"/>
                <w:lang w:val="en-US"/>
              </w:rPr>
              <w:t>MMG_runUpdateNVMBlocks()</w:t>
            </w:r>
          </w:p>
        </w:tc>
        <w:tc>
          <w:tcPr>
            <w:tcW w:w="1828" w:type="dxa"/>
          </w:tcPr>
          <w:p w14:paraId="4004DA0C" w14:textId="77777777" w:rsidR="00A072F4" w:rsidRPr="00BD413F" w:rsidRDefault="00A072F4" w:rsidP="00A072F4">
            <w:pPr>
              <w:pStyle w:val="RequirementTraceability"/>
              <w:rPr>
                <w:rFonts w:cs="Arial"/>
                <w:color w:val="000000"/>
                <w:sz w:val="16"/>
                <w:szCs w:val="16"/>
                <w:lang w:val="en-US" w:eastAsia="zh-CN"/>
              </w:rPr>
            </w:pPr>
          </w:p>
        </w:tc>
      </w:tr>
      <w:tr w:rsidR="00A072F4" w:rsidRPr="00DF07A5" w14:paraId="40A43F58" w14:textId="77777777" w:rsidTr="00574314">
        <w:trPr>
          <w:jc w:val="center"/>
        </w:trPr>
        <w:tc>
          <w:tcPr>
            <w:tcW w:w="1985" w:type="dxa"/>
          </w:tcPr>
          <w:p w14:paraId="1180AEBC" w14:textId="34444F64" w:rsidR="00A072F4" w:rsidRPr="00BD413F" w:rsidRDefault="00A072F4" w:rsidP="00A072F4">
            <w:pPr>
              <w:tabs>
                <w:tab w:val="left" w:pos="1276"/>
              </w:tabs>
              <w:rPr>
                <w:sz w:val="16"/>
                <w:szCs w:val="16"/>
              </w:rPr>
            </w:pPr>
            <w:r w:rsidRPr="00BD413F">
              <w:rPr>
                <w:sz w:val="16"/>
                <w:szCs w:val="16"/>
              </w:rPr>
              <w:t>ARCH_SW_MMG_030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18" w:type="dxa"/>
          </w:tcPr>
          <w:p w14:paraId="10BC1267" w14:textId="293FC9EA" w:rsidR="00A072F4" w:rsidRPr="00A072F4" w:rsidRDefault="00A072F4" w:rsidP="00A072F4">
            <w:pPr>
              <w:jc w:val="left"/>
              <w:rPr>
                <w:sz w:val="16"/>
                <w:szCs w:val="16"/>
                <w:lang w:val="en-US"/>
              </w:rPr>
            </w:pPr>
            <w:r w:rsidRPr="00A072F4">
              <w:rPr>
                <w:sz w:val="16"/>
                <w:szCs w:val="16"/>
                <w:lang w:val="en-US"/>
              </w:rPr>
              <w:t>Rte_IrvRead_MMG_runUpdateNVMBlocks_b8PreSafeRecorder</w:t>
            </w:r>
            <w:r>
              <w:rPr>
                <w:sz w:val="16"/>
                <w:szCs w:val="16"/>
                <w:lang w:val="en-US"/>
              </w:rPr>
              <w:t>2</w:t>
            </w:r>
            <w:r w:rsidRPr="00A072F4">
              <w:rPr>
                <w:sz w:val="16"/>
                <w:szCs w:val="16"/>
                <w:lang w:val="en-US"/>
              </w:rPr>
              <w:t>Update</w:t>
            </w:r>
            <w:r>
              <w:rPr>
                <w:sz w:val="16"/>
                <w:szCs w:val="16"/>
                <w:lang w:val="en-US"/>
              </w:rPr>
              <w:t xml:space="preserve"> shall be called to get the updated block status for </w:t>
            </w:r>
            <w:r w:rsidRPr="00A072F4">
              <w:rPr>
                <w:sz w:val="16"/>
                <w:szCs w:val="16"/>
                <w:lang w:val="en-US"/>
              </w:rPr>
              <w:t>PreSafeRecorder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694" w:type="dxa"/>
          </w:tcPr>
          <w:p w14:paraId="1A1AC46D" w14:textId="058C0184" w:rsidR="00A072F4" w:rsidRPr="00A072F4" w:rsidRDefault="00A072F4" w:rsidP="00A072F4">
            <w:pPr>
              <w:jc w:val="left"/>
              <w:rPr>
                <w:sz w:val="16"/>
                <w:szCs w:val="16"/>
                <w:lang w:val="en-US"/>
              </w:rPr>
            </w:pPr>
            <w:r w:rsidRPr="00A072F4">
              <w:rPr>
                <w:sz w:val="16"/>
                <w:szCs w:val="16"/>
                <w:lang w:val="en-US"/>
              </w:rPr>
              <w:t>MMG_runUpdateNVMBlocks()</w:t>
            </w:r>
          </w:p>
        </w:tc>
        <w:tc>
          <w:tcPr>
            <w:tcW w:w="1828" w:type="dxa"/>
          </w:tcPr>
          <w:p w14:paraId="0FEE3642" w14:textId="77777777" w:rsidR="00A072F4" w:rsidRPr="00BD413F" w:rsidRDefault="00A072F4" w:rsidP="00A072F4">
            <w:pPr>
              <w:pStyle w:val="RequirementTraceability"/>
              <w:rPr>
                <w:rFonts w:cs="Arial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 w14:paraId="08F62E3C" w14:textId="77777777" w:rsidR="00E27163" w:rsidRPr="00E27163" w:rsidRDefault="00E27163" w:rsidP="00E27163"/>
    <w:p w14:paraId="1E122456" w14:textId="121B3669" w:rsidR="00CD5D3D" w:rsidRPr="00DF07A5" w:rsidRDefault="00CD5D3D" w:rsidP="00CD5D3D">
      <w:pPr>
        <w:pStyle w:val="Heading1"/>
        <w:rPr>
          <w:lang w:val="en-US"/>
        </w:rPr>
      </w:pPr>
      <w:bookmarkStart w:id="61" w:name="_Toc155874691"/>
      <w:r w:rsidRPr="00DF07A5">
        <w:rPr>
          <w:lang w:val="en-US"/>
        </w:rPr>
        <w:t>MCU resources</w:t>
      </w:r>
      <w:bookmarkEnd w:id="61"/>
    </w:p>
    <w:p w14:paraId="3908BD13" w14:textId="77777777" w:rsidR="00CD5D3D" w:rsidRPr="00DF07A5" w:rsidRDefault="00CD5D3D" w:rsidP="00CD5D3D">
      <w:pPr>
        <w:pStyle w:val="Para4"/>
        <w:rPr>
          <w:lang w:val="en-US"/>
        </w:rPr>
      </w:pPr>
      <w:r w:rsidRPr="00DF07A5">
        <w:rPr>
          <w:lang w:val="en-US"/>
        </w:rPr>
        <w:t>The following requirements on resource consumption objectives apply to the module/package: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85"/>
        <w:gridCol w:w="3118"/>
        <w:gridCol w:w="2694"/>
        <w:gridCol w:w="1918"/>
      </w:tblGrid>
      <w:tr w:rsidR="00CD5D3D" w:rsidRPr="00DF07A5" w14:paraId="12AF296E" w14:textId="77777777" w:rsidTr="008854DB">
        <w:trPr>
          <w:trHeight w:val="365"/>
          <w:jc w:val="center"/>
        </w:trPr>
        <w:tc>
          <w:tcPr>
            <w:tcW w:w="1985" w:type="dxa"/>
            <w:shd w:val="clear" w:color="auto" w:fill="C0C0C0"/>
          </w:tcPr>
          <w:p w14:paraId="1F4A66D5" w14:textId="77777777" w:rsidR="00CD5D3D" w:rsidRPr="00DF07A5" w:rsidRDefault="00CD5D3D" w:rsidP="00A70B5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Requirements</w:t>
            </w:r>
          </w:p>
        </w:tc>
        <w:tc>
          <w:tcPr>
            <w:tcW w:w="3118" w:type="dxa"/>
            <w:shd w:val="clear" w:color="auto" w:fill="C0C0C0"/>
          </w:tcPr>
          <w:p w14:paraId="0457C68F" w14:textId="77777777" w:rsidR="00CD5D3D" w:rsidRPr="00DF07A5" w:rsidRDefault="00CD5D3D" w:rsidP="00A70B5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Criteria</w:t>
            </w:r>
          </w:p>
        </w:tc>
        <w:tc>
          <w:tcPr>
            <w:tcW w:w="2694" w:type="dxa"/>
            <w:shd w:val="clear" w:color="auto" w:fill="C0C0C0"/>
          </w:tcPr>
          <w:p w14:paraId="366912DF" w14:textId="77777777" w:rsidR="00CD5D3D" w:rsidRPr="00DF07A5" w:rsidRDefault="00CD5D3D" w:rsidP="00A70B5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Levels/Tolerances</w:t>
            </w:r>
          </w:p>
        </w:tc>
        <w:tc>
          <w:tcPr>
            <w:tcW w:w="1918" w:type="dxa"/>
            <w:shd w:val="clear" w:color="auto" w:fill="C0C0C0"/>
          </w:tcPr>
          <w:p w14:paraId="7805D451" w14:textId="77777777" w:rsidR="00CD5D3D" w:rsidRPr="00DF07A5" w:rsidRDefault="00CD5D3D" w:rsidP="00A70B53">
            <w:pPr>
              <w:spacing w:before="60" w:after="60"/>
              <w:jc w:val="center"/>
              <w:rPr>
                <w:b/>
                <w:sz w:val="16"/>
                <w:szCs w:val="16"/>
                <w:lang w:val="en-US"/>
              </w:rPr>
            </w:pPr>
            <w:r w:rsidRPr="00DF07A5">
              <w:rPr>
                <w:b/>
                <w:sz w:val="16"/>
                <w:szCs w:val="16"/>
                <w:lang w:val="en-US"/>
              </w:rPr>
              <w:t>Source</w:t>
            </w:r>
          </w:p>
        </w:tc>
      </w:tr>
      <w:tr w:rsidR="00CD5D3D" w:rsidRPr="00DF07A5" w14:paraId="6B42FE2D" w14:textId="77777777" w:rsidTr="008854DB">
        <w:trPr>
          <w:jc w:val="center"/>
        </w:trPr>
        <w:tc>
          <w:tcPr>
            <w:tcW w:w="1985" w:type="dxa"/>
          </w:tcPr>
          <w:p w14:paraId="64D51A21" w14:textId="77777777" w:rsidR="00CD5D3D" w:rsidRPr="00DF07A5" w:rsidRDefault="00CD5D3D" w:rsidP="00A70B53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t>ARCH_SW_MMG_9997</w:t>
            </w:r>
          </w:p>
        </w:tc>
        <w:tc>
          <w:tcPr>
            <w:tcW w:w="3118" w:type="dxa"/>
          </w:tcPr>
          <w:p w14:paraId="5E585487" w14:textId="391C4015" w:rsidR="00CD5D3D" w:rsidRPr="00DF07A5" w:rsidRDefault="00CD5D3D" w:rsidP="00A70B53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ROM size consumed by this component shall not exceed </w:t>
            </w:r>
            <w:r w:rsidR="00107BC6">
              <w:rPr>
                <w:sz w:val="16"/>
                <w:szCs w:val="16"/>
                <w:lang w:val="en-US"/>
              </w:rPr>
              <w:t>2.</w:t>
            </w:r>
            <w:r w:rsidR="00BD3425">
              <w:rPr>
                <w:sz w:val="16"/>
                <w:szCs w:val="16"/>
                <w:lang w:val="en-US"/>
              </w:rPr>
              <w:t>7</w:t>
            </w:r>
            <w:r w:rsidRPr="00DF07A5">
              <w:rPr>
                <w:sz w:val="16"/>
                <w:szCs w:val="16"/>
                <w:lang w:val="en-US"/>
              </w:rPr>
              <w:t>K bytes.</w:t>
            </w:r>
          </w:p>
        </w:tc>
        <w:tc>
          <w:tcPr>
            <w:tcW w:w="2694" w:type="dxa"/>
          </w:tcPr>
          <w:p w14:paraId="7DAFB880" w14:textId="77777777" w:rsidR="00CD5D3D" w:rsidRPr="00DF07A5" w:rsidRDefault="00CD5D3D" w:rsidP="00A70B53">
            <w:pPr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1918" w:type="dxa"/>
          </w:tcPr>
          <w:p w14:paraId="5945F132" w14:textId="71CD7310" w:rsidR="00CD5D3D" w:rsidRPr="00DF07A5" w:rsidRDefault="00CD5D3D" w:rsidP="00A70B53">
            <w:pPr>
              <w:pStyle w:val="RequirementTraceability"/>
              <w:rPr>
                <w:sz w:val="16"/>
                <w:szCs w:val="16"/>
                <w:lang w:val="en-US"/>
              </w:rPr>
            </w:pPr>
          </w:p>
        </w:tc>
      </w:tr>
      <w:tr w:rsidR="00CD5D3D" w:rsidRPr="00DF07A5" w14:paraId="3EF523E7" w14:textId="77777777" w:rsidTr="008854DB">
        <w:trPr>
          <w:jc w:val="center"/>
        </w:trPr>
        <w:tc>
          <w:tcPr>
            <w:tcW w:w="1985" w:type="dxa"/>
          </w:tcPr>
          <w:p w14:paraId="041DFD96" w14:textId="77777777" w:rsidR="00CD5D3D" w:rsidRPr="00DF07A5" w:rsidRDefault="00CD5D3D" w:rsidP="00A70B53">
            <w:pPr>
              <w:pStyle w:val="RequirementIdentifier"/>
              <w:rPr>
                <w:b w:val="0"/>
                <w:sz w:val="16"/>
                <w:szCs w:val="16"/>
              </w:rPr>
            </w:pPr>
            <w:r w:rsidRPr="00DF07A5">
              <w:rPr>
                <w:sz w:val="16"/>
                <w:szCs w:val="16"/>
              </w:rPr>
              <w:lastRenderedPageBreak/>
              <w:t>ARCH_SW_MMG_9998</w:t>
            </w:r>
          </w:p>
        </w:tc>
        <w:tc>
          <w:tcPr>
            <w:tcW w:w="3118" w:type="dxa"/>
          </w:tcPr>
          <w:p w14:paraId="0D961313" w14:textId="2CA1887B" w:rsidR="00CD5D3D" w:rsidRPr="00DF07A5" w:rsidRDefault="00CD5D3D" w:rsidP="00A70B53">
            <w:pPr>
              <w:jc w:val="left"/>
              <w:rPr>
                <w:sz w:val="16"/>
                <w:szCs w:val="16"/>
                <w:lang w:val="en-US"/>
              </w:rPr>
            </w:pPr>
            <w:r w:rsidRPr="00DF07A5">
              <w:rPr>
                <w:sz w:val="16"/>
                <w:szCs w:val="16"/>
                <w:lang w:val="en-US"/>
              </w:rPr>
              <w:t xml:space="preserve">The heap size consumed by this component shall be </w:t>
            </w:r>
            <w:r w:rsidR="004A27EC">
              <w:rPr>
                <w:sz w:val="16"/>
                <w:szCs w:val="16"/>
                <w:lang w:val="en-US"/>
              </w:rPr>
              <w:t>4</w:t>
            </w:r>
            <w:r w:rsidR="00D50D17">
              <w:rPr>
                <w:sz w:val="16"/>
                <w:szCs w:val="16"/>
                <w:lang w:val="en-US"/>
              </w:rPr>
              <w:t>.5k</w:t>
            </w:r>
            <w:r w:rsidRPr="00DF07A5">
              <w:rPr>
                <w:sz w:val="16"/>
                <w:szCs w:val="16"/>
                <w:lang w:val="en-US"/>
              </w:rPr>
              <w:t xml:space="preserve"> bytes.</w:t>
            </w:r>
          </w:p>
        </w:tc>
        <w:tc>
          <w:tcPr>
            <w:tcW w:w="2694" w:type="dxa"/>
          </w:tcPr>
          <w:p w14:paraId="5166807D" w14:textId="77777777" w:rsidR="00CD5D3D" w:rsidRPr="00DA41DE" w:rsidRDefault="00CD5D3D" w:rsidP="00A70B53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1918" w:type="dxa"/>
          </w:tcPr>
          <w:p w14:paraId="645C2B47" w14:textId="71C42884" w:rsidR="00CD5D3D" w:rsidRPr="00DA41DE" w:rsidRDefault="00CD5D3D" w:rsidP="00A70B53">
            <w:pPr>
              <w:pStyle w:val="RequirementTraceability"/>
              <w:rPr>
                <w:sz w:val="18"/>
                <w:szCs w:val="18"/>
                <w:lang w:val="en-US"/>
              </w:rPr>
            </w:pPr>
          </w:p>
        </w:tc>
      </w:tr>
    </w:tbl>
    <w:p w14:paraId="01524052" w14:textId="1F4BD473" w:rsidR="00DE504E" w:rsidRPr="00DF07A5" w:rsidRDefault="00DE504E" w:rsidP="005D3679">
      <w:pPr>
        <w:jc w:val="left"/>
        <w:rPr>
          <w:lang w:val="en-US"/>
        </w:rPr>
      </w:pPr>
    </w:p>
    <w:sectPr w:rsidR="00DE504E" w:rsidRPr="00DF07A5" w:rsidSect="000D784D">
      <w:headerReference w:type="even" r:id="rId44"/>
      <w:headerReference w:type="default" r:id="rId45"/>
      <w:footerReference w:type="default" r:id="rId46"/>
      <w:headerReference w:type="first" r:id="rId47"/>
      <w:footerReference w:type="first" r:id="rId48"/>
      <w:pgSz w:w="11906" w:h="16838" w:code="9"/>
      <w:pgMar w:top="1134" w:right="1134" w:bottom="1134" w:left="1134" w:header="720" w:footer="45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F118" w14:textId="77777777" w:rsidR="00105D6F" w:rsidRDefault="00105D6F">
      <w:r>
        <w:separator/>
      </w:r>
    </w:p>
    <w:p w14:paraId="5873E2A2" w14:textId="77777777" w:rsidR="00105D6F" w:rsidRDefault="00105D6F"/>
  </w:endnote>
  <w:endnote w:type="continuationSeparator" w:id="0">
    <w:p w14:paraId="1D1A1D5C" w14:textId="77777777" w:rsidR="00105D6F" w:rsidRDefault="00105D6F">
      <w:r>
        <w:continuationSeparator/>
      </w:r>
    </w:p>
    <w:p w14:paraId="0DE50334" w14:textId="77777777" w:rsidR="00105D6F" w:rsidRDefault="00105D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panose1 w:val="00000000000000000000"/>
    <w:charset w:val="00"/>
    <w:family w:val="roman"/>
    <w:notTrueType/>
    <w:pitch w:val="default"/>
  </w:font>
  <w:font w:name="MS Serif">
    <w:altName w:val="Times New Roman"/>
    <w:panose1 w:val="00000000000000000000"/>
    <w:charset w:val="00"/>
    <w:family w:val="roman"/>
    <w:notTrueType/>
    <w:pitch w:val="default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62F2" w14:textId="77777777" w:rsidR="001155C9" w:rsidRPr="00E06AAA" w:rsidRDefault="001155C9">
    <w:pPr>
      <w:pBdr>
        <w:top w:val="single" w:sz="4" w:space="1" w:color="auto"/>
      </w:pBdr>
      <w:rPr>
        <w:lang w:val="fr-FR"/>
      </w:rPr>
    </w:pPr>
    <w:r w:rsidRPr="00E06AAA">
      <w:rPr>
        <w:lang w:val="fr-FR"/>
      </w:rPr>
      <w:t xml:space="preserve">This document contains: </w:t>
    </w:r>
    <w:r>
      <w:rPr>
        <w:rStyle w:val="PageNumber"/>
      </w:rPr>
      <w:fldChar w:fldCharType="begin"/>
    </w:r>
    <w:r w:rsidRPr="00E06AAA">
      <w:rPr>
        <w:rStyle w:val="PageNumber"/>
        <w:lang w:val="fr-F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  <w:lang w:val="fr-FR"/>
      </w:rPr>
      <w:t>498</w:t>
    </w:r>
    <w:r>
      <w:rPr>
        <w:rStyle w:val="PageNumber"/>
      </w:rPr>
      <w:fldChar w:fldCharType="end"/>
    </w:r>
    <w:r w:rsidRPr="00E06AAA">
      <w:rPr>
        <w:rStyle w:val="PageNumber"/>
        <w:lang w:val="fr-FR"/>
      </w:rPr>
      <w:t xml:space="preserve"> </w:t>
    </w:r>
    <w:r w:rsidRPr="00E06AAA">
      <w:rPr>
        <w:lang w:val="fr-FR"/>
      </w:rPr>
      <w:t>pages.</w:t>
    </w:r>
  </w:p>
  <w:p w14:paraId="726DAB50" w14:textId="77777777" w:rsidR="001155C9" w:rsidRPr="00E06AAA" w:rsidRDefault="001155C9">
    <w:pPr>
      <w:pStyle w:val="Footer"/>
      <w:rPr>
        <w:sz w:val="15"/>
        <w:lang w:val="fr-FR"/>
      </w:rPr>
    </w:pPr>
  </w:p>
  <w:p w14:paraId="74520E40" w14:textId="77777777" w:rsidR="001155C9" w:rsidRPr="00E06AAA" w:rsidRDefault="001155C9">
    <w:pPr>
      <w:pStyle w:val="Footer"/>
      <w:rPr>
        <w:sz w:val="15"/>
        <w:lang w:val="fr-FR"/>
      </w:rPr>
    </w:pPr>
  </w:p>
  <w:p w14:paraId="0AF9A690" w14:textId="77777777" w:rsidR="001155C9" w:rsidRPr="00E06AAA" w:rsidRDefault="001155C9">
    <w:pPr>
      <w:pStyle w:val="Footer"/>
      <w:rPr>
        <w:sz w:val="15"/>
        <w:lang w:val="fr-FR"/>
      </w:rPr>
    </w:pPr>
  </w:p>
  <w:p w14:paraId="267798CA" w14:textId="77777777" w:rsidR="001155C9" w:rsidRPr="00E06AAA" w:rsidRDefault="001155C9">
    <w:pPr>
      <w:pStyle w:val="Footer"/>
      <w:rPr>
        <w:sz w:val="15"/>
        <w:lang w:val="fr-FR"/>
      </w:rPr>
    </w:pPr>
    <w:r w:rsidRPr="00E06AAA">
      <w:rPr>
        <w:sz w:val="15"/>
        <w:lang w:val="fr-FR"/>
      </w:rPr>
      <w:tab/>
    </w:r>
  </w:p>
  <w:p w14:paraId="552D32E1" w14:textId="77777777" w:rsidR="001155C9" w:rsidRDefault="001155C9">
    <w:pPr>
      <w:pStyle w:val="Footer"/>
      <w:pBdr>
        <w:top w:val="single" w:sz="4" w:space="1" w:color="auto"/>
      </w:pBdr>
      <w:jc w:val="center"/>
      <w:rPr>
        <w:sz w:val="15"/>
      </w:rPr>
    </w:pPr>
    <w:r w:rsidRPr="00E06AAA">
      <w:rPr>
        <w:sz w:val="15"/>
        <w:lang w:val="fr-FR"/>
      </w:rPr>
      <w:t xml:space="preserve">AUTOLIV ELECTRONIC document. </w:t>
    </w:r>
    <w:r>
      <w:rPr>
        <w:sz w:val="15"/>
      </w:rPr>
      <w:t>DUPLICATION or DISCLOSURE PROHIBITED without prior written consent.</w:t>
    </w:r>
  </w:p>
  <w:p w14:paraId="4205D61A" w14:textId="77777777" w:rsidR="001155C9" w:rsidRDefault="001155C9">
    <w:pPr>
      <w:pStyle w:val="Footer"/>
    </w:pPr>
  </w:p>
  <w:p w14:paraId="74F380A7" w14:textId="77777777" w:rsidR="001155C9" w:rsidRDefault="001155C9">
    <w:pPr>
      <w:pStyle w:val="Footer"/>
      <w:tabs>
        <w:tab w:val="clear" w:pos="4536"/>
        <w:tab w:val="center" w:pos="9072"/>
      </w:tabs>
    </w:pPr>
    <w:r>
      <w:t>S/W 010</w:t>
    </w:r>
    <w:r>
      <w:tab/>
      <w:t>AEF 551 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3"/>
      <w:gridCol w:w="3284"/>
      <w:gridCol w:w="3284"/>
    </w:tblGrid>
    <w:tr w:rsidR="008C36FA" w14:paraId="41D6E64E" w14:textId="77777777" w:rsidTr="000D2A64">
      <w:trPr>
        <w:trHeight w:val="270"/>
      </w:trPr>
      <w:tc>
        <w:tcPr>
          <w:tcW w:w="3283" w:type="dxa"/>
          <w:tcBorders>
            <w:bottom w:val="nil"/>
          </w:tcBorders>
          <w:vAlign w:val="center"/>
        </w:tcPr>
        <w:p w14:paraId="1B7BED3F" w14:textId="20406E99" w:rsidR="008C36FA" w:rsidRDefault="008C36FA" w:rsidP="008C36FA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Author(s)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7C4951BD" w14:textId="3B619631" w:rsidR="008C36FA" w:rsidRDefault="008C36FA" w:rsidP="008C36FA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Checked by</w:t>
          </w:r>
        </w:p>
      </w:tc>
      <w:tc>
        <w:tcPr>
          <w:tcW w:w="3284" w:type="dxa"/>
          <w:tcBorders>
            <w:bottom w:val="nil"/>
          </w:tcBorders>
        </w:tcPr>
        <w:p w14:paraId="23D1C748" w14:textId="073A8B73" w:rsidR="008C36FA" w:rsidRDefault="008C36FA" w:rsidP="008C36FA">
          <w:pPr>
            <w:pStyle w:val="Footer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Approved by</w:t>
          </w:r>
        </w:p>
      </w:tc>
    </w:tr>
    <w:tr w:rsidR="008C36FA" w:rsidRPr="00957160" w14:paraId="21774EF3" w14:textId="77777777" w:rsidTr="00AB1433">
      <w:trPr>
        <w:trHeight w:val="273"/>
      </w:trPr>
      <w:tc>
        <w:tcPr>
          <w:tcW w:w="3283" w:type="dxa"/>
          <w:tcBorders>
            <w:bottom w:val="nil"/>
          </w:tcBorders>
          <w:vAlign w:val="center"/>
        </w:tcPr>
        <w:p w14:paraId="6C4E0D4F" w14:textId="030ECDE2" w:rsidR="008C36FA" w:rsidRDefault="008C36FA" w:rsidP="008C36FA">
          <w:pPr>
            <w:pStyle w:val="Footer"/>
            <w:rPr>
              <w:lang w:val="en-US"/>
            </w:rPr>
          </w:pPr>
          <w:r>
            <w:rPr>
              <w:lang w:val="en-US"/>
            </w:rPr>
            <w:t>Name : A. Negrea</w:t>
          </w:r>
        </w:p>
      </w:tc>
      <w:tc>
        <w:tcPr>
          <w:tcW w:w="3284" w:type="dxa"/>
          <w:tcBorders>
            <w:bottom w:val="nil"/>
          </w:tcBorders>
          <w:vAlign w:val="center"/>
        </w:tcPr>
        <w:p w14:paraId="09617AC7" w14:textId="28F0BF72" w:rsidR="008C36FA" w:rsidRDefault="008C36FA" w:rsidP="008C36FA">
          <w:pPr>
            <w:pStyle w:val="Footer"/>
            <w:rPr>
              <w:lang w:val="en-US"/>
            </w:rPr>
          </w:pPr>
          <w:r>
            <w:rPr>
              <w:lang w:val="en-US"/>
            </w:rPr>
            <w:t>Name : M. Ianos</w:t>
          </w:r>
        </w:p>
      </w:tc>
      <w:tc>
        <w:tcPr>
          <w:tcW w:w="3284" w:type="dxa"/>
          <w:tcBorders>
            <w:bottom w:val="nil"/>
          </w:tcBorders>
        </w:tcPr>
        <w:p w14:paraId="7BAFC722" w14:textId="46A7D9BF" w:rsidR="008C36FA" w:rsidRPr="00746CEF" w:rsidRDefault="008C36FA" w:rsidP="008C36FA">
          <w:pPr>
            <w:pStyle w:val="Footer"/>
            <w:rPr>
              <w:lang w:val="de-DE"/>
            </w:rPr>
          </w:pPr>
          <w:r w:rsidRPr="00746CEF">
            <w:rPr>
              <w:lang w:val="de-DE"/>
            </w:rPr>
            <w:t xml:space="preserve">Name : </w:t>
          </w:r>
          <w:r>
            <w:rPr>
              <w:lang w:val="de-DE"/>
            </w:rPr>
            <w:t>D. Andris</w:t>
          </w:r>
        </w:p>
      </w:tc>
    </w:tr>
    <w:tr w:rsidR="008C36FA" w14:paraId="65D91CE5" w14:textId="77777777" w:rsidTr="000D2A64">
      <w:trPr>
        <w:trHeight w:val="277"/>
      </w:trPr>
      <w:tc>
        <w:tcPr>
          <w:tcW w:w="3283" w:type="dxa"/>
          <w:tcBorders>
            <w:top w:val="nil"/>
            <w:bottom w:val="nil"/>
          </w:tcBorders>
          <w:vAlign w:val="center"/>
        </w:tcPr>
        <w:p w14:paraId="791C93D2" w14:textId="30594C5B" w:rsidR="008C36FA" w:rsidRDefault="008C36FA" w:rsidP="008C36FA">
          <w:pPr>
            <w:pStyle w:val="Footer"/>
            <w:rPr>
              <w:lang w:val="en-US"/>
            </w:rPr>
          </w:pPr>
          <w:r>
            <w:rPr>
              <w:lang w:val="en-US"/>
            </w:rPr>
            <w:t>Date : 04/01/2022</w:t>
          </w:r>
        </w:p>
      </w:tc>
      <w:tc>
        <w:tcPr>
          <w:tcW w:w="3284" w:type="dxa"/>
          <w:tcBorders>
            <w:top w:val="nil"/>
            <w:bottom w:val="nil"/>
          </w:tcBorders>
          <w:vAlign w:val="center"/>
        </w:tcPr>
        <w:p w14:paraId="585FCD6F" w14:textId="6CD2FBF9" w:rsidR="008C36FA" w:rsidRDefault="008C36FA" w:rsidP="008C36FA">
          <w:pPr>
            <w:pStyle w:val="Footer"/>
            <w:rPr>
              <w:lang w:val="en-US"/>
            </w:rPr>
          </w:pPr>
          <w:r>
            <w:rPr>
              <w:lang w:val="en-US"/>
            </w:rPr>
            <w:t>Date : 15</w:t>
          </w:r>
          <w:r w:rsidRPr="003B54DE">
            <w:rPr>
              <w:lang w:val="en-US"/>
            </w:rPr>
            <w:t>/0</w:t>
          </w:r>
          <w:r>
            <w:rPr>
              <w:lang w:val="en-US"/>
            </w:rPr>
            <w:t>6</w:t>
          </w:r>
          <w:r w:rsidRPr="003B54DE">
            <w:rPr>
              <w:lang w:val="en-US"/>
            </w:rPr>
            <w:t>/20</w:t>
          </w:r>
          <w:r>
            <w:rPr>
              <w:lang w:val="en-US"/>
            </w:rPr>
            <w:t>22</w:t>
          </w:r>
        </w:p>
      </w:tc>
      <w:tc>
        <w:tcPr>
          <w:tcW w:w="3284" w:type="dxa"/>
          <w:tcBorders>
            <w:top w:val="nil"/>
            <w:bottom w:val="nil"/>
          </w:tcBorders>
        </w:tcPr>
        <w:p w14:paraId="6E58F5C3" w14:textId="75197325" w:rsidR="008C36FA" w:rsidRDefault="008C36FA" w:rsidP="008C36FA">
          <w:pPr>
            <w:pStyle w:val="Footer"/>
            <w:rPr>
              <w:lang w:val="en-US"/>
            </w:rPr>
          </w:pPr>
          <w:r>
            <w:rPr>
              <w:lang w:val="en-US"/>
            </w:rPr>
            <w:t>Date : 15</w:t>
          </w:r>
          <w:r w:rsidRPr="003B54DE">
            <w:rPr>
              <w:lang w:val="en-US"/>
            </w:rPr>
            <w:t>/0</w:t>
          </w:r>
          <w:r>
            <w:rPr>
              <w:lang w:val="en-US"/>
            </w:rPr>
            <w:t>6</w:t>
          </w:r>
          <w:r w:rsidRPr="003B54DE">
            <w:rPr>
              <w:lang w:val="en-US"/>
            </w:rPr>
            <w:t>/202</w:t>
          </w:r>
          <w:r>
            <w:rPr>
              <w:lang w:val="en-US"/>
            </w:rPr>
            <w:t>2</w:t>
          </w:r>
        </w:p>
      </w:tc>
    </w:tr>
    <w:tr w:rsidR="008C36FA" w14:paraId="70187C8B" w14:textId="77777777" w:rsidTr="000D2A64">
      <w:trPr>
        <w:trHeight w:val="665"/>
      </w:trPr>
      <w:tc>
        <w:tcPr>
          <w:tcW w:w="3283" w:type="dxa"/>
          <w:tcBorders>
            <w:top w:val="nil"/>
          </w:tcBorders>
        </w:tcPr>
        <w:p w14:paraId="55365C20" w14:textId="6C633DA9" w:rsidR="008C36FA" w:rsidRDefault="008C36FA" w:rsidP="008C36FA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284" w:type="dxa"/>
          <w:tcBorders>
            <w:top w:val="nil"/>
          </w:tcBorders>
        </w:tcPr>
        <w:p w14:paraId="217916C9" w14:textId="364179E6" w:rsidR="008C36FA" w:rsidRDefault="008C36FA" w:rsidP="008C36FA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  <w:tc>
        <w:tcPr>
          <w:tcW w:w="3284" w:type="dxa"/>
          <w:tcBorders>
            <w:top w:val="nil"/>
          </w:tcBorders>
        </w:tcPr>
        <w:p w14:paraId="3D6BEAB8" w14:textId="08EE4FFD" w:rsidR="008C36FA" w:rsidRDefault="008C36FA" w:rsidP="008C36FA">
          <w:pPr>
            <w:pStyle w:val="Footer"/>
            <w:rPr>
              <w:lang w:val="en-US"/>
            </w:rPr>
          </w:pPr>
          <w:r>
            <w:rPr>
              <w:lang w:val="en-US"/>
            </w:rPr>
            <w:t>Visa :</w:t>
          </w:r>
        </w:p>
      </w:tc>
    </w:tr>
  </w:tbl>
  <w:p w14:paraId="766EC951" w14:textId="77777777" w:rsidR="001155C9" w:rsidRDefault="001155C9">
    <w:pPr>
      <w:pStyle w:val="Footer"/>
      <w:rPr>
        <w:sz w:val="16"/>
      </w:rPr>
    </w:pPr>
  </w:p>
  <w:p w14:paraId="132E2D20" w14:textId="77777777" w:rsidR="001155C9" w:rsidRDefault="001155C9">
    <w:pPr>
      <w:pStyle w:val="Footer"/>
      <w:rPr>
        <w:sz w:val="16"/>
      </w:rPr>
    </w:pPr>
  </w:p>
  <w:p w14:paraId="6D85F279" w14:textId="77777777" w:rsidR="001155C9" w:rsidRDefault="001155C9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46B40198" w14:textId="77777777" w:rsidR="001155C9" w:rsidRPr="007C2932" w:rsidRDefault="001155C9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02AE04F5" w14:textId="77777777" w:rsidR="001155C9" w:rsidRPr="007C2932" w:rsidRDefault="001155C9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6900CB39" w14:textId="77777777" w:rsidR="001155C9" w:rsidRPr="00E06AAA" w:rsidRDefault="001155C9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r w:rsidRPr="00E06AAA">
      <w:rPr>
        <w:i/>
        <w:sz w:val="12"/>
        <w:lang w:val="fr-FR"/>
      </w:rPr>
      <w:t>Documentary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1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13</w:t>
    </w:r>
    <w:r>
      <w:rPr>
        <w:sz w:val="16"/>
      </w:rPr>
      <w:fldChar w:fldCharType="end"/>
    </w:r>
  </w:p>
  <w:p w14:paraId="5E812798" w14:textId="3254F491" w:rsidR="001155C9" w:rsidRPr="00D1121C" w:rsidRDefault="001155C9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>/ Archival storage</w:t>
    </w:r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D02709">
      <w:rPr>
        <w:noProof/>
        <w:color w:val="0000FF"/>
        <w:sz w:val="16"/>
      </w:rPr>
      <w:t>11/01/24</w:t>
    </w:r>
    <w:r>
      <w:rPr>
        <w:color w:val="0000FF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0267" w14:textId="1A3CA4B3" w:rsidR="001155C9" w:rsidRDefault="001155C9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021CEBA9" w14:textId="77777777" w:rsidR="001155C9" w:rsidRPr="007C2932" w:rsidRDefault="001155C9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2A895563" w14:textId="77777777" w:rsidR="001155C9" w:rsidRPr="007C2932" w:rsidRDefault="001155C9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719D8A23" w14:textId="77777777" w:rsidR="001155C9" w:rsidRPr="00E06AAA" w:rsidRDefault="001155C9" w:rsidP="00961FB3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r w:rsidRPr="00E06AAA">
      <w:rPr>
        <w:i/>
        <w:sz w:val="12"/>
        <w:lang w:val="fr-FR"/>
      </w:rPr>
      <w:t>Documentary tie</w:t>
    </w:r>
    <w:r w:rsidRPr="00E06AAA">
      <w:rPr>
        <w:sz w:val="16"/>
        <w:lang w:val="fr-FR"/>
      </w:rPr>
      <w:t xml:space="preserve"> </w:t>
    </w:r>
    <w:r w:rsidRPr="00E06AAA">
      <w:rPr>
        <w:color w:val="0000FF"/>
        <w:sz w:val="16"/>
        <w:lang w:val="fr-FR"/>
      </w:rPr>
      <w:t xml:space="preserve">: SW </w:t>
    </w:r>
    <w:r>
      <w:rPr>
        <w:color w:val="0000FF"/>
        <w:sz w:val="16"/>
        <w:lang w:val="fr-FR"/>
      </w:rPr>
      <w:t>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sz w:val="16"/>
        <w:lang w:val="fr-FR"/>
      </w:rPr>
      <w:t xml:space="preserve">1054 O 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12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13</w:t>
    </w:r>
    <w:r>
      <w:rPr>
        <w:sz w:val="16"/>
      </w:rPr>
      <w:fldChar w:fldCharType="end"/>
    </w:r>
  </w:p>
  <w:p w14:paraId="43C94305" w14:textId="2E8719B5" w:rsidR="001155C9" w:rsidRDefault="001155C9">
    <w:pPr>
      <w:pStyle w:val="Footer"/>
      <w:tabs>
        <w:tab w:val="clear" w:pos="9072"/>
        <w:tab w:val="right" w:pos="9498"/>
      </w:tabs>
    </w:pPr>
    <w:r>
      <w:rPr>
        <w:sz w:val="16"/>
      </w:rPr>
      <w:t xml:space="preserve">Gestion - Archivage / </w:t>
    </w:r>
    <w:r>
      <w:rPr>
        <w:i/>
        <w:sz w:val="12"/>
      </w:rPr>
      <w:t>Management</w:t>
    </w:r>
    <w:r>
      <w:rPr>
        <w:sz w:val="16"/>
      </w:rPr>
      <w:t xml:space="preserve"> </w:t>
    </w:r>
    <w:r>
      <w:rPr>
        <w:i/>
        <w:sz w:val="12"/>
      </w:rPr>
      <w:t>/ Archival storage</w:t>
    </w:r>
    <w:r>
      <w:rPr>
        <w:sz w:val="16"/>
      </w:rPr>
      <w:t xml:space="preserve"> : </w:t>
    </w:r>
    <w:r>
      <w:rPr>
        <w:color w:val="0000FF"/>
        <w:sz w:val="16"/>
      </w:rPr>
      <w:t>R&amp;D</w:t>
    </w:r>
    <w:r>
      <w:rPr>
        <w:color w:val="0000FF"/>
        <w:sz w:val="16"/>
      </w:rPr>
      <w:tab/>
    </w:r>
    <w:r>
      <w:rPr>
        <w:sz w:val="16"/>
      </w:rPr>
      <w:tab/>
      <w:t xml:space="preserve">Date d’impression / </w:t>
    </w:r>
    <w:r>
      <w:rPr>
        <w:i/>
        <w:sz w:val="12"/>
      </w:rPr>
      <w:t>Date of impression</w:t>
    </w:r>
    <w:r>
      <w:rPr>
        <w:sz w:val="16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D02709">
      <w:rPr>
        <w:noProof/>
        <w:color w:val="0000FF"/>
        <w:sz w:val="16"/>
      </w:rPr>
      <w:t>11/01/24</w:t>
    </w:r>
    <w:r>
      <w:rPr>
        <w:color w:val="0000FF"/>
        <w:sz w:val="16"/>
      </w:rPr>
      <w:fldChar w:fldCharType="end"/>
    </w:r>
  </w:p>
  <w:p w14:paraId="1B1CFCA6" w14:textId="77777777" w:rsidR="001155C9" w:rsidRDefault="001155C9">
    <w:pPr>
      <w:pStyle w:val="Footer"/>
    </w:pPr>
  </w:p>
  <w:p w14:paraId="42151A03" w14:textId="77777777" w:rsidR="001155C9" w:rsidRDefault="001155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0DD4" w14:textId="06BA9DCF" w:rsidR="001155C9" w:rsidRDefault="001155C9">
    <w:pPr>
      <w:pStyle w:val="Footer"/>
      <w:pBdr>
        <w:top w:val="single" w:sz="4" w:space="1" w:color="auto"/>
      </w:pBdr>
      <w:jc w:val="center"/>
      <w:rPr>
        <w:sz w:val="12"/>
      </w:rPr>
    </w:pPr>
    <w:r>
      <w:rPr>
        <w:sz w:val="12"/>
      </w:rPr>
      <w:t>AUTOLIV ELECTRONIC document. DUPLICATION or DISCLOSURE PROHIBITED without prior written consent.</w:t>
    </w:r>
  </w:p>
  <w:p w14:paraId="5B464F63" w14:textId="77777777" w:rsidR="001155C9" w:rsidRPr="007C2932" w:rsidRDefault="001155C9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  <w:r w:rsidRPr="007C2932">
      <w:rPr>
        <w:i/>
        <w:sz w:val="12"/>
        <w:lang w:val="fr-FR"/>
      </w:rPr>
      <w:t>Document AUTOLIV ELECTRONIC SAS / Reproduction et divulgation interdites</w:t>
    </w:r>
  </w:p>
  <w:p w14:paraId="33606CD8" w14:textId="77777777" w:rsidR="001155C9" w:rsidRPr="007C2932" w:rsidRDefault="001155C9">
    <w:pPr>
      <w:pStyle w:val="Footer"/>
      <w:tabs>
        <w:tab w:val="clear" w:pos="9072"/>
        <w:tab w:val="left" w:pos="7513"/>
      </w:tabs>
      <w:jc w:val="center"/>
      <w:rPr>
        <w:i/>
        <w:sz w:val="12"/>
        <w:lang w:val="fr-FR"/>
      </w:rPr>
    </w:pPr>
  </w:p>
  <w:p w14:paraId="153C792E" w14:textId="77777777" w:rsidR="001155C9" w:rsidRPr="00E06AAA" w:rsidRDefault="001155C9">
    <w:pPr>
      <w:pStyle w:val="Footer"/>
      <w:tabs>
        <w:tab w:val="clear" w:pos="9072"/>
        <w:tab w:val="left" w:pos="6237"/>
      </w:tabs>
      <w:rPr>
        <w:lang w:val="fr-FR"/>
      </w:rPr>
    </w:pPr>
    <w:r w:rsidRPr="00E06AAA">
      <w:rPr>
        <w:sz w:val="16"/>
        <w:lang w:val="fr-FR"/>
      </w:rPr>
      <w:t xml:space="preserve">Rattachement / </w:t>
    </w:r>
    <w:r w:rsidRPr="00E06AAA">
      <w:rPr>
        <w:i/>
        <w:sz w:val="12"/>
        <w:lang w:val="fr-FR"/>
      </w:rPr>
      <w:t>Documentary tie</w:t>
    </w:r>
    <w:r w:rsidRPr="00E06AAA">
      <w:rPr>
        <w:sz w:val="16"/>
        <w:lang w:val="fr-FR"/>
      </w:rPr>
      <w:t xml:space="preserve"> </w:t>
    </w:r>
    <w:r>
      <w:rPr>
        <w:color w:val="0000FF"/>
        <w:sz w:val="16"/>
        <w:lang w:val="fr-FR"/>
      </w:rPr>
      <w:t>: SW xxx</w:t>
    </w:r>
    <w:r w:rsidRPr="00E06AAA">
      <w:rPr>
        <w:sz w:val="16"/>
        <w:lang w:val="fr-FR"/>
      </w:rPr>
      <w:tab/>
    </w:r>
    <w:r w:rsidRPr="00E06AAA">
      <w:rPr>
        <w:sz w:val="16"/>
        <w:lang w:val="fr-FR"/>
      </w:rPr>
      <w:tab/>
      <w:t xml:space="preserve">AEF </w:t>
    </w:r>
    <w:r>
      <w:rPr>
        <w:color w:val="0000FF"/>
        <w:sz w:val="16"/>
        <w:lang w:val="fr-FR"/>
      </w:rPr>
      <w:t>1054 O</w:t>
    </w:r>
    <w:r w:rsidRPr="00E06AAA">
      <w:rPr>
        <w:sz w:val="16"/>
        <w:lang w:val="fr-FR"/>
      </w:rPr>
      <w:t xml:space="preserve">– Folio / </w:t>
    </w:r>
    <w:r w:rsidRPr="00E06AAA">
      <w:rPr>
        <w:i/>
        <w:sz w:val="12"/>
        <w:lang w:val="fr-FR"/>
      </w:rPr>
      <w:t>Page</w:t>
    </w:r>
    <w:r w:rsidRPr="00E06AAA">
      <w:rPr>
        <w:sz w:val="16"/>
        <w:lang w:val="fr-FR"/>
      </w:rPr>
      <w:t xml:space="preserve"> –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  <w:lang w:val="fr-FR"/>
      </w:rPr>
      <w:t>2</w:t>
    </w:r>
    <w:r>
      <w:rPr>
        <w:sz w:val="16"/>
      </w:rPr>
      <w:fldChar w:fldCharType="end"/>
    </w:r>
    <w:r w:rsidRPr="00E06AAA">
      <w:rPr>
        <w:color w:val="0000FF"/>
        <w:sz w:val="16"/>
        <w:lang w:val="fr-FR"/>
      </w:rPr>
      <w:t xml:space="preserve"> / </w:t>
    </w:r>
    <w:r>
      <w:rPr>
        <w:sz w:val="16"/>
      </w:rPr>
      <w:fldChar w:fldCharType="begin"/>
    </w:r>
    <w:r w:rsidRPr="00E06AAA">
      <w:rPr>
        <w:sz w:val="16"/>
        <w:lang w:val="fr-FR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  <w:lang w:val="fr-FR"/>
      </w:rPr>
      <w:t>13</w:t>
    </w:r>
    <w:r>
      <w:rPr>
        <w:sz w:val="16"/>
      </w:rPr>
      <w:fldChar w:fldCharType="end"/>
    </w:r>
  </w:p>
  <w:p w14:paraId="4C01A3F7" w14:textId="3B1A32FD" w:rsidR="001155C9" w:rsidRPr="00D1121C" w:rsidRDefault="001155C9">
    <w:pPr>
      <w:pStyle w:val="Footer"/>
      <w:tabs>
        <w:tab w:val="clear" w:pos="9072"/>
        <w:tab w:val="right" w:pos="9498"/>
      </w:tabs>
      <w:rPr>
        <w:lang w:val="fr-FR"/>
      </w:rPr>
    </w:pPr>
    <w:r w:rsidRPr="00D1121C">
      <w:rPr>
        <w:sz w:val="16"/>
        <w:lang w:val="fr-FR"/>
      </w:rPr>
      <w:t xml:space="preserve">Gestion - Archivage / </w:t>
    </w:r>
    <w:r w:rsidRPr="00D1121C">
      <w:rPr>
        <w:i/>
        <w:sz w:val="12"/>
        <w:lang w:val="fr-FR"/>
      </w:rPr>
      <w:t>Management</w:t>
    </w:r>
    <w:r w:rsidRPr="00D1121C">
      <w:rPr>
        <w:sz w:val="16"/>
        <w:lang w:val="fr-FR"/>
      </w:rPr>
      <w:t xml:space="preserve"> </w:t>
    </w:r>
    <w:r w:rsidRPr="00D1121C">
      <w:rPr>
        <w:i/>
        <w:sz w:val="12"/>
        <w:lang w:val="fr-FR"/>
      </w:rPr>
      <w:t>/ Archival storage</w:t>
    </w:r>
    <w:r w:rsidRPr="00D1121C">
      <w:rPr>
        <w:sz w:val="16"/>
        <w:lang w:val="fr-FR"/>
      </w:rPr>
      <w:t xml:space="preserve"> : </w:t>
    </w:r>
    <w:r w:rsidRPr="00D1121C">
      <w:rPr>
        <w:color w:val="0000FF"/>
        <w:sz w:val="16"/>
        <w:lang w:val="fr-FR"/>
      </w:rPr>
      <w:t>R&amp;D</w:t>
    </w:r>
    <w:r w:rsidRPr="00D1121C">
      <w:rPr>
        <w:color w:val="0000FF"/>
        <w:sz w:val="16"/>
        <w:lang w:val="fr-FR"/>
      </w:rPr>
      <w:tab/>
    </w:r>
    <w:r w:rsidRPr="00D1121C">
      <w:rPr>
        <w:sz w:val="16"/>
        <w:lang w:val="fr-FR"/>
      </w:rPr>
      <w:tab/>
      <w:t xml:space="preserve">Date d’impression / </w:t>
    </w:r>
    <w:r w:rsidRPr="00D1121C">
      <w:rPr>
        <w:i/>
        <w:sz w:val="12"/>
        <w:lang w:val="fr-FR"/>
      </w:rPr>
      <w:t>Date of impression</w:t>
    </w:r>
    <w:r w:rsidRPr="00D1121C">
      <w:rPr>
        <w:sz w:val="16"/>
        <w:lang w:val="fr-FR"/>
      </w:rPr>
      <w:t xml:space="preserve"> : </w:t>
    </w:r>
    <w:r>
      <w:rPr>
        <w:color w:val="0000FF"/>
        <w:sz w:val="16"/>
      </w:rPr>
      <w:fldChar w:fldCharType="begin"/>
    </w:r>
    <w:r>
      <w:rPr>
        <w:color w:val="0000FF"/>
        <w:sz w:val="16"/>
      </w:rPr>
      <w:instrText xml:space="preserve"> DATE \@ "dd/MM/yy" \* MERGEFORMAT </w:instrText>
    </w:r>
    <w:r>
      <w:rPr>
        <w:color w:val="0000FF"/>
        <w:sz w:val="16"/>
      </w:rPr>
      <w:fldChar w:fldCharType="separate"/>
    </w:r>
    <w:r w:rsidR="00D02709">
      <w:rPr>
        <w:noProof/>
        <w:color w:val="0000FF"/>
        <w:sz w:val="16"/>
      </w:rPr>
      <w:t>11/01/24</w:t>
    </w:r>
    <w:r>
      <w:rPr>
        <w:color w:val="0000FF"/>
        <w:sz w:val="16"/>
      </w:rPr>
      <w:fldChar w:fldCharType="end"/>
    </w:r>
  </w:p>
  <w:p w14:paraId="75FC14CB" w14:textId="77777777" w:rsidR="001155C9" w:rsidRPr="00D1121C" w:rsidRDefault="001155C9">
    <w:pPr>
      <w:pStyle w:val="Footer"/>
      <w:rPr>
        <w:lang w:val="fr-FR"/>
      </w:rPr>
    </w:pPr>
  </w:p>
  <w:p w14:paraId="62B69652" w14:textId="77777777" w:rsidR="001155C9" w:rsidRPr="00D1121C" w:rsidRDefault="001155C9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9A86" w14:textId="77777777" w:rsidR="00105D6F" w:rsidRDefault="00105D6F">
      <w:r>
        <w:separator/>
      </w:r>
    </w:p>
    <w:p w14:paraId="4E5ECFBC" w14:textId="77777777" w:rsidR="00105D6F" w:rsidRDefault="00105D6F"/>
  </w:footnote>
  <w:footnote w:type="continuationSeparator" w:id="0">
    <w:p w14:paraId="08B35ECB" w14:textId="77777777" w:rsidR="00105D6F" w:rsidRDefault="00105D6F">
      <w:r>
        <w:continuationSeparator/>
      </w:r>
    </w:p>
    <w:p w14:paraId="644858C7" w14:textId="77777777" w:rsidR="00105D6F" w:rsidRDefault="00105D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1155C9" w14:paraId="71E1C443" w14:textId="77777777">
      <w:tc>
        <w:tcPr>
          <w:tcW w:w="3259" w:type="dxa"/>
        </w:tcPr>
        <w:p w14:paraId="537F6E7A" w14:textId="77777777" w:rsidR="001155C9" w:rsidRDefault="001155C9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</w:tcPr>
        <w:p w14:paraId="5ABE128A" w14:textId="77777777" w:rsidR="001155C9" w:rsidRDefault="001155C9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</w:tcPr>
        <w:p w14:paraId="48DA1844" w14:textId="77777777" w:rsidR="001155C9" w:rsidRDefault="00000000">
          <w:pPr>
            <w:pStyle w:val="Header"/>
            <w:jc w:val="center"/>
          </w:pPr>
          <w:fldSimple w:instr=" FILENAME  \* MERGEFORMAT ">
            <w:r w:rsidR="001155C9">
              <w:rPr>
                <w:noProof/>
              </w:rPr>
              <w:t>E1355904_SWarchitectureDesignInterfaceDescription.docx</w:t>
            </w:r>
          </w:fldSimple>
        </w:p>
      </w:tc>
    </w:tr>
    <w:tr w:rsidR="001155C9" w14:paraId="31BF6E92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7D333D31" w14:textId="77777777" w:rsidR="001155C9" w:rsidRDefault="00000000">
          <w:pPr>
            <w:pStyle w:val="Header"/>
            <w:jc w:val="center"/>
          </w:pPr>
          <w:fldSimple w:instr=" SUBJECT  \* MERGEFORMAT ">
            <w:r w:rsidR="001155C9">
              <w:t>PP4G Platform (Mainstream)</w:t>
            </w:r>
          </w:fldSimple>
        </w:p>
      </w:tc>
    </w:tr>
  </w:tbl>
  <w:p w14:paraId="1801B4ED" w14:textId="77777777" w:rsidR="001155C9" w:rsidRDefault="001155C9">
    <w:pPr>
      <w:pStyle w:val="Header"/>
      <w:jc w:val="center"/>
    </w:pPr>
  </w:p>
  <w:p w14:paraId="1486B26E" w14:textId="77777777" w:rsidR="001155C9" w:rsidRDefault="00115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3"/>
      <w:gridCol w:w="4394"/>
      <w:gridCol w:w="2342"/>
    </w:tblGrid>
    <w:tr w:rsidR="001155C9" w14:paraId="60ACA094" w14:textId="77777777">
      <w:trPr>
        <w:cantSplit/>
        <w:trHeight w:hRule="exact" w:val="700"/>
      </w:trPr>
      <w:tc>
        <w:tcPr>
          <w:tcW w:w="2903" w:type="dxa"/>
          <w:vMerge w:val="restart"/>
          <w:vAlign w:val="center"/>
        </w:tcPr>
        <w:bookmarkStart w:id="1" w:name="_MON_1261312131"/>
        <w:bookmarkEnd w:id="1"/>
        <w:p w14:paraId="35586D59" w14:textId="77777777" w:rsidR="001155C9" w:rsidRDefault="001155C9">
          <w:pPr>
            <w:pStyle w:val="Header"/>
            <w:ind w:left="-70"/>
            <w:jc w:val="center"/>
          </w:pPr>
          <w:r>
            <w:object w:dxaOrig="2742" w:dyaOrig="726" w14:anchorId="6CD0C7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7.1pt;height:36.3pt" fillcolor="window">
                <v:imagedata r:id="rId1" o:title=""/>
              </v:shape>
              <o:OLEObject Type="Embed" ProgID="Word.Picture.8" ShapeID="_x0000_i1025" DrawAspect="Content" ObjectID="_1766487408" r:id="rId2"/>
            </w:object>
          </w:r>
        </w:p>
      </w:tc>
      <w:tc>
        <w:tcPr>
          <w:tcW w:w="4394" w:type="dxa"/>
          <w:tcBorders>
            <w:top w:val="single" w:sz="12" w:space="0" w:color="auto"/>
            <w:bottom w:val="nil"/>
          </w:tcBorders>
          <w:vAlign w:val="center"/>
        </w:tcPr>
        <w:p w14:paraId="1C67AF06" w14:textId="77777777" w:rsidR="001155C9" w:rsidRPr="007C2932" w:rsidRDefault="001155C9">
          <w:pPr>
            <w:pStyle w:val="Header"/>
            <w:jc w:val="center"/>
            <w:rPr>
              <w:sz w:val="28"/>
              <w:szCs w:val="28"/>
            </w:rPr>
          </w:pPr>
          <w:r w:rsidRPr="007C2932">
            <w:rPr>
              <w:sz w:val="28"/>
              <w:szCs w:val="28"/>
            </w:rPr>
            <w:fldChar w:fldCharType="begin"/>
          </w:r>
          <w:r w:rsidRPr="007C2932">
            <w:rPr>
              <w:sz w:val="28"/>
              <w:szCs w:val="28"/>
            </w:rPr>
            <w:instrText xml:space="preserve"> TITLE   \* MERGEFORMAT </w:instrText>
          </w:r>
          <w:r w:rsidRPr="007C2932"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SW Architecture Design &amp; Interface Description</w:t>
          </w:r>
          <w:r w:rsidRPr="007C2932">
            <w:rPr>
              <w:sz w:val="28"/>
              <w:szCs w:val="28"/>
            </w:rPr>
            <w:fldChar w:fldCharType="end"/>
          </w:r>
        </w:p>
      </w:tc>
      <w:tc>
        <w:tcPr>
          <w:tcW w:w="2342" w:type="dxa"/>
          <w:vMerge w:val="restart"/>
          <w:tcBorders>
            <w:bottom w:val="nil"/>
          </w:tcBorders>
          <w:vAlign w:val="center"/>
        </w:tcPr>
        <w:p w14:paraId="50B23BCA" w14:textId="77777777" w:rsidR="001155C9" w:rsidRDefault="001155C9" w:rsidP="007C2932">
          <w:pPr>
            <w:pStyle w:val="Header"/>
            <w:jc w:val="center"/>
            <w:rPr>
              <w:b/>
              <w:sz w:val="22"/>
            </w:rPr>
          </w:pPr>
          <w:r>
            <w:rPr>
              <w:b/>
              <w:sz w:val="22"/>
            </w:rPr>
            <w:fldChar w:fldCharType="begin"/>
          </w:r>
          <w:r>
            <w:rPr>
              <w:b/>
              <w:sz w:val="22"/>
            </w:rPr>
            <w:instrText xml:space="preserve"> FILENAME  \* MERGEFORMAT </w:instrText>
          </w:r>
          <w:r>
            <w:rPr>
              <w:b/>
              <w:sz w:val="22"/>
            </w:rPr>
            <w:fldChar w:fldCharType="separate"/>
          </w:r>
          <w:r>
            <w:rPr>
              <w:b/>
              <w:noProof/>
              <w:sz w:val="22"/>
            </w:rPr>
            <w:t>MMG - Design Interface Description.docx</w:t>
          </w:r>
          <w:r>
            <w:rPr>
              <w:b/>
              <w:sz w:val="22"/>
            </w:rPr>
            <w:fldChar w:fldCharType="end"/>
          </w:r>
        </w:p>
      </w:tc>
    </w:tr>
    <w:tr w:rsidR="001155C9" w14:paraId="0DFB77A4" w14:textId="77777777">
      <w:trPr>
        <w:cantSplit/>
        <w:trHeight w:hRule="exact" w:val="700"/>
      </w:trPr>
      <w:tc>
        <w:tcPr>
          <w:tcW w:w="2903" w:type="dxa"/>
          <w:vMerge/>
          <w:vAlign w:val="center"/>
        </w:tcPr>
        <w:p w14:paraId="599932B1" w14:textId="77777777" w:rsidR="001155C9" w:rsidRDefault="001155C9">
          <w:pPr>
            <w:pStyle w:val="Header"/>
          </w:pPr>
        </w:p>
      </w:tc>
      <w:tc>
        <w:tcPr>
          <w:tcW w:w="4394" w:type="dxa"/>
          <w:tcBorders>
            <w:top w:val="nil"/>
          </w:tcBorders>
          <w:vAlign w:val="center"/>
        </w:tcPr>
        <w:p w14:paraId="653AA3D7" w14:textId="77777777" w:rsidR="001155C9" w:rsidRDefault="001155C9">
          <w:pPr>
            <w:pStyle w:val="Header"/>
            <w:jc w:val="center"/>
            <w:rPr>
              <w:sz w:val="26"/>
            </w:rPr>
          </w:pPr>
          <w:r>
            <w:rPr>
              <w:b/>
              <w:sz w:val="26"/>
            </w:rPr>
            <w:t>Document</w:t>
          </w:r>
        </w:p>
      </w:tc>
      <w:tc>
        <w:tcPr>
          <w:tcW w:w="2342" w:type="dxa"/>
          <w:vMerge/>
          <w:tcBorders>
            <w:top w:val="nil"/>
            <w:bottom w:val="single" w:sz="12" w:space="0" w:color="auto"/>
          </w:tcBorders>
          <w:vAlign w:val="center"/>
        </w:tcPr>
        <w:p w14:paraId="15AC4C65" w14:textId="77777777" w:rsidR="001155C9" w:rsidRDefault="001155C9">
          <w:pPr>
            <w:pStyle w:val="Header"/>
            <w:spacing w:before="240"/>
          </w:pPr>
        </w:p>
      </w:tc>
    </w:tr>
  </w:tbl>
  <w:p w14:paraId="032983DB" w14:textId="77777777" w:rsidR="001155C9" w:rsidRDefault="001155C9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A030" w14:textId="77777777" w:rsidR="001155C9" w:rsidRDefault="001155C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1155C9" w14:paraId="15B41508" w14:textId="77777777">
      <w:tc>
        <w:tcPr>
          <w:tcW w:w="3259" w:type="dxa"/>
          <w:vAlign w:val="center"/>
        </w:tcPr>
        <w:p w14:paraId="6F01442B" w14:textId="77777777" w:rsidR="001155C9" w:rsidRDefault="001155C9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1EA110D9" w14:textId="77777777" w:rsidR="001155C9" w:rsidRDefault="001155C9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2410059D" w14:textId="77777777" w:rsidR="001155C9" w:rsidRDefault="00000000">
          <w:pPr>
            <w:pStyle w:val="Header"/>
            <w:jc w:val="center"/>
          </w:pPr>
          <w:fldSimple w:instr=" FILENAME  \* MERGEFORMAT ">
            <w:r w:rsidR="001155C9">
              <w:rPr>
                <w:noProof/>
              </w:rPr>
              <w:t>MMG - Design Interface Description.docx</w:t>
            </w:r>
          </w:fldSimple>
        </w:p>
      </w:tc>
    </w:tr>
    <w:tr w:rsidR="001155C9" w14:paraId="275CD5D8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389781D7" w14:textId="77777777" w:rsidR="001155C9" w:rsidRDefault="001155C9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>
            <w:t xml:space="preserve"> </w:t>
          </w:r>
          <w:fldSimple w:instr=" SUBJECT  \* MERGEFORMAT ">
            <w:r>
              <w:t>MMG</w:t>
            </w:r>
          </w:fldSimple>
        </w:p>
      </w:tc>
    </w:tr>
  </w:tbl>
  <w:p w14:paraId="2F8496E9" w14:textId="77777777" w:rsidR="001155C9" w:rsidRDefault="001155C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3259"/>
      <w:gridCol w:w="3259"/>
    </w:tblGrid>
    <w:tr w:rsidR="001155C9" w14:paraId="296F215E" w14:textId="77777777">
      <w:tc>
        <w:tcPr>
          <w:tcW w:w="3259" w:type="dxa"/>
          <w:vAlign w:val="center"/>
        </w:tcPr>
        <w:p w14:paraId="43EB4F53" w14:textId="77777777" w:rsidR="001155C9" w:rsidRDefault="001155C9">
          <w:pPr>
            <w:pStyle w:val="Header"/>
            <w:jc w:val="center"/>
          </w:pPr>
          <w:r>
            <w:t>AUTOLIV ELECTRONIC</w:t>
          </w:r>
        </w:p>
      </w:tc>
      <w:tc>
        <w:tcPr>
          <w:tcW w:w="3259" w:type="dxa"/>
          <w:vAlign w:val="center"/>
        </w:tcPr>
        <w:p w14:paraId="354EFAE5" w14:textId="77777777" w:rsidR="001155C9" w:rsidRDefault="001155C9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</w:t>
          </w:r>
        </w:p>
      </w:tc>
      <w:tc>
        <w:tcPr>
          <w:tcW w:w="3259" w:type="dxa"/>
          <w:vAlign w:val="center"/>
        </w:tcPr>
        <w:p w14:paraId="31FBF191" w14:textId="77777777" w:rsidR="001155C9" w:rsidRDefault="00000000">
          <w:pPr>
            <w:pStyle w:val="Header"/>
            <w:jc w:val="center"/>
          </w:pPr>
          <w:fldSimple w:instr=" FILENAME  \* MERGEFORMAT ">
            <w:r w:rsidR="001155C9">
              <w:rPr>
                <w:noProof/>
              </w:rPr>
              <w:t>MMG - Design Interface Description.docx</w:t>
            </w:r>
          </w:fldSimple>
        </w:p>
      </w:tc>
    </w:tr>
    <w:tr w:rsidR="001155C9" w14:paraId="22C37DBC" w14:textId="77777777">
      <w:trPr>
        <w:cantSplit/>
        <w:trHeight w:val="370"/>
      </w:trPr>
      <w:tc>
        <w:tcPr>
          <w:tcW w:w="9777" w:type="dxa"/>
          <w:gridSpan w:val="3"/>
          <w:vAlign w:val="center"/>
        </w:tcPr>
        <w:p w14:paraId="275FD6E3" w14:textId="77777777" w:rsidR="001155C9" w:rsidRDefault="001155C9">
          <w:pPr>
            <w:pStyle w:val="Header"/>
            <w:jc w:val="center"/>
          </w:pPr>
          <w:r>
            <w:rPr>
              <w:smallCaps/>
            </w:rPr>
            <w:t>S/W architecture design of</w:t>
          </w:r>
          <w:r>
            <w:t xml:space="preserve"> </w:t>
          </w:r>
          <w:fldSimple w:instr=" SUBJECT  \* MERGEFORMAT ">
            <w:r>
              <w:t>MMG</w:t>
            </w:r>
          </w:fldSimple>
        </w:p>
      </w:tc>
    </w:tr>
  </w:tbl>
  <w:p w14:paraId="40BB62C6" w14:textId="77777777" w:rsidR="001155C9" w:rsidRDefault="001155C9">
    <w:pPr>
      <w:pStyle w:val="Header"/>
      <w:jc w:val="center"/>
    </w:pPr>
  </w:p>
  <w:p w14:paraId="6FC918B9" w14:textId="77777777" w:rsidR="001155C9" w:rsidRDefault="001155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7F4"/>
    <w:multiLevelType w:val="hybridMultilevel"/>
    <w:tmpl w:val="D86A0562"/>
    <w:lvl w:ilvl="0" w:tplc="B908123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1657"/>
    <w:multiLevelType w:val="hybridMultilevel"/>
    <w:tmpl w:val="CA3AAA56"/>
    <w:lvl w:ilvl="0" w:tplc="D5082CAA">
      <w:start w:val="1"/>
      <w:numFmt w:val="bullet"/>
      <w:pStyle w:val="Puces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4A9F9A">
      <w:start w:val="1"/>
      <w:numFmt w:val="bullet"/>
      <w:lvlText w:val="o"/>
      <w:lvlJc w:val="left"/>
      <w:pPr>
        <w:tabs>
          <w:tab w:val="num" w:pos="1362"/>
        </w:tabs>
        <w:ind w:left="1362" w:hanging="360"/>
      </w:pPr>
      <w:rPr>
        <w:rFonts w:ascii="Courier New" w:hAnsi="Courier New" w:cs="Courier New" w:hint="default"/>
      </w:rPr>
    </w:lvl>
    <w:lvl w:ilvl="2" w:tplc="6F7A2426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</w:rPr>
    </w:lvl>
    <w:lvl w:ilvl="3" w:tplc="1744FFC8" w:tentative="1">
      <w:start w:val="1"/>
      <w:numFmt w:val="bullet"/>
      <w:lvlText w:val=""/>
      <w:lvlJc w:val="left"/>
      <w:pPr>
        <w:tabs>
          <w:tab w:val="num" w:pos="2802"/>
        </w:tabs>
        <w:ind w:left="2802" w:hanging="360"/>
      </w:pPr>
      <w:rPr>
        <w:rFonts w:ascii="Symbol" w:hAnsi="Symbol" w:hint="default"/>
      </w:rPr>
    </w:lvl>
    <w:lvl w:ilvl="4" w:tplc="342E5B18" w:tentative="1">
      <w:start w:val="1"/>
      <w:numFmt w:val="bullet"/>
      <w:lvlText w:val="o"/>
      <w:lvlJc w:val="left"/>
      <w:pPr>
        <w:tabs>
          <w:tab w:val="num" w:pos="3522"/>
        </w:tabs>
        <w:ind w:left="3522" w:hanging="360"/>
      </w:pPr>
      <w:rPr>
        <w:rFonts w:ascii="Courier New" w:hAnsi="Courier New" w:cs="Courier New" w:hint="default"/>
      </w:rPr>
    </w:lvl>
    <w:lvl w:ilvl="5" w:tplc="13620280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</w:rPr>
    </w:lvl>
    <w:lvl w:ilvl="6" w:tplc="39BE7B06" w:tentative="1">
      <w:start w:val="1"/>
      <w:numFmt w:val="bullet"/>
      <w:lvlText w:val=""/>
      <w:lvlJc w:val="left"/>
      <w:pPr>
        <w:tabs>
          <w:tab w:val="num" w:pos="4962"/>
        </w:tabs>
        <w:ind w:left="4962" w:hanging="360"/>
      </w:pPr>
      <w:rPr>
        <w:rFonts w:ascii="Symbol" w:hAnsi="Symbol" w:hint="default"/>
      </w:rPr>
    </w:lvl>
    <w:lvl w:ilvl="7" w:tplc="20D05564" w:tentative="1">
      <w:start w:val="1"/>
      <w:numFmt w:val="bullet"/>
      <w:lvlText w:val="o"/>
      <w:lvlJc w:val="left"/>
      <w:pPr>
        <w:tabs>
          <w:tab w:val="num" w:pos="5682"/>
        </w:tabs>
        <w:ind w:left="5682" w:hanging="360"/>
      </w:pPr>
      <w:rPr>
        <w:rFonts w:ascii="Courier New" w:hAnsi="Courier New" w:cs="Courier New" w:hint="default"/>
      </w:rPr>
    </w:lvl>
    <w:lvl w:ilvl="8" w:tplc="4AAAB87A" w:tentative="1">
      <w:start w:val="1"/>
      <w:numFmt w:val="bullet"/>
      <w:lvlText w:val=""/>
      <w:lvlJc w:val="left"/>
      <w:pPr>
        <w:tabs>
          <w:tab w:val="num" w:pos="6402"/>
        </w:tabs>
        <w:ind w:left="6402" w:hanging="360"/>
      </w:pPr>
      <w:rPr>
        <w:rFonts w:ascii="Wingdings" w:hAnsi="Wingdings" w:hint="default"/>
      </w:rPr>
    </w:lvl>
  </w:abstractNum>
  <w:abstractNum w:abstractNumId="2" w15:restartNumberingAfterBreak="0">
    <w:nsid w:val="087B1532"/>
    <w:multiLevelType w:val="multilevel"/>
    <w:tmpl w:val="724C56D2"/>
    <w:lvl w:ilvl="0">
      <w:start w:val="1"/>
      <w:numFmt w:val="decimal"/>
      <w:pStyle w:val="Heading1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8E858B9"/>
    <w:multiLevelType w:val="hybridMultilevel"/>
    <w:tmpl w:val="0A5831F6"/>
    <w:lvl w:ilvl="0" w:tplc="F8BA99A6">
      <w:start w:val="1"/>
      <w:numFmt w:val="decimal"/>
      <w:lvlText w:val="[E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05D7"/>
    <w:multiLevelType w:val="multilevel"/>
    <w:tmpl w:val="FB48A572"/>
    <w:lvl w:ilvl="0">
      <w:start w:val="1"/>
      <w:numFmt w:val="upperLetter"/>
      <w:pStyle w:val="puce1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13B3EAB"/>
    <w:multiLevelType w:val="singleLevel"/>
    <w:tmpl w:val="D0528ECA"/>
    <w:lvl w:ilvl="0">
      <w:start w:val="1"/>
      <w:numFmt w:val="bullet"/>
      <w:pStyle w:val="Heading4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6" w15:restartNumberingAfterBreak="0">
    <w:nsid w:val="28325276"/>
    <w:multiLevelType w:val="hybridMultilevel"/>
    <w:tmpl w:val="672EE118"/>
    <w:lvl w:ilvl="0" w:tplc="7F4E5BE8">
      <w:start w:val="1"/>
      <w:numFmt w:val="decimal"/>
      <w:lvlText w:val="[F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11EF0"/>
    <w:multiLevelType w:val="hybridMultilevel"/>
    <w:tmpl w:val="46327120"/>
    <w:lvl w:ilvl="0" w:tplc="FFFFFFFF">
      <w:start w:val="1"/>
      <w:numFmt w:val="bullet"/>
      <w:pStyle w:val="StyleListepucesTableau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E72B6"/>
    <w:multiLevelType w:val="multilevel"/>
    <w:tmpl w:val="20FE359E"/>
    <w:styleLink w:val="MaListe1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50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9D6762B"/>
    <w:multiLevelType w:val="hybridMultilevel"/>
    <w:tmpl w:val="4EB027C2"/>
    <w:lvl w:ilvl="0" w:tplc="B908123A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407C7"/>
    <w:multiLevelType w:val="hybridMultilevel"/>
    <w:tmpl w:val="B7782EB4"/>
    <w:lvl w:ilvl="0" w:tplc="FDB0E9F4">
      <w:start w:val="19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4C935BB7"/>
    <w:multiLevelType w:val="singleLevel"/>
    <w:tmpl w:val="0F66FE74"/>
    <w:lvl w:ilvl="0">
      <w:start w:val="1"/>
      <w:numFmt w:val="bullet"/>
      <w:pStyle w:val="Puces2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</w:abstractNum>
  <w:abstractNum w:abstractNumId="12" w15:restartNumberingAfterBreak="0">
    <w:nsid w:val="4FA1224B"/>
    <w:multiLevelType w:val="hybridMultilevel"/>
    <w:tmpl w:val="C216693C"/>
    <w:lvl w:ilvl="0" w:tplc="1A78AE56">
      <w:start w:val="1"/>
      <w:numFmt w:val="decimal"/>
      <w:lvlText w:val="[G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D69A4"/>
    <w:multiLevelType w:val="hybridMultilevel"/>
    <w:tmpl w:val="FE7EC70A"/>
    <w:lvl w:ilvl="0" w:tplc="D40C888C">
      <w:start w:val="1"/>
      <w:numFmt w:val="decimal"/>
      <w:lvlText w:val="[B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318CD"/>
    <w:multiLevelType w:val="hybridMultilevel"/>
    <w:tmpl w:val="50A8D6D4"/>
    <w:lvl w:ilvl="0" w:tplc="2EDC1C8E">
      <w:start w:val="1"/>
      <w:numFmt w:val="decimal"/>
      <w:lvlText w:val="[D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5247B"/>
    <w:multiLevelType w:val="hybridMultilevel"/>
    <w:tmpl w:val="5668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92020"/>
    <w:multiLevelType w:val="hybridMultilevel"/>
    <w:tmpl w:val="681A312E"/>
    <w:lvl w:ilvl="0" w:tplc="575E0900">
      <w:start w:val="1"/>
      <w:numFmt w:val="decimal"/>
      <w:lvlText w:val="[A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7369BB"/>
    <w:multiLevelType w:val="hybridMultilevel"/>
    <w:tmpl w:val="6EAE7938"/>
    <w:lvl w:ilvl="0" w:tplc="A23C825C">
      <w:start w:val="1"/>
      <w:numFmt w:val="decimal"/>
      <w:lvlText w:val="[C%1]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18966">
    <w:abstractNumId w:val="4"/>
  </w:num>
  <w:num w:numId="2" w16cid:durableId="1675525628">
    <w:abstractNumId w:val="2"/>
  </w:num>
  <w:num w:numId="3" w16cid:durableId="1554779925">
    <w:abstractNumId w:val="5"/>
  </w:num>
  <w:num w:numId="4" w16cid:durableId="1639727376">
    <w:abstractNumId w:val="1"/>
  </w:num>
  <w:num w:numId="5" w16cid:durableId="1627808533">
    <w:abstractNumId w:val="8"/>
  </w:num>
  <w:num w:numId="6" w16cid:durableId="1474133751">
    <w:abstractNumId w:val="11"/>
  </w:num>
  <w:num w:numId="7" w16cid:durableId="1845393361">
    <w:abstractNumId w:val="7"/>
  </w:num>
  <w:num w:numId="8" w16cid:durableId="643051682">
    <w:abstractNumId w:val="16"/>
  </w:num>
  <w:num w:numId="9" w16cid:durableId="448669846">
    <w:abstractNumId w:val="13"/>
  </w:num>
  <w:num w:numId="10" w16cid:durableId="407965026">
    <w:abstractNumId w:val="14"/>
  </w:num>
  <w:num w:numId="11" w16cid:durableId="1511291965">
    <w:abstractNumId w:val="3"/>
  </w:num>
  <w:num w:numId="12" w16cid:durableId="1685090623">
    <w:abstractNumId w:val="6"/>
  </w:num>
  <w:num w:numId="13" w16cid:durableId="1918703696">
    <w:abstractNumId w:val="12"/>
  </w:num>
  <w:num w:numId="14" w16cid:durableId="15628652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45291817">
    <w:abstractNumId w:val="9"/>
  </w:num>
  <w:num w:numId="16" w16cid:durableId="195238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8607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40209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88846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6410297">
    <w:abstractNumId w:val="0"/>
  </w:num>
  <w:num w:numId="21" w16cid:durableId="2122261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79507877">
    <w:abstractNumId w:val="17"/>
  </w:num>
  <w:num w:numId="23" w16cid:durableId="2074885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36198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7185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88150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20407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9398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42035081">
    <w:abstractNumId w:val="15"/>
  </w:num>
  <w:num w:numId="30" w16cid:durableId="1725059269">
    <w:abstractNumId w:val="2"/>
  </w:num>
  <w:num w:numId="31" w16cid:durableId="1696468216">
    <w:abstractNumId w:val="2"/>
  </w:num>
  <w:num w:numId="32" w16cid:durableId="1411152726">
    <w:abstractNumId w:val="2"/>
  </w:num>
  <w:num w:numId="33" w16cid:durableId="846941725">
    <w:abstractNumId w:val="2"/>
  </w:num>
  <w:num w:numId="34" w16cid:durableId="8206595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9881543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pt-BR" w:vendorID="1" w:dllVersion="513" w:checkStyle="1"/>
  <w:activeWritingStyle w:appName="MSWord" w:lang="sv-SE" w:vendorID="22" w:dllVersion="513" w:checkStyle="1"/>
  <w:activeWritingStyle w:appName="MSWord" w:lang="nl-NL" w:vendorID="1" w:dllVersion="512" w:checkStyle="1"/>
  <w:activeWritingStyle w:appName="MSWord" w:lang="pl-PL" w:vendorID="12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AF"/>
    <w:rsid w:val="0000001D"/>
    <w:rsid w:val="00000368"/>
    <w:rsid w:val="00000CFC"/>
    <w:rsid w:val="00000F96"/>
    <w:rsid w:val="00001883"/>
    <w:rsid w:val="00001FFD"/>
    <w:rsid w:val="00002549"/>
    <w:rsid w:val="00002610"/>
    <w:rsid w:val="00002755"/>
    <w:rsid w:val="00002AA4"/>
    <w:rsid w:val="000034B9"/>
    <w:rsid w:val="00003E0B"/>
    <w:rsid w:val="000046A8"/>
    <w:rsid w:val="00005A40"/>
    <w:rsid w:val="00005FBE"/>
    <w:rsid w:val="000063AE"/>
    <w:rsid w:val="0000652C"/>
    <w:rsid w:val="00006898"/>
    <w:rsid w:val="00006A01"/>
    <w:rsid w:val="00006F6D"/>
    <w:rsid w:val="000072B1"/>
    <w:rsid w:val="00010055"/>
    <w:rsid w:val="00010264"/>
    <w:rsid w:val="00010418"/>
    <w:rsid w:val="000105CA"/>
    <w:rsid w:val="00010692"/>
    <w:rsid w:val="0001070F"/>
    <w:rsid w:val="00010864"/>
    <w:rsid w:val="000108E7"/>
    <w:rsid w:val="00010C44"/>
    <w:rsid w:val="00010D77"/>
    <w:rsid w:val="00011187"/>
    <w:rsid w:val="000117BE"/>
    <w:rsid w:val="00011C22"/>
    <w:rsid w:val="00011FBE"/>
    <w:rsid w:val="0001204D"/>
    <w:rsid w:val="000124CD"/>
    <w:rsid w:val="00012F82"/>
    <w:rsid w:val="000132E7"/>
    <w:rsid w:val="00013DC6"/>
    <w:rsid w:val="00013F73"/>
    <w:rsid w:val="0001436C"/>
    <w:rsid w:val="0001465C"/>
    <w:rsid w:val="00014966"/>
    <w:rsid w:val="00014CE9"/>
    <w:rsid w:val="0001552E"/>
    <w:rsid w:val="00015A4B"/>
    <w:rsid w:val="00015BCE"/>
    <w:rsid w:val="00015D04"/>
    <w:rsid w:val="00015DAB"/>
    <w:rsid w:val="00016014"/>
    <w:rsid w:val="00017057"/>
    <w:rsid w:val="0001745C"/>
    <w:rsid w:val="000177F4"/>
    <w:rsid w:val="00017A9D"/>
    <w:rsid w:val="00017C0E"/>
    <w:rsid w:val="00020147"/>
    <w:rsid w:val="0002016E"/>
    <w:rsid w:val="00020AA9"/>
    <w:rsid w:val="00020B0D"/>
    <w:rsid w:val="00020DCB"/>
    <w:rsid w:val="00021B15"/>
    <w:rsid w:val="00021D69"/>
    <w:rsid w:val="00021F4D"/>
    <w:rsid w:val="00021FA5"/>
    <w:rsid w:val="00022425"/>
    <w:rsid w:val="0002279F"/>
    <w:rsid w:val="00022939"/>
    <w:rsid w:val="00022D7E"/>
    <w:rsid w:val="0002306C"/>
    <w:rsid w:val="0002338C"/>
    <w:rsid w:val="0002353C"/>
    <w:rsid w:val="0002358A"/>
    <w:rsid w:val="00023DBF"/>
    <w:rsid w:val="0002417D"/>
    <w:rsid w:val="0002434A"/>
    <w:rsid w:val="00024886"/>
    <w:rsid w:val="000251CE"/>
    <w:rsid w:val="00025244"/>
    <w:rsid w:val="00025478"/>
    <w:rsid w:val="00025603"/>
    <w:rsid w:val="0002563C"/>
    <w:rsid w:val="00025DAC"/>
    <w:rsid w:val="00026F0C"/>
    <w:rsid w:val="00027025"/>
    <w:rsid w:val="00027627"/>
    <w:rsid w:val="00027696"/>
    <w:rsid w:val="000277AB"/>
    <w:rsid w:val="0003055E"/>
    <w:rsid w:val="0003058E"/>
    <w:rsid w:val="0003073B"/>
    <w:rsid w:val="00030F1B"/>
    <w:rsid w:val="0003166B"/>
    <w:rsid w:val="00031B78"/>
    <w:rsid w:val="00031D53"/>
    <w:rsid w:val="0003281A"/>
    <w:rsid w:val="000339DE"/>
    <w:rsid w:val="00033B06"/>
    <w:rsid w:val="00034246"/>
    <w:rsid w:val="00034708"/>
    <w:rsid w:val="000347DA"/>
    <w:rsid w:val="0003558C"/>
    <w:rsid w:val="00035DE1"/>
    <w:rsid w:val="00035E74"/>
    <w:rsid w:val="00036335"/>
    <w:rsid w:val="0003648D"/>
    <w:rsid w:val="00036A42"/>
    <w:rsid w:val="00036CF1"/>
    <w:rsid w:val="00036DB6"/>
    <w:rsid w:val="00036E74"/>
    <w:rsid w:val="0003751C"/>
    <w:rsid w:val="0003791F"/>
    <w:rsid w:val="00037A9F"/>
    <w:rsid w:val="00037C7C"/>
    <w:rsid w:val="000400CD"/>
    <w:rsid w:val="00040339"/>
    <w:rsid w:val="000403AB"/>
    <w:rsid w:val="00040DDE"/>
    <w:rsid w:val="00040E63"/>
    <w:rsid w:val="00040FDB"/>
    <w:rsid w:val="000414E1"/>
    <w:rsid w:val="000414E5"/>
    <w:rsid w:val="0004160D"/>
    <w:rsid w:val="0004181F"/>
    <w:rsid w:val="00041C20"/>
    <w:rsid w:val="0004225F"/>
    <w:rsid w:val="00042538"/>
    <w:rsid w:val="0004292E"/>
    <w:rsid w:val="00043081"/>
    <w:rsid w:val="000436B1"/>
    <w:rsid w:val="0004372B"/>
    <w:rsid w:val="00043CCB"/>
    <w:rsid w:val="000442CD"/>
    <w:rsid w:val="00044568"/>
    <w:rsid w:val="0004485E"/>
    <w:rsid w:val="00044B2A"/>
    <w:rsid w:val="00044C87"/>
    <w:rsid w:val="00044F34"/>
    <w:rsid w:val="00045353"/>
    <w:rsid w:val="0004543B"/>
    <w:rsid w:val="000455EF"/>
    <w:rsid w:val="0004560D"/>
    <w:rsid w:val="00045894"/>
    <w:rsid w:val="000459BB"/>
    <w:rsid w:val="00045CFA"/>
    <w:rsid w:val="00045EAF"/>
    <w:rsid w:val="00046014"/>
    <w:rsid w:val="00046288"/>
    <w:rsid w:val="000462E0"/>
    <w:rsid w:val="000466D7"/>
    <w:rsid w:val="0004673A"/>
    <w:rsid w:val="00046872"/>
    <w:rsid w:val="00046B31"/>
    <w:rsid w:val="00046CED"/>
    <w:rsid w:val="0005025B"/>
    <w:rsid w:val="00050D2E"/>
    <w:rsid w:val="00050FA1"/>
    <w:rsid w:val="00050FBF"/>
    <w:rsid w:val="00051124"/>
    <w:rsid w:val="000519BF"/>
    <w:rsid w:val="00051E95"/>
    <w:rsid w:val="00051FFE"/>
    <w:rsid w:val="0005214C"/>
    <w:rsid w:val="00052500"/>
    <w:rsid w:val="00052755"/>
    <w:rsid w:val="000528C3"/>
    <w:rsid w:val="00052BFF"/>
    <w:rsid w:val="00052CAE"/>
    <w:rsid w:val="00052CF2"/>
    <w:rsid w:val="00052EBC"/>
    <w:rsid w:val="00052F13"/>
    <w:rsid w:val="00053018"/>
    <w:rsid w:val="0005305F"/>
    <w:rsid w:val="00053071"/>
    <w:rsid w:val="000535B5"/>
    <w:rsid w:val="000535C7"/>
    <w:rsid w:val="00053764"/>
    <w:rsid w:val="00053BEE"/>
    <w:rsid w:val="00053EDD"/>
    <w:rsid w:val="00053FE5"/>
    <w:rsid w:val="0005405D"/>
    <w:rsid w:val="000549E7"/>
    <w:rsid w:val="00054DC4"/>
    <w:rsid w:val="00055614"/>
    <w:rsid w:val="0005563C"/>
    <w:rsid w:val="00056001"/>
    <w:rsid w:val="00056252"/>
    <w:rsid w:val="0005681F"/>
    <w:rsid w:val="0005692F"/>
    <w:rsid w:val="0005760E"/>
    <w:rsid w:val="00057639"/>
    <w:rsid w:val="00057D8F"/>
    <w:rsid w:val="00057E4F"/>
    <w:rsid w:val="000602B3"/>
    <w:rsid w:val="0006041C"/>
    <w:rsid w:val="000605FF"/>
    <w:rsid w:val="00061336"/>
    <w:rsid w:val="00061D78"/>
    <w:rsid w:val="00062153"/>
    <w:rsid w:val="000626E4"/>
    <w:rsid w:val="000628B4"/>
    <w:rsid w:val="000633D4"/>
    <w:rsid w:val="0006356C"/>
    <w:rsid w:val="00063868"/>
    <w:rsid w:val="00063C13"/>
    <w:rsid w:val="00063E17"/>
    <w:rsid w:val="0006411C"/>
    <w:rsid w:val="00064576"/>
    <w:rsid w:val="00064618"/>
    <w:rsid w:val="000646D3"/>
    <w:rsid w:val="00065640"/>
    <w:rsid w:val="000656FA"/>
    <w:rsid w:val="000658B0"/>
    <w:rsid w:val="00065A1B"/>
    <w:rsid w:val="00065DB4"/>
    <w:rsid w:val="00066178"/>
    <w:rsid w:val="00066256"/>
    <w:rsid w:val="000662BF"/>
    <w:rsid w:val="00066804"/>
    <w:rsid w:val="00066ACC"/>
    <w:rsid w:val="00066AF4"/>
    <w:rsid w:val="00066F89"/>
    <w:rsid w:val="0006712A"/>
    <w:rsid w:val="0006775D"/>
    <w:rsid w:val="000678B5"/>
    <w:rsid w:val="00070298"/>
    <w:rsid w:val="00070BA8"/>
    <w:rsid w:val="00070C4F"/>
    <w:rsid w:val="000712F0"/>
    <w:rsid w:val="00071B33"/>
    <w:rsid w:val="000723C5"/>
    <w:rsid w:val="000728F2"/>
    <w:rsid w:val="00072F47"/>
    <w:rsid w:val="00072F5E"/>
    <w:rsid w:val="0007306E"/>
    <w:rsid w:val="000732FD"/>
    <w:rsid w:val="00073735"/>
    <w:rsid w:val="00073893"/>
    <w:rsid w:val="00073B19"/>
    <w:rsid w:val="00074021"/>
    <w:rsid w:val="0007526C"/>
    <w:rsid w:val="000759CB"/>
    <w:rsid w:val="00075E55"/>
    <w:rsid w:val="0007647F"/>
    <w:rsid w:val="000769E7"/>
    <w:rsid w:val="00076B1D"/>
    <w:rsid w:val="00076EAC"/>
    <w:rsid w:val="000774CF"/>
    <w:rsid w:val="0007756F"/>
    <w:rsid w:val="00077787"/>
    <w:rsid w:val="00077C73"/>
    <w:rsid w:val="00077D9C"/>
    <w:rsid w:val="00077E30"/>
    <w:rsid w:val="0008007A"/>
    <w:rsid w:val="000804BC"/>
    <w:rsid w:val="00080AE6"/>
    <w:rsid w:val="00080BB7"/>
    <w:rsid w:val="00080E4F"/>
    <w:rsid w:val="000810F5"/>
    <w:rsid w:val="000811C2"/>
    <w:rsid w:val="00081379"/>
    <w:rsid w:val="0008144B"/>
    <w:rsid w:val="00081465"/>
    <w:rsid w:val="00081712"/>
    <w:rsid w:val="000822D7"/>
    <w:rsid w:val="0008259D"/>
    <w:rsid w:val="00083009"/>
    <w:rsid w:val="00083374"/>
    <w:rsid w:val="0008342B"/>
    <w:rsid w:val="000837C2"/>
    <w:rsid w:val="00083982"/>
    <w:rsid w:val="00083A34"/>
    <w:rsid w:val="00083AE4"/>
    <w:rsid w:val="00084770"/>
    <w:rsid w:val="000847B4"/>
    <w:rsid w:val="00084901"/>
    <w:rsid w:val="0008497C"/>
    <w:rsid w:val="000849C7"/>
    <w:rsid w:val="000851CC"/>
    <w:rsid w:val="00085260"/>
    <w:rsid w:val="00085D9C"/>
    <w:rsid w:val="00085EFB"/>
    <w:rsid w:val="00086265"/>
    <w:rsid w:val="00086BED"/>
    <w:rsid w:val="00086CFE"/>
    <w:rsid w:val="00086DC9"/>
    <w:rsid w:val="00087044"/>
    <w:rsid w:val="0008716C"/>
    <w:rsid w:val="000875F3"/>
    <w:rsid w:val="000878DF"/>
    <w:rsid w:val="00087A62"/>
    <w:rsid w:val="00087DAD"/>
    <w:rsid w:val="00087E60"/>
    <w:rsid w:val="000903DC"/>
    <w:rsid w:val="000904FC"/>
    <w:rsid w:val="00090EAB"/>
    <w:rsid w:val="00090F87"/>
    <w:rsid w:val="00091091"/>
    <w:rsid w:val="000912F1"/>
    <w:rsid w:val="00091364"/>
    <w:rsid w:val="00091A0E"/>
    <w:rsid w:val="00091DF1"/>
    <w:rsid w:val="00091E0A"/>
    <w:rsid w:val="00091E90"/>
    <w:rsid w:val="000920F2"/>
    <w:rsid w:val="000922A8"/>
    <w:rsid w:val="00092DBE"/>
    <w:rsid w:val="00092FCF"/>
    <w:rsid w:val="0009307A"/>
    <w:rsid w:val="00093B61"/>
    <w:rsid w:val="00093B62"/>
    <w:rsid w:val="00094A4A"/>
    <w:rsid w:val="00094BD5"/>
    <w:rsid w:val="00094D07"/>
    <w:rsid w:val="00095655"/>
    <w:rsid w:val="000957C6"/>
    <w:rsid w:val="0009597A"/>
    <w:rsid w:val="00095A43"/>
    <w:rsid w:val="00095AE0"/>
    <w:rsid w:val="00095BFD"/>
    <w:rsid w:val="00095E24"/>
    <w:rsid w:val="000963D4"/>
    <w:rsid w:val="00097509"/>
    <w:rsid w:val="00097D30"/>
    <w:rsid w:val="000A007D"/>
    <w:rsid w:val="000A08C2"/>
    <w:rsid w:val="000A0C07"/>
    <w:rsid w:val="000A0CF4"/>
    <w:rsid w:val="000A22DB"/>
    <w:rsid w:val="000A2300"/>
    <w:rsid w:val="000A2382"/>
    <w:rsid w:val="000A23DE"/>
    <w:rsid w:val="000A2648"/>
    <w:rsid w:val="000A2C86"/>
    <w:rsid w:val="000A34DD"/>
    <w:rsid w:val="000A3D01"/>
    <w:rsid w:val="000A3E43"/>
    <w:rsid w:val="000A3FF2"/>
    <w:rsid w:val="000A433C"/>
    <w:rsid w:val="000A4597"/>
    <w:rsid w:val="000A45F5"/>
    <w:rsid w:val="000A466B"/>
    <w:rsid w:val="000A47FB"/>
    <w:rsid w:val="000A4985"/>
    <w:rsid w:val="000A4B65"/>
    <w:rsid w:val="000A4D92"/>
    <w:rsid w:val="000A5365"/>
    <w:rsid w:val="000A5468"/>
    <w:rsid w:val="000A5A01"/>
    <w:rsid w:val="000A5A05"/>
    <w:rsid w:val="000A5CAB"/>
    <w:rsid w:val="000A5E6E"/>
    <w:rsid w:val="000A60BC"/>
    <w:rsid w:val="000A61A8"/>
    <w:rsid w:val="000A68A5"/>
    <w:rsid w:val="000A701F"/>
    <w:rsid w:val="000A7252"/>
    <w:rsid w:val="000A72F4"/>
    <w:rsid w:val="000A7A72"/>
    <w:rsid w:val="000A7C18"/>
    <w:rsid w:val="000A7CFB"/>
    <w:rsid w:val="000B00D9"/>
    <w:rsid w:val="000B09CB"/>
    <w:rsid w:val="000B129C"/>
    <w:rsid w:val="000B14D5"/>
    <w:rsid w:val="000B191D"/>
    <w:rsid w:val="000B1EF0"/>
    <w:rsid w:val="000B1F7F"/>
    <w:rsid w:val="000B23A5"/>
    <w:rsid w:val="000B25A5"/>
    <w:rsid w:val="000B2861"/>
    <w:rsid w:val="000B373C"/>
    <w:rsid w:val="000B3CEE"/>
    <w:rsid w:val="000B3FEB"/>
    <w:rsid w:val="000B435D"/>
    <w:rsid w:val="000B45F8"/>
    <w:rsid w:val="000B4741"/>
    <w:rsid w:val="000B47A3"/>
    <w:rsid w:val="000B47CB"/>
    <w:rsid w:val="000B4DF0"/>
    <w:rsid w:val="000B51E2"/>
    <w:rsid w:val="000B547D"/>
    <w:rsid w:val="000B5A1D"/>
    <w:rsid w:val="000B5DA4"/>
    <w:rsid w:val="000B5EB2"/>
    <w:rsid w:val="000B5FA0"/>
    <w:rsid w:val="000B63DF"/>
    <w:rsid w:val="000B6650"/>
    <w:rsid w:val="000B67A4"/>
    <w:rsid w:val="000B67F6"/>
    <w:rsid w:val="000B6803"/>
    <w:rsid w:val="000B681D"/>
    <w:rsid w:val="000B6C7E"/>
    <w:rsid w:val="000B76FB"/>
    <w:rsid w:val="000C02D4"/>
    <w:rsid w:val="000C02F4"/>
    <w:rsid w:val="000C17E1"/>
    <w:rsid w:val="000C18B5"/>
    <w:rsid w:val="000C19F1"/>
    <w:rsid w:val="000C1E7F"/>
    <w:rsid w:val="000C210F"/>
    <w:rsid w:val="000C3B87"/>
    <w:rsid w:val="000C449E"/>
    <w:rsid w:val="000C479B"/>
    <w:rsid w:val="000C4949"/>
    <w:rsid w:val="000C4DD4"/>
    <w:rsid w:val="000C4E43"/>
    <w:rsid w:val="000C531B"/>
    <w:rsid w:val="000C59F2"/>
    <w:rsid w:val="000C5B08"/>
    <w:rsid w:val="000C6BC6"/>
    <w:rsid w:val="000C6C56"/>
    <w:rsid w:val="000C6E49"/>
    <w:rsid w:val="000C6E5A"/>
    <w:rsid w:val="000C7007"/>
    <w:rsid w:val="000C73CE"/>
    <w:rsid w:val="000C7617"/>
    <w:rsid w:val="000C7ABC"/>
    <w:rsid w:val="000C7FDC"/>
    <w:rsid w:val="000D0283"/>
    <w:rsid w:val="000D13DB"/>
    <w:rsid w:val="000D156E"/>
    <w:rsid w:val="000D1BCD"/>
    <w:rsid w:val="000D1E88"/>
    <w:rsid w:val="000D2278"/>
    <w:rsid w:val="000D22DA"/>
    <w:rsid w:val="000D2A64"/>
    <w:rsid w:val="000D2B24"/>
    <w:rsid w:val="000D2C1C"/>
    <w:rsid w:val="000D31E3"/>
    <w:rsid w:val="000D4A7D"/>
    <w:rsid w:val="000D4E4E"/>
    <w:rsid w:val="000D5095"/>
    <w:rsid w:val="000D5833"/>
    <w:rsid w:val="000D5838"/>
    <w:rsid w:val="000D587F"/>
    <w:rsid w:val="000D5A49"/>
    <w:rsid w:val="000D5B8E"/>
    <w:rsid w:val="000D63EB"/>
    <w:rsid w:val="000D717D"/>
    <w:rsid w:val="000D727B"/>
    <w:rsid w:val="000D743F"/>
    <w:rsid w:val="000D7523"/>
    <w:rsid w:val="000D784D"/>
    <w:rsid w:val="000D7B29"/>
    <w:rsid w:val="000D7D53"/>
    <w:rsid w:val="000D7DCF"/>
    <w:rsid w:val="000D7DF5"/>
    <w:rsid w:val="000E03E0"/>
    <w:rsid w:val="000E0413"/>
    <w:rsid w:val="000E0732"/>
    <w:rsid w:val="000E0F32"/>
    <w:rsid w:val="000E1073"/>
    <w:rsid w:val="000E1698"/>
    <w:rsid w:val="000E170D"/>
    <w:rsid w:val="000E174A"/>
    <w:rsid w:val="000E1C72"/>
    <w:rsid w:val="000E1E54"/>
    <w:rsid w:val="000E1EB4"/>
    <w:rsid w:val="000E2024"/>
    <w:rsid w:val="000E2073"/>
    <w:rsid w:val="000E220E"/>
    <w:rsid w:val="000E2C06"/>
    <w:rsid w:val="000E2C53"/>
    <w:rsid w:val="000E2E88"/>
    <w:rsid w:val="000E36BA"/>
    <w:rsid w:val="000E42B9"/>
    <w:rsid w:val="000E468B"/>
    <w:rsid w:val="000E478B"/>
    <w:rsid w:val="000E55D1"/>
    <w:rsid w:val="000E5889"/>
    <w:rsid w:val="000E5A0C"/>
    <w:rsid w:val="000E5AB9"/>
    <w:rsid w:val="000E5C89"/>
    <w:rsid w:val="000E5F1A"/>
    <w:rsid w:val="000E6887"/>
    <w:rsid w:val="000E6AD7"/>
    <w:rsid w:val="000E6DDD"/>
    <w:rsid w:val="000E74AA"/>
    <w:rsid w:val="000E763C"/>
    <w:rsid w:val="000F02E3"/>
    <w:rsid w:val="000F0407"/>
    <w:rsid w:val="000F059C"/>
    <w:rsid w:val="000F06C4"/>
    <w:rsid w:val="000F0736"/>
    <w:rsid w:val="000F07CA"/>
    <w:rsid w:val="000F0B32"/>
    <w:rsid w:val="000F0B96"/>
    <w:rsid w:val="000F13EC"/>
    <w:rsid w:val="000F14F7"/>
    <w:rsid w:val="000F1B40"/>
    <w:rsid w:val="000F1CEA"/>
    <w:rsid w:val="000F225B"/>
    <w:rsid w:val="000F2575"/>
    <w:rsid w:val="000F2A8A"/>
    <w:rsid w:val="000F2BE5"/>
    <w:rsid w:val="000F2CBF"/>
    <w:rsid w:val="000F2D16"/>
    <w:rsid w:val="000F2FAC"/>
    <w:rsid w:val="000F3CC5"/>
    <w:rsid w:val="000F4144"/>
    <w:rsid w:val="000F47A4"/>
    <w:rsid w:val="000F4916"/>
    <w:rsid w:val="000F4C57"/>
    <w:rsid w:val="000F4D72"/>
    <w:rsid w:val="000F4DB5"/>
    <w:rsid w:val="000F5004"/>
    <w:rsid w:val="000F5929"/>
    <w:rsid w:val="000F5C2E"/>
    <w:rsid w:val="000F5FC8"/>
    <w:rsid w:val="000F60B3"/>
    <w:rsid w:val="000F69F0"/>
    <w:rsid w:val="000F6AA6"/>
    <w:rsid w:val="000F74C3"/>
    <w:rsid w:val="000F7795"/>
    <w:rsid w:val="000F78BA"/>
    <w:rsid w:val="000F7B68"/>
    <w:rsid w:val="00100229"/>
    <w:rsid w:val="001002DE"/>
    <w:rsid w:val="0010032C"/>
    <w:rsid w:val="001003CE"/>
    <w:rsid w:val="00100525"/>
    <w:rsid w:val="00100537"/>
    <w:rsid w:val="001012A6"/>
    <w:rsid w:val="00101627"/>
    <w:rsid w:val="00101896"/>
    <w:rsid w:val="0010207F"/>
    <w:rsid w:val="00102130"/>
    <w:rsid w:val="00102147"/>
    <w:rsid w:val="00102C50"/>
    <w:rsid w:val="00102C5A"/>
    <w:rsid w:val="00102DDF"/>
    <w:rsid w:val="001033A5"/>
    <w:rsid w:val="00103B81"/>
    <w:rsid w:val="0010412C"/>
    <w:rsid w:val="001041EA"/>
    <w:rsid w:val="00104D46"/>
    <w:rsid w:val="00104D60"/>
    <w:rsid w:val="00105CCA"/>
    <w:rsid w:val="00105D6F"/>
    <w:rsid w:val="001068F6"/>
    <w:rsid w:val="00106B77"/>
    <w:rsid w:val="00106DB9"/>
    <w:rsid w:val="00106EA3"/>
    <w:rsid w:val="001070AC"/>
    <w:rsid w:val="00107165"/>
    <w:rsid w:val="001071FF"/>
    <w:rsid w:val="001075FF"/>
    <w:rsid w:val="00107911"/>
    <w:rsid w:val="001079C6"/>
    <w:rsid w:val="00107A5E"/>
    <w:rsid w:val="00107BC6"/>
    <w:rsid w:val="00107DFC"/>
    <w:rsid w:val="0011005F"/>
    <w:rsid w:val="0011034C"/>
    <w:rsid w:val="0011038A"/>
    <w:rsid w:val="001103C0"/>
    <w:rsid w:val="001106B8"/>
    <w:rsid w:val="00110BCA"/>
    <w:rsid w:val="00110C89"/>
    <w:rsid w:val="00110ECC"/>
    <w:rsid w:val="001111F1"/>
    <w:rsid w:val="0011158D"/>
    <w:rsid w:val="001116E5"/>
    <w:rsid w:val="0011181E"/>
    <w:rsid w:val="0011187B"/>
    <w:rsid w:val="00111928"/>
    <w:rsid w:val="001119AF"/>
    <w:rsid w:val="00111CE7"/>
    <w:rsid w:val="00112121"/>
    <w:rsid w:val="00112400"/>
    <w:rsid w:val="001125FA"/>
    <w:rsid w:val="00112854"/>
    <w:rsid w:val="00112B15"/>
    <w:rsid w:val="00112D21"/>
    <w:rsid w:val="00112F3C"/>
    <w:rsid w:val="00113432"/>
    <w:rsid w:val="0011350C"/>
    <w:rsid w:val="001139DB"/>
    <w:rsid w:val="00113C88"/>
    <w:rsid w:val="001141C5"/>
    <w:rsid w:val="00114500"/>
    <w:rsid w:val="001147B3"/>
    <w:rsid w:val="00114824"/>
    <w:rsid w:val="00114857"/>
    <w:rsid w:val="00114AA7"/>
    <w:rsid w:val="00114CE3"/>
    <w:rsid w:val="0011505E"/>
    <w:rsid w:val="001154B9"/>
    <w:rsid w:val="001155C9"/>
    <w:rsid w:val="0011568F"/>
    <w:rsid w:val="001168F1"/>
    <w:rsid w:val="0011695E"/>
    <w:rsid w:val="00116CC4"/>
    <w:rsid w:val="00116CCB"/>
    <w:rsid w:val="00116D42"/>
    <w:rsid w:val="00117636"/>
    <w:rsid w:val="0011763F"/>
    <w:rsid w:val="0011768E"/>
    <w:rsid w:val="00117837"/>
    <w:rsid w:val="0011788D"/>
    <w:rsid w:val="0012076C"/>
    <w:rsid w:val="001208B3"/>
    <w:rsid w:val="0012095A"/>
    <w:rsid w:val="0012096C"/>
    <w:rsid w:val="00120A76"/>
    <w:rsid w:val="00120E11"/>
    <w:rsid w:val="00121006"/>
    <w:rsid w:val="0012111B"/>
    <w:rsid w:val="0012147A"/>
    <w:rsid w:val="00121ABF"/>
    <w:rsid w:val="00121D2F"/>
    <w:rsid w:val="00122096"/>
    <w:rsid w:val="001222E8"/>
    <w:rsid w:val="001229AD"/>
    <w:rsid w:val="00122D15"/>
    <w:rsid w:val="00122E4A"/>
    <w:rsid w:val="00122F35"/>
    <w:rsid w:val="001231E7"/>
    <w:rsid w:val="00123CDB"/>
    <w:rsid w:val="00123CFB"/>
    <w:rsid w:val="001241A1"/>
    <w:rsid w:val="001245E9"/>
    <w:rsid w:val="00124802"/>
    <w:rsid w:val="00124A8A"/>
    <w:rsid w:val="00124B0D"/>
    <w:rsid w:val="00124B2D"/>
    <w:rsid w:val="00124BA5"/>
    <w:rsid w:val="00124EEA"/>
    <w:rsid w:val="0012529A"/>
    <w:rsid w:val="001257C2"/>
    <w:rsid w:val="001259F1"/>
    <w:rsid w:val="00125E00"/>
    <w:rsid w:val="00126DDE"/>
    <w:rsid w:val="001270D6"/>
    <w:rsid w:val="001271D4"/>
    <w:rsid w:val="00127976"/>
    <w:rsid w:val="001302A0"/>
    <w:rsid w:val="00130555"/>
    <w:rsid w:val="00130A3E"/>
    <w:rsid w:val="00130A48"/>
    <w:rsid w:val="00130CED"/>
    <w:rsid w:val="001315E6"/>
    <w:rsid w:val="0013163B"/>
    <w:rsid w:val="0013195F"/>
    <w:rsid w:val="00131EAD"/>
    <w:rsid w:val="00132286"/>
    <w:rsid w:val="001326C6"/>
    <w:rsid w:val="0013329F"/>
    <w:rsid w:val="001332F0"/>
    <w:rsid w:val="00133562"/>
    <w:rsid w:val="00133874"/>
    <w:rsid w:val="00134A16"/>
    <w:rsid w:val="001352AD"/>
    <w:rsid w:val="0013571E"/>
    <w:rsid w:val="00136799"/>
    <w:rsid w:val="00136A36"/>
    <w:rsid w:val="00136B0F"/>
    <w:rsid w:val="00136B1F"/>
    <w:rsid w:val="00136C3C"/>
    <w:rsid w:val="00137167"/>
    <w:rsid w:val="0013775E"/>
    <w:rsid w:val="001377A7"/>
    <w:rsid w:val="001379DF"/>
    <w:rsid w:val="00137A80"/>
    <w:rsid w:val="00137C26"/>
    <w:rsid w:val="00137CC5"/>
    <w:rsid w:val="00137DB1"/>
    <w:rsid w:val="00137F5A"/>
    <w:rsid w:val="001404F8"/>
    <w:rsid w:val="00140EBE"/>
    <w:rsid w:val="001412C7"/>
    <w:rsid w:val="00141307"/>
    <w:rsid w:val="0014131C"/>
    <w:rsid w:val="00141F4A"/>
    <w:rsid w:val="00142563"/>
    <w:rsid w:val="001426B0"/>
    <w:rsid w:val="00142AB4"/>
    <w:rsid w:val="00142F09"/>
    <w:rsid w:val="001434A7"/>
    <w:rsid w:val="00143961"/>
    <w:rsid w:val="00143A4E"/>
    <w:rsid w:val="00143AE9"/>
    <w:rsid w:val="00143C0F"/>
    <w:rsid w:val="001443F4"/>
    <w:rsid w:val="00144627"/>
    <w:rsid w:val="001447FB"/>
    <w:rsid w:val="00144E6A"/>
    <w:rsid w:val="00144EA0"/>
    <w:rsid w:val="00145A35"/>
    <w:rsid w:val="00145D12"/>
    <w:rsid w:val="001469BA"/>
    <w:rsid w:val="00146EBC"/>
    <w:rsid w:val="00146FC2"/>
    <w:rsid w:val="00147243"/>
    <w:rsid w:val="00147FED"/>
    <w:rsid w:val="00150093"/>
    <w:rsid w:val="00150656"/>
    <w:rsid w:val="0015067D"/>
    <w:rsid w:val="001509A4"/>
    <w:rsid w:val="00150CA8"/>
    <w:rsid w:val="00150CF1"/>
    <w:rsid w:val="001514A9"/>
    <w:rsid w:val="00151D19"/>
    <w:rsid w:val="001522F9"/>
    <w:rsid w:val="00152DA1"/>
    <w:rsid w:val="001530F0"/>
    <w:rsid w:val="001537A3"/>
    <w:rsid w:val="001537BD"/>
    <w:rsid w:val="0015386A"/>
    <w:rsid w:val="00153A5B"/>
    <w:rsid w:val="00154969"/>
    <w:rsid w:val="00154DDE"/>
    <w:rsid w:val="0015546F"/>
    <w:rsid w:val="001556B3"/>
    <w:rsid w:val="00155878"/>
    <w:rsid w:val="00156314"/>
    <w:rsid w:val="00156590"/>
    <w:rsid w:val="00156696"/>
    <w:rsid w:val="00156698"/>
    <w:rsid w:val="001566E1"/>
    <w:rsid w:val="0015689C"/>
    <w:rsid w:val="00157419"/>
    <w:rsid w:val="0015796A"/>
    <w:rsid w:val="001579CA"/>
    <w:rsid w:val="00157BD2"/>
    <w:rsid w:val="00160228"/>
    <w:rsid w:val="0016031E"/>
    <w:rsid w:val="001603F8"/>
    <w:rsid w:val="00160812"/>
    <w:rsid w:val="00161E3A"/>
    <w:rsid w:val="00162151"/>
    <w:rsid w:val="00162209"/>
    <w:rsid w:val="00162465"/>
    <w:rsid w:val="00162717"/>
    <w:rsid w:val="00163022"/>
    <w:rsid w:val="001636B5"/>
    <w:rsid w:val="0016382E"/>
    <w:rsid w:val="00163849"/>
    <w:rsid w:val="00163B2A"/>
    <w:rsid w:val="00163EC0"/>
    <w:rsid w:val="00164014"/>
    <w:rsid w:val="001642CD"/>
    <w:rsid w:val="00164334"/>
    <w:rsid w:val="0016471B"/>
    <w:rsid w:val="00164792"/>
    <w:rsid w:val="001647F1"/>
    <w:rsid w:val="00164F53"/>
    <w:rsid w:val="00164F5A"/>
    <w:rsid w:val="00165213"/>
    <w:rsid w:val="0016552D"/>
    <w:rsid w:val="00165BE6"/>
    <w:rsid w:val="00165F75"/>
    <w:rsid w:val="001664E7"/>
    <w:rsid w:val="00166739"/>
    <w:rsid w:val="00166789"/>
    <w:rsid w:val="00166B05"/>
    <w:rsid w:val="00166B22"/>
    <w:rsid w:val="00166CFD"/>
    <w:rsid w:val="00167423"/>
    <w:rsid w:val="001678D4"/>
    <w:rsid w:val="001679CC"/>
    <w:rsid w:val="00167DEC"/>
    <w:rsid w:val="00170259"/>
    <w:rsid w:val="00170540"/>
    <w:rsid w:val="00170AD9"/>
    <w:rsid w:val="00170AF2"/>
    <w:rsid w:val="00170DC4"/>
    <w:rsid w:val="001716F8"/>
    <w:rsid w:val="001717AF"/>
    <w:rsid w:val="00171BB1"/>
    <w:rsid w:val="001723A4"/>
    <w:rsid w:val="00173079"/>
    <w:rsid w:val="0017327A"/>
    <w:rsid w:val="00173394"/>
    <w:rsid w:val="0017396F"/>
    <w:rsid w:val="00173A6B"/>
    <w:rsid w:val="00173D69"/>
    <w:rsid w:val="00173FC7"/>
    <w:rsid w:val="001745CA"/>
    <w:rsid w:val="001748EC"/>
    <w:rsid w:val="00174D32"/>
    <w:rsid w:val="00175307"/>
    <w:rsid w:val="001758D2"/>
    <w:rsid w:val="00175C14"/>
    <w:rsid w:val="00175E47"/>
    <w:rsid w:val="00176516"/>
    <w:rsid w:val="001769AF"/>
    <w:rsid w:val="00176B16"/>
    <w:rsid w:val="00176CDB"/>
    <w:rsid w:val="001770A6"/>
    <w:rsid w:val="001772CF"/>
    <w:rsid w:val="00177C70"/>
    <w:rsid w:val="00177F11"/>
    <w:rsid w:val="00180905"/>
    <w:rsid w:val="00180A67"/>
    <w:rsid w:val="00180C34"/>
    <w:rsid w:val="0018101A"/>
    <w:rsid w:val="00181070"/>
    <w:rsid w:val="001815D0"/>
    <w:rsid w:val="0018198A"/>
    <w:rsid w:val="00181BFD"/>
    <w:rsid w:val="00181C51"/>
    <w:rsid w:val="00181CD2"/>
    <w:rsid w:val="00182151"/>
    <w:rsid w:val="00182B5E"/>
    <w:rsid w:val="00182E0D"/>
    <w:rsid w:val="00182EB6"/>
    <w:rsid w:val="00182FE9"/>
    <w:rsid w:val="00182FEB"/>
    <w:rsid w:val="001830D9"/>
    <w:rsid w:val="0018376F"/>
    <w:rsid w:val="00183C9C"/>
    <w:rsid w:val="00183CFB"/>
    <w:rsid w:val="001840F4"/>
    <w:rsid w:val="001842B0"/>
    <w:rsid w:val="0018486B"/>
    <w:rsid w:val="00184A7F"/>
    <w:rsid w:val="00184F8F"/>
    <w:rsid w:val="00185014"/>
    <w:rsid w:val="001851B9"/>
    <w:rsid w:val="00185454"/>
    <w:rsid w:val="0018547A"/>
    <w:rsid w:val="00185544"/>
    <w:rsid w:val="00185971"/>
    <w:rsid w:val="00185B16"/>
    <w:rsid w:val="00185BA0"/>
    <w:rsid w:val="00185FC4"/>
    <w:rsid w:val="00185FDE"/>
    <w:rsid w:val="0018600A"/>
    <w:rsid w:val="00187311"/>
    <w:rsid w:val="00187668"/>
    <w:rsid w:val="0018789A"/>
    <w:rsid w:val="00187947"/>
    <w:rsid w:val="00187A83"/>
    <w:rsid w:val="00187B1D"/>
    <w:rsid w:val="00187C4B"/>
    <w:rsid w:val="00187D79"/>
    <w:rsid w:val="00187E31"/>
    <w:rsid w:val="00187F00"/>
    <w:rsid w:val="001904DB"/>
    <w:rsid w:val="00190F17"/>
    <w:rsid w:val="00191166"/>
    <w:rsid w:val="0019131C"/>
    <w:rsid w:val="00191A1D"/>
    <w:rsid w:val="001930A9"/>
    <w:rsid w:val="001931C4"/>
    <w:rsid w:val="00193328"/>
    <w:rsid w:val="0019345E"/>
    <w:rsid w:val="0019377A"/>
    <w:rsid w:val="00193CE7"/>
    <w:rsid w:val="00193D4F"/>
    <w:rsid w:val="00194382"/>
    <w:rsid w:val="001945DF"/>
    <w:rsid w:val="00195063"/>
    <w:rsid w:val="00195089"/>
    <w:rsid w:val="001953F8"/>
    <w:rsid w:val="00195481"/>
    <w:rsid w:val="001955A8"/>
    <w:rsid w:val="0019581B"/>
    <w:rsid w:val="0019620B"/>
    <w:rsid w:val="001964C9"/>
    <w:rsid w:val="00196E49"/>
    <w:rsid w:val="00197791"/>
    <w:rsid w:val="001978EB"/>
    <w:rsid w:val="001A0390"/>
    <w:rsid w:val="001A03AC"/>
    <w:rsid w:val="001A062E"/>
    <w:rsid w:val="001A0A74"/>
    <w:rsid w:val="001A0D51"/>
    <w:rsid w:val="001A0F79"/>
    <w:rsid w:val="001A1011"/>
    <w:rsid w:val="001A166D"/>
    <w:rsid w:val="001A1866"/>
    <w:rsid w:val="001A1879"/>
    <w:rsid w:val="001A18A8"/>
    <w:rsid w:val="001A1E62"/>
    <w:rsid w:val="001A2200"/>
    <w:rsid w:val="001A2228"/>
    <w:rsid w:val="001A282E"/>
    <w:rsid w:val="001A2A73"/>
    <w:rsid w:val="001A2E87"/>
    <w:rsid w:val="001A38B5"/>
    <w:rsid w:val="001A396E"/>
    <w:rsid w:val="001A3B9F"/>
    <w:rsid w:val="001A3D53"/>
    <w:rsid w:val="001A4442"/>
    <w:rsid w:val="001A455B"/>
    <w:rsid w:val="001A4599"/>
    <w:rsid w:val="001A4ED6"/>
    <w:rsid w:val="001A5071"/>
    <w:rsid w:val="001A514E"/>
    <w:rsid w:val="001A5993"/>
    <w:rsid w:val="001A5A07"/>
    <w:rsid w:val="001A5ACE"/>
    <w:rsid w:val="001A5BCE"/>
    <w:rsid w:val="001A612C"/>
    <w:rsid w:val="001A6157"/>
    <w:rsid w:val="001A62D9"/>
    <w:rsid w:val="001A66FB"/>
    <w:rsid w:val="001A6D2E"/>
    <w:rsid w:val="001A7051"/>
    <w:rsid w:val="001A779D"/>
    <w:rsid w:val="001A7865"/>
    <w:rsid w:val="001A787B"/>
    <w:rsid w:val="001A7B70"/>
    <w:rsid w:val="001A7C16"/>
    <w:rsid w:val="001A7C39"/>
    <w:rsid w:val="001A7F15"/>
    <w:rsid w:val="001A7F3A"/>
    <w:rsid w:val="001B00A9"/>
    <w:rsid w:val="001B03C2"/>
    <w:rsid w:val="001B06C6"/>
    <w:rsid w:val="001B0730"/>
    <w:rsid w:val="001B1144"/>
    <w:rsid w:val="001B166C"/>
    <w:rsid w:val="001B16E7"/>
    <w:rsid w:val="001B1AFE"/>
    <w:rsid w:val="001B1D37"/>
    <w:rsid w:val="001B22C8"/>
    <w:rsid w:val="001B23B5"/>
    <w:rsid w:val="001B25B8"/>
    <w:rsid w:val="001B2721"/>
    <w:rsid w:val="001B2E70"/>
    <w:rsid w:val="001B31A4"/>
    <w:rsid w:val="001B32F1"/>
    <w:rsid w:val="001B348A"/>
    <w:rsid w:val="001B353D"/>
    <w:rsid w:val="001B35AD"/>
    <w:rsid w:val="001B386A"/>
    <w:rsid w:val="001B3AB8"/>
    <w:rsid w:val="001B3D78"/>
    <w:rsid w:val="001B3EE0"/>
    <w:rsid w:val="001B3EE8"/>
    <w:rsid w:val="001B4859"/>
    <w:rsid w:val="001B52B0"/>
    <w:rsid w:val="001B5941"/>
    <w:rsid w:val="001B5ABE"/>
    <w:rsid w:val="001B5C03"/>
    <w:rsid w:val="001B61B6"/>
    <w:rsid w:val="001B6654"/>
    <w:rsid w:val="001B66D6"/>
    <w:rsid w:val="001B6709"/>
    <w:rsid w:val="001B6EB3"/>
    <w:rsid w:val="001B752A"/>
    <w:rsid w:val="001B7603"/>
    <w:rsid w:val="001B7C31"/>
    <w:rsid w:val="001B7D66"/>
    <w:rsid w:val="001B7F1D"/>
    <w:rsid w:val="001C0334"/>
    <w:rsid w:val="001C0A74"/>
    <w:rsid w:val="001C0C7B"/>
    <w:rsid w:val="001C0F47"/>
    <w:rsid w:val="001C1632"/>
    <w:rsid w:val="001C1C34"/>
    <w:rsid w:val="001C2290"/>
    <w:rsid w:val="001C28E4"/>
    <w:rsid w:val="001C292B"/>
    <w:rsid w:val="001C2988"/>
    <w:rsid w:val="001C29A7"/>
    <w:rsid w:val="001C2A17"/>
    <w:rsid w:val="001C2CB7"/>
    <w:rsid w:val="001C3212"/>
    <w:rsid w:val="001C362E"/>
    <w:rsid w:val="001C3957"/>
    <w:rsid w:val="001C3C14"/>
    <w:rsid w:val="001C3D15"/>
    <w:rsid w:val="001C454F"/>
    <w:rsid w:val="001C4AB0"/>
    <w:rsid w:val="001C57C1"/>
    <w:rsid w:val="001C58C1"/>
    <w:rsid w:val="001C62A8"/>
    <w:rsid w:val="001C64BC"/>
    <w:rsid w:val="001C6A89"/>
    <w:rsid w:val="001C6BE4"/>
    <w:rsid w:val="001C728C"/>
    <w:rsid w:val="001C72B7"/>
    <w:rsid w:val="001C73B5"/>
    <w:rsid w:val="001C77F5"/>
    <w:rsid w:val="001C7A2E"/>
    <w:rsid w:val="001C7DCC"/>
    <w:rsid w:val="001C7E25"/>
    <w:rsid w:val="001D023C"/>
    <w:rsid w:val="001D059F"/>
    <w:rsid w:val="001D1552"/>
    <w:rsid w:val="001D1BBD"/>
    <w:rsid w:val="001D1C3A"/>
    <w:rsid w:val="001D2054"/>
    <w:rsid w:val="001D21DF"/>
    <w:rsid w:val="001D267C"/>
    <w:rsid w:val="001D2A9C"/>
    <w:rsid w:val="001D2B9D"/>
    <w:rsid w:val="001D34FD"/>
    <w:rsid w:val="001D3846"/>
    <w:rsid w:val="001D3D49"/>
    <w:rsid w:val="001D43D1"/>
    <w:rsid w:val="001D4B6D"/>
    <w:rsid w:val="001D4C9D"/>
    <w:rsid w:val="001D5510"/>
    <w:rsid w:val="001D58E0"/>
    <w:rsid w:val="001D5A37"/>
    <w:rsid w:val="001D5D8B"/>
    <w:rsid w:val="001D5FB4"/>
    <w:rsid w:val="001D624D"/>
    <w:rsid w:val="001D6546"/>
    <w:rsid w:val="001D675A"/>
    <w:rsid w:val="001D6922"/>
    <w:rsid w:val="001D6A18"/>
    <w:rsid w:val="001D711E"/>
    <w:rsid w:val="001D71ED"/>
    <w:rsid w:val="001D769E"/>
    <w:rsid w:val="001D7D7F"/>
    <w:rsid w:val="001D7DA2"/>
    <w:rsid w:val="001E053B"/>
    <w:rsid w:val="001E076B"/>
    <w:rsid w:val="001E0F5A"/>
    <w:rsid w:val="001E12D4"/>
    <w:rsid w:val="001E13FA"/>
    <w:rsid w:val="001E1430"/>
    <w:rsid w:val="001E147B"/>
    <w:rsid w:val="001E1C64"/>
    <w:rsid w:val="001E1D3D"/>
    <w:rsid w:val="001E2651"/>
    <w:rsid w:val="001E2FEC"/>
    <w:rsid w:val="001E34FB"/>
    <w:rsid w:val="001E37E7"/>
    <w:rsid w:val="001E41C8"/>
    <w:rsid w:val="001E43B2"/>
    <w:rsid w:val="001E48DE"/>
    <w:rsid w:val="001E4A0F"/>
    <w:rsid w:val="001E4AB2"/>
    <w:rsid w:val="001E4C7E"/>
    <w:rsid w:val="001E4FE3"/>
    <w:rsid w:val="001E57BD"/>
    <w:rsid w:val="001E5C80"/>
    <w:rsid w:val="001E5DA7"/>
    <w:rsid w:val="001E5F22"/>
    <w:rsid w:val="001E609D"/>
    <w:rsid w:val="001E6468"/>
    <w:rsid w:val="001E654A"/>
    <w:rsid w:val="001E65D4"/>
    <w:rsid w:val="001E69B6"/>
    <w:rsid w:val="001E6A93"/>
    <w:rsid w:val="001E6A98"/>
    <w:rsid w:val="001E6FAA"/>
    <w:rsid w:val="001E7030"/>
    <w:rsid w:val="001E70BF"/>
    <w:rsid w:val="001E7678"/>
    <w:rsid w:val="001F06CD"/>
    <w:rsid w:val="001F07B8"/>
    <w:rsid w:val="001F0BEE"/>
    <w:rsid w:val="001F0C65"/>
    <w:rsid w:val="001F0FCF"/>
    <w:rsid w:val="001F0FD3"/>
    <w:rsid w:val="001F1052"/>
    <w:rsid w:val="001F10A6"/>
    <w:rsid w:val="001F144C"/>
    <w:rsid w:val="001F167E"/>
    <w:rsid w:val="001F1717"/>
    <w:rsid w:val="001F1DDE"/>
    <w:rsid w:val="001F21CC"/>
    <w:rsid w:val="001F26F9"/>
    <w:rsid w:val="001F2B37"/>
    <w:rsid w:val="001F2B6E"/>
    <w:rsid w:val="001F3171"/>
    <w:rsid w:val="001F33C1"/>
    <w:rsid w:val="001F36BD"/>
    <w:rsid w:val="001F3755"/>
    <w:rsid w:val="001F3F30"/>
    <w:rsid w:val="001F41A0"/>
    <w:rsid w:val="001F4806"/>
    <w:rsid w:val="001F49CC"/>
    <w:rsid w:val="001F4B22"/>
    <w:rsid w:val="001F4B94"/>
    <w:rsid w:val="001F4BF6"/>
    <w:rsid w:val="001F4FF8"/>
    <w:rsid w:val="001F55D7"/>
    <w:rsid w:val="001F577C"/>
    <w:rsid w:val="001F581E"/>
    <w:rsid w:val="001F58E7"/>
    <w:rsid w:val="001F5CBE"/>
    <w:rsid w:val="001F61F7"/>
    <w:rsid w:val="001F634F"/>
    <w:rsid w:val="001F6775"/>
    <w:rsid w:val="001F69E7"/>
    <w:rsid w:val="001F7335"/>
    <w:rsid w:val="001F754E"/>
    <w:rsid w:val="001F766F"/>
    <w:rsid w:val="001F76C4"/>
    <w:rsid w:val="001F7952"/>
    <w:rsid w:val="001F7C3E"/>
    <w:rsid w:val="001F7EB0"/>
    <w:rsid w:val="002000C9"/>
    <w:rsid w:val="002005BB"/>
    <w:rsid w:val="00200884"/>
    <w:rsid w:val="00200AF3"/>
    <w:rsid w:val="002018F1"/>
    <w:rsid w:val="00201D10"/>
    <w:rsid w:val="00201E17"/>
    <w:rsid w:val="00201E4B"/>
    <w:rsid w:val="00202536"/>
    <w:rsid w:val="0020278B"/>
    <w:rsid w:val="00203047"/>
    <w:rsid w:val="002031D9"/>
    <w:rsid w:val="002037E9"/>
    <w:rsid w:val="00203B6C"/>
    <w:rsid w:val="00203D47"/>
    <w:rsid w:val="002040F8"/>
    <w:rsid w:val="00204383"/>
    <w:rsid w:val="002049C2"/>
    <w:rsid w:val="00204B3C"/>
    <w:rsid w:val="00204B40"/>
    <w:rsid w:val="0020543A"/>
    <w:rsid w:val="00205661"/>
    <w:rsid w:val="0020575D"/>
    <w:rsid w:val="00205B0A"/>
    <w:rsid w:val="00205BD2"/>
    <w:rsid w:val="00205C25"/>
    <w:rsid w:val="002064B3"/>
    <w:rsid w:val="0020668E"/>
    <w:rsid w:val="0020680E"/>
    <w:rsid w:val="0020692B"/>
    <w:rsid w:val="00206D76"/>
    <w:rsid w:val="00206EA8"/>
    <w:rsid w:val="00206FE2"/>
    <w:rsid w:val="00207477"/>
    <w:rsid w:val="00207484"/>
    <w:rsid w:val="002077C4"/>
    <w:rsid w:val="00207CD0"/>
    <w:rsid w:val="0021037A"/>
    <w:rsid w:val="0021054F"/>
    <w:rsid w:val="002106C8"/>
    <w:rsid w:val="00210E6B"/>
    <w:rsid w:val="00210FD7"/>
    <w:rsid w:val="002111D9"/>
    <w:rsid w:val="00211285"/>
    <w:rsid w:val="002117E3"/>
    <w:rsid w:val="00211843"/>
    <w:rsid w:val="00211C3F"/>
    <w:rsid w:val="00212149"/>
    <w:rsid w:val="0021251E"/>
    <w:rsid w:val="00212775"/>
    <w:rsid w:val="00212858"/>
    <w:rsid w:val="00212C1C"/>
    <w:rsid w:val="00212F9D"/>
    <w:rsid w:val="0021371E"/>
    <w:rsid w:val="0021388D"/>
    <w:rsid w:val="00213B8B"/>
    <w:rsid w:val="00213FA4"/>
    <w:rsid w:val="00214036"/>
    <w:rsid w:val="00214E4C"/>
    <w:rsid w:val="0021514F"/>
    <w:rsid w:val="002151EE"/>
    <w:rsid w:val="002155BB"/>
    <w:rsid w:val="00216609"/>
    <w:rsid w:val="002166C0"/>
    <w:rsid w:val="002167B1"/>
    <w:rsid w:val="002168F9"/>
    <w:rsid w:val="00216CEF"/>
    <w:rsid w:val="00216D63"/>
    <w:rsid w:val="00216E89"/>
    <w:rsid w:val="00216F57"/>
    <w:rsid w:val="00217819"/>
    <w:rsid w:val="00217899"/>
    <w:rsid w:val="00217A0A"/>
    <w:rsid w:val="00217B3B"/>
    <w:rsid w:val="00217CC5"/>
    <w:rsid w:val="002203E7"/>
    <w:rsid w:val="00220672"/>
    <w:rsid w:val="00220843"/>
    <w:rsid w:val="00220BCF"/>
    <w:rsid w:val="00221188"/>
    <w:rsid w:val="002214A3"/>
    <w:rsid w:val="002219CC"/>
    <w:rsid w:val="00221B2D"/>
    <w:rsid w:val="00221D22"/>
    <w:rsid w:val="002221F5"/>
    <w:rsid w:val="002222E0"/>
    <w:rsid w:val="002224CE"/>
    <w:rsid w:val="00222D4C"/>
    <w:rsid w:val="00222FF0"/>
    <w:rsid w:val="0022331A"/>
    <w:rsid w:val="0022359B"/>
    <w:rsid w:val="00223C13"/>
    <w:rsid w:val="00224F3A"/>
    <w:rsid w:val="00225126"/>
    <w:rsid w:val="00225245"/>
    <w:rsid w:val="0022580F"/>
    <w:rsid w:val="002258E0"/>
    <w:rsid w:val="00225E97"/>
    <w:rsid w:val="00225F97"/>
    <w:rsid w:val="002260F7"/>
    <w:rsid w:val="00226201"/>
    <w:rsid w:val="002262D7"/>
    <w:rsid w:val="002268C1"/>
    <w:rsid w:val="00226CAB"/>
    <w:rsid w:val="00226D73"/>
    <w:rsid w:val="00226F2C"/>
    <w:rsid w:val="0022736F"/>
    <w:rsid w:val="00227656"/>
    <w:rsid w:val="00227732"/>
    <w:rsid w:val="0022783D"/>
    <w:rsid w:val="00227D6A"/>
    <w:rsid w:val="00230042"/>
    <w:rsid w:val="00230258"/>
    <w:rsid w:val="00230ECA"/>
    <w:rsid w:val="00230EFE"/>
    <w:rsid w:val="00231235"/>
    <w:rsid w:val="0023134E"/>
    <w:rsid w:val="00231462"/>
    <w:rsid w:val="0023156D"/>
    <w:rsid w:val="00231712"/>
    <w:rsid w:val="00231C56"/>
    <w:rsid w:val="00231DBD"/>
    <w:rsid w:val="00232056"/>
    <w:rsid w:val="002320B3"/>
    <w:rsid w:val="00232DB4"/>
    <w:rsid w:val="002334E6"/>
    <w:rsid w:val="0023354E"/>
    <w:rsid w:val="00233B65"/>
    <w:rsid w:val="00234881"/>
    <w:rsid w:val="00234925"/>
    <w:rsid w:val="00234BDD"/>
    <w:rsid w:val="00234F3A"/>
    <w:rsid w:val="0023510C"/>
    <w:rsid w:val="0023558C"/>
    <w:rsid w:val="00235590"/>
    <w:rsid w:val="00235689"/>
    <w:rsid w:val="002357EB"/>
    <w:rsid w:val="00235C99"/>
    <w:rsid w:val="00236398"/>
    <w:rsid w:val="00236698"/>
    <w:rsid w:val="00236F38"/>
    <w:rsid w:val="00237407"/>
    <w:rsid w:val="002375A5"/>
    <w:rsid w:val="002379E9"/>
    <w:rsid w:val="00237C3A"/>
    <w:rsid w:val="0024057A"/>
    <w:rsid w:val="002408F2"/>
    <w:rsid w:val="00240A8B"/>
    <w:rsid w:val="00240D47"/>
    <w:rsid w:val="00240EF2"/>
    <w:rsid w:val="00240FFC"/>
    <w:rsid w:val="00241144"/>
    <w:rsid w:val="0024121A"/>
    <w:rsid w:val="002418BA"/>
    <w:rsid w:val="00241BFF"/>
    <w:rsid w:val="00241FF1"/>
    <w:rsid w:val="00242000"/>
    <w:rsid w:val="0024208F"/>
    <w:rsid w:val="00242157"/>
    <w:rsid w:val="00242640"/>
    <w:rsid w:val="00242984"/>
    <w:rsid w:val="002429B7"/>
    <w:rsid w:val="00242F75"/>
    <w:rsid w:val="00243224"/>
    <w:rsid w:val="002432CA"/>
    <w:rsid w:val="00243552"/>
    <w:rsid w:val="00243B40"/>
    <w:rsid w:val="00243F54"/>
    <w:rsid w:val="0024435B"/>
    <w:rsid w:val="002447E4"/>
    <w:rsid w:val="0024519E"/>
    <w:rsid w:val="00245589"/>
    <w:rsid w:val="00245815"/>
    <w:rsid w:val="00245A41"/>
    <w:rsid w:val="0024609E"/>
    <w:rsid w:val="002469BA"/>
    <w:rsid w:val="002469D1"/>
    <w:rsid w:val="00246A74"/>
    <w:rsid w:val="00246B0B"/>
    <w:rsid w:val="00247DBA"/>
    <w:rsid w:val="00247E99"/>
    <w:rsid w:val="002500BE"/>
    <w:rsid w:val="00250769"/>
    <w:rsid w:val="00250A39"/>
    <w:rsid w:val="0025143D"/>
    <w:rsid w:val="00252046"/>
    <w:rsid w:val="002521A2"/>
    <w:rsid w:val="00252A12"/>
    <w:rsid w:val="00254151"/>
    <w:rsid w:val="0025444D"/>
    <w:rsid w:val="002545E9"/>
    <w:rsid w:val="0025461A"/>
    <w:rsid w:val="002546DC"/>
    <w:rsid w:val="0025495F"/>
    <w:rsid w:val="00254BC2"/>
    <w:rsid w:val="00254BEA"/>
    <w:rsid w:val="00254D54"/>
    <w:rsid w:val="00255060"/>
    <w:rsid w:val="00255918"/>
    <w:rsid w:val="00255D1A"/>
    <w:rsid w:val="00255FA8"/>
    <w:rsid w:val="002568CC"/>
    <w:rsid w:val="0025709F"/>
    <w:rsid w:val="0025730E"/>
    <w:rsid w:val="00257BF9"/>
    <w:rsid w:val="00257FD5"/>
    <w:rsid w:val="002600D8"/>
    <w:rsid w:val="002604FC"/>
    <w:rsid w:val="0026089B"/>
    <w:rsid w:val="00260D48"/>
    <w:rsid w:val="00261356"/>
    <w:rsid w:val="00261E31"/>
    <w:rsid w:val="00262455"/>
    <w:rsid w:val="00262C4B"/>
    <w:rsid w:val="0026306E"/>
    <w:rsid w:val="00263396"/>
    <w:rsid w:val="002633E3"/>
    <w:rsid w:val="002635D5"/>
    <w:rsid w:val="00263675"/>
    <w:rsid w:val="00264387"/>
    <w:rsid w:val="002648E7"/>
    <w:rsid w:val="00264ADF"/>
    <w:rsid w:val="00264EE4"/>
    <w:rsid w:val="00264F10"/>
    <w:rsid w:val="00264F60"/>
    <w:rsid w:val="00265003"/>
    <w:rsid w:val="002651AC"/>
    <w:rsid w:val="00265733"/>
    <w:rsid w:val="00265809"/>
    <w:rsid w:val="00265C86"/>
    <w:rsid w:val="00265D80"/>
    <w:rsid w:val="00265F50"/>
    <w:rsid w:val="002665F1"/>
    <w:rsid w:val="00266A11"/>
    <w:rsid w:val="00267BAF"/>
    <w:rsid w:val="00267FE4"/>
    <w:rsid w:val="00270910"/>
    <w:rsid w:val="00270AEF"/>
    <w:rsid w:val="00270C21"/>
    <w:rsid w:val="00270EFE"/>
    <w:rsid w:val="00271397"/>
    <w:rsid w:val="0027192F"/>
    <w:rsid w:val="00271D17"/>
    <w:rsid w:val="00272134"/>
    <w:rsid w:val="00272433"/>
    <w:rsid w:val="00272775"/>
    <w:rsid w:val="00272DFC"/>
    <w:rsid w:val="00273393"/>
    <w:rsid w:val="00273557"/>
    <w:rsid w:val="002735CD"/>
    <w:rsid w:val="00273954"/>
    <w:rsid w:val="00273AC8"/>
    <w:rsid w:val="0027404D"/>
    <w:rsid w:val="0027419B"/>
    <w:rsid w:val="002742AD"/>
    <w:rsid w:val="002744AC"/>
    <w:rsid w:val="00274C76"/>
    <w:rsid w:val="00275D01"/>
    <w:rsid w:val="002765E2"/>
    <w:rsid w:val="00276795"/>
    <w:rsid w:val="00276809"/>
    <w:rsid w:val="0027682A"/>
    <w:rsid w:val="00276883"/>
    <w:rsid w:val="002769ED"/>
    <w:rsid w:val="00276C72"/>
    <w:rsid w:val="002770B3"/>
    <w:rsid w:val="0027785D"/>
    <w:rsid w:val="0027786E"/>
    <w:rsid w:val="00280718"/>
    <w:rsid w:val="002807FC"/>
    <w:rsid w:val="00280868"/>
    <w:rsid w:val="002809BB"/>
    <w:rsid w:val="00280E37"/>
    <w:rsid w:val="00282067"/>
    <w:rsid w:val="002822A4"/>
    <w:rsid w:val="00282721"/>
    <w:rsid w:val="00282DA2"/>
    <w:rsid w:val="00283247"/>
    <w:rsid w:val="0028324E"/>
    <w:rsid w:val="00283452"/>
    <w:rsid w:val="00283633"/>
    <w:rsid w:val="0028388B"/>
    <w:rsid w:val="002839BE"/>
    <w:rsid w:val="002842C3"/>
    <w:rsid w:val="002847B6"/>
    <w:rsid w:val="002848A8"/>
    <w:rsid w:val="00284999"/>
    <w:rsid w:val="0028572C"/>
    <w:rsid w:val="00285A15"/>
    <w:rsid w:val="00285B06"/>
    <w:rsid w:val="00285DCE"/>
    <w:rsid w:val="0028625F"/>
    <w:rsid w:val="002864F3"/>
    <w:rsid w:val="002866B9"/>
    <w:rsid w:val="0028691E"/>
    <w:rsid w:val="00286AB2"/>
    <w:rsid w:val="00286BC1"/>
    <w:rsid w:val="0028786B"/>
    <w:rsid w:val="00287AE2"/>
    <w:rsid w:val="00287AFD"/>
    <w:rsid w:val="0029004C"/>
    <w:rsid w:val="0029075B"/>
    <w:rsid w:val="002907D3"/>
    <w:rsid w:val="00290C02"/>
    <w:rsid w:val="00290CA2"/>
    <w:rsid w:val="00290CF6"/>
    <w:rsid w:val="00290E01"/>
    <w:rsid w:val="00290F2D"/>
    <w:rsid w:val="002918E9"/>
    <w:rsid w:val="00291FC4"/>
    <w:rsid w:val="002929C1"/>
    <w:rsid w:val="002932C8"/>
    <w:rsid w:val="00293576"/>
    <w:rsid w:val="002935F0"/>
    <w:rsid w:val="00293906"/>
    <w:rsid w:val="00294B43"/>
    <w:rsid w:val="00294B83"/>
    <w:rsid w:val="00294E90"/>
    <w:rsid w:val="00294F12"/>
    <w:rsid w:val="00295BB4"/>
    <w:rsid w:val="00295D84"/>
    <w:rsid w:val="00295DF2"/>
    <w:rsid w:val="00296AA0"/>
    <w:rsid w:val="00297555"/>
    <w:rsid w:val="0029759E"/>
    <w:rsid w:val="00297DEE"/>
    <w:rsid w:val="002A050D"/>
    <w:rsid w:val="002A065D"/>
    <w:rsid w:val="002A1AAD"/>
    <w:rsid w:val="002A1B5A"/>
    <w:rsid w:val="002A219C"/>
    <w:rsid w:val="002A22F0"/>
    <w:rsid w:val="002A298A"/>
    <w:rsid w:val="002A2B52"/>
    <w:rsid w:val="002A2C39"/>
    <w:rsid w:val="002A2CEF"/>
    <w:rsid w:val="002A2F0E"/>
    <w:rsid w:val="002A3587"/>
    <w:rsid w:val="002A38ED"/>
    <w:rsid w:val="002A3CBD"/>
    <w:rsid w:val="002A483F"/>
    <w:rsid w:val="002A511E"/>
    <w:rsid w:val="002A535D"/>
    <w:rsid w:val="002A5B5E"/>
    <w:rsid w:val="002A5F19"/>
    <w:rsid w:val="002A6571"/>
    <w:rsid w:val="002A6A90"/>
    <w:rsid w:val="002A6C15"/>
    <w:rsid w:val="002A6D9E"/>
    <w:rsid w:val="002A734D"/>
    <w:rsid w:val="002A74C0"/>
    <w:rsid w:val="002A7708"/>
    <w:rsid w:val="002A7781"/>
    <w:rsid w:val="002A7B3B"/>
    <w:rsid w:val="002A7F76"/>
    <w:rsid w:val="002B027E"/>
    <w:rsid w:val="002B08DA"/>
    <w:rsid w:val="002B0B5C"/>
    <w:rsid w:val="002B0DC8"/>
    <w:rsid w:val="002B10F9"/>
    <w:rsid w:val="002B167C"/>
    <w:rsid w:val="002B228F"/>
    <w:rsid w:val="002B2731"/>
    <w:rsid w:val="002B2B5F"/>
    <w:rsid w:val="002B2BA6"/>
    <w:rsid w:val="002B2D3D"/>
    <w:rsid w:val="002B3239"/>
    <w:rsid w:val="002B38F7"/>
    <w:rsid w:val="002B3C58"/>
    <w:rsid w:val="002B3DFF"/>
    <w:rsid w:val="002B4013"/>
    <w:rsid w:val="002B4227"/>
    <w:rsid w:val="002B4284"/>
    <w:rsid w:val="002B4340"/>
    <w:rsid w:val="002B4554"/>
    <w:rsid w:val="002B486F"/>
    <w:rsid w:val="002B4897"/>
    <w:rsid w:val="002B4ACC"/>
    <w:rsid w:val="002B4B53"/>
    <w:rsid w:val="002B4CF0"/>
    <w:rsid w:val="002B538D"/>
    <w:rsid w:val="002B55DF"/>
    <w:rsid w:val="002B5959"/>
    <w:rsid w:val="002B5BB3"/>
    <w:rsid w:val="002B648E"/>
    <w:rsid w:val="002B65C8"/>
    <w:rsid w:val="002B6A8F"/>
    <w:rsid w:val="002B6C37"/>
    <w:rsid w:val="002B6EDA"/>
    <w:rsid w:val="002B6FEA"/>
    <w:rsid w:val="002B786B"/>
    <w:rsid w:val="002B789C"/>
    <w:rsid w:val="002B7AB5"/>
    <w:rsid w:val="002B7D25"/>
    <w:rsid w:val="002B7EFB"/>
    <w:rsid w:val="002C060B"/>
    <w:rsid w:val="002C06B3"/>
    <w:rsid w:val="002C1707"/>
    <w:rsid w:val="002C17FD"/>
    <w:rsid w:val="002C183A"/>
    <w:rsid w:val="002C2302"/>
    <w:rsid w:val="002C2405"/>
    <w:rsid w:val="002C2605"/>
    <w:rsid w:val="002C28A2"/>
    <w:rsid w:val="002C28E6"/>
    <w:rsid w:val="002C2F2A"/>
    <w:rsid w:val="002C3259"/>
    <w:rsid w:val="002C330B"/>
    <w:rsid w:val="002C3B2F"/>
    <w:rsid w:val="002C402F"/>
    <w:rsid w:val="002C4052"/>
    <w:rsid w:val="002C4C7B"/>
    <w:rsid w:val="002C4E3C"/>
    <w:rsid w:val="002C4F75"/>
    <w:rsid w:val="002C507F"/>
    <w:rsid w:val="002C5522"/>
    <w:rsid w:val="002C5941"/>
    <w:rsid w:val="002C5B6A"/>
    <w:rsid w:val="002C5CDB"/>
    <w:rsid w:val="002C6301"/>
    <w:rsid w:val="002C6530"/>
    <w:rsid w:val="002C6C80"/>
    <w:rsid w:val="002C6DE4"/>
    <w:rsid w:val="002C769A"/>
    <w:rsid w:val="002C7E45"/>
    <w:rsid w:val="002D0195"/>
    <w:rsid w:val="002D03C5"/>
    <w:rsid w:val="002D0E95"/>
    <w:rsid w:val="002D1315"/>
    <w:rsid w:val="002D16EC"/>
    <w:rsid w:val="002D1896"/>
    <w:rsid w:val="002D1D48"/>
    <w:rsid w:val="002D280E"/>
    <w:rsid w:val="002D2AEC"/>
    <w:rsid w:val="002D2B0D"/>
    <w:rsid w:val="002D337D"/>
    <w:rsid w:val="002D36AC"/>
    <w:rsid w:val="002D3905"/>
    <w:rsid w:val="002D3FA6"/>
    <w:rsid w:val="002D40FD"/>
    <w:rsid w:val="002D4863"/>
    <w:rsid w:val="002D4AB9"/>
    <w:rsid w:val="002D4ACB"/>
    <w:rsid w:val="002D4CF2"/>
    <w:rsid w:val="002D4F9A"/>
    <w:rsid w:val="002D5059"/>
    <w:rsid w:val="002D518D"/>
    <w:rsid w:val="002D51C2"/>
    <w:rsid w:val="002D5672"/>
    <w:rsid w:val="002D5767"/>
    <w:rsid w:val="002D59C3"/>
    <w:rsid w:val="002D5AF3"/>
    <w:rsid w:val="002D5E06"/>
    <w:rsid w:val="002D5EA2"/>
    <w:rsid w:val="002D5FD6"/>
    <w:rsid w:val="002D628B"/>
    <w:rsid w:val="002D6424"/>
    <w:rsid w:val="002D66A6"/>
    <w:rsid w:val="002D68A5"/>
    <w:rsid w:val="002D6922"/>
    <w:rsid w:val="002D6E41"/>
    <w:rsid w:val="002D73E4"/>
    <w:rsid w:val="002D77F6"/>
    <w:rsid w:val="002D7918"/>
    <w:rsid w:val="002E0294"/>
    <w:rsid w:val="002E04C8"/>
    <w:rsid w:val="002E0A61"/>
    <w:rsid w:val="002E1402"/>
    <w:rsid w:val="002E1548"/>
    <w:rsid w:val="002E1B0D"/>
    <w:rsid w:val="002E209C"/>
    <w:rsid w:val="002E2221"/>
    <w:rsid w:val="002E23A2"/>
    <w:rsid w:val="002E2446"/>
    <w:rsid w:val="002E244B"/>
    <w:rsid w:val="002E28D8"/>
    <w:rsid w:val="002E2A05"/>
    <w:rsid w:val="002E2C63"/>
    <w:rsid w:val="002E3EF5"/>
    <w:rsid w:val="002E423A"/>
    <w:rsid w:val="002E4443"/>
    <w:rsid w:val="002E48E9"/>
    <w:rsid w:val="002E4C22"/>
    <w:rsid w:val="002E4C3D"/>
    <w:rsid w:val="002E5373"/>
    <w:rsid w:val="002E563D"/>
    <w:rsid w:val="002E57D8"/>
    <w:rsid w:val="002E5BBA"/>
    <w:rsid w:val="002E5CBF"/>
    <w:rsid w:val="002E5EB3"/>
    <w:rsid w:val="002E5ED0"/>
    <w:rsid w:val="002E63D9"/>
    <w:rsid w:val="002E66B6"/>
    <w:rsid w:val="002E6835"/>
    <w:rsid w:val="002E6E0B"/>
    <w:rsid w:val="002E6F8C"/>
    <w:rsid w:val="002E70E3"/>
    <w:rsid w:val="002E7278"/>
    <w:rsid w:val="002E7669"/>
    <w:rsid w:val="002E7AAA"/>
    <w:rsid w:val="002E7CB8"/>
    <w:rsid w:val="002E7F96"/>
    <w:rsid w:val="002F0B59"/>
    <w:rsid w:val="002F106D"/>
    <w:rsid w:val="002F107D"/>
    <w:rsid w:val="002F116F"/>
    <w:rsid w:val="002F153A"/>
    <w:rsid w:val="002F1931"/>
    <w:rsid w:val="002F1933"/>
    <w:rsid w:val="002F1A1E"/>
    <w:rsid w:val="002F1EFA"/>
    <w:rsid w:val="002F212E"/>
    <w:rsid w:val="002F282D"/>
    <w:rsid w:val="002F2E68"/>
    <w:rsid w:val="002F348D"/>
    <w:rsid w:val="002F363D"/>
    <w:rsid w:val="002F373B"/>
    <w:rsid w:val="002F37DE"/>
    <w:rsid w:val="002F3AAC"/>
    <w:rsid w:val="002F3AD1"/>
    <w:rsid w:val="002F3B20"/>
    <w:rsid w:val="002F3EA9"/>
    <w:rsid w:val="002F40B9"/>
    <w:rsid w:val="002F43E3"/>
    <w:rsid w:val="002F469F"/>
    <w:rsid w:val="002F46DC"/>
    <w:rsid w:val="002F4905"/>
    <w:rsid w:val="002F5765"/>
    <w:rsid w:val="002F5889"/>
    <w:rsid w:val="002F5AD8"/>
    <w:rsid w:val="002F5D34"/>
    <w:rsid w:val="002F637B"/>
    <w:rsid w:val="002F6852"/>
    <w:rsid w:val="002F7014"/>
    <w:rsid w:val="002F7562"/>
    <w:rsid w:val="002F79CF"/>
    <w:rsid w:val="002F7AE0"/>
    <w:rsid w:val="002F7B55"/>
    <w:rsid w:val="002F7D66"/>
    <w:rsid w:val="002F7EFA"/>
    <w:rsid w:val="003000DB"/>
    <w:rsid w:val="0030047D"/>
    <w:rsid w:val="0030078F"/>
    <w:rsid w:val="00300968"/>
    <w:rsid w:val="003012AD"/>
    <w:rsid w:val="003013DB"/>
    <w:rsid w:val="00301519"/>
    <w:rsid w:val="003016A7"/>
    <w:rsid w:val="00301708"/>
    <w:rsid w:val="00301D61"/>
    <w:rsid w:val="00301FE7"/>
    <w:rsid w:val="0030204E"/>
    <w:rsid w:val="003039A5"/>
    <w:rsid w:val="00303C47"/>
    <w:rsid w:val="00303C87"/>
    <w:rsid w:val="00303E65"/>
    <w:rsid w:val="003043B5"/>
    <w:rsid w:val="003044CC"/>
    <w:rsid w:val="00304A7E"/>
    <w:rsid w:val="00304DEC"/>
    <w:rsid w:val="0030517F"/>
    <w:rsid w:val="00305604"/>
    <w:rsid w:val="00305D30"/>
    <w:rsid w:val="00305D56"/>
    <w:rsid w:val="00305D74"/>
    <w:rsid w:val="00305E17"/>
    <w:rsid w:val="0030639F"/>
    <w:rsid w:val="003063D9"/>
    <w:rsid w:val="0030653B"/>
    <w:rsid w:val="0030653E"/>
    <w:rsid w:val="003067CF"/>
    <w:rsid w:val="003069E0"/>
    <w:rsid w:val="00307749"/>
    <w:rsid w:val="00307B70"/>
    <w:rsid w:val="003103A6"/>
    <w:rsid w:val="0031049B"/>
    <w:rsid w:val="00310677"/>
    <w:rsid w:val="003106E9"/>
    <w:rsid w:val="0031099C"/>
    <w:rsid w:val="00310A6A"/>
    <w:rsid w:val="00310BA9"/>
    <w:rsid w:val="00310CEF"/>
    <w:rsid w:val="00310D0D"/>
    <w:rsid w:val="0031109C"/>
    <w:rsid w:val="00311131"/>
    <w:rsid w:val="0031122E"/>
    <w:rsid w:val="003117DA"/>
    <w:rsid w:val="003118B9"/>
    <w:rsid w:val="003118ED"/>
    <w:rsid w:val="00311AAA"/>
    <w:rsid w:val="00311FFA"/>
    <w:rsid w:val="00312049"/>
    <w:rsid w:val="00312294"/>
    <w:rsid w:val="00312B97"/>
    <w:rsid w:val="00312EC0"/>
    <w:rsid w:val="00312F50"/>
    <w:rsid w:val="00313221"/>
    <w:rsid w:val="0031338C"/>
    <w:rsid w:val="00313681"/>
    <w:rsid w:val="00313761"/>
    <w:rsid w:val="00313902"/>
    <w:rsid w:val="00313DDA"/>
    <w:rsid w:val="00313EAA"/>
    <w:rsid w:val="00314174"/>
    <w:rsid w:val="003141CF"/>
    <w:rsid w:val="0031457C"/>
    <w:rsid w:val="003146B2"/>
    <w:rsid w:val="0031481A"/>
    <w:rsid w:val="00314ADD"/>
    <w:rsid w:val="003154ED"/>
    <w:rsid w:val="00315645"/>
    <w:rsid w:val="0031587C"/>
    <w:rsid w:val="00315C9D"/>
    <w:rsid w:val="00315D1A"/>
    <w:rsid w:val="00315F3F"/>
    <w:rsid w:val="003168DF"/>
    <w:rsid w:val="00316E60"/>
    <w:rsid w:val="00317034"/>
    <w:rsid w:val="00317659"/>
    <w:rsid w:val="0031772B"/>
    <w:rsid w:val="003178C8"/>
    <w:rsid w:val="003204C1"/>
    <w:rsid w:val="00320615"/>
    <w:rsid w:val="00320D32"/>
    <w:rsid w:val="003213CB"/>
    <w:rsid w:val="003214EA"/>
    <w:rsid w:val="003214FC"/>
    <w:rsid w:val="00322624"/>
    <w:rsid w:val="003229B3"/>
    <w:rsid w:val="00322A43"/>
    <w:rsid w:val="00322A90"/>
    <w:rsid w:val="003231F1"/>
    <w:rsid w:val="00323856"/>
    <w:rsid w:val="003238FB"/>
    <w:rsid w:val="00323F50"/>
    <w:rsid w:val="003243D9"/>
    <w:rsid w:val="003245E7"/>
    <w:rsid w:val="00324F9D"/>
    <w:rsid w:val="00325614"/>
    <w:rsid w:val="00325624"/>
    <w:rsid w:val="003257E2"/>
    <w:rsid w:val="00325C71"/>
    <w:rsid w:val="00325C8C"/>
    <w:rsid w:val="00325D15"/>
    <w:rsid w:val="0032605C"/>
    <w:rsid w:val="00326207"/>
    <w:rsid w:val="0032632D"/>
    <w:rsid w:val="00326A79"/>
    <w:rsid w:val="00326B56"/>
    <w:rsid w:val="0032704B"/>
    <w:rsid w:val="00327106"/>
    <w:rsid w:val="0032785C"/>
    <w:rsid w:val="00327A0B"/>
    <w:rsid w:val="00327B99"/>
    <w:rsid w:val="00327E89"/>
    <w:rsid w:val="00330519"/>
    <w:rsid w:val="00330552"/>
    <w:rsid w:val="0033076F"/>
    <w:rsid w:val="00330C89"/>
    <w:rsid w:val="00331DC0"/>
    <w:rsid w:val="00331ECE"/>
    <w:rsid w:val="0033202E"/>
    <w:rsid w:val="00332164"/>
    <w:rsid w:val="00332575"/>
    <w:rsid w:val="00332AB4"/>
    <w:rsid w:val="00332C6E"/>
    <w:rsid w:val="00333D5D"/>
    <w:rsid w:val="00333F9F"/>
    <w:rsid w:val="00334047"/>
    <w:rsid w:val="0033480A"/>
    <w:rsid w:val="00334F14"/>
    <w:rsid w:val="00334F43"/>
    <w:rsid w:val="00335287"/>
    <w:rsid w:val="003352F4"/>
    <w:rsid w:val="003353CC"/>
    <w:rsid w:val="00335465"/>
    <w:rsid w:val="00335821"/>
    <w:rsid w:val="003358CD"/>
    <w:rsid w:val="00335B02"/>
    <w:rsid w:val="00335C3E"/>
    <w:rsid w:val="00335CB1"/>
    <w:rsid w:val="0033672F"/>
    <w:rsid w:val="00336B81"/>
    <w:rsid w:val="00336BE3"/>
    <w:rsid w:val="00336EBF"/>
    <w:rsid w:val="003373A1"/>
    <w:rsid w:val="003375CD"/>
    <w:rsid w:val="003378C2"/>
    <w:rsid w:val="00337F28"/>
    <w:rsid w:val="003400E9"/>
    <w:rsid w:val="00340941"/>
    <w:rsid w:val="00340ADF"/>
    <w:rsid w:val="00340C4C"/>
    <w:rsid w:val="00340CC8"/>
    <w:rsid w:val="00341244"/>
    <w:rsid w:val="003412FC"/>
    <w:rsid w:val="00341A82"/>
    <w:rsid w:val="00341AAA"/>
    <w:rsid w:val="003422B5"/>
    <w:rsid w:val="003422D9"/>
    <w:rsid w:val="00342417"/>
    <w:rsid w:val="00342718"/>
    <w:rsid w:val="00342C07"/>
    <w:rsid w:val="00342C6E"/>
    <w:rsid w:val="00343566"/>
    <w:rsid w:val="0034375D"/>
    <w:rsid w:val="0034382A"/>
    <w:rsid w:val="003439B6"/>
    <w:rsid w:val="00343E28"/>
    <w:rsid w:val="00344830"/>
    <w:rsid w:val="00344CD9"/>
    <w:rsid w:val="00345128"/>
    <w:rsid w:val="003454A6"/>
    <w:rsid w:val="00345717"/>
    <w:rsid w:val="003459CE"/>
    <w:rsid w:val="00345B18"/>
    <w:rsid w:val="00345BB7"/>
    <w:rsid w:val="00345D5A"/>
    <w:rsid w:val="003465E5"/>
    <w:rsid w:val="003467E5"/>
    <w:rsid w:val="003473C4"/>
    <w:rsid w:val="00347AEE"/>
    <w:rsid w:val="00347EAB"/>
    <w:rsid w:val="00350902"/>
    <w:rsid w:val="00351525"/>
    <w:rsid w:val="00351771"/>
    <w:rsid w:val="00351F09"/>
    <w:rsid w:val="00351F0D"/>
    <w:rsid w:val="00352E5F"/>
    <w:rsid w:val="00353444"/>
    <w:rsid w:val="0035353C"/>
    <w:rsid w:val="0035378A"/>
    <w:rsid w:val="0035395D"/>
    <w:rsid w:val="00353A9E"/>
    <w:rsid w:val="00353DD6"/>
    <w:rsid w:val="00353ED0"/>
    <w:rsid w:val="00354753"/>
    <w:rsid w:val="00354819"/>
    <w:rsid w:val="0035527C"/>
    <w:rsid w:val="003553CB"/>
    <w:rsid w:val="003555E7"/>
    <w:rsid w:val="003558DA"/>
    <w:rsid w:val="00356B7F"/>
    <w:rsid w:val="00356BD3"/>
    <w:rsid w:val="0035724B"/>
    <w:rsid w:val="003573A3"/>
    <w:rsid w:val="00357A89"/>
    <w:rsid w:val="00357D27"/>
    <w:rsid w:val="00357EED"/>
    <w:rsid w:val="0036037B"/>
    <w:rsid w:val="00360528"/>
    <w:rsid w:val="00361E7B"/>
    <w:rsid w:val="00362156"/>
    <w:rsid w:val="003629EE"/>
    <w:rsid w:val="00362B70"/>
    <w:rsid w:val="00362BC5"/>
    <w:rsid w:val="003630C9"/>
    <w:rsid w:val="00363477"/>
    <w:rsid w:val="00363ACB"/>
    <w:rsid w:val="00363DBE"/>
    <w:rsid w:val="00363F1C"/>
    <w:rsid w:val="00364270"/>
    <w:rsid w:val="003643C1"/>
    <w:rsid w:val="0036455F"/>
    <w:rsid w:val="00364755"/>
    <w:rsid w:val="00364C66"/>
    <w:rsid w:val="00365067"/>
    <w:rsid w:val="003650BB"/>
    <w:rsid w:val="0036535C"/>
    <w:rsid w:val="00365CEF"/>
    <w:rsid w:val="003661C0"/>
    <w:rsid w:val="003662B2"/>
    <w:rsid w:val="003663DB"/>
    <w:rsid w:val="00366E97"/>
    <w:rsid w:val="00367607"/>
    <w:rsid w:val="003676C3"/>
    <w:rsid w:val="00367888"/>
    <w:rsid w:val="00367A3A"/>
    <w:rsid w:val="00367B51"/>
    <w:rsid w:val="00370126"/>
    <w:rsid w:val="00370302"/>
    <w:rsid w:val="00370BAF"/>
    <w:rsid w:val="00370F6E"/>
    <w:rsid w:val="0037185F"/>
    <w:rsid w:val="003720A5"/>
    <w:rsid w:val="00372171"/>
    <w:rsid w:val="0037286E"/>
    <w:rsid w:val="00372B3B"/>
    <w:rsid w:val="00373058"/>
    <w:rsid w:val="0037318D"/>
    <w:rsid w:val="00373F3E"/>
    <w:rsid w:val="003749B9"/>
    <w:rsid w:val="00374EED"/>
    <w:rsid w:val="0037518B"/>
    <w:rsid w:val="00375536"/>
    <w:rsid w:val="0037581E"/>
    <w:rsid w:val="00375DDA"/>
    <w:rsid w:val="00375F5F"/>
    <w:rsid w:val="003766B5"/>
    <w:rsid w:val="00376B6B"/>
    <w:rsid w:val="00376F98"/>
    <w:rsid w:val="00377004"/>
    <w:rsid w:val="003770C3"/>
    <w:rsid w:val="003771B6"/>
    <w:rsid w:val="0037733A"/>
    <w:rsid w:val="0038030A"/>
    <w:rsid w:val="00380A53"/>
    <w:rsid w:val="003810E8"/>
    <w:rsid w:val="00381DD1"/>
    <w:rsid w:val="00382056"/>
    <w:rsid w:val="0038205C"/>
    <w:rsid w:val="003824EC"/>
    <w:rsid w:val="003829FA"/>
    <w:rsid w:val="00382A2C"/>
    <w:rsid w:val="00383CD4"/>
    <w:rsid w:val="0038411B"/>
    <w:rsid w:val="00384506"/>
    <w:rsid w:val="003855EC"/>
    <w:rsid w:val="00385851"/>
    <w:rsid w:val="00385964"/>
    <w:rsid w:val="003859A4"/>
    <w:rsid w:val="00385E71"/>
    <w:rsid w:val="00386244"/>
    <w:rsid w:val="0038657E"/>
    <w:rsid w:val="00386589"/>
    <w:rsid w:val="00386754"/>
    <w:rsid w:val="00386E70"/>
    <w:rsid w:val="0038731F"/>
    <w:rsid w:val="00387716"/>
    <w:rsid w:val="003878D6"/>
    <w:rsid w:val="00387959"/>
    <w:rsid w:val="00390331"/>
    <w:rsid w:val="0039043F"/>
    <w:rsid w:val="00390E95"/>
    <w:rsid w:val="00391054"/>
    <w:rsid w:val="00391466"/>
    <w:rsid w:val="00391593"/>
    <w:rsid w:val="00391828"/>
    <w:rsid w:val="00391AA2"/>
    <w:rsid w:val="00391AC3"/>
    <w:rsid w:val="00392431"/>
    <w:rsid w:val="003924E7"/>
    <w:rsid w:val="00392A24"/>
    <w:rsid w:val="003934D0"/>
    <w:rsid w:val="00393778"/>
    <w:rsid w:val="00393865"/>
    <w:rsid w:val="00393E85"/>
    <w:rsid w:val="00393F63"/>
    <w:rsid w:val="0039413B"/>
    <w:rsid w:val="00394303"/>
    <w:rsid w:val="0039489C"/>
    <w:rsid w:val="00394958"/>
    <w:rsid w:val="00394AFF"/>
    <w:rsid w:val="00394B83"/>
    <w:rsid w:val="00394C19"/>
    <w:rsid w:val="00394C1B"/>
    <w:rsid w:val="00395A10"/>
    <w:rsid w:val="00395B72"/>
    <w:rsid w:val="00396A93"/>
    <w:rsid w:val="00396D7D"/>
    <w:rsid w:val="003974A9"/>
    <w:rsid w:val="003978E8"/>
    <w:rsid w:val="003A0260"/>
    <w:rsid w:val="003A027D"/>
    <w:rsid w:val="003A053D"/>
    <w:rsid w:val="003A0604"/>
    <w:rsid w:val="003A0894"/>
    <w:rsid w:val="003A1499"/>
    <w:rsid w:val="003A18D1"/>
    <w:rsid w:val="003A1A68"/>
    <w:rsid w:val="003A2D0C"/>
    <w:rsid w:val="003A2D98"/>
    <w:rsid w:val="003A34D8"/>
    <w:rsid w:val="003A38CD"/>
    <w:rsid w:val="003A3A5E"/>
    <w:rsid w:val="003A3B17"/>
    <w:rsid w:val="003A3B97"/>
    <w:rsid w:val="003A3F63"/>
    <w:rsid w:val="003A3FF6"/>
    <w:rsid w:val="003A41E7"/>
    <w:rsid w:val="003A48DF"/>
    <w:rsid w:val="003A4B9F"/>
    <w:rsid w:val="003A4FBD"/>
    <w:rsid w:val="003A5A4A"/>
    <w:rsid w:val="003A63A8"/>
    <w:rsid w:val="003A66BF"/>
    <w:rsid w:val="003A6DC2"/>
    <w:rsid w:val="003A7531"/>
    <w:rsid w:val="003A792A"/>
    <w:rsid w:val="003A7F2E"/>
    <w:rsid w:val="003B0A02"/>
    <w:rsid w:val="003B123C"/>
    <w:rsid w:val="003B14E5"/>
    <w:rsid w:val="003B1658"/>
    <w:rsid w:val="003B18AB"/>
    <w:rsid w:val="003B22C2"/>
    <w:rsid w:val="003B2357"/>
    <w:rsid w:val="003B25E1"/>
    <w:rsid w:val="003B3073"/>
    <w:rsid w:val="003B30AA"/>
    <w:rsid w:val="003B36AD"/>
    <w:rsid w:val="003B3B1C"/>
    <w:rsid w:val="003B3FEC"/>
    <w:rsid w:val="003B40AD"/>
    <w:rsid w:val="003B478C"/>
    <w:rsid w:val="003B4E76"/>
    <w:rsid w:val="003B4FB1"/>
    <w:rsid w:val="003B4FBD"/>
    <w:rsid w:val="003B54BB"/>
    <w:rsid w:val="003B558A"/>
    <w:rsid w:val="003B59E8"/>
    <w:rsid w:val="003B5FF8"/>
    <w:rsid w:val="003B6BC8"/>
    <w:rsid w:val="003B6DC1"/>
    <w:rsid w:val="003B6DCB"/>
    <w:rsid w:val="003B7040"/>
    <w:rsid w:val="003B7677"/>
    <w:rsid w:val="003B7A18"/>
    <w:rsid w:val="003B7A6F"/>
    <w:rsid w:val="003B7B9C"/>
    <w:rsid w:val="003B7BF6"/>
    <w:rsid w:val="003C02CE"/>
    <w:rsid w:val="003C06CF"/>
    <w:rsid w:val="003C096E"/>
    <w:rsid w:val="003C0AF3"/>
    <w:rsid w:val="003C0DEA"/>
    <w:rsid w:val="003C1119"/>
    <w:rsid w:val="003C129F"/>
    <w:rsid w:val="003C1431"/>
    <w:rsid w:val="003C1793"/>
    <w:rsid w:val="003C19E2"/>
    <w:rsid w:val="003C1F8A"/>
    <w:rsid w:val="003C22D5"/>
    <w:rsid w:val="003C248C"/>
    <w:rsid w:val="003C26BB"/>
    <w:rsid w:val="003C294D"/>
    <w:rsid w:val="003C29B8"/>
    <w:rsid w:val="003C29D9"/>
    <w:rsid w:val="003C2B8C"/>
    <w:rsid w:val="003C2F64"/>
    <w:rsid w:val="003C3177"/>
    <w:rsid w:val="003C335B"/>
    <w:rsid w:val="003C346C"/>
    <w:rsid w:val="003C3508"/>
    <w:rsid w:val="003C372A"/>
    <w:rsid w:val="003C3913"/>
    <w:rsid w:val="003C3E70"/>
    <w:rsid w:val="003C3F2D"/>
    <w:rsid w:val="003C432E"/>
    <w:rsid w:val="003C4860"/>
    <w:rsid w:val="003C4ADF"/>
    <w:rsid w:val="003C4EB6"/>
    <w:rsid w:val="003C564C"/>
    <w:rsid w:val="003C5EA1"/>
    <w:rsid w:val="003C6035"/>
    <w:rsid w:val="003C6435"/>
    <w:rsid w:val="003C6809"/>
    <w:rsid w:val="003C703C"/>
    <w:rsid w:val="003C70AF"/>
    <w:rsid w:val="003C764C"/>
    <w:rsid w:val="003C7AE2"/>
    <w:rsid w:val="003C7C06"/>
    <w:rsid w:val="003C7C1B"/>
    <w:rsid w:val="003C7FDF"/>
    <w:rsid w:val="003D0145"/>
    <w:rsid w:val="003D037F"/>
    <w:rsid w:val="003D05F9"/>
    <w:rsid w:val="003D08AD"/>
    <w:rsid w:val="003D1110"/>
    <w:rsid w:val="003D1250"/>
    <w:rsid w:val="003D1581"/>
    <w:rsid w:val="003D170E"/>
    <w:rsid w:val="003D17E1"/>
    <w:rsid w:val="003D1D2E"/>
    <w:rsid w:val="003D1FAC"/>
    <w:rsid w:val="003D1FC2"/>
    <w:rsid w:val="003D20A0"/>
    <w:rsid w:val="003D23A0"/>
    <w:rsid w:val="003D266B"/>
    <w:rsid w:val="003D2AE3"/>
    <w:rsid w:val="003D2EC3"/>
    <w:rsid w:val="003D3816"/>
    <w:rsid w:val="003D3BC5"/>
    <w:rsid w:val="003D3BC7"/>
    <w:rsid w:val="003D3DC0"/>
    <w:rsid w:val="003D4852"/>
    <w:rsid w:val="003D4ED1"/>
    <w:rsid w:val="003D5586"/>
    <w:rsid w:val="003D55CD"/>
    <w:rsid w:val="003D5664"/>
    <w:rsid w:val="003D5751"/>
    <w:rsid w:val="003D59DE"/>
    <w:rsid w:val="003D5A35"/>
    <w:rsid w:val="003D6248"/>
    <w:rsid w:val="003D6946"/>
    <w:rsid w:val="003D69E2"/>
    <w:rsid w:val="003D71AD"/>
    <w:rsid w:val="003D7D23"/>
    <w:rsid w:val="003D7F44"/>
    <w:rsid w:val="003E0479"/>
    <w:rsid w:val="003E0831"/>
    <w:rsid w:val="003E0C14"/>
    <w:rsid w:val="003E0F6E"/>
    <w:rsid w:val="003E129A"/>
    <w:rsid w:val="003E1C21"/>
    <w:rsid w:val="003E1D23"/>
    <w:rsid w:val="003E2014"/>
    <w:rsid w:val="003E2A92"/>
    <w:rsid w:val="003E33DC"/>
    <w:rsid w:val="003E33F4"/>
    <w:rsid w:val="003E3558"/>
    <w:rsid w:val="003E356E"/>
    <w:rsid w:val="003E3D50"/>
    <w:rsid w:val="003E3F5C"/>
    <w:rsid w:val="003E45BC"/>
    <w:rsid w:val="003E4783"/>
    <w:rsid w:val="003E4E77"/>
    <w:rsid w:val="003E4EB8"/>
    <w:rsid w:val="003E4FB7"/>
    <w:rsid w:val="003E512E"/>
    <w:rsid w:val="003E5224"/>
    <w:rsid w:val="003E5248"/>
    <w:rsid w:val="003E5513"/>
    <w:rsid w:val="003E57B0"/>
    <w:rsid w:val="003E5C55"/>
    <w:rsid w:val="003E5CAC"/>
    <w:rsid w:val="003E5DB3"/>
    <w:rsid w:val="003E6779"/>
    <w:rsid w:val="003E71FE"/>
    <w:rsid w:val="003E73CD"/>
    <w:rsid w:val="003E77A9"/>
    <w:rsid w:val="003F00B6"/>
    <w:rsid w:val="003F0185"/>
    <w:rsid w:val="003F0227"/>
    <w:rsid w:val="003F03AA"/>
    <w:rsid w:val="003F0732"/>
    <w:rsid w:val="003F0CC6"/>
    <w:rsid w:val="003F0E30"/>
    <w:rsid w:val="003F0E66"/>
    <w:rsid w:val="003F14B9"/>
    <w:rsid w:val="003F190E"/>
    <w:rsid w:val="003F2E64"/>
    <w:rsid w:val="003F30FF"/>
    <w:rsid w:val="003F3A3F"/>
    <w:rsid w:val="003F3F3A"/>
    <w:rsid w:val="003F41E0"/>
    <w:rsid w:val="003F4497"/>
    <w:rsid w:val="003F4669"/>
    <w:rsid w:val="003F46DB"/>
    <w:rsid w:val="003F4D31"/>
    <w:rsid w:val="003F5074"/>
    <w:rsid w:val="003F5354"/>
    <w:rsid w:val="003F53B1"/>
    <w:rsid w:val="003F582D"/>
    <w:rsid w:val="003F5BBA"/>
    <w:rsid w:val="003F5DD1"/>
    <w:rsid w:val="003F60C3"/>
    <w:rsid w:val="003F6288"/>
    <w:rsid w:val="003F62EF"/>
    <w:rsid w:val="003F637E"/>
    <w:rsid w:val="003F6383"/>
    <w:rsid w:val="003F6669"/>
    <w:rsid w:val="003F6DF3"/>
    <w:rsid w:val="003F76E1"/>
    <w:rsid w:val="003F7E29"/>
    <w:rsid w:val="004002B9"/>
    <w:rsid w:val="00401EB0"/>
    <w:rsid w:val="004030F9"/>
    <w:rsid w:val="004033FF"/>
    <w:rsid w:val="00403FA3"/>
    <w:rsid w:val="00404256"/>
    <w:rsid w:val="0040441A"/>
    <w:rsid w:val="004045EC"/>
    <w:rsid w:val="004046A9"/>
    <w:rsid w:val="00404A35"/>
    <w:rsid w:val="004058CC"/>
    <w:rsid w:val="00405B62"/>
    <w:rsid w:val="00405BF5"/>
    <w:rsid w:val="00405D89"/>
    <w:rsid w:val="004060D5"/>
    <w:rsid w:val="00406574"/>
    <w:rsid w:val="0040675D"/>
    <w:rsid w:val="00406E7D"/>
    <w:rsid w:val="004072C6"/>
    <w:rsid w:val="00407388"/>
    <w:rsid w:val="004076C7"/>
    <w:rsid w:val="00407B87"/>
    <w:rsid w:val="00410015"/>
    <w:rsid w:val="00410308"/>
    <w:rsid w:val="00411300"/>
    <w:rsid w:val="004113B4"/>
    <w:rsid w:val="00411A79"/>
    <w:rsid w:val="00411C9B"/>
    <w:rsid w:val="00411CC0"/>
    <w:rsid w:val="00411E27"/>
    <w:rsid w:val="00412124"/>
    <w:rsid w:val="004123E4"/>
    <w:rsid w:val="0041284F"/>
    <w:rsid w:val="00412A07"/>
    <w:rsid w:val="00412B17"/>
    <w:rsid w:val="00412BBB"/>
    <w:rsid w:val="0041303B"/>
    <w:rsid w:val="00413074"/>
    <w:rsid w:val="00413633"/>
    <w:rsid w:val="00413B8B"/>
    <w:rsid w:val="00413B93"/>
    <w:rsid w:val="00414141"/>
    <w:rsid w:val="004144CA"/>
    <w:rsid w:val="0041468B"/>
    <w:rsid w:val="00414707"/>
    <w:rsid w:val="004147AA"/>
    <w:rsid w:val="004148B8"/>
    <w:rsid w:val="004149F4"/>
    <w:rsid w:val="00414D34"/>
    <w:rsid w:val="00415071"/>
    <w:rsid w:val="004153EF"/>
    <w:rsid w:val="00415C9E"/>
    <w:rsid w:val="0041601C"/>
    <w:rsid w:val="004160ED"/>
    <w:rsid w:val="00416528"/>
    <w:rsid w:val="004165FC"/>
    <w:rsid w:val="00416A73"/>
    <w:rsid w:val="00416A7E"/>
    <w:rsid w:val="00416A9F"/>
    <w:rsid w:val="004170B2"/>
    <w:rsid w:val="0041755E"/>
    <w:rsid w:val="00417569"/>
    <w:rsid w:val="00417BB0"/>
    <w:rsid w:val="0042008A"/>
    <w:rsid w:val="0042060D"/>
    <w:rsid w:val="00420628"/>
    <w:rsid w:val="00420908"/>
    <w:rsid w:val="00420E41"/>
    <w:rsid w:val="00421156"/>
    <w:rsid w:val="0042120A"/>
    <w:rsid w:val="00421870"/>
    <w:rsid w:val="00421EC3"/>
    <w:rsid w:val="00422720"/>
    <w:rsid w:val="00422724"/>
    <w:rsid w:val="00422F40"/>
    <w:rsid w:val="00422FF6"/>
    <w:rsid w:val="004232A9"/>
    <w:rsid w:val="0042375C"/>
    <w:rsid w:val="00423F6B"/>
    <w:rsid w:val="0042419A"/>
    <w:rsid w:val="004242CC"/>
    <w:rsid w:val="00424394"/>
    <w:rsid w:val="00424462"/>
    <w:rsid w:val="004244CE"/>
    <w:rsid w:val="0042466B"/>
    <w:rsid w:val="00424F79"/>
    <w:rsid w:val="004255E1"/>
    <w:rsid w:val="004256B5"/>
    <w:rsid w:val="004263ED"/>
    <w:rsid w:val="004264AF"/>
    <w:rsid w:val="00426C10"/>
    <w:rsid w:val="00426C5E"/>
    <w:rsid w:val="00426D36"/>
    <w:rsid w:val="00427098"/>
    <w:rsid w:val="00427468"/>
    <w:rsid w:val="004277BE"/>
    <w:rsid w:val="00427834"/>
    <w:rsid w:val="00427993"/>
    <w:rsid w:val="004304D9"/>
    <w:rsid w:val="0043090B"/>
    <w:rsid w:val="004309BA"/>
    <w:rsid w:val="00430B02"/>
    <w:rsid w:val="00430B86"/>
    <w:rsid w:val="00430C10"/>
    <w:rsid w:val="00430CBA"/>
    <w:rsid w:val="0043122D"/>
    <w:rsid w:val="00431694"/>
    <w:rsid w:val="00431A1F"/>
    <w:rsid w:val="0043233A"/>
    <w:rsid w:val="0043248B"/>
    <w:rsid w:val="00432C25"/>
    <w:rsid w:val="00432EE7"/>
    <w:rsid w:val="0043304A"/>
    <w:rsid w:val="0043347B"/>
    <w:rsid w:val="004336BC"/>
    <w:rsid w:val="00433D3A"/>
    <w:rsid w:val="00433D87"/>
    <w:rsid w:val="00433DCA"/>
    <w:rsid w:val="00434055"/>
    <w:rsid w:val="00434199"/>
    <w:rsid w:val="00434997"/>
    <w:rsid w:val="00434A10"/>
    <w:rsid w:val="00434CFD"/>
    <w:rsid w:val="004352FC"/>
    <w:rsid w:val="00435373"/>
    <w:rsid w:val="0043566C"/>
    <w:rsid w:val="004357A1"/>
    <w:rsid w:val="004360E1"/>
    <w:rsid w:val="0043651B"/>
    <w:rsid w:val="00436818"/>
    <w:rsid w:val="00436853"/>
    <w:rsid w:val="00436BAD"/>
    <w:rsid w:val="004373F6"/>
    <w:rsid w:val="00437538"/>
    <w:rsid w:val="00437559"/>
    <w:rsid w:val="00437827"/>
    <w:rsid w:val="00437AA1"/>
    <w:rsid w:val="00437AD6"/>
    <w:rsid w:val="004406CD"/>
    <w:rsid w:val="00441067"/>
    <w:rsid w:val="004411F9"/>
    <w:rsid w:val="004413BB"/>
    <w:rsid w:val="00441487"/>
    <w:rsid w:val="004417B7"/>
    <w:rsid w:val="00441B7C"/>
    <w:rsid w:val="00441F4E"/>
    <w:rsid w:val="00442606"/>
    <w:rsid w:val="00442A43"/>
    <w:rsid w:val="004432B6"/>
    <w:rsid w:val="00443576"/>
    <w:rsid w:val="00443A3C"/>
    <w:rsid w:val="00443C54"/>
    <w:rsid w:val="004441F1"/>
    <w:rsid w:val="00444569"/>
    <w:rsid w:val="00444582"/>
    <w:rsid w:val="0044477E"/>
    <w:rsid w:val="00444F0A"/>
    <w:rsid w:val="0044514B"/>
    <w:rsid w:val="00445457"/>
    <w:rsid w:val="00445919"/>
    <w:rsid w:val="00445924"/>
    <w:rsid w:val="004462DD"/>
    <w:rsid w:val="00446EC4"/>
    <w:rsid w:val="00446FAF"/>
    <w:rsid w:val="004475EB"/>
    <w:rsid w:val="00447773"/>
    <w:rsid w:val="00447CD0"/>
    <w:rsid w:val="00450C53"/>
    <w:rsid w:val="00450DFB"/>
    <w:rsid w:val="00451398"/>
    <w:rsid w:val="00451424"/>
    <w:rsid w:val="00451DE6"/>
    <w:rsid w:val="00452627"/>
    <w:rsid w:val="00453305"/>
    <w:rsid w:val="0045351E"/>
    <w:rsid w:val="00453CDE"/>
    <w:rsid w:val="00453E32"/>
    <w:rsid w:val="00453FD4"/>
    <w:rsid w:val="00454148"/>
    <w:rsid w:val="004541C3"/>
    <w:rsid w:val="00454511"/>
    <w:rsid w:val="00454EEC"/>
    <w:rsid w:val="004551E2"/>
    <w:rsid w:val="00455BCD"/>
    <w:rsid w:val="00457257"/>
    <w:rsid w:val="004573E5"/>
    <w:rsid w:val="004578EE"/>
    <w:rsid w:val="00457A4C"/>
    <w:rsid w:val="004601ED"/>
    <w:rsid w:val="0046027E"/>
    <w:rsid w:val="00460346"/>
    <w:rsid w:val="00461020"/>
    <w:rsid w:val="004613C7"/>
    <w:rsid w:val="004618AF"/>
    <w:rsid w:val="00461BA9"/>
    <w:rsid w:val="00461D57"/>
    <w:rsid w:val="00461ED4"/>
    <w:rsid w:val="00461F99"/>
    <w:rsid w:val="004628BF"/>
    <w:rsid w:val="00462984"/>
    <w:rsid w:val="0046299A"/>
    <w:rsid w:val="00462BB2"/>
    <w:rsid w:val="00462D9A"/>
    <w:rsid w:val="004638B0"/>
    <w:rsid w:val="004643D0"/>
    <w:rsid w:val="00464618"/>
    <w:rsid w:val="00464756"/>
    <w:rsid w:val="0046489C"/>
    <w:rsid w:val="00464BEF"/>
    <w:rsid w:val="00464CCB"/>
    <w:rsid w:val="0046500C"/>
    <w:rsid w:val="0046502E"/>
    <w:rsid w:val="0046525D"/>
    <w:rsid w:val="00465778"/>
    <w:rsid w:val="00465C30"/>
    <w:rsid w:val="0046612D"/>
    <w:rsid w:val="00466344"/>
    <w:rsid w:val="004666C9"/>
    <w:rsid w:val="00466858"/>
    <w:rsid w:val="00466C18"/>
    <w:rsid w:val="00466C1F"/>
    <w:rsid w:val="0046730A"/>
    <w:rsid w:val="004673E9"/>
    <w:rsid w:val="00467653"/>
    <w:rsid w:val="004678C1"/>
    <w:rsid w:val="00467B90"/>
    <w:rsid w:val="00467C64"/>
    <w:rsid w:val="004700A7"/>
    <w:rsid w:val="004703AE"/>
    <w:rsid w:val="004706B4"/>
    <w:rsid w:val="00470D84"/>
    <w:rsid w:val="0047181C"/>
    <w:rsid w:val="004718D1"/>
    <w:rsid w:val="00471F1E"/>
    <w:rsid w:val="00472059"/>
    <w:rsid w:val="00472C38"/>
    <w:rsid w:val="00472EC5"/>
    <w:rsid w:val="00473335"/>
    <w:rsid w:val="0047362A"/>
    <w:rsid w:val="00473A66"/>
    <w:rsid w:val="00473F10"/>
    <w:rsid w:val="004741E6"/>
    <w:rsid w:val="00474400"/>
    <w:rsid w:val="004746B2"/>
    <w:rsid w:val="00474A2E"/>
    <w:rsid w:val="00474AEA"/>
    <w:rsid w:val="00474F34"/>
    <w:rsid w:val="004752B9"/>
    <w:rsid w:val="0047541A"/>
    <w:rsid w:val="004756D3"/>
    <w:rsid w:val="004757EF"/>
    <w:rsid w:val="00476699"/>
    <w:rsid w:val="00476BD0"/>
    <w:rsid w:val="00476E70"/>
    <w:rsid w:val="00476EC5"/>
    <w:rsid w:val="00477815"/>
    <w:rsid w:val="00477832"/>
    <w:rsid w:val="00477876"/>
    <w:rsid w:val="00477C62"/>
    <w:rsid w:val="00477E35"/>
    <w:rsid w:val="00477FE4"/>
    <w:rsid w:val="00480158"/>
    <w:rsid w:val="0048023E"/>
    <w:rsid w:val="00480DB1"/>
    <w:rsid w:val="00480FA7"/>
    <w:rsid w:val="00481A2C"/>
    <w:rsid w:val="00481A74"/>
    <w:rsid w:val="00481CF9"/>
    <w:rsid w:val="004821CE"/>
    <w:rsid w:val="00482214"/>
    <w:rsid w:val="004825B0"/>
    <w:rsid w:val="00482627"/>
    <w:rsid w:val="004828D9"/>
    <w:rsid w:val="00482987"/>
    <w:rsid w:val="00482A21"/>
    <w:rsid w:val="00482E77"/>
    <w:rsid w:val="004834AB"/>
    <w:rsid w:val="00483A28"/>
    <w:rsid w:val="00483B28"/>
    <w:rsid w:val="00483DB4"/>
    <w:rsid w:val="00483EDF"/>
    <w:rsid w:val="00484280"/>
    <w:rsid w:val="00484DBB"/>
    <w:rsid w:val="00484F2F"/>
    <w:rsid w:val="00485202"/>
    <w:rsid w:val="004853CA"/>
    <w:rsid w:val="00485E1D"/>
    <w:rsid w:val="00486141"/>
    <w:rsid w:val="00486AE7"/>
    <w:rsid w:val="00486E14"/>
    <w:rsid w:val="00486E25"/>
    <w:rsid w:val="00486E98"/>
    <w:rsid w:val="0048747A"/>
    <w:rsid w:val="00490029"/>
    <w:rsid w:val="004902B0"/>
    <w:rsid w:val="004905C2"/>
    <w:rsid w:val="004905D5"/>
    <w:rsid w:val="00490CB5"/>
    <w:rsid w:val="004916BF"/>
    <w:rsid w:val="0049248F"/>
    <w:rsid w:val="0049268D"/>
    <w:rsid w:val="00492D02"/>
    <w:rsid w:val="00493A73"/>
    <w:rsid w:val="0049483F"/>
    <w:rsid w:val="00494BE2"/>
    <w:rsid w:val="00494CE3"/>
    <w:rsid w:val="00494DD8"/>
    <w:rsid w:val="00495807"/>
    <w:rsid w:val="00495A2E"/>
    <w:rsid w:val="004962F7"/>
    <w:rsid w:val="00496770"/>
    <w:rsid w:val="00496948"/>
    <w:rsid w:val="00496E08"/>
    <w:rsid w:val="0049706D"/>
    <w:rsid w:val="00497551"/>
    <w:rsid w:val="00497898"/>
    <w:rsid w:val="004A013E"/>
    <w:rsid w:val="004A02A4"/>
    <w:rsid w:val="004A0EAC"/>
    <w:rsid w:val="004A1290"/>
    <w:rsid w:val="004A12E8"/>
    <w:rsid w:val="004A19B4"/>
    <w:rsid w:val="004A1C43"/>
    <w:rsid w:val="004A1C68"/>
    <w:rsid w:val="004A2131"/>
    <w:rsid w:val="004A23A0"/>
    <w:rsid w:val="004A2446"/>
    <w:rsid w:val="004A27EC"/>
    <w:rsid w:val="004A2BEE"/>
    <w:rsid w:val="004A2D7D"/>
    <w:rsid w:val="004A2EB7"/>
    <w:rsid w:val="004A30C1"/>
    <w:rsid w:val="004A3195"/>
    <w:rsid w:val="004A339A"/>
    <w:rsid w:val="004A347F"/>
    <w:rsid w:val="004A35B4"/>
    <w:rsid w:val="004A368A"/>
    <w:rsid w:val="004A3DBB"/>
    <w:rsid w:val="004A4160"/>
    <w:rsid w:val="004A42B2"/>
    <w:rsid w:val="004A42D4"/>
    <w:rsid w:val="004A4435"/>
    <w:rsid w:val="004A44D7"/>
    <w:rsid w:val="004A4758"/>
    <w:rsid w:val="004A477B"/>
    <w:rsid w:val="004A4DBD"/>
    <w:rsid w:val="004A5105"/>
    <w:rsid w:val="004A5130"/>
    <w:rsid w:val="004A530D"/>
    <w:rsid w:val="004A53EE"/>
    <w:rsid w:val="004A5F86"/>
    <w:rsid w:val="004A614B"/>
    <w:rsid w:val="004A6228"/>
    <w:rsid w:val="004A6723"/>
    <w:rsid w:val="004A7071"/>
    <w:rsid w:val="004A71B7"/>
    <w:rsid w:val="004A71F4"/>
    <w:rsid w:val="004A7281"/>
    <w:rsid w:val="004A7476"/>
    <w:rsid w:val="004A749A"/>
    <w:rsid w:val="004B0455"/>
    <w:rsid w:val="004B07C1"/>
    <w:rsid w:val="004B07F5"/>
    <w:rsid w:val="004B08E7"/>
    <w:rsid w:val="004B0A84"/>
    <w:rsid w:val="004B0B33"/>
    <w:rsid w:val="004B1543"/>
    <w:rsid w:val="004B158A"/>
    <w:rsid w:val="004B1FE0"/>
    <w:rsid w:val="004B2DE2"/>
    <w:rsid w:val="004B31CA"/>
    <w:rsid w:val="004B4BD4"/>
    <w:rsid w:val="004B505A"/>
    <w:rsid w:val="004B5073"/>
    <w:rsid w:val="004B74DB"/>
    <w:rsid w:val="004B7B8C"/>
    <w:rsid w:val="004B7BC5"/>
    <w:rsid w:val="004C02F4"/>
    <w:rsid w:val="004C0585"/>
    <w:rsid w:val="004C0B4A"/>
    <w:rsid w:val="004C0CE1"/>
    <w:rsid w:val="004C0EFB"/>
    <w:rsid w:val="004C1C17"/>
    <w:rsid w:val="004C1EF0"/>
    <w:rsid w:val="004C24DB"/>
    <w:rsid w:val="004C2911"/>
    <w:rsid w:val="004C2952"/>
    <w:rsid w:val="004C2C4F"/>
    <w:rsid w:val="004C2D53"/>
    <w:rsid w:val="004C34CB"/>
    <w:rsid w:val="004C3687"/>
    <w:rsid w:val="004C36AF"/>
    <w:rsid w:val="004C45EC"/>
    <w:rsid w:val="004C4D42"/>
    <w:rsid w:val="004C54DA"/>
    <w:rsid w:val="004C55D6"/>
    <w:rsid w:val="004C6142"/>
    <w:rsid w:val="004C64F5"/>
    <w:rsid w:val="004D03FC"/>
    <w:rsid w:val="004D046F"/>
    <w:rsid w:val="004D0896"/>
    <w:rsid w:val="004D1A47"/>
    <w:rsid w:val="004D1AC3"/>
    <w:rsid w:val="004D1F6A"/>
    <w:rsid w:val="004D2DBE"/>
    <w:rsid w:val="004D2F4A"/>
    <w:rsid w:val="004D3050"/>
    <w:rsid w:val="004D3273"/>
    <w:rsid w:val="004D3329"/>
    <w:rsid w:val="004D359F"/>
    <w:rsid w:val="004D3897"/>
    <w:rsid w:val="004D3F94"/>
    <w:rsid w:val="004D43E1"/>
    <w:rsid w:val="004D4B7A"/>
    <w:rsid w:val="004D4BBD"/>
    <w:rsid w:val="004D4EE9"/>
    <w:rsid w:val="004D4F81"/>
    <w:rsid w:val="004D5378"/>
    <w:rsid w:val="004D559B"/>
    <w:rsid w:val="004D55EF"/>
    <w:rsid w:val="004D5A3F"/>
    <w:rsid w:val="004D5AE5"/>
    <w:rsid w:val="004D5CA9"/>
    <w:rsid w:val="004D5F33"/>
    <w:rsid w:val="004D5F8B"/>
    <w:rsid w:val="004D659A"/>
    <w:rsid w:val="004D67A4"/>
    <w:rsid w:val="004D6B2E"/>
    <w:rsid w:val="004D6EC8"/>
    <w:rsid w:val="004D6F4D"/>
    <w:rsid w:val="004D7108"/>
    <w:rsid w:val="004D7C7F"/>
    <w:rsid w:val="004D7CE4"/>
    <w:rsid w:val="004D7FA0"/>
    <w:rsid w:val="004E082C"/>
    <w:rsid w:val="004E09AB"/>
    <w:rsid w:val="004E1080"/>
    <w:rsid w:val="004E1DE0"/>
    <w:rsid w:val="004E1F87"/>
    <w:rsid w:val="004E1FDC"/>
    <w:rsid w:val="004E21E1"/>
    <w:rsid w:val="004E23CB"/>
    <w:rsid w:val="004E258F"/>
    <w:rsid w:val="004E2968"/>
    <w:rsid w:val="004E2AA0"/>
    <w:rsid w:val="004E2DBB"/>
    <w:rsid w:val="004E2E91"/>
    <w:rsid w:val="004E3157"/>
    <w:rsid w:val="004E354C"/>
    <w:rsid w:val="004E454E"/>
    <w:rsid w:val="004E4813"/>
    <w:rsid w:val="004E4E20"/>
    <w:rsid w:val="004E51CF"/>
    <w:rsid w:val="004E529B"/>
    <w:rsid w:val="004E54F1"/>
    <w:rsid w:val="004E567D"/>
    <w:rsid w:val="004E59F1"/>
    <w:rsid w:val="004E5EE0"/>
    <w:rsid w:val="004E5FE6"/>
    <w:rsid w:val="004E610D"/>
    <w:rsid w:val="004E6153"/>
    <w:rsid w:val="004E625C"/>
    <w:rsid w:val="004E695C"/>
    <w:rsid w:val="004E714B"/>
    <w:rsid w:val="004E755C"/>
    <w:rsid w:val="004E7594"/>
    <w:rsid w:val="004E76ED"/>
    <w:rsid w:val="004E773E"/>
    <w:rsid w:val="004E79F4"/>
    <w:rsid w:val="004E7BA5"/>
    <w:rsid w:val="004F06AF"/>
    <w:rsid w:val="004F0E46"/>
    <w:rsid w:val="004F107F"/>
    <w:rsid w:val="004F10ED"/>
    <w:rsid w:val="004F1313"/>
    <w:rsid w:val="004F136D"/>
    <w:rsid w:val="004F1804"/>
    <w:rsid w:val="004F18BA"/>
    <w:rsid w:val="004F1AC9"/>
    <w:rsid w:val="004F1C99"/>
    <w:rsid w:val="004F239B"/>
    <w:rsid w:val="004F23DB"/>
    <w:rsid w:val="004F2843"/>
    <w:rsid w:val="004F2B1E"/>
    <w:rsid w:val="004F2CC1"/>
    <w:rsid w:val="004F3071"/>
    <w:rsid w:val="004F36F1"/>
    <w:rsid w:val="004F3EF5"/>
    <w:rsid w:val="004F40CB"/>
    <w:rsid w:val="004F4316"/>
    <w:rsid w:val="004F49FE"/>
    <w:rsid w:val="004F51C3"/>
    <w:rsid w:val="004F5440"/>
    <w:rsid w:val="004F5C28"/>
    <w:rsid w:val="004F5D90"/>
    <w:rsid w:val="004F5DFA"/>
    <w:rsid w:val="004F60B5"/>
    <w:rsid w:val="004F6588"/>
    <w:rsid w:val="004F6A2C"/>
    <w:rsid w:val="004F7DDF"/>
    <w:rsid w:val="004F7EEF"/>
    <w:rsid w:val="00500340"/>
    <w:rsid w:val="0050063C"/>
    <w:rsid w:val="005011D2"/>
    <w:rsid w:val="0050129F"/>
    <w:rsid w:val="00501B8B"/>
    <w:rsid w:val="00502590"/>
    <w:rsid w:val="00502791"/>
    <w:rsid w:val="005027B7"/>
    <w:rsid w:val="0050296C"/>
    <w:rsid w:val="00502DE9"/>
    <w:rsid w:val="0050342B"/>
    <w:rsid w:val="005036D2"/>
    <w:rsid w:val="00503D86"/>
    <w:rsid w:val="00503DE6"/>
    <w:rsid w:val="00504B05"/>
    <w:rsid w:val="00504CA8"/>
    <w:rsid w:val="00504DD9"/>
    <w:rsid w:val="00504F13"/>
    <w:rsid w:val="00504F65"/>
    <w:rsid w:val="00505136"/>
    <w:rsid w:val="00505520"/>
    <w:rsid w:val="00505947"/>
    <w:rsid w:val="005059DF"/>
    <w:rsid w:val="00505B0D"/>
    <w:rsid w:val="00505D7C"/>
    <w:rsid w:val="00506194"/>
    <w:rsid w:val="005063E2"/>
    <w:rsid w:val="005066CF"/>
    <w:rsid w:val="00506AF1"/>
    <w:rsid w:val="00506C1F"/>
    <w:rsid w:val="00506D16"/>
    <w:rsid w:val="00506FF5"/>
    <w:rsid w:val="00507251"/>
    <w:rsid w:val="0050750B"/>
    <w:rsid w:val="0050767D"/>
    <w:rsid w:val="00507745"/>
    <w:rsid w:val="005078CA"/>
    <w:rsid w:val="005079A7"/>
    <w:rsid w:val="00507B2D"/>
    <w:rsid w:val="00507E96"/>
    <w:rsid w:val="00510885"/>
    <w:rsid w:val="005108A8"/>
    <w:rsid w:val="00510CFB"/>
    <w:rsid w:val="00511275"/>
    <w:rsid w:val="005113C7"/>
    <w:rsid w:val="005117B9"/>
    <w:rsid w:val="00511DCE"/>
    <w:rsid w:val="005124CD"/>
    <w:rsid w:val="00512757"/>
    <w:rsid w:val="005129B2"/>
    <w:rsid w:val="00512A2F"/>
    <w:rsid w:val="00512A4D"/>
    <w:rsid w:val="00512B22"/>
    <w:rsid w:val="00512E67"/>
    <w:rsid w:val="0051310D"/>
    <w:rsid w:val="0051375E"/>
    <w:rsid w:val="0051389F"/>
    <w:rsid w:val="00513A24"/>
    <w:rsid w:val="00513F17"/>
    <w:rsid w:val="00513FAD"/>
    <w:rsid w:val="00514DF5"/>
    <w:rsid w:val="00515109"/>
    <w:rsid w:val="00515853"/>
    <w:rsid w:val="00515EDC"/>
    <w:rsid w:val="0051667B"/>
    <w:rsid w:val="005166AD"/>
    <w:rsid w:val="00516C20"/>
    <w:rsid w:val="00516C7C"/>
    <w:rsid w:val="005172EC"/>
    <w:rsid w:val="005173FB"/>
    <w:rsid w:val="00517C4B"/>
    <w:rsid w:val="00520773"/>
    <w:rsid w:val="005207E6"/>
    <w:rsid w:val="00520C3F"/>
    <w:rsid w:val="00520D1A"/>
    <w:rsid w:val="00521A93"/>
    <w:rsid w:val="00521DF3"/>
    <w:rsid w:val="00521E99"/>
    <w:rsid w:val="0052230B"/>
    <w:rsid w:val="005227A1"/>
    <w:rsid w:val="00522C8C"/>
    <w:rsid w:val="005234E5"/>
    <w:rsid w:val="005241F4"/>
    <w:rsid w:val="00524A46"/>
    <w:rsid w:val="00524B2E"/>
    <w:rsid w:val="00524B96"/>
    <w:rsid w:val="00525A99"/>
    <w:rsid w:val="00525AAF"/>
    <w:rsid w:val="00526156"/>
    <w:rsid w:val="005261EB"/>
    <w:rsid w:val="00526460"/>
    <w:rsid w:val="0052714B"/>
    <w:rsid w:val="00527286"/>
    <w:rsid w:val="00527892"/>
    <w:rsid w:val="005302B9"/>
    <w:rsid w:val="00530501"/>
    <w:rsid w:val="005306C4"/>
    <w:rsid w:val="0053096E"/>
    <w:rsid w:val="0053109D"/>
    <w:rsid w:val="005314FC"/>
    <w:rsid w:val="00531759"/>
    <w:rsid w:val="00531865"/>
    <w:rsid w:val="005318A8"/>
    <w:rsid w:val="00531AEA"/>
    <w:rsid w:val="00531DC3"/>
    <w:rsid w:val="005320DF"/>
    <w:rsid w:val="00532573"/>
    <w:rsid w:val="00532B2B"/>
    <w:rsid w:val="0053352A"/>
    <w:rsid w:val="00533AE8"/>
    <w:rsid w:val="00533F81"/>
    <w:rsid w:val="005340BA"/>
    <w:rsid w:val="0053429B"/>
    <w:rsid w:val="005345EF"/>
    <w:rsid w:val="00535893"/>
    <w:rsid w:val="005358FB"/>
    <w:rsid w:val="00535BF9"/>
    <w:rsid w:val="005362F4"/>
    <w:rsid w:val="00536376"/>
    <w:rsid w:val="0053639B"/>
    <w:rsid w:val="005364E7"/>
    <w:rsid w:val="00536509"/>
    <w:rsid w:val="00536685"/>
    <w:rsid w:val="0053682D"/>
    <w:rsid w:val="00537465"/>
    <w:rsid w:val="00537F8F"/>
    <w:rsid w:val="0054012F"/>
    <w:rsid w:val="00540144"/>
    <w:rsid w:val="005402BD"/>
    <w:rsid w:val="0054060C"/>
    <w:rsid w:val="0054090B"/>
    <w:rsid w:val="00540B69"/>
    <w:rsid w:val="00540EF5"/>
    <w:rsid w:val="00541C58"/>
    <w:rsid w:val="00541DF4"/>
    <w:rsid w:val="00542004"/>
    <w:rsid w:val="00542376"/>
    <w:rsid w:val="0054293C"/>
    <w:rsid w:val="00542B1E"/>
    <w:rsid w:val="00543106"/>
    <w:rsid w:val="00543324"/>
    <w:rsid w:val="00543908"/>
    <w:rsid w:val="0054431C"/>
    <w:rsid w:val="0054441A"/>
    <w:rsid w:val="0054457E"/>
    <w:rsid w:val="00544673"/>
    <w:rsid w:val="00544676"/>
    <w:rsid w:val="0054505C"/>
    <w:rsid w:val="0054506B"/>
    <w:rsid w:val="00545A0C"/>
    <w:rsid w:val="00545A38"/>
    <w:rsid w:val="00545B36"/>
    <w:rsid w:val="00546B7C"/>
    <w:rsid w:val="00546DAF"/>
    <w:rsid w:val="00546F49"/>
    <w:rsid w:val="00546F5F"/>
    <w:rsid w:val="00547243"/>
    <w:rsid w:val="0054740A"/>
    <w:rsid w:val="00547959"/>
    <w:rsid w:val="00547A77"/>
    <w:rsid w:val="00547B8E"/>
    <w:rsid w:val="00547F3E"/>
    <w:rsid w:val="00547F52"/>
    <w:rsid w:val="0055036C"/>
    <w:rsid w:val="005504D3"/>
    <w:rsid w:val="005505CB"/>
    <w:rsid w:val="00550ADD"/>
    <w:rsid w:val="00551249"/>
    <w:rsid w:val="005512B5"/>
    <w:rsid w:val="0055148B"/>
    <w:rsid w:val="0055167A"/>
    <w:rsid w:val="00551EBA"/>
    <w:rsid w:val="0055225E"/>
    <w:rsid w:val="00552E65"/>
    <w:rsid w:val="00553326"/>
    <w:rsid w:val="00553B8E"/>
    <w:rsid w:val="00553F3E"/>
    <w:rsid w:val="0055429A"/>
    <w:rsid w:val="00554322"/>
    <w:rsid w:val="00554744"/>
    <w:rsid w:val="005559C0"/>
    <w:rsid w:val="00556390"/>
    <w:rsid w:val="005566B7"/>
    <w:rsid w:val="00556CD7"/>
    <w:rsid w:val="00556EAE"/>
    <w:rsid w:val="00556FD5"/>
    <w:rsid w:val="00557064"/>
    <w:rsid w:val="0055711B"/>
    <w:rsid w:val="0055741C"/>
    <w:rsid w:val="005578D0"/>
    <w:rsid w:val="00557F11"/>
    <w:rsid w:val="0056044C"/>
    <w:rsid w:val="005604F8"/>
    <w:rsid w:val="00560575"/>
    <w:rsid w:val="005605CD"/>
    <w:rsid w:val="00560B65"/>
    <w:rsid w:val="00560E19"/>
    <w:rsid w:val="005613EF"/>
    <w:rsid w:val="005614C9"/>
    <w:rsid w:val="00561822"/>
    <w:rsid w:val="00561E2B"/>
    <w:rsid w:val="00562278"/>
    <w:rsid w:val="0056249D"/>
    <w:rsid w:val="0056280B"/>
    <w:rsid w:val="00562ABB"/>
    <w:rsid w:val="00562E38"/>
    <w:rsid w:val="00563494"/>
    <w:rsid w:val="00563538"/>
    <w:rsid w:val="005637E9"/>
    <w:rsid w:val="00564006"/>
    <w:rsid w:val="005640FD"/>
    <w:rsid w:val="0056415A"/>
    <w:rsid w:val="00564188"/>
    <w:rsid w:val="00564548"/>
    <w:rsid w:val="0056464C"/>
    <w:rsid w:val="00564BDA"/>
    <w:rsid w:val="00565057"/>
    <w:rsid w:val="005651BE"/>
    <w:rsid w:val="00565247"/>
    <w:rsid w:val="00565617"/>
    <w:rsid w:val="00565661"/>
    <w:rsid w:val="00565663"/>
    <w:rsid w:val="005656EF"/>
    <w:rsid w:val="00565CB5"/>
    <w:rsid w:val="00566162"/>
    <w:rsid w:val="005662CB"/>
    <w:rsid w:val="0056656C"/>
    <w:rsid w:val="00566948"/>
    <w:rsid w:val="00566A60"/>
    <w:rsid w:val="00567837"/>
    <w:rsid w:val="00567BE0"/>
    <w:rsid w:val="005700E5"/>
    <w:rsid w:val="00570250"/>
    <w:rsid w:val="00570369"/>
    <w:rsid w:val="0057053E"/>
    <w:rsid w:val="005712BF"/>
    <w:rsid w:val="0057137C"/>
    <w:rsid w:val="00571398"/>
    <w:rsid w:val="00571B27"/>
    <w:rsid w:val="00571F71"/>
    <w:rsid w:val="00572156"/>
    <w:rsid w:val="00572192"/>
    <w:rsid w:val="005721B9"/>
    <w:rsid w:val="00572541"/>
    <w:rsid w:val="00572E3E"/>
    <w:rsid w:val="00572ED5"/>
    <w:rsid w:val="005736AB"/>
    <w:rsid w:val="00573AA2"/>
    <w:rsid w:val="005745FE"/>
    <w:rsid w:val="00574851"/>
    <w:rsid w:val="00574944"/>
    <w:rsid w:val="00574F2C"/>
    <w:rsid w:val="00574F6E"/>
    <w:rsid w:val="00575297"/>
    <w:rsid w:val="005753C2"/>
    <w:rsid w:val="0057546B"/>
    <w:rsid w:val="005757FB"/>
    <w:rsid w:val="00576014"/>
    <w:rsid w:val="00576114"/>
    <w:rsid w:val="00576273"/>
    <w:rsid w:val="005764BE"/>
    <w:rsid w:val="005765B7"/>
    <w:rsid w:val="00576D63"/>
    <w:rsid w:val="005774B6"/>
    <w:rsid w:val="00577691"/>
    <w:rsid w:val="005777BA"/>
    <w:rsid w:val="005777E3"/>
    <w:rsid w:val="00577A13"/>
    <w:rsid w:val="0058028D"/>
    <w:rsid w:val="00580732"/>
    <w:rsid w:val="00580B88"/>
    <w:rsid w:val="00581013"/>
    <w:rsid w:val="00581638"/>
    <w:rsid w:val="00581863"/>
    <w:rsid w:val="0058195F"/>
    <w:rsid w:val="00581A76"/>
    <w:rsid w:val="00581B91"/>
    <w:rsid w:val="0058213B"/>
    <w:rsid w:val="00582421"/>
    <w:rsid w:val="005825EA"/>
    <w:rsid w:val="00582AD0"/>
    <w:rsid w:val="00582CFD"/>
    <w:rsid w:val="005831BD"/>
    <w:rsid w:val="00583669"/>
    <w:rsid w:val="005839EF"/>
    <w:rsid w:val="00583F0E"/>
    <w:rsid w:val="005841F6"/>
    <w:rsid w:val="005847C8"/>
    <w:rsid w:val="00584AD8"/>
    <w:rsid w:val="0058514F"/>
    <w:rsid w:val="0058568B"/>
    <w:rsid w:val="00585FCC"/>
    <w:rsid w:val="0058647E"/>
    <w:rsid w:val="00586734"/>
    <w:rsid w:val="00586B46"/>
    <w:rsid w:val="00586FCE"/>
    <w:rsid w:val="0058718A"/>
    <w:rsid w:val="0058720B"/>
    <w:rsid w:val="005873B8"/>
    <w:rsid w:val="005875A6"/>
    <w:rsid w:val="005878E2"/>
    <w:rsid w:val="0059003E"/>
    <w:rsid w:val="00590103"/>
    <w:rsid w:val="005905D6"/>
    <w:rsid w:val="00590AA8"/>
    <w:rsid w:val="00590C28"/>
    <w:rsid w:val="00590C8A"/>
    <w:rsid w:val="00590EF8"/>
    <w:rsid w:val="0059140E"/>
    <w:rsid w:val="0059177B"/>
    <w:rsid w:val="005918A0"/>
    <w:rsid w:val="005918CD"/>
    <w:rsid w:val="00591CA4"/>
    <w:rsid w:val="00591D76"/>
    <w:rsid w:val="005925A9"/>
    <w:rsid w:val="00592B0C"/>
    <w:rsid w:val="00592D37"/>
    <w:rsid w:val="00592EDE"/>
    <w:rsid w:val="00592FF5"/>
    <w:rsid w:val="0059320E"/>
    <w:rsid w:val="005933F6"/>
    <w:rsid w:val="005935F4"/>
    <w:rsid w:val="00593739"/>
    <w:rsid w:val="00593790"/>
    <w:rsid w:val="00593A1E"/>
    <w:rsid w:val="00593DB7"/>
    <w:rsid w:val="0059464F"/>
    <w:rsid w:val="00594BA5"/>
    <w:rsid w:val="00595077"/>
    <w:rsid w:val="005960BA"/>
    <w:rsid w:val="005962ED"/>
    <w:rsid w:val="00596414"/>
    <w:rsid w:val="005965EB"/>
    <w:rsid w:val="00596A24"/>
    <w:rsid w:val="00596A2F"/>
    <w:rsid w:val="00596D0C"/>
    <w:rsid w:val="00596D93"/>
    <w:rsid w:val="005971B3"/>
    <w:rsid w:val="005976D5"/>
    <w:rsid w:val="00597F63"/>
    <w:rsid w:val="00597F9D"/>
    <w:rsid w:val="005A0179"/>
    <w:rsid w:val="005A06AE"/>
    <w:rsid w:val="005A13B1"/>
    <w:rsid w:val="005A13ED"/>
    <w:rsid w:val="005A1499"/>
    <w:rsid w:val="005A1B19"/>
    <w:rsid w:val="005A1C41"/>
    <w:rsid w:val="005A1E9D"/>
    <w:rsid w:val="005A1EEC"/>
    <w:rsid w:val="005A211A"/>
    <w:rsid w:val="005A378A"/>
    <w:rsid w:val="005A3993"/>
    <w:rsid w:val="005A3E45"/>
    <w:rsid w:val="005A3F45"/>
    <w:rsid w:val="005A42EA"/>
    <w:rsid w:val="005A4418"/>
    <w:rsid w:val="005A4476"/>
    <w:rsid w:val="005A470E"/>
    <w:rsid w:val="005A471E"/>
    <w:rsid w:val="005A49A1"/>
    <w:rsid w:val="005A49AA"/>
    <w:rsid w:val="005A4A90"/>
    <w:rsid w:val="005A4BBD"/>
    <w:rsid w:val="005A5701"/>
    <w:rsid w:val="005A5866"/>
    <w:rsid w:val="005A6588"/>
    <w:rsid w:val="005A6E05"/>
    <w:rsid w:val="005A6F70"/>
    <w:rsid w:val="005B02A1"/>
    <w:rsid w:val="005B0455"/>
    <w:rsid w:val="005B08BE"/>
    <w:rsid w:val="005B0ED6"/>
    <w:rsid w:val="005B1696"/>
    <w:rsid w:val="005B16B3"/>
    <w:rsid w:val="005B1DAD"/>
    <w:rsid w:val="005B1E2F"/>
    <w:rsid w:val="005B2382"/>
    <w:rsid w:val="005B2633"/>
    <w:rsid w:val="005B292A"/>
    <w:rsid w:val="005B2B14"/>
    <w:rsid w:val="005B2ED2"/>
    <w:rsid w:val="005B315C"/>
    <w:rsid w:val="005B355D"/>
    <w:rsid w:val="005B37E3"/>
    <w:rsid w:val="005B412F"/>
    <w:rsid w:val="005B4D2A"/>
    <w:rsid w:val="005B4D39"/>
    <w:rsid w:val="005B549E"/>
    <w:rsid w:val="005B5676"/>
    <w:rsid w:val="005B5813"/>
    <w:rsid w:val="005B5AD9"/>
    <w:rsid w:val="005B5CF7"/>
    <w:rsid w:val="005B6965"/>
    <w:rsid w:val="005B6B01"/>
    <w:rsid w:val="005B6F09"/>
    <w:rsid w:val="005B74B5"/>
    <w:rsid w:val="005B74F0"/>
    <w:rsid w:val="005B7622"/>
    <w:rsid w:val="005B7A82"/>
    <w:rsid w:val="005B7C48"/>
    <w:rsid w:val="005C069E"/>
    <w:rsid w:val="005C0C62"/>
    <w:rsid w:val="005C0CC7"/>
    <w:rsid w:val="005C1742"/>
    <w:rsid w:val="005C1D00"/>
    <w:rsid w:val="005C25BE"/>
    <w:rsid w:val="005C295E"/>
    <w:rsid w:val="005C3478"/>
    <w:rsid w:val="005C37C6"/>
    <w:rsid w:val="005C3B09"/>
    <w:rsid w:val="005C3BA9"/>
    <w:rsid w:val="005C3CF3"/>
    <w:rsid w:val="005C3E1F"/>
    <w:rsid w:val="005C439D"/>
    <w:rsid w:val="005C46EA"/>
    <w:rsid w:val="005C472A"/>
    <w:rsid w:val="005C48FB"/>
    <w:rsid w:val="005C538E"/>
    <w:rsid w:val="005C559C"/>
    <w:rsid w:val="005C58CD"/>
    <w:rsid w:val="005C692B"/>
    <w:rsid w:val="005C6E2F"/>
    <w:rsid w:val="005C7340"/>
    <w:rsid w:val="005C7436"/>
    <w:rsid w:val="005C74C6"/>
    <w:rsid w:val="005C77CE"/>
    <w:rsid w:val="005C7B70"/>
    <w:rsid w:val="005C7C91"/>
    <w:rsid w:val="005D0207"/>
    <w:rsid w:val="005D051D"/>
    <w:rsid w:val="005D13F4"/>
    <w:rsid w:val="005D1758"/>
    <w:rsid w:val="005D1D46"/>
    <w:rsid w:val="005D245C"/>
    <w:rsid w:val="005D2F9B"/>
    <w:rsid w:val="005D313D"/>
    <w:rsid w:val="005D34CB"/>
    <w:rsid w:val="005D3679"/>
    <w:rsid w:val="005D373F"/>
    <w:rsid w:val="005D3A54"/>
    <w:rsid w:val="005D3C06"/>
    <w:rsid w:val="005D4DB5"/>
    <w:rsid w:val="005D4E8A"/>
    <w:rsid w:val="005D5220"/>
    <w:rsid w:val="005D5A08"/>
    <w:rsid w:val="005D5B6A"/>
    <w:rsid w:val="005D5C1B"/>
    <w:rsid w:val="005D62FA"/>
    <w:rsid w:val="005D66B9"/>
    <w:rsid w:val="005D6896"/>
    <w:rsid w:val="005D70CF"/>
    <w:rsid w:val="005D716D"/>
    <w:rsid w:val="005D7356"/>
    <w:rsid w:val="005D7CD2"/>
    <w:rsid w:val="005D7F92"/>
    <w:rsid w:val="005E0249"/>
    <w:rsid w:val="005E0749"/>
    <w:rsid w:val="005E1383"/>
    <w:rsid w:val="005E15B1"/>
    <w:rsid w:val="005E164D"/>
    <w:rsid w:val="005E16D6"/>
    <w:rsid w:val="005E16F4"/>
    <w:rsid w:val="005E17FF"/>
    <w:rsid w:val="005E18E4"/>
    <w:rsid w:val="005E2233"/>
    <w:rsid w:val="005E2589"/>
    <w:rsid w:val="005E2AC7"/>
    <w:rsid w:val="005E2DC4"/>
    <w:rsid w:val="005E2F64"/>
    <w:rsid w:val="005E2FCD"/>
    <w:rsid w:val="005E3337"/>
    <w:rsid w:val="005E350A"/>
    <w:rsid w:val="005E38D1"/>
    <w:rsid w:val="005E3903"/>
    <w:rsid w:val="005E3A21"/>
    <w:rsid w:val="005E3BFE"/>
    <w:rsid w:val="005E4676"/>
    <w:rsid w:val="005E4938"/>
    <w:rsid w:val="005E4A05"/>
    <w:rsid w:val="005E4AA4"/>
    <w:rsid w:val="005E4B48"/>
    <w:rsid w:val="005E4D34"/>
    <w:rsid w:val="005E5142"/>
    <w:rsid w:val="005E5D88"/>
    <w:rsid w:val="005E6026"/>
    <w:rsid w:val="005E6337"/>
    <w:rsid w:val="005E6904"/>
    <w:rsid w:val="005E6941"/>
    <w:rsid w:val="005E6D1C"/>
    <w:rsid w:val="005E6F79"/>
    <w:rsid w:val="005E7394"/>
    <w:rsid w:val="005E73D5"/>
    <w:rsid w:val="005F0004"/>
    <w:rsid w:val="005F072C"/>
    <w:rsid w:val="005F0CE8"/>
    <w:rsid w:val="005F1135"/>
    <w:rsid w:val="005F12B5"/>
    <w:rsid w:val="005F1307"/>
    <w:rsid w:val="005F1395"/>
    <w:rsid w:val="005F16CC"/>
    <w:rsid w:val="005F19AE"/>
    <w:rsid w:val="005F1C02"/>
    <w:rsid w:val="005F1D6F"/>
    <w:rsid w:val="005F271C"/>
    <w:rsid w:val="005F2964"/>
    <w:rsid w:val="005F2E6D"/>
    <w:rsid w:val="005F3350"/>
    <w:rsid w:val="005F3482"/>
    <w:rsid w:val="005F3722"/>
    <w:rsid w:val="005F37A8"/>
    <w:rsid w:val="005F3D37"/>
    <w:rsid w:val="005F43D3"/>
    <w:rsid w:val="005F46DC"/>
    <w:rsid w:val="005F482D"/>
    <w:rsid w:val="005F498D"/>
    <w:rsid w:val="005F4A36"/>
    <w:rsid w:val="005F506B"/>
    <w:rsid w:val="005F51DB"/>
    <w:rsid w:val="005F5365"/>
    <w:rsid w:val="005F5459"/>
    <w:rsid w:val="005F5864"/>
    <w:rsid w:val="005F5A03"/>
    <w:rsid w:val="005F5C54"/>
    <w:rsid w:val="005F615C"/>
    <w:rsid w:val="005F61BD"/>
    <w:rsid w:val="005F629C"/>
    <w:rsid w:val="005F6A6B"/>
    <w:rsid w:val="005F6BBD"/>
    <w:rsid w:val="005F734F"/>
    <w:rsid w:val="005F7A2B"/>
    <w:rsid w:val="005F7F5B"/>
    <w:rsid w:val="0060046B"/>
    <w:rsid w:val="006009B2"/>
    <w:rsid w:val="00600AB4"/>
    <w:rsid w:val="00600B58"/>
    <w:rsid w:val="00600B62"/>
    <w:rsid w:val="00600E65"/>
    <w:rsid w:val="00600FB2"/>
    <w:rsid w:val="00601334"/>
    <w:rsid w:val="0060152B"/>
    <w:rsid w:val="006015AE"/>
    <w:rsid w:val="00601C4A"/>
    <w:rsid w:val="00601E71"/>
    <w:rsid w:val="00602045"/>
    <w:rsid w:val="00602708"/>
    <w:rsid w:val="00602889"/>
    <w:rsid w:val="00602B84"/>
    <w:rsid w:val="00602C7F"/>
    <w:rsid w:val="00603268"/>
    <w:rsid w:val="0060357E"/>
    <w:rsid w:val="00603629"/>
    <w:rsid w:val="00603AF6"/>
    <w:rsid w:val="00603BDE"/>
    <w:rsid w:val="0060407B"/>
    <w:rsid w:val="006045CE"/>
    <w:rsid w:val="00604B81"/>
    <w:rsid w:val="00604BA5"/>
    <w:rsid w:val="006052FD"/>
    <w:rsid w:val="0060560D"/>
    <w:rsid w:val="0060561D"/>
    <w:rsid w:val="00605AFD"/>
    <w:rsid w:val="00605CE1"/>
    <w:rsid w:val="00605D90"/>
    <w:rsid w:val="00605DFF"/>
    <w:rsid w:val="006063B2"/>
    <w:rsid w:val="00606D39"/>
    <w:rsid w:val="0060741E"/>
    <w:rsid w:val="0060763F"/>
    <w:rsid w:val="00607867"/>
    <w:rsid w:val="00607C6C"/>
    <w:rsid w:val="00607DB7"/>
    <w:rsid w:val="00607DE1"/>
    <w:rsid w:val="00610C4E"/>
    <w:rsid w:val="00610FD2"/>
    <w:rsid w:val="0061113B"/>
    <w:rsid w:val="00612474"/>
    <w:rsid w:val="006127AC"/>
    <w:rsid w:val="00612FA8"/>
    <w:rsid w:val="0061307E"/>
    <w:rsid w:val="0061340C"/>
    <w:rsid w:val="00613D72"/>
    <w:rsid w:val="00613DC6"/>
    <w:rsid w:val="006142E9"/>
    <w:rsid w:val="006143AC"/>
    <w:rsid w:val="006147D3"/>
    <w:rsid w:val="0061495D"/>
    <w:rsid w:val="00614EAA"/>
    <w:rsid w:val="0061521D"/>
    <w:rsid w:val="00615B2C"/>
    <w:rsid w:val="00615BF9"/>
    <w:rsid w:val="00615CA0"/>
    <w:rsid w:val="00615CC5"/>
    <w:rsid w:val="00615DC0"/>
    <w:rsid w:val="00615E63"/>
    <w:rsid w:val="00615F2F"/>
    <w:rsid w:val="00615FC6"/>
    <w:rsid w:val="00616193"/>
    <w:rsid w:val="00616520"/>
    <w:rsid w:val="00616E52"/>
    <w:rsid w:val="00617769"/>
    <w:rsid w:val="006177C3"/>
    <w:rsid w:val="006178EA"/>
    <w:rsid w:val="00617EBB"/>
    <w:rsid w:val="00621495"/>
    <w:rsid w:val="006216C5"/>
    <w:rsid w:val="00621863"/>
    <w:rsid w:val="00621C3D"/>
    <w:rsid w:val="00622163"/>
    <w:rsid w:val="006221A7"/>
    <w:rsid w:val="006229BA"/>
    <w:rsid w:val="00622BB7"/>
    <w:rsid w:val="006238DA"/>
    <w:rsid w:val="006239FE"/>
    <w:rsid w:val="00623ADC"/>
    <w:rsid w:val="0062400A"/>
    <w:rsid w:val="006242B7"/>
    <w:rsid w:val="006254D0"/>
    <w:rsid w:val="0062558C"/>
    <w:rsid w:val="00625BC6"/>
    <w:rsid w:val="00626466"/>
    <w:rsid w:val="00626751"/>
    <w:rsid w:val="006269DA"/>
    <w:rsid w:val="00626A43"/>
    <w:rsid w:val="00626A76"/>
    <w:rsid w:val="00626B16"/>
    <w:rsid w:val="00626FDC"/>
    <w:rsid w:val="00627705"/>
    <w:rsid w:val="00627CAE"/>
    <w:rsid w:val="00627F2F"/>
    <w:rsid w:val="00630017"/>
    <w:rsid w:val="0063028C"/>
    <w:rsid w:val="006305F0"/>
    <w:rsid w:val="006309E9"/>
    <w:rsid w:val="00631051"/>
    <w:rsid w:val="00631240"/>
    <w:rsid w:val="006316B0"/>
    <w:rsid w:val="00631914"/>
    <w:rsid w:val="00631E5B"/>
    <w:rsid w:val="006321B9"/>
    <w:rsid w:val="006328AC"/>
    <w:rsid w:val="00632930"/>
    <w:rsid w:val="00632B02"/>
    <w:rsid w:val="00632B75"/>
    <w:rsid w:val="00632CCC"/>
    <w:rsid w:val="006337A1"/>
    <w:rsid w:val="006339B7"/>
    <w:rsid w:val="00633C6C"/>
    <w:rsid w:val="00633D78"/>
    <w:rsid w:val="00633D83"/>
    <w:rsid w:val="00633E92"/>
    <w:rsid w:val="006347F8"/>
    <w:rsid w:val="00634E71"/>
    <w:rsid w:val="0063509D"/>
    <w:rsid w:val="006355BC"/>
    <w:rsid w:val="006355F2"/>
    <w:rsid w:val="0063563C"/>
    <w:rsid w:val="006363F4"/>
    <w:rsid w:val="00636512"/>
    <w:rsid w:val="00636627"/>
    <w:rsid w:val="00636920"/>
    <w:rsid w:val="00636EA2"/>
    <w:rsid w:val="00636EED"/>
    <w:rsid w:val="006374F9"/>
    <w:rsid w:val="00637651"/>
    <w:rsid w:val="006376E1"/>
    <w:rsid w:val="00637920"/>
    <w:rsid w:val="00637948"/>
    <w:rsid w:val="00640E58"/>
    <w:rsid w:val="0064102E"/>
    <w:rsid w:val="0064124E"/>
    <w:rsid w:val="006413D6"/>
    <w:rsid w:val="006414D1"/>
    <w:rsid w:val="006414FC"/>
    <w:rsid w:val="00641DD3"/>
    <w:rsid w:val="00641DF0"/>
    <w:rsid w:val="006420E0"/>
    <w:rsid w:val="0064211F"/>
    <w:rsid w:val="006426D2"/>
    <w:rsid w:val="006426E7"/>
    <w:rsid w:val="00643671"/>
    <w:rsid w:val="00643940"/>
    <w:rsid w:val="00643B8C"/>
    <w:rsid w:val="00643DE5"/>
    <w:rsid w:val="00643E68"/>
    <w:rsid w:val="00643EDA"/>
    <w:rsid w:val="00643F1E"/>
    <w:rsid w:val="00643F99"/>
    <w:rsid w:val="0064429F"/>
    <w:rsid w:val="0064462E"/>
    <w:rsid w:val="0064476C"/>
    <w:rsid w:val="006448F1"/>
    <w:rsid w:val="00644E1E"/>
    <w:rsid w:val="00644F78"/>
    <w:rsid w:val="0064507A"/>
    <w:rsid w:val="00645D9D"/>
    <w:rsid w:val="00645FD8"/>
    <w:rsid w:val="0064617E"/>
    <w:rsid w:val="0064653A"/>
    <w:rsid w:val="0064654D"/>
    <w:rsid w:val="0064655D"/>
    <w:rsid w:val="00646BFD"/>
    <w:rsid w:val="00646EEC"/>
    <w:rsid w:val="00646F10"/>
    <w:rsid w:val="006472B0"/>
    <w:rsid w:val="00647360"/>
    <w:rsid w:val="006474A2"/>
    <w:rsid w:val="00647623"/>
    <w:rsid w:val="0064779D"/>
    <w:rsid w:val="006477CD"/>
    <w:rsid w:val="00647862"/>
    <w:rsid w:val="00647B73"/>
    <w:rsid w:val="00647BF9"/>
    <w:rsid w:val="00647C11"/>
    <w:rsid w:val="00647E0D"/>
    <w:rsid w:val="006500A7"/>
    <w:rsid w:val="006500AA"/>
    <w:rsid w:val="006504D9"/>
    <w:rsid w:val="006505B7"/>
    <w:rsid w:val="0065136C"/>
    <w:rsid w:val="0065138E"/>
    <w:rsid w:val="00651459"/>
    <w:rsid w:val="00651720"/>
    <w:rsid w:val="006518DE"/>
    <w:rsid w:val="00651AA1"/>
    <w:rsid w:val="00651FEE"/>
    <w:rsid w:val="006526C3"/>
    <w:rsid w:val="00652AE2"/>
    <w:rsid w:val="00652B6B"/>
    <w:rsid w:val="00652E8B"/>
    <w:rsid w:val="00652F66"/>
    <w:rsid w:val="00653194"/>
    <w:rsid w:val="00653606"/>
    <w:rsid w:val="00653AFE"/>
    <w:rsid w:val="00653BA7"/>
    <w:rsid w:val="00653E16"/>
    <w:rsid w:val="00653FAE"/>
    <w:rsid w:val="0065416D"/>
    <w:rsid w:val="00654359"/>
    <w:rsid w:val="00654502"/>
    <w:rsid w:val="00654539"/>
    <w:rsid w:val="006546EE"/>
    <w:rsid w:val="006547C1"/>
    <w:rsid w:val="006548D3"/>
    <w:rsid w:val="006549C4"/>
    <w:rsid w:val="00654B68"/>
    <w:rsid w:val="00654D67"/>
    <w:rsid w:val="00655025"/>
    <w:rsid w:val="006556DA"/>
    <w:rsid w:val="0065584A"/>
    <w:rsid w:val="00655DE8"/>
    <w:rsid w:val="00655ECF"/>
    <w:rsid w:val="00656815"/>
    <w:rsid w:val="00656A7F"/>
    <w:rsid w:val="00656AAA"/>
    <w:rsid w:val="00656C4E"/>
    <w:rsid w:val="006571B6"/>
    <w:rsid w:val="00657374"/>
    <w:rsid w:val="00657A9B"/>
    <w:rsid w:val="00657AFB"/>
    <w:rsid w:val="0066024F"/>
    <w:rsid w:val="0066044F"/>
    <w:rsid w:val="00660FE7"/>
    <w:rsid w:val="006612B9"/>
    <w:rsid w:val="00661C0E"/>
    <w:rsid w:val="00661C7F"/>
    <w:rsid w:val="00661D57"/>
    <w:rsid w:val="00661D58"/>
    <w:rsid w:val="00662394"/>
    <w:rsid w:val="006623EF"/>
    <w:rsid w:val="00662695"/>
    <w:rsid w:val="006629F8"/>
    <w:rsid w:val="00662B0C"/>
    <w:rsid w:val="00662F0F"/>
    <w:rsid w:val="00662F47"/>
    <w:rsid w:val="00662F99"/>
    <w:rsid w:val="0066351B"/>
    <w:rsid w:val="00663653"/>
    <w:rsid w:val="00663669"/>
    <w:rsid w:val="006637C5"/>
    <w:rsid w:val="006639D5"/>
    <w:rsid w:val="00663BC8"/>
    <w:rsid w:val="00664089"/>
    <w:rsid w:val="00664125"/>
    <w:rsid w:val="0066468D"/>
    <w:rsid w:val="006646A9"/>
    <w:rsid w:val="0066499F"/>
    <w:rsid w:val="00664BFD"/>
    <w:rsid w:val="00664EC1"/>
    <w:rsid w:val="00664F8B"/>
    <w:rsid w:val="00665ECD"/>
    <w:rsid w:val="0066645D"/>
    <w:rsid w:val="0066657A"/>
    <w:rsid w:val="00666BE1"/>
    <w:rsid w:val="00666CCE"/>
    <w:rsid w:val="00667534"/>
    <w:rsid w:val="00667555"/>
    <w:rsid w:val="00667659"/>
    <w:rsid w:val="0066795C"/>
    <w:rsid w:val="00667C4A"/>
    <w:rsid w:val="00667F6C"/>
    <w:rsid w:val="006700FA"/>
    <w:rsid w:val="00670831"/>
    <w:rsid w:val="00670CF8"/>
    <w:rsid w:val="006713D4"/>
    <w:rsid w:val="00671542"/>
    <w:rsid w:val="006715EA"/>
    <w:rsid w:val="0067200F"/>
    <w:rsid w:val="006726B2"/>
    <w:rsid w:val="006729CB"/>
    <w:rsid w:val="00672A3C"/>
    <w:rsid w:val="00672FAE"/>
    <w:rsid w:val="006739C8"/>
    <w:rsid w:val="00673AF8"/>
    <w:rsid w:val="00673B6B"/>
    <w:rsid w:val="00675AB9"/>
    <w:rsid w:val="00676123"/>
    <w:rsid w:val="00676866"/>
    <w:rsid w:val="00677547"/>
    <w:rsid w:val="0067780A"/>
    <w:rsid w:val="0067790F"/>
    <w:rsid w:val="00677CB4"/>
    <w:rsid w:val="00677EE1"/>
    <w:rsid w:val="00680265"/>
    <w:rsid w:val="00680279"/>
    <w:rsid w:val="006805CE"/>
    <w:rsid w:val="00680B5D"/>
    <w:rsid w:val="006819CB"/>
    <w:rsid w:val="00681A23"/>
    <w:rsid w:val="00681AA0"/>
    <w:rsid w:val="00681C72"/>
    <w:rsid w:val="0068215F"/>
    <w:rsid w:val="00682557"/>
    <w:rsid w:val="0068285B"/>
    <w:rsid w:val="00682A89"/>
    <w:rsid w:val="00682AF7"/>
    <w:rsid w:val="00682CBA"/>
    <w:rsid w:val="00683416"/>
    <w:rsid w:val="0068351A"/>
    <w:rsid w:val="00683950"/>
    <w:rsid w:val="00683C18"/>
    <w:rsid w:val="006844A7"/>
    <w:rsid w:val="0068491C"/>
    <w:rsid w:val="00684B78"/>
    <w:rsid w:val="006853D5"/>
    <w:rsid w:val="00685A33"/>
    <w:rsid w:val="00685B06"/>
    <w:rsid w:val="00685CC3"/>
    <w:rsid w:val="00685EE9"/>
    <w:rsid w:val="00686276"/>
    <w:rsid w:val="00686695"/>
    <w:rsid w:val="00686C8B"/>
    <w:rsid w:val="00686CD5"/>
    <w:rsid w:val="00686F93"/>
    <w:rsid w:val="006875AF"/>
    <w:rsid w:val="00690240"/>
    <w:rsid w:val="006903B8"/>
    <w:rsid w:val="00690B34"/>
    <w:rsid w:val="00690DC6"/>
    <w:rsid w:val="00690F38"/>
    <w:rsid w:val="006911FC"/>
    <w:rsid w:val="00691EA5"/>
    <w:rsid w:val="00692119"/>
    <w:rsid w:val="00692182"/>
    <w:rsid w:val="006922B7"/>
    <w:rsid w:val="00692562"/>
    <w:rsid w:val="00692780"/>
    <w:rsid w:val="0069291A"/>
    <w:rsid w:val="00692F7B"/>
    <w:rsid w:val="006930A6"/>
    <w:rsid w:val="0069312F"/>
    <w:rsid w:val="00693984"/>
    <w:rsid w:val="00693B54"/>
    <w:rsid w:val="00693E24"/>
    <w:rsid w:val="00694143"/>
    <w:rsid w:val="00694DF5"/>
    <w:rsid w:val="00694EE6"/>
    <w:rsid w:val="0069548B"/>
    <w:rsid w:val="006955B9"/>
    <w:rsid w:val="00696151"/>
    <w:rsid w:val="00696280"/>
    <w:rsid w:val="00696519"/>
    <w:rsid w:val="00697231"/>
    <w:rsid w:val="00697802"/>
    <w:rsid w:val="006978A8"/>
    <w:rsid w:val="00697CD1"/>
    <w:rsid w:val="006A0227"/>
    <w:rsid w:val="006A03CB"/>
    <w:rsid w:val="006A03E0"/>
    <w:rsid w:val="006A0911"/>
    <w:rsid w:val="006A0EDB"/>
    <w:rsid w:val="006A1537"/>
    <w:rsid w:val="006A16E9"/>
    <w:rsid w:val="006A16F2"/>
    <w:rsid w:val="006A18DC"/>
    <w:rsid w:val="006A2051"/>
    <w:rsid w:val="006A2623"/>
    <w:rsid w:val="006A2A3B"/>
    <w:rsid w:val="006A2A4B"/>
    <w:rsid w:val="006A2B3C"/>
    <w:rsid w:val="006A2ED2"/>
    <w:rsid w:val="006A3557"/>
    <w:rsid w:val="006A3644"/>
    <w:rsid w:val="006A3822"/>
    <w:rsid w:val="006A3F8F"/>
    <w:rsid w:val="006A43DF"/>
    <w:rsid w:val="006A48B6"/>
    <w:rsid w:val="006A4C0A"/>
    <w:rsid w:val="006A59E5"/>
    <w:rsid w:val="006A5D5D"/>
    <w:rsid w:val="006A658A"/>
    <w:rsid w:val="006A681D"/>
    <w:rsid w:val="006A697B"/>
    <w:rsid w:val="006A69F9"/>
    <w:rsid w:val="006A6D33"/>
    <w:rsid w:val="006A70DB"/>
    <w:rsid w:val="006A72F2"/>
    <w:rsid w:val="006A737E"/>
    <w:rsid w:val="006A741C"/>
    <w:rsid w:val="006A7473"/>
    <w:rsid w:val="006A7A6A"/>
    <w:rsid w:val="006A7B62"/>
    <w:rsid w:val="006A7E30"/>
    <w:rsid w:val="006A7FDF"/>
    <w:rsid w:val="006B009B"/>
    <w:rsid w:val="006B0CEF"/>
    <w:rsid w:val="006B0D1E"/>
    <w:rsid w:val="006B10E5"/>
    <w:rsid w:val="006B10F4"/>
    <w:rsid w:val="006B12B4"/>
    <w:rsid w:val="006B18F1"/>
    <w:rsid w:val="006B1BA1"/>
    <w:rsid w:val="006B1D36"/>
    <w:rsid w:val="006B21B6"/>
    <w:rsid w:val="006B27E5"/>
    <w:rsid w:val="006B28F4"/>
    <w:rsid w:val="006B2AEB"/>
    <w:rsid w:val="006B2CC0"/>
    <w:rsid w:val="006B325A"/>
    <w:rsid w:val="006B35CA"/>
    <w:rsid w:val="006B3678"/>
    <w:rsid w:val="006B36E0"/>
    <w:rsid w:val="006B4539"/>
    <w:rsid w:val="006B4673"/>
    <w:rsid w:val="006B485C"/>
    <w:rsid w:val="006B5722"/>
    <w:rsid w:val="006B602E"/>
    <w:rsid w:val="006B77CD"/>
    <w:rsid w:val="006B7978"/>
    <w:rsid w:val="006B7D70"/>
    <w:rsid w:val="006B7F45"/>
    <w:rsid w:val="006C065E"/>
    <w:rsid w:val="006C0B52"/>
    <w:rsid w:val="006C0EBC"/>
    <w:rsid w:val="006C16B3"/>
    <w:rsid w:val="006C179E"/>
    <w:rsid w:val="006C1B33"/>
    <w:rsid w:val="006C1C10"/>
    <w:rsid w:val="006C1D09"/>
    <w:rsid w:val="006C1DF9"/>
    <w:rsid w:val="006C2143"/>
    <w:rsid w:val="006C24E8"/>
    <w:rsid w:val="006C2553"/>
    <w:rsid w:val="006C2B9D"/>
    <w:rsid w:val="006C32F0"/>
    <w:rsid w:val="006C34F9"/>
    <w:rsid w:val="006C377A"/>
    <w:rsid w:val="006C3C3C"/>
    <w:rsid w:val="006C3EF4"/>
    <w:rsid w:val="006C3F74"/>
    <w:rsid w:val="006C3FCA"/>
    <w:rsid w:val="006C42E5"/>
    <w:rsid w:val="006C481F"/>
    <w:rsid w:val="006C4F5C"/>
    <w:rsid w:val="006C505C"/>
    <w:rsid w:val="006C54BD"/>
    <w:rsid w:val="006C5800"/>
    <w:rsid w:val="006C598E"/>
    <w:rsid w:val="006C59B8"/>
    <w:rsid w:val="006C6148"/>
    <w:rsid w:val="006C638B"/>
    <w:rsid w:val="006C6577"/>
    <w:rsid w:val="006C6B26"/>
    <w:rsid w:val="006C6B41"/>
    <w:rsid w:val="006C6DB9"/>
    <w:rsid w:val="006C6E59"/>
    <w:rsid w:val="006C7258"/>
    <w:rsid w:val="006C75C3"/>
    <w:rsid w:val="006C7617"/>
    <w:rsid w:val="006C7C5A"/>
    <w:rsid w:val="006C7EF1"/>
    <w:rsid w:val="006C7F9D"/>
    <w:rsid w:val="006D009A"/>
    <w:rsid w:val="006D01E0"/>
    <w:rsid w:val="006D01ED"/>
    <w:rsid w:val="006D04B0"/>
    <w:rsid w:val="006D0537"/>
    <w:rsid w:val="006D0654"/>
    <w:rsid w:val="006D0852"/>
    <w:rsid w:val="006D0A01"/>
    <w:rsid w:val="006D0DBA"/>
    <w:rsid w:val="006D1882"/>
    <w:rsid w:val="006D1EC4"/>
    <w:rsid w:val="006D2833"/>
    <w:rsid w:val="006D2AB3"/>
    <w:rsid w:val="006D2BB0"/>
    <w:rsid w:val="006D31CE"/>
    <w:rsid w:val="006D3B22"/>
    <w:rsid w:val="006D5115"/>
    <w:rsid w:val="006D51B2"/>
    <w:rsid w:val="006D539E"/>
    <w:rsid w:val="006D5556"/>
    <w:rsid w:val="006D57E8"/>
    <w:rsid w:val="006D62C4"/>
    <w:rsid w:val="006D66BD"/>
    <w:rsid w:val="006D6753"/>
    <w:rsid w:val="006D6D7D"/>
    <w:rsid w:val="006D6DA8"/>
    <w:rsid w:val="006D6F1A"/>
    <w:rsid w:val="006D70EF"/>
    <w:rsid w:val="006D7A52"/>
    <w:rsid w:val="006D7D3D"/>
    <w:rsid w:val="006D7F50"/>
    <w:rsid w:val="006E0019"/>
    <w:rsid w:val="006E03E4"/>
    <w:rsid w:val="006E059B"/>
    <w:rsid w:val="006E0D03"/>
    <w:rsid w:val="006E22DE"/>
    <w:rsid w:val="006E23EF"/>
    <w:rsid w:val="006E261F"/>
    <w:rsid w:val="006E2688"/>
    <w:rsid w:val="006E2C90"/>
    <w:rsid w:val="006E2E07"/>
    <w:rsid w:val="006E300A"/>
    <w:rsid w:val="006E3106"/>
    <w:rsid w:val="006E32B4"/>
    <w:rsid w:val="006E3A4E"/>
    <w:rsid w:val="006E3A92"/>
    <w:rsid w:val="006E3BC7"/>
    <w:rsid w:val="006E3D3D"/>
    <w:rsid w:val="006E3D5C"/>
    <w:rsid w:val="006E3E25"/>
    <w:rsid w:val="006E404A"/>
    <w:rsid w:val="006E4121"/>
    <w:rsid w:val="006E4709"/>
    <w:rsid w:val="006E48D8"/>
    <w:rsid w:val="006E4B61"/>
    <w:rsid w:val="006E4E58"/>
    <w:rsid w:val="006E4EA5"/>
    <w:rsid w:val="006E5299"/>
    <w:rsid w:val="006E5890"/>
    <w:rsid w:val="006E5A34"/>
    <w:rsid w:val="006E5B14"/>
    <w:rsid w:val="006E5D59"/>
    <w:rsid w:val="006E60B8"/>
    <w:rsid w:val="006E6268"/>
    <w:rsid w:val="006E6277"/>
    <w:rsid w:val="006E63F8"/>
    <w:rsid w:val="006E6463"/>
    <w:rsid w:val="006E6719"/>
    <w:rsid w:val="006E68DA"/>
    <w:rsid w:val="006E6A3F"/>
    <w:rsid w:val="006E71DB"/>
    <w:rsid w:val="006E7203"/>
    <w:rsid w:val="006E72FF"/>
    <w:rsid w:val="006E74B0"/>
    <w:rsid w:val="006E79C5"/>
    <w:rsid w:val="006E7C6E"/>
    <w:rsid w:val="006E7E78"/>
    <w:rsid w:val="006F02C5"/>
    <w:rsid w:val="006F1C80"/>
    <w:rsid w:val="006F1EDB"/>
    <w:rsid w:val="006F26B5"/>
    <w:rsid w:val="006F3481"/>
    <w:rsid w:val="006F38E2"/>
    <w:rsid w:val="006F4071"/>
    <w:rsid w:val="006F4BC9"/>
    <w:rsid w:val="006F50E3"/>
    <w:rsid w:val="006F5174"/>
    <w:rsid w:val="006F5DB6"/>
    <w:rsid w:val="006F71BB"/>
    <w:rsid w:val="006F743A"/>
    <w:rsid w:val="00700267"/>
    <w:rsid w:val="00700306"/>
    <w:rsid w:val="007005DE"/>
    <w:rsid w:val="007007EE"/>
    <w:rsid w:val="00700CA9"/>
    <w:rsid w:val="0070152A"/>
    <w:rsid w:val="00701946"/>
    <w:rsid w:val="00701B1C"/>
    <w:rsid w:val="00701BAA"/>
    <w:rsid w:val="00701EBB"/>
    <w:rsid w:val="0070200A"/>
    <w:rsid w:val="007020DE"/>
    <w:rsid w:val="00702486"/>
    <w:rsid w:val="00702C9E"/>
    <w:rsid w:val="00703297"/>
    <w:rsid w:val="00703454"/>
    <w:rsid w:val="00703621"/>
    <w:rsid w:val="00703A79"/>
    <w:rsid w:val="0070434A"/>
    <w:rsid w:val="00704414"/>
    <w:rsid w:val="007044D6"/>
    <w:rsid w:val="007045B4"/>
    <w:rsid w:val="007053D4"/>
    <w:rsid w:val="00705624"/>
    <w:rsid w:val="00705841"/>
    <w:rsid w:val="00705D82"/>
    <w:rsid w:val="00705D9C"/>
    <w:rsid w:val="00706066"/>
    <w:rsid w:val="00706080"/>
    <w:rsid w:val="00706742"/>
    <w:rsid w:val="00706BC0"/>
    <w:rsid w:val="00706FE0"/>
    <w:rsid w:val="007072B0"/>
    <w:rsid w:val="007077A6"/>
    <w:rsid w:val="007079F5"/>
    <w:rsid w:val="00707E46"/>
    <w:rsid w:val="0071057A"/>
    <w:rsid w:val="00710AEF"/>
    <w:rsid w:val="00710DA6"/>
    <w:rsid w:val="00711322"/>
    <w:rsid w:val="0071151A"/>
    <w:rsid w:val="0071163F"/>
    <w:rsid w:val="00711983"/>
    <w:rsid w:val="00711CDA"/>
    <w:rsid w:val="00711DDD"/>
    <w:rsid w:val="00712068"/>
    <w:rsid w:val="0071255D"/>
    <w:rsid w:val="007128DE"/>
    <w:rsid w:val="0071291C"/>
    <w:rsid w:val="00712CAD"/>
    <w:rsid w:val="00712D4F"/>
    <w:rsid w:val="00712EF4"/>
    <w:rsid w:val="00713270"/>
    <w:rsid w:val="00713BD8"/>
    <w:rsid w:val="007140E1"/>
    <w:rsid w:val="007142A8"/>
    <w:rsid w:val="0071496C"/>
    <w:rsid w:val="00714D99"/>
    <w:rsid w:val="00715445"/>
    <w:rsid w:val="00715749"/>
    <w:rsid w:val="00715791"/>
    <w:rsid w:val="00715CEE"/>
    <w:rsid w:val="00716053"/>
    <w:rsid w:val="007165DB"/>
    <w:rsid w:val="007169F9"/>
    <w:rsid w:val="00716F56"/>
    <w:rsid w:val="00717154"/>
    <w:rsid w:val="007173D6"/>
    <w:rsid w:val="00717BC1"/>
    <w:rsid w:val="00717C1C"/>
    <w:rsid w:val="007202DF"/>
    <w:rsid w:val="007207D1"/>
    <w:rsid w:val="007207E2"/>
    <w:rsid w:val="00720C16"/>
    <w:rsid w:val="00720DC6"/>
    <w:rsid w:val="00721116"/>
    <w:rsid w:val="007216EE"/>
    <w:rsid w:val="00723558"/>
    <w:rsid w:val="0072538D"/>
    <w:rsid w:val="00725975"/>
    <w:rsid w:val="00725BFD"/>
    <w:rsid w:val="00725CE8"/>
    <w:rsid w:val="00725EE6"/>
    <w:rsid w:val="00725FF8"/>
    <w:rsid w:val="00726394"/>
    <w:rsid w:val="00726D1B"/>
    <w:rsid w:val="00726EB3"/>
    <w:rsid w:val="007270B2"/>
    <w:rsid w:val="00730414"/>
    <w:rsid w:val="00730897"/>
    <w:rsid w:val="00730BA1"/>
    <w:rsid w:val="00730D19"/>
    <w:rsid w:val="0073136D"/>
    <w:rsid w:val="0073180C"/>
    <w:rsid w:val="0073184A"/>
    <w:rsid w:val="00731EFF"/>
    <w:rsid w:val="0073221F"/>
    <w:rsid w:val="0073257E"/>
    <w:rsid w:val="00732F82"/>
    <w:rsid w:val="00733447"/>
    <w:rsid w:val="00733900"/>
    <w:rsid w:val="00733DAD"/>
    <w:rsid w:val="00733E62"/>
    <w:rsid w:val="00733EC4"/>
    <w:rsid w:val="00733F6B"/>
    <w:rsid w:val="00733FD6"/>
    <w:rsid w:val="007342A1"/>
    <w:rsid w:val="007342F0"/>
    <w:rsid w:val="007348DC"/>
    <w:rsid w:val="00734AC0"/>
    <w:rsid w:val="00735861"/>
    <w:rsid w:val="00735887"/>
    <w:rsid w:val="00735983"/>
    <w:rsid w:val="00735A90"/>
    <w:rsid w:val="00735D52"/>
    <w:rsid w:val="0073603F"/>
    <w:rsid w:val="00736CD3"/>
    <w:rsid w:val="00736F37"/>
    <w:rsid w:val="00736FAB"/>
    <w:rsid w:val="00737032"/>
    <w:rsid w:val="0073799C"/>
    <w:rsid w:val="00737AB2"/>
    <w:rsid w:val="00740224"/>
    <w:rsid w:val="00740236"/>
    <w:rsid w:val="0074034A"/>
    <w:rsid w:val="00740E4C"/>
    <w:rsid w:val="007411E4"/>
    <w:rsid w:val="0074133E"/>
    <w:rsid w:val="0074135D"/>
    <w:rsid w:val="0074173B"/>
    <w:rsid w:val="00741BC9"/>
    <w:rsid w:val="00741C2A"/>
    <w:rsid w:val="00741C68"/>
    <w:rsid w:val="00741C98"/>
    <w:rsid w:val="00742136"/>
    <w:rsid w:val="00742710"/>
    <w:rsid w:val="00742843"/>
    <w:rsid w:val="00742850"/>
    <w:rsid w:val="00742BEF"/>
    <w:rsid w:val="00742D8A"/>
    <w:rsid w:val="007436D1"/>
    <w:rsid w:val="007442BD"/>
    <w:rsid w:val="00744DF6"/>
    <w:rsid w:val="00745198"/>
    <w:rsid w:val="00745A0D"/>
    <w:rsid w:val="00746140"/>
    <w:rsid w:val="0074617E"/>
    <w:rsid w:val="00746286"/>
    <w:rsid w:val="007465E0"/>
    <w:rsid w:val="00746BAD"/>
    <w:rsid w:val="00746CEF"/>
    <w:rsid w:val="00746F22"/>
    <w:rsid w:val="0074706E"/>
    <w:rsid w:val="007477F8"/>
    <w:rsid w:val="00750112"/>
    <w:rsid w:val="00750304"/>
    <w:rsid w:val="007503BB"/>
    <w:rsid w:val="00750F1A"/>
    <w:rsid w:val="0075102B"/>
    <w:rsid w:val="00751760"/>
    <w:rsid w:val="00751B70"/>
    <w:rsid w:val="00751DAF"/>
    <w:rsid w:val="00751F57"/>
    <w:rsid w:val="00752DF5"/>
    <w:rsid w:val="00752EBF"/>
    <w:rsid w:val="00753565"/>
    <w:rsid w:val="00753726"/>
    <w:rsid w:val="00753C9A"/>
    <w:rsid w:val="00753D22"/>
    <w:rsid w:val="00754380"/>
    <w:rsid w:val="007544D5"/>
    <w:rsid w:val="007544E7"/>
    <w:rsid w:val="00754516"/>
    <w:rsid w:val="0075462E"/>
    <w:rsid w:val="007547CF"/>
    <w:rsid w:val="00754A58"/>
    <w:rsid w:val="00754B3F"/>
    <w:rsid w:val="00754C17"/>
    <w:rsid w:val="00755499"/>
    <w:rsid w:val="007555AA"/>
    <w:rsid w:val="007555D5"/>
    <w:rsid w:val="00755C62"/>
    <w:rsid w:val="00755FB1"/>
    <w:rsid w:val="007560F0"/>
    <w:rsid w:val="00756137"/>
    <w:rsid w:val="0075669E"/>
    <w:rsid w:val="00756AE3"/>
    <w:rsid w:val="00756CCC"/>
    <w:rsid w:val="00756F82"/>
    <w:rsid w:val="00757D09"/>
    <w:rsid w:val="007605E4"/>
    <w:rsid w:val="00760679"/>
    <w:rsid w:val="007606B3"/>
    <w:rsid w:val="00760953"/>
    <w:rsid w:val="00760A11"/>
    <w:rsid w:val="00760CBC"/>
    <w:rsid w:val="00760D63"/>
    <w:rsid w:val="007611FE"/>
    <w:rsid w:val="0076135C"/>
    <w:rsid w:val="00761413"/>
    <w:rsid w:val="0076154F"/>
    <w:rsid w:val="00761AA0"/>
    <w:rsid w:val="00761F08"/>
    <w:rsid w:val="007623C3"/>
    <w:rsid w:val="00762F8C"/>
    <w:rsid w:val="00763771"/>
    <w:rsid w:val="00763788"/>
    <w:rsid w:val="00763D81"/>
    <w:rsid w:val="00763EB4"/>
    <w:rsid w:val="00764434"/>
    <w:rsid w:val="00764483"/>
    <w:rsid w:val="007644E9"/>
    <w:rsid w:val="0076490B"/>
    <w:rsid w:val="00765E95"/>
    <w:rsid w:val="007668EB"/>
    <w:rsid w:val="0076699F"/>
    <w:rsid w:val="00767442"/>
    <w:rsid w:val="00767A54"/>
    <w:rsid w:val="00767C3C"/>
    <w:rsid w:val="00767CF4"/>
    <w:rsid w:val="00767DA0"/>
    <w:rsid w:val="007702EA"/>
    <w:rsid w:val="007711C2"/>
    <w:rsid w:val="00771816"/>
    <w:rsid w:val="007718CD"/>
    <w:rsid w:val="00771CAD"/>
    <w:rsid w:val="00771EBA"/>
    <w:rsid w:val="0077207C"/>
    <w:rsid w:val="00772108"/>
    <w:rsid w:val="00772189"/>
    <w:rsid w:val="007723C5"/>
    <w:rsid w:val="0077240A"/>
    <w:rsid w:val="007725F8"/>
    <w:rsid w:val="007727C2"/>
    <w:rsid w:val="00772B38"/>
    <w:rsid w:val="00772BAE"/>
    <w:rsid w:val="00772CA5"/>
    <w:rsid w:val="0077331A"/>
    <w:rsid w:val="0077339F"/>
    <w:rsid w:val="00773679"/>
    <w:rsid w:val="00773CC6"/>
    <w:rsid w:val="00773D1D"/>
    <w:rsid w:val="00774185"/>
    <w:rsid w:val="007754BD"/>
    <w:rsid w:val="00775F73"/>
    <w:rsid w:val="007763CD"/>
    <w:rsid w:val="00776542"/>
    <w:rsid w:val="00776A9E"/>
    <w:rsid w:val="00776C91"/>
    <w:rsid w:val="00776D11"/>
    <w:rsid w:val="00776EC2"/>
    <w:rsid w:val="00777426"/>
    <w:rsid w:val="007774C5"/>
    <w:rsid w:val="00777774"/>
    <w:rsid w:val="00777D26"/>
    <w:rsid w:val="00777F8F"/>
    <w:rsid w:val="007805DF"/>
    <w:rsid w:val="00780799"/>
    <w:rsid w:val="00780917"/>
    <w:rsid w:val="007809DC"/>
    <w:rsid w:val="00780CF6"/>
    <w:rsid w:val="0078100A"/>
    <w:rsid w:val="00781281"/>
    <w:rsid w:val="007813C1"/>
    <w:rsid w:val="00781507"/>
    <w:rsid w:val="0078160F"/>
    <w:rsid w:val="00781AB3"/>
    <w:rsid w:val="00781CC0"/>
    <w:rsid w:val="00781E25"/>
    <w:rsid w:val="007827BE"/>
    <w:rsid w:val="007827CF"/>
    <w:rsid w:val="00782F08"/>
    <w:rsid w:val="00782FBD"/>
    <w:rsid w:val="00783944"/>
    <w:rsid w:val="00783F39"/>
    <w:rsid w:val="0078413D"/>
    <w:rsid w:val="00784B8B"/>
    <w:rsid w:val="00784D61"/>
    <w:rsid w:val="00785362"/>
    <w:rsid w:val="007853CE"/>
    <w:rsid w:val="0078553B"/>
    <w:rsid w:val="00785C40"/>
    <w:rsid w:val="00785D0A"/>
    <w:rsid w:val="0078652D"/>
    <w:rsid w:val="00786860"/>
    <w:rsid w:val="00786CBB"/>
    <w:rsid w:val="00786D04"/>
    <w:rsid w:val="00786E8D"/>
    <w:rsid w:val="007870B6"/>
    <w:rsid w:val="007871B4"/>
    <w:rsid w:val="00787B68"/>
    <w:rsid w:val="00787DAD"/>
    <w:rsid w:val="0079043C"/>
    <w:rsid w:val="00790A84"/>
    <w:rsid w:val="00790AE3"/>
    <w:rsid w:val="00790E8F"/>
    <w:rsid w:val="00791016"/>
    <w:rsid w:val="00791454"/>
    <w:rsid w:val="007916F9"/>
    <w:rsid w:val="00791AB5"/>
    <w:rsid w:val="00791E1D"/>
    <w:rsid w:val="00791F5C"/>
    <w:rsid w:val="00792043"/>
    <w:rsid w:val="007922E5"/>
    <w:rsid w:val="00792412"/>
    <w:rsid w:val="007924C8"/>
    <w:rsid w:val="007924DC"/>
    <w:rsid w:val="0079290B"/>
    <w:rsid w:val="007934C0"/>
    <w:rsid w:val="0079375A"/>
    <w:rsid w:val="00793849"/>
    <w:rsid w:val="007939E0"/>
    <w:rsid w:val="00793D37"/>
    <w:rsid w:val="00793D50"/>
    <w:rsid w:val="00793E70"/>
    <w:rsid w:val="00793FE0"/>
    <w:rsid w:val="00794437"/>
    <w:rsid w:val="00794821"/>
    <w:rsid w:val="007948B6"/>
    <w:rsid w:val="007948F0"/>
    <w:rsid w:val="007949FE"/>
    <w:rsid w:val="00795AF9"/>
    <w:rsid w:val="00795F25"/>
    <w:rsid w:val="00795FA6"/>
    <w:rsid w:val="00796249"/>
    <w:rsid w:val="007962DB"/>
    <w:rsid w:val="0079669F"/>
    <w:rsid w:val="00796753"/>
    <w:rsid w:val="007967E5"/>
    <w:rsid w:val="00796A1A"/>
    <w:rsid w:val="00796AA7"/>
    <w:rsid w:val="00796D45"/>
    <w:rsid w:val="00796D6E"/>
    <w:rsid w:val="00796EAA"/>
    <w:rsid w:val="00796FE5"/>
    <w:rsid w:val="007972AB"/>
    <w:rsid w:val="007A04BC"/>
    <w:rsid w:val="007A066A"/>
    <w:rsid w:val="007A09FB"/>
    <w:rsid w:val="007A0AA8"/>
    <w:rsid w:val="007A0B1A"/>
    <w:rsid w:val="007A130C"/>
    <w:rsid w:val="007A1623"/>
    <w:rsid w:val="007A19C2"/>
    <w:rsid w:val="007A1F5F"/>
    <w:rsid w:val="007A237C"/>
    <w:rsid w:val="007A26A8"/>
    <w:rsid w:val="007A278A"/>
    <w:rsid w:val="007A2A11"/>
    <w:rsid w:val="007A2D99"/>
    <w:rsid w:val="007A2FDF"/>
    <w:rsid w:val="007A31A0"/>
    <w:rsid w:val="007A31A1"/>
    <w:rsid w:val="007A33B9"/>
    <w:rsid w:val="007A36EC"/>
    <w:rsid w:val="007A3818"/>
    <w:rsid w:val="007A3B58"/>
    <w:rsid w:val="007A3C87"/>
    <w:rsid w:val="007A3E4D"/>
    <w:rsid w:val="007A3EBA"/>
    <w:rsid w:val="007A3F91"/>
    <w:rsid w:val="007A57DE"/>
    <w:rsid w:val="007A6495"/>
    <w:rsid w:val="007A650A"/>
    <w:rsid w:val="007A6548"/>
    <w:rsid w:val="007A6713"/>
    <w:rsid w:val="007A6A05"/>
    <w:rsid w:val="007A6ACF"/>
    <w:rsid w:val="007A705D"/>
    <w:rsid w:val="007A7C13"/>
    <w:rsid w:val="007A7CAF"/>
    <w:rsid w:val="007A7E3D"/>
    <w:rsid w:val="007B02D4"/>
    <w:rsid w:val="007B0456"/>
    <w:rsid w:val="007B04E8"/>
    <w:rsid w:val="007B067E"/>
    <w:rsid w:val="007B1029"/>
    <w:rsid w:val="007B10E5"/>
    <w:rsid w:val="007B1477"/>
    <w:rsid w:val="007B14B6"/>
    <w:rsid w:val="007B1970"/>
    <w:rsid w:val="007B1ADB"/>
    <w:rsid w:val="007B20BA"/>
    <w:rsid w:val="007B284D"/>
    <w:rsid w:val="007B2886"/>
    <w:rsid w:val="007B2E2E"/>
    <w:rsid w:val="007B304C"/>
    <w:rsid w:val="007B31E9"/>
    <w:rsid w:val="007B4573"/>
    <w:rsid w:val="007B4CDF"/>
    <w:rsid w:val="007B4D8D"/>
    <w:rsid w:val="007B4D94"/>
    <w:rsid w:val="007B4FB8"/>
    <w:rsid w:val="007B513E"/>
    <w:rsid w:val="007B5632"/>
    <w:rsid w:val="007B57F4"/>
    <w:rsid w:val="007B5AAA"/>
    <w:rsid w:val="007B6340"/>
    <w:rsid w:val="007B64F7"/>
    <w:rsid w:val="007B6546"/>
    <w:rsid w:val="007B66EF"/>
    <w:rsid w:val="007B6C14"/>
    <w:rsid w:val="007B6D5B"/>
    <w:rsid w:val="007B7124"/>
    <w:rsid w:val="007B7375"/>
    <w:rsid w:val="007B73C9"/>
    <w:rsid w:val="007B75EF"/>
    <w:rsid w:val="007B7A50"/>
    <w:rsid w:val="007B7ABC"/>
    <w:rsid w:val="007C000C"/>
    <w:rsid w:val="007C064B"/>
    <w:rsid w:val="007C099E"/>
    <w:rsid w:val="007C0A66"/>
    <w:rsid w:val="007C1418"/>
    <w:rsid w:val="007C1722"/>
    <w:rsid w:val="007C186C"/>
    <w:rsid w:val="007C1907"/>
    <w:rsid w:val="007C1F15"/>
    <w:rsid w:val="007C1F3F"/>
    <w:rsid w:val="007C23A7"/>
    <w:rsid w:val="007C2932"/>
    <w:rsid w:val="007C2BFD"/>
    <w:rsid w:val="007C2F2E"/>
    <w:rsid w:val="007C3356"/>
    <w:rsid w:val="007C348C"/>
    <w:rsid w:val="007C37EE"/>
    <w:rsid w:val="007C3B0C"/>
    <w:rsid w:val="007C3D21"/>
    <w:rsid w:val="007C42C2"/>
    <w:rsid w:val="007C42C8"/>
    <w:rsid w:val="007C457C"/>
    <w:rsid w:val="007C4900"/>
    <w:rsid w:val="007C4F0C"/>
    <w:rsid w:val="007C4F64"/>
    <w:rsid w:val="007C5486"/>
    <w:rsid w:val="007C56D9"/>
    <w:rsid w:val="007C5915"/>
    <w:rsid w:val="007C5F90"/>
    <w:rsid w:val="007C6BBE"/>
    <w:rsid w:val="007C6C87"/>
    <w:rsid w:val="007C72D2"/>
    <w:rsid w:val="007C776E"/>
    <w:rsid w:val="007D004B"/>
    <w:rsid w:val="007D03D9"/>
    <w:rsid w:val="007D07C8"/>
    <w:rsid w:val="007D1094"/>
    <w:rsid w:val="007D1256"/>
    <w:rsid w:val="007D1D22"/>
    <w:rsid w:val="007D24E4"/>
    <w:rsid w:val="007D2BCA"/>
    <w:rsid w:val="007D2F74"/>
    <w:rsid w:val="007D30D5"/>
    <w:rsid w:val="007D36CC"/>
    <w:rsid w:val="007D38B7"/>
    <w:rsid w:val="007D396D"/>
    <w:rsid w:val="007D3B1C"/>
    <w:rsid w:val="007D3B6D"/>
    <w:rsid w:val="007D3C11"/>
    <w:rsid w:val="007D4050"/>
    <w:rsid w:val="007D41C4"/>
    <w:rsid w:val="007D43E1"/>
    <w:rsid w:val="007D4929"/>
    <w:rsid w:val="007D4B56"/>
    <w:rsid w:val="007D50E4"/>
    <w:rsid w:val="007D56B7"/>
    <w:rsid w:val="007D5825"/>
    <w:rsid w:val="007D5983"/>
    <w:rsid w:val="007D5A8C"/>
    <w:rsid w:val="007D5BC6"/>
    <w:rsid w:val="007D5D53"/>
    <w:rsid w:val="007D602A"/>
    <w:rsid w:val="007D6817"/>
    <w:rsid w:val="007D68AF"/>
    <w:rsid w:val="007D6A45"/>
    <w:rsid w:val="007D6C28"/>
    <w:rsid w:val="007D6D5F"/>
    <w:rsid w:val="007D717D"/>
    <w:rsid w:val="007D7352"/>
    <w:rsid w:val="007D796F"/>
    <w:rsid w:val="007D7C62"/>
    <w:rsid w:val="007D7C8F"/>
    <w:rsid w:val="007D7D02"/>
    <w:rsid w:val="007D7D2D"/>
    <w:rsid w:val="007E0191"/>
    <w:rsid w:val="007E0376"/>
    <w:rsid w:val="007E0837"/>
    <w:rsid w:val="007E0FCF"/>
    <w:rsid w:val="007E1388"/>
    <w:rsid w:val="007E14B6"/>
    <w:rsid w:val="007E1713"/>
    <w:rsid w:val="007E250E"/>
    <w:rsid w:val="007E2524"/>
    <w:rsid w:val="007E2AAA"/>
    <w:rsid w:val="007E2AC4"/>
    <w:rsid w:val="007E2AD0"/>
    <w:rsid w:val="007E36B8"/>
    <w:rsid w:val="007E3861"/>
    <w:rsid w:val="007E38B0"/>
    <w:rsid w:val="007E3B93"/>
    <w:rsid w:val="007E3C83"/>
    <w:rsid w:val="007E3F4B"/>
    <w:rsid w:val="007E40E9"/>
    <w:rsid w:val="007E45DF"/>
    <w:rsid w:val="007E45EA"/>
    <w:rsid w:val="007E47A9"/>
    <w:rsid w:val="007E4A1E"/>
    <w:rsid w:val="007E4A6F"/>
    <w:rsid w:val="007E4AA2"/>
    <w:rsid w:val="007E4DF0"/>
    <w:rsid w:val="007E563D"/>
    <w:rsid w:val="007E5749"/>
    <w:rsid w:val="007E5CDD"/>
    <w:rsid w:val="007E63A2"/>
    <w:rsid w:val="007E65A7"/>
    <w:rsid w:val="007E66B3"/>
    <w:rsid w:val="007E6998"/>
    <w:rsid w:val="007E6C9E"/>
    <w:rsid w:val="007E6CF2"/>
    <w:rsid w:val="007E6D10"/>
    <w:rsid w:val="007E7717"/>
    <w:rsid w:val="007E7862"/>
    <w:rsid w:val="007F0C4A"/>
    <w:rsid w:val="007F0F48"/>
    <w:rsid w:val="007F12DF"/>
    <w:rsid w:val="007F1944"/>
    <w:rsid w:val="007F2140"/>
    <w:rsid w:val="007F21F7"/>
    <w:rsid w:val="007F2280"/>
    <w:rsid w:val="007F2685"/>
    <w:rsid w:val="007F2BD7"/>
    <w:rsid w:val="007F3144"/>
    <w:rsid w:val="007F33D4"/>
    <w:rsid w:val="007F38BF"/>
    <w:rsid w:val="007F3AF2"/>
    <w:rsid w:val="007F3EC9"/>
    <w:rsid w:val="007F3F82"/>
    <w:rsid w:val="007F417B"/>
    <w:rsid w:val="007F4656"/>
    <w:rsid w:val="007F46C8"/>
    <w:rsid w:val="007F4DA1"/>
    <w:rsid w:val="007F4FD1"/>
    <w:rsid w:val="007F5390"/>
    <w:rsid w:val="007F5699"/>
    <w:rsid w:val="007F5B17"/>
    <w:rsid w:val="007F5B4A"/>
    <w:rsid w:val="007F5E2F"/>
    <w:rsid w:val="007F604F"/>
    <w:rsid w:val="007F6203"/>
    <w:rsid w:val="007F6ACB"/>
    <w:rsid w:val="007F6EB1"/>
    <w:rsid w:val="007F6ECF"/>
    <w:rsid w:val="007F7028"/>
    <w:rsid w:val="007F7121"/>
    <w:rsid w:val="007F7297"/>
    <w:rsid w:val="007F768E"/>
    <w:rsid w:val="007F7B3B"/>
    <w:rsid w:val="0080022B"/>
    <w:rsid w:val="008002A1"/>
    <w:rsid w:val="0080090E"/>
    <w:rsid w:val="00800D5C"/>
    <w:rsid w:val="00801212"/>
    <w:rsid w:val="0080177D"/>
    <w:rsid w:val="00801903"/>
    <w:rsid w:val="00801949"/>
    <w:rsid w:val="00801B36"/>
    <w:rsid w:val="00801C0D"/>
    <w:rsid w:val="008020B9"/>
    <w:rsid w:val="00802D87"/>
    <w:rsid w:val="008033DC"/>
    <w:rsid w:val="00803637"/>
    <w:rsid w:val="0080363F"/>
    <w:rsid w:val="008043C1"/>
    <w:rsid w:val="008045F5"/>
    <w:rsid w:val="008049FE"/>
    <w:rsid w:val="00804C62"/>
    <w:rsid w:val="00804E83"/>
    <w:rsid w:val="0080541B"/>
    <w:rsid w:val="0080558E"/>
    <w:rsid w:val="00805595"/>
    <w:rsid w:val="00805910"/>
    <w:rsid w:val="0080633F"/>
    <w:rsid w:val="008063DD"/>
    <w:rsid w:val="0080654E"/>
    <w:rsid w:val="0080665D"/>
    <w:rsid w:val="00806722"/>
    <w:rsid w:val="00806DC2"/>
    <w:rsid w:val="00807012"/>
    <w:rsid w:val="008077DC"/>
    <w:rsid w:val="008101F2"/>
    <w:rsid w:val="0081084F"/>
    <w:rsid w:val="00810F98"/>
    <w:rsid w:val="00810FD2"/>
    <w:rsid w:val="008114B0"/>
    <w:rsid w:val="0081174B"/>
    <w:rsid w:val="008118D5"/>
    <w:rsid w:val="00811D22"/>
    <w:rsid w:val="00811E61"/>
    <w:rsid w:val="00812006"/>
    <w:rsid w:val="00812402"/>
    <w:rsid w:val="00812520"/>
    <w:rsid w:val="00812BF7"/>
    <w:rsid w:val="00813059"/>
    <w:rsid w:val="00813395"/>
    <w:rsid w:val="008141AC"/>
    <w:rsid w:val="008145F7"/>
    <w:rsid w:val="0081489D"/>
    <w:rsid w:val="008149AA"/>
    <w:rsid w:val="00814C7A"/>
    <w:rsid w:val="008151B5"/>
    <w:rsid w:val="0081534F"/>
    <w:rsid w:val="008158BC"/>
    <w:rsid w:val="008158DC"/>
    <w:rsid w:val="008159EA"/>
    <w:rsid w:val="00815C73"/>
    <w:rsid w:val="00815FAF"/>
    <w:rsid w:val="00816079"/>
    <w:rsid w:val="00816118"/>
    <w:rsid w:val="0081612C"/>
    <w:rsid w:val="0081625F"/>
    <w:rsid w:val="00816354"/>
    <w:rsid w:val="008165DD"/>
    <w:rsid w:val="008167E7"/>
    <w:rsid w:val="00816F32"/>
    <w:rsid w:val="008171C8"/>
    <w:rsid w:val="0081724A"/>
    <w:rsid w:val="008173CB"/>
    <w:rsid w:val="008173FA"/>
    <w:rsid w:val="00817595"/>
    <w:rsid w:val="008176F3"/>
    <w:rsid w:val="0081774A"/>
    <w:rsid w:val="00817CE0"/>
    <w:rsid w:val="00817F22"/>
    <w:rsid w:val="0082039B"/>
    <w:rsid w:val="008208A6"/>
    <w:rsid w:val="00820DA2"/>
    <w:rsid w:val="00820DFC"/>
    <w:rsid w:val="008218BC"/>
    <w:rsid w:val="0082194B"/>
    <w:rsid w:val="00821E08"/>
    <w:rsid w:val="0082204A"/>
    <w:rsid w:val="008220CB"/>
    <w:rsid w:val="008220E0"/>
    <w:rsid w:val="00822168"/>
    <w:rsid w:val="008225B1"/>
    <w:rsid w:val="008225D7"/>
    <w:rsid w:val="00822DE0"/>
    <w:rsid w:val="00823568"/>
    <w:rsid w:val="00823642"/>
    <w:rsid w:val="0082396B"/>
    <w:rsid w:val="00823A4B"/>
    <w:rsid w:val="00823E2E"/>
    <w:rsid w:val="00824151"/>
    <w:rsid w:val="008244A8"/>
    <w:rsid w:val="0082452D"/>
    <w:rsid w:val="008245FE"/>
    <w:rsid w:val="00824660"/>
    <w:rsid w:val="008248EC"/>
    <w:rsid w:val="008249F3"/>
    <w:rsid w:val="00824B77"/>
    <w:rsid w:val="00824EEB"/>
    <w:rsid w:val="008250D0"/>
    <w:rsid w:val="00825686"/>
    <w:rsid w:val="008256A1"/>
    <w:rsid w:val="00825BD5"/>
    <w:rsid w:val="00825CAA"/>
    <w:rsid w:val="00825E26"/>
    <w:rsid w:val="00825F6E"/>
    <w:rsid w:val="008260B1"/>
    <w:rsid w:val="008261B2"/>
    <w:rsid w:val="008262A7"/>
    <w:rsid w:val="0082646D"/>
    <w:rsid w:val="00826625"/>
    <w:rsid w:val="00826642"/>
    <w:rsid w:val="008266DC"/>
    <w:rsid w:val="00826715"/>
    <w:rsid w:val="00827098"/>
    <w:rsid w:val="008278E5"/>
    <w:rsid w:val="00827998"/>
    <w:rsid w:val="0083004B"/>
    <w:rsid w:val="0083030E"/>
    <w:rsid w:val="00830A1E"/>
    <w:rsid w:val="00831245"/>
    <w:rsid w:val="00831953"/>
    <w:rsid w:val="00831A07"/>
    <w:rsid w:val="00831DF7"/>
    <w:rsid w:val="00831FA6"/>
    <w:rsid w:val="008320B6"/>
    <w:rsid w:val="008322D6"/>
    <w:rsid w:val="008323DB"/>
    <w:rsid w:val="00832F2F"/>
    <w:rsid w:val="00833104"/>
    <w:rsid w:val="00833148"/>
    <w:rsid w:val="00833178"/>
    <w:rsid w:val="00833290"/>
    <w:rsid w:val="008332EA"/>
    <w:rsid w:val="008332EC"/>
    <w:rsid w:val="00833380"/>
    <w:rsid w:val="0083349A"/>
    <w:rsid w:val="0083369E"/>
    <w:rsid w:val="00833A55"/>
    <w:rsid w:val="00833FE7"/>
    <w:rsid w:val="00834267"/>
    <w:rsid w:val="00834556"/>
    <w:rsid w:val="008348F3"/>
    <w:rsid w:val="00834B76"/>
    <w:rsid w:val="00834BC8"/>
    <w:rsid w:val="00834C97"/>
    <w:rsid w:val="00834CF4"/>
    <w:rsid w:val="00834EEC"/>
    <w:rsid w:val="00835EC6"/>
    <w:rsid w:val="00836E37"/>
    <w:rsid w:val="00837F32"/>
    <w:rsid w:val="00837FB3"/>
    <w:rsid w:val="00840410"/>
    <w:rsid w:val="008406E8"/>
    <w:rsid w:val="008407C2"/>
    <w:rsid w:val="008408B1"/>
    <w:rsid w:val="008409C1"/>
    <w:rsid w:val="00840FF5"/>
    <w:rsid w:val="00841084"/>
    <w:rsid w:val="0084147A"/>
    <w:rsid w:val="00841B02"/>
    <w:rsid w:val="00841C44"/>
    <w:rsid w:val="00841DD9"/>
    <w:rsid w:val="0084238C"/>
    <w:rsid w:val="0084254D"/>
    <w:rsid w:val="00842552"/>
    <w:rsid w:val="0084255C"/>
    <w:rsid w:val="00843079"/>
    <w:rsid w:val="008430D3"/>
    <w:rsid w:val="00843479"/>
    <w:rsid w:val="00843F4B"/>
    <w:rsid w:val="0084471A"/>
    <w:rsid w:val="00844CC2"/>
    <w:rsid w:val="00844F3D"/>
    <w:rsid w:val="00844F88"/>
    <w:rsid w:val="00845076"/>
    <w:rsid w:val="008450BD"/>
    <w:rsid w:val="00845121"/>
    <w:rsid w:val="008452B1"/>
    <w:rsid w:val="008453E8"/>
    <w:rsid w:val="00845576"/>
    <w:rsid w:val="008456E1"/>
    <w:rsid w:val="00845796"/>
    <w:rsid w:val="00845831"/>
    <w:rsid w:val="00845E70"/>
    <w:rsid w:val="00846787"/>
    <w:rsid w:val="00846B82"/>
    <w:rsid w:val="00846B9F"/>
    <w:rsid w:val="00846F49"/>
    <w:rsid w:val="00847C3C"/>
    <w:rsid w:val="00847D71"/>
    <w:rsid w:val="00850331"/>
    <w:rsid w:val="00850661"/>
    <w:rsid w:val="0085081B"/>
    <w:rsid w:val="00850919"/>
    <w:rsid w:val="00850F3B"/>
    <w:rsid w:val="008510D0"/>
    <w:rsid w:val="008510F1"/>
    <w:rsid w:val="008517A9"/>
    <w:rsid w:val="00851A6A"/>
    <w:rsid w:val="00851B0B"/>
    <w:rsid w:val="00852595"/>
    <w:rsid w:val="00852E83"/>
    <w:rsid w:val="00853607"/>
    <w:rsid w:val="00853928"/>
    <w:rsid w:val="00853980"/>
    <w:rsid w:val="00853DA9"/>
    <w:rsid w:val="00853E40"/>
    <w:rsid w:val="00853EB1"/>
    <w:rsid w:val="00853ECE"/>
    <w:rsid w:val="008540AA"/>
    <w:rsid w:val="00854557"/>
    <w:rsid w:val="00854794"/>
    <w:rsid w:val="008547E3"/>
    <w:rsid w:val="00854849"/>
    <w:rsid w:val="0085489B"/>
    <w:rsid w:val="00854BBD"/>
    <w:rsid w:val="0085503E"/>
    <w:rsid w:val="00855194"/>
    <w:rsid w:val="00855AEA"/>
    <w:rsid w:val="0085635A"/>
    <w:rsid w:val="00856970"/>
    <w:rsid w:val="00856992"/>
    <w:rsid w:val="00856CB7"/>
    <w:rsid w:val="00856CDF"/>
    <w:rsid w:val="00856FD9"/>
    <w:rsid w:val="0085784C"/>
    <w:rsid w:val="00857E6F"/>
    <w:rsid w:val="008604F1"/>
    <w:rsid w:val="008605D8"/>
    <w:rsid w:val="00860AC3"/>
    <w:rsid w:val="00860D8E"/>
    <w:rsid w:val="0086128A"/>
    <w:rsid w:val="00861357"/>
    <w:rsid w:val="008616B9"/>
    <w:rsid w:val="008616F2"/>
    <w:rsid w:val="00861808"/>
    <w:rsid w:val="00861A28"/>
    <w:rsid w:val="008620CE"/>
    <w:rsid w:val="008626DD"/>
    <w:rsid w:val="00862E66"/>
    <w:rsid w:val="00863029"/>
    <w:rsid w:val="00863802"/>
    <w:rsid w:val="00863A8C"/>
    <w:rsid w:val="00863E42"/>
    <w:rsid w:val="0086400C"/>
    <w:rsid w:val="00864C49"/>
    <w:rsid w:val="00864C9C"/>
    <w:rsid w:val="00864D36"/>
    <w:rsid w:val="00864E55"/>
    <w:rsid w:val="00864FBB"/>
    <w:rsid w:val="00864FF9"/>
    <w:rsid w:val="008651BE"/>
    <w:rsid w:val="008657A8"/>
    <w:rsid w:val="00865EB1"/>
    <w:rsid w:val="008666D4"/>
    <w:rsid w:val="00866F38"/>
    <w:rsid w:val="0086714C"/>
    <w:rsid w:val="008678C0"/>
    <w:rsid w:val="00867D61"/>
    <w:rsid w:val="00870162"/>
    <w:rsid w:val="00870266"/>
    <w:rsid w:val="00870A7D"/>
    <w:rsid w:val="00870ADD"/>
    <w:rsid w:val="0087115B"/>
    <w:rsid w:val="00871C38"/>
    <w:rsid w:val="00871EC4"/>
    <w:rsid w:val="00872132"/>
    <w:rsid w:val="00872515"/>
    <w:rsid w:val="008727CC"/>
    <w:rsid w:val="00872FE0"/>
    <w:rsid w:val="00873A62"/>
    <w:rsid w:val="00874166"/>
    <w:rsid w:val="008744D3"/>
    <w:rsid w:val="00874C43"/>
    <w:rsid w:val="008751EF"/>
    <w:rsid w:val="008754D2"/>
    <w:rsid w:val="0087561E"/>
    <w:rsid w:val="00875A28"/>
    <w:rsid w:val="0087661B"/>
    <w:rsid w:val="008770CA"/>
    <w:rsid w:val="0087732E"/>
    <w:rsid w:val="008773D2"/>
    <w:rsid w:val="00877477"/>
    <w:rsid w:val="00877AF4"/>
    <w:rsid w:val="00880054"/>
    <w:rsid w:val="008804F6"/>
    <w:rsid w:val="00880E28"/>
    <w:rsid w:val="00881230"/>
    <w:rsid w:val="0088123E"/>
    <w:rsid w:val="00881241"/>
    <w:rsid w:val="0088187B"/>
    <w:rsid w:val="00881A3D"/>
    <w:rsid w:val="00881B20"/>
    <w:rsid w:val="00881D5C"/>
    <w:rsid w:val="00881F7E"/>
    <w:rsid w:val="0088273B"/>
    <w:rsid w:val="00882B0A"/>
    <w:rsid w:val="0088308F"/>
    <w:rsid w:val="008836CB"/>
    <w:rsid w:val="0088410C"/>
    <w:rsid w:val="00884145"/>
    <w:rsid w:val="008843AC"/>
    <w:rsid w:val="008846AD"/>
    <w:rsid w:val="00884C59"/>
    <w:rsid w:val="00885332"/>
    <w:rsid w:val="008854DB"/>
    <w:rsid w:val="00885854"/>
    <w:rsid w:val="00885ECD"/>
    <w:rsid w:val="0088614C"/>
    <w:rsid w:val="00886193"/>
    <w:rsid w:val="008868F3"/>
    <w:rsid w:val="00886932"/>
    <w:rsid w:val="00886D45"/>
    <w:rsid w:val="00887234"/>
    <w:rsid w:val="008875E4"/>
    <w:rsid w:val="00887A3B"/>
    <w:rsid w:val="008903AB"/>
    <w:rsid w:val="0089044F"/>
    <w:rsid w:val="008905C3"/>
    <w:rsid w:val="008905D8"/>
    <w:rsid w:val="00890727"/>
    <w:rsid w:val="00890B93"/>
    <w:rsid w:val="00890D23"/>
    <w:rsid w:val="00890D48"/>
    <w:rsid w:val="00890DEC"/>
    <w:rsid w:val="00890FB7"/>
    <w:rsid w:val="008910AE"/>
    <w:rsid w:val="008919BB"/>
    <w:rsid w:val="00891D2E"/>
    <w:rsid w:val="008921DF"/>
    <w:rsid w:val="0089263A"/>
    <w:rsid w:val="0089279F"/>
    <w:rsid w:val="0089285F"/>
    <w:rsid w:val="008933BC"/>
    <w:rsid w:val="00893920"/>
    <w:rsid w:val="00893F6F"/>
    <w:rsid w:val="008943DC"/>
    <w:rsid w:val="0089509C"/>
    <w:rsid w:val="00895385"/>
    <w:rsid w:val="0089574A"/>
    <w:rsid w:val="0089584A"/>
    <w:rsid w:val="00895A7B"/>
    <w:rsid w:val="00895D98"/>
    <w:rsid w:val="00895EF9"/>
    <w:rsid w:val="00896268"/>
    <w:rsid w:val="00896668"/>
    <w:rsid w:val="0089684C"/>
    <w:rsid w:val="0089724D"/>
    <w:rsid w:val="0089752A"/>
    <w:rsid w:val="0089763D"/>
    <w:rsid w:val="008977DB"/>
    <w:rsid w:val="00897B4C"/>
    <w:rsid w:val="008A0132"/>
    <w:rsid w:val="008A05A0"/>
    <w:rsid w:val="008A0772"/>
    <w:rsid w:val="008A0AE6"/>
    <w:rsid w:val="008A0DCA"/>
    <w:rsid w:val="008A10A4"/>
    <w:rsid w:val="008A1116"/>
    <w:rsid w:val="008A1378"/>
    <w:rsid w:val="008A13DB"/>
    <w:rsid w:val="008A1676"/>
    <w:rsid w:val="008A18E4"/>
    <w:rsid w:val="008A1B1D"/>
    <w:rsid w:val="008A1CF4"/>
    <w:rsid w:val="008A24F6"/>
    <w:rsid w:val="008A2903"/>
    <w:rsid w:val="008A2F55"/>
    <w:rsid w:val="008A33FB"/>
    <w:rsid w:val="008A3EF8"/>
    <w:rsid w:val="008A3F07"/>
    <w:rsid w:val="008A57B0"/>
    <w:rsid w:val="008A6B05"/>
    <w:rsid w:val="008A6BA2"/>
    <w:rsid w:val="008A74C3"/>
    <w:rsid w:val="008A7603"/>
    <w:rsid w:val="008A7896"/>
    <w:rsid w:val="008A7E39"/>
    <w:rsid w:val="008B0212"/>
    <w:rsid w:val="008B053F"/>
    <w:rsid w:val="008B0AAB"/>
    <w:rsid w:val="008B0AEC"/>
    <w:rsid w:val="008B0AF5"/>
    <w:rsid w:val="008B0BE5"/>
    <w:rsid w:val="008B172D"/>
    <w:rsid w:val="008B1C6C"/>
    <w:rsid w:val="008B1DE4"/>
    <w:rsid w:val="008B2A1C"/>
    <w:rsid w:val="008B33DB"/>
    <w:rsid w:val="008B3773"/>
    <w:rsid w:val="008B3AAD"/>
    <w:rsid w:val="008B484B"/>
    <w:rsid w:val="008B5288"/>
    <w:rsid w:val="008B531C"/>
    <w:rsid w:val="008B5B16"/>
    <w:rsid w:val="008B5C54"/>
    <w:rsid w:val="008B6048"/>
    <w:rsid w:val="008B62BF"/>
    <w:rsid w:val="008B696D"/>
    <w:rsid w:val="008B7089"/>
    <w:rsid w:val="008B72EF"/>
    <w:rsid w:val="008B7326"/>
    <w:rsid w:val="008B73CD"/>
    <w:rsid w:val="008B7877"/>
    <w:rsid w:val="008B799B"/>
    <w:rsid w:val="008B7E69"/>
    <w:rsid w:val="008C02C4"/>
    <w:rsid w:val="008C084D"/>
    <w:rsid w:val="008C0D50"/>
    <w:rsid w:val="008C0E42"/>
    <w:rsid w:val="008C0E95"/>
    <w:rsid w:val="008C1AF9"/>
    <w:rsid w:val="008C235D"/>
    <w:rsid w:val="008C246A"/>
    <w:rsid w:val="008C2986"/>
    <w:rsid w:val="008C2AD2"/>
    <w:rsid w:val="008C36FA"/>
    <w:rsid w:val="008C39B5"/>
    <w:rsid w:val="008C3DBA"/>
    <w:rsid w:val="008C3EB2"/>
    <w:rsid w:val="008C40E1"/>
    <w:rsid w:val="008C4616"/>
    <w:rsid w:val="008C4F85"/>
    <w:rsid w:val="008C4F9A"/>
    <w:rsid w:val="008C52A2"/>
    <w:rsid w:val="008C5887"/>
    <w:rsid w:val="008C5B4F"/>
    <w:rsid w:val="008C5EBC"/>
    <w:rsid w:val="008C66FA"/>
    <w:rsid w:val="008C6D21"/>
    <w:rsid w:val="008C6DEE"/>
    <w:rsid w:val="008C71EA"/>
    <w:rsid w:val="008C766D"/>
    <w:rsid w:val="008C76CF"/>
    <w:rsid w:val="008C7F87"/>
    <w:rsid w:val="008D03A0"/>
    <w:rsid w:val="008D06FA"/>
    <w:rsid w:val="008D086F"/>
    <w:rsid w:val="008D090E"/>
    <w:rsid w:val="008D0D66"/>
    <w:rsid w:val="008D0F40"/>
    <w:rsid w:val="008D104E"/>
    <w:rsid w:val="008D1ABA"/>
    <w:rsid w:val="008D1D29"/>
    <w:rsid w:val="008D1E07"/>
    <w:rsid w:val="008D2451"/>
    <w:rsid w:val="008D2A55"/>
    <w:rsid w:val="008D3610"/>
    <w:rsid w:val="008D36C1"/>
    <w:rsid w:val="008D4124"/>
    <w:rsid w:val="008D45D4"/>
    <w:rsid w:val="008D47D3"/>
    <w:rsid w:val="008D4861"/>
    <w:rsid w:val="008D4BA6"/>
    <w:rsid w:val="008D50F6"/>
    <w:rsid w:val="008D57EF"/>
    <w:rsid w:val="008D592D"/>
    <w:rsid w:val="008D59F9"/>
    <w:rsid w:val="008D6033"/>
    <w:rsid w:val="008D6345"/>
    <w:rsid w:val="008D7197"/>
    <w:rsid w:val="008D7846"/>
    <w:rsid w:val="008D78C2"/>
    <w:rsid w:val="008E0333"/>
    <w:rsid w:val="008E04E1"/>
    <w:rsid w:val="008E0710"/>
    <w:rsid w:val="008E0E07"/>
    <w:rsid w:val="008E1EDA"/>
    <w:rsid w:val="008E1F8D"/>
    <w:rsid w:val="008E26C9"/>
    <w:rsid w:val="008E3365"/>
    <w:rsid w:val="008E360F"/>
    <w:rsid w:val="008E3D21"/>
    <w:rsid w:val="008E3E34"/>
    <w:rsid w:val="008E3E54"/>
    <w:rsid w:val="008E4587"/>
    <w:rsid w:val="008E46D7"/>
    <w:rsid w:val="008E4845"/>
    <w:rsid w:val="008E4A99"/>
    <w:rsid w:val="008E4B59"/>
    <w:rsid w:val="008E4ED3"/>
    <w:rsid w:val="008E6248"/>
    <w:rsid w:val="008E6939"/>
    <w:rsid w:val="008E6F11"/>
    <w:rsid w:val="008E705B"/>
    <w:rsid w:val="008E7315"/>
    <w:rsid w:val="008E7428"/>
    <w:rsid w:val="008E790F"/>
    <w:rsid w:val="008E7CCF"/>
    <w:rsid w:val="008F0127"/>
    <w:rsid w:val="008F027D"/>
    <w:rsid w:val="008F0531"/>
    <w:rsid w:val="008F0695"/>
    <w:rsid w:val="008F07E6"/>
    <w:rsid w:val="008F0D56"/>
    <w:rsid w:val="008F119E"/>
    <w:rsid w:val="008F1A78"/>
    <w:rsid w:val="008F21B8"/>
    <w:rsid w:val="008F249A"/>
    <w:rsid w:val="008F2A97"/>
    <w:rsid w:val="008F2ECB"/>
    <w:rsid w:val="008F34B4"/>
    <w:rsid w:val="008F42CE"/>
    <w:rsid w:val="008F4717"/>
    <w:rsid w:val="008F4761"/>
    <w:rsid w:val="008F4D95"/>
    <w:rsid w:val="008F5167"/>
    <w:rsid w:val="008F6023"/>
    <w:rsid w:val="008F673A"/>
    <w:rsid w:val="008F67CA"/>
    <w:rsid w:val="008F6A4C"/>
    <w:rsid w:val="008F6B75"/>
    <w:rsid w:val="008F7299"/>
    <w:rsid w:val="008F72AC"/>
    <w:rsid w:val="008F7325"/>
    <w:rsid w:val="008F77B6"/>
    <w:rsid w:val="008F77F7"/>
    <w:rsid w:val="008F7856"/>
    <w:rsid w:val="00900838"/>
    <w:rsid w:val="00900B70"/>
    <w:rsid w:val="00900DC9"/>
    <w:rsid w:val="00901046"/>
    <w:rsid w:val="0090114C"/>
    <w:rsid w:val="009013EE"/>
    <w:rsid w:val="009014C5"/>
    <w:rsid w:val="009016C3"/>
    <w:rsid w:val="009017F6"/>
    <w:rsid w:val="00901A70"/>
    <w:rsid w:val="0090222E"/>
    <w:rsid w:val="009025DD"/>
    <w:rsid w:val="0090277E"/>
    <w:rsid w:val="00902820"/>
    <w:rsid w:val="009028FF"/>
    <w:rsid w:val="00902B53"/>
    <w:rsid w:val="00903227"/>
    <w:rsid w:val="00903B8E"/>
    <w:rsid w:val="00903BC0"/>
    <w:rsid w:val="00903CD6"/>
    <w:rsid w:val="00903D25"/>
    <w:rsid w:val="00903F0D"/>
    <w:rsid w:val="009042F3"/>
    <w:rsid w:val="0090449C"/>
    <w:rsid w:val="00904F97"/>
    <w:rsid w:val="00904FD7"/>
    <w:rsid w:val="00904FDC"/>
    <w:rsid w:val="00905061"/>
    <w:rsid w:val="00905415"/>
    <w:rsid w:val="00905423"/>
    <w:rsid w:val="00905C6D"/>
    <w:rsid w:val="00905EBE"/>
    <w:rsid w:val="00906339"/>
    <w:rsid w:val="00906947"/>
    <w:rsid w:val="00906C42"/>
    <w:rsid w:val="00906D06"/>
    <w:rsid w:val="00906D0C"/>
    <w:rsid w:val="009070D4"/>
    <w:rsid w:val="00907113"/>
    <w:rsid w:val="00907372"/>
    <w:rsid w:val="00907F55"/>
    <w:rsid w:val="00910393"/>
    <w:rsid w:val="00910A22"/>
    <w:rsid w:val="00910F4C"/>
    <w:rsid w:val="009114F4"/>
    <w:rsid w:val="009115B1"/>
    <w:rsid w:val="00911938"/>
    <w:rsid w:val="00911C8C"/>
    <w:rsid w:val="00912060"/>
    <w:rsid w:val="0091337D"/>
    <w:rsid w:val="00913D07"/>
    <w:rsid w:val="009146CD"/>
    <w:rsid w:val="00914929"/>
    <w:rsid w:val="00914ABD"/>
    <w:rsid w:val="00914E99"/>
    <w:rsid w:val="00914FE9"/>
    <w:rsid w:val="009157D2"/>
    <w:rsid w:val="00915841"/>
    <w:rsid w:val="00915C81"/>
    <w:rsid w:val="00916091"/>
    <w:rsid w:val="00916434"/>
    <w:rsid w:val="0091670D"/>
    <w:rsid w:val="00916A28"/>
    <w:rsid w:val="00916C32"/>
    <w:rsid w:val="00916E89"/>
    <w:rsid w:val="009171E4"/>
    <w:rsid w:val="00917624"/>
    <w:rsid w:val="00917813"/>
    <w:rsid w:val="00920054"/>
    <w:rsid w:val="009200EE"/>
    <w:rsid w:val="009210FB"/>
    <w:rsid w:val="009212F2"/>
    <w:rsid w:val="00921345"/>
    <w:rsid w:val="00921465"/>
    <w:rsid w:val="00921E1B"/>
    <w:rsid w:val="00921E73"/>
    <w:rsid w:val="00921F83"/>
    <w:rsid w:val="0092213B"/>
    <w:rsid w:val="009224DA"/>
    <w:rsid w:val="009228F5"/>
    <w:rsid w:val="0092293A"/>
    <w:rsid w:val="009229BE"/>
    <w:rsid w:val="00922BD7"/>
    <w:rsid w:val="00922C87"/>
    <w:rsid w:val="00922DA6"/>
    <w:rsid w:val="0092359D"/>
    <w:rsid w:val="00923D61"/>
    <w:rsid w:val="00923F43"/>
    <w:rsid w:val="00924536"/>
    <w:rsid w:val="00925482"/>
    <w:rsid w:val="009254DB"/>
    <w:rsid w:val="009255D5"/>
    <w:rsid w:val="009256CF"/>
    <w:rsid w:val="00925C76"/>
    <w:rsid w:val="00925F5D"/>
    <w:rsid w:val="009263F4"/>
    <w:rsid w:val="00926437"/>
    <w:rsid w:val="009264BA"/>
    <w:rsid w:val="009264E2"/>
    <w:rsid w:val="00926893"/>
    <w:rsid w:val="00926CBB"/>
    <w:rsid w:val="00926DD9"/>
    <w:rsid w:val="009276E4"/>
    <w:rsid w:val="00927FDA"/>
    <w:rsid w:val="00930095"/>
    <w:rsid w:val="0093076A"/>
    <w:rsid w:val="00930AFB"/>
    <w:rsid w:val="00930E20"/>
    <w:rsid w:val="009316A3"/>
    <w:rsid w:val="009317EE"/>
    <w:rsid w:val="00932010"/>
    <w:rsid w:val="0093207D"/>
    <w:rsid w:val="009324A1"/>
    <w:rsid w:val="00932834"/>
    <w:rsid w:val="009328CB"/>
    <w:rsid w:val="009329A5"/>
    <w:rsid w:val="00932BF3"/>
    <w:rsid w:val="00932DD9"/>
    <w:rsid w:val="00933728"/>
    <w:rsid w:val="00933868"/>
    <w:rsid w:val="00933C26"/>
    <w:rsid w:val="00933FFE"/>
    <w:rsid w:val="00934121"/>
    <w:rsid w:val="009341F3"/>
    <w:rsid w:val="00934516"/>
    <w:rsid w:val="00934816"/>
    <w:rsid w:val="0093485B"/>
    <w:rsid w:val="00934E75"/>
    <w:rsid w:val="00935260"/>
    <w:rsid w:val="009356C9"/>
    <w:rsid w:val="0093599E"/>
    <w:rsid w:val="009359AA"/>
    <w:rsid w:val="009359FE"/>
    <w:rsid w:val="00935D64"/>
    <w:rsid w:val="00935D81"/>
    <w:rsid w:val="00936159"/>
    <w:rsid w:val="00936577"/>
    <w:rsid w:val="00936DA8"/>
    <w:rsid w:val="00936DF5"/>
    <w:rsid w:val="009370CD"/>
    <w:rsid w:val="00937301"/>
    <w:rsid w:val="009376DD"/>
    <w:rsid w:val="00937A32"/>
    <w:rsid w:val="009404CB"/>
    <w:rsid w:val="009405B1"/>
    <w:rsid w:val="009411C6"/>
    <w:rsid w:val="0094120A"/>
    <w:rsid w:val="00941669"/>
    <w:rsid w:val="009416BF"/>
    <w:rsid w:val="00942251"/>
    <w:rsid w:val="009422D4"/>
    <w:rsid w:val="00942AC8"/>
    <w:rsid w:val="00942B0B"/>
    <w:rsid w:val="00943140"/>
    <w:rsid w:val="0094323F"/>
    <w:rsid w:val="00943611"/>
    <w:rsid w:val="00943912"/>
    <w:rsid w:val="00943A0B"/>
    <w:rsid w:val="00944175"/>
    <w:rsid w:val="009444BA"/>
    <w:rsid w:val="00944F76"/>
    <w:rsid w:val="0094517A"/>
    <w:rsid w:val="00945AFD"/>
    <w:rsid w:val="00945CEE"/>
    <w:rsid w:val="009466E7"/>
    <w:rsid w:val="00946D49"/>
    <w:rsid w:val="0094757F"/>
    <w:rsid w:val="00947B9D"/>
    <w:rsid w:val="00947C01"/>
    <w:rsid w:val="00947CA4"/>
    <w:rsid w:val="00947E7B"/>
    <w:rsid w:val="00947EB2"/>
    <w:rsid w:val="00950851"/>
    <w:rsid w:val="009513B7"/>
    <w:rsid w:val="00951517"/>
    <w:rsid w:val="00951ECC"/>
    <w:rsid w:val="00952C27"/>
    <w:rsid w:val="00952F4F"/>
    <w:rsid w:val="00953347"/>
    <w:rsid w:val="009536B2"/>
    <w:rsid w:val="00953C9D"/>
    <w:rsid w:val="00953CCF"/>
    <w:rsid w:val="00954715"/>
    <w:rsid w:val="009547C3"/>
    <w:rsid w:val="0095579F"/>
    <w:rsid w:val="0095602D"/>
    <w:rsid w:val="00956196"/>
    <w:rsid w:val="009561F4"/>
    <w:rsid w:val="009565EC"/>
    <w:rsid w:val="009566B0"/>
    <w:rsid w:val="009567BB"/>
    <w:rsid w:val="00956944"/>
    <w:rsid w:val="00956A78"/>
    <w:rsid w:val="00956B8B"/>
    <w:rsid w:val="00956DBB"/>
    <w:rsid w:val="00957160"/>
    <w:rsid w:val="009573AF"/>
    <w:rsid w:val="0095750A"/>
    <w:rsid w:val="00957C1E"/>
    <w:rsid w:val="00957EC9"/>
    <w:rsid w:val="009600F4"/>
    <w:rsid w:val="009604FB"/>
    <w:rsid w:val="00960C91"/>
    <w:rsid w:val="009611E6"/>
    <w:rsid w:val="00961AFF"/>
    <w:rsid w:val="00961C63"/>
    <w:rsid w:val="00961FB3"/>
    <w:rsid w:val="00962A58"/>
    <w:rsid w:val="00962D23"/>
    <w:rsid w:val="00962E7A"/>
    <w:rsid w:val="0096366D"/>
    <w:rsid w:val="009636B9"/>
    <w:rsid w:val="00963C39"/>
    <w:rsid w:val="00963C5C"/>
    <w:rsid w:val="00963D22"/>
    <w:rsid w:val="00964199"/>
    <w:rsid w:val="0096473E"/>
    <w:rsid w:val="00964CEB"/>
    <w:rsid w:val="00964FF1"/>
    <w:rsid w:val="009651E7"/>
    <w:rsid w:val="0096539B"/>
    <w:rsid w:val="00966167"/>
    <w:rsid w:val="00966305"/>
    <w:rsid w:val="009669B8"/>
    <w:rsid w:val="00966CAF"/>
    <w:rsid w:val="00967AF1"/>
    <w:rsid w:val="00967C1C"/>
    <w:rsid w:val="00967C5B"/>
    <w:rsid w:val="00967F3E"/>
    <w:rsid w:val="009703C0"/>
    <w:rsid w:val="009706A1"/>
    <w:rsid w:val="009706FF"/>
    <w:rsid w:val="00970786"/>
    <w:rsid w:val="00970919"/>
    <w:rsid w:val="00970F31"/>
    <w:rsid w:val="00970FA6"/>
    <w:rsid w:val="009715C1"/>
    <w:rsid w:val="009719A4"/>
    <w:rsid w:val="00971D86"/>
    <w:rsid w:val="00971E16"/>
    <w:rsid w:val="00971E72"/>
    <w:rsid w:val="00971EEB"/>
    <w:rsid w:val="0097209B"/>
    <w:rsid w:val="0097209D"/>
    <w:rsid w:val="009721C0"/>
    <w:rsid w:val="00972203"/>
    <w:rsid w:val="00972826"/>
    <w:rsid w:val="0097293B"/>
    <w:rsid w:val="00972BE4"/>
    <w:rsid w:val="00972E83"/>
    <w:rsid w:val="0097329B"/>
    <w:rsid w:val="00974314"/>
    <w:rsid w:val="00974801"/>
    <w:rsid w:val="00974A32"/>
    <w:rsid w:val="009754B5"/>
    <w:rsid w:val="00975735"/>
    <w:rsid w:val="009758D4"/>
    <w:rsid w:val="009759FD"/>
    <w:rsid w:val="00975A8A"/>
    <w:rsid w:val="00975CCA"/>
    <w:rsid w:val="00975D0E"/>
    <w:rsid w:val="00976011"/>
    <w:rsid w:val="0097604E"/>
    <w:rsid w:val="0097670D"/>
    <w:rsid w:val="00976A99"/>
    <w:rsid w:val="0097702F"/>
    <w:rsid w:val="00977DD7"/>
    <w:rsid w:val="00977E0A"/>
    <w:rsid w:val="0098040E"/>
    <w:rsid w:val="009805DE"/>
    <w:rsid w:val="009807B0"/>
    <w:rsid w:val="00980831"/>
    <w:rsid w:val="00980BF5"/>
    <w:rsid w:val="00980D0D"/>
    <w:rsid w:val="00980E8D"/>
    <w:rsid w:val="00980FC6"/>
    <w:rsid w:val="00981281"/>
    <w:rsid w:val="00981497"/>
    <w:rsid w:val="009814B8"/>
    <w:rsid w:val="0098159D"/>
    <w:rsid w:val="009815D6"/>
    <w:rsid w:val="009818E6"/>
    <w:rsid w:val="00981E83"/>
    <w:rsid w:val="00982087"/>
    <w:rsid w:val="0098261D"/>
    <w:rsid w:val="009828B8"/>
    <w:rsid w:val="00982975"/>
    <w:rsid w:val="00982F5E"/>
    <w:rsid w:val="00982FDE"/>
    <w:rsid w:val="009830E1"/>
    <w:rsid w:val="009837AC"/>
    <w:rsid w:val="009839E6"/>
    <w:rsid w:val="009853F9"/>
    <w:rsid w:val="0098540D"/>
    <w:rsid w:val="00985418"/>
    <w:rsid w:val="009854A4"/>
    <w:rsid w:val="0098558F"/>
    <w:rsid w:val="0098598D"/>
    <w:rsid w:val="00985FB0"/>
    <w:rsid w:val="00986086"/>
    <w:rsid w:val="00986FA4"/>
    <w:rsid w:val="009871F9"/>
    <w:rsid w:val="0098781D"/>
    <w:rsid w:val="00987AA6"/>
    <w:rsid w:val="00990139"/>
    <w:rsid w:val="0099018C"/>
    <w:rsid w:val="00990529"/>
    <w:rsid w:val="00990CDA"/>
    <w:rsid w:val="00990DDC"/>
    <w:rsid w:val="00990EA8"/>
    <w:rsid w:val="00991592"/>
    <w:rsid w:val="00991FB0"/>
    <w:rsid w:val="00992464"/>
    <w:rsid w:val="0099258C"/>
    <w:rsid w:val="00992A78"/>
    <w:rsid w:val="00992B22"/>
    <w:rsid w:val="00992F07"/>
    <w:rsid w:val="00993546"/>
    <w:rsid w:val="009937A1"/>
    <w:rsid w:val="0099398E"/>
    <w:rsid w:val="00993B41"/>
    <w:rsid w:val="00993C51"/>
    <w:rsid w:val="00993D29"/>
    <w:rsid w:val="009942E2"/>
    <w:rsid w:val="00994A86"/>
    <w:rsid w:val="00994AD5"/>
    <w:rsid w:val="00995672"/>
    <w:rsid w:val="00995939"/>
    <w:rsid w:val="00995CF9"/>
    <w:rsid w:val="00995D70"/>
    <w:rsid w:val="00995E14"/>
    <w:rsid w:val="00995FFE"/>
    <w:rsid w:val="00996100"/>
    <w:rsid w:val="00996101"/>
    <w:rsid w:val="0099614B"/>
    <w:rsid w:val="009963A4"/>
    <w:rsid w:val="009965D6"/>
    <w:rsid w:val="00996B3C"/>
    <w:rsid w:val="00996C14"/>
    <w:rsid w:val="00996D88"/>
    <w:rsid w:val="009972EB"/>
    <w:rsid w:val="00997457"/>
    <w:rsid w:val="0099758F"/>
    <w:rsid w:val="00997843"/>
    <w:rsid w:val="00997FAB"/>
    <w:rsid w:val="009A03B7"/>
    <w:rsid w:val="009A06EB"/>
    <w:rsid w:val="009A0C89"/>
    <w:rsid w:val="009A13AF"/>
    <w:rsid w:val="009A167C"/>
    <w:rsid w:val="009A17B5"/>
    <w:rsid w:val="009A1F33"/>
    <w:rsid w:val="009A2AAF"/>
    <w:rsid w:val="009A3112"/>
    <w:rsid w:val="009A38AA"/>
    <w:rsid w:val="009A38D7"/>
    <w:rsid w:val="009A3A14"/>
    <w:rsid w:val="009A3CF4"/>
    <w:rsid w:val="009A4251"/>
    <w:rsid w:val="009A43D9"/>
    <w:rsid w:val="009A46DF"/>
    <w:rsid w:val="009A4E7F"/>
    <w:rsid w:val="009A4FA7"/>
    <w:rsid w:val="009A5768"/>
    <w:rsid w:val="009A5785"/>
    <w:rsid w:val="009A5921"/>
    <w:rsid w:val="009A5A36"/>
    <w:rsid w:val="009A5AB4"/>
    <w:rsid w:val="009A5ADA"/>
    <w:rsid w:val="009A5B9E"/>
    <w:rsid w:val="009A5C0A"/>
    <w:rsid w:val="009A5FD5"/>
    <w:rsid w:val="009A64A3"/>
    <w:rsid w:val="009A6589"/>
    <w:rsid w:val="009A6DCA"/>
    <w:rsid w:val="009A70A1"/>
    <w:rsid w:val="009A7679"/>
    <w:rsid w:val="009A7AE4"/>
    <w:rsid w:val="009A7B35"/>
    <w:rsid w:val="009A7D4E"/>
    <w:rsid w:val="009B009D"/>
    <w:rsid w:val="009B0310"/>
    <w:rsid w:val="009B051D"/>
    <w:rsid w:val="009B070D"/>
    <w:rsid w:val="009B088E"/>
    <w:rsid w:val="009B0995"/>
    <w:rsid w:val="009B0ACD"/>
    <w:rsid w:val="009B0C9F"/>
    <w:rsid w:val="009B1378"/>
    <w:rsid w:val="009B1428"/>
    <w:rsid w:val="009B1808"/>
    <w:rsid w:val="009B1A9E"/>
    <w:rsid w:val="009B1B8F"/>
    <w:rsid w:val="009B1E96"/>
    <w:rsid w:val="009B271D"/>
    <w:rsid w:val="009B307F"/>
    <w:rsid w:val="009B31CB"/>
    <w:rsid w:val="009B333A"/>
    <w:rsid w:val="009B3AAA"/>
    <w:rsid w:val="009B435E"/>
    <w:rsid w:val="009B4421"/>
    <w:rsid w:val="009B4C92"/>
    <w:rsid w:val="009B521A"/>
    <w:rsid w:val="009B54A0"/>
    <w:rsid w:val="009B54FC"/>
    <w:rsid w:val="009B5622"/>
    <w:rsid w:val="009B57F1"/>
    <w:rsid w:val="009B5B18"/>
    <w:rsid w:val="009B5E88"/>
    <w:rsid w:val="009B5F2F"/>
    <w:rsid w:val="009B63DB"/>
    <w:rsid w:val="009B663D"/>
    <w:rsid w:val="009B6B0C"/>
    <w:rsid w:val="009B6C80"/>
    <w:rsid w:val="009B6CBC"/>
    <w:rsid w:val="009B6CF9"/>
    <w:rsid w:val="009B76AE"/>
    <w:rsid w:val="009B7B26"/>
    <w:rsid w:val="009B7B62"/>
    <w:rsid w:val="009B7BD4"/>
    <w:rsid w:val="009B7BDE"/>
    <w:rsid w:val="009B7C37"/>
    <w:rsid w:val="009B7C40"/>
    <w:rsid w:val="009B7E50"/>
    <w:rsid w:val="009B7F55"/>
    <w:rsid w:val="009C0548"/>
    <w:rsid w:val="009C0600"/>
    <w:rsid w:val="009C083F"/>
    <w:rsid w:val="009C08D8"/>
    <w:rsid w:val="009C10AE"/>
    <w:rsid w:val="009C1247"/>
    <w:rsid w:val="009C13B5"/>
    <w:rsid w:val="009C16C8"/>
    <w:rsid w:val="009C198F"/>
    <w:rsid w:val="009C1B30"/>
    <w:rsid w:val="009C1CCA"/>
    <w:rsid w:val="009C1DEA"/>
    <w:rsid w:val="009C1E43"/>
    <w:rsid w:val="009C1F4A"/>
    <w:rsid w:val="009C2461"/>
    <w:rsid w:val="009C254F"/>
    <w:rsid w:val="009C25F0"/>
    <w:rsid w:val="009C2753"/>
    <w:rsid w:val="009C2799"/>
    <w:rsid w:val="009C298F"/>
    <w:rsid w:val="009C3064"/>
    <w:rsid w:val="009C315C"/>
    <w:rsid w:val="009C3620"/>
    <w:rsid w:val="009C3AA2"/>
    <w:rsid w:val="009C3BDB"/>
    <w:rsid w:val="009C3D70"/>
    <w:rsid w:val="009C3FBF"/>
    <w:rsid w:val="009C40EC"/>
    <w:rsid w:val="009C41BE"/>
    <w:rsid w:val="009C4263"/>
    <w:rsid w:val="009C4436"/>
    <w:rsid w:val="009C4B32"/>
    <w:rsid w:val="009C53EE"/>
    <w:rsid w:val="009C5588"/>
    <w:rsid w:val="009C5DD2"/>
    <w:rsid w:val="009C5F3C"/>
    <w:rsid w:val="009C617C"/>
    <w:rsid w:val="009C6530"/>
    <w:rsid w:val="009C659E"/>
    <w:rsid w:val="009C68E2"/>
    <w:rsid w:val="009C6A27"/>
    <w:rsid w:val="009C713E"/>
    <w:rsid w:val="009C7885"/>
    <w:rsid w:val="009C789F"/>
    <w:rsid w:val="009C79AA"/>
    <w:rsid w:val="009C79FE"/>
    <w:rsid w:val="009D038B"/>
    <w:rsid w:val="009D1073"/>
    <w:rsid w:val="009D10F0"/>
    <w:rsid w:val="009D13A2"/>
    <w:rsid w:val="009D1840"/>
    <w:rsid w:val="009D1A3A"/>
    <w:rsid w:val="009D1BD2"/>
    <w:rsid w:val="009D1DF4"/>
    <w:rsid w:val="009D23AD"/>
    <w:rsid w:val="009D2C4C"/>
    <w:rsid w:val="009D2CCF"/>
    <w:rsid w:val="009D3963"/>
    <w:rsid w:val="009D3A8F"/>
    <w:rsid w:val="009D3B77"/>
    <w:rsid w:val="009D4013"/>
    <w:rsid w:val="009D409C"/>
    <w:rsid w:val="009D47D9"/>
    <w:rsid w:val="009D52C0"/>
    <w:rsid w:val="009D538C"/>
    <w:rsid w:val="009D5B56"/>
    <w:rsid w:val="009D63CD"/>
    <w:rsid w:val="009D65D9"/>
    <w:rsid w:val="009D6DF5"/>
    <w:rsid w:val="009D6F89"/>
    <w:rsid w:val="009D758B"/>
    <w:rsid w:val="009D75AB"/>
    <w:rsid w:val="009D77B4"/>
    <w:rsid w:val="009D79BD"/>
    <w:rsid w:val="009D7A08"/>
    <w:rsid w:val="009D7CB7"/>
    <w:rsid w:val="009E016A"/>
    <w:rsid w:val="009E0283"/>
    <w:rsid w:val="009E0294"/>
    <w:rsid w:val="009E07C7"/>
    <w:rsid w:val="009E0A2F"/>
    <w:rsid w:val="009E0B72"/>
    <w:rsid w:val="009E131A"/>
    <w:rsid w:val="009E1905"/>
    <w:rsid w:val="009E1E70"/>
    <w:rsid w:val="009E26BD"/>
    <w:rsid w:val="009E29FB"/>
    <w:rsid w:val="009E2D9B"/>
    <w:rsid w:val="009E2DBA"/>
    <w:rsid w:val="009E3345"/>
    <w:rsid w:val="009E3580"/>
    <w:rsid w:val="009E3592"/>
    <w:rsid w:val="009E3F0F"/>
    <w:rsid w:val="009E40F8"/>
    <w:rsid w:val="009E4647"/>
    <w:rsid w:val="009E4653"/>
    <w:rsid w:val="009E46C4"/>
    <w:rsid w:val="009E4A22"/>
    <w:rsid w:val="009E4AA9"/>
    <w:rsid w:val="009E577E"/>
    <w:rsid w:val="009E5A5F"/>
    <w:rsid w:val="009E5CAF"/>
    <w:rsid w:val="009E6531"/>
    <w:rsid w:val="009E68B0"/>
    <w:rsid w:val="009E6CED"/>
    <w:rsid w:val="009E6F3A"/>
    <w:rsid w:val="009E6F4E"/>
    <w:rsid w:val="009E7095"/>
    <w:rsid w:val="009E72A9"/>
    <w:rsid w:val="009E7880"/>
    <w:rsid w:val="009E7C3E"/>
    <w:rsid w:val="009E7D4D"/>
    <w:rsid w:val="009E7EDA"/>
    <w:rsid w:val="009E7F58"/>
    <w:rsid w:val="009E7FAA"/>
    <w:rsid w:val="009F061A"/>
    <w:rsid w:val="009F0E5E"/>
    <w:rsid w:val="009F11FB"/>
    <w:rsid w:val="009F141B"/>
    <w:rsid w:val="009F17ED"/>
    <w:rsid w:val="009F1B32"/>
    <w:rsid w:val="009F1EAC"/>
    <w:rsid w:val="009F2488"/>
    <w:rsid w:val="009F2780"/>
    <w:rsid w:val="009F28A0"/>
    <w:rsid w:val="009F2D54"/>
    <w:rsid w:val="009F3080"/>
    <w:rsid w:val="009F3222"/>
    <w:rsid w:val="009F354A"/>
    <w:rsid w:val="009F379F"/>
    <w:rsid w:val="009F39DF"/>
    <w:rsid w:val="009F3BE9"/>
    <w:rsid w:val="009F3F33"/>
    <w:rsid w:val="009F40B6"/>
    <w:rsid w:val="009F4F1B"/>
    <w:rsid w:val="009F4FF4"/>
    <w:rsid w:val="009F5387"/>
    <w:rsid w:val="009F553D"/>
    <w:rsid w:val="009F564D"/>
    <w:rsid w:val="009F611B"/>
    <w:rsid w:val="009F68CC"/>
    <w:rsid w:val="009F6A97"/>
    <w:rsid w:val="009F747E"/>
    <w:rsid w:val="009F7D26"/>
    <w:rsid w:val="00A00A4D"/>
    <w:rsid w:val="00A00AB2"/>
    <w:rsid w:val="00A00BC1"/>
    <w:rsid w:val="00A00C42"/>
    <w:rsid w:val="00A01B44"/>
    <w:rsid w:val="00A01C6F"/>
    <w:rsid w:val="00A0221E"/>
    <w:rsid w:val="00A02638"/>
    <w:rsid w:val="00A0266B"/>
    <w:rsid w:val="00A02683"/>
    <w:rsid w:val="00A02734"/>
    <w:rsid w:val="00A02B19"/>
    <w:rsid w:val="00A02EE9"/>
    <w:rsid w:val="00A03229"/>
    <w:rsid w:val="00A03366"/>
    <w:rsid w:val="00A03C82"/>
    <w:rsid w:val="00A041AE"/>
    <w:rsid w:val="00A04992"/>
    <w:rsid w:val="00A051BC"/>
    <w:rsid w:val="00A051E2"/>
    <w:rsid w:val="00A054F4"/>
    <w:rsid w:val="00A059E4"/>
    <w:rsid w:val="00A05A30"/>
    <w:rsid w:val="00A05AE0"/>
    <w:rsid w:val="00A06756"/>
    <w:rsid w:val="00A06B42"/>
    <w:rsid w:val="00A06D41"/>
    <w:rsid w:val="00A072F4"/>
    <w:rsid w:val="00A073CF"/>
    <w:rsid w:val="00A0743C"/>
    <w:rsid w:val="00A07577"/>
    <w:rsid w:val="00A07766"/>
    <w:rsid w:val="00A10091"/>
    <w:rsid w:val="00A105A4"/>
    <w:rsid w:val="00A10C2C"/>
    <w:rsid w:val="00A10E07"/>
    <w:rsid w:val="00A11064"/>
    <w:rsid w:val="00A11192"/>
    <w:rsid w:val="00A114A4"/>
    <w:rsid w:val="00A11E9F"/>
    <w:rsid w:val="00A11F0E"/>
    <w:rsid w:val="00A12055"/>
    <w:rsid w:val="00A1236E"/>
    <w:rsid w:val="00A1249E"/>
    <w:rsid w:val="00A124F0"/>
    <w:rsid w:val="00A12658"/>
    <w:rsid w:val="00A12775"/>
    <w:rsid w:val="00A13B62"/>
    <w:rsid w:val="00A14169"/>
    <w:rsid w:val="00A14849"/>
    <w:rsid w:val="00A14D0C"/>
    <w:rsid w:val="00A14E79"/>
    <w:rsid w:val="00A14F2E"/>
    <w:rsid w:val="00A14F8C"/>
    <w:rsid w:val="00A151BD"/>
    <w:rsid w:val="00A167C7"/>
    <w:rsid w:val="00A168ED"/>
    <w:rsid w:val="00A16998"/>
    <w:rsid w:val="00A16B66"/>
    <w:rsid w:val="00A16C8A"/>
    <w:rsid w:val="00A16CAF"/>
    <w:rsid w:val="00A16E8E"/>
    <w:rsid w:val="00A16E95"/>
    <w:rsid w:val="00A172D9"/>
    <w:rsid w:val="00A175B7"/>
    <w:rsid w:val="00A17A3D"/>
    <w:rsid w:val="00A17A3F"/>
    <w:rsid w:val="00A17BF5"/>
    <w:rsid w:val="00A20C99"/>
    <w:rsid w:val="00A20F1C"/>
    <w:rsid w:val="00A20F27"/>
    <w:rsid w:val="00A210A5"/>
    <w:rsid w:val="00A21677"/>
    <w:rsid w:val="00A21E9C"/>
    <w:rsid w:val="00A22312"/>
    <w:rsid w:val="00A2256E"/>
    <w:rsid w:val="00A22732"/>
    <w:rsid w:val="00A22BBD"/>
    <w:rsid w:val="00A22BC4"/>
    <w:rsid w:val="00A22CD8"/>
    <w:rsid w:val="00A22D89"/>
    <w:rsid w:val="00A23824"/>
    <w:rsid w:val="00A238F6"/>
    <w:rsid w:val="00A23D7B"/>
    <w:rsid w:val="00A24451"/>
    <w:rsid w:val="00A245C5"/>
    <w:rsid w:val="00A24669"/>
    <w:rsid w:val="00A24950"/>
    <w:rsid w:val="00A24F06"/>
    <w:rsid w:val="00A25319"/>
    <w:rsid w:val="00A2539D"/>
    <w:rsid w:val="00A253B7"/>
    <w:rsid w:val="00A258A6"/>
    <w:rsid w:val="00A25DC8"/>
    <w:rsid w:val="00A2633D"/>
    <w:rsid w:val="00A2635C"/>
    <w:rsid w:val="00A268D1"/>
    <w:rsid w:val="00A26B36"/>
    <w:rsid w:val="00A26E7B"/>
    <w:rsid w:val="00A273B0"/>
    <w:rsid w:val="00A27EEC"/>
    <w:rsid w:val="00A3011F"/>
    <w:rsid w:val="00A301AA"/>
    <w:rsid w:val="00A30256"/>
    <w:rsid w:val="00A303CE"/>
    <w:rsid w:val="00A3066F"/>
    <w:rsid w:val="00A309D9"/>
    <w:rsid w:val="00A30A21"/>
    <w:rsid w:val="00A30A9E"/>
    <w:rsid w:val="00A30D82"/>
    <w:rsid w:val="00A30DDA"/>
    <w:rsid w:val="00A3101E"/>
    <w:rsid w:val="00A31432"/>
    <w:rsid w:val="00A314B0"/>
    <w:rsid w:val="00A31B26"/>
    <w:rsid w:val="00A322B5"/>
    <w:rsid w:val="00A33812"/>
    <w:rsid w:val="00A3388C"/>
    <w:rsid w:val="00A33B29"/>
    <w:rsid w:val="00A33BD9"/>
    <w:rsid w:val="00A33CA5"/>
    <w:rsid w:val="00A33ED5"/>
    <w:rsid w:val="00A33FD9"/>
    <w:rsid w:val="00A34317"/>
    <w:rsid w:val="00A34C68"/>
    <w:rsid w:val="00A34F21"/>
    <w:rsid w:val="00A357BC"/>
    <w:rsid w:val="00A35882"/>
    <w:rsid w:val="00A35C24"/>
    <w:rsid w:val="00A365C2"/>
    <w:rsid w:val="00A369E6"/>
    <w:rsid w:val="00A36EDA"/>
    <w:rsid w:val="00A370BB"/>
    <w:rsid w:val="00A37DB2"/>
    <w:rsid w:val="00A37ED7"/>
    <w:rsid w:val="00A405C1"/>
    <w:rsid w:val="00A40809"/>
    <w:rsid w:val="00A4087F"/>
    <w:rsid w:val="00A40C76"/>
    <w:rsid w:val="00A40FDA"/>
    <w:rsid w:val="00A41083"/>
    <w:rsid w:val="00A418D4"/>
    <w:rsid w:val="00A41B0A"/>
    <w:rsid w:val="00A4264A"/>
    <w:rsid w:val="00A42A63"/>
    <w:rsid w:val="00A42C1D"/>
    <w:rsid w:val="00A434F5"/>
    <w:rsid w:val="00A43963"/>
    <w:rsid w:val="00A439E8"/>
    <w:rsid w:val="00A43DAB"/>
    <w:rsid w:val="00A443E4"/>
    <w:rsid w:val="00A44561"/>
    <w:rsid w:val="00A44CF4"/>
    <w:rsid w:val="00A4551C"/>
    <w:rsid w:val="00A4585C"/>
    <w:rsid w:val="00A45E58"/>
    <w:rsid w:val="00A45EF9"/>
    <w:rsid w:val="00A46026"/>
    <w:rsid w:val="00A47621"/>
    <w:rsid w:val="00A476A4"/>
    <w:rsid w:val="00A478F8"/>
    <w:rsid w:val="00A47927"/>
    <w:rsid w:val="00A50441"/>
    <w:rsid w:val="00A50744"/>
    <w:rsid w:val="00A50EB8"/>
    <w:rsid w:val="00A511FB"/>
    <w:rsid w:val="00A51526"/>
    <w:rsid w:val="00A51798"/>
    <w:rsid w:val="00A518F1"/>
    <w:rsid w:val="00A51B89"/>
    <w:rsid w:val="00A51E32"/>
    <w:rsid w:val="00A52527"/>
    <w:rsid w:val="00A525B8"/>
    <w:rsid w:val="00A526F2"/>
    <w:rsid w:val="00A53CDF"/>
    <w:rsid w:val="00A54451"/>
    <w:rsid w:val="00A54739"/>
    <w:rsid w:val="00A54783"/>
    <w:rsid w:val="00A54E91"/>
    <w:rsid w:val="00A5528C"/>
    <w:rsid w:val="00A552B7"/>
    <w:rsid w:val="00A55E53"/>
    <w:rsid w:val="00A55EE0"/>
    <w:rsid w:val="00A56AF1"/>
    <w:rsid w:val="00A56BA9"/>
    <w:rsid w:val="00A56D60"/>
    <w:rsid w:val="00A57175"/>
    <w:rsid w:val="00A57DE0"/>
    <w:rsid w:val="00A57F6E"/>
    <w:rsid w:val="00A60147"/>
    <w:rsid w:val="00A609E4"/>
    <w:rsid w:val="00A60F60"/>
    <w:rsid w:val="00A610D5"/>
    <w:rsid w:val="00A61188"/>
    <w:rsid w:val="00A615DD"/>
    <w:rsid w:val="00A616D4"/>
    <w:rsid w:val="00A61971"/>
    <w:rsid w:val="00A62087"/>
    <w:rsid w:val="00A6233C"/>
    <w:rsid w:val="00A62949"/>
    <w:rsid w:val="00A62D7B"/>
    <w:rsid w:val="00A636F4"/>
    <w:rsid w:val="00A6431B"/>
    <w:rsid w:val="00A64BB9"/>
    <w:rsid w:val="00A64C51"/>
    <w:rsid w:val="00A64C8C"/>
    <w:rsid w:val="00A64F4C"/>
    <w:rsid w:val="00A64FAD"/>
    <w:rsid w:val="00A6531C"/>
    <w:rsid w:val="00A66BB1"/>
    <w:rsid w:val="00A670EE"/>
    <w:rsid w:val="00A671A3"/>
    <w:rsid w:val="00A67253"/>
    <w:rsid w:val="00A67C97"/>
    <w:rsid w:val="00A67DEE"/>
    <w:rsid w:val="00A7022E"/>
    <w:rsid w:val="00A70335"/>
    <w:rsid w:val="00A7095A"/>
    <w:rsid w:val="00A70A46"/>
    <w:rsid w:val="00A70B53"/>
    <w:rsid w:val="00A71058"/>
    <w:rsid w:val="00A71095"/>
    <w:rsid w:val="00A716DD"/>
    <w:rsid w:val="00A7183A"/>
    <w:rsid w:val="00A71A18"/>
    <w:rsid w:val="00A71DD3"/>
    <w:rsid w:val="00A723A9"/>
    <w:rsid w:val="00A723F8"/>
    <w:rsid w:val="00A724A8"/>
    <w:rsid w:val="00A72945"/>
    <w:rsid w:val="00A72C99"/>
    <w:rsid w:val="00A72D3C"/>
    <w:rsid w:val="00A72DE5"/>
    <w:rsid w:val="00A72EA2"/>
    <w:rsid w:val="00A72FBB"/>
    <w:rsid w:val="00A7304B"/>
    <w:rsid w:val="00A73561"/>
    <w:rsid w:val="00A73AF5"/>
    <w:rsid w:val="00A73B1E"/>
    <w:rsid w:val="00A73E19"/>
    <w:rsid w:val="00A73E1E"/>
    <w:rsid w:val="00A743CA"/>
    <w:rsid w:val="00A743D6"/>
    <w:rsid w:val="00A74441"/>
    <w:rsid w:val="00A7479B"/>
    <w:rsid w:val="00A74AD7"/>
    <w:rsid w:val="00A74B0C"/>
    <w:rsid w:val="00A74CB5"/>
    <w:rsid w:val="00A74F36"/>
    <w:rsid w:val="00A753F8"/>
    <w:rsid w:val="00A7563E"/>
    <w:rsid w:val="00A75A5E"/>
    <w:rsid w:val="00A762EC"/>
    <w:rsid w:val="00A76537"/>
    <w:rsid w:val="00A76639"/>
    <w:rsid w:val="00A767A2"/>
    <w:rsid w:val="00A76A84"/>
    <w:rsid w:val="00A76AFF"/>
    <w:rsid w:val="00A7704C"/>
    <w:rsid w:val="00A77135"/>
    <w:rsid w:val="00A7763E"/>
    <w:rsid w:val="00A77FF7"/>
    <w:rsid w:val="00A806B3"/>
    <w:rsid w:val="00A80790"/>
    <w:rsid w:val="00A80DE4"/>
    <w:rsid w:val="00A81582"/>
    <w:rsid w:val="00A81FFB"/>
    <w:rsid w:val="00A82673"/>
    <w:rsid w:val="00A826EE"/>
    <w:rsid w:val="00A82822"/>
    <w:rsid w:val="00A82E4A"/>
    <w:rsid w:val="00A82E53"/>
    <w:rsid w:val="00A83741"/>
    <w:rsid w:val="00A8433E"/>
    <w:rsid w:val="00A84414"/>
    <w:rsid w:val="00A845A5"/>
    <w:rsid w:val="00A846F4"/>
    <w:rsid w:val="00A84C1B"/>
    <w:rsid w:val="00A84D0F"/>
    <w:rsid w:val="00A8510B"/>
    <w:rsid w:val="00A85136"/>
    <w:rsid w:val="00A85601"/>
    <w:rsid w:val="00A856A1"/>
    <w:rsid w:val="00A858FA"/>
    <w:rsid w:val="00A85B39"/>
    <w:rsid w:val="00A85B56"/>
    <w:rsid w:val="00A85CF9"/>
    <w:rsid w:val="00A86056"/>
    <w:rsid w:val="00A864EF"/>
    <w:rsid w:val="00A86A20"/>
    <w:rsid w:val="00A86B03"/>
    <w:rsid w:val="00A86D5A"/>
    <w:rsid w:val="00A871E2"/>
    <w:rsid w:val="00A875EC"/>
    <w:rsid w:val="00A87A86"/>
    <w:rsid w:val="00A90126"/>
    <w:rsid w:val="00A9069E"/>
    <w:rsid w:val="00A9069F"/>
    <w:rsid w:val="00A909F1"/>
    <w:rsid w:val="00A90A5D"/>
    <w:rsid w:val="00A911ED"/>
    <w:rsid w:val="00A91780"/>
    <w:rsid w:val="00A91A56"/>
    <w:rsid w:val="00A91C92"/>
    <w:rsid w:val="00A9288B"/>
    <w:rsid w:val="00A93A0B"/>
    <w:rsid w:val="00A93A73"/>
    <w:rsid w:val="00A93BA6"/>
    <w:rsid w:val="00A93CE7"/>
    <w:rsid w:val="00A93CF0"/>
    <w:rsid w:val="00A93D15"/>
    <w:rsid w:val="00A944F8"/>
    <w:rsid w:val="00A9457F"/>
    <w:rsid w:val="00A946BD"/>
    <w:rsid w:val="00A94BE7"/>
    <w:rsid w:val="00A94F87"/>
    <w:rsid w:val="00A95648"/>
    <w:rsid w:val="00A95AD4"/>
    <w:rsid w:val="00A95F17"/>
    <w:rsid w:val="00A95F22"/>
    <w:rsid w:val="00A9678F"/>
    <w:rsid w:val="00A969A7"/>
    <w:rsid w:val="00A96FB8"/>
    <w:rsid w:val="00A96FCA"/>
    <w:rsid w:val="00A973BC"/>
    <w:rsid w:val="00A9744D"/>
    <w:rsid w:val="00A97735"/>
    <w:rsid w:val="00A978A5"/>
    <w:rsid w:val="00A9791D"/>
    <w:rsid w:val="00A97AA6"/>
    <w:rsid w:val="00A97E4D"/>
    <w:rsid w:val="00AA0013"/>
    <w:rsid w:val="00AA08B2"/>
    <w:rsid w:val="00AA08BB"/>
    <w:rsid w:val="00AA0FEB"/>
    <w:rsid w:val="00AA1B2B"/>
    <w:rsid w:val="00AA27BD"/>
    <w:rsid w:val="00AA28D4"/>
    <w:rsid w:val="00AA2941"/>
    <w:rsid w:val="00AA2A5E"/>
    <w:rsid w:val="00AA2AB2"/>
    <w:rsid w:val="00AA36D8"/>
    <w:rsid w:val="00AA3E2C"/>
    <w:rsid w:val="00AA4257"/>
    <w:rsid w:val="00AA43C5"/>
    <w:rsid w:val="00AA4795"/>
    <w:rsid w:val="00AA4B29"/>
    <w:rsid w:val="00AA4BE8"/>
    <w:rsid w:val="00AA504C"/>
    <w:rsid w:val="00AA5108"/>
    <w:rsid w:val="00AA55D7"/>
    <w:rsid w:val="00AA58F7"/>
    <w:rsid w:val="00AA5D35"/>
    <w:rsid w:val="00AA5E8A"/>
    <w:rsid w:val="00AA5F07"/>
    <w:rsid w:val="00AA63B3"/>
    <w:rsid w:val="00AA64B7"/>
    <w:rsid w:val="00AA6636"/>
    <w:rsid w:val="00AA67B5"/>
    <w:rsid w:val="00AA700A"/>
    <w:rsid w:val="00AA71E2"/>
    <w:rsid w:val="00AA766D"/>
    <w:rsid w:val="00AA775C"/>
    <w:rsid w:val="00AA7A86"/>
    <w:rsid w:val="00AA7E8D"/>
    <w:rsid w:val="00AB09DA"/>
    <w:rsid w:val="00AB0F84"/>
    <w:rsid w:val="00AB10E7"/>
    <w:rsid w:val="00AB1215"/>
    <w:rsid w:val="00AB1249"/>
    <w:rsid w:val="00AB13DC"/>
    <w:rsid w:val="00AB16FD"/>
    <w:rsid w:val="00AB2178"/>
    <w:rsid w:val="00AB2F30"/>
    <w:rsid w:val="00AB341C"/>
    <w:rsid w:val="00AB3E13"/>
    <w:rsid w:val="00AB3E1B"/>
    <w:rsid w:val="00AB4509"/>
    <w:rsid w:val="00AB464C"/>
    <w:rsid w:val="00AB4868"/>
    <w:rsid w:val="00AB4E0D"/>
    <w:rsid w:val="00AB51AD"/>
    <w:rsid w:val="00AB5835"/>
    <w:rsid w:val="00AB5AD2"/>
    <w:rsid w:val="00AB5D1F"/>
    <w:rsid w:val="00AB5EC7"/>
    <w:rsid w:val="00AB5ECE"/>
    <w:rsid w:val="00AB6018"/>
    <w:rsid w:val="00AB6571"/>
    <w:rsid w:val="00AB675D"/>
    <w:rsid w:val="00AB6843"/>
    <w:rsid w:val="00AB6F7C"/>
    <w:rsid w:val="00AB70D8"/>
    <w:rsid w:val="00AB75A4"/>
    <w:rsid w:val="00AB7B23"/>
    <w:rsid w:val="00AB7B4B"/>
    <w:rsid w:val="00AC032C"/>
    <w:rsid w:val="00AC09B3"/>
    <w:rsid w:val="00AC0FB9"/>
    <w:rsid w:val="00AC1451"/>
    <w:rsid w:val="00AC1586"/>
    <w:rsid w:val="00AC24A6"/>
    <w:rsid w:val="00AC2885"/>
    <w:rsid w:val="00AC2C21"/>
    <w:rsid w:val="00AC3149"/>
    <w:rsid w:val="00AC37AF"/>
    <w:rsid w:val="00AC37E1"/>
    <w:rsid w:val="00AC3899"/>
    <w:rsid w:val="00AC38A3"/>
    <w:rsid w:val="00AC3B13"/>
    <w:rsid w:val="00AC3D5C"/>
    <w:rsid w:val="00AC4163"/>
    <w:rsid w:val="00AC438F"/>
    <w:rsid w:val="00AC46EB"/>
    <w:rsid w:val="00AC4A57"/>
    <w:rsid w:val="00AC4C6B"/>
    <w:rsid w:val="00AC542D"/>
    <w:rsid w:val="00AC5765"/>
    <w:rsid w:val="00AC5D95"/>
    <w:rsid w:val="00AC5F84"/>
    <w:rsid w:val="00AC6436"/>
    <w:rsid w:val="00AC651F"/>
    <w:rsid w:val="00AC67F1"/>
    <w:rsid w:val="00AC67F9"/>
    <w:rsid w:val="00AC6EA4"/>
    <w:rsid w:val="00AC6F04"/>
    <w:rsid w:val="00AC700C"/>
    <w:rsid w:val="00AC7407"/>
    <w:rsid w:val="00AC758E"/>
    <w:rsid w:val="00AC78EA"/>
    <w:rsid w:val="00AC7986"/>
    <w:rsid w:val="00AC7A04"/>
    <w:rsid w:val="00AC7F26"/>
    <w:rsid w:val="00AD0403"/>
    <w:rsid w:val="00AD055C"/>
    <w:rsid w:val="00AD0641"/>
    <w:rsid w:val="00AD0BF2"/>
    <w:rsid w:val="00AD156C"/>
    <w:rsid w:val="00AD1917"/>
    <w:rsid w:val="00AD1A09"/>
    <w:rsid w:val="00AD225A"/>
    <w:rsid w:val="00AD3218"/>
    <w:rsid w:val="00AD35DD"/>
    <w:rsid w:val="00AD367A"/>
    <w:rsid w:val="00AD3721"/>
    <w:rsid w:val="00AD38B6"/>
    <w:rsid w:val="00AD3A23"/>
    <w:rsid w:val="00AD3AB4"/>
    <w:rsid w:val="00AD4130"/>
    <w:rsid w:val="00AD4498"/>
    <w:rsid w:val="00AD4747"/>
    <w:rsid w:val="00AD479B"/>
    <w:rsid w:val="00AD498E"/>
    <w:rsid w:val="00AD4E1D"/>
    <w:rsid w:val="00AD4F2C"/>
    <w:rsid w:val="00AD550D"/>
    <w:rsid w:val="00AD5A67"/>
    <w:rsid w:val="00AD5E38"/>
    <w:rsid w:val="00AD6135"/>
    <w:rsid w:val="00AD632B"/>
    <w:rsid w:val="00AD6745"/>
    <w:rsid w:val="00AD6D6C"/>
    <w:rsid w:val="00AD6DDB"/>
    <w:rsid w:val="00AD743C"/>
    <w:rsid w:val="00AD7733"/>
    <w:rsid w:val="00AD7879"/>
    <w:rsid w:val="00AD7990"/>
    <w:rsid w:val="00AD79B2"/>
    <w:rsid w:val="00AD7F0B"/>
    <w:rsid w:val="00AE0398"/>
    <w:rsid w:val="00AE0BEA"/>
    <w:rsid w:val="00AE0D4D"/>
    <w:rsid w:val="00AE11D1"/>
    <w:rsid w:val="00AE122C"/>
    <w:rsid w:val="00AE12AE"/>
    <w:rsid w:val="00AE155E"/>
    <w:rsid w:val="00AE19AD"/>
    <w:rsid w:val="00AE1B97"/>
    <w:rsid w:val="00AE1DF6"/>
    <w:rsid w:val="00AE1FA8"/>
    <w:rsid w:val="00AE22F4"/>
    <w:rsid w:val="00AE23EA"/>
    <w:rsid w:val="00AE266B"/>
    <w:rsid w:val="00AE26EB"/>
    <w:rsid w:val="00AE3071"/>
    <w:rsid w:val="00AE3072"/>
    <w:rsid w:val="00AE35E2"/>
    <w:rsid w:val="00AE3840"/>
    <w:rsid w:val="00AE43AA"/>
    <w:rsid w:val="00AE461D"/>
    <w:rsid w:val="00AE4743"/>
    <w:rsid w:val="00AE483A"/>
    <w:rsid w:val="00AE4850"/>
    <w:rsid w:val="00AE4C91"/>
    <w:rsid w:val="00AE50C7"/>
    <w:rsid w:val="00AE617C"/>
    <w:rsid w:val="00AE622C"/>
    <w:rsid w:val="00AE6680"/>
    <w:rsid w:val="00AE6806"/>
    <w:rsid w:val="00AE6911"/>
    <w:rsid w:val="00AE6A7A"/>
    <w:rsid w:val="00AE6A90"/>
    <w:rsid w:val="00AE7039"/>
    <w:rsid w:val="00AE70FF"/>
    <w:rsid w:val="00AE7256"/>
    <w:rsid w:val="00AE780E"/>
    <w:rsid w:val="00AE7C19"/>
    <w:rsid w:val="00AE7DD4"/>
    <w:rsid w:val="00AF075F"/>
    <w:rsid w:val="00AF15C6"/>
    <w:rsid w:val="00AF1EF6"/>
    <w:rsid w:val="00AF1F00"/>
    <w:rsid w:val="00AF2575"/>
    <w:rsid w:val="00AF2AA6"/>
    <w:rsid w:val="00AF3027"/>
    <w:rsid w:val="00AF30B1"/>
    <w:rsid w:val="00AF3698"/>
    <w:rsid w:val="00AF37DB"/>
    <w:rsid w:val="00AF395B"/>
    <w:rsid w:val="00AF3B92"/>
    <w:rsid w:val="00AF3DBF"/>
    <w:rsid w:val="00AF41A9"/>
    <w:rsid w:val="00AF469C"/>
    <w:rsid w:val="00AF4845"/>
    <w:rsid w:val="00AF4A17"/>
    <w:rsid w:val="00AF526F"/>
    <w:rsid w:val="00AF60B1"/>
    <w:rsid w:val="00AF622E"/>
    <w:rsid w:val="00AF6398"/>
    <w:rsid w:val="00AF654C"/>
    <w:rsid w:val="00AF655D"/>
    <w:rsid w:val="00AF66A6"/>
    <w:rsid w:val="00AF6D11"/>
    <w:rsid w:val="00AF6EFD"/>
    <w:rsid w:val="00AF70D6"/>
    <w:rsid w:val="00AF7E13"/>
    <w:rsid w:val="00B000DC"/>
    <w:rsid w:val="00B0015F"/>
    <w:rsid w:val="00B00597"/>
    <w:rsid w:val="00B00C72"/>
    <w:rsid w:val="00B010F9"/>
    <w:rsid w:val="00B012D0"/>
    <w:rsid w:val="00B020A0"/>
    <w:rsid w:val="00B02578"/>
    <w:rsid w:val="00B02CA8"/>
    <w:rsid w:val="00B02DDE"/>
    <w:rsid w:val="00B02F25"/>
    <w:rsid w:val="00B0303C"/>
    <w:rsid w:val="00B03B45"/>
    <w:rsid w:val="00B04316"/>
    <w:rsid w:val="00B045B1"/>
    <w:rsid w:val="00B049AD"/>
    <w:rsid w:val="00B04E4C"/>
    <w:rsid w:val="00B04E6D"/>
    <w:rsid w:val="00B0544A"/>
    <w:rsid w:val="00B05B4D"/>
    <w:rsid w:val="00B05DEA"/>
    <w:rsid w:val="00B05E41"/>
    <w:rsid w:val="00B05E9C"/>
    <w:rsid w:val="00B06186"/>
    <w:rsid w:val="00B0658E"/>
    <w:rsid w:val="00B06EE6"/>
    <w:rsid w:val="00B072FA"/>
    <w:rsid w:val="00B07918"/>
    <w:rsid w:val="00B07C76"/>
    <w:rsid w:val="00B07CEA"/>
    <w:rsid w:val="00B07D43"/>
    <w:rsid w:val="00B1007B"/>
    <w:rsid w:val="00B1060E"/>
    <w:rsid w:val="00B10902"/>
    <w:rsid w:val="00B10B44"/>
    <w:rsid w:val="00B10C7D"/>
    <w:rsid w:val="00B11362"/>
    <w:rsid w:val="00B11986"/>
    <w:rsid w:val="00B119C5"/>
    <w:rsid w:val="00B11E23"/>
    <w:rsid w:val="00B120AE"/>
    <w:rsid w:val="00B12452"/>
    <w:rsid w:val="00B126AF"/>
    <w:rsid w:val="00B12727"/>
    <w:rsid w:val="00B12D50"/>
    <w:rsid w:val="00B1317B"/>
    <w:rsid w:val="00B131C6"/>
    <w:rsid w:val="00B1371E"/>
    <w:rsid w:val="00B13D36"/>
    <w:rsid w:val="00B14562"/>
    <w:rsid w:val="00B153CD"/>
    <w:rsid w:val="00B15424"/>
    <w:rsid w:val="00B15439"/>
    <w:rsid w:val="00B15749"/>
    <w:rsid w:val="00B15AC5"/>
    <w:rsid w:val="00B169B2"/>
    <w:rsid w:val="00B16BC6"/>
    <w:rsid w:val="00B170A5"/>
    <w:rsid w:val="00B17668"/>
    <w:rsid w:val="00B176A2"/>
    <w:rsid w:val="00B1793C"/>
    <w:rsid w:val="00B17945"/>
    <w:rsid w:val="00B17FC6"/>
    <w:rsid w:val="00B200E6"/>
    <w:rsid w:val="00B20248"/>
    <w:rsid w:val="00B2065B"/>
    <w:rsid w:val="00B20FC7"/>
    <w:rsid w:val="00B21291"/>
    <w:rsid w:val="00B21B06"/>
    <w:rsid w:val="00B226A0"/>
    <w:rsid w:val="00B2272D"/>
    <w:rsid w:val="00B229F7"/>
    <w:rsid w:val="00B22E6C"/>
    <w:rsid w:val="00B22FCB"/>
    <w:rsid w:val="00B23082"/>
    <w:rsid w:val="00B230FE"/>
    <w:rsid w:val="00B233FD"/>
    <w:rsid w:val="00B239F8"/>
    <w:rsid w:val="00B24010"/>
    <w:rsid w:val="00B24085"/>
    <w:rsid w:val="00B240CF"/>
    <w:rsid w:val="00B24128"/>
    <w:rsid w:val="00B24545"/>
    <w:rsid w:val="00B2482F"/>
    <w:rsid w:val="00B24B4F"/>
    <w:rsid w:val="00B24CE7"/>
    <w:rsid w:val="00B251FC"/>
    <w:rsid w:val="00B25464"/>
    <w:rsid w:val="00B256C9"/>
    <w:rsid w:val="00B25729"/>
    <w:rsid w:val="00B25A2A"/>
    <w:rsid w:val="00B262D0"/>
    <w:rsid w:val="00B2673A"/>
    <w:rsid w:val="00B26CD8"/>
    <w:rsid w:val="00B26D82"/>
    <w:rsid w:val="00B27510"/>
    <w:rsid w:val="00B2751A"/>
    <w:rsid w:val="00B276D7"/>
    <w:rsid w:val="00B276D8"/>
    <w:rsid w:val="00B27E3C"/>
    <w:rsid w:val="00B30135"/>
    <w:rsid w:val="00B304F2"/>
    <w:rsid w:val="00B30A4C"/>
    <w:rsid w:val="00B313F6"/>
    <w:rsid w:val="00B31BC1"/>
    <w:rsid w:val="00B3217F"/>
    <w:rsid w:val="00B32273"/>
    <w:rsid w:val="00B324F8"/>
    <w:rsid w:val="00B33022"/>
    <w:rsid w:val="00B33336"/>
    <w:rsid w:val="00B3349B"/>
    <w:rsid w:val="00B33D5B"/>
    <w:rsid w:val="00B33E06"/>
    <w:rsid w:val="00B341EF"/>
    <w:rsid w:val="00B3443E"/>
    <w:rsid w:val="00B34639"/>
    <w:rsid w:val="00B3494E"/>
    <w:rsid w:val="00B34E36"/>
    <w:rsid w:val="00B35316"/>
    <w:rsid w:val="00B3531B"/>
    <w:rsid w:val="00B35479"/>
    <w:rsid w:val="00B360F8"/>
    <w:rsid w:val="00B3619A"/>
    <w:rsid w:val="00B362FF"/>
    <w:rsid w:val="00B364C2"/>
    <w:rsid w:val="00B368F9"/>
    <w:rsid w:val="00B369AF"/>
    <w:rsid w:val="00B369F1"/>
    <w:rsid w:val="00B373B1"/>
    <w:rsid w:val="00B37583"/>
    <w:rsid w:val="00B376F2"/>
    <w:rsid w:val="00B379F0"/>
    <w:rsid w:val="00B4041A"/>
    <w:rsid w:val="00B408D4"/>
    <w:rsid w:val="00B40B84"/>
    <w:rsid w:val="00B4195D"/>
    <w:rsid w:val="00B42011"/>
    <w:rsid w:val="00B42D24"/>
    <w:rsid w:val="00B42D4A"/>
    <w:rsid w:val="00B42E1E"/>
    <w:rsid w:val="00B433B4"/>
    <w:rsid w:val="00B43C07"/>
    <w:rsid w:val="00B43CA9"/>
    <w:rsid w:val="00B43EA2"/>
    <w:rsid w:val="00B441A1"/>
    <w:rsid w:val="00B44227"/>
    <w:rsid w:val="00B442F2"/>
    <w:rsid w:val="00B44390"/>
    <w:rsid w:val="00B444D3"/>
    <w:rsid w:val="00B44F80"/>
    <w:rsid w:val="00B451E0"/>
    <w:rsid w:val="00B45273"/>
    <w:rsid w:val="00B45377"/>
    <w:rsid w:val="00B45406"/>
    <w:rsid w:val="00B45557"/>
    <w:rsid w:val="00B45963"/>
    <w:rsid w:val="00B45E8A"/>
    <w:rsid w:val="00B45E90"/>
    <w:rsid w:val="00B46AA6"/>
    <w:rsid w:val="00B46C84"/>
    <w:rsid w:val="00B46CE8"/>
    <w:rsid w:val="00B47183"/>
    <w:rsid w:val="00B472AB"/>
    <w:rsid w:val="00B47DA3"/>
    <w:rsid w:val="00B50631"/>
    <w:rsid w:val="00B50944"/>
    <w:rsid w:val="00B50F2B"/>
    <w:rsid w:val="00B50F91"/>
    <w:rsid w:val="00B51AD6"/>
    <w:rsid w:val="00B51F4A"/>
    <w:rsid w:val="00B521A9"/>
    <w:rsid w:val="00B52412"/>
    <w:rsid w:val="00B52698"/>
    <w:rsid w:val="00B52991"/>
    <w:rsid w:val="00B52B8A"/>
    <w:rsid w:val="00B52D11"/>
    <w:rsid w:val="00B52DC4"/>
    <w:rsid w:val="00B52DFA"/>
    <w:rsid w:val="00B53564"/>
    <w:rsid w:val="00B53799"/>
    <w:rsid w:val="00B53853"/>
    <w:rsid w:val="00B53D80"/>
    <w:rsid w:val="00B53DDF"/>
    <w:rsid w:val="00B553D7"/>
    <w:rsid w:val="00B55404"/>
    <w:rsid w:val="00B55585"/>
    <w:rsid w:val="00B55ED6"/>
    <w:rsid w:val="00B56144"/>
    <w:rsid w:val="00B56401"/>
    <w:rsid w:val="00B56B77"/>
    <w:rsid w:val="00B56EF2"/>
    <w:rsid w:val="00B570C0"/>
    <w:rsid w:val="00B572E9"/>
    <w:rsid w:val="00B572F8"/>
    <w:rsid w:val="00B57AE0"/>
    <w:rsid w:val="00B57E01"/>
    <w:rsid w:val="00B57E07"/>
    <w:rsid w:val="00B606AF"/>
    <w:rsid w:val="00B6071B"/>
    <w:rsid w:val="00B60B2C"/>
    <w:rsid w:val="00B60BFE"/>
    <w:rsid w:val="00B60EA6"/>
    <w:rsid w:val="00B60ED6"/>
    <w:rsid w:val="00B61C49"/>
    <w:rsid w:val="00B620D0"/>
    <w:rsid w:val="00B623D8"/>
    <w:rsid w:val="00B62632"/>
    <w:rsid w:val="00B6349D"/>
    <w:rsid w:val="00B6359C"/>
    <w:rsid w:val="00B63939"/>
    <w:rsid w:val="00B63A5E"/>
    <w:rsid w:val="00B63DA1"/>
    <w:rsid w:val="00B63DCD"/>
    <w:rsid w:val="00B63EAF"/>
    <w:rsid w:val="00B6412B"/>
    <w:rsid w:val="00B646F8"/>
    <w:rsid w:val="00B64D02"/>
    <w:rsid w:val="00B65036"/>
    <w:rsid w:val="00B651EE"/>
    <w:rsid w:val="00B6579A"/>
    <w:rsid w:val="00B660E4"/>
    <w:rsid w:val="00B6614F"/>
    <w:rsid w:val="00B66AFA"/>
    <w:rsid w:val="00B67058"/>
    <w:rsid w:val="00B670CE"/>
    <w:rsid w:val="00B672AF"/>
    <w:rsid w:val="00B67CF7"/>
    <w:rsid w:val="00B67D6E"/>
    <w:rsid w:val="00B70529"/>
    <w:rsid w:val="00B70AE7"/>
    <w:rsid w:val="00B7123A"/>
    <w:rsid w:val="00B71269"/>
    <w:rsid w:val="00B712B2"/>
    <w:rsid w:val="00B714C5"/>
    <w:rsid w:val="00B71D3C"/>
    <w:rsid w:val="00B71E9D"/>
    <w:rsid w:val="00B72122"/>
    <w:rsid w:val="00B7213E"/>
    <w:rsid w:val="00B721C7"/>
    <w:rsid w:val="00B72580"/>
    <w:rsid w:val="00B7266B"/>
    <w:rsid w:val="00B72829"/>
    <w:rsid w:val="00B729CC"/>
    <w:rsid w:val="00B72A3B"/>
    <w:rsid w:val="00B72B68"/>
    <w:rsid w:val="00B72E34"/>
    <w:rsid w:val="00B73327"/>
    <w:rsid w:val="00B734BE"/>
    <w:rsid w:val="00B73942"/>
    <w:rsid w:val="00B73C52"/>
    <w:rsid w:val="00B73CBE"/>
    <w:rsid w:val="00B7438F"/>
    <w:rsid w:val="00B743B3"/>
    <w:rsid w:val="00B74B9A"/>
    <w:rsid w:val="00B74DC8"/>
    <w:rsid w:val="00B755CE"/>
    <w:rsid w:val="00B75A1B"/>
    <w:rsid w:val="00B75C80"/>
    <w:rsid w:val="00B75F2F"/>
    <w:rsid w:val="00B76213"/>
    <w:rsid w:val="00B762ED"/>
    <w:rsid w:val="00B7689A"/>
    <w:rsid w:val="00B76C23"/>
    <w:rsid w:val="00B76E91"/>
    <w:rsid w:val="00B77471"/>
    <w:rsid w:val="00B775BF"/>
    <w:rsid w:val="00B779FC"/>
    <w:rsid w:val="00B77AF6"/>
    <w:rsid w:val="00B80D67"/>
    <w:rsid w:val="00B80DF5"/>
    <w:rsid w:val="00B8143B"/>
    <w:rsid w:val="00B815DC"/>
    <w:rsid w:val="00B81C19"/>
    <w:rsid w:val="00B81DE6"/>
    <w:rsid w:val="00B81FCC"/>
    <w:rsid w:val="00B824E0"/>
    <w:rsid w:val="00B825FB"/>
    <w:rsid w:val="00B826D8"/>
    <w:rsid w:val="00B83634"/>
    <w:rsid w:val="00B83998"/>
    <w:rsid w:val="00B83C23"/>
    <w:rsid w:val="00B83F0A"/>
    <w:rsid w:val="00B84017"/>
    <w:rsid w:val="00B84052"/>
    <w:rsid w:val="00B84592"/>
    <w:rsid w:val="00B846B2"/>
    <w:rsid w:val="00B85006"/>
    <w:rsid w:val="00B854E7"/>
    <w:rsid w:val="00B8557E"/>
    <w:rsid w:val="00B85B7E"/>
    <w:rsid w:val="00B85F97"/>
    <w:rsid w:val="00B86033"/>
    <w:rsid w:val="00B8650E"/>
    <w:rsid w:val="00B865C8"/>
    <w:rsid w:val="00B869E3"/>
    <w:rsid w:val="00B87205"/>
    <w:rsid w:val="00B87325"/>
    <w:rsid w:val="00B8735A"/>
    <w:rsid w:val="00B874A0"/>
    <w:rsid w:val="00B876E1"/>
    <w:rsid w:val="00B87952"/>
    <w:rsid w:val="00B87F62"/>
    <w:rsid w:val="00B87FBD"/>
    <w:rsid w:val="00B90219"/>
    <w:rsid w:val="00B90233"/>
    <w:rsid w:val="00B9036B"/>
    <w:rsid w:val="00B90650"/>
    <w:rsid w:val="00B906F0"/>
    <w:rsid w:val="00B916BA"/>
    <w:rsid w:val="00B917C2"/>
    <w:rsid w:val="00B91A30"/>
    <w:rsid w:val="00B91F5D"/>
    <w:rsid w:val="00B91F96"/>
    <w:rsid w:val="00B9255F"/>
    <w:rsid w:val="00B928BC"/>
    <w:rsid w:val="00B932E9"/>
    <w:rsid w:val="00B93863"/>
    <w:rsid w:val="00B93FB1"/>
    <w:rsid w:val="00B9412F"/>
    <w:rsid w:val="00B94174"/>
    <w:rsid w:val="00B942DE"/>
    <w:rsid w:val="00B944AF"/>
    <w:rsid w:val="00B94746"/>
    <w:rsid w:val="00B95234"/>
    <w:rsid w:val="00B954B1"/>
    <w:rsid w:val="00B955FB"/>
    <w:rsid w:val="00B95F45"/>
    <w:rsid w:val="00B96232"/>
    <w:rsid w:val="00B963EF"/>
    <w:rsid w:val="00B966B8"/>
    <w:rsid w:val="00B97154"/>
    <w:rsid w:val="00B9782A"/>
    <w:rsid w:val="00B97974"/>
    <w:rsid w:val="00B979FB"/>
    <w:rsid w:val="00B97A5F"/>
    <w:rsid w:val="00BA02F7"/>
    <w:rsid w:val="00BA0541"/>
    <w:rsid w:val="00BA0684"/>
    <w:rsid w:val="00BA0B1A"/>
    <w:rsid w:val="00BA1B91"/>
    <w:rsid w:val="00BA1BC6"/>
    <w:rsid w:val="00BA1CBA"/>
    <w:rsid w:val="00BA1F97"/>
    <w:rsid w:val="00BA28E3"/>
    <w:rsid w:val="00BA2DC1"/>
    <w:rsid w:val="00BA315F"/>
    <w:rsid w:val="00BA3386"/>
    <w:rsid w:val="00BA3882"/>
    <w:rsid w:val="00BA3E11"/>
    <w:rsid w:val="00BA40C7"/>
    <w:rsid w:val="00BA4135"/>
    <w:rsid w:val="00BA4501"/>
    <w:rsid w:val="00BA5720"/>
    <w:rsid w:val="00BA59E0"/>
    <w:rsid w:val="00BA5FFA"/>
    <w:rsid w:val="00BA6158"/>
    <w:rsid w:val="00BA67A1"/>
    <w:rsid w:val="00BA6857"/>
    <w:rsid w:val="00BA6ABD"/>
    <w:rsid w:val="00BA7477"/>
    <w:rsid w:val="00BA7F68"/>
    <w:rsid w:val="00BB0100"/>
    <w:rsid w:val="00BB042F"/>
    <w:rsid w:val="00BB05F7"/>
    <w:rsid w:val="00BB08C4"/>
    <w:rsid w:val="00BB08F2"/>
    <w:rsid w:val="00BB0F0E"/>
    <w:rsid w:val="00BB169D"/>
    <w:rsid w:val="00BB170C"/>
    <w:rsid w:val="00BB1CC4"/>
    <w:rsid w:val="00BB1CF1"/>
    <w:rsid w:val="00BB1EDD"/>
    <w:rsid w:val="00BB2222"/>
    <w:rsid w:val="00BB2EA6"/>
    <w:rsid w:val="00BB31CC"/>
    <w:rsid w:val="00BB366F"/>
    <w:rsid w:val="00BB4DE4"/>
    <w:rsid w:val="00BB53EA"/>
    <w:rsid w:val="00BB5C27"/>
    <w:rsid w:val="00BB5DC7"/>
    <w:rsid w:val="00BB6523"/>
    <w:rsid w:val="00BB6F44"/>
    <w:rsid w:val="00BB7670"/>
    <w:rsid w:val="00BB7BA1"/>
    <w:rsid w:val="00BB7DA8"/>
    <w:rsid w:val="00BC0001"/>
    <w:rsid w:val="00BC0551"/>
    <w:rsid w:val="00BC08B3"/>
    <w:rsid w:val="00BC0BE5"/>
    <w:rsid w:val="00BC0F5A"/>
    <w:rsid w:val="00BC0F7D"/>
    <w:rsid w:val="00BC1129"/>
    <w:rsid w:val="00BC1179"/>
    <w:rsid w:val="00BC1DE2"/>
    <w:rsid w:val="00BC1FCA"/>
    <w:rsid w:val="00BC2C85"/>
    <w:rsid w:val="00BC33E3"/>
    <w:rsid w:val="00BC4042"/>
    <w:rsid w:val="00BC4C14"/>
    <w:rsid w:val="00BC4C5D"/>
    <w:rsid w:val="00BC4D57"/>
    <w:rsid w:val="00BC4EA8"/>
    <w:rsid w:val="00BC5312"/>
    <w:rsid w:val="00BC5B27"/>
    <w:rsid w:val="00BC5BF9"/>
    <w:rsid w:val="00BC5C90"/>
    <w:rsid w:val="00BC5D9B"/>
    <w:rsid w:val="00BC5F5C"/>
    <w:rsid w:val="00BC6222"/>
    <w:rsid w:val="00BD0B63"/>
    <w:rsid w:val="00BD0D61"/>
    <w:rsid w:val="00BD13C6"/>
    <w:rsid w:val="00BD1A00"/>
    <w:rsid w:val="00BD1C7E"/>
    <w:rsid w:val="00BD240E"/>
    <w:rsid w:val="00BD28F1"/>
    <w:rsid w:val="00BD2A64"/>
    <w:rsid w:val="00BD2CE1"/>
    <w:rsid w:val="00BD2F76"/>
    <w:rsid w:val="00BD2F7D"/>
    <w:rsid w:val="00BD3425"/>
    <w:rsid w:val="00BD3628"/>
    <w:rsid w:val="00BD3751"/>
    <w:rsid w:val="00BD3979"/>
    <w:rsid w:val="00BD413F"/>
    <w:rsid w:val="00BD4506"/>
    <w:rsid w:val="00BD45F2"/>
    <w:rsid w:val="00BD5068"/>
    <w:rsid w:val="00BD511C"/>
    <w:rsid w:val="00BD5844"/>
    <w:rsid w:val="00BD597D"/>
    <w:rsid w:val="00BD5EAF"/>
    <w:rsid w:val="00BD6180"/>
    <w:rsid w:val="00BD61DE"/>
    <w:rsid w:val="00BD6571"/>
    <w:rsid w:val="00BD6742"/>
    <w:rsid w:val="00BD6AEA"/>
    <w:rsid w:val="00BD73B4"/>
    <w:rsid w:val="00BD7780"/>
    <w:rsid w:val="00BE0691"/>
    <w:rsid w:val="00BE0CDF"/>
    <w:rsid w:val="00BE0DFD"/>
    <w:rsid w:val="00BE143B"/>
    <w:rsid w:val="00BE1EC6"/>
    <w:rsid w:val="00BE2337"/>
    <w:rsid w:val="00BE238D"/>
    <w:rsid w:val="00BE2441"/>
    <w:rsid w:val="00BE2771"/>
    <w:rsid w:val="00BE280C"/>
    <w:rsid w:val="00BE2C65"/>
    <w:rsid w:val="00BE2F86"/>
    <w:rsid w:val="00BE3274"/>
    <w:rsid w:val="00BE327F"/>
    <w:rsid w:val="00BE3D13"/>
    <w:rsid w:val="00BE3FB0"/>
    <w:rsid w:val="00BE4088"/>
    <w:rsid w:val="00BE4384"/>
    <w:rsid w:val="00BE4635"/>
    <w:rsid w:val="00BE4690"/>
    <w:rsid w:val="00BE5506"/>
    <w:rsid w:val="00BE557B"/>
    <w:rsid w:val="00BE59DB"/>
    <w:rsid w:val="00BE5A41"/>
    <w:rsid w:val="00BE60FC"/>
    <w:rsid w:val="00BE727B"/>
    <w:rsid w:val="00BE72F2"/>
    <w:rsid w:val="00BE7BFB"/>
    <w:rsid w:val="00BE7D35"/>
    <w:rsid w:val="00BE7D90"/>
    <w:rsid w:val="00BF0075"/>
    <w:rsid w:val="00BF0493"/>
    <w:rsid w:val="00BF059D"/>
    <w:rsid w:val="00BF06B3"/>
    <w:rsid w:val="00BF0AB1"/>
    <w:rsid w:val="00BF0B13"/>
    <w:rsid w:val="00BF0CDB"/>
    <w:rsid w:val="00BF0D57"/>
    <w:rsid w:val="00BF1355"/>
    <w:rsid w:val="00BF155A"/>
    <w:rsid w:val="00BF17B3"/>
    <w:rsid w:val="00BF215B"/>
    <w:rsid w:val="00BF2173"/>
    <w:rsid w:val="00BF262A"/>
    <w:rsid w:val="00BF2640"/>
    <w:rsid w:val="00BF2DD4"/>
    <w:rsid w:val="00BF2DEA"/>
    <w:rsid w:val="00BF2EC7"/>
    <w:rsid w:val="00BF36B4"/>
    <w:rsid w:val="00BF39FD"/>
    <w:rsid w:val="00BF3B3C"/>
    <w:rsid w:val="00BF3E6E"/>
    <w:rsid w:val="00BF3FAD"/>
    <w:rsid w:val="00BF41FB"/>
    <w:rsid w:val="00BF4457"/>
    <w:rsid w:val="00BF476C"/>
    <w:rsid w:val="00BF477A"/>
    <w:rsid w:val="00BF5333"/>
    <w:rsid w:val="00BF5373"/>
    <w:rsid w:val="00BF53E3"/>
    <w:rsid w:val="00BF5D44"/>
    <w:rsid w:val="00BF5E85"/>
    <w:rsid w:val="00BF6E73"/>
    <w:rsid w:val="00BF75B6"/>
    <w:rsid w:val="00BF7EE4"/>
    <w:rsid w:val="00C009E8"/>
    <w:rsid w:val="00C00FD4"/>
    <w:rsid w:val="00C012DD"/>
    <w:rsid w:val="00C0156A"/>
    <w:rsid w:val="00C02229"/>
    <w:rsid w:val="00C02681"/>
    <w:rsid w:val="00C02897"/>
    <w:rsid w:val="00C02959"/>
    <w:rsid w:val="00C02A97"/>
    <w:rsid w:val="00C03004"/>
    <w:rsid w:val="00C036D2"/>
    <w:rsid w:val="00C03F7D"/>
    <w:rsid w:val="00C0472A"/>
    <w:rsid w:val="00C04DCD"/>
    <w:rsid w:val="00C0535D"/>
    <w:rsid w:val="00C05698"/>
    <w:rsid w:val="00C056C6"/>
    <w:rsid w:val="00C0579A"/>
    <w:rsid w:val="00C05CDC"/>
    <w:rsid w:val="00C0682E"/>
    <w:rsid w:val="00C0685E"/>
    <w:rsid w:val="00C06CC8"/>
    <w:rsid w:val="00C06F55"/>
    <w:rsid w:val="00C0733A"/>
    <w:rsid w:val="00C07D1A"/>
    <w:rsid w:val="00C10134"/>
    <w:rsid w:val="00C102D5"/>
    <w:rsid w:val="00C104D3"/>
    <w:rsid w:val="00C107C4"/>
    <w:rsid w:val="00C11605"/>
    <w:rsid w:val="00C1179E"/>
    <w:rsid w:val="00C1186A"/>
    <w:rsid w:val="00C118F5"/>
    <w:rsid w:val="00C119ED"/>
    <w:rsid w:val="00C11AE7"/>
    <w:rsid w:val="00C11E02"/>
    <w:rsid w:val="00C11F4E"/>
    <w:rsid w:val="00C1203E"/>
    <w:rsid w:val="00C12678"/>
    <w:rsid w:val="00C12770"/>
    <w:rsid w:val="00C12895"/>
    <w:rsid w:val="00C1294E"/>
    <w:rsid w:val="00C12AE3"/>
    <w:rsid w:val="00C12AFE"/>
    <w:rsid w:val="00C12C75"/>
    <w:rsid w:val="00C12F43"/>
    <w:rsid w:val="00C133D4"/>
    <w:rsid w:val="00C136A2"/>
    <w:rsid w:val="00C13B7B"/>
    <w:rsid w:val="00C13D3D"/>
    <w:rsid w:val="00C1446E"/>
    <w:rsid w:val="00C14AB4"/>
    <w:rsid w:val="00C14B30"/>
    <w:rsid w:val="00C154A7"/>
    <w:rsid w:val="00C15843"/>
    <w:rsid w:val="00C15979"/>
    <w:rsid w:val="00C15D2F"/>
    <w:rsid w:val="00C1671D"/>
    <w:rsid w:val="00C1702E"/>
    <w:rsid w:val="00C170F2"/>
    <w:rsid w:val="00C17152"/>
    <w:rsid w:val="00C17306"/>
    <w:rsid w:val="00C17435"/>
    <w:rsid w:val="00C1745A"/>
    <w:rsid w:val="00C17C2A"/>
    <w:rsid w:val="00C17F75"/>
    <w:rsid w:val="00C2063A"/>
    <w:rsid w:val="00C20F7C"/>
    <w:rsid w:val="00C21062"/>
    <w:rsid w:val="00C21484"/>
    <w:rsid w:val="00C214C2"/>
    <w:rsid w:val="00C2182F"/>
    <w:rsid w:val="00C21A34"/>
    <w:rsid w:val="00C21C3E"/>
    <w:rsid w:val="00C22364"/>
    <w:rsid w:val="00C223BF"/>
    <w:rsid w:val="00C22441"/>
    <w:rsid w:val="00C22872"/>
    <w:rsid w:val="00C230DE"/>
    <w:rsid w:val="00C234A8"/>
    <w:rsid w:val="00C23D2A"/>
    <w:rsid w:val="00C23DCB"/>
    <w:rsid w:val="00C24170"/>
    <w:rsid w:val="00C2471D"/>
    <w:rsid w:val="00C24FC5"/>
    <w:rsid w:val="00C24FEC"/>
    <w:rsid w:val="00C255B8"/>
    <w:rsid w:val="00C25A62"/>
    <w:rsid w:val="00C25F71"/>
    <w:rsid w:val="00C26644"/>
    <w:rsid w:val="00C267BF"/>
    <w:rsid w:val="00C26988"/>
    <w:rsid w:val="00C271D5"/>
    <w:rsid w:val="00C27944"/>
    <w:rsid w:val="00C27BCD"/>
    <w:rsid w:val="00C30292"/>
    <w:rsid w:val="00C30449"/>
    <w:rsid w:val="00C30630"/>
    <w:rsid w:val="00C30AEA"/>
    <w:rsid w:val="00C31555"/>
    <w:rsid w:val="00C3167F"/>
    <w:rsid w:val="00C31CD3"/>
    <w:rsid w:val="00C321A6"/>
    <w:rsid w:val="00C321C9"/>
    <w:rsid w:val="00C322DF"/>
    <w:rsid w:val="00C32734"/>
    <w:rsid w:val="00C32920"/>
    <w:rsid w:val="00C32944"/>
    <w:rsid w:val="00C32BD1"/>
    <w:rsid w:val="00C32BF8"/>
    <w:rsid w:val="00C32C46"/>
    <w:rsid w:val="00C32D05"/>
    <w:rsid w:val="00C32E23"/>
    <w:rsid w:val="00C3375D"/>
    <w:rsid w:val="00C33A86"/>
    <w:rsid w:val="00C33B5E"/>
    <w:rsid w:val="00C33DA5"/>
    <w:rsid w:val="00C340D2"/>
    <w:rsid w:val="00C3432A"/>
    <w:rsid w:val="00C34DF6"/>
    <w:rsid w:val="00C3504D"/>
    <w:rsid w:val="00C35918"/>
    <w:rsid w:val="00C35B8A"/>
    <w:rsid w:val="00C35DB2"/>
    <w:rsid w:val="00C35DD6"/>
    <w:rsid w:val="00C35FDA"/>
    <w:rsid w:val="00C36248"/>
    <w:rsid w:val="00C3627A"/>
    <w:rsid w:val="00C367FB"/>
    <w:rsid w:val="00C36870"/>
    <w:rsid w:val="00C37763"/>
    <w:rsid w:val="00C37E97"/>
    <w:rsid w:val="00C40435"/>
    <w:rsid w:val="00C40498"/>
    <w:rsid w:val="00C40792"/>
    <w:rsid w:val="00C407AF"/>
    <w:rsid w:val="00C40974"/>
    <w:rsid w:val="00C40E1D"/>
    <w:rsid w:val="00C40E1E"/>
    <w:rsid w:val="00C414BA"/>
    <w:rsid w:val="00C41DC9"/>
    <w:rsid w:val="00C4207C"/>
    <w:rsid w:val="00C421E6"/>
    <w:rsid w:val="00C431F1"/>
    <w:rsid w:val="00C4348D"/>
    <w:rsid w:val="00C436A1"/>
    <w:rsid w:val="00C436BD"/>
    <w:rsid w:val="00C43766"/>
    <w:rsid w:val="00C43798"/>
    <w:rsid w:val="00C43D84"/>
    <w:rsid w:val="00C4407F"/>
    <w:rsid w:val="00C440F5"/>
    <w:rsid w:val="00C44A91"/>
    <w:rsid w:val="00C44CF1"/>
    <w:rsid w:val="00C4507E"/>
    <w:rsid w:val="00C456E0"/>
    <w:rsid w:val="00C45FF3"/>
    <w:rsid w:val="00C46BDF"/>
    <w:rsid w:val="00C46C89"/>
    <w:rsid w:val="00C46CF3"/>
    <w:rsid w:val="00C46D89"/>
    <w:rsid w:val="00C46DF7"/>
    <w:rsid w:val="00C47201"/>
    <w:rsid w:val="00C47B35"/>
    <w:rsid w:val="00C501A4"/>
    <w:rsid w:val="00C5076B"/>
    <w:rsid w:val="00C50A60"/>
    <w:rsid w:val="00C51418"/>
    <w:rsid w:val="00C51749"/>
    <w:rsid w:val="00C5197E"/>
    <w:rsid w:val="00C51A92"/>
    <w:rsid w:val="00C522EB"/>
    <w:rsid w:val="00C5236F"/>
    <w:rsid w:val="00C5246E"/>
    <w:rsid w:val="00C526AB"/>
    <w:rsid w:val="00C53223"/>
    <w:rsid w:val="00C5339F"/>
    <w:rsid w:val="00C5349F"/>
    <w:rsid w:val="00C5383A"/>
    <w:rsid w:val="00C53BE3"/>
    <w:rsid w:val="00C53D42"/>
    <w:rsid w:val="00C541D4"/>
    <w:rsid w:val="00C54BC0"/>
    <w:rsid w:val="00C54C65"/>
    <w:rsid w:val="00C55B2E"/>
    <w:rsid w:val="00C55D0F"/>
    <w:rsid w:val="00C55E5D"/>
    <w:rsid w:val="00C55E9D"/>
    <w:rsid w:val="00C55EE6"/>
    <w:rsid w:val="00C55FE3"/>
    <w:rsid w:val="00C565FD"/>
    <w:rsid w:val="00C56E0A"/>
    <w:rsid w:val="00C57820"/>
    <w:rsid w:val="00C57C31"/>
    <w:rsid w:val="00C57C38"/>
    <w:rsid w:val="00C60178"/>
    <w:rsid w:val="00C607D7"/>
    <w:rsid w:val="00C60911"/>
    <w:rsid w:val="00C609BC"/>
    <w:rsid w:val="00C6132D"/>
    <w:rsid w:val="00C61541"/>
    <w:rsid w:val="00C6160D"/>
    <w:rsid w:val="00C6168E"/>
    <w:rsid w:val="00C618AD"/>
    <w:rsid w:val="00C61F23"/>
    <w:rsid w:val="00C62871"/>
    <w:rsid w:val="00C62BDF"/>
    <w:rsid w:val="00C63041"/>
    <w:rsid w:val="00C63121"/>
    <w:rsid w:val="00C63181"/>
    <w:rsid w:val="00C632E9"/>
    <w:rsid w:val="00C63DEF"/>
    <w:rsid w:val="00C6465E"/>
    <w:rsid w:val="00C64A75"/>
    <w:rsid w:val="00C64ADE"/>
    <w:rsid w:val="00C64B25"/>
    <w:rsid w:val="00C64B50"/>
    <w:rsid w:val="00C65435"/>
    <w:rsid w:val="00C66009"/>
    <w:rsid w:val="00C6608E"/>
    <w:rsid w:val="00C6631F"/>
    <w:rsid w:val="00C6647C"/>
    <w:rsid w:val="00C664CA"/>
    <w:rsid w:val="00C66598"/>
    <w:rsid w:val="00C66716"/>
    <w:rsid w:val="00C66BD6"/>
    <w:rsid w:val="00C67117"/>
    <w:rsid w:val="00C675A3"/>
    <w:rsid w:val="00C67612"/>
    <w:rsid w:val="00C676AD"/>
    <w:rsid w:val="00C7015B"/>
    <w:rsid w:val="00C70164"/>
    <w:rsid w:val="00C7027C"/>
    <w:rsid w:val="00C7073C"/>
    <w:rsid w:val="00C70764"/>
    <w:rsid w:val="00C70834"/>
    <w:rsid w:val="00C70C15"/>
    <w:rsid w:val="00C70EB9"/>
    <w:rsid w:val="00C7106D"/>
    <w:rsid w:val="00C71355"/>
    <w:rsid w:val="00C71E07"/>
    <w:rsid w:val="00C7233C"/>
    <w:rsid w:val="00C723BD"/>
    <w:rsid w:val="00C726DB"/>
    <w:rsid w:val="00C72761"/>
    <w:rsid w:val="00C727FB"/>
    <w:rsid w:val="00C72870"/>
    <w:rsid w:val="00C72D37"/>
    <w:rsid w:val="00C72EFE"/>
    <w:rsid w:val="00C73188"/>
    <w:rsid w:val="00C73395"/>
    <w:rsid w:val="00C73478"/>
    <w:rsid w:val="00C735FD"/>
    <w:rsid w:val="00C736F7"/>
    <w:rsid w:val="00C738B1"/>
    <w:rsid w:val="00C741BA"/>
    <w:rsid w:val="00C74318"/>
    <w:rsid w:val="00C7448C"/>
    <w:rsid w:val="00C74682"/>
    <w:rsid w:val="00C752BC"/>
    <w:rsid w:val="00C75BC1"/>
    <w:rsid w:val="00C75EAF"/>
    <w:rsid w:val="00C75FF8"/>
    <w:rsid w:val="00C76653"/>
    <w:rsid w:val="00C768CB"/>
    <w:rsid w:val="00C76C8B"/>
    <w:rsid w:val="00C76CDA"/>
    <w:rsid w:val="00C7766E"/>
    <w:rsid w:val="00C77D03"/>
    <w:rsid w:val="00C77F23"/>
    <w:rsid w:val="00C80547"/>
    <w:rsid w:val="00C810DB"/>
    <w:rsid w:val="00C81107"/>
    <w:rsid w:val="00C81260"/>
    <w:rsid w:val="00C818F6"/>
    <w:rsid w:val="00C82266"/>
    <w:rsid w:val="00C8273B"/>
    <w:rsid w:val="00C82B3A"/>
    <w:rsid w:val="00C82D9F"/>
    <w:rsid w:val="00C835FA"/>
    <w:rsid w:val="00C838DC"/>
    <w:rsid w:val="00C83CB9"/>
    <w:rsid w:val="00C83DC9"/>
    <w:rsid w:val="00C83DF2"/>
    <w:rsid w:val="00C84322"/>
    <w:rsid w:val="00C85233"/>
    <w:rsid w:val="00C8567B"/>
    <w:rsid w:val="00C8584C"/>
    <w:rsid w:val="00C858D1"/>
    <w:rsid w:val="00C8623E"/>
    <w:rsid w:val="00C86B12"/>
    <w:rsid w:val="00C86F68"/>
    <w:rsid w:val="00C873B5"/>
    <w:rsid w:val="00C87694"/>
    <w:rsid w:val="00C87851"/>
    <w:rsid w:val="00C8797D"/>
    <w:rsid w:val="00C87BD8"/>
    <w:rsid w:val="00C87DA8"/>
    <w:rsid w:val="00C900EB"/>
    <w:rsid w:val="00C90410"/>
    <w:rsid w:val="00C90816"/>
    <w:rsid w:val="00C90949"/>
    <w:rsid w:val="00C90B20"/>
    <w:rsid w:val="00C90CA5"/>
    <w:rsid w:val="00C917E2"/>
    <w:rsid w:val="00C918E1"/>
    <w:rsid w:val="00C91A10"/>
    <w:rsid w:val="00C91D7F"/>
    <w:rsid w:val="00C91F16"/>
    <w:rsid w:val="00C91FE8"/>
    <w:rsid w:val="00C92487"/>
    <w:rsid w:val="00C92620"/>
    <w:rsid w:val="00C927EA"/>
    <w:rsid w:val="00C92811"/>
    <w:rsid w:val="00C92A8B"/>
    <w:rsid w:val="00C92B81"/>
    <w:rsid w:val="00C92CDE"/>
    <w:rsid w:val="00C92DBE"/>
    <w:rsid w:val="00C92DD4"/>
    <w:rsid w:val="00C92EDA"/>
    <w:rsid w:val="00C932EE"/>
    <w:rsid w:val="00C9330E"/>
    <w:rsid w:val="00C934A3"/>
    <w:rsid w:val="00C93AFF"/>
    <w:rsid w:val="00C93CFA"/>
    <w:rsid w:val="00C93DB2"/>
    <w:rsid w:val="00C9434F"/>
    <w:rsid w:val="00C949A8"/>
    <w:rsid w:val="00C94D93"/>
    <w:rsid w:val="00C94F66"/>
    <w:rsid w:val="00C95644"/>
    <w:rsid w:val="00C95978"/>
    <w:rsid w:val="00C959F0"/>
    <w:rsid w:val="00C969BB"/>
    <w:rsid w:val="00C96A6F"/>
    <w:rsid w:val="00C971E1"/>
    <w:rsid w:val="00C979BB"/>
    <w:rsid w:val="00C97D43"/>
    <w:rsid w:val="00C97FD8"/>
    <w:rsid w:val="00CA0241"/>
    <w:rsid w:val="00CA02D1"/>
    <w:rsid w:val="00CA0355"/>
    <w:rsid w:val="00CA0A95"/>
    <w:rsid w:val="00CA12CA"/>
    <w:rsid w:val="00CA1D4C"/>
    <w:rsid w:val="00CA1F22"/>
    <w:rsid w:val="00CA2012"/>
    <w:rsid w:val="00CA2208"/>
    <w:rsid w:val="00CA25A2"/>
    <w:rsid w:val="00CA2735"/>
    <w:rsid w:val="00CA294E"/>
    <w:rsid w:val="00CA2B05"/>
    <w:rsid w:val="00CA2EA2"/>
    <w:rsid w:val="00CA309D"/>
    <w:rsid w:val="00CA337F"/>
    <w:rsid w:val="00CA4B0A"/>
    <w:rsid w:val="00CA4B11"/>
    <w:rsid w:val="00CA4BBA"/>
    <w:rsid w:val="00CA4CCC"/>
    <w:rsid w:val="00CA4DA3"/>
    <w:rsid w:val="00CA4EA7"/>
    <w:rsid w:val="00CA56DC"/>
    <w:rsid w:val="00CA5908"/>
    <w:rsid w:val="00CA5A44"/>
    <w:rsid w:val="00CA5A8F"/>
    <w:rsid w:val="00CA5B88"/>
    <w:rsid w:val="00CA5BA3"/>
    <w:rsid w:val="00CA5BBE"/>
    <w:rsid w:val="00CA6128"/>
    <w:rsid w:val="00CA6184"/>
    <w:rsid w:val="00CA621B"/>
    <w:rsid w:val="00CA6267"/>
    <w:rsid w:val="00CA62B3"/>
    <w:rsid w:val="00CA644A"/>
    <w:rsid w:val="00CA692A"/>
    <w:rsid w:val="00CA6B3F"/>
    <w:rsid w:val="00CA7A17"/>
    <w:rsid w:val="00CB0321"/>
    <w:rsid w:val="00CB104D"/>
    <w:rsid w:val="00CB107B"/>
    <w:rsid w:val="00CB1206"/>
    <w:rsid w:val="00CB1249"/>
    <w:rsid w:val="00CB16C0"/>
    <w:rsid w:val="00CB1A08"/>
    <w:rsid w:val="00CB229F"/>
    <w:rsid w:val="00CB27DF"/>
    <w:rsid w:val="00CB2A3F"/>
    <w:rsid w:val="00CB2AA1"/>
    <w:rsid w:val="00CB2D8B"/>
    <w:rsid w:val="00CB33AE"/>
    <w:rsid w:val="00CB35F2"/>
    <w:rsid w:val="00CB3C2B"/>
    <w:rsid w:val="00CB3D7E"/>
    <w:rsid w:val="00CB417B"/>
    <w:rsid w:val="00CB470F"/>
    <w:rsid w:val="00CB4850"/>
    <w:rsid w:val="00CB4B92"/>
    <w:rsid w:val="00CB4D67"/>
    <w:rsid w:val="00CB4D89"/>
    <w:rsid w:val="00CB52BC"/>
    <w:rsid w:val="00CB5775"/>
    <w:rsid w:val="00CB5CC4"/>
    <w:rsid w:val="00CB609E"/>
    <w:rsid w:val="00CB63DF"/>
    <w:rsid w:val="00CB64D6"/>
    <w:rsid w:val="00CB6796"/>
    <w:rsid w:val="00CB6828"/>
    <w:rsid w:val="00CB692B"/>
    <w:rsid w:val="00CB6CBA"/>
    <w:rsid w:val="00CB7177"/>
    <w:rsid w:val="00CB71BB"/>
    <w:rsid w:val="00CB74BA"/>
    <w:rsid w:val="00CB7C56"/>
    <w:rsid w:val="00CC03DE"/>
    <w:rsid w:val="00CC04C7"/>
    <w:rsid w:val="00CC0AE0"/>
    <w:rsid w:val="00CC0E6F"/>
    <w:rsid w:val="00CC0E8F"/>
    <w:rsid w:val="00CC1880"/>
    <w:rsid w:val="00CC199E"/>
    <w:rsid w:val="00CC20A0"/>
    <w:rsid w:val="00CC23E4"/>
    <w:rsid w:val="00CC26C2"/>
    <w:rsid w:val="00CC26DD"/>
    <w:rsid w:val="00CC2926"/>
    <w:rsid w:val="00CC338D"/>
    <w:rsid w:val="00CC33BF"/>
    <w:rsid w:val="00CC348F"/>
    <w:rsid w:val="00CC45C6"/>
    <w:rsid w:val="00CC45F1"/>
    <w:rsid w:val="00CC4888"/>
    <w:rsid w:val="00CC4DFB"/>
    <w:rsid w:val="00CC519F"/>
    <w:rsid w:val="00CC5441"/>
    <w:rsid w:val="00CC546E"/>
    <w:rsid w:val="00CC554D"/>
    <w:rsid w:val="00CC55D4"/>
    <w:rsid w:val="00CC5AA5"/>
    <w:rsid w:val="00CC5CF6"/>
    <w:rsid w:val="00CC5D09"/>
    <w:rsid w:val="00CC64E9"/>
    <w:rsid w:val="00CC6553"/>
    <w:rsid w:val="00CC65C8"/>
    <w:rsid w:val="00CC6772"/>
    <w:rsid w:val="00CC6D47"/>
    <w:rsid w:val="00CC6DF1"/>
    <w:rsid w:val="00CC73E3"/>
    <w:rsid w:val="00CC7439"/>
    <w:rsid w:val="00CC7EBE"/>
    <w:rsid w:val="00CD014E"/>
    <w:rsid w:val="00CD025C"/>
    <w:rsid w:val="00CD02B2"/>
    <w:rsid w:val="00CD09FC"/>
    <w:rsid w:val="00CD0B57"/>
    <w:rsid w:val="00CD0E9C"/>
    <w:rsid w:val="00CD145C"/>
    <w:rsid w:val="00CD1987"/>
    <w:rsid w:val="00CD230F"/>
    <w:rsid w:val="00CD2424"/>
    <w:rsid w:val="00CD26A1"/>
    <w:rsid w:val="00CD29F6"/>
    <w:rsid w:val="00CD2DBF"/>
    <w:rsid w:val="00CD2F2C"/>
    <w:rsid w:val="00CD3212"/>
    <w:rsid w:val="00CD330C"/>
    <w:rsid w:val="00CD3413"/>
    <w:rsid w:val="00CD37A8"/>
    <w:rsid w:val="00CD416E"/>
    <w:rsid w:val="00CD4365"/>
    <w:rsid w:val="00CD44CA"/>
    <w:rsid w:val="00CD46EC"/>
    <w:rsid w:val="00CD487D"/>
    <w:rsid w:val="00CD49F4"/>
    <w:rsid w:val="00CD4A85"/>
    <w:rsid w:val="00CD4FD2"/>
    <w:rsid w:val="00CD58BD"/>
    <w:rsid w:val="00CD5D3D"/>
    <w:rsid w:val="00CD5F6D"/>
    <w:rsid w:val="00CD5FF3"/>
    <w:rsid w:val="00CD60A2"/>
    <w:rsid w:val="00CD64E6"/>
    <w:rsid w:val="00CD673A"/>
    <w:rsid w:val="00CD69E6"/>
    <w:rsid w:val="00CD734B"/>
    <w:rsid w:val="00CD73F6"/>
    <w:rsid w:val="00CD77E3"/>
    <w:rsid w:val="00CD7B68"/>
    <w:rsid w:val="00CE0332"/>
    <w:rsid w:val="00CE0678"/>
    <w:rsid w:val="00CE080D"/>
    <w:rsid w:val="00CE0ECB"/>
    <w:rsid w:val="00CE12C1"/>
    <w:rsid w:val="00CE155C"/>
    <w:rsid w:val="00CE1BAC"/>
    <w:rsid w:val="00CE1F8B"/>
    <w:rsid w:val="00CE2092"/>
    <w:rsid w:val="00CE2C32"/>
    <w:rsid w:val="00CE2EB8"/>
    <w:rsid w:val="00CE33FC"/>
    <w:rsid w:val="00CE34BC"/>
    <w:rsid w:val="00CE37EF"/>
    <w:rsid w:val="00CE391B"/>
    <w:rsid w:val="00CE4517"/>
    <w:rsid w:val="00CE4518"/>
    <w:rsid w:val="00CE4712"/>
    <w:rsid w:val="00CE4BB0"/>
    <w:rsid w:val="00CE4CD9"/>
    <w:rsid w:val="00CE4FC7"/>
    <w:rsid w:val="00CE5209"/>
    <w:rsid w:val="00CE569B"/>
    <w:rsid w:val="00CE5D7E"/>
    <w:rsid w:val="00CE6066"/>
    <w:rsid w:val="00CE6417"/>
    <w:rsid w:val="00CE64F0"/>
    <w:rsid w:val="00CE6725"/>
    <w:rsid w:val="00CE6785"/>
    <w:rsid w:val="00CE681B"/>
    <w:rsid w:val="00CE6F4A"/>
    <w:rsid w:val="00CE702B"/>
    <w:rsid w:val="00CE708D"/>
    <w:rsid w:val="00CE7AF2"/>
    <w:rsid w:val="00CF00FC"/>
    <w:rsid w:val="00CF0F08"/>
    <w:rsid w:val="00CF11B6"/>
    <w:rsid w:val="00CF1505"/>
    <w:rsid w:val="00CF240F"/>
    <w:rsid w:val="00CF26FF"/>
    <w:rsid w:val="00CF2823"/>
    <w:rsid w:val="00CF3261"/>
    <w:rsid w:val="00CF3704"/>
    <w:rsid w:val="00CF4034"/>
    <w:rsid w:val="00CF4071"/>
    <w:rsid w:val="00CF45B0"/>
    <w:rsid w:val="00CF474C"/>
    <w:rsid w:val="00CF4BEB"/>
    <w:rsid w:val="00CF4C22"/>
    <w:rsid w:val="00CF51D6"/>
    <w:rsid w:val="00CF5603"/>
    <w:rsid w:val="00CF5730"/>
    <w:rsid w:val="00CF58BB"/>
    <w:rsid w:val="00CF5D72"/>
    <w:rsid w:val="00CF5F60"/>
    <w:rsid w:val="00CF6044"/>
    <w:rsid w:val="00CF6438"/>
    <w:rsid w:val="00CF6FEF"/>
    <w:rsid w:val="00CF77ED"/>
    <w:rsid w:val="00CF7896"/>
    <w:rsid w:val="00D00299"/>
    <w:rsid w:val="00D002EF"/>
    <w:rsid w:val="00D006C2"/>
    <w:rsid w:val="00D0145F"/>
    <w:rsid w:val="00D016F4"/>
    <w:rsid w:val="00D01861"/>
    <w:rsid w:val="00D018B5"/>
    <w:rsid w:val="00D01AAD"/>
    <w:rsid w:val="00D01EC9"/>
    <w:rsid w:val="00D020AA"/>
    <w:rsid w:val="00D020B4"/>
    <w:rsid w:val="00D02709"/>
    <w:rsid w:val="00D027BA"/>
    <w:rsid w:val="00D0293A"/>
    <w:rsid w:val="00D02D3D"/>
    <w:rsid w:val="00D02ED5"/>
    <w:rsid w:val="00D02FEE"/>
    <w:rsid w:val="00D039E1"/>
    <w:rsid w:val="00D03AAB"/>
    <w:rsid w:val="00D04AB6"/>
    <w:rsid w:val="00D04D00"/>
    <w:rsid w:val="00D04D90"/>
    <w:rsid w:val="00D04FFE"/>
    <w:rsid w:val="00D05434"/>
    <w:rsid w:val="00D05822"/>
    <w:rsid w:val="00D0657D"/>
    <w:rsid w:val="00D065C2"/>
    <w:rsid w:val="00D06647"/>
    <w:rsid w:val="00D06A50"/>
    <w:rsid w:val="00D06B18"/>
    <w:rsid w:val="00D06BDA"/>
    <w:rsid w:val="00D06D3B"/>
    <w:rsid w:val="00D0727C"/>
    <w:rsid w:val="00D072B2"/>
    <w:rsid w:val="00D077F7"/>
    <w:rsid w:val="00D10395"/>
    <w:rsid w:val="00D10400"/>
    <w:rsid w:val="00D10646"/>
    <w:rsid w:val="00D1095B"/>
    <w:rsid w:val="00D10D5E"/>
    <w:rsid w:val="00D1121C"/>
    <w:rsid w:val="00D11249"/>
    <w:rsid w:val="00D11E02"/>
    <w:rsid w:val="00D11E17"/>
    <w:rsid w:val="00D11E7C"/>
    <w:rsid w:val="00D1275D"/>
    <w:rsid w:val="00D12A2F"/>
    <w:rsid w:val="00D130AF"/>
    <w:rsid w:val="00D13432"/>
    <w:rsid w:val="00D13860"/>
    <w:rsid w:val="00D142FE"/>
    <w:rsid w:val="00D14455"/>
    <w:rsid w:val="00D1445F"/>
    <w:rsid w:val="00D1447D"/>
    <w:rsid w:val="00D144AD"/>
    <w:rsid w:val="00D144E1"/>
    <w:rsid w:val="00D14B8E"/>
    <w:rsid w:val="00D14D19"/>
    <w:rsid w:val="00D14F95"/>
    <w:rsid w:val="00D17013"/>
    <w:rsid w:val="00D17BFC"/>
    <w:rsid w:val="00D17C33"/>
    <w:rsid w:val="00D17D2C"/>
    <w:rsid w:val="00D17E5E"/>
    <w:rsid w:val="00D17E7F"/>
    <w:rsid w:val="00D17EA4"/>
    <w:rsid w:val="00D20201"/>
    <w:rsid w:val="00D20536"/>
    <w:rsid w:val="00D2091F"/>
    <w:rsid w:val="00D21B21"/>
    <w:rsid w:val="00D21EFE"/>
    <w:rsid w:val="00D221FE"/>
    <w:rsid w:val="00D225BD"/>
    <w:rsid w:val="00D22775"/>
    <w:rsid w:val="00D231C8"/>
    <w:rsid w:val="00D239B9"/>
    <w:rsid w:val="00D23AB1"/>
    <w:rsid w:val="00D23D15"/>
    <w:rsid w:val="00D24586"/>
    <w:rsid w:val="00D2488C"/>
    <w:rsid w:val="00D24B8F"/>
    <w:rsid w:val="00D24CE3"/>
    <w:rsid w:val="00D24D9C"/>
    <w:rsid w:val="00D253BC"/>
    <w:rsid w:val="00D25936"/>
    <w:rsid w:val="00D26AB1"/>
    <w:rsid w:val="00D26B5B"/>
    <w:rsid w:val="00D26D6F"/>
    <w:rsid w:val="00D27387"/>
    <w:rsid w:val="00D2746A"/>
    <w:rsid w:val="00D27729"/>
    <w:rsid w:val="00D27802"/>
    <w:rsid w:val="00D27A83"/>
    <w:rsid w:val="00D27B2D"/>
    <w:rsid w:val="00D27C89"/>
    <w:rsid w:val="00D3015F"/>
    <w:rsid w:val="00D30268"/>
    <w:rsid w:val="00D306BA"/>
    <w:rsid w:val="00D306C3"/>
    <w:rsid w:val="00D30B81"/>
    <w:rsid w:val="00D30C06"/>
    <w:rsid w:val="00D31D5A"/>
    <w:rsid w:val="00D31D74"/>
    <w:rsid w:val="00D31DCC"/>
    <w:rsid w:val="00D32075"/>
    <w:rsid w:val="00D3218D"/>
    <w:rsid w:val="00D329F1"/>
    <w:rsid w:val="00D32A39"/>
    <w:rsid w:val="00D32C94"/>
    <w:rsid w:val="00D32DE1"/>
    <w:rsid w:val="00D3317C"/>
    <w:rsid w:val="00D33334"/>
    <w:rsid w:val="00D33352"/>
    <w:rsid w:val="00D333DC"/>
    <w:rsid w:val="00D334CE"/>
    <w:rsid w:val="00D335F9"/>
    <w:rsid w:val="00D33EAF"/>
    <w:rsid w:val="00D34532"/>
    <w:rsid w:val="00D34555"/>
    <w:rsid w:val="00D34593"/>
    <w:rsid w:val="00D34798"/>
    <w:rsid w:val="00D34C58"/>
    <w:rsid w:val="00D34D3D"/>
    <w:rsid w:val="00D34E08"/>
    <w:rsid w:val="00D3526C"/>
    <w:rsid w:val="00D35644"/>
    <w:rsid w:val="00D36362"/>
    <w:rsid w:val="00D363C5"/>
    <w:rsid w:val="00D36700"/>
    <w:rsid w:val="00D368CB"/>
    <w:rsid w:val="00D37201"/>
    <w:rsid w:val="00D37D1A"/>
    <w:rsid w:val="00D37F38"/>
    <w:rsid w:val="00D400F1"/>
    <w:rsid w:val="00D40342"/>
    <w:rsid w:val="00D4070F"/>
    <w:rsid w:val="00D41175"/>
    <w:rsid w:val="00D413B0"/>
    <w:rsid w:val="00D414C5"/>
    <w:rsid w:val="00D414ED"/>
    <w:rsid w:val="00D4162C"/>
    <w:rsid w:val="00D41C3F"/>
    <w:rsid w:val="00D41E69"/>
    <w:rsid w:val="00D426E3"/>
    <w:rsid w:val="00D427F2"/>
    <w:rsid w:val="00D42CE2"/>
    <w:rsid w:val="00D430D7"/>
    <w:rsid w:val="00D43557"/>
    <w:rsid w:val="00D43A5B"/>
    <w:rsid w:val="00D43CFE"/>
    <w:rsid w:val="00D43F34"/>
    <w:rsid w:val="00D4482D"/>
    <w:rsid w:val="00D4488A"/>
    <w:rsid w:val="00D453C8"/>
    <w:rsid w:val="00D45567"/>
    <w:rsid w:val="00D4557F"/>
    <w:rsid w:val="00D45953"/>
    <w:rsid w:val="00D459EB"/>
    <w:rsid w:val="00D4726A"/>
    <w:rsid w:val="00D47CD0"/>
    <w:rsid w:val="00D5018A"/>
    <w:rsid w:val="00D50431"/>
    <w:rsid w:val="00D50D17"/>
    <w:rsid w:val="00D51220"/>
    <w:rsid w:val="00D512BB"/>
    <w:rsid w:val="00D513ED"/>
    <w:rsid w:val="00D5169E"/>
    <w:rsid w:val="00D5184A"/>
    <w:rsid w:val="00D51CEB"/>
    <w:rsid w:val="00D5242C"/>
    <w:rsid w:val="00D5291E"/>
    <w:rsid w:val="00D52A85"/>
    <w:rsid w:val="00D53006"/>
    <w:rsid w:val="00D53370"/>
    <w:rsid w:val="00D5341B"/>
    <w:rsid w:val="00D5371F"/>
    <w:rsid w:val="00D538FD"/>
    <w:rsid w:val="00D53DA2"/>
    <w:rsid w:val="00D54454"/>
    <w:rsid w:val="00D54628"/>
    <w:rsid w:val="00D548D2"/>
    <w:rsid w:val="00D54CD3"/>
    <w:rsid w:val="00D54E02"/>
    <w:rsid w:val="00D553B6"/>
    <w:rsid w:val="00D55650"/>
    <w:rsid w:val="00D55805"/>
    <w:rsid w:val="00D559C1"/>
    <w:rsid w:val="00D55DEB"/>
    <w:rsid w:val="00D56393"/>
    <w:rsid w:val="00D56973"/>
    <w:rsid w:val="00D56C9C"/>
    <w:rsid w:val="00D56CEC"/>
    <w:rsid w:val="00D57091"/>
    <w:rsid w:val="00D57791"/>
    <w:rsid w:val="00D57CC1"/>
    <w:rsid w:val="00D60207"/>
    <w:rsid w:val="00D60798"/>
    <w:rsid w:val="00D60903"/>
    <w:rsid w:val="00D60C1A"/>
    <w:rsid w:val="00D60D16"/>
    <w:rsid w:val="00D60F13"/>
    <w:rsid w:val="00D615AF"/>
    <w:rsid w:val="00D61763"/>
    <w:rsid w:val="00D617E6"/>
    <w:rsid w:val="00D61936"/>
    <w:rsid w:val="00D61A16"/>
    <w:rsid w:val="00D61F67"/>
    <w:rsid w:val="00D6203F"/>
    <w:rsid w:val="00D6249B"/>
    <w:rsid w:val="00D62809"/>
    <w:rsid w:val="00D628CD"/>
    <w:rsid w:val="00D62B20"/>
    <w:rsid w:val="00D62CD3"/>
    <w:rsid w:val="00D636F6"/>
    <w:rsid w:val="00D63BED"/>
    <w:rsid w:val="00D63DB1"/>
    <w:rsid w:val="00D645E5"/>
    <w:rsid w:val="00D648C3"/>
    <w:rsid w:val="00D654D4"/>
    <w:rsid w:val="00D6572B"/>
    <w:rsid w:val="00D65880"/>
    <w:rsid w:val="00D65A0D"/>
    <w:rsid w:val="00D65C79"/>
    <w:rsid w:val="00D65EF8"/>
    <w:rsid w:val="00D66370"/>
    <w:rsid w:val="00D673AB"/>
    <w:rsid w:val="00D67730"/>
    <w:rsid w:val="00D67A51"/>
    <w:rsid w:val="00D67D14"/>
    <w:rsid w:val="00D701F3"/>
    <w:rsid w:val="00D702A3"/>
    <w:rsid w:val="00D70725"/>
    <w:rsid w:val="00D70BC8"/>
    <w:rsid w:val="00D70E0B"/>
    <w:rsid w:val="00D7139C"/>
    <w:rsid w:val="00D7155A"/>
    <w:rsid w:val="00D71637"/>
    <w:rsid w:val="00D716DF"/>
    <w:rsid w:val="00D735A7"/>
    <w:rsid w:val="00D7386E"/>
    <w:rsid w:val="00D74316"/>
    <w:rsid w:val="00D74398"/>
    <w:rsid w:val="00D7488C"/>
    <w:rsid w:val="00D74941"/>
    <w:rsid w:val="00D74D44"/>
    <w:rsid w:val="00D74EA9"/>
    <w:rsid w:val="00D75048"/>
    <w:rsid w:val="00D7516F"/>
    <w:rsid w:val="00D752A0"/>
    <w:rsid w:val="00D754A4"/>
    <w:rsid w:val="00D756DA"/>
    <w:rsid w:val="00D75BAC"/>
    <w:rsid w:val="00D76A44"/>
    <w:rsid w:val="00D76BB3"/>
    <w:rsid w:val="00D76CDD"/>
    <w:rsid w:val="00D76DC5"/>
    <w:rsid w:val="00D76E00"/>
    <w:rsid w:val="00D77325"/>
    <w:rsid w:val="00D773E9"/>
    <w:rsid w:val="00D77B59"/>
    <w:rsid w:val="00D77D8D"/>
    <w:rsid w:val="00D801DC"/>
    <w:rsid w:val="00D80679"/>
    <w:rsid w:val="00D8070B"/>
    <w:rsid w:val="00D80D5D"/>
    <w:rsid w:val="00D811F6"/>
    <w:rsid w:val="00D812BC"/>
    <w:rsid w:val="00D81442"/>
    <w:rsid w:val="00D8239D"/>
    <w:rsid w:val="00D82456"/>
    <w:rsid w:val="00D82A86"/>
    <w:rsid w:val="00D82B74"/>
    <w:rsid w:val="00D82D7C"/>
    <w:rsid w:val="00D8318C"/>
    <w:rsid w:val="00D833E9"/>
    <w:rsid w:val="00D835BD"/>
    <w:rsid w:val="00D8373F"/>
    <w:rsid w:val="00D84184"/>
    <w:rsid w:val="00D84386"/>
    <w:rsid w:val="00D843D7"/>
    <w:rsid w:val="00D845A4"/>
    <w:rsid w:val="00D846C0"/>
    <w:rsid w:val="00D84E2E"/>
    <w:rsid w:val="00D84E58"/>
    <w:rsid w:val="00D852B0"/>
    <w:rsid w:val="00D8582F"/>
    <w:rsid w:val="00D8631F"/>
    <w:rsid w:val="00D8662B"/>
    <w:rsid w:val="00D87469"/>
    <w:rsid w:val="00D875F2"/>
    <w:rsid w:val="00D87731"/>
    <w:rsid w:val="00D902B9"/>
    <w:rsid w:val="00D906CA"/>
    <w:rsid w:val="00D90B9E"/>
    <w:rsid w:val="00D90C4D"/>
    <w:rsid w:val="00D91292"/>
    <w:rsid w:val="00D914CB"/>
    <w:rsid w:val="00D91C82"/>
    <w:rsid w:val="00D91D9A"/>
    <w:rsid w:val="00D920E2"/>
    <w:rsid w:val="00D92955"/>
    <w:rsid w:val="00D92D58"/>
    <w:rsid w:val="00D92FE5"/>
    <w:rsid w:val="00D92FFB"/>
    <w:rsid w:val="00D93288"/>
    <w:rsid w:val="00D935AB"/>
    <w:rsid w:val="00D93650"/>
    <w:rsid w:val="00D9401D"/>
    <w:rsid w:val="00D947DC"/>
    <w:rsid w:val="00D947F8"/>
    <w:rsid w:val="00D949EE"/>
    <w:rsid w:val="00D94C13"/>
    <w:rsid w:val="00D94DDD"/>
    <w:rsid w:val="00D9585D"/>
    <w:rsid w:val="00D95C39"/>
    <w:rsid w:val="00D95E24"/>
    <w:rsid w:val="00D96008"/>
    <w:rsid w:val="00D9628E"/>
    <w:rsid w:val="00D962C7"/>
    <w:rsid w:val="00D964A1"/>
    <w:rsid w:val="00D96518"/>
    <w:rsid w:val="00D96860"/>
    <w:rsid w:val="00D96B50"/>
    <w:rsid w:val="00D97552"/>
    <w:rsid w:val="00D97787"/>
    <w:rsid w:val="00D979D5"/>
    <w:rsid w:val="00D97CB5"/>
    <w:rsid w:val="00DA023B"/>
    <w:rsid w:val="00DA049D"/>
    <w:rsid w:val="00DA04F6"/>
    <w:rsid w:val="00DA06AE"/>
    <w:rsid w:val="00DA1D40"/>
    <w:rsid w:val="00DA1FC5"/>
    <w:rsid w:val="00DA1FDE"/>
    <w:rsid w:val="00DA224E"/>
    <w:rsid w:val="00DA2252"/>
    <w:rsid w:val="00DA234D"/>
    <w:rsid w:val="00DA295F"/>
    <w:rsid w:val="00DA29D3"/>
    <w:rsid w:val="00DA2A85"/>
    <w:rsid w:val="00DA2B59"/>
    <w:rsid w:val="00DA353C"/>
    <w:rsid w:val="00DA3B9B"/>
    <w:rsid w:val="00DA3F76"/>
    <w:rsid w:val="00DA3FEE"/>
    <w:rsid w:val="00DA408C"/>
    <w:rsid w:val="00DA41DE"/>
    <w:rsid w:val="00DA448A"/>
    <w:rsid w:val="00DA5870"/>
    <w:rsid w:val="00DA62DF"/>
    <w:rsid w:val="00DA62FC"/>
    <w:rsid w:val="00DA6B85"/>
    <w:rsid w:val="00DA6CD8"/>
    <w:rsid w:val="00DA7089"/>
    <w:rsid w:val="00DA7253"/>
    <w:rsid w:val="00DA7582"/>
    <w:rsid w:val="00DA76AC"/>
    <w:rsid w:val="00DA7CC5"/>
    <w:rsid w:val="00DA7DB0"/>
    <w:rsid w:val="00DB001F"/>
    <w:rsid w:val="00DB0239"/>
    <w:rsid w:val="00DB0440"/>
    <w:rsid w:val="00DB0D78"/>
    <w:rsid w:val="00DB1082"/>
    <w:rsid w:val="00DB1213"/>
    <w:rsid w:val="00DB1505"/>
    <w:rsid w:val="00DB152C"/>
    <w:rsid w:val="00DB15BD"/>
    <w:rsid w:val="00DB17E9"/>
    <w:rsid w:val="00DB1908"/>
    <w:rsid w:val="00DB1F4A"/>
    <w:rsid w:val="00DB2023"/>
    <w:rsid w:val="00DB2061"/>
    <w:rsid w:val="00DB253C"/>
    <w:rsid w:val="00DB2579"/>
    <w:rsid w:val="00DB2593"/>
    <w:rsid w:val="00DB2719"/>
    <w:rsid w:val="00DB28EA"/>
    <w:rsid w:val="00DB2AE4"/>
    <w:rsid w:val="00DB2D47"/>
    <w:rsid w:val="00DB2E21"/>
    <w:rsid w:val="00DB306A"/>
    <w:rsid w:val="00DB3359"/>
    <w:rsid w:val="00DB3C09"/>
    <w:rsid w:val="00DB4D65"/>
    <w:rsid w:val="00DB51DE"/>
    <w:rsid w:val="00DB5647"/>
    <w:rsid w:val="00DB56F5"/>
    <w:rsid w:val="00DB5A16"/>
    <w:rsid w:val="00DB5BC7"/>
    <w:rsid w:val="00DB5BDE"/>
    <w:rsid w:val="00DB62BA"/>
    <w:rsid w:val="00DB6512"/>
    <w:rsid w:val="00DB740F"/>
    <w:rsid w:val="00DB782A"/>
    <w:rsid w:val="00DB7A12"/>
    <w:rsid w:val="00DB7B10"/>
    <w:rsid w:val="00DB7B16"/>
    <w:rsid w:val="00DB7D25"/>
    <w:rsid w:val="00DB7D2F"/>
    <w:rsid w:val="00DC01CA"/>
    <w:rsid w:val="00DC07E0"/>
    <w:rsid w:val="00DC0970"/>
    <w:rsid w:val="00DC0AD2"/>
    <w:rsid w:val="00DC0D63"/>
    <w:rsid w:val="00DC1066"/>
    <w:rsid w:val="00DC11D5"/>
    <w:rsid w:val="00DC12C0"/>
    <w:rsid w:val="00DC15B6"/>
    <w:rsid w:val="00DC199C"/>
    <w:rsid w:val="00DC1CFD"/>
    <w:rsid w:val="00DC1D83"/>
    <w:rsid w:val="00DC1F5A"/>
    <w:rsid w:val="00DC20F3"/>
    <w:rsid w:val="00DC288B"/>
    <w:rsid w:val="00DC29F7"/>
    <w:rsid w:val="00DC2F47"/>
    <w:rsid w:val="00DC3011"/>
    <w:rsid w:val="00DC347A"/>
    <w:rsid w:val="00DC3C8C"/>
    <w:rsid w:val="00DC3CCC"/>
    <w:rsid w:val="00DC3E02"/>
    <w:rsid w:val="00DC3E04"/>
    <w:rsid w:val="00DC3E43"/>
    <w:rsid w:val="00DC4346"/>
    <w:rsid w:val="00DC45C6"/>
    <w:rsid w:val="00DC4796"/>
    <w:rsid w:val="00DC47A0"/>
    <w:rsid w:val="00DC49AF"/>
    <w:rsid w:val="00DC4B07"/>
    <w:rsid w:val="00DC4F11"/>
    <w:rsid w:val="00DC5506"/>
    <w:rsid w:val="00DC55FA"/>
    <w:rsid w:val="00DC5900"/>
    <w:rsid w:val="00DC6017"/>
    <w:rsid w:val="00DC7724"/>
    <w:rsid w:val="00DC77DA"/>
    <w:rsid w:val="00DC786D"/>
    <w:rsid w:val="00DC7ACF"/>
    <w:rsid w:val="00DC7CB7"/>
    <w:rsid w:val="00DC7DFF"/>
    <w:rsid w:val="00DD0069"/>
    <w:rsid w:val="00DD0288"/>
    <w:rsid w:val="00DD0917"/>
    <w:rsid w:val="00DD0B3A"/>
    <w:rsid w:val="00DD0C47"/>
    <w:rsid w:val="00DD0D07"/>
    <w:rsid w:val="00DD0FA1"/>
    <w:rsid w:val="00DD0FE3"/>
    <w:rsid w:val="00DD1018"/>
    <w:rsid w:val="00DD1260"/>
    <w:rsid w:val="00DD1320"/>
    <w:rsid w:val="00DD1BA5"/>
    <w:rsid w:val="00DD1BFA"/>
    <w:rsid w:val="00DD1D3E"/>
    <w:rsid w:val="00DD249A"/>
    <w:rsid w:val="00DD253C"/>
    <w:rsid w:val="00DD2FD0"/>
    <w:rsid w:val="00DD3050"/>
    <w:rsid w:val="00DD36C9"/>
    <w:rsid w:val="00DD3CE8"/>
    <w:rsid w:val="00DD4280"/>
    <w:rsid w:val="00DD4696"/>
    <w:rsid w:val="00DD4C66"/>
    <w:rsid w:val="00DD5082"/>
    <w:rsid w:val="00DD5505"/>
    <w:rsid w:val="00DD5C78"/>
    <w:rsid w:val="00DD6063"/>
    <w:rsid w:val="00DD666A"/>
    <w:rsid w:val="00DD6CD1"/>
    <w:rsid w:val="00DD6E07"/>
    <w:rsid w:val="00DD7303"/>
    <w:rsid w:val="00DD7388"/>
    <w:rsid w:val="00DD7D4A"/>
    <w:rsid w:val="00DE01D7"/>
    <w:rsid w:val="00DE05FA"/>
    <w:rsid w:val="00DE0685"/>
    <w:rsid w:val="00DE08FF"/>
    <w:rsid w:val="00DE0A73"/>
    <w:rsid w:val="00DE189A"/>
    <w:rsid w:val="00DE1A14"/>
    <w:rsid w:val="00DE1B57"/>
    <w:rsid w:val="00DE1E11"/>
    <w:rsid w:val="00DE2429"/>
    <w:rsid w:val="00DE2555"/>
    <w:rsid w:val="00DE2A2E"/>
    <w:rsid w:val="00DE300B"/>
    <w:rsid w:val="00DE3D30"/>
    <w:rsid w:val="00DE3EE1"/>
    <w:rsid w:val="00DE3F85"/>
    <w:rsid w:val="00DE3FFF"/>
    <w:rsid w:val="00DE4381"/>
    <w:rsid w:val="00DE44B1"/>
    <w:rsid w:val="00DE49C8"/>
    <w:rsid w:val="00DE4CBF"/>
    <w:rsid w:val="00DE4DA1"/>
    <w:rsid w:val="00DE504E"/>
    <w:rsid w:val="00DE51B3"/>
    <w:rsid w:val="00DE5282"/>
    <w:rsid w:val="00DE539B"/>
    <w:rsid w:val="00DE55B1"/>
    <w:rsid w:val="00DE59C8"/>
    <w:rsid w:val="00DE5FDF"/>
    <w:rsid w:val="00DE684E"/>
    <w:rsid w:val="00DE6904"/>
    <w:rsid w:val="00DE7ECB"/>
    <w:rsid w:val="00DE7F8C"/>
    <w:rsid w:val="00DF0783"/>
    <w:rsid w:val="00DF07A5"/>
    <w:rsid w:val="00DF07AA"/>
    <w:rsid w:val="00DF0AA3"/>
    <w:rsid w:val="00DF0BB7"/>
    <w:rsid w:val="00DF103B"/>
    <w:rsid w:val="00DF14EF"/>
    <w:rsid w:val="00DF1725"/>
    <w:rsid w:val="00DF198A"/>
    <w:rsid w:val="00DF21E9"/>
    <w:rsid w:val="00DF23AA"/>
    <w:rsid w:val="00DF2420"/>
    <w:rsid w:val="00DF24F3"/>
    <w:rsid w:val="00DF26BA"/>
    <w:rsid w:val="00DF31CB"/>
    <w:rsid w:val="00DF3692"/>
    <w:rsid w:val="00DF39A8"/>
    <w:rsid w:val="00DF3F24"/>
    <w:rsid w:val="00DF4461"/>
    <w:rsid w:val="00DF4CBC"/>
    <w:rsid w:val="00DF4EE7"/>
    <w:rsid w:val="00DF5279"/>
    <w:rsid w:val="00DF5495"/>
    <w:rsid w:val="00DF5547"/>
    <w:rsid w:val="00DF5703"/>
    <w:rsid w:val="00DF5C03"/>
    <w:rsid w:val="00DF76A0"/>
    <w:rsid w:val="00DF7A7D"/>
    <w:rsid w:val="00DF7E04"/>
    <w:rsid w:val="00E009F5"/>
    <w:rsid w:val="00E00AA2"/>
    <w:rsid w:val="00E00DF9"/>
    <w:rsid w:val="00E00E0D"/>
    <w:rsid w:val="00E01376"/>
    <w:rsid w:val="00E0167E"/>
    <w:rsid w:val="00E01B7E"/>
    <w:rsid w:val="00E01C03"/>
    <w:rsid w:val="00E02160"/>
    <w:rsid w:val="00E02215"/>
    <w:rsid w:val="00E0261F"/>
    <w:rsid w:val="00E031C8"/>
    <w:rsid w:val="00E046AA"/>
    <w:rsid w:val="00E04967"/>
    <w:rsid w:val="00E04ED9"/>
    <w:rsid w:val="00E051F5"/>
    <w:rsid w:val="00E056E8"/>
    <w:rsid w:val="00E05B6E"/>
    <w:rsid w:val="00E05C5E"/>
    <w:rsid w:val="00E06393"/>
    <w:rsid w:val="00E063AF"/>
    <w:rsid w:val="00E06659"/>
    <w:rsid w:val="00E06AAA"/>
    <w:rsid w:val="00E0713A"/>
    <w:rsid w:val="00E075E2"/>
    <w:rsid w:val="00E075FA"/>
    <w:rsid w:val="00E07746"/>
    <w:rsid w:val="00E077A5"/>
    <w:rsid w:val="00E078BE"/>
    <w:rsid w:val="00E10121"/>
    <w:rsid w:val="00E10286"/>
    <w:rsid w:val="00E10866"/>
    <w:rsid w:val="00E1135F"/>
    <w:rsid w:val="00E11363"/>
    <w:rsid w:val="00E1147F"/>
    <w:rsid w:val="00E119CD"/>
    <w:rsid w:val="00E13388"/>
    <w:rsid w:val="00E13420"/>
    <w:rsid w:val="00E1365F"/>
    <w:rsid w:val="00E144EB"/>
    <w:rsid w:val="00E147AE"/>
    <w:rsid w:val="00E14924"/>
    <w:rsid w:val="00E14C63"/>
    <w:rsid w:val="00E14EED"/>
    <w:rsid w:val="00E1542A"/>
    <w:rsid w:val="00E1546E"/>
    <w:rsid w:val="00E16119"/>
    <w:rsid w:val="00E16CD7"/>
    <w:rsid w:val="00E16EF4"/>
    <w:rsid w:val="00E170AA"/>
    <w:rsid w:val="00E172F2"/>
    <w:rsid w:val="00E17317"/>
    <w:rsid w:val="00E2087F"/>
    <w:rsid w:val="00E20A50"/>
    <w:rsid w:val="00E20C07"/>
    <w:rsid w:val="00E2128B"/>
    <w:rsid w:val="00E214FD"/>
    <w:rsid w:val="00E21506"/>
    <w:rsid w:val="00E21F67"/>
    <w:rsid w:val="00E21F6E"/>
    <w:rsid w:val="00E220E5"/>
    <w:rsid w:val="00E236EB"/>
    <w:rsid w:val="00E23B0D"/>
    <w:rsid w:val="00E23D2A"/>
    <w:rsid w:val="00E23EAE"/>
    <w:rsid w:val="00E24006"/>
    <w:rsid w:val="00E24714"/>
    <w:rsid w:val="00E248C2"/>
    <w:rsid w:val="00E24986"/>
    <w:rsid w:val="00E24CE1"/>
    <w:rsid w:val="00E24E47"/>
    <w:rsid w:val="00E24F4F"/>
    <w:rsid w:val="00E2524C"/>
    <w:rsid w:val="00E254ED"/>
    <w:rsid w:val="00E25CF1"/>
    <w:rsid w:val="00E26335"/>
    <w:rsid w:val="00E27163"/>
    <w:rsid w:val="00E276D4"/>
    <w:rsid w:val="00E2782A"/>
    <w:rsid w:val="00E27A36"/>
    <w:rsid w:val="00E27AC6"/>
    <w:rsid w:val="00E27C0D"/>
    <w:rsid w:val="00E27C41"/>
    <w:rsid w:val="00E27F1C"/>
    <w:rsid w:val="00E30126"/>
    <w:rsid w:val="00E30892"/>
    <w:rsid w:val="00E30C38"/>
    <w:rsid w:val="00E30D2E"/>
    <w:rsid w:val="00E30F47"/>
    <w:rsid w:val="00E31511"/>
    <w:rsid w:val="00E319BC"/>
    <w:rsid w:val="00E31A7F"/>
    <w:rsid w:val="00E32149"/>
    <w:rsid w:val="00E3239A"/>
    <w:rsid w:val="00E32AB7"/>
    <w:rsid w:val="00E332E6"/>
    <w:rsid w:val="00E33ADD"/>
    <w:rsid w:val="00E33BC7"/>
    <w:rsid w:val="00E33BE0"/>
    <w:rsid w:val="00E33C05"/>
    <w:rsid w:val="00E3426D"/>
    <w:rsid w:val="00E3440D"/>
    <w:rsid w:val="00E34712"/>
    <w:rsid w:val="00E34917"/>
    <w:rsid w:val="00E349D0"/>
    <w:rsid w:val="00E34B39"/>
    <w:rsid w:val="00E34C20"/>
    <w:rsid w:val="00E34E04"/>
    <w:rsid w:val="00E35068"/>
    <w:rsid w:val="00E35236"/>
    <w:rsid w:val="00E35300"/>
    <w:rsid w:val="00E3564F"/>
    <w:rsid w:val="00E35823"/>
    <w:rsid w:val="00E35FF2"/>
    <w:rsid w:val="00E363FB"/>
    <w:rsid w:val="00E3640B"/>
    <w:rsid w:val="00E3656F"/>
    <w:rsid w:val="00E375F5"/>
    <w:rsid w:val="00E3795C"/>
    <w:rsid w:val="00E40705"/>
    <w:rsid w:val="00E40DF2"/>
    <w:rsid w:val="00E40F5D"/>
    <w:rsid w:val="00E411B5"/>
    <w:rsid w:val="00E41234"/>
    <w:rsid w:val="00E4139C"/>
    <w:rsid w:val="00E413CD"/>
    <w:rsid w:val="00E415AD"/>
    <w:rsid w:val="00E41A3E"/>
    <w:rsid w:val="00E41FA6"/>
    <w:rsid w:val="00E42021"/>
    <w:rsid w:val="00E4205B"/>
    <w:rsid w:val="00E422C7"/>
    <w:rsid w:val="00E42334"/>
    <w:rsid w:val="00E4264F"/>
    <w:rsid w:val="00E426D9"/>
    <w:rsid w:val="00E42AB1"/>
    <w:rsid w:val="00E42ABD"/>
    <w:rsid w:val="00E43036"/>
    <w:rsid w:val="00E43239"/>
    <w:rsid w:val="00E43F04"/>
    <w:rsid w:val="00E4474B"/>
    <w:rsid w:val="00E44FB7"/>
    <w:rsid w:val="00E453E2"/>
    <w:rsid w:val="00E453F8"/>
    <w:rsid w:val="00E455E6"/>
    <w:rsid w:val="00E45671"/>
    <w:rsid w:val="00E45696"/>
    <w:rsid w:val="00E45A06"/>
    <w:rsid w:val="00E45A8F"/>
    <w:rsid w:val="00E45C80"/>
    <w:rsid w:val="00E45F58"/>
    <w:rsid w:val="00E462B7"/>
    <w:rsid w:val="00E46647"/>
    <w:rsid w:val="00E46667"/>
    <w:rsid w:val="00E4702B"/>
    <w:rsid w:val="00E470E8"/>
    <w:rsid w:val="00E472BA"/>
    <w:rsid w:val="00E47364"/>
    <w:rsid w:val="00E478D1"/>
    <w:rsid w:val="00E47A1D"/>
    <w:rsid w:val="00E50167"/>
    <w:rsid w:val="00E5043C"/>
    <w:rsid w:val="00E507FA"/>
    <w:rsid w:val="00E50CD0"/>
    <w:rsid w:val="00E50E4D"/>
    <w:rsid w:val="00E5123E"/>
    <w:rsid w:val="00E51529"/>
    <w:rsid w:val="00E51776"/>
    <w:rsid w:val="00E51DB5"/>
    <w:rsid w:val="00E51E81"/>
    <w:rsid w:val="00E51F53"/>
    <w:rsid w:val="00E524EE"/>
    <w:rsid w:val="00E5260D"/>
    <w:rsid w:val="00E52B36"/>
    <w:rsid w:val="00E52B91"/>
    <w:rsid w:val="00E52E47"/>
    <w:rsid w:val="00E53882"/>
    <w:rsid w:val="00E53C68"/>
    <w:rsid w:val="00E540A9"/>
    <w:rsid w:val="00E5423B"/>
    <w:rsid w:val="00E543A1"/>
    <w:rsid w:val="00E546EB"/>
    <w:rsid w:val="00E5471E"/>
    <w:rsid w:val="00E548C1"/>
    <w:rsid w:val="00E549B6"/>
    <w:rsid w:val="00E54D00"/>
    <w:rsid w:val="00E54EB8"/>
    <w:rsid w:val="00E54F2E"/>
    <w:rsid w:val="00E54F95"/>
    <w:rsid w:val="00E5534C"/>
    <w:rsid w:val="00E5613B"/>
    <w:rsid w:val="00E563F9"/>
    <w:rsid w:val="00E56629"/>
    <w:rsid w:val="00E56A1B"/>
    <w:rsid w:val="00E56A27"/>
    <w:rsid w:val="00E56DCB"/>
    <w:rsid w:val="00E57179"/>
    <w:rsid w:val="00E57887"/>
    <w:rsid w:val="00E57BBD"/>
    <w:rsid w:val="00E57C68"/>
    <w:rsid w:val="00E60599"/>
    <w:rsid w:val="00E60D3A"/>
    <w:rsid w:val="00E60E60"/>
    <w:rsid w:val="00E6118C"/>
    <w:rsid w:val="00E618A4"/>
    <w:rsid w:val="00E61A4A"/>
    <w:rsid w:val="00E6225D"/>
    <w:rsid w:val="00E627B8"/>
    <w:rsid w:val="00E62D68"/>
    <w:rsid w:val="00E62D9A"/>
    <w:rsid w:val="00E63330"/>
    <w:rsid w:val="00E634F0"/>
    <w:rsid w:val="00E63539"/>
    <w:rsid w:val="00E63A66"/>
    <w:rsid w:val="00E63F85"/>
    <w:rsid w:val="00E6406C"/>
    <w:rsid w:val="00E64123"/>
    <w:rsid w:val="00E6435E"/>
    <w:rsid w:val="00E646AC"/>
    <w:rsid w:val="00E64B55"/>
    <w:rsid w:val="00E64B6C"/>
    <w:rsid w:val="00E6539D"/>
    <w:rsid w:val="00E65A57"/>
    <w:rsid w:val="00E65D98"/>
    <w:rsid w:val="00E65F53"/>
    <w:rsid w:val="00E661EB"/>
    <w:rsid w:val="00E66584"/>
    <w:rsid w:val="00E6658C"/>
    <w:rsid w:val="00E66890"/>
    <w:rsid w:val="00E66C45"/>
    <w:rsid w:val="00E67148"/>
    <w:rsid w:val="00E678CF"/>
    <w:rsid w:val="00E67A65"/>
    <w:rsid w:val="00E70873"/>
    <w:rsid w:val="00E71136"/>
    <w:rsid w:val="00E71584"/>
    <w:rsid w:val="00E71AE4"/>
    <w:rsid w:val="00E72155"/>
    <w:rsid w:val="00E721B3"/>
    <w:rsid w:val="00E72222"/>
    <w:rsid w:val="00E73AC7"/>
    <w:rsid w:val="00E73E5C"/>
    <w:rsid w:val="00E74171"/>
    <w:rsid w:val="00E74190"/>
    <w:rsid w:val="00E741DC"/>
    <w:rsid w:val="00E7435A"/>
    <w:rsid w:val="00E746D1"/>
    <w:rsid w:val="00E755F1"/>
    <w:rsid w:val="00E756C3"/>
    <w:rsid w:val="00E75704"/>
    <w:rsid w:val="00E7653F"/>
    <w:rsid w:val="00E76B69"/>
    <w:rsid w:val="00E76DCC"/>
    <w:rsid w:val="00E77645"/>
    <w:rsid w:val="00E7784E"/>
    <w:rsid w:val="00E77873"/>
    <w:rsid w:val="00E77910"/>
    <w:rsid w:val="00E77CFF"/>
    <w:rsid w:val="00E77E16"/>
    <w:rsid w:val="00E8021D"/>
    <w:rsid w:val="00E80525"/>
    <w:rsid w:val="00E8071A"/>
    <w:rsid w:val="00E80EF8"/>
    <w:rsid w:val="00E814AA"/>
    <w:rsid w:val="00E814B6"/>
    <w:rsid w:val="00E81637"/>
    <w:rsid w:val="00E81788"/>
    <w:rsid w:val="00E82223"/>
    <w:rsid w:val="00E8247D"/>
    <w:rsid w:val="00E826B7"/>
    <w:rsid w:val="00E82C70"/>
    <w:rsid w:val="00E82FAD"/>
    <w:rsid w:val="00E82FC5"/>
    <w:rsid w:val="00E831C9"/>
    <w:rsid w:val="00E83A19"/>
    <w:rsid w:val="00E83A9C"/>
    <w:rsid w:val="00E83C96"/>
    <w:rsid w:val="00E83D0E"/>
    <w:rsid w:val="00E83E41"/>
    <w:rsid w:val="00E8473D"/>
    <w:rsid w:val="00E84DEF"/>
    <w:rsid w:val="00E85959"/>
    <w:rsid w:val="00E85FF2"/>
    <w:rsid w:val="00E866BD"/>
    <w:rsid w:val="00E86851"/>
    <w:rsid w:val="00E86A9B"/>
    <w:rsid w:val="00E86D6C"/>
    <w:rsid w:val="00E870BF"/>
    <w:rsid w:val="00E875D0"/>
    <w:rsid w:val="00E87C6E"/>
    <w:rsid w:val="00E87E6B"/>
    <w:rsid w:val="00E900A1"/>
    <w:rsid w:val="00E9046D"/>
    <w:rsid w:val="00E90556"/>
    <w:rsid w:val="00E90804"/>
    <w:rsid w:val="00E90ACD"/>
    <w:rsid w:val="00E90F0E"/>
    <w:rsid w:val="00E911DF"/>
    <w:rsid w:val="00E91410"/>
    <w:rsid w:val="00E91BCA"/>
    <w:rsid w:val="00E91DC7"/>
    <w:rsid w:val="00E91F9B"/>
    <w:rsid w:val="00E920DC"/>
    <w:rsid w:val="00E92374"/>
    <w:rsid w:val="00E929F4"/>
    <w:rsid w:val="00E93377"/>
    <w:rsid w:val="00E93A26"/>
    <w:rsid w:val="00E93B97"/>
    <w:rsid w:val="00E93BC3"/>
    <w:rsid w:val="00E941AE"/>
    <w:rsid w:val="00E94B18"/>
    <w:rsid w:val="00E94C6E"/>
    <w:rsid w:val="00E95B4F"/>
    <w:rsid w:val="00E95F67"/>
    <w:rsid w:val="00E96430"/>
    <w:rsid w:val="00E96465"/>
    <w:rsid w:val="00E9646B"/>
    <w:rsid w:val="00E96A55"/>
    <w:rsid w:val="00E971AB"/>
    <w:rsid w:val="00E977F8"/>
    <w:rsid w:val="00E97B1D"/>
    <w:rsid w:val="00E97F57"/>
    <w:rsid w:val="00EA0B44"/>
    <w:rsid w:val="00EA0E50"/>
    <w:rsid w:val="00EA10A7"/>
    <w:rsid w:val="00EA142F"/>
    <w:rsid w:val="00EA19FF"/>
    <w:rsid w:val="00EA24C1"/>
    <w:rsid w:val="00EA25B7"/>
    <w:rsid w:val="00EA276D"/>
    <w:rsid w:val="00EA2A28"/>
    <w:rsid w:val="00EA2DC3"/>
    <w:rsid w:val="00EA2DD6"/>
    <w:rsid w:val="00EA369E"/>
    <w:rsid w:val="00EA39D3"/>
    <w:rsid w:val="00EA3CD1"/>
    <w:rsid w:val="00EA3CD2"/>
    <w:rsid w:val="00EA3D26"/>
    <w:rsid w:val="00EA45C2"/>
    <w:rsid w:val="00EA4758"/>
    <w:rsid w:val="00EA4EC1"/>
    <w:rsid w:val="00EA51CA"/>
    <w:rsid w:val="00EA5291"/>
    <w:rsid w:val="00EA5A09"/>
    <w:rsid w:val="00EA5A1A"/>
    <w:rsid w:val="00EA5AC0"/>
    <w:rsid w:val="00EA5C25"/>
    <w:rsid w:val="00EA6072"/>
    <w:rsid w:val="00EA67E9"/>
    <w:rsid w:val="00EA681E"/>
    <w:rsid w:val="00EA68D6"/>
    <w:rsid w:val="00EA6DE2"/>
    <w:rsid w:val="00EA6FA9"/>
    <w:rsid w:val="00EA730B"/>
    <w:rsid w:val="00EA7908"/>
    <w:rsid w:val="00EB0012"/>
    <w:rsid w:val="00EB068E"/>
    <w:rsid w:val="00EB06E6"/>
    <w:rsid w:val="00EB0EA0"/>
    <w:rsid w:val="00EB174A"/>
    <w:rsid w:val="00EB1F53"/>
    <w:rsid w:val="00EB246A"/>
    <w:rsid w:val="00EB2688"/>
    <w:rsid w:val="00EB298D"/>
    <w:rsid w:val="00EB309D"/>
    <w:rsid w:val="00EB3DC3"/>
    <w:rsid w:val="00EB3EEC"/>
    <w:rsid w:val="00EB4336"/>
    <w:rsid w:val="00EB4455"/>
    <w:rsid w:val="00EB45C6"/>
    <w:rsid w:val="00EB4869"/>
    <w:rsid w:val="00EB4C84"/>
    <w:rsid w:val="00EB50DF"/>
    <w:rsid w:val="00EB54C1"/>
    <w:rsid w:val="00EB5540"/>
    <w:rsid w:val="00EB5981"/>
    <w:rsid w:val="00EB5A6A"/>
    <w:rsid w:val="00EB5C8D"/>
    <w:rsid w:val="00EB5E18"/>
    <w:rsid w:val="00EB5FF5"/>
    <w:rsid w:val="00EB62C0"/>
    <w:rsid w:val="00EB6312"/>
    <w:rsid w:val="00EB6BB0"/>
    <w:rsid w:val="00EB6FF7"/>
    <w:rsid w:val="00EB736C"/>
    <w:rsid w:val="00EB75AF"/>
    <w:rsid w:val="00EB7628"/>
    <w:rsid w:val="00EB76BD"/>
    <w:rsid w:val="00EB76F2"/>
    <w:rsid w:val="00EB7EF2"/>
    <w:rsid w:val="00EC0D82"/>
    <w:rsid w:val="00EC116A"/>
    <w:rsid w:val="00EC12CB"/>
    <w:rsid w:val="00EC143F"/>
    <w:rsid w:val="00EC17B9"/>
    <w:rsid w:val="00EC186E"/>
    <w:rsid w:val="00EC18E5"/>
    <w:rsid w:val="00EC1AC6"/>
    <w:rsid w:val="00EC1C67"/>
    <w:rsid w:val="00EC2072"/>
    <w:rsid w:val="00EC2155"/>
    <w:rsid w:val="00EC255E"/>
    <w:rsid w:val="00EC2660"/>
    <w:rsid w:val="00EC309B"/>
    <w:rsid w:val="00EC34CF"/>
    <w:rsid w:val="00EC3505"/>
    <w:rsid w:val="00EC365F"/>
    <w:rsid w:val="00EC3676"/>
    <w:rsid w:val="00EC3779"/>
    <w:rsid w:val="00EC3A1F"/>
    <w:rsid w:val="00EC44DC"/>
    <w:rsid w:val="00EC4735"/>
    <w:rsid w:val="00EC50F8"/>
    <w:rsid w:val="00EC5517"/>
    <w:rsid w:val="00EC55FA"/>
    <w:rsid w:val="00EC58D3"/>
    <w:rsid w:val="00EC5934"/>
    <w:rsid w:val="00EC5C05"/>
    <w:rsid w:val="00EC5CBB"/>
    <w:rsid w:val="00EC5D8F"/>
    <w:rsid w:val="00EC5DEF"/>
    <w:rsid w:val="00EC609A"/>
    <w:rsid w:val="00EC625D"/>
    <w:rsid w:val="00EC62E5"/>
    <w:rsid w:val="00EC66DF"/>
    <w:rsid w:val="00EC6845"/>
    <w:rsid w:val="00EC6A83"/>
    <w:rsid w:val="00EC6B10"/>
    <w:rsid w:val="00EC6E2B"/>
    <w:rsid w:val="00EC7681"/>
    <w:rsid w:val="00EC76AB"/>
    <w:rsid w:val="00EC7805"/>
    <w:rsid w:val="00EC7E08"/>
    <w:rsid w:val="00ED0539"/>
    <w:rsid w:val="00ED08CC"/>
    <w:rsid w:val="00ED095D"/>
    <w:rsid w:val="00ED0C19"/>
    <w:rsid w:val="00ED15C0"/>
    <w:rsid w:val="00ED1E02"/>
    <w:rsid w:val="00ED2623"/>
    <w:rsid w:val="00ED2854"/>
    <w:rsid w:val="00ED2F1F"/>
    <w:rsid w:val="00ED3083"/>
    <w:rsid w:val="00ED30B1"/>
    <w:rsid w:val="00ED30EE"/>
    <w:rsid w:val="00ED32EA"/>
    <w:rsid w:val="00ED3858"/>
    <w:rsid w:val="00ED3AAA"/>
    <w:rsid w:val="00ED3EAB"/>
    <w:rsid w:val="00ED3F28"/>
    <w:rsid w:val="00ED3FB6"/>
    <w:rsid w:val="00ED4201"/>
    <w:rsid w:val="00ED46C0"/>
    <w:rsid w:val="00ED46C6"/>
    <w:rsid w:val="00ED4B6F"/>
    <w:rsid w:val="00ED4D2F"/>
    <w:rsid w:val="00ED5440"/>
    <w:rsid w:val="00ED565A"/>
    <w:rsid w:val="00ED604B"/>
    <w:rsid w:val="00ED64DB"/>
    <w:rsid w:val="00ED665A"/>
    <w:rsid w:val="00ED7185"/>
    <w:rsid w:val="00ED7635"/>
    <w:rsid w:val="00ED7DDE"/>
    <w:rsid w:val="00EE00B0"/>
    <w:rsid w:val="00EE0638"/>
    <w:rsid w:val="00EE0890"/>
    <w:rsid w:val="00EE0F0E"/>
    <w:rsid w:val="00EE0FCC"/>
    <w:rsid w:val="00EE125D"/>
    <w:rsid w:val="00EE1293"/>
    <w:rsid w:val="00EE18CF"/>
    <w:rsid w:val="00EE22B3"/>
    <w:rsid w:val="00EE2527"/>
    <w:rsid w:val="00EE27E4"/>
    <w:rsid w:val="00EE2AFE"/>
    <w:rsid w:val="00EE307F"/>
    <w:rsid w:val="00EE369A"/>
    <w:rsid w:val="00EE3AF2"/>
    <w:rsid w:val="00EE404B"/>
    <w:rsid w:val="00EE54E2"/>
    <w:rsid w:val="00EE5860"/>
    <w:rsid w:val="00EE58EA"/>
    <w:rsid w:val="00EE5C02"/>
    <w:rsid w:val="00EE5E8B"/>
    <w:rsid w:val="00EE61B0"/>
    <w:rsid w:val="00EE6544"/>
    <w:rsid w:val="00EE6899"/>
    <w:rsid w:val="00EE6B89"/>
    <w:rsid w:val="00EE6F21"/>
    <w:rsid w:val="00EE7613"/>
    <w:rsid w:val="00EE76AC"/>
    <w:rsid w:val="00EE77CF"/>
    <w:rsid w:val="00EE7CE2"/>
    <w:rsid w:val="00EE7EDF"/>
    <w:rsid w:val="00EF06EC"/>
    <w:rsid w:val="00EF0705"/>
    <w:rsid w:val="00EF0BE1"/>
    <w:rsid w:val="00EF0E64"/>
    <w:rsid w:val="00EF0E79"/>
    <w:rsid w:val="00EF12FA"/>
    <w:rsid w:val="00EF1521"/>
    <w:rsid w:val="00EF1F83"/>
    <w:rsid w:val="00EF1FED"/>
    <w:rsid w:val="00EF228F"/>
    <w:rsid w:val="00EF278F"/>
    <w:rsid w:val="00EF2960"/>
    <w:rsid w:val="00EF2E88"/>
    <w:rsid w:val="00EF333F"/>
    <w:rsid w:val="00EF355C"/>
    <w:rsid w:val="00EF390A"/>
    <w:rsid w:val="00EF43A4"/>
    <w:rsid w:val="00EF5421"/>
    <w:rsid w:val="00EF54D6"/>
    <w:rsid w:val="00EF5CB8"/>
    <w:rsid w:val="00EF5DFF"/>
    <w:rsid w:val="00EF5F4F"/>
    <w:rsid w:val="00EF608F"/>
    <w:rsid w:val="00EF6682"/>
    <w:rsid w:val="00EF6A3B"/>
    <w:rsid w:val="00EF6BE6"/>
    <w:rsid w:val="00EF7528"/>
    <w:rsid w:val="00EF754B"/>
    <w:rsid w:val="00EF79EA"/>
    <w:rsid w:val="00F00087"/>
    <w:rsid w:val="00F00419"/>
    <w:rsid w:val="00F00478"/>
    <w:rsid w:val="00F006BF"/>
    <w:rsid w:val="00F00A78"/>
    <w:rsid w:val="00F00BAA"/>
    <w:rsid w:val="00F00C93"/>
    <w:rsid w:val="00F0104F"/>
    <w:rsid w:val="00F01198"/>
    <w:rsid w:val="00F01224"/>
    <w:rsid w:val="00F0128F"/>
    <w:rsid w:val="00F01392"/>
    <w:rsid w:val="00F017BC"/>
    <w:rsid w:val="00F019AA"/>
    <w:rsid w:val="00F0219E"/>
    <w:rsid w:val="00F02289"/>
    <w:rsid w:val="00F023DE"/>
    <w:rsid w:val="00F02495"/>
    <w:rsid w:val="00F029C1"/>
    <w:rsid w:val="00F02C27"/>
    <w:rsid w:val="00F02C42"/>
    <w:rsid w:val="00F02EBA"/>
    <w:rsid w:val="00F031BC"/>
    <w:rsid w:val="00F03DC7"/>
    <w:rsid w:val="00F03F3C"/>
    <w:rsid w:val="00F0444D"/>
    <w:rsid w:val="00F04591"/>
    <w:rsid w:val="00F045D3"/>
    <w:rsid w:val="00F048BD"/>
    <w:rsid w:val="00F048EE"/>
    <w:rsid w:val="00F04A30"/>
    <w:rsid w:val="00F05070"/>
    <w:rsid w:val="00F054AC"/>
    <w:rsid w:val="00F0567B"/>
    <w:rsid w:val="00F05D7C"/>
    <w:rsid w:val="00F065C2"/>
    <w:rsid w:val="00F066D3"/>
    <w:rsid w:val="00F06D18"/>
    <w:rsid w:val="00F07B38"/>
    <w:rsid w:val="00F07E2F"/>
    <w:rsid w:val="00F10860"/>
    <w:rsid w:val="00F10DA5"/>
    <w:rsid w:val="00F10DCF"/>
    <w:rsid w:val="00F115FE"/>
    <w:rsid w:val="00F11C28"/>
    <w:rsid w:val="00F11F16"/>
    <w:rsid w:val="00F11F1E"/>
    <w:rsid w:val="00F12303"/>
    <w:rsid w:val="00F12551"/>
    <w:rsid w:val="00F12655"/>
    <w:rsid w:val="00F1427D"/>
    <w:rsid w:val="00F146AA"/>
    <w:rsid w:val="00F14E8B"/>
    <w:rsid w:val="00F153CF"/>
    <w:rsid w:val="00F156A3"/>
    <w:rsid w:val="00F156B4"/>
    <w:rsid w:val="00F1587F"/>
    <w:rsid w:val="00F15C2A"/>
    <w:rsid w:val="00F15D7D"/>
    <w:rsid w:val="00F164F4"/>
    <w:rsid w:val="00F16754"/>
    <w:rsid w:val="00F17541"/>
    <w:rsid w:val="00F176DC"/>
    <w:rsid w:val="00F17DB5"/>
    <w:rsid w:val="00F17F9A"/>
    <w:rsid w:val="00F201CF"/>
    <w:rsid w:val="00F20E35"/>
    <w:rsid w:val="00F210D3"/>
    <w:rsid w:val="00F212F9"/>
    <w:rsid w:val="00F21316"/>
    <w:rsid w:val="00F215D5"/>
    <w:rsid w:val="00F21BCE"/>
    <w:rsid w:val="00F21FAC"/>
    <w:rsid w:val="00F21FAF"/>
    <w:rsid w:val="00F2210B"/>
    <w:rsid w:val="00F223F1"/>
    <w:rsid w:val="00F22A47"/>
    <w:rsid w:val="00F22B17"/>
    <w:rsid w:val="00F23271"/>
    <w:rsid w:val="00F236EC"/>
    <w:rsid w:val="00F2377F"/>
    <w:rsid w:val="00F23874"/>
    <w:rsid w:val="00F23B94"/>
    <w:rsid w:val="00F23D13"/>
    <w:rsid w:val="00F23D5E"/>
    <w:rsid w:val="00F23F82"/>
    <w:rsid w:val="00F24ACA"/>
    <w:rsid w:val="00F24C1E"/>
    <w:rsid w:val="00F24C6A"/>
    <w:rsid w:val="00F24CC8"/>
    <w:rsid w:val="00F251FD"/>
    <w:rsid w:val="00F25DD4"/>
    <w:rsid w:val="00F25E21"/>
    <w:rsid w:val="00F2613A"/>
    <w:rsid w:val="00F261A7"/>
    <w:rsid w:val="00F26243"/>
    <w:rsid w:val="00F26245"/>
    <w:rsid w:val="00F26329"/>
    <w:rsid w:val="00F2637B"/>
    <w:rsid w:val="00F26AC3"/>
    <w:rsid w:val="00F26C89"/>
    <w:rsid w:val="00F27020"/>
    <w:rsid w:val="00F2707B"/>
    <w:rsid w:val="00F2739D"/>
    <w:rsid w:val="00F27CBE"/>
    <w:rsid w:val="00F27F37"/>
    <w:rsid w:val="00F3014D"/>
    <w:rsid w:val="00F30235"/>
    <w:rsid w:val="00F3123B"/>
    <w:rsid w:val="00F31416"/>
    <w:rsid w:val="00F315AF"/>
    <w:rsid w:val="00F31CFA"/>
    <w:rsid w:val="00F32EBA"/>
    <w:rsid w:val="00F32FE0"/>
    <w:rsid w:val="00F334CF"/>
    <w:rsid w:val="00F33640"/>
    <w:rsid w:val="00F33B86"/>
    <w:rsid w:val="00F33C3E"/>
    <w:rsid w:val="00F33D8F"/>
    <w:rsid w:val="00F33DB0"/>
    <w:rsid w:val="00F340E7"/>
    <w:rsid w:val="00F34184"/>
    <w:rsid w:val="00F34E33"/>
    <w:rsid w:val="00F350C0"/>
    <w:rsid w:val="00F35369"/>
    <w:rsid w:val="00F353C7"/>
    <w:rsid w:val="00F35EC4"/>
    <w:rsid w:val="00F36230"/>
    <w:rsid w:val="00F3664D"/>
    <w:rsid w:val="00F3690D"/>
    <w:rsid w:val="00F36973"/>
    <w:rsid w:val="00F36ADC"/>
    <w:rsid w:val="00F36C45"/>
    <w:rsid w:val="00F36CA9"/>
    <w:rsid w:val="00F37429"/>
    <w:rsid w:val="00F376FA"/>
    <w:rsid w:val="00F4044F"/>
    <w:rsid w:val="00F40545"/>
    <w:rsid w:val="00F4076B"/>
    <w:rsid w:val="00F40E3D"/>
    <w:rsid w:val="00F40F8F"/>
    <w:rsid w:val="00F41112"/>
    <w:rsid w:val="00F41690"/>
    <w:rsid w:val="00F41B67"/>
    <w:rsid w:val="00F41C94"/>
    <w:rsid w:val="00F4231F"/>
    <w:rsid w:val="00F4253D"/>
    <w:rsid w:val="00F42672"/>
    <w:rsid w:val="00F429CB"/>
    <w:rsid w:val="00F429CE"/>
    <w:rsid w:val="00F42C0A"/>
    <w:rsid w:val="00F42E21"/>
    <w:rsid w:val="00F42FFF"/>
    <w:rsid w:val="00F43078"/>
    <w:rsid w:val="00F43307"/>
    <w:rsid w:val="00F43499"/>
    <w:rsid w:val="00F435F5"/>
    <w:rsid w:val="00F43703"/>
    <w:rsid w:val="00F44217"/>
    <w:rsid w:val="00F444B8"/>
    <w:rsid w:val="00F44678"/>
    <w:rsid w:val="00F446EF"/>
    <w:rsid w:val="00F44705"/>
    <w:rsid w:val="00F44A19"/>
    <w:rsid w:val="00F44C93"/>
    <w:rsid w:val="00F44D67"/>
    <w:rsid w:val="00F45225"/>
    <w:rsid w:val="00F45268"/>
    <w:rsid w:val="00F453A0"/>
    <w:rsid w:val="00F45812"/>
    <w:rsid w:val="00F45961"/>
    <w:rsid w:val="00F45CAC"/>
    <w:rsid w:val="00F467D6"/>
    <w:rsid w:val="00F46C68"/>
    <w:rsid w:val="00F46E32"/>
    <w:rsid w:val="00F46F22"/>
    <w:rsid w:val="00F46FDF"/>
    <w:rsid w:val="00F470E0"/>
    <w:rsid w:val="00F47469"/>
    <w:rsid w:val="00F47709"/>
    <w:rsid w:val="00F47748"/>
    <w:rsid w:val="00F47834"/>
    <w:rsid w:val="00F47DD1"/>
    <w:rsid w:val="00F47F7C"/>
    <w:rsid w:val="00F5008E"/>
    <w:rsid w:val="00F50AB0"/>
    <w:rsid w:val="00F50BE7"/>
    <w:rsid w:val="00F50D20"/>
    <w:rsid w:val="00F50D7C"/>
    <w:rsid w:val="00F50EDC"/>
    <w:rsid w:val="00F5124C"/>
    <w:rsid w:val="00F51A83"/>
    <w:rsid w:val="00F528DD"/>
    <w:rsid w:val="00F52AC8"/>
    <w:rsid w:val="00F52D9A"/>
    <w:rsid w:val="00F52E97"/>
    <w:rsid w:val="00F52F81"/>
    <w:rsid w:val="00F530AE"/>
    <w:rsid w:val="00F532CF"/>
    <w:rsid w:val="00F53311"/>
    <w:rsid w:val="00F537A5"/>
    <w:rsid w:val="00F53CA4"/>
    <w:rsid w:val="00F53F35"/>
    <w:rsid w:val="00F54302"/>
    <w:rsid w:val="00F54DC1"/>
    <w:rsid w:val="00F54FD6"/>
    <w:rsid w:val="00F555E4"/>
    <w:rsid w:val="00F55669"/>
    <w:rsid w:val="00F558F1"/>
    <w:rsid w:val="00F55B8F"/>
    <w:rsid w:val="00F55F6C"/>
    <w:rsid w:val="00F5648F"/>
    <w:rsid w:val="00F568A4"/>
    <w:rsid w:val="00F56AB4"/>
    <w:rsid w:val="00F56F0C"/>
    <w:rsid w:val="00F571F9"/>
    <w:rsid w:val="00F575D9"/>
    <w:rsid w:val="00F5788B"/>
    <w:rsid w:val="00F578FA"/>
    <w:rsid w:val="00F57C79"/>
    <w:rsid w:val="00F57EE0"/>
    <w:rsid w:val="00F60020"/>
    <w:rsid w:val="00F608EA"/>
    <w:rsid w:val="00F60B7B"/>
    <w:rsid w:val="00F60B91"/>
    <w:rsid w:val="00F60FDA"/>
    <w:rsid w:val="00F61174"/>
    <w:rsid w:val="00F614D9"/>
    <w:rsid w:val="00F6161F"/>
    <w:rsid w:val="00F619D1"/>
    <w:rsid w:val="00F61AC9"/>
    <w:rsid w:val="00F61B14"/>
    <w:rsid w:val="00F61CCB"/>
    <w:rsid w:val="00F62208"/>
    <w:rsid w:val="00F62322"/>
    <w:rsid w:val="00F629C9"/>
    <w:rsid w:val="00F62B42"/>
    <w:rsid w:val="00F62CAB"/>
    <w:rsid w:val="00F62E4D"/>
    <w:rsid w:val="00F6339D"/>
    <w:rsid w:val="00F635E0"/>
    <w:rsid w:val="00F6364D"/>
    <w:rsid w:val="00F63A5E"/>
    <w:rsid w:val="00F64457"/>
    <w:rsid w:val="00F648CF"/>
    <w:rsid w:val="00F64DDD"/>
    <w:rsid w:val="00F64E8E"/>
    <w:rsid w:val="00F6508E"/>
    <w:rsid w:val="00F6554E"/>
    <w:rsid w:val="00F65AB7"/>
    <w:rsid w:val="00F668D4"/>
    <w:rsid w:val="00F66AA9"/>
    <w:rsid w:val="00F67090"/>
    <w:rsid w:val="00F67470"/>
    <w:rsid w:val="00F6797C"/>
    <w:rsid w:val="00F7019E"/>
    <w:rsid w:val="00F7045A"/>
    <w:rsid w:val="00F70577"/>
    <w:rsid w:val="00F70743"/>
    <w:rsid w:val="00F71098"/>
    <w:rsid w:val="00F71548"/>
    <w:rsid w:val="00F7198D"/>
    <w:rsid w:val="00F72024"/>
    <w:rsid w:val="00F7238A"/>
    <w:rsid w:val="00F725EB"/>
    <w:rsid w:val="00F72786"/>
    <w:rsid w:val="00F72959"/>
    <w:rsid w:val="00F72E36"/>
    <w:rsid w:val="00F73257"/>
    <w:rsid w:val="00F737F2"/>
    <w:rsid w:val="00F73B6F"/>
    <w:rsid w:val="00F73C95"/>
    <w:rsid w:val="00F743A5"/>
    <w:rsid w:val="00F75550"/>
    <w:rsid w:val="00F7585B"/>
    <w:rsid w:val="00F75985"/>
    <w:rsid w:val="00F759A6"/>
    <w:rsid w:val="00F759EC"/>
    <w:rsid w:val="00F75B9B"/>
    <w:rsid w:val="00F75D49"/>
    <w:rsid w:val="00F763B8"/>
    <w:rsid w:val="00F7668E"/>
    <w:rsid w:val="00F76740"/>
    <w:rsid w:val="00F76877"/>
    <w:rsid w:val="00F7691F"/>
    <w:rsid w:val="00F76956"/>
    <w:rsid w:val="00F76E31"/>
    <w:rsid w:val="00F76E5B"/>
    <w:rsid w:val="00F77C0D"/>
    <w:rsid w:val="00F77E9C"/>
    <w:rsid w:val="00F77EEE"/>
    <w:rsid w:val="00F8016A"/>
    <w:rsid w:val="00F80377"/>
    <w:rsid w:val="00F80C7F"/>
    <w:rsid w:val="00F81B6D"/>
    <w:rsid w:val="00F8219C"/>
    <w:rsid w:val="00F8228B"/>
    <w:rsid w:val="00F8254C"/>
    <w:rsid w:val="00F82582"/>
    <w:rsid w:val="00F827E0"/>
    <w:rsid w:val="00F82854"/>
    <w:rsid w:val="00F83190"/>
    <w:rsid w:val="00F832C3"/>
    <w:rsid w:val="00F83435"/>
    <w:rsid w:val="00F8351E"/>
    <w:rsid w:val="00F83926"/>
    <w:rsid w:val="00F83AD1"/>
    <w:rsid w:val="00F83FF5"/>
    <w:rsid w:val="00F84334"/>
    <w:rsid w:val="00F8472C"/>
    <w:rsid w:val="00F847F4"/>
    <w:rsid w:val="00F84A8D"/>
    <w:rsid w:val="00F851A3"/>
    <w:rsid w:val="00F85394"/>
    <w:rsid w:val="00F854E2"/>
    <w:rsid w:val="00F855EC"/>
    <w:rsid w:val="00F857F5"/>
    <w:rsid w:val="00F85DB0"/>
    <w:rsid w:val="00F85DF2"/>
    <w:rsid w:val="00F85F68"/>
    <w:rsid w:val="00F86236"/>
    <w:rsid w:val="00F863E3"/>
    <w:rsid w:val="00F8656E"/>
    <w:rsid w:val="00F86CAF"/>
    <w:rsid w:val="00F87128"/>
    <w:rsid w:val="00F8752B"/>
    <w:rsid w:val="00F875C4"/>
    <w:rsid w:val="00F8764F"/>
    <w:rsid w:val="00F87897"/>
    <w:rsid w:val="00F87B21"/>
    <w:rsid w:val="00F87D56"/>
    <w:rsid w:val="00F9042A"/>
    <w:rsid w:val="00F90691"/>
    <w:rsid w:val="00F90B23"/>
    <w:rsid w:val="00F90D52"/>
    <w:rsid w:val="00F91695"/>
    <w:rsid w:val="00F916F8"/>
    <w:rsid w:val="00F91797"/>
    <w:rsid w:val="00F91BDA"/>
    <w:rsid w:val="00F91FB6"/>
    <w:rsid w:val="00F92699"/>
    <w:rsid w:val="00F9283F"/>
    <w:rsid w:val="00F92861"/>
    <w:rsid w:val="00F92AC0"/>
    <w:rsid w:val="00F93A4D"/>
    <w:rsid w:val="00F94041"/>
    <w:rsid w:val="00F940C7"/>
    <w:rsid w:val="00F942EF"/>
    <w:rsid w:val="00F9431D"/>
    <w:rsid w:val="00F946BD"/>
    <w:rsid w:val="00F9496C"/>
    <w:rsid w:val="00F94E90"/>
    <w:rsid w:val="00F95082"/>
    <w:rsid w:val="00F950A7"/>
    <w:rsid w:val="00F95400"/>
    <w:rsid w:val="00F95A7F"/>
    <w:rsid w:val="00F95AD1"/>
    <w:rsid w:val="00F95DBE"/>
    <w:rsid w:val="00F96761"/>
    <w:rsid w:val="00F96D04"/>
    <w:rsid w:val="00F9776C"/>
    <w:rsid w:val="00F979A4"/>
    <w:rsid w:val="00F97F83"/>
    <w:rsid w:val="00F97FD8"/>
    <w:rsid w:val="00FA03A1"/>
    <w:rsid w:val="00FA0627"/>
    <w:rsid w:val="00FA08AF"/>
    <w:rsid w:val="00FA0A36"/>
    <w:rsid w:val="00FA0B93"/>
    <w:rsid w:val="00FA1296"/>
    <w:rsid w:val="00FA163C"/>
    <w:rsid w:val="00FA1888"/>
    <w:rsid w:val="00FA1C6B"/>
    <w:rsid w:val="00FA1C8C"/>
    <w:rsid w:val="00FA228C"/>
    <w:rsid w:val="00FA2374"/>
    <w:rsid w:val="00FA23F5"/>
    <w:rsid w:val="00FA248C"/>
    <w:rsid w:val="00FA25BB"/>
    <w:rsid w:val="00FA27A4"/>
    <w:rsid w:val="00FA27AB"/>
    <w:rsid w:val="00FA2A36"/>
    <w:rsid w:val="00FA2C35"/>
    <w:rsid w:val="00FA33EC"/>
    <w:rsid w:val="00FA3658"/>
    <w:rsid w:val="00FA3DA5"/>
    <w:rsid w:val="00FA3EDE"/>
    <w:rsid w:val="00FA4204"/>
    <w:rsid w:val="00FA4399"/>
    <w:rsid w:val="00FA4EEE"/>
    <w:rsid w:val="00FA54C9"/>
    <w:rsid w:val="00FA55A7"/>
    <w:rsid w:val="00FA594A"/>
    <w:rsid w:val="00FA5AE1"/>
    <w:rsid w:val="00FA5AFE"/>
    <w:rsid w:val="00FA5CC0"/>
    <w:rsid w:val="00FA6072"/>
    <w:rsid w:val="00FA614F"/>
    <w:rsid w:val="00FA6150"/>
    <w:rsid w:val="00FA61EB"/>
    <w:rsid w:val="00FA6532"/>
    <w:rsid w:val="00FA6CFB"/>
    <w:rsid w:val="00FA6D1D"/>
    <w:rsid w:val="00FA6FF5"/>
    <w:rsid w:val="00FA7372"/>
    <w:rsid w:val="00FB06B0"/>
    <w:rsid w:val="00FB08D1"/>
    <w:rsid w:val="00FB0B66"/>
    <w:rsid w:val="00FB194F"/>
    <w:rsid w:val="00FB1977"/>
    <w:rsid w:val="00FB2F6B"/>
    <w:rsid w:val="00FB311F"/>
    <w:rsid w:val="00FB378B"/>
    <w:rsid w:val="00FB3C64"/>
    <w:rsid w:val="00FB3D47"/>
    <w:rsid w:val="00FB3D98"/>
    <w:rsid w:val="00FB3FDF"/>
    <w:rsid w:val="00FB43DC"/>
    <w:rsid w:val="00FB4EB6"/>
    <w:rsid w:val="00FB5081"/>
    <w:rsid w:val="00FB515B"/>
    <w:rsid w:val="00FB533B"/>
    <w:rsid w:val="00FB5790"/>
    <w:rsid w:val="00FB5845"/>
    <w:rsid w:val="00FB585C"/>
    <w:rsid w:val="00FB589B"/>
    <w:rsid w:val="00FB5AEE"/>
    <w:rsid w:val="00FB5CDE"/>
    <w:rsid w:val="00FB5D95"/>
    <w:rsid w:val="00FB5DF8"/>
    <w:rsid w:val="00FB609F"/>
    <w:rsid w:val="00FB6280"/>
    <w:rsid w:val="00FB6648"/>
    <w:rsid w:val="00FB679B"/>
    <w:rsid w:val="00FB67C3"/>
    <w:rsid w:val="00FB68A8"/>
    <w:rsid w:val="00FB693C"/>
    <w:rsid w:val="00FB6C60"/>
    <w:rsid w:val="00FB7790"/>
    <w:rsid w:val="00FB788D"/>
    <w:rsid w:val="00FB7A98"/>
    <w:rsid w:val="00FB7F6A"/>
    <w:rsid w:val="00FC04AD"/>
    <w:rsid w:val="00FC0571"/>
    <w:rsid w:val="00FC0722"/>
    <w:rsid w:val="00FC1473"/>
    <w:rsid w:val="00FC14EE"/>
    <w:rsid w:val="00FC1650"/>
    <w:rsid w:val="00FC18BC"/>
    <w:rsid w:val="00FC1FA5"/>
    <w:rsid w:val="00FC2081"/>
    <w:rsid w:val="00FC25F3"/>
    <w:rsid w:val="00FC27BC"/>
    <w:rsid w:val="00FC2A1C"/>
    <w:rsid w:val="00FC2A83"/>
    <w:rsid w:val="00FC2F64"/>
    <w:rsid w:val="00FC2F8F"/>
    <w:rsid w:val="00FC392B"/>
    <w:rsid w:val="00FC3A41"/>
    <w:rsid w:val="00FC3C14"/>
    <w:rsid w:val="00FC3CC3"/>
    <w:rsid w:val="00FC3E2E"/>
    <w:rsid w:val="00FC42C6"/>
    <w:rsid w:val="00FC4782"/>
    <w:rsid w:val="00FC4C8E"/>
    <w:rsid w:val="00FC4D26"/>
    <w:rsid w:val="00FC4E0C"/>
    <w:rsid w:val="00FC4E8A"/>
    <w:rsid w:val="00FC4FFB"/>
    <w:rsid w:val="00FC56DD"/>
    <w:rsid w:val="00FC57B6"/>
    <w:rsid w:val="00FC5A64"/>
    <w:rsid w:val="00FC5C7E"/>
    <w:rsid w:val="00FC5E0C"/>
    <w:rsid w:val="00FC686F"/>
    <w:rsid w:val="00FC6EDF"/>
    <w:rsid w:val="00FC7650"/>
    <w:rsid w:val="00FC790E"/>
    <w:rsid w:val="00FC7BD5"/>
    <w:rsid w:val="00FD0D5B"/>
    <w:rsid w:val="00FD0E2B"/>
    <w:rsid w:val="00FD0EF6"/>
    <w:rsid w:val="00FD11DA"/>
    <w:rsid w:val="00FD11EA"/>
    <w:rsid w:val="00FD1362"/>
    <w:rsid w:val="00FD1B25"/>
    <w:rsid w:val="00FD1D6C"/>
    <w:rsid w:val="00FD203F"/>
    <w:rsid w:val="00FD2328"/>
    <w:rsid w:val="00FD2431"/>
    <w:rsid w:val="00FD2BD4"/>
    <w:rsid w:val="00FD2C2A"/>
    <w:rsid w:val="00FD3247"/>
    <w:rsid w:val="00FD335A"/>
    <w:rsid w:val="00FD368C"/>
    <w:rsid w:val="00FD3786"/>
    <w:rsid w:val="00FD3819"/>
    <w:rsid w:val="00FD3A0C"/>
    <w:rsid w:val="00FD3B54"/>
    <w:rsid w:val="00FD3BC4"/>
    <w:rsid w:val="00FD3C9F"/>
    <w:rsid w:val="00FD41CA"/>
    <w:rsid w:val="00FD42B4"/>
    <w:rsid w:val="00FD4D8B"/>
    <w:rsid w:val="00FD54D8"/>
    <w:rsid w:val="00FD60F0"/>
    <w:rsid w:val="00FD6197"/>
    <w:rsid w:val="00FD674B"/>
    <w:rsid w:val="00FD6A82"/>
    <w:rsid w:val="00FD721E"/>
    <w:rsid w:val="00FD7619"/>
    <w:rsid w:val="00FD7703"/>
    <w:rsid w:val="00FD77E6"/>
    <w:rsid w:val="00FD7850"/>
    <w:rsid w:val="00FE011A"/>
    <w:rsid w:val="00FE05DC"/>
    <w:rsid w:val="00FE267C"/>
    <w:rsid w:val="00FE26E5"/>
    <w:rsid w:val="00FE2B15"/>
    <w:rsid w:val="00FE2CA6"/>
    <w:rsid w:val="00FE3192"/>
    <w:rsid w:val="00FE31FE"/>
    <w:rsid w:val="00FE33A0"/>
    <w:rsid w:val="00FE358D"/>
    <w:rsid w:val="00FE372B"/>
    <w:rsid w:val="00FE3B90"/>
    <w:rsid w:val="00FE3C79"/>
    <w:rsid w:val="00FE44BB"/>
    <w:rsid w:val="00FE4A15"/>
    <w:rsid w:val="00FE4E03"/>
    <w:rsid w:val="00FE4E30"/>
    <w:rsid w:val="00FE4FDE"/>
    <w:rsid w:val="00FE54E4"/>
    <w:rsid w:val="00FE56B3"/>
    <w:rsid w:val="00FE5C51"/>
    <w:rsid w:val="00FE5FB3"/>
    <w:rsid w:val="00FE65B2"/>
    <w:rsid w:val="00FE6E16"/>
    <w:rsid w:val="00FE7100"/>
    <w:rsid w:val="00FE7137"/>
    <w:rsid w:val="00FE7767"/>
    <w:rsid w:val="00FF000D"/>
    <w:rsid w:val="00FF0889"/>
    <w:rsid w:val="00FF0978"/>
    <w:rsid w:val="00FF0B71"/>
    <w:rsid w:val="00FF0E84"/>
    <w:rsid w:val="00FF11DC"/>
    <w:rsid w:val="00FF135E"/>
    <w:rsid w:val="00FF1638"/>
    <w:rsid w:val="00FF211F"/>
    <w:rsid w:val="00FF22B9"/>
    <w:rsid w:val="00FF2354"/>
    <w:rsid w:val="00FF34E2"/>
    <w:rsid w:val="00FF3989"/>
    <w:rsid w:val="00FF3CBE"/>
    <w:rsid w:val="00FF3FE8"/>
    <w:rsid w:val="00FF4369"/>
    <w:rsid w:val="00FF4931"/>
    <w:rsid w:val="00FF4FEA"/>
    <w:rsid w:val="00FF545E"/>
    <w:rsid w:val="00FF577B"/>
    <w:rsid w:val="00FF589F"/>
    <w:rsid w:val="00FF5C98"/>
    <w:rsid w:val="00FF62E0"/>
    <w:rsid w:val="00FF649E"/>
    <w:rsid w:val="00FF6A69"/>
    <w:rsid w:val="00FF6AF0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A2123B"/>
  <w15:docId w15:val="{A5F1C61D-E926-415F-B6A5-49D7A60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B21"/>
    <w:pPr>
      <w:jc w:val="both"/>
    </w:pPr>
    <w:rPr>
      <w:rFonts w:ascii="Arial" w:hAnsi="Arial"/>
      <w:lang w:val="en-GB" w:eastAsia="fr-FR"/>
    </w:rPr>
  </w:style>
  <w:style w:type="paragraph" w:styleId="Heading1">
    <w:name w:val="heading 1"/>
    <w:basedOn w:val="Normal"/>
    <w:next w:val="Normal"/>
    <w:link w:val="Heading1Char"/>
    <w:qFormat/>
    <w:pPr>
      <w:numPr>
        <w:numId w:val="2"/>
      </w:numPr>
      <w:spacing w:before="360" w:after="240"/>
      <w:outlineLvl w:val="0"/>
    </w:pPr>
    <w:rPr>
      <w:b/>
      <w:smallCaps/>
      <w:spacing w:val="8"/>
      <w:sz w:val="24"/>
    </w:rPr>
  </w:style>
  <w:style w:type="paragraph" w:styleId="Heading2">
    <w:name w:val="heading 2"/>
    <w:basedOn w:val="Normal"/>
    <w:next w:val="Normal"/>
    <w:link w:val="Heading2Char"/>
    <w:qFormat/>
    <w:rsid w:val="00F0104F"/>
    <w:pPr>
      <w:numPr>
        <w:ilvl w:val="1"/>
        <w:numId w:val="2"/>
      </w:numPr>
      <w:spacing w:before="240" w:after="120"/>
      <w:outlineLvl w:val="1"/>
    </w:pPr>
    <w:rPr>
      <w:b/>
      <w:smallCaps/>
      <w:spacing w:val="4"/>
      <w:lang w:val="en-US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2"/>
      </w:numPr>
      <w:tabs>
        <w:tab w:val="clear" w:pos="1980"/>
        <w:tab w:val="num" w:pos="2138"/>
      </w:tabs>
      <w:spacing w:before="240" w:after="240"/>
      <w:ind w:left="1922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D0727C"/>
    <w:pPr>
      <w:numPr>
        <w:numId w:val="3"/>
      </w:numPr>
      <w:tabs>
        <w:tab w:val="left" w:pos="170"/>
        <w:tab w:val="left" w:pos="567"/>
      </w:tabs>
      <w:spacing w:before="120" w:after="120"/>
      <w:ind w:left="357" w:hanging="357"/>
      <w:jc w:val="left"/>
      <w:outlineLvl w:val="3"/>
    </w:pPr>
    <w:rPr>
      <w:rFonts w:ascii="Arial (W1)" w:hAnsi="Arial (W1)"/>
      <w:b/>
    </w:rPr>
  </w:style>
  <w:style w:type="paragraph" w:styleId="Heading5">
    <w:name w:val="heading 5"/>
    <w:basedOn w:val="Normal"/>
    <w:next w:val="Normal"/>
    <w:link w:val="Heading5Char"/>
    <w:qFormat/>
    <w:pPr>
      <w:spacing w:before="240"/>
      <w:outlineLvl w:val="4"/>
    </w:pPr>
    <w:rPr>
      <w:b/>
      <w:sz w:val="18"/>
    </w:rPr>
  </w:style>
  <w:style w:type="paragraph" w:styleId="Heading6">
    <w:name w:val="heading 6"/>
    <w:basedOn w:val="Normal"/>
    <w:next w:val="Normal"/>
    <w:link w:val="Heading6Char"/>
    <w:qFormat/>
    <w:pPr>
      <w:outlineLvl w:val="5"/>
    </w:pPr>
    <w:rPr>
      <w:rFonts w:ascii="MS Serif" w:hAnsi="MS Serif"/>
      <w:u w:val="single"/>
      <w:lang w:val="fr-FR"/>
    </w:rPr>
  </w:style>
  <w:style w:type="paragraph" w:styleId="Heading7">
    <w:name w:val="heading 7"/>
    <w:basedOn w:val="Normal"/>
    <w:next w:val="Normal"/>
    <w:link w:val="Heading7Char"/>
    <w:qFormat/>
    <w:pPr>
      <w:outlineLvl w:val="6"/>
    </w:pPr>
    <w:rPr>
      <w:rFonts w:ascii="MS Serif" w:hAnsi="MS Serif"/>
      <w:i/>
      <w:lang w:val="fr-FR"/>
    </w:rPr>
  </w:style>
  <w:style w:type="paragraph" w:styleId="Heading8">
    <w:name w:val="heading 8"/>
    <w:basedOn w:val="Normal"/>
    <w:next w:val="Normal"/>
    <w:link w:val="Heading8Char"/>
    <w:qFormat/>
    <w:pPr>
      <w:outlineLvl w:val="7"/>
    </w:pPr>
    <w:rPr>
      <w:rFonts w:ascii="MS Serif" w:hAnsi="MS Serif"/>
      <w:i/>
      <w:lang w:val="fr-FR"/>
    </w:rPr>
  </w:style>
  <w:style w:type="paragraph" w:styleId="Heading9">
    <w:name w:val="heading 9"/>
    <w:basedOn w:val="Normal"/>
    <w:next w:val="Normal"/>
    <w:link w:val="Heading9Char"/>
    <w:qFormat/>
    <w:pPr>
      <w:outlineLvl w:val="8"/>
    </w:pPr>
    <w:rPr>
      <w:rFonts w:ascii="MS Serif" w:hAnsi="MS Serif"/>
      <w:i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customStyle="1" w:styleId="Para2">
    <w:name w:val="Para2"/>
    <w:basedOn w:val="Normal"/>
    <w:pPr>
      <w:tabs>
        <w:tab w:val="left" w:pos="284"/>
      </w:tabs>
      <w:spacing w:before="240"/>
      <w:ind w:left="284"/>
    </w:pPr>
  </w:style>
  <w:style w:type="paragraph" w:customStyle="1" w:styleId="Para3">
    <w:name w:val="Para3"/>
    <w:basedOn w:val="Normal"/>
    <w:pPr>
      <w:tabs>
        <w:tab w:val="left" w:pos="709"/>
      </w:tabs>
      <w:ind w:left="709"/>
    </w:pPr>
  </w:style>
  <w:style w:type="paragraph" w:customStyle="1" w:styleId="Para4">
    <w:name w:val="Para4"/>
    <w:basedOn w:val="Normal"/>
    <w:pPr>
      <w:ind w:left="851"/>
    </w:pPr>
  </w:style>
  <w:style w:type="paragraph" w:customStyle="1" w:styleId="puce1">
    <w:name w:val="puce1"/>
    <w:next w:val="puce2"/>
    <w:pPr>
      <w:numPr>
        <w:numId w:val="1"/>
      </w:numPr>
      <w:spacing w:after="120"/>
      <w:jc w:val="both"/>
    </w:pPr>
    <w:rPr>
      <w:rFonts w:ascii="Arial" w:hAnsi="Arial"/>
      <w:b/>
      <w:noProof/>
      <w:lang w:val="fr-FR" w:eastAsia="fr-FR"/>
    </w:rPr>
  </w:style>
  <w:style w:type="paragraph" w:customStyle="1" w:styleId="puce2">
    <w:name w:val="puce2"/>
    <w:basedOn w:val="ExtraitDD"/>
    <w:pPr>
      <w:numPr>
        <w:ilvl w:val="1"/>
        <w:numId w:val="1"/>
      </w:numPr>
      <w:spacing w:before="0" w:after="240" w:line="240" w:lineRule="auto"/>
    </w:pPr>
    <w:rPr>
      <w:rFonts w:ascii="Arial" w:hAnsi="Arial"/>
      <w:sz w:val="20"/>
    </w:rPr>
  </w:style>
  <w:style w:type="paragraph" w:customStyle="1" w:styleId="ExtraitDD">
    <w:name w:val="ExtraitDD"/>
    <w:basedOn w:val="Normal"/>
    <w:pPr>
      <w:spacing w:before="120" w:line="120" w:lineRule="auto"/>
      <w:ind w:left="1418" w:hanging="284"/>
    </w:pPr>
    <w:rPr>
      <w:rFonts w:ascii="Courier New" w:hAnsi="Courier New"/>
      <w:noProof/>
      <w:sz w:val="18"/>
    </w:rPr>
  </w:style>
  <w:style w:type="paragraph" w:customStyle="1" w:styleId="puce3">
    <w:name w:val="puce3"/>
    <w:basedOn w:val="puce2"/>
    <w:pPr>
      <w:numPr>
        <w:ilvl w:val="2"/>
      </w:numPr>
    </w:pPr>
  </w:style>
  <w:style w:type="paragraph" w:customStyle="1" w:styleId="puce4">
    <w:name w:val="puce4"/>
    <w:basedOn w:val="puce2"/>
    <w:pPr>
      <w:numPr>
        <w:ilvl w:val="3"/>
      </w:numPr>
    </w:pPr>
  </w:style>
  <w:style w:type="paragraph" w:styleId="PlainText">
    <w:name w:val="Plain Text"/>
    <w:basedOn w:val="Normal"/>
    <w:link w:val="PlainTextChar"/>
  </w:style>
  <w:style w:type="paragraph" w:styleId="BlockText">
    <w:name w:val="Block Text"/>
    <w:basedOn w:val="Normal"/>
    <w:pPr>
      <w:ind w:left="1701" w:right="708" w:hanging="85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paragraph" w:customStyle="1" w:styleId="Sommaire">
    <w:name w:val="Sommaire"/>
    <w:basedOn w:val="Heading1"/>
    <w:pPr>
      <w:spacing w:before="480"/>
      <w:ind w:left="284" w:hanging="284"/>
      <w:jc w:val="center"/>
      <w:outlineLvl w:val="9"/>
    </w:pPr>
    <w:rPr>
      <w:rFonts w:ascii="MS Sans Serif" w:hAnsi="MS Sans Serif"/>
      <w:sz w:val="18"/>
    </w:rPr>
  </w:style>
  <w:style w:type="paragraph" w:customStyle="1" w:styleId="Para1">
    <w:name w:val="Para1"/>
    <w:basedOn w:val="Normal"/>
    <w:pPr>
      <w:ind w:left="426"/>
    </w:pPr>
    <w:rPr>
      <w:lang w:val="fr-FR"/>
    </w:rPr>
  </w:style>
  <w:style w:type="paragraph" w:customStyle="1" w:styleId="titretableau">
    <w:name w:val="titre tableau"/>
    <w:basedOn w:val="tableau"/>
    <w:pPr>
      <w:jc w:val="center"/>
    </w:pPr>
    <w:rPr>
      <w:b/>
    </w:rPr>
  </w:style>
  <w:style w:type="paragraph" w:customStyle="1" w:styleId="tableau">
    <w:name w:val="tableau"/>
    <w:basedOn w:val="Normal"/>
    <w:pPr>
      <w:spacing w:before="60" w:after="60"/>
    </w:pPr>
    <w:rPr>
      <w:lang w:val="fr-FR"/>
    </w:rPr>
  </w:style>
  <w:style w:type="paragraph" w:styleId="Index1">
    <w:name w:val="index 1"/>
    <w:basedOn w:val="Normal"/>
    <w:next w:val="Normal"/>
    <w:autoRedefine/>
    <w:semiHidden/>
    <w:rPr>
      <w:i/>
      <w:color w:val="000000"/>
      <w:lang w:val="en-US"/>
    </w:rPr>
  </w:style>
  <w:style w:type="paragraph" w:styleId="BodyTextIndent">
    <w:name w:val="Body Text Indent"/>
    <w:basedOn w:val="Normal"/>
    <w:link w:val="BodyTextIndentChar"/>
    <w:pPr>
      <w:ind w:left="-70"/>
    </w:pPr>
    <w:rPr>
      <w:lang w:val="fr-FR"/>
    </w:rPr>
  </w:style>
  <w:style w:type="paragraph" w:customStyle="1" w:styleId="para20">
    <w:name w:val="para 2"/>
    <w:basedOn w:val="ExtraitDD"/>
    <w:pPr>
      <w:spacing w:before="0"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autoRedefine/>
    <w:uiPriority w:val="39"/>
    <w:pPr>
      <w:spacing w:before="1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pPr>
      <w:ind w:left="200"/>
    </w:pPr>
  </w:style>
  <w:style w:type="paragraph" w:styleId="TOC4">
    <w:name w:val="toc 4"/>
    <w:basedOn w:val="Normal"/>
    <w:next w:val="Normal"/>
    <w:autoRedefine/>
    <w:uiPriority w:val="39"/>
    <w:pPr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pPr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pPr>
      <w:ind w:left="1400"/>
    </w:pPr>
    <w:rPr>
      <w:rFonts w:ascii="Times New Roman" w:hAnsi="Times New Roman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Pr>
      <w:i/>
      <w:vanish/>
      <w:color w:val="008000"/>
    </w:rPr>
  </w:style>
  <w:style w:type="paragraph" w:styleId="BodyText2">
    <w:name w:val="Body Text 2"/>
    <w:basedOn w:val="Normal"/>
    <w:link w:val="BodyText2Char"/>
  </w:style>
  <w:style w:type="paragraph" w:styleId="BalloonText">
    <w:name w:val="Balloon Text"/>
    <w:basedOn w:val="Normal"/>
    <w:link w:val="BalloonTextChar"/>
    <w:semiHidden/>
    <w:rsid w:val="00E06AAA"/>
    <w:rPr>
      <w:rFonts w:ascii="Tahoma" w:hAnsi="Tahoma" w:cs="Tahoma"/>
      <w:sz w:val="16"/>
      <w:szCs w:val="16"/>
    </w:rPr>
  </w:style>
  <w:style w:type="paragraph" w:customStyle="1" w:styleId="Puces">
    <w:name w:val="Puces"/>
    <w:basedOn w:val="Para2"/>
    <w:autoRedefine/>
    <w:rsid w:val="00181CD2"/>
    <w:pPr>
      <w:numPr>
        <w:numId w:val="4"/>
      </w:numPr>
      <w:tabs>
        <w:tab w:val="clear" w:pos="284"/>
        <w:tab w:val="clear" w:pos="1068"/>
      </w:tabs>
      <w:spacing w:before="0"/>
      <w:ind w:left="426"/>
    </w:pPr>
    <w:rPr>
      <w:rFonts w:cs="Arial"/>
    </w:rPr>
  </w:style>
  <w:style w:type="table" w:styleId="TableGrid">
    <w:name w:val="Table Grid"/>
    <w:basedOn w:val="TableNormal"/>
    <w:rsid w:val="00DC47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7">
    <w:name w:val="index 7"/>
    <w:basedOn w:val="Normal"/>
    <w:next w:val="Normal"/>
    <w:semiHidden/>
    <w:rsid w:val="00467653"/>
    <w:pPr>
      <w:ind w:left="1698"/>
      <w:jc w:val="left"/>
    </w:pPr>
    <w:rPr>
      <w:rFonts w:ascii="Times New Roman" w:hAnsi="Times New Roman"/>
      <w:lang w:val="fr-FR"/>
    </w:rPr>
  </w:style>
  <w:style w:type="paragraph" w:styleId="Index6">
    <w:name w:val="index 6"/>
    <w:basedOn w:val="Normal"/>
    <w:next w:val="Normal"/>
    <w:semiHidden/>
    <w:rsid w:val="00467653"/>
    <w:pPr>
      <w:ind w:left="1415"/>
      <w:jc w:val="left"/>
    </w:pPr>
    <w:rPr>
      <w:rFonts w:ascii="Times New Roman" w:hAnsi="Times New Roman"/>
      <w:lang w:val="fr-FR"/>
    </w:rPr>
  </w:style>
  <w:style w:type="paragraph" w:styleId="Index5">
    <w:name w:val="index 5"/>
    <w:basedOn w:val="Normal"/>
    <w:next w:val="Normal"/>
    <w:semiHidden/>
    <w:rsid w:val="00467653"/>
    <w:pPr>
      <w:ind w:left="1132"/>
      <w:jc w:val="left"/>
    </w:pPr>
    <w:rPr>
      <w:rFonts w:ascii="Times New Roman" w:hAnsi="Times New Roman"/>
      <w:lang w:val="fr-FR"/>
    </w:rPr>
  </w:style>
  <w:style w:type="paragraph" w:styleId="Index4">
    <w:name w:val="index 4"/>
    <w:basedOn w:val="Normal"/>
    <w:next w:val="Normal"/>
    <w:semiHidden/>
    <w:rsid w:val="00467653"/>
    <w:pPr>
      <w:ind w:left="849"/>
      <w:jc w:val="left"/>
    </w:pPr>
    <w:rPr>
      <w:rFonts w:ascii="Times New Roman" w:hAnsi="Times New Roman"/>
      <w:lang w:val="fr-FR"/>
    </w:rPr>
  </w:style>
  <w:style w:type="paragraph" w:styleId="Index3">
    <w:name w:val="index 3"/>
    <w:basedOn w:val="Normal"/>
    <w:next w:val="Normal"/>
    <w:semiHidden/>
    <w:rsid w:val="00467653"/>
    <w:pPr>
      <w:ind w:left="566"/>
      <w:jc w:val="left"/>
    </w:pPr>
    <w:rPr>
      <w:rFonts w:ascii="Times New Roman" w:hAnsi="Times New Roman"/>
      <w:lang w:val="fr-FR"/>
    </w:rPr>
  </w:style>
  <w:style w:type="paragraph" w:styleId="Index2">
    <w:name w:val="index 2"/>
    <w:basedOn w:val="Normal"/>
    <w:next w:val="Normal"/>
    <w:semiHidden/>
    <w:rsid w:val="00467653"/>
    <w:pPr>
      <w:ind w:left="283"/>
      <w:jc w:val="left"/>
    </w:pPr>
    <w:rPr>
      <w:rFonts w:ascii="Times New Roman" w:hAnsi="Times New Roman"/>
      <w:lang w:val="fr-FR"/>
    </w:rPr>
  </w:style>
  <w:style w:type="paragraph" w:styleId="IndexHeading">
    <w:name w:val="index heading"/>
    <w:basedOn w:val="Normal"/>
    <w:next w:val="Normal"/>
    <w:semiHidden/>
    <w:rsid w:val="00467653"/>
    <w:pPr>
      <w:jc w:val="left"/>
    </w:pPr>
    <w:rPr>
      <w:rFonts w:ascii="Times New Roman" w:hAnsi="Times New Roman"/>
      <w:lang w:val="fr-FR"/>
    </w:rPr>
  </w:style>
  <w:style w:type="paragraph" w:styleId="FootnoteText">
    <w:name w:val="footnote text"/>
    <w:basedOn w:val="Normal"/>
    <w:next w:val="Normal"/>
    <w:link w:val="FootnoteTextChar"/>
    <w:semiHidden/>
    <w:rsid w:val="00467653"/>
    <w:rPr>
      <w:rFonts w:ascii="MS Sans Serif" w:hAnsi="MS Sans Serif"/>
      <w:sz w:val="18"/>
    </w:rPr>
  </w:style>
  <w:style w:type="paragraph" w:styleId="NormalIndent">
    <w:name w:val="Normal Indent"/>
    <w:basedOn w:val="Normal"/>
    <w:rsid w:val="00467653"/>
    <w:pPr>
      <w:ind w:left="567" w:right="566"/>
      <w:jc w:val="left"/>
    </w:pPr>
    <w:rPr>
      <w:rFonts w:ascii="Times New Roman" w:hAnsi="Times New Roman"/>
      <w:lang w:val="fr-FR"/>
    </w:rPr>
  </w:style>
  <w:style w:type="paragraph" w:customStyle="1" w:styleId="retrait1">
    <w:name w:val="retrait 1"/>
    <w:basedOn w:val="Para1"/>
    <w:rsid w:val="00467653"/>
    <w:pPr>
      <w:spacing w:before="120"/>
      <w:ind w:left="567" w:hanging="284"/>
    </w:pPr>
    <w:rPr>
      <w:rFonts w:ascii="Times New Roman" w:hAnsi="Times New Roman"/>
    </w:rPr>
  </w:style>
  <w:style w:type="paragraph" w:customStyle="1" w:styleId="retrait2">
    <w:name w:val="retrait 2"/>
    <w:basedOn w:val="Para2"/>
    <w:rsid w:val="00467653"/>
    <w:pPr>
      <w:tabs>
        <w:tab w:val="clear" w:pos="284"/>
      </w:tabs>
      <w:spacing w:before="120"/>
      <w:ind w:left="851" w:hanging="284"/>
    </w:pPr>
    <w:rPr>
      <w:rFonts w:ascii="Times New Roman" w:hAnsi="Times New Roman"/>
      <w:lang w:val="fr-FR"/>
    </w:rPr>
  </w:style>
  <w:style w:type="paragraph" w:customStyle="1" w:styleId="retrait3">
    <w:name w:val="retrait 3"/>
    <w:basedOn w:val="Para3"/>
    <w:rsid w:val="00467653"/>
    <w:pPr>
      <w:tabs>
        <w:tab w:val="clear" w:pos="709"/>
      </w:tabs>
      <w:spacing w:before="120"/>
      <w:ind w:left="1134" w:hanging="284"/>
    </w:pPr>
    <w:rPr>
      <w:rFonts w:ascii="Times New Roman" w:hAnsi="Times New Roman"/>
      <w:lang w:val="fr-FR"/>
    </w:rPr>
  </w:style>
  <w:style w:type="paragraph" w:customStyle="1" w:styleId="retrait4">
    <w:name w:val="retrait 4"/>
    <w:basedOn w:val="Para4"/>
    <w:rsid w:val="00467653"/>
    <w:pPr>
      <w:spacing w:before="120"/>
      <w:ind w:left="1418" w:hanging="284"/>
    </w:pPr>
    <w:rPr>
      <w:rFonts w:ascii="Times New Roman" w:hAnsi="Times New Roman"/>
      <w:lang w:val="fr-FR"/>
    </w:rPr>
  </w:style>
  <w:style w:type="paragraph" w:customStyle="1" w:styleId="Heading11">
    <w:name w:val="Heading 11"/>
    <w:basedOn w:val="Normal"/>
    <w:next w:val="Texte1"/>
    <w:rsid w:val="00467653"/>
    <w:pPr>
      <w:spacing w:before="240" w:after="240"/>
      <w:ind w:left="560" w:hanging="560"/>
    </w:pPr>
    <w:rPr>
      <w:rFonts w:ascii="MS Sans Serif" w:hAnsi="MS Sans Serif"/>
      <w:b/>
      <w:caps/>
      <w:sz w:val="18"/>
    </w:rPr>
  </w:style>
  <w:style w:type="paragraph" w:customStyle="1" w:styleId="Texte1">
    <w:name w:val="Texte 1"/>
    <w:basedOn w:val="Normal"/>
    <w:rsid w:val="00467653"/>
    <w:pPr>
      <w:spacing w:after="200"/>
      <w:ind w:left="284"/>
    </w:pPr>
    <w:rPr>
      <w:rFonts w:ascii="MS Sans Serif" w:hAnsi="MS Sans Serif"/>
      <w:sz w:val="18"/>
    </w:rPr>
  </w:style>
  <w:style w:type="paragraph" w:customStyle="1" w:styleId="Enum1">
    <w:name w:val="Enum 1"/>
    <w:basedOn w:val="Texte1"/>
    <w:rsid w:val="00467653"/>
    <w:pPr>
      <w:ind w:left="851" w:hanging="284"/>
    </w:pPr>
  </w:style>
  <w:style w:type="paragraph" w:customStyle="1" w:styleId="Enum11">
    <w:name w:val="Enum 1.1"/>
    <w:basedOn w:val="Enum1"/>
    <w:rsid w:val="00467653"/>
    <w:pPr>
      <w:ind w:left="1418"/>
    </w:pPr>
  </w:style>
  <w:style w:type="paragraph" w:customStyle="1" w:styleId="Texte2">
    <w:name w:val="Texte 2"/>
    <w:basedOn w:val="Texte1"/>
    <w:rsid w:val="00467653"/>
    <w:pPr>
      <w:ind w:left="567"/>
    </w:pPr>
  </w:style>
  <w:style w:type="paragraph" w:customStyle="1" w:styleId="Sautdepage">
    <w:name w:val="Saut de page"/>
    <w:basedOn w:val="Normal"/>
    <w:next w:val="Normal"/>
    <w:rsid w:val="00467653"/>
    <w:pPr>
      <w:pageBreakBefore/>
    </w:pPr>
    <w:rPr>
      <w:rFonts w:ascii="MS Sans Serif" w:hAnsi="MS Sans Serif"/>
      <w:sz w:val="18"/>
    </w:rPr>
  </w:style>
  <w:style w:type="paragraph" w:customStyle="1" w:styleId="Enum2">
    <w:name w:val="Enum 2"/>
    <w:basedOn w:val="Enum1"/>
    <w:rsid w:val="00467653"/>
    <w:pPr>
      <w:ind w:left="1134"/>
    </w:pPr>
  </w:style>
  <w:style w:type="paragraph" w:customStyle="1" w:styleId="Enum21">
    <w:name w:val="Enum 2.1"/>
    <w:basedOn w:val="Enum2"/>
    <w:rsid w:val="00467653"/>
    <w:pPr>
      <w:ind w:left="1702"/>
    </w:pPr>
  </w:style>
  <w:style w:type="paragraph" w:customStyle="1" w:styleId="Enum22">
    <w:name w:val="Enum 2.2"/>
    <w:basedOn w:val="Enum21"/>
    <w:rsid w:val="00467653"/>
    <w:pPr>
      <w:ind w:left="2269"/>
    </w:pPr>
  </w:style>
  <w:style w:type="paragraph" w:customStyle="1" w:styleId="Texte3">
    <w:name w:val="Texte 3"/>
    <w:basedOn w:val="Texte2"/>
    <w:rsid w:val="00467653"/>
    <w:pPr>
      <w:ind w:left="851"/>
    </w:pPr>
  </w:style>
  <w:style w:type="paragraph" w:customStyle="1" w:styleId="Enum3">
    <w:name w:val="Enum 3"/>
    <w:basedOn w:val="Texte3"/>
    <w:rsid w:val="00467653"/>
    <w:pPr>
      <w:ind w:left="1418" w:hanging="284"/>
    </w:pPr>
  </w:style>
  <w:style w:type="paragraph" w:customStyle="1" w:styleId="Texte4">
    <w:name w:val="Texte 4"/>
    <w:basedOn w:val="Texte3"/>
    <w:rsid w:val="00467653"/>
    <w:pPr>
      <w:ind w:left="1134"/>
    </w:pPr>
  </w:style>
  <w:style w:type="paragraph" w:customStyle="1" w:styleId="Enum4">
    <w:name w:val="Enum 4"/>
    <w:basedOn w:val="Enum3"/>
    <w:rsid w:val="00467653"/>
    <w:pPr>
      <w:ind w:left="1702"/>
    </w:pPr>
  </w:style>
  <w:style w:type="paragraph" w:customStyle="1" w:styleId="Enum41">
    <w:name w:val="Enum 4.1"/>
    <w:basedOn w:val="Enum4"/>
    <w:rsid w:val="00467653"/>
    <w:pPr>
      <w:ind w:left="2269"/>
    </w:pPr>
  </w:style>
  <w:style w:type="paragraph" w:customStyle="1" w:styleId="Enum12">
    <w:name w:val="Enum 1.2"/>
    <w:basedOn w:val="Enum11"/>
    <w:rsid w:val="00467653"/>
    <w:pPr>
      <w:ind w:left="1985"/>
    </w:pPr>
  </w:style>
  <w:style w:type="paragraph" w:customStyle="1" w:styleId="Enum13">
    <w:name w:val="Enum 1.3"/>
    <w:basedOn w:val="Enum12"/>
    <w:rsid w:val="00467653"/>
    <w:pPr>
      <w:ind w:left="2552"/>
    </w:pPr>
  </w:style>
  <w:style w:type="paragraph" w:customStyle="1" w:styleId="Enum23">
    <w:name w:val="Enum 2.3"/>
    <w:basedOn w:val="Enum22"/>
    <w:rsid w:val="00467653"/>
    <w:pPr>
      <w:ind w:left="2835"/>
    </w:pPr>
  </w:style>
  <w:style w:type="paragraph" w:customStyle="1" w:styleId="Enum31">
    <w:name w:val="Enum 3.1"/>
    <w:basedOn w:val="Enum3"/>
    <w:rsid w:val="00467653"/>
    <w:pPr>
      <w:ind w:left="1985"/>
    </w:pPr>
  </w:style>
  <w:style w:type="paragraph" w:customStyle="1" w:styleId="Enum32">
    <w:name w:val="Enum 3.2"/>
    <w:basedOn w:val="Enum31"/>
    <w:rsid w:val="00467653"/>
    <w:pPr>
      <w:ind w:left="2552"/>
    </w:pPr>
  </w:style>
  <w:style w:type="paragraph" w:customStyle="1" w:styleId="Enum33">
    <w:name w:val="Enum 3.3"/>
    <w:basedOn w:val="Enum32"/>
    <w:rsid w:val="00467653"/>
    <w:pPr>
      <w:ind w:left="3119"/>
    </w:pPr>
  </w:style>
  <w:style w:type="paragraph" w:customStyle="1" w:styleId="Enum42">
    <w:name w:val="Enum 4.2"/>
    <w:basedOn w:val="Enum41"/>
    <w:rsid w:val="00467653"/>
    <w:pPr>
      <w:ind w:left="2835"/>
    </w:pPr>
  </w:style>
  <w:style w:type="paragraph" w:customStyle="1" w:styleId="Enum43">
    <w:name w:val="Enum 4.3"/>
    <w:basedOn w:val="Enum42"/>
    <w:rsid w:val="00467653"/>
    <w:pPr>
      <w:ind w:left="3402"/>
    </w:pPr>
  </w:style>
  <w:style w:type="paragraph" w:customStyle="1" w:styleId="select">
    <w:name w:val="select"/>
    <w:basedOn w:val="Para2"/>
    <w:rsid w:val="00467653"/>
    <w:pPr>
      <w:tabs>
        <w:tab w:val="clear" w:pos="284"/>
        <w:tab w:val="left" w:pos="567"/>
      </w:tabs>
      <w:ind w:left="567"/>
    </w:pPr>
    <w:rPr>
      <w:rFonts w:ascii="Times New Roman" w:hAnsi="Times New Roman"/>
      <w:sz w:val="16"/>
    </w:rPr>
  </w:style>
  <w:style w:type="paragraph" w:customStyle="1" w:styleId="mlselect">
    <w:name w:val="mlselect"/>
    <w:basedOn w:val="retrait4"/>
    <w:rsid w:val="00467653"/>
    <w:rPr>
      <w:lang w:val="en-GB"/>
    </w:rPr>
  </w:style>
  <w:style w:type="paragraph" w:customStyle="1" w:styleId="ti">
    <w:name w:val="ti"/>
    <w:basedOn w:val="Para2"/>
    <w:rsid w:val="00467653"/>
    <w:pPr>
      <w:tabs>
        <w:tab w:val="clear" w:pos="284"/>
        <w:tab w:val="left" w:pos="567"/>
      </w:tabs>
      <w:ind w:left="927" w:hanging="360"/>
    </w:pPr>
    <w:rPr>
      <w:rFonts w:ascii="Times New Roman" w:hAnsi="Times New Roman"/>
      <w:lang w:val="fr-FR"/>
    </w:rPr>
  </w:style>
  <w:style w:type="character" w:styleId="LineNumber">
    <w:name w:val="line number"/>
    <w:basedOn w:val="DefaultParagraphFont"/>
    <w:rsid w:val="00467653"/>
  </w:style>
  <w:style w:type="paragraph" w:customStyle="1" w:styleId="ex">
    <w:name w:val="ex"/>
    <w:basedOn w:val="Normal"/>
    <w:rsid w:val="00467653"/>
    <w:pPr>
      <w:jc w:val="left"/>
    </w:pPr>
    <w:rPr>
      <w:rFonts w:ascii="Times New Roman" w:hAnsi="Times New Roman"/>
    </w:rPr>
  </w:style>
  <w:style w:type="paragraph" w:customStyle="1" w:styleId="retrait20">
    <w:name w:val="retrait2"/>
    <w:basedOn w:val="ExtraitDD"/>
    <w:rsid w:val="00467653"/>
    <w:pPr>
      <w:tabs>
        <w:tab w:val="left" w:pos="1276"/>
      </w:tabs>
      <w:spacing w:before="240" w:line="240" w:lineRule="auto"/>
      <w:ind w:left="1134" w:firstLine="0"/>
    </w:pPr>
    <w:rPr>
      <w:b/>
      <w:u w:val="single"/>
      <w:lang w:val="fr-FR"/>
    </w:rPr>
  </w:style>
  <w:style w:type="paragraph" w:customStyle="1" w:styleId="RequirementTraceability">
    <w:name w:val="Requirement Traceability"/>
    <w:basedOn w:val="Normal"/>
    <w:rsid w:val="00F17541"/>
    <w:pPr>
      <w:jc w:val="left"/>
    </w:pPr>
  </w:style>
  <w:style w:type="paragraph" w:customStyle="1" w:styleId="RequirementIdentifier">
    <w:name w:val="Requirement Identifier"/>
    <w:basedOn w:val="Header"/>
    <w:link w:val="RequirementIdentifierCar"/>
    <w:rsid w:val="00353ED0"/>
    <w:pPr>
      <w:tabs>
        <w:tab w:val="clear" w:pos="4536"/>
        <w:tab w:val="clear" w:pos="9072"/>
      </w:tabs>
    </w:pPr>
    <w:rPr>
      <w:b/>
      <w:lang w:val="en-US"/>
    </w:rPr>
  </w:style>
  <w:style w:type="character" w:customStyle="1" w:styleId="HeaderChar">
    <w:name w:val="Header Char"/>
    <w:link w:val="Header"/>
    <w:rsid w:val="00353ED0"/>
    <w:rPr>
      <w:rFonts w:ascii="Arial" w:hAnsi="Arial"/>
      <w:lang w:val="en-GB" w:eastAsia="fr-FR" w:bidi="ar-SA"/>
    </w:rPr>
  </w:style>
  <w:style w:type="character" w:customStyle="1" w:styleId="RequirementIdentifierCar">
    <w:name w:val="Requirement Identifier Car"/>
    <w:link w:val="RequirementIdentifier"/>
    <w:rsid w:val="00353ED0"/>
    <w:rPr>
      <w:rFonts w:ascii="Arial" w:hAnsi="Arial"/>
      <w:b/>
      <w:lang w:val="en-US" w:eastAsia="fr-FR" w:bidi="ar-SA"/>
    </w:rPr>
  </w:style>
  <w:style w:type="paragraph" w:styleId="Caption">
    <w:name w:val="caption"/>
    <w:basedOn w:val="Normal"/>
    <w:next w:val="Normal"/>
    <w:qFormat/>
    <w:rsid w:val="00961FB3"/>
    <w:pPr>
      <w:jc w:val="center"/>
    </w:pPr>
    <w:rPr>
      <w:rFonts w:cs="Arial"/>
      <w:b/>
      <w:bCs/>
      <w:lang w:val="en-US"/>
    </w:rPr>
  </w:style>
  <w:style w:type="character" w:customStyle="1" w:styleId="Heading2Char">
    <w:name w:val="Heading 2 Char"/>
    <w:link w:val="Heading2"/>
    <w:rsid w:val="00F0104F"/>
    <w:rPr>
      <w:rFonts w:ascii="Arial" w:hAnsi="Arial"/>
      <w:b/>
      <w:smallCaps/>
      <w:spacing w:val="4"/>
      <w:lang w:eastAsia="fr-FR"/>
    </w:rPr>
  </w:style>
  <w:style w:type="character" w:customStyle="1" w:styleId="Heading3Char">
    <w:name w:val="Heading 3 Char"/>
    <w:link w:val="Heading3"/>
    <w:rsid w:val="0049706D"/>
    <w:rPr>
      <w:rFonts w:ascii="Arial" w:hAnsi="Arial"/>
      <w:b/>
      <w:u w:val="single"/>
      <w:lang w:val="en-GB" w:eastAsia="fr-FR"/>
    </w:rPr>
  </w:style>
  <w:style w:type="paragraph" w:styleId="ListParagraph">
    <w:name w:val="List Paragraph"/>
    <w:basedOn w:val="Normal"/>
    <w:uiPriority w:val="34"/>
    <w:qFormat/>
    <w:rsid w:val="00D906CA"/>
    <w:pPr>
      <w:ind w:left="720"/>
      <w:contextualSpacing/>
    </w:pPr>
  </w:style>
  <w:style w:type="paragraph" w:styleId="Revision">
    <w:name w:val="Revision"/>
    <w:hidden/>
    <w:uiPriority w:val="99"/>
    <w:semiHidden/>
    <w:rsid w:val="00BF2640"/>
    <w:rPr>
      <w:rFonts w:ascii="Arial" w:hAnsi="Arial"/>
      <w:lang w:val="en-GB" w:eastAsia="fr-FR"/>
    </w:rPr>
  </w:style>
  <w:style w:type="paragraph" w:customStyle="1" w:styleId="RequirementID">
    <w:name w:val="Requirement_ID"/>
    <w:basedOn w:val="Normal"/>
    <w:rsid w:val="00F77EEE"/>
    <w:pPr>
      <w:jc w:val="left"/>
    </w:pPr>
    <w:rPr>
      <w:rFonts w:cs="Arial"/>
      <w:u w:val="single"/>
      <w:lang w:eastAsia="ko-KR"/>
    </w:rPr>
  </w:style>
  <w:style w:type="paragraph" w:customStyle="1" w:styleId="RequirementText">
    <w:name w:val="Requirement_Text"/>
    <w:basedOn w:val="Normal"/>
    <w:rsid w:val="00F77EEE"/>
    <w:pPr>
      <w:jc w:val="left"/>
    </w:pPr>
    <w:rPr>
      <w:rFonts w:cs="Arial"/>
      <w:lang w:eastAsia="ko-KR"/>
    </w:rPr>
  </w:style>
  <w:style w:type="character" w:customStyle="1" w:styleId="shorttext">
    <w:name w:val="short_text"/>
    <w:basedOn w:val="DefaultParagraphFont"/>
    <w:rsid w:val="0088308F"/>
  </w:style>
  <w:style w:type="paragraph" w:styleId="TableofFigures">
    <w:name w:val="table of figures"/>
    <w:basedOn w:val="Normal"/>
    <w:next w:val="Normal"/>
    <w:uiPriority w:val="99"/>
    <w:rsid w:val="0088308F"/>
    <w:rPr>
      <w:lang w:eastAsia="ja-JP"/>
    </w:rPr>
  </w:style>
  <w:style w:type="character" w:styleId="Hyperlink">
    <w:name w:val="Hyperlink"/>
    <w:uiPriority w:val="99"/>
    <w:rsid w:val="0088308F"/>
    <w:rPr>
      <w:color w:val="0000FF"/>
      <w:u w:val="single"/>
    </w:rPr>
  </w:style>
  <w:style w:type="character" w:customStyle="1" w:styleId="Heading4Char">
    <w:name w:val="Heading 4 Char"/>
    <w:link w:val="Heading4"/>
    <w:rsid w:val="00D0727C"/>
    <w:rPr>
      <w:rFonts w:ascii="Arial (W1)" w:hAnsi="Arial (W1)"/>
      <w:b/>
      <w:lang w:val="en-GB" w:eastAsia="fr-FR"/>
    </w:rPr>
  </w:style>
  <w:style w:type="character" w:customStyle="1" w:styleId="Heading1Char">
    <w:name w:val="Heading 1 Char"/>
    <w:link w:val="Heading1"/>
    <w:rsid w:val="00631051"/>
    <w:rPr>
      <w:rFonts w:ascii="Arial" w:hAnsi="Arial"/>
      <w:b/>
      <w:smallCaps/>
      <w:spacing w:val="8"/>
      <w:sz w:val="24"/>
      <w:lang w:val="en-GB" w:eastAsia="fr-FR"/>
    </w:rPr>
  </w:style>
  <w:style w:type="character" w:customStyle="1" w:styleId="apple-style-span">
    <w:name w:val="apple-style-span"/>
    <w:rsid w:val="00631051"/>
  </w:style>
  <w:style w:type="numbering" w:customStyle="1" w:styleId="MaListe1">
    <w:name w:val="MaListe1"/>
    <w:uiPriority w:val="99"/>
    <w:rsid w:val="00631051"/>
    <w:pPr>
      <w:numPr>
        <w:numId w:val="5"/>
      </w:numPr>
    </w:pPr>
  </w:style>
  <w:style w:type="paragraph" w:customStyle="1" w:styleId="Puces2">
    <w:name w:val="Puces 2"/>
    <w:basedOn w:val="Puces"/>
    <w:rsid w:val="00631051"/>
    <w:pPr>
      <w:numPr>
        <w:numId w:val="6"/>
      </w:numPr>
      <w:tabs>
        <w:tab w:val="left" w:pos="567"/>
        <w:tab w:val="left" w:pos="1843"/>
        <w:tab w:val="num" w:pos="2694"/>
      </w:tabs>
    </w:pPr>
  </w:style>
  <w:style w:type="paragraph" w:customStyle="1" w:styleId="StyleListepucesTableau">
    <w:name w:val="Style Liste à puces Tableau"/>
    <w:basedOn w:val="Normal"/>
    <w:rsid w:val="00631051"/>
    <w:pPr>
      <w:numPr>
        <w:numId w:val="7"/>
      </w:numPr>
      <w:jc w:val="left"/>
    </w:pPr>
    <w:rPr>
      <w:rFonts w:cs="Arial"/>
    </w:rPr>
  </w:style>
  <w:style w:type="character" w:styleId="Strong">
    <w:name w:val="Strong"/>
    <w:qFormat/>
    <w:rsid w:val="00631051"/>
    <w:rPr>
      <w:b/>
      <w:bCs/>
    </w:rPr>
  </w:style>
  <w:style w:type="paragraph" w:customStyle="1" w:styleId="Para5">
    <w:name w:val="Para5"/>
    <w:basedOn w:val="Normal"/>
    <w:rsid w:val="00631051"/>
    <w:pPr>
      <w:tabs>
        <w:tab w:val="left" w:pos="1418"/>
      </w:tabs>
      <w:spacing w:before="120"/>
      <w:ind w:left="1418"/>
    </w:pPr>
    <w:rPr>
      <w:rFonts w:cs="Arial"/>
    </w:rPr>
  </w:style>
  <w:style w:type="table" w:styleId="TableClassic3">
    <w:name w:val="Table Classic 3"/>
    <w:basedOn w:val="TableNormal"/>
    <w:rsid w:val="00631051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631051"/>
    <w:pPr>
      <w:spacing w:before="100" w:beforeAutospacing="1" w:after="100" w:afterAutospacing="1"/>
      <w:jc w:val="left"/>
    </w:pPr>
    <w:rPr>
      <w:rFonts w:ascii="Times New Roman" w:eastAsia="SimSun" w:hAnsi="Times New Roman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rsid w:val="00631051"/>
    <w:rPr>
      <w:b/>
      <w:bCs/>
    </w:rPr>
  </w:style>
  <w:style w:type="character" w:customStyle="1" w:styleId="CommentTextChar">
    <w:name w:val="Comment Text Char"/>
    <w:link w:val="CommentText"/>
    <w:semiHidden/>
    <w:rsid w:val="00631051"/>
    <w:rPr>
      <w:rFonts w:ascii="Arial" w:hAnsi="Arial"/>
      <w:lang w:val="en-GB"/>
    </w:rPr>
  </w:style>
  <w:style w:type="character" w:customStyle="1" w:styleId="CommentSubjectChar">
    <w:name w:val="Comment Subject Char"/>
    <w:link w:val="CommentSubject"/>
    <w:rsid w:val="00631051"/>
    <w:rPr>
      <w:rFonts w:ascii="Arial" w:hAnsi="Arial"/>
      <w:b/>
      <w:bCs/>
      <w:lang w:val="en-GB"/>
    </w:rPr>
  </w:style>
  <w:style w:type="character" w:customStyle="1" w:styleId="Heading5Char">
    <w:name w:val="Heading 5 Char"/>
    <w:link w:val="Heading5"/>
    <w:rsid w:val="00631051"/>
    <w:rPr>
      <w:rFonts w:ascii="Arial" w:hAnsi="Arial"/>
      <w:b/>
      <w:sz w:val="18"/>
      <w:lang w:val="en-GB"/>
    </w:rPr>
  </w:style>
  <w:style w:type="character" w:customStyle="1" w:styleId="Heading6Char">
    <w:name w:val="Heading 6 Char"/>
    <w:link w:val="Heading6"/>
    <w:rsid w:val="00631051"/>
    <w:rPr>
      <w:rFonts w:ascii="MS Serif" w:hAnsi="MS Serif"/>
      <w:u w:val="single"/>
    </w:rPr>
  </w:style>
  <w:style w:type="character" w:customStyle="1" w:styleId="Heading7Char">
    <w:name w:val="Heading 7 Char"/>
    <w:link w:val="Heading7"/>
    <w:rsid w:val="00631051"/>
    <w:rPr>
      <w:rFonts w:ascii="MS Serif" w:hAnsi="MS Serif"/>
      <w:i/>
    </w:rPr>
  </w:style>
  <w:style w:type="character" w:customStyle="1" w:styleId="Heading8Char">
    <w:name w:val="Heading 8 Char"/>
    <w:link w:val="Heading8"/>
    <w:rsid w:val="00631051"/>
    <w:rPr>
      <w:rFonts w:ascii="MS Serif" w:hAnsi="MS Serif"/>
      <w:i/>
    </w:rPr>
  </w:style>
  <w:style w:type="character" w:customStyle="1" w:styleId="Heading9Char">
    <w:name w:val="Heading 9 Char"/>
    <w:link w:val="Heading9"/>
    <w:rsid w:val="00631051"/>
    <w:rPr>
      <w:rFonts w:ascii="MS Serif" w:hAnsi="MS Serif"/>
      <w:i/>
    </w:rPr>
  </w:style>
  <w:style w:type="character" w:customStyle="1" w:styleId="PlainTextChar">
    <w:name w:val="Plain Text Char"/>
    <w:link w:val="PlainText"/>
    <w:rsid w:val="00631051"/>
    <w:rPr>
      <w:rFonts w:ascii="Arial" w:hAnsi="Arial"/>
      <w:lang w:val="en-GB"/>
    </w:rPr>
  </w:style>
  <w:style w:type="character" w:customStyle="1" w:styleId="FooterChar">
    <w:name w:val="Footer Char"/>
    <w:link w:val="Footer"/>
    <w:rsid w:val="00631051"/>
    <w:rPr>
      <w:rFonts w:ascii="Arial" w:hAnsi="Arial"/>
      <w:lang w:val="en-GB"/>
    </w:rPr>
  </w:style>
  <w:style w:type="character" w:customStyle="1" w:styleId="BodyTextIndentChar">
    <w:name w:val="Body Text Indent Char"/>
    <w:link w:val="BodyTextIndent"/>
    <w:rsid w:val="00631051"/>
    <w:rPr>
      <w:rFonts w:ascii="Arial" w:hAnsi="Arial"/>
    </w:rPr>
  </w:style>
  <w:style w:type="character" w:customStyle="1" w:styleId="DocumentMapChar">
    <w:name w:val="Document Map Char"/>
    <w:link w:val="DocumentMap"/>
    <w:semiHidden/>
    <w:rsid w:val="00631051"/>
    <w:rPr>
      <w:rFonts w:ascii="Tahoma" w:hAnsi="Tahoma"/>
      <w:shd w:val="clear" w:color="auto" w:fill="000080"/>
      <w:lang w:val="en-GB"/>
    </w:rPr>
  </w:style>
  <w:style w:type="character" w:customStyle="1" w:styleId="BodyTextChar">
    <w:name w:val="Body Text Char"/>
    <w:link w:val="BodyText"/>
    <w:rsid w:val="00631051"/>
    <w:rPr>
      <w:rFonts w:ascii="Arial" w:hAnsi="Arial"/>
      <w:i/>
      <w:vanish/>
      <w:color w:val="008000"/>
      <w:lang w:val="en-GB"/>
    </w:rPr>
  </w:style>
  <w:style w:type="character" w:customStyle="1" w:styleId="BodyText2Char">
    <w:name w:val="Body Text 2 Char"/>
    <w:link w:val="BodyText2"/>
    <w:rsid w:val="00631051"/>
    <w:rPr>
      <w:rFonts w:ascii="Arial" w:hAnsi="Arial"/>
      <w:lang w:val="en-GB"/>
    </w:rPr>
  </w:style>
  <w:style w:type="character" w:customStyle="1" w:styleId="BalloonTextChar">
    <w:name w:val="Balloon Text Char"/>
    <w:link w:val="BalloonText"/>
    <w:semiHidden/>
    <w:rsid w:val="00631051"/>
    <w:rPr>
      <w:rFonts w:ascii="Tahoma" w:hAnsi="Tahoma" w:cs="Tahoma"/>
      <w:sz w:val="16"/>
      <w:szCs w:val="16"/>
      <w:lang w:val="en-GB"/>
    </w:rPr>
  </w:style>
  <w:style w:type="character" w:customStyle="1" w:styleId="FootnoteTextChar">
    <w:name w:val="Footnote Text Char"/>
    <w:link w:val="FootnoteText"/>
    <w:semiHidden/>
    <w:rsid w:val="00631051"/>
    <w:rPr>
      <w:rFonts w:ascii="MS Sans Serif" w:hAnsi="MS Sans Serif"/>
      <w:sz w:val="18"/>
      <w:lang w:val="en-GB"/>
    </w:rPr>
  </w:style>
  <w:style w:type="character" w:styleId="FollowedHyperlink">
    <w:name w:val="FollowedHyperlink"/>
    <w:rsid w:val="00563538"/>
    <w:rPr>
      <w:color w:val="800080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85635A"/>
  </w:style>
  <w:style w:type="character" w:customStyle="1" w:styleId="EndnoteTextChar">
    <w:name w:val="Endnote Text Char"/>
    <w:link w:val="EndnoteText"/>
    <w:semiHidden/>
    <w:rsid w:val="0085635A"/>
    <w:rPr>
      <w:rFonts w:ascii="Arial" w:hAnsi="Arial"/>
      <w:lang w:val="en-GB" w:eastAsia="fr-FR"/>
    </w:rPr>
  </w:style>
  <w:style w:type="character" w:styleId="EndnoteReference">
    <w:name w:val="endnote reference"/>
    <w:semiHidden/>
    <w:unhideWhenUsed/>
    <w:rsid w:val="0085635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25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LVA-MKS01.alv.autoliv.int:7001/siro/viewrevision?projectName=%23p=e:/MKSProjects/SBE/PP/AUDI_TR6/AUDI_TR6.pj%23Phase_01/View_Development/Architectures/Application%23Quality_Assurance/Peer_Review&amp;revision=1.1&amp;selection=MMG%20-%20Design%20Interface%20Description%20Peer%20Review%20Workbook.xls" TargetMode="External"/><Relationship Id="rId18" Type="http://schemas.openxmlformats.org/officeDocument/2006/relationships/hyperlink" Target="file:///S:\Architectures\Application\Description\Associated_Documents\CIL%20-%20Design%20Interface%20Description.docx" TargetMode="External"/><Relationship Id="rId26" Type="http://schemas.openxmlformats.org/officeDocument/2006/relationships/hyperlink" Target="file:///S:\Architectures\Application\Description\Associated_Documents\PMP%20-%20Design%20Interface%20Description.docx" TargetMode="External"/><Relationship Id="rId39" Type="http://schemas.openxmlformats.org/officeDocument/2006/relationships/hyperlink" Target="file:///S:\Architectures\Application\Description\Associated_Documents\PAL%20-%20Design%20Interface%20Description.docx" TargetMode="External"/><Relationship Id="rId3" Type="http://schemas.openxmlformats.org/officeDocument/2006/relationships/numbering" Target="numbering.xml"/><Relationship Id="rId21" Type="http://schemas.openxmlformats.org/officeDocument/2006/relationships/hyperlink" Target="ERH%20-%20Design%20Interface%20Description.docx" TargetMode="External"/><Relationship Id="rId34" Type="http://schemas.openxmlformats.org/officeDocument/2006/relationships/hyperlink" Target="file:///S:\Architectures\Application\Description\Associated_Documents\DIA%20-%20Design%20Interface%20Description.docx" TargetMode="External"/><Relationship Id="rId42" Type="http://schemas.openxmlformats.org/officeDocument/2006/relationships/hyperlink" Target="file:///S:\Architectures\Application\Description\Associated_Documents\SFR%20-%20Design%20Interface%20Description.docx" TargetMode="External"/><Relationship Id="rId47" Type="http://schemas.openxmlformats.org/officeDocument/2006/relationships/header" Target="header5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file:///S:\Architectures\Application\Description\Associated_Documents\BFS%20-%20Design%20Interface%20Description%20.docx" TargetMode="External"/><Relationship Id="rId25" Type="http://schemas.openxmlformats.org/officeDocument/2006/relationships/hyperlink" Target="file:///S:\Architectures\Application\Description\Associated_Documents\PAL%20-%20Design%20Interface%20Description.docx" TargetMode="External"/><Relationship Id="rId33" Type="http://schemas.openxmlformats.org/officeDocument/2006/relationships/hyperlink" Target="file:///S:\Architectures\Application\Description\Associated_Documents\CIL%20-%20Design%20Interface%20Description.docx" TargetMode="External"/><Relationship Id="rId38" Type="http://schemas.openxmlformats.org/officeDocument/2006/relationships/hyperlink" Target="file:///S:\Architectures\Application\Description\Associated_Documents\NVP%20-%20Design%20Interface%20Description.docx" TargetMode="External"/><Relationship Id="rId46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yperlink" Target="file:///S:\Architectures\Application\Description\Associated_Documents\BFS%20-%20Design%20Interface%20Description%20.docx" TargetMode="External"/><Relationship Id="rId20" Type="http://schemas.openxmlformats.org/officeDocument/2006/relationships/hyperlink" Target="file:///S:\Architectures\Application\Description\Associated_Documents\DIA%20-%20Design%20Interface%20Description.docx" TargetMode="External"/><Relationship Id="rId29" Type="http://schemas.openxmlformats.org/officeDocument/2006/relationships/hyperlink" Target="file:///S:\Architectures\Application\Description\Associated_Documents\SFR%20-%20Design%20Interface%20Description.docx" TargetMode="External"/><Relationship Id="rId41" Type="http://schemas.openxmlformats.org/officeDocument/2006/relationships/hyperlink" Target="file:///S:\Architectures\Application\Description\Associated_Documents\PMP%20-%20Design%20Interface%20Description.docx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file:///S:\Architectures\Application\Description\Associated_Documents\NVP%20-%20Design%20Interface%20Description.docx" TargetMode="External"/><Relationship Id="rId32" Type="http://schemas.openxmlformats.org/officeDocument/2006/relationships/hyperlink" Target="file:///S:\Architectures\Application\Description\Associated_Documents\BFS%20-%20Design%20Interface%20Description%20.docx" TargetMode="External"/><Relationship Id="rId37" Type="http://schemas.openxmlformats.org/officeDocument/2006/relationships/hyperlink" Target="file:///S:\Architectures\Application\Description\Associated_Documents\MMG%20-%20Design%20Interface%20Description.docx" TargetMode="External"/><Relationship Id="rId40" Type="http://schemas.openxmlformats.org/officeDocument/2006/relationships/hyperlink" Target="file:///S:\Architectures\Application\Description\Associated_Documents\PMP%20-%20Design%20Interface%20Description.docx" TargetMode="External"/><Relationship Id="rId45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yperlink" Target="file:///S:\Architectures\Application\Description\Associated_Documents\BFE%20-%20Design%20Interface%20Description%20.docx" TargetMode="External"/><Relationship Id="rId23" Type="http://schemas.openxmlformats.org/officeDocument/2006/relationships/hyperlink" Target="file:///S:\Architectures\Application\Description\Associated_Documents\MMG%20-%20Design%20Interface%20Description.docx" TargetMode="External"/><Relationship Id="rId28" Type="http://schemas.openxmlformats.org/officeDocument/2006/relationships/hyperlink" Target="file:///S:\Architectures\Application\Description\Associated_Documents\DIA%20-%20Design%20Interface%20Description.docx" TargetMode="External"/><Relationship Id="rId36" Type="http://schemas.openxmlformats.org/officeDocument/2006/relationships/hyperlink" Target="file:///S:\Architectures\Application\Description\Associated_Documents\BFS%20-%20Design%20Interface%20Description%20.docx" TargetMode="External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file:///S:\Architectures\Application\Description\Associated_Documents\DIA%20-%20Design%20Interface%20Description.docx" TargetMode="External"/><Relationship Id="rId31" Type="http://schemas.openxmlformats.org/officeDocument/2006/relationships/hyperlink" Target="file:///S:\Architectures\Application\Description\Associated_Documents\BFS%20-%20Design%20Interface%20Description%20.docx" TargetMode="External"/><Relationship Id="rId44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ATM%20-%20Design%20Interface%20Description.docx" TargetMode="External"/><Relationship Id="rId22" Type="http://schemas.openxmlformats.org/officeDocument/2006/relationships/hyperlink" Target="file:///S:\Architectures\Application\Description\Associated_Documents\DIA%20-%20Design%20Interface%20Description.docx" TargetMode="External"/><Relationship Id="rId27" Type="http://schemas.openxmlformats.org/officeDocument/2006/relationships/hyperlink" Target="file:///S:\Architectures\Application\Description\Associated_Documents\PMP%20-%20Design%20Interface%20Description.docx" TargetMode="External"/><Relationship Id="rId30" Type="http://schemas.openxmlformats.org/officeDocument/2006/relationships/hyperlink" Target="file:///S:\Architectures\Application\Description\Associated_Documents\BFE%20-%20Design%20Interface%20Description%20.docx" TargetMode="External"/><Relationship Id="rId35" Type="http://schemas.openxmlformats.org/officeDocument/2006/relationships/hyperlink" Target="file:///S:\Architectures\Application\Description\Associated_Documents\BFS%20-%20Design%20Interface%20Description%20.docx" TargetMode="External"/><Relationship Id="rId43" Type="http://schemas.openxmlformats.org/officeDocument/2006/relationships/image" Target="media/image2.jpeg"/><Relationship Id="rId48" Type="http://schemas.openxmlformats.org/officeDocument/2006/relationships/footer" Target="footer4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Mod&#232;le2.do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C2AC6-6803-4DE3-949E-8F7A78E3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Modèle2.doc.dot</Template>
  <TotalTime>14398</TotalTime>
  <Pages>1</Pages>
  <Words>6937</Words>
  <Characters>39542</Characters>
  <Application>Microsoft Office Word</Application>
  <DocSecurity>0</DocSecurity>
  <Lines>329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SW Architecture Design &amp; Interface Description</vt:lpstr>
      <vt:lpstr>SW Architecture Design &amp; Interface Description</vt:lpstr>
    </vt:vector>
  </TitlesOfParts>
  <Company>Autoliv</Company>
  <LinksUpToDate>false</LinksUpToDate>
  <CharactersWithSpaces>46387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Architecture Design &amp; Interface Description</dc:title>
  <dc:subject>MMG</dc:subject>
  <dc:creator>Laurent Perron</dc:creator>
  <cp:keywords/>
  <dc:description/>
  <cp:lastModifiedBy>Mirela Obada</cp:lastModifiedBy>
  <cp:revision>506</cp:revision>
  <cp:lastPrinted>2014-09-02T12:47:00Z</cp:lastPrinted>
  <dcterms:created xsi:type="dcterms:W3CDTF">2016-08-30T13:28:00Z</dcterms:created>
  <dcterms:modified xsi:type="dcterms:W3CDTF">2024-01-11T12:10:00Z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2</vt:lpwstr>
  </property>
  <property fmtid="{D5CDD505-2E9C-101B-9397-08002B2CF9AE}" pid="4" name="MXActual_state_Preliminary">
    <vt:lpwstr>11/29/13 11:03 AM</vt:lpwstr>
  </property>
  <property fmtid="{D5CDD505-2E9C-101B-9397-08002B2CF9AE}" pid="5" name="MXActual_state_Released">
    <vt:lpwstr>N/A</vt:lpwstr>
  </property>
  <property fmtid="{D5CDD505-2E9C-101B-9397-08002B2CF9AE}" pid="6" name="MXActual_state_Superceded">
    <vt:lpwstr>N/A</vt:lpwstr>
  </property>
  <property fmtid="{D5CDD505-2E9C-101B-9397-08002B2CF9AE}" pid="7" name="MXalvApplicationVersion">
    <vt:lpwstr/>
  </property>
  <property fmtid="{D5CDD505-2E9C-101B-9397-08002B2CF9AE}" pid="8" name="MXalvChangeDescription">
    <vt:lpwstr/>
  </property>
  <property fmtid="{D5CDD505-2E9C-101B-9397-08002B2CF9AE}" pid="9" name="MXAuthority">
    <vt:lpwstr>124479 D-ELECTRONICS PP EL ECU PP LOW COST</vt:lpwstr>
  </property>
  <property fmtid="{D5CDD505-2E9C-101B-9397-08002B2CF9AE}" pid="10" name="MXAuthority_BusinessUnit">
    <vt:lpwstr>D-ELECTRONICS</vt:lpwstr>
  </property>
  <property fmtid="{D5CDD505-2E9C-101B-9397-08002B2CF9AE}" pid="11" name="MXAuthority_Description">
    <vt:lpwstr>Low cost PP - Electronic controller</vt:lpwstr>
  </property>
  <property fmtid="{D5CDD505-2E9C-101B-9397-08002B2CF9AE}" pid="12" name="MXAuthority_LocalNumber">
    <vt:lpwstr>94411</vt:lpwstr>
  </property>
  <property fmtid="{D5CDD505-2E9C-101B-9397-08002B2CF9AE}" pid="13" name="MXAuthority_Owner">
    <vt:lpwstr>Xavier Christmann</vt:lpwstr>
  </property>
  <property fmtid="{D5CDD505-2E9C-101B-9397-08002B2CF9AE}" pid="14" name="MXAuthority_Program">
    <vt:lpwstr>PP</vt:lpwstr>
  </property>
  <property fmtid="{D5CDD505-2E9C-101B-9397-08002B2CF9AE}" pid="15" name="MXCheckin Date">
    <vt:lpwstr>2014-02-14</vt:lpwstr>
  </property>
  <property fmtid="{D5CDD505-2E9C-101B-9397-08002B2CF9AE}" pid="16" name="MXCheckin Reason">
    <vt:lpwstr/>
  </property>
  <property fmtid="{D5CDD505-2E9C-101B-9397-08002B2CF9AE}" pid="17" name="MXCheckin User">
    <vt:lpwstr>Sabine Flechelle</vt:lpwstr>
  </property>
  <property fmtid="{D5CDD505-2E9C-101B-9397-08002B2CF9AE}" pid="18" name="MXCurrent">
    <vt:lpwstr>Preliminary</vt:lpwstr>
  </property>
  <property fmtid="{D5CDD505-2E9C-101B-9397-08002B2CF9AE}" pid="19" name="MXCurrent.Localized">
    <vt:lpwstr>In-Work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Claude.Redon@autoliv.com</vt:lpwstr>
  </property>
  <property fmtid="{D5CDD505-2E9C-101B-9397-08002B2CF9AE}" pid="23" name="MXFirstName">
    <vt:lpwstr>Claude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Redon</vt:lpwstr>
  </property>
  <property fmtid="{D5CDD505-2E9C-101B-9397-08002B2CF9AE}" pid="27" name="MXLatestVersion">
    <vt:lpwstr>2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E1355904</vt:lpwstr>
  </property>
  <property fmtid="{D5CDD505-2E9C-101B-9397-08002B2CF9AE}" pid="31" name="MXOriginator">
    <vt:lpwstr>Claude Redon</vt:lpwstr>
  </property>
  <property fmtid="{D5CDD505-2E9C-101B-9397-08002B2CF9AE}" pid="32" name="MXPolicy">
    <vt:lpwstr>alvNoReviewDocument</vt:lpwstr>
  </property>
  <property fmtid="{D5CDD505-2E9C-101B-9397-08002B2CF9AE}" pid="33" name="MXPolicy.Localized">
    <vt:lpwstr>NoReview Document</vt:lpwstr>
  </property>
  <property fmtid="{D5CDD505-2E9C-101B-9397-08002B2CF9AE}" pid="34" name="MXRevision">
    <vt:lpwstr>000</vt:lpwstr>
  </property>
  <property fmtid="{D5CDD505-2E9C-101B-9397-08002B2CF9AE}" pid="35" name="MXRoute_In-Work_date">
    <vt:lpwstr/>
  </property>
  <property fmtid="{D5CDD505-2E9C-101B-9397-08002B2CF9AE}" pid="36" name="MXRoute_In-Work_name">
    <vt:lpwstr/>
  </property>
  <property fmtid="{D5CDD505-2E9C-101B-9397-08002B2CF9AE}" pid="37" name="MXRoute_Released_date">
    <vt:lpwstr/>
  </property>
  <property fmtid="{D5CDD505-2E9C-101B-9397-08002B2CF9AE}" pid="38" name="MXRoute_Released_name">
    <vt:lpwstr/>
  </property>
  <property fmtid="{D5CDD505-2E9C-101B-9397-08002B2CF9AE}" pid="39" name="MXRoute_Superseded_date">
    <vt:lpwstr/>
  </property>
  <property fmtid="{D5CDD505-2E9C-101B-9397-08002B2CF9AE}" pid="40" name="MXRoute_Superseded_name">
    <vt:lpwstr/>
  </property>
  <property fmtid="{D5CDD505-2E9C-101B-9397-08002B2CF9AE}" pid="41" name="MXSignatures_state_Preliminary">
    <vt:lpwstr/>
  </property>
  <property fmtid="{D5CDD505-2E9C-101B-9397-08002B2CF9AE}" pid="42" name="MXSignatures_state_Released">
    <vt:lpwstr/>
  </property>
  <property fmtid="{D5CDD505-2E9C-101B-9397-08002B2CF9AE}" pid="43" name="MXSignatures_state_Superceded">
    <vt:lpwstr/>
  </property>
  <property fmtid="{D5CDD505-2E9C-101B-9397-08002B2CF9AE}" pid="44" name="MXSuspend Versioning">
    <vt:lpwstr>False</vt:lpwstr>
  </property>
  <property fmtid="{D5CDD505-2E9C-101B-9397-08002B2CF9AE}" pid="45" name="MXTitle">
    <vt:lpwstr>SW architecture design and interface description</vt:lpwstr>
  </property>
  <property fmtid="{D5CDD505-2E9C-101B-9397-08002B2CF9AE}" pid="46" name="MXType">
    <vt:lpwstr>alvElectronicsDesignManagement</vt:lpwstr>
  </property>
  <property fmtid="{D5CDD505-2E9C-101B-9397-08002B2CF9AE}" pid="47" name="MXType.Localized">
    <vt:lpwstr>Electronics Design Management</vt:lpwstr>
  </property>
  <property fmtid="{D5CDD505-2E9C-101B-9397-08002B2CF9AE}" pid="48" name="MXUser">
    <vt:lpwstr>Claude Redon</vt:lpwstr>
  </property>
  <property fmtid="{D5CDD505-2E9C-101B-9397-08002B2CF9AE}" pid="49" name="MXVersion">
    <vt:lpwstr>2</vt:lpwstr>
  </property>
</Properties>
</file>