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embeddings/oleObject1.bin" ContentType="application/vnd.openxmlformats-officedocument.oleObject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FF40C" w14:textId="77777777" w:rsidR="00961FB3" w:rsidRPr="00DF07A5" w:rsidRDefault="00576114" w:rsidP="00961FB3">
      <w:pPr>
        <w:pStyle w:val="Header"/>
        <w:tabs>
          <w:tab w:val="clear" w:pos="4536"/>
          <w:tab w:val="clear" w:pos="9072"/>
        </w:tabs>
        <w:rPr>
          <w:lang w:val="en-US"/>
        </w:rPr>
      </w:pPr>
      <w:r w:rsidRPr="00DF07A5">
        <w:rPr>
          <w:lang w:val="en-US"/>
        </w:rPr>
        <w:t xml:space="preserve"> </w:t>
      </w:r>
    </w:p>
    <w:p w14:paraId="67A256B6" w14:textId="77777777" w:rsidR="00961FB3" w:rsidRPr="00DF07A5" w:rsidRDefault="00961FB3" w:rsidP="00961FB3">
      <w:pPr>
        <w:jc w:val="center"/>
        <w:outlineLvl w:val="0"/>
        <w:rPr>
          <w:b/>
          <w:lang w:val="en-US"/>
        </w:rPr>
      </w:pPr>
      <w:bookmarkStart w:id="0" w:name="Confid"/>
      <w:r w:rsidRPr="00DF07A5">
        <w:rPr>
          <w:b/>
          <w:lang w:val="en-US"/>
        </w:rPr>
        <w:t>RESTRICTED ACCESS</w:t>
      </w:r>
      <w:bookmarkEnd w:id="0"/>
    </w:p>
    <w:p w14:paraId="59E5629A" w14:textId="77777777" w:rsidR="00961FB3" w:rsidRPr="00DF07A5" w:rsidRDefault="00961FB3" w:rsidP="00961FB3">
      <w:pPr>
        <w:rPr>
          <w:lang w:val="en-US"/>
        </w:rPr>
      </w:pPr>
    </w:p>
    <w:p w14:paraId="5EB4DB35" w14:textId="77777777" w:rsidR="00C83CB9" w:rsidRPr="00DF07A5" w:rsidRDefault="00C83CB9" w:rsidP="00961FB3">
      <w:pPr>
        <w:rPr>
          <w:lang w:val="en-US"/>
        </w:rPr>
      </w:pPr>
    </w:p>
    <w:tbl>
      <w:tblPr>
        <w:tblW w:w="9639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2"/>
        <w:gridCol w:w="992"/>
        <w:gridCol w:w="3118"/>
        <w:gridCol w:w="956"/>
        <w:gridCol w:w="957"/>
        <w:gridCol w:w="957"/>
        <w:gridCol w:w="957"/>
      </w:tblGrid>
      <w:tr w:rsidR="002D5161" w:rsidRPr="00DF07A5" w14:paraId="74ED6107" w14:textId="77777777" w:rsidTr="00915A2D">
        <w:tc>
          <w:tcPr>
            <w:tcW w:w="1702" w:type="dxa"/>
          </w:tcPr>
          <w:p w14:paraId="5921D875" w14:textId="77777777" w:rsidR="002D5161" w:rsidRPr="00DF07A5" w:rsidRDefault="002D5161" w:rsidP="002D5161">
            <w:pPr>
              <w:rPr>
                <w:b/>
                <w:lang w:val="en-US"/>
              </w:rPr>
            </w:pPr>
            <w:r w:rsidRPr="00DF07A5">
              <w:rPr>
                <w:b/>
                <w:u w:val="single"/>
                <w:lang w:val="en-US"/>
              </w:rPr>
              <w:t>DISTRIBUTION</w:t>
            </w:r>
            <w:r w:rsidRPr="00DF07A5">
              <w:rPr>
                <w:b/>
                <w:lang w:val="en-US"/>
              </w:rPr>
              <w:t xml:space="preserve"> :</w:t>
            </w:r>
          </w:p>
        </w:tc>
        <w:tc>
          <w:tcPr>
            <w:tcW w:w="992" w:type="dxa"/>
          </w:tcPr>
          <w:p w14:paraId="0279E5F6" w14:textId="5CBCF364" w:rsidR="002D5161" w:rsidRPr="00DF07A5" w:rsidRDefault="002D5161" w:rsidP="002D5161">
            <w:pPr>
              <w:rPr>
                <w:b/>
                <w:lang w:val="en-US"/>
              </w:rPr>
            </w:pPr>
            <w:r w:rsidRPr="00DF07A5">
              <w:rPr>
                <w:b/>
                <w:u w:val="single"/>
                <w:lang w:val="en-US"/>
              </w:rPr>
              <w:t>Firm</w:t>
            </w:r>
          </w:p>
        </w:tc>
        <w:tc>
          <w:tcPr>
            <w:tcW w:w="3118" w:type="dxa"/>
          </w:tcPr>
          <w:p w14:paraId="1977BF99" w14:textId="3758F6E2" w:rsidR="002D5161" w:rsidRPr="00DF07A5" w:rsidRDefault="002D5161" w:rsidP="002D5161">
            <w:pPr>
              <w:rPr>
                <w:b/>
                <w:lang w:val="en-US"/>
              </w:rPr>
            </w:pPr>
            <w:r w:rsidRPr="00DF07A5">
              <w:rPr>
                <w:b/>
                <w:u w:val="single"/>
                <w:lang w:val="en-US"/>
              </w:rPr>
              <w:t>To</w:t>
            </w:r>
          </w:p>
        </w:tc>
        <w:tc>
          <w:tcPr>
            <w:tcW w:w="956" w:type="dxa"/>
          </w:tcPr>
          <w:p w14:paraId="21FE1106" w14:textId="77777777" w:rsidR="002D5161" w:rsidRPr="00DF07A5" w:rsidRDefault="002D5161" w:rsidP="002D5161">
            <w:pPr>
              <w:jc w:val="center"/>
              <w:rPr>
                <w:b/>
                <w:lang w:val="en-US"/>
              </w:rPr>
            </w:pPr>
            <w:r w:rsidRPr="00DF07A5">
              <w:rPr>
                <w:b/>
                <w:u w:val="single"/>
                <w:lang w:val="en-US"/>
              </w:rPr>
              <w:t>Ref</w:t>
            </w:r>
          </w:p>
        </w:tc>
        <w:tc>
          <w:tcPr>
            <w:tcW w:w="957" w:type="dxa"/>
          </w:tcPr>
          <w:p w14:paraId="2ADFE5C1" w14:textId="77777777" w:rsidR="002D5161" w:rsidRPr="00DF07A5" w:rsidRDefault="002D5161" w:rsidP="002D5161">
            <w:pPr>
              <w:jc w:val="center"/>
              <w:rPr>
                <w:b/>
                <w:lang w:val="en-US"/>
              </w:rPr>
            </w:pPr>
            <w:r w:rsidRPr="00DF07A5">
              <w:rPr>
                <w:b/>
                <w:u w:val="single"/>
                <w:lang w:val="en-US"/>
              </w:rPr>
              <w:t>Copies</w:t>
            </w:r>
          </w:p>
        </w:tc>
        <w:tc>
          <w:tcPr>
            <w:tcW w:w="957" w:type="dxa"/>
          </w:tcPr>
          <w:p w14:paraId="6A7DD708" w14:textId="77777777" w:rsidR="002D5161" w:rsidRPr="00DF07A5" w:rsidRDefault="002D5161" w:rsidP="002D5161">
            <w:pPr>
              <w:jc w:val="center"/>
              <w:rPr>
                <w:b/>
                <w:lang w:val="en-US"/>
              </w:rPr>
            </w:pPr>
            <w:r w:rsidRPr="00DF07A5">
              <w:rPr>
                <w:b/>
                <w:u w:val="single"/>
                <w:lang w:val="en-US"/>
              </w:rPr>
              <w:t>1</w:t>
            </w:r>
            <w:r w:rsidRPr="00DF07A5">
              <w:rPr>
                <w:b/>
                <w:u w:val="single"/>
                <w:vertAlign w:val="superscript"/>
                <w:lang w:val="en-US"/>
              </w:rPr>
              <w:t>st</w:t>
            </w:r>
            <w:r w:rsidRPr="00DF07A5">
              <w:rPr>
                <w:b/>
                <w:u w:val="single"/>
                <w:lang w:val="en-US"/>
              </w:rPr>
              <w:t xml:space="preserve"> page</w:t>
            </w:r>
          </w:p>
        </w:tc>
        <w:tc>
          <w:tcPr>
            <w:tcW w:w="957" w:type="dxa"/>
          </w:tcPr>
          <w:p w14:paraId="78AF3767" w14:textId="77777777" w:rsidR="002D5161" w:rsidRPr="00DF07A5" w:rsidRDefault="002D5161" w:rsidP="002D5161">
            <w:pPr>
              <w:jc w:val="center"/>
              <w:rPr>
                <w:b/>
                <w:u w:val="single"/>
                <w:lang w:val="en-US"/>
              </w:rPr>
            </w:pPr>
            <w:r w:rsidRPr="00DF07A5">
              <w:rPr>
                <w:b/>
                <w:u w:val="single"/>
                <w:lang w:val="en-US"/>
              </w:rPr>
              <w:t>e-mail</w:t>
            </w:r>
          </w:p>
        </w:tc>
      </w:tr>
      <w:tr w:rsidR="002D5161" w:rsidRPr="00DF07A5" w14:paraId="36C1A7FF" w14:textId="77777777" w:rsidTr="00915A2D">
        <w:tc>
          <w:tcPr>
            <w:tcW w:w="1702" w:type="dxa"/>
          </w:tcPr>
          <w:p w14:paraId="51B03810" w14:textId="77777777" w:rsidR="002D5161" w:rsidRPr="00DF07A5" w:rsidRDefault="002D5161" w:rsidP="002D5161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706394A7" w14:textId="149FC92F" w:rsidR="002D5161" w:rsidRPr="00DF07A5" w:rsidRDefault="002D5161" w:rsidP="002D5161">
            <w:pPr>
              <w:rPr>
                <w:lang w:val="en-US"/>
              </w:rPr>
            </w:pPr>
            <w:r w:rsidRPr="00DF07A5">
              <w:rPr>
                <w:lang w:val="en-US"/>
              </w:rPr>
              <w:t>AEE-C</w:t>
            </w:r>
          </w:p>
        </w:tc>
        <w:tc>
          <w:tcPr>
            <w:tcW w:w="3118" w:type="dxa"/>
          </w:tcPr>
          <w:p w14:paraId="48955E85" w14:textId="5E6BB505" w:rsidR="002D5161" w:rsidRPr="00DF07A5" w:rsidRDefault="00276E89" w:rsidP="002D5161">
            <w:pPr>
              <w:rPr>
                <w:lang w:val="en-US"/>
              </w:rPr>
            </w:pPr>
            <w:r w:rsidRPr="00276E89">
              <w:rPr>
                <w:lang w:val="fr-FR"/>
              </w:rPr>
              <w:t xml:space="preserve">Mihai Ianos, Daniel Andris, </w:t>
            </w:r>
          </w:p>
        </w:tc>
        <w:tc>
          <w:tcPr>
            <w:tcW w:w="956" w:type="dxa"/>
          </w:tcPr>
          <w:p w14:paraId="2557E17F" w14:textId="27D8FB5E" w:rsidR="002D5161" w:rsidRPr="00DF07A5" w:rsidRDefault="00A60D50" w:rsidP="002D51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57" w:type="dxa"/>
          </w:tcPr>
          <w:p w14:paraId="37727C0F" w14:textId="77777777" w:rsidR="002D5161" w:rsidRPr="00DF07A5" w:rsidRDefault="002D5161" w:rsidP="002D5161">
            <w:pPr>
              <w:jc w:val="center"/>
              <w:rPr>
                <w:lang w:val="en-US"/>
              </w:rPr>
            </w:pPr>
          </w:p>
        </w:tc>
        <w:tc>
          <w:tcPr>
            <w:tcW w:w="957" w:type="dxa"/>
          </w:tcPr>
          <w:p w14:paraId="3E0E2AC2" w14:textId="77777777" w:rsidR="002D5161" w:rsidRPr="00DF07A5" w:rsidRDefault="002D5161" w:rsidP="002D5161">
            <w:pPr>
              <w:jc w:val="center"/>
              <w:rPr>
                <w:lang w:val="en-US"/>
              </w:rPr>
            </w:pPr>
          </w:p>
        </w:tc>
        <w:tc>
          <w:tcPr>
            <w:tcW w:w="957" w:type="dxa"/>
          </w:tcPr>
          <w:p w14:paraId="408B301D" w14:textId="77777777" w:rsidR="002D5161" w:rsidRPr="00DF07A5" w:rsidRDefault="002D5161" w:rsidP="002D5161">
            <w:pPr>
              <w:jc w:val="center"/>
              <w:rPr>
                <w:lang w:val="en-US"/>
              </w:rPr>
            </w:pPr>
          </w:p>
        </w:tc>
      </w:tr>
      <w:tr w:rsidR="002D5161" w:rsidRPr="00DF07A5" w14:paraId="13DA33F3" w14:textId="77777777" w:rsidTr="00915A2D">
        <w:tc>
          <w:tcPr>
            <w:tcW w:w="1702" w:type="dxa"/>
          </w:tcPr>
          <w:p w14:paraId="3E56A4D9" w14:textId="77777777" w:rsidR="002D5161" w:rsidRPr="00DF07A5" w:rsidRDefault="002D5161" w:rsidP="002D5161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1CFEF00D" w14:textId="2C8E0A16" w:rsidR="002D5161" w:rsidRPr="00DF07A5" w:rsidRDefault="002D5161" w:rsidP="002D5161">
            <w:pPr>
              <w:rPr>
                <w:lang w:val="en-US"/>
              </w:rPr>
            </w:pPr>
          </w:p>
        </w:tc>
        <w:tc>
          <w:tcPr>
            <w:tcW w:w="3118" w:type="dxa"/>
          </w:tcPr>
          <w:p w14:paraId="29DD97C0" w14:textId="056C7340" w:rsidR="002D5161" w:rsidRPr="00DF07A5" w:rsidRDefault="002D5161" w:rsidP="002D5161">
            <w:pPr>
              <w:rPr>
                <w:lang w:val="en-US"/>
              </w:rPr>
            </w:pPr>
          </w:p>
        </w:tc>
        <w:tc>
          <w:tcPr>
            <w:tcW w:w="956" w:type="dxa"/>
          </w:tcPr>
          <w:p w14:paraId="35136203" w14:textId="577A2F11" w:rsidR="002D5161" w:rsidRPr="00DF07A5" w:rsidRDefault="002D5161" w:rsidP="002D5161">
            <w:pPr>
              <w:jc w:val="center"/>
              <w:rPr>
                <w:lang w:val="en-US"/>
              </w:rPr>
            </w:pPr>
          </w:p>
        </w:tc>
        <w:tc>
          <w:tcPr>
            <w:tcW w:w="957" w:type="dxa"/>
          </w:tcPr>
          <w:p w14:paraId="43A3EEF2" w14:textId="77777777" w:rsidR="002D5161" w:rsidRPr="00DF07A5" w:rsidRDefault="002D5161" w:rsidP="002D5161">
            <w:pPr>
              <w:jc w:val="center"/>
              <w:rPr>
                <w:lang w:val="en-US"/>
              </w:rPr>
            </w:pPr>
          </w:p>
        </w:tc>
        <w:tc>
          <w:tcPr>
            <w:tcW w:w="957" w:type="dxa"/>
          </w:tcPr>
          <w:p w14:paraId="03129C4D" w14:textId="77777777" w:rsidR="002D5161" w:rsidRPr="00DF07A5" w:rsidRDefault="002D5161" w:rsidP="002D5161">
            <w:pPr>
              <w:jc w:val="center"/>
              <w:rPr>
                <w:lang w:val="en-US"/>
              </w:rPr>
            </w:pPr>
          </w:p>
        </w:tc>
        <w:tc>
          <w:tcPr>
            <w:tcW w:w="957" w:type="dxa"/>
          </w:tcPr>
          <w:p w14:paraId="7C02D60A" w14:textId="77777777" w:rsidR="002D5161" w:rsidRPr="00DF07A5" w:rsidRDefault="002D5161" w:rsidP="002D5161">
            <w:pPr>
              <w:jc w:val="center"/>
              <w:rPr>
                <w:lang w:val="en-US"/>
              </w:rPr>
            </w:pPr>
          </w:p>
        </w:tc>
      </w:tr>
      <w:tr w:rsidR="002D5161" w:rsidRPr="00DF07A5" w14:paraId="5E051EAE" w14:textId="77777777" w:rsidTr="00915A2D">
        <w:tc>
          <w:tcPr>
            <w:tcW w:w="1702" w:type="dxa"/>
          </w:tcPr>
          <w:p w14:paraId="670605C4" w14:textId="77777777" w:rsidR="002D5161" w:rsidRPr="00DF07A5" w:rsidRDefault="002D5161" w:rsidP="002D5161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6D180C23" w14:textId="202E9911" w:rsidR="002D5161" w:rsidRPr="00DF07A5" w:rsidRDefault="002D5161" w:rsidP="002D5161">
            <w:pPr>
              <w:rPr>
                <w:lang w:val="en-US"/>
              </w:rPr>
            </w:pPr>
          </w:p>
        </w:tc>
        <w:tc>
          <w:tcPr>
            <w:tcW w:w="3118" w:type="dxa"/>
          </w:tcPr>
          <w:p w14:paraId="4E96960C" w14:textId="1AF74A0A" w:rsidR="002D5161" w:rsidRPr="00DF07A5" w:rsidRDefault="002D5161" w:rsidP="002D5161">
            <w:pPr>
              <w:rPr>
                <w:lang w:val="en-US"/>
              </w:rPr>
            </w:pPr>
          </w:p>
        </w:tc>
        <w:tc>
          <w:tcPr>
            <w:tcW w:w="956" w:type="dxa"/>
          </w:tcPr>
          <w:p w14:paraId="0207239A" w14:textId="6025AB6F" w:rsidR="002D5161" w:rsidRDefault="002D5161" w:rsidP="002D5161">
            <w:pPr>
              <w:jc w:val="center"/>
              <w:rPr>
                <w:lang w:val="en-US"/>
              </w:rPr>
            </w:pPr>
          </w:p>
        </w:tc>
        <w:tc>
          <w:tcPr>
            <w:tcW w:w="957" w:type="dxa"/>
          </w:tcPr>
          <w:p w14:paraId="66ED8B3B" w14:textId="77777777" w:rsidR="002D5161" w:rsidRPr="00DF07A5" w:rsidRDefault="002D5161" w:rsidP="002D5161">
            <w:pPr>
              <w:jc w:val="center"/>
              <w:rPr>
                <w:lang w:val="en-US"/>
              </w:rPr>
            </w:pPr>
          </w:p>
        </w:tc>
        <w:tc>
          <w:tcPr>
            <w:tcW w:w="957" w:type="dxa"/>
          </w:tcPr>
          <w:p w14:paraId="420350CB" w14:textId="77777777" w:rsidR="002D5161" w:rsidRPr="00DF07A5" w:rsidRDefault="002D5161" w:rsidP="002D5161">
            <w:pPr>
              <w:jc w:val="center"/>
              <w:rPr>
                <w:lang w:val="en-US"/>
              </w:rPr>
            </w:pPr>
          </w:p>
        </w:tc>
        <w:tc>
          <w:tcPr>
            <w:tcW w:w="957" w:type="dxa"/>
          </w:tcPr>
          <w:p w14:paraId="143F5DFB" w14:textId="77777777" w:rsidR="002D5161" w:rsidRPr="00DF07A5" w:rsidRDefault="002D5161" w:rsidP="002D5161">
            <w:pPr>
              <w:jc w:val="center"/>
              <w:rPr>
                <w:lang w:val="en-US"/>
              </w:rPr>
            </w:pPr>
          </w:p>
        </w:tc>
      </w:tr>
      <w:tr w:rsidR="002D5161" w:rsidRPr="00DF07A5" w14:paraId="455748AD" w14:textId="77777777" w:rsidTr="002D5161">
        <w:trPr>
          <w:trHeight w:val="162"/>
        </w:trPr>
        <w:tc>
          <w:tcPr>
            <w:tcW w:w="1702" w:type="dxa"/>
          </w:tcPr>
          <w:p w14:paraId="234A70DE" w14:textId="77777777" w:rsidR="002D5161" w:rsidRPr="00DF07A5" w:rsidRDefault="002D5161" w:rsidP="002D5161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79D8C62B" w14:textId="099CCDEA" w:rsidR="002D5161" w:rsidRDefault="002D5161" w:rsidP="002D5161">
            <w:pPr>
              <w:rPr>
                <w:lang w:val="en-US"/>
              </w:rPr>
            </w:pPr>
          </w:p>
        </w:tc>
        <w:tc>
          <w:tcPr>
            <w:tcW w:w="3118" w:type="dxa"/>
          </w:tcPr>
          <w:p w14:paraId="0C375171" w14:textId="36B2EF8D" w:rsidR="002D5161" w:rsidRDefault="002D5161" w:rsidP="002D5161">
            <w:pPr>
              <w:rPr>
                <w:lang w:val="en-US"/>
              </w:rPr>
            </w:pPr>
          </w:p>
        </w:tc>
        <w:tc>
          <w:tcPr>
            <w:tcW w:w="956" w:type="dxa"/>
          </w:tcPr>
          <w:p w14:paraId="413C0C3B" w14:textId="77777777" w:rsidR="002D5161" w:rsidRDefault="002D5161" w:rsidP="002D5161">
            <w:pPr>
              <w:jc w:val="center"/>
              <w:rPr>
                <w:lang w:val="en-US"/>
              </w:rPr>
            </w:pPr>
          </w:p>
        </w:tc>
        <w:tc>
          <w:tcPr>
            <w:tcW w:w="957" w:type="dxa"/>
          </w:tcPr>
          <w:p w14:paraId="37AE0568" w14:textId="77777777" w:rsidR="002D5161" w:rsidRPr="00DF07A5" w:rsidRDefault="002D5161" w:rsidP="002D5161">
            <w:pPr>
              <w:jc w:val="center"/>
              <w:rPr>
                <w:lang w:val="en-US"/>
              </w:rPr>
            </w:pPr>
          </w:p>
        </w:tc>
        <w:tc>
          <w:tcPr>
            <w:tcW w:w="957" w:type="dxa"/>
          </w:tcPr>
          <w:p w14:paraId="2A1235AF" w14:textId="77777777" w:rsidR="002D5161" w:rsidRPr="00DF07A5" w:rsidRDefault="002D5161" w:rsidP="002D5161">
            <w:pPr>
              <w:jc w:val="center"/>
              <w:rPr>
                <w:lang w:val="en-US"/>
              </w:rPr>
            </w:pPr>
          </w:p>
        </w:tc>
        <w:tc>
          <w:tcPr>
            <w:tcW w:w="957" w:type="dxa"/>
          </w:tcPr>
          <w:p w14:paraId="17A23851" w14:textId="77777777" w:rsidR="002D5161" w:rsidRPr="00DF07A5" w:rsidRDefault="002D5161" w:rsidP="002D5161">
            <w:pPr>
              <w:jc w:val="center"/>
              <w:rPr>
                <w:lang w:val="en-US"/>
              </w:rPr>
            </w:pPr>
          </w:p>
        </w:tc>
      </w:tr>
      <w:tr w:rsidR="002D5161" w:rsidRPr="00DF07A5" w14:paraId="6BC41A2A" w14:textId="77777777" w:rsidTr="00915A2D">
        <w:tc>
          <w:tcPr>
            <w:tcW w:w="1702" w:type="dxa"/>
          </w:tcPr>
          <w:p w14:paraId="3507B47D" w14:textId="77777777" w:rsidR="002D5161" w:rsidRPr="00DF07A5" w:rsidRDefault="002D5161" w:rsidP="002D5161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03A3F6A1" w14:textId="577753A7" w:rsidR="002D5161" w:rsidRPr="00DF07A5" w:rsidRDefault="002D5161" w:rsidP="002D5161">
            <w:pPr>
              <w:rPr>
                <w:lang w:val="en-US"/>
              </w:rPr>
            </w:pPr>
          </w:p>
        </w:tc>
        <w:tc>
          <w:tcPr>
            <w:tcW w:w="3118" w:type="dxa"/>
          </w:tcPr>
          <w:p w14:paraId="44394273" w14:textId="703FF10E" w:rsidR="002D5161" w:rsidRPr="00DF07A5" w:rsidRDefault="002D5161" w:rsidP="002D5161">
            <w:pPr>
              <w:rPr>
                <w:lang w:val="en-US"/>
              </w:rPr>
            </w:pPr>
          </w:p>
        </w:tc>
        <w:tc>
          <w:tcPr>
            <w:tcW w:w="956" w:type="dxa"/>
          </w:tcPr>
          <w:p w14:paraId="63B705F3" w14:textId="5F944DBE" w:rsidR="002D5161" w:rsidRPr="00DF07A5" w:rsidRDefault="002D5161" w:rsidP="002D5161">
            <w:pPr>
              <w:jc w:val="center"/>
              <w:rPr>
                <w:lang w:val="en-US"/>
              </w:rPr>
            </w:pPr>
          </w:p>
        </w:tc>
        <w:tc>
          <w:tcPr>
            <w:tcW w:w="957" w:type="dxa"/>
          </w:tcPr>
          <w:p w14:paraId="7F6C22C0" w14:textId="77777777" w:rsidR="002D5161" w:rsidRPr="00DF07A5" w:rsidRDefault="002D5161" w:rsidP="002D5161">
            <w:pPr>
              <w:jc w:val="center"/>
              <w:rPr>
                <w:lang w:val="en-US"/>
              </w:rPr>
            </w:pPr>
          </w:p>
        </w:tc>
        <w:tc>
          <w:tcPr>
            <w:tcW w:w="957" w:type="dxa"/>
          </w:tcPr>
          <w:p w14:paraId="727E1A08" w14:textId="77777777" w:rsidR="002D5161" w:rsidRPr="00DF07A5" w:rsidRDefault="002D5161" w:rsidP="002D5161">
            <w:pPr>
              <w:jc w:val="center"/>
              <w:rPr>
                <w:lang w:val="en-US"/>
              </w:rPr>
            </w:pPr>
          </w:p>
        </w:tc>
        <w:tc>
          <w:tcPr>
            <w:tcW w:w="957" w:type="dxa"/>
          </w:tcPr>
          <w:p w14:paraId="6AB98F87" w14:textId="77777777" w:rsidR="002D5161" w:rsidRPr="00DF07A5" w:rsidRDefault="002D5161" w:rsidP="002D5161">
            <w:pPr>
              <w:jc w:val="center"/>
              <w:rPr>
                <w:lang w:val="en-US"/>
              </w:rPr>
            </w:pPr>
          </w:p>
        </w:tc>
      </w:tr>
    </w:tbl>
    <w:p w14:paraId="5D2C9B37" w14:textId="77777777" w:rsidR="00961FB3" w:rsidRPr="00DF07A5" w:rsidRDefault="00961FB3" w:rsidP="00961FB3">
      <w:pPr>
        <w:rPr>
          <w:lang w:val="en-US"/>
        </w:rPr>
      </w:pPr>
    </w:p>
    <w:p w14:paraId="134B84CB" w14:textId="77777777" w:rsidR="00961FB3" w:rsidRPr="00DF07A5" w:rsidRDefault="00961FB3" w:rsidP="00961FB3">
      <w:pPr>
        <w:pStyle w:val="Header"/>
        <w:tabs>
          <w:tab w:val="clear" w:pos="4536"/>
          <w:tab w:val="clear" w:pos="9072"/>
        </w:tabs>
        <w:rPr>
          <w:lang w:val="en-US"/>
        </w:rPr>
      </w:pPr>
    </w:p>
    <w:p w14:paraId="5332243B" w14:textId="77777777" w:rsidR="00961FB3" w:rsidRPr="00DF07A5" w:rsidRDefault="00961FB3" w:rsidP="00961FB3">
      <w:pPr>
        <w:rPr>
          <w:lang w:val="en-US"/>
        </w:rPr>
      </w:pPr>
    </w:p>
    <w:p w14:paraId="45A4C606" w14:textId="77777777" w:rsidR="00961FB3" w:rsidRPr="00DF07A5" w:rsidRDefault="00961FB3" w:rsidP="00961FB3">
      <w:pPr>
        <w:rPr>
          <w:lang w:val="en-US"/>
        </w:rPr>
      </w:pPr>
    </w:p>
    <w:p w14:paraId="5D4D9ECF" w14:textId="77777777" w:rsidR="00961FB3" w:rsidRPr="00DF07A5" w:rsidRDefault="00961FB3" w:rsidP="008943DC">
      <w:pPr>
        <w:pBdr>
          <w:top w:val="single" w:sz="12" w:space="0" w:color="auto"/>
          <w:left w:val="single" w:sz="12" w:space="1" w:color="auto"/>
          <w:bottom w:val="single" w:sz="12" w:space="1" w:color="auto"/>
          <w:right w:val="single" w:sz="12" w:space="1" w:color="auto"/>
        </w:pBdr>
        <w:ind w:left="426" w:right="426"/>
        <w:jc w:val="center"/>
        <w:rPr>
          <w:b/>
          <w:caps/>
          <w:sz w:val="28"/>
          <w:lang w:val="en-US"/>
        </w:rPr>
      </w:pPr>
      <w:r w:rsidRPr="00DF07A5">
        <w:rPr>
          <w:b/>
          <w:caps/>
          <w:sz w:val="28"/>
          <w:lang w:val="en-US"/>
        </w:rPr>
        <w:fldChar w:fldCharType="begin"/>
      </w:r>
      <w:r w:rsidRPr="00DF07A5">
        <w:rPr>
          <w:b/>
          <w:caps/>
          <w:sz w:val="28"/>
          <w:lang w:val="en-US"/>
        </w:rPr>
        <w:instrText xml:space="preserve"> TITLE  \* MERGEFORMAT </w:instrText>
      </w:r>
      <w:r w:rsidRPr="00DF07A5">
        <w:rPr>
          <w:b/>
          <w:caps/>
          <w:sz w:val="28"/>
          <w:lang w:val="en-US"/>
        </w:rPr>
        <w:fldChar w:fldCharType="separate"/>
      </w:r>
      <w:r w:rsidR="00A226E3">
        <w:rPr>
          <w:b/>
          <w:caps/>
          <w:sz w:val="28"/>
          <w:lang w:val="en-US"/>
        </w:rPr>
        <w:t>SW Architecture Design &amp; Interface Description</w:t>
      </w:r>
      <w:r w:rsidRPr="00DF07A5">
        <w:rPr>
          <w:b/>
          <w:caps/>
          <w:sz w:val="28"/>
          <w:lang w:val="en-US"/>
        </w:rPr>
        <w:fldChar w:fldCharType="end"/>
      </w:r>
      <w:r w:rsidRPr="00DF07A5">
        <w:rPr>
          <w:b/>
          <w:caps/>
          <w:sz w:val="28"/>
          <w:lang w:val="en-US"/>
        </w:rPr>
        <w:t xml:space="preserve"> : </w:t>
      </w:r>
    </w:p>
    <w:p w14:paraId="05D241BF" w14:textId="6FC3A52D" w:rsidR="00961FB3" w:rsidRPr="00DF07A5" w:rsidRDefault="00944F1B" w:rsidP="00344830">
      <w:pPr>
        <w:pBdr>
          <w:top w:val="single" w:sz="12" w:space="0" w:color="auto"/>
          <w:left w:val="single" w:sz="12" w:space="1" w:color="auto"/>
          <w:bottom w:val="single" w:sz="12" w:space="1" w:color="auto"/>
          <w:right w:val="single" w:sz="12" w:space="1" w:color="auto"/>
        </w:pBdr>
        <w:spacing w:before="120" w:after="120"/>
        <w:ind w:left="426" w:right="426" w:firstLine="282"/>
        <w:jc w:val="center"/>
        <w:outlineLvl w:val="0"/>
        <w:rPr>
          <w:b/>
          <w:caps/>
          <w:sz w:val="28"/>
          <w:lang w:val="en-US"/>
        </w:rPr>
      </w:pPr>
      <w:r>
        <w:rPr>
          <w:b/>
          <w:caps/>
          <w:sz w:val="28"/>
          <w:lang w:val="en-US"/>
        </w:rPr>
        <w:t>Atm</w:t>
      </w:r>
      <w:r w:rsidR="00961FB3" w:rsidRPr="00DF07A5">
        <w:rPr>
          <w:b/>
          <w:caps/>
          <w:sz w:val="28"/>
          <w:lang w:val="en-US"/>
        </w:rPr>
        <w:t xml:space="preserve"> </w:t>
      </w:r>
      <w:r w:rsidR="00D5242C">
        <w:rPr>
          <w:b/>
          <w:caps/>
          <w:sz w:val="28"/>
          <w:lang w:val="en-US"/>
        </w:rPr>
        <w:t>sw UNIT</w:t>
      </w:r>
    </w:p>
    <w:p w14:paraId="6E30E7FE" w14:textId="77777777" w:rsidR="00961FB3" w:rsidRPr="00DF07A5" w:rsidRDefault="00961FB3" w:rsidP="00961FB3">
      <w:pPr>
        <w:ind w:left="2127" w:hanging="1701"/>
        <w:rPr>
          <w:u w:val="single"/>
          <w:lang w:val="en-US"/>
        </w:rPr>
      </w:pPr>
    </w:p>
    <w:p w14:paraId="6540F089" w14:textId="77777777" w:rsidR="00961FB3" w:rsidRPr="00DF07A5" w:rsidRDefault="00961FB3" w:rsidP="00961FB3">
      <w:pPr>
        <w:ind w:left="2127" w:hanging="1701"/>
        <w:rPr>
          <w:u w:val="single"/>
          <w:lang w:val="en-US"/>
        </w:rPr>
      </w:pPr>
    </w:p>
    <w:p w14:paraId="07589BF4" w14:textId="77777777" w:rsidR="00961FB3" w:rsidRPr="00DF07A5" w:rsidRDefault="00961FB3" w:rsidP="00961FB3">
      <w:pPr>
        <w:ind w:left="2127" w:hanging="1701"/>
        <w:rPr>
          <w:u w:val="single"/>
          <w:lang w:val="en-US"/>
        </w:rPr>
      </w:pPr>
    </w:p>
    <w:p w14:paraId="6D638D7F" w14:textId="1F805F99" w:rsidR="00961FB3" w:rsidRPr="00DF07A5" w:rsidRDefault="00961FB3" w:rsidP="00961FB3">
      <w:pPr>
        <w:ind w:left="2127" w:hanging="1701"/>
        <w:rPr>
          <w:i/>
          <w:lang w:val="en-US"/>
        </w:rPr>
      </w:pPr>
      <w:r w:rsidRPr="00DF07A5">
        <w:rPr>
          <w:u w:val="single"/>
          <w:lang w:val="en-US"/>
        </w:rPr>
        <w:t>OBJECT</w:t>
      </w:r>
      <w:r w:rsidRPr="00DF07A5">
        <w:rPr>
          <w:lang w:val="en-US"/>
        </w:rPr>
        <w:t>:</w:t>
      </w:r>
      <w:r w:rsidRPr="00DF07A5">
        <w:rPr>
          <w:lang w:val="en-US"/>
        </w:rPr>
        <w:tab/>
        <w:t xml:space="preserve">This document is the </w:t>
      </w:r>
      <w:r w:rsidR="00EC76AB">
        <w:rPr>
          <w:lang w:val="en-US"/>
        </w:rPr>
        <w:t xml:space="preserve">description of the </w:t>
      </w:r>
      <w:r w:rsidRPr="00DF07A5">
        <w:rPr>
          <w:lang w:val="en-US"/>
        </w:rPr>
        <w:t xml:space="preserve">design </w:t>
      </w:r>
      <w:r w:rsidR="00F00087">
        <w:rPr>
          <w:lang w:val="en-US"/>
        </w:rPr>
        <w:t xml:space="preserve">&amp; interfaces </w:t>
      </w:r>
      <w:r w:rsidRPr="00DF07A5">
        <w:rPr>
          <w:lang w:val="en-US"/>
        </w:rPr>
        <w:t xml:space="preserve">for </w:t>
      </w:r>
      <w:r w:rsidR="00570958">
        <w:rPr>
          <w:i/>
          <w:lang w:val="en-US"/>
        </w:rPr>
        <w:t>ATM</w:t>
      </w:r>
      <w:r w:rsidR="00D5242C">
        <w:rPr>
          <w:i/>
          <w:lang w:val="en-US"/>
        </w:rPr>
        <w:t xml:space="preserve"> </w:t>
      </w:r>
      <w:r w:rsidR="00D5242C" w:rsidRPr="00D5242C">
        <w:rPr>
          <w:lang w:val="en-US"/>
        </w:rPr>
        <w:t>SW unit</w:t>
      </w:r>
      <w:r w:rsidR="00D5242C">
        <w:rPr>
          <w:lang w:val="en-US"/>
        </w:rPr>
        <w:t>.</w:t>
      </w:r>
    </w:p>
    <w:p w14:paraId="1F382146" w14:textId="77777777" w:rsidR="00961FB3" w:rsidRPr="00DF07A5" w:rsidRDefault="00961FB3" w:rsidP="00961FB3">
      <w:pPr>
        <w:ind w:left="2127" w:hanging="1701"/>
        <w:rPr>
          <w:lang w:val="en-US"/>
        </w:rPr>
      </w:pPr>
    </w:p>
    <w:p w14:paraId="47612FB4" w14:textId="71E1CF02" w:rsidR="00961FB3" w:rsidRPr="00DF07A5" w:rsidRDefault="00961FB3" w:rsidP="00961FB3">
      <w:pPr>
        <w:ind w:left="2127" w:hanging="1701"/>
        <w:rPr>
          <w:lang w:val="en-US"/>
        </w:rPr>
      </w:pPr>
      <w:r w:rsidRPr="00DF07A5">
        <w:rPr>
          <w:u w:val="single"/>
          <w:lang w:val="en-US"/>
        </w:rPr>
        <w:t>SUMMARY</w:t>
      </w:r>
      <w:r w:rsidRPr="00DF07A5">
        <w:rPr>
          <w:lang w:val="en-US"/>
        </w:rPr>
        <w:t>:</w:t>
      </w:r>
      <w:r w:rsidRPr="00DF07A5">
        <w:rPr>
          <w:lang w:val="en-US"/>
        </w:rPr>
        <w:tab/>
        <w:t xml:space="preserve">This document provides a high-level view of the </w:t>
      </w:r>
      <w:r w:rsidR="00570958">
        <w:rPr>
          <w:i/>
          <w:lang w:val="en-US"/>
        </w:rPr>
        <w:t>ATM</w:t>
      </w:r>
      <w:r w:rsidR="00D5242C">
        <w:rPr>
          <w:i/>
          <w:lang w:val="en-US"/>
        </w:rPr>
        <w:t xml:space="preserve"> </w:t>
      </w:r>
      <w:r w:rsidR="00D5242C" w:rsidRPr="00D5242C">
        <w:rPr>
          <w:lang w:val="en-US"/>
        </w:rPr>
        <w:t>SW unit</w:t>
      </w:r>
      <w:r w:rsidRPr="00DF07A5">
        <w:rPr>
          <w:lang w:val="en-US"/>
        </w:rPr>
        <w:t xml:space="preserve">. The inputs of this document are provided by the software requirement. </w:t>
      </w:r>
      <w:r w:rsidR="00F00087">
        <w:rPr>
          <w:lang w:val="en-US"/>
        </w:rPr>
        <w:t>It is linked to the</w:t>
      </w:r>
      <w:r w:rsidR="00620852">
        <w:rPr>
          <w:lang w:val="en-US"/>
        </w:rPr>
        <w:t xml:space="preserve"> </w:t>
      </w:r>
      <w:r w:rsidR="00A60D50">
        <w:rPr>
          <w:i/>
          <w:lang w:val="en-US"/>
        </w:rPr>
        <w:t>DAIMLER_MMA</w:t>
      </w:r>
      <w:r w:rsidR="00F00087" w:rsidRPr="00F00087">
        <w:rPr>
          <w:lang w:val="en-US"/>
        </w:rPr>
        <w:t>_SWarchitectureDesignInterfaceDescription</w:t>
      </w:r>
      <w:r w:rsidR="00F00087">
        <w:rPr>
          <w:lang w:val="en-US"/>
        </w:rPr>
        <w:t xml:space="preserve"> document.</w:t>
      </w:r>
    </w:p>
    <w:p w14:paraId="766FEBD9" w14:textId="77777777" w:rsidR="00961FB3" w:rsidRPr="00DF07A5" w:rsidRDefault="00961FB3" w:rsidP="00961FB3">
      <w:pPr>
        <w:ind w:left="2127" w:hanging="1701"/>
        <w:rPr>
          <w:i/>
          <w:vanish/>
          <w:color w:val="008000"/>
          <w:lang w:val="en-US"/>
        </w:rPr>
      </w:pPr>
    </w:p>
    <w:p w14:paraId="3EB7CD68" w14:textId="77777777" w:rsidR="00961FB3" w:rsidRPr="00DF07A5" w:rsidRDefault="00961FB3" w:rsidP="00961FB3">
      <w:pPr>
        <w:ind w:left="2127" w:hanging="1701"/>
        <w:rPr>
          <w:u w:val="single"/>
          <w:lang w:val="en-US"/>
        </w:rPr>
      </w:pPr>
    </w:p>
    <w:p w14:paraId="2C4FE613" w14:textId="77777777" w:rsidR="00961FB3" w:rsidRPr="00DF07A5" w:rsidRDefault="00961FB3" w:rsidP="00961FB3">
      <w:pPr>
        <w:ind w:left="2127" w:hanging="1701"/>
        <w:rPr>
          <w:u w:val="single"/>
          <w:lang w:val="en-US"/>
        </w:rPr>
      </w:pPr>
    </w:p>
    <w:p w14:paraId="103A31D5" w14:textId="79909732" w:rsidR="00961FB3" w:rsidRPr="00DF07A5" w:rsidRDefault="00961FB3" w:rsidP="00961FB3">
      <w:pPr>
        <w:ind w:left="2127" w:hanging="1701"/>
        <w:rPr>
          <w:lang w:val="en-US"/>
        </w:rPr>
      </w:pPr>
      <w:r w:rsidRPr="00DF07A5">
        <w:rPr>
          <w:u w:val="single"/>
          <w:lang w:val="en-US"/>
        </w:rPr>
        <w:t>CONCLUSION</w:t>
      </w:r>
      <w:r w:rsidRPr="00DF07A5">
        <w:rPr>
          <w:lang w:val="en-US"/>
        </w:rPr>
        <w:t>:</w:t>
      </w:r>
      <w:r w:rsidRPr="00DF07A5">
        <w:rPr>
          <w:lang w:val="en-US"/>
        </w:rPr>
        <w:tab/>
        <w:t xml:space="preserve">Applicable </w:t>
      </w:r>
      <w:r w:rsidR="00F00087">
        <w:rPr>
          <w:lang w:val="en-US"/>
        </w:rPr>
        <w:t xml:space="preserve">from </w:t>
      </w:r>
      <w:r w:rsidR="00BE6ACF">
        <w:rPr>
          <w:b/>
          <w:lang w:val="en-US"/>
        </w:rPr>
        <w:t>R0</w:t>
      </w:r>
      <w:r w:rsidR="008A29FD">
        <w:rPr>
          <w:b/>
          <w:lang w:val="en-US"/>
        </w:rPr>
        <w:t>5</w:t>
      </w:r>
      <w:r w:rsidR="00BE6ACF">
        <w:rPr>
          <w:b/>
          <w:lang w:val="en-US"/>
        </w:rPr>
        <w:t>.0</w:t>
      </w:r>
      <w:r w:rsidRPr="00DF07A5">
        <w:rPr>
          <w:lang w:val="en-US"/>
        </w:rPr>
        <w:t xml:space="preserve"> SW release</w:t>
      </w:r>
    </w:p>
    <w:p w14:paraId="2396846F" w14:textId="77777777" w:rsidR="00961FB3" w:rsidRPr="00DF07A5" w:rsidRDefault="00961FB3" w:rsidP="00961FB3">
      <w:pPr>
        <w:ind w:left="2127" w:hanging="1701"/>
        <w:rPr>
          <w:lang w:val="en-US"/>
        </w:rPr>
      </w:pPr>
    </w:p>
    <w:p w14:paraId="606357CF" w14:textId="77777777" w:rsidR="00961FB3" w:rsidRPr="00DF07A5" w:rsidRDefault="00961FB3" w:rsidP="00961FB3">
      <w:pPr>
        <w:ind w:left="426" w:right="708"/>
        <w:rPr>
          <w:lang w:val="en-US"/>
        </w:rPr>
      </w:pPr>
    </w:p>
    <w:p w14:paraId="5E2C96F6" w14:textId="77777777" w:rsidR="00961FB3" w:rsidRPr="00DF07A5" w:rsidRDefault="00961FB3" w:rsidP="00961FB3">
      <w:pPr>
        <w:ind w:left="426" w:right="708"/>
        <w:rPr>
          <w:lang w:val="en-US"/>
        </w:rPr>
      </w:pPr>
    </w:p>
    <w:p w14:paraId="6FA83162" w14:textId="77777777" w:rsidR="00961FB3" w:rsidRPr="00DF07A5" w:rsidRDefault="00961FB3" w:rsidP="00961FB3">
      <w:pPr>
        <w:pBdr>
          <w:top w:val="single" w:sz="4" w:space="1" w:color="auto"/>
          <w:bottom w:val="single" w:sz="4" w:space="1" w:color="auto"/>
        </w:pBdr>
        <w:ind w:left="426" w:right="708"/>
        <w:jc w:val="center"/>
        <w:rPr>
          <w:b/>
          <w:lang w:val="en-US"/>
        </w:rPr>
      </w:pPr>
      <w:r w:rsidRPr="00DF07A5">
        <w:rPr>
          <w:b/>
          <w:lang w:val="en-US"/>
        </w:rPr>
        <w:t>THIS DOCUMENT CONTAINS HIDDEN TEXT</w:t>
      </w:r>
    </w:p>
    <w:p w14:paraId="227B6A86" w14:textId="77777777" w:rsidR="00961FB3" w:rsidRPr="00DF07A5" w:rsidRDefault="00961FB3" w:rsidP="00961FB3">
      <w:pPr>
        <w:ind w:left="426" w:right="708"/>
        <w:rPr>
          <w:lang w:val="en-US"/>
        </w:rPr>
      </w:pPr>
    </w:p>
    <w:p w14:paraId="73B25C23" w14:textId="77777777" w:rsidR="00961FB3" w:rsidRPr="00DF07A5" w:rsidRDefault="00961FB3" w:rsidP="00961FB3">
      <w:pPr>
        <w:ind w:left="426" w:right="708"/>
        <w:rPr>
          <w:lang w:val="en-US"/>
        </w:rPr>
        <w:sectPr w:rsidR="00961FB3" w:rsidRPr="00DF07A5" w:rsidSect="000D784D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 w:code="9"/>
          <w:pgMar w:top="1134" w:right="1134" w:bottom="1134" w:left="1134" w:header="720" w:footer="213" w:gutter="0"/>
          <w:cols w:space="720"/>
          <w:titlePg/>
        </w:sectPr>
      </w:pPr>
    </w:p>
    <w:p w14:paraId="1C85932B" w14:textId="77777777" w:rsidR="00961FB3" w:rsidRPr="00DF07A5" w:rsidRDefault="00961FB3" w:rsidP="00961FB3">
      <w:pPr>
        <w:pStyle w:val="titretableau"/>
        <w:tabs>
          <w:tab w:val="left" w:pos="567"/>
          <w:tab w:val="left" w:pos="1560"/>
          <w:tab w:val="left" w:pos="1843"/>
        </w:tabs>
        <w:spacing w:before="0" w:after="0"/>
        <w:rPr>
          <w:caps/>
          <w:lang w:val="en-US"/>
        </w:rPr>
      </w:pPr>
      <w:r w:rsidRPr="00DF07A5">
        <w:rPr>
          <w:caps/>
          <w:lang w:val="en-US"/>
        </w:rPr>
        <w:lastRenderedPageBreak/>
        <w:t>EVOLUTION OF THE DOCUMENT</w:t>
      </w:r>
    </w:p>
    <w:p w14:paraId="4B6B9430" w14:textId="77777777" w:rsidR="00961FB3" w:rsidRPr="00DF07A5" w:rsidRDefault="00961FB3" w:rsidP="00961FB3">
      <w:pPr>
        <w:pStyle w:val="Header"/>
        <w:tabs>
          <w:tab w:val="clear" w:pos="4536"/>
          <w:tab w:val="clear" w:pos="9072"/>
          <w:tab w:val="left" w:pos="567"/>
          <w:tab w:val="left" w:pos="1560"/>
          <w:tab w:val="left" w:pos="1843"/>
        </w:tabs>
        <w:rPr>
          <w:lang w:val="en-US"/>
        </w:rPr>
      </w:pPr>
    </w:p>
    <w:tbl>
      <w:tblPr>
        <w:tblW w:w="99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35"/>
        <w:gridCol w:w="1202"/>
        <w:gridCol w:w="1588"/>
        <w:gridCol w:w="5835"/>
      </w:tblGrid>
      <w:tr w:rsidR="00961FB3" w:rsidRPr="00DF07A5" w14:paraId="363A87CF" w14:textId="77777777" w:rsidTr="00B30106">
        <w:trPr>
          <w:trHeight w:val="325"/>
          <w:jc w:val="center"/>
        </w:trPr>
        <w:tc>
          <w:tcPr>
            <w:tcW w:w="1335" w:type="dxa"/>
            <w:tcBorders>
              <w:top w:val="single" w:sz="12" w:space="0" w:color="auto"/>
              <w:left w:val="single" w:sz="12" w:space="0" w:color="auto"/>
              <w:bottom w:val="nil"/>
            </w:tcBorders>
            <w:shd w:val="pct5" w:color="000000" w:fill="FFFFFF"/>
            <w:vAlign w:val="center"/>
          </w:tcPr>
          <w:p w14:paraId="7920DEC9" w14:textId="77777777" w:rsidR="00961FB3" w:rsidRPr="00DF07A5" w:rsidRDefault="00961FB3" w:rsidP="003A3F63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b/>
                <w:lang w:val="en-US"/>
              </w:rPr>
            </w:pPr>
            <w:r w:rsidRPr="00DF07A5">
              <w:rPr>
                <w:b/>
                <w:lang w:val="en-US"/>
              </w:rPr>
              <w:t>Issue</w:t>
            </w:r>
          </w:p>
        </w:tc>
        <w:tc>
          <w:tcPr>
            <w:tcW w:w="1202" w:type="dxa"/>
            <w:tcBorders>
              <w:top w:val="single" w:sz="12" w:space="0" w:color="auto"/>
              <w:bottom w:val="nil"/>
            </w:tcBorders>
            <w:shd w:val="pct5" w:color="000000" w:fill="FFFFFF"/>
            <w:vAlign w:val="center"/>
          </w:tcPr>
          <w:p w14:paraId="7D0FADB1" w14:textId="77777777" w:rsidR="00961FB3" w:rsidRPr="00DF07A5" w:rsidRDefault="00961FB3" w:rsidP="003A3F63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b/>
                <w:lang w:val="en-US"/>
              </w:rPr>
            </w:pPr>
            <w:r w:rsidRPr="00DF07A5">
              <w:rPr>
                <w:b/>
                <w:lang w:val="en-US"/>
              </w:rPr>
              <w:t>Date</w:t>
            </w:r>
          </w:p>
        </w:tc>
        <w:tc>
          <w:tcPr>
            <w:tcW w:w="1588" w:type="dxa"/>
            <w:tcBorders>
              <w:top w:val="single" w:sz="12" w:space="0" w:color="auto"/>
              <w:bottom w:val="nil"/>
            </w:tcBorders>
            <w:shd w:val="pct5" w:color="000000" w:fill="FFFFFF"/>
            <w:vAlign w:val="center"/>
          </w:tcPr>
          <w:p w14:paraId="5D875610" w14:textId="77777777" w:rsidR="00961FB3" w:rsidRPr="00DF07A5" w:rsidRDefault="00961FB3" w:rsidP="003A3F63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b/>
                <w:lang w:val="en-US"/>
              </w:rPr>
            </w:pPr>
            <w:r w:rsidRPr="00DF07A5">
              <w:rPr>
                <w:b/>
                <w:lang w:val="en-US"/>
              </w:rPr>
              <w:t>Author</w:t>
            </w:r>
          </w:p>
        </w:tc>
        <w:tc>
          <w:tcPr>
            <w:tcW w:w="5835" w:type="dxa"/>
            <w:tcBorders>
              <w:top w:val="single" w:sz="12" w:space="0" w:color="auto"/>
              <w:bottom w:val="nil"/>
              <w:right w:val="single" w:sz="12" w:space="0" w:color="auto"/>
            </w:tcBorders>
            <w:shd w:val="pct5" w:color="000000" w:fill="FFFFFF"/>
            <w:vAlign w:val="center"/>
          </w:tcPr>
          <w:p w14:paraId="2BFD79E8" w14:textId="77777777" w:rsidR="00961FB3" w:rsidRPr="00DF07A5" w:rsidRDefault="00961FB3" w:rsidP="003A3F63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b/>
                <w:lang w:val="en-US"/>
              </w:rPr>
            </w:pPr>
            <w:r w:rsidRPr="00DF07A5">
              <w:rPr>
                <w:b/>
                <w:lang w:val="en-US"/>
              </w:rPr>
              <w:t>Motive and nature of the modifications</w:t>
            </w:r>
          </w:p>
        </w:tc>
      </w:tr>
      <w:tr w:rsidR="00961FB3" w:rsidRPr="00DF07A5" w14:paraId="1BF12990" w14:textId="77777777" w:rsidTr="00B30106">
        <w:trPr>
          <w:trHeight w:val="325"/>
          <w:jc w:val="center"/>
        </w:trPr>
        <w:tc>
          <w:tcPr>
            <w:tcW w:w="133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E78D175" w14:textId="55F55ACF" w:rsidR="00961FB3" w:rsidRPr="00DF07A5" w:rsidRDefault="00006BD1" w:rsidP="003A3F63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582A7E">
              <w:rPr>
                <w:lang w:val="en-US"/>
              </w:rPr>
              <w:t>.1.1</w:t>
            </w:r>
          </w:p>
        </w:tc>
        <w:tc>
          <w:tcPr>
            <w:tcW w:w="120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C087DB8" w14:textId="2F769048" w:rsidR="00961FB3" w:rsidRPr="00DF07A5" w:rsidRDefault="00582A7E" w:rsidP="00DE504E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02</w:t>
            </w:r>
            <w:r w:rsidR="00D34F57">
              <w:rPr>
                <w:lang w:val="en-US"/>
              </w:rPr>
              <w:t>.</w:t>
            </w:r>
            <w:r w:rsidR="00DE504E">
              <w:rPr>
                <w:lang w:val="en-US"/>
              </w:rPr>
              <w:t>0</w:t>
            </w:r>
            <w:r>
              <w:rPr>
                <w:lang w:val="en-US"/>
              </w:rPr>
              <w:t>9</w:t>
            </w:r>
            <w:r w:rsidR="00D34F57">
              <w:rPr>
                <w:lang w:val="en-US"/>
              </w:rPr>
              <w:t>.</w:t>
            </w:r>
            <w:r w:rsidR="00D60C1A" w:rsidRPr="00DF07A5">
              <w:rPr>
                <w:lang w:val="en-US"/>
              </w:rPr>
              <w:t>201</w:t>
            </w:r>
            <w:r>
              <w:rPr>
                <w:lang w:val="en-US"/>
              </w:rPr>
              <w:t>9</w:t>
            </w:r>
          </w:p>
        </w:tc>
        <w:tc>
          <w:tcPr>
            <w:tcW w:w="158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5FE05C8" w14:textId="77777777" w:rsidR="00582A7E" w:rsidRPr="00582A7E" w:rsidRDefault="00582A7E" w:rsidP="00582A7E">
            <w:pPr>
              <w:jc w:val="left"/>
              <w:rPr>
                <w:lang w:eastAsia="zh-CN"/>
              </w:rPr>
            </w:pPr>
            <w:r w:rsidRPr="00582A7E">
              <w:rPr>
                <w:lang w:eastAsia="zh-CN"/>
              </w:rPr>
              <w:t xml:space="preserve">Reymond Zhang </w:t>
            </w:r>
          </w:p>
          <w:p w14:paraId="6CCC04BC" w14:textId="39C281E5" w:rsidR="00961FB3" w:rsidRPr="00582A7E" w:rsidRDefault="00961FB3" w:rsidP="004D3329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</w:p>
        </w:tc>
        <w:tc>
          <w:tcPr>
            <w:tcW w:w="5835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E9B1A" w14:textId="24223476" w:rsidR="00961FB3" w:rsidRPr="00DF07A5" w:rsidRDefault="00961FB3" w:rsidP="00DE504E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rPr>
                <w:lang w:val="en-US"/>
              </w:rPr>
            </w:pPr>
            <w:r w:rsidRPr="00DF07A5">
              <w:rPr>
                <w:lang w:val="en-US"/>
              </w:rPr>
              <w:t>First release</w:t>
            </w:r>
            <w:r w:rsidR="002935F0" w:rsidRPr="00DF07A5">
              <w:rPr>
                <w:lang w:val="en-US"/>
              </w:rPr>
              <w:t xml:space="preserve"> (</w:t>
            </w:r>
            <w:r w:rsidR="00D414ED">
              <w:rPr>
                <w:lang w:val="en-US"/>
              </w:rPr>
              <w:t>extract</w:t>
            </w:r>
            <w:r w:rsidR="00DE504E">
              <w:rPr>
                <w:lang w:val="en-US"/>
              </w:rPr>
              <w:t xml:space="preserve"> from the full PP4G architecture document</w:t>
            </w:r>
            <w:r w:rsidR="002935F0" w:rsidRPr="00DF07A5">
              <w:rPr>
                <w:lang w:val="en-US"/>
              </w:rPr>
              <w:t>)</w:t>
            </w:r>
          </w:p>
        </w:tc>
      </w:tr>
      <w:tr w:rsidR="00477A2C" w:rsidRPr="00DF07A5" w14:paraId="5FE62BCF" w14:textId="77777777" w:rsidTr="00595EF3">
        <w:trPr>
          <w:trHeight w:val="60"/>
          <w:jc w:val="center"/>
        </w:trPr>
        <w:tc>
          <w:tcPr>
            <w:tcW w:w="99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07804BBC" w14:textId="3E73C8F5" w:rsidR="00477A2C" w:rsidRDefault="00477A2C" w:rsidP="00477A2C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 xml:space="preserve">Start </w:t>
            </w:r>
            <w:r w:rsidR="008649FD">
              <w:rPr>
                <w:lang w:eastAsia="zh-CN"/>
              </w:rPr>
              <w:t xml:space="preserve">DAI MMA </w:t>
            </w:r>
            <w:r>
              <w:rPr>
                <w:lang w:eastAsia="zh-CN"/>
              </w:rPr>
              <w:t>description based on extended document</w:t>
            </w:r>
          </w:p>
        </w:tc>
      </w:tr>
      <w:tr w:rsidR="00582A7E" w:rsidRPr="00DF07A5" w14:paraId="316A76B9" w14:textId="77777777" w:rsidTr="00B30106">
        <w:trPr>
          <w:trHeight w:val="60"/>
          <w:jc w:val="center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236562E" w14:textId="212275C0" w:rsidR="00582A7E" w:rsidRDefault="00582A7E" w:rsidP="00582A7E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>
              <w:rPr>
                <w:lang w:val="en-US"/>
              </w:rPr>
              <w:t>1.1.1.1</w:t>
            </w:r>
          </w:p>
        </w:tc>
        <w:tc>
          <w:tcPr>
            <w:tcW w:w="1202" w:type="dxa"/>
            <w:tcBorders>
              <w:top w:val="single" w:sz="4" w:space="0" w:color="auto"/>
              <w:bottom w:val="single" w:sz="4" w:space="0" w:color="auto"/>
            </w:tcBorders>
          </w:tcPr>
          <w:p w14:paraId="1994E09B" w14:textId="688FF58F" w:rsidR="00582A7E" w:rsidRDefault="00582A7E" w:rsidP="00582A7E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>18.08.2022</w:t>
            </w:r>
          </w:p>
        </w:tc>
        <w:tc>
          <w:tcPr>
            <w:tcW w:w="1588" w:type="dxa"/>
            <w:tcBorders>
              <w:top w:val="single" w:sz="4" w:space="0" w:color="auto"/>
              <w:bottom w:val="single" w:sz="4" w:space="0" w:color="auto"/>
            </w:tcBorders>
          </w:tcPr>
          <w:p w14:paraId="7F794F21" w14:textId="65C118BC" w:rsidR="00582A7E" w:rsidRDefault="00582A7E" w:rsidP="00582A7E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left"/>
              <w:rPr>
                <w:lang w:eastAsia="zh-CN"/>
              </w:rPr>
            </w:pPr>
            <w:r>
              <w:rPr>
                <w:lang w:eastAsia="zh-CN"/>
              </w:rPr>
              <w:t>M. Obada</w:t>
            </w:r>
          </w:p>
        </w:tc>
        <w:tc>
          <w:tcPr>
            <w:tcW w:w="58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DA75C" w14:textId="45C8DF5C" w:rsidR="00582A7E" w:rsidRPr="00AE7410" w:rsidRDefault="00582A7E" w:rsidP="00582A7E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left"/>
              <w:rPr>
                <w:lang w:eastAsia="zh-CN"/>
              </w:rPr>
            </w:pPr>
            <w:r>
              <w:rPr>
                <w:lang w:val="en-US"/>
              </w:rPr>
              <w:t>Initial revision</w:t>
            </w:r>
          </w:p>
        </w:tc>
      </w:tr>
      <w:tr w:rsidR="00582A7E" w:rsidRPr="00DF07A5" w14:paraId="52BBB624" w14:textId="77777777" w:rsidTr="00B30106">
        <w:trPr>
          <w:trHeight w:val="60"/>
          <w:jc w:val="center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3043FE3" w14:textId="5110E301" w:rsidR="00582A7E" w:rsidRPr="00AE7410" w:rsidRDefault="00582A7E" w:rsidP="00582A7E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>1.1.1.2</w:t>
            </w:r>
          </w:p>
        </w:tc>
        <w:tc>
          <w:tcPr>
            <w:tcW w:w="1202" w:type="dxa"/>
            <w:tcBorders>
              <w:top w:val="single" w:sz="4" w:space="0" w:color="auto"/>
              <w:bottom w:val="single" w:sz="4" w:space="0" w:color="auto"/>
            </w:tcBorders>
          </w:tcPr>
          <w:p w14:paraId="4513B6F7" w14:textId="51C5FBBD" w:rsidR="00582A7E" w:rsidRDefault="00582A7E" w:rsidP="00582A7E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>18.08.2022</w:t>
            </w:r>
          </w:p>
        </w:tc>
        <w:tc>
          <w:tcPr>
            <w:tcW w:w="1588" w:type="dxa"/>
            <w:tcBorders>
              <w:top w:val="single" w:sz="4" w:space="0" w:color="auto"/>
              <w:bottom w:val="single" w:sz="4" w:space="0" w:color="auto"/>
            </w:tcBorders>
          </w:tcPr>
          <w:p w14:paraId="205EF0DB" w14:textId="3597634D" w:rsidR="00582A7E" w:rsidRDefault="00582A7E" w:rsidP="00582A7E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left"/>
              <w:rPr>
                <w:lang w:eastAsia="zh-CN"/>
              </w:rPr>
            </w:pPr>
            <w:r>
              <w:rPr>
                <w:lang w:eastAsia="zh-CN"/>
              </w:rPr>
              <w:t>M. Obada</w:t>
            </w:r>
          </w:p>
        </w:tc>
        <w:tc>
          <w:tcPr>
            <w:tcW w:w="58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AD434" w14:textId="28670349" w:rsidR="00582A7E" w:rsidRDefault="00582A7E" w:rsidP="00582A7E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left"/>
              <w:rPr>
                <w:lang w:eastAsia="zh-CN"/>
              </w:rPr>
            </w:pPr>
            <w:r>
              <w:rPr>
                <w:lang w:eastAsia="zh-CN"/>
              </w:rPr>
              <w:t>Update for R3.0</w:t>
            </w:r>
          </w:p>
        </w:tc>
      </w:tr>
      <w:tr w:rsidR="00582A7E" w:rsidRPr="00DF07A5" w14:paraId="39E9F879" w14:textId="77777777" w:rsidTr="00B30106">
        <w:trPr>
          <w:trHeight w:val="60"/>
          <w:jc w:val="center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930A9E0" w14:textId="14162D3B" w:rsidR="00582A7E" w:rsidRDefault="00582A7E" w:rsidP="00582A7E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>1.1.1.3</w:t>
            </w:r>
          </w:p>
        </w:tc>
        <w:tc>
          <w:tcPr>
            <w:tcW w:w="1202" w:type="dxa"/>
            <w:tcBorders>
              <w:top w:val="single" w:sz="4" w:space="0" w:color="auto"/>
              <w:bottom w:val="single" w:sz="4" w:space="0" w:color="auto"/>
            </w:tcBorders>
          </w:tcPr>
          <w:p w14:paraId="6AF1BFE1" w14:textId="6181B61A" w:rsidR="00582A7E" w:rsidRDefault="00582A7E" w:rsidP="00582A7E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>18.08.2022</w:t>
            </w:r>
          </w:p>
        </w:tc>
        <w:tc>
          <w:tcPr>
            <w:tcW w:w="1588" w:type="dxa"/>
            <w:tcBorders>
              <w:top w:val="single" w:sz="4" w:space="0" w:color="auto"/>
              <w:bottom w:val="single" w:sz="4" w:space="0" w:color="auto"/>
            </w:tcBorders>
          </w:tcPr>
          <w:p w14:paraId="575AFBD8" w14:textId="2616D46D" w:rsidR="00582A7E" w:rsidRDefault="00582A7E" w:rsidP="00582A7E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left"/>
              <w:rPr>
                <w:lang w:eastAsia="zh-CN"/>
              </w:rPr>
            </w:pPr>
            <w:r>
              <w:rPr>
                <w:lang w:eastAsia="zh-CN"/>
              </w:rPr>
              <w:t>M. Obada</w:t>
            </w:r>
          </w:p>
        </w:tc>
        <w:tc>
          <w:tcPr>
            <w:tcW w:w="58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C76E4" w14:textId="5334EAB4" w:rsidR="00582A7E" w:rsidRPr="00AE7410" w:rsidRDefault="00582A7E" w:rsidP="00582A7E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left"/>
              <w:rPr>
                <w:lang w:eastAsia="zh-CN"/>
              </w:rPr>
            </w:pPr>
            <w:r>
              <w:rPr>
                <w:lang w:eastAsia="zh-CN"/>
              </w:rPr>
              <w:t>Update revision history</w:t>
            </w:r>
          </w:p>
        </w:tc>
      </w:tr>
      <w:tr w:rsidR="00D34F57" w:rsidRPr="00DF07A5" w14:paraId="0A565811" w14:textId="77777777" w:rsidTr="00B30106">
        <w:trPr>
          <w:trHeight w:val="60"/>
          <w:jc w:val="center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EA988A0" w14:textId="2BC2E8F2" w:rsidR="00D34F57" w:rsidRDefault="00D34F57" w:rsidP="00582A7E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>1.1.1.4</w:t>
            </w:r>
          </w:p>
        </w:tc>
        <w:tc>
          <w:tcPr>
            <w:tcW w:w="1202" w:type="dxa"/>
            <w:tcBorders>
              <w:top w:val="single" w:sz="4" w:space="0" w:color="auto"/>
              <w:bottom w:val="single" w:sz="4" w:space="0" w:color="auto"/>
            </w:tcBorders>
          </w:tcPr>
          <w:p w14:paraId="48EB70B7" w14:textId="7EC2CC32" w:rsidR="00D34F57" w:rsidRDefault="00D34F57" w:rsidP="00582A7E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>23.08.2022</w:t>
            </w:r>
          </w:p>
        </w:tc>
        <w:tc>
          <w:tcPr>
            <w:tcW w:w="1588" w:type="dxa"/>
            <w:tcBorders>
              <w:top w:val="single" w:sz="4" w:space="0" w:color="auto"/>
              <w:bottom w:val="single" w:sz="4" w:space="0" w:color="auto"/>
            </w:tcBorders>
          </w:tcPr>
          <w:p w14:paraId="0B4FE96F" w14:textId="093F8D6D" w:rsidR="00D34F57" w:rsidRDefault="00D34F57" w:rsidP="00582A7E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left"/>
              <w:rPr>
                <w:lang w:eastAsia="zh-CN"/>
              </w:rPr>
            </w:pPr>
            <w:r>
              <w:rPr>
                <w:lang w:eastAsia="zh-CN"/>
              </w:rPr>
              <w:t>M. Obada</w:t>
            </w:r>
          </w:p>
        </w:tc>
        <w:tc>
          <w:tcPr>
            <w:tcW w:w="58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B0FB5" w14:textId="2D7E22B9" w:rsidR="00D34F57" w:rsidRDefault="00D34F57" w:rsidP="00582A7E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left"/>
              <w:rPr>
                <w:lang w:eastAsia="zh-CN"/>
              </w:rPr>
            </w:pPr>
            <w:r>
              <w:rPr>
                <w:lang w:eastAsia="zh-CN"/>
              </w:rPr>
              <w:t>Fix findings from review</w:t>
            </w:r>
          </w:p>
        </w:tc>
      </w:tr>
      <w:tr w:rsidR="005419F3" w:rsidRPr="00DF07A5" w14:paraId="6FE6F66D" w14:textId="77777777" w:rsidTr="00B30106">
        <w:trPr>
          <w:trHeight w:val="60"/>
          <w:jc w:val="center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6035CB8" w14:textId="218BDBA8" w:rsidR="005419F3" w:rsidRDefault="005419F3" w:rsidP="005419F3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>1.1.1.5</w:t>
            </w:r>
          </w:p>
        </w:tc>
        <w:tc>
          <w:tcPr>
            <w:tcW w:w="1202" w:type="dxa"/>
            <w:tcBorders>
              <w:top w:val="single" w:sz="4" w:space="0" w:color="auto"/>
              <w:bottom w:val="single" w:sz="4" w:space="0" w:color="auto"/>
            </w:tcBorders>
          </w:tcPr>
          <w:p w14:paraId="2A08FEE6" w14:textId="07DC5373" w:rsidR="005419F3" w:rsidRDefault="005419F3" w:rsidP="005419F3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>25.08.2022</w:t>
            </w:r>
          </w:p>
        </w:tc>
        <w:tc>
          <w:tcPr>
            <w:tcW w:w="1588" w:type="dxa"/>
            <w:tcBorders>
              <w:top w:val="single" w:sz="4" w:space="0" w:color="auto"/>
              <w:bottom w:val="single" w:sz="4" w:space="0" w:color="auto"/>
            </w:tcBorders>
          </w:tcPr>
          <w:p w14:paraId="3627814A" w14:textId="4C9C332E" w:rsidR="005419F3" w:rsidRDefault="005419F3" w:rsidP="005419F3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left"/>
              <w:rPr>
                <w:lang w:eastAsia="zh-CN"/>
              </w:rPr>
            </w:pPr>
            <w:r>
              <w:rPr>
                <w:lang w:eastAsia="zh-CN"/>
              </w:rPr>
              <w:t>M. Obada</w:t>
            </w:r>
          </w:p>
        </w:tc>
        <w:tc>
          <w:tcPr>
            <w:tcW w:w="58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7D584" w14:textId="1F644F72" w:rsidR="005419F3" w:rsidRDefault="005419F3" w:rsidP="005419F3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left"/>
              <w:rPr>
                <w:lang w:eastAsia="zh-CN"/>
              </w:rPr>
            </w:pPr>
            <w:r>
              <w:rPr>
                <w:lang w:eastAsia="zh-CN"/>
              </w:rPr>
              <w:t>Fix findings from review</w:t>
            </w:r>
          </w:p>
        </w:tc>
      </w:tr>
      <w:tr w:rsidR="00B53CF7" w:rsidRPr="00DF07A5" w14:paraId="2D075AD7" w14:textId="77777777" w:rsidTr="00B30106">
        <w:trPr>
          <w:trHeight w:val="60"/>
          <w:jc w:val="center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0530714" w14:textId="2A525DEF" w:rsidR="00B53CF7" w:rsidRDefault="00B53CF7" w:rsidP="005419F3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>1.1.1.6</w:t>
            </w:r>
          </w:p>
        </w:tc>
        <w:tc>
          <w:tcPr>
            <w:tcW w:w="1202" w:type="dxa"/>
            <w:tcBorders>
              <w:top w:val="single" w:sz="4" w:space="0" w:color="auto"/>
              <w:bottom w:val="single" w:sz="4" w:space="0" w:color="auto"/>
            </w:tcBorders>
          </w:tcPr>
          <w:p w14:paraId="3C437CC2" w14:textId="2D7370CD" w:rsidR="00B53CF7" w:rsidRDefault="00B53CF7" w:rsidP="005419F3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>08.11.2022</w:t>
            </w:r>
          </w:p>
        </w:tc>
        <w:tc>
          <w:tcPr>
            <w:tcW w:w="1588" w:type="dxa"/>
            <w:tcBorders>
              <w:top w:val="single" w:sz="4" w:space="0" w:color="auto"/>
              <w:bottom w:val="single" w:sz="4" w:space="0" w:color="auto"/>
            </w:tcBorders>
          </w:tcPr>
          <w:p w14:paraId="0415E6F0" w14:textId="6ADD6961" w:rsidR="00B53CF7" w:rsidRDefault="00B53CF7" w:rsidP="005419F3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left"/>
              <w:rPr>
                <w:lang w:eastAsia="zh-CN"/>
              </w:rPr>
            </w:pPr>
            <w:r>
              <w:rPr>
                <w:lang w:eastAsia="zh-CN"/>
              </w:rPr>
              <w:t>M. Obada</w:t>
            </w:r>
          </w:p>
        </w:tc>
        <w:tc>
          <w:tcPr>
            <w:tcW w:w="58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92B1A" w14:textId="632BFA61" w:rsidR="00B53CF7" w:rsidRDefault="00B53CF7" w:rsidP="005419F3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left"/>
              <w:rPr>
                <w:lang w:eastAsia="zh-CN"/>
              </w:rPr>
            </w:pPr>
            <w:r>
              <w:rPr>
                <w:lang w:eastAsia="zh-CN"/>
              </w:rPr>
              <w:t>Update for R4.0</w:t>
            </w:r>
          </w:p>
        </w:tc>
      </w:tr>
      <w:tr w:rsidR="00B52523" w:rsidRPr="00DF07A5" w14:paraId="16EC4837" w14:textId="77777777" w:rsidTr="00B30106">
        <w:trPr>
          <w:trHeight w:val="60"/>
          <w:jc w:val="center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C8326F0" w14:textId="024A89E1" w:rsidR="00B52523" w:rsidRDefault="00B52523" w:rsidP="005419F3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>1.1.1.7</w:t>
            </w:r>
          </w:p>
        </w:tc>
        <w:tc>
          <w:tcPr>
            <w:tcW w:w="1202" w:type="dxa"/>
            <w:tcBorders>
              <w:top w:val="single" w:sz="4" w:space="0" w:color="auto"/>
              <w:bottom w:val="single" w:sz="4" w:space="0" w:color="auto"/>
            </w:tcBorders>
          </w:tcPr>
          <w:p w14:paraId="0E7990CB" w14:textId="559A2722" w:rsidR="00B52523" w:rsidRDefault="00B52523" w:rsidP="005419F3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>20.12.2022</w:t>
            </w:r>
          </w:p>
        </w:tc>
        <w:tc>
          <w:tcPr>
            <w:tcW w:w="1588" w:type="dxa"/>
            <w:tcBorders>
              <w:top w:val="single" w:sz="4" w:space="0" w:color="auto"/>
              <w:bottom w:val="single" w:sz="4" w:space="0" w:color="auto"/>
            </w:tcBorders>
          </w:tcPr>
          <w:p w14:paraId="68B479C9" w14:textId="0152FB55" w:rsidR="00B52523" w:rsidRDefault="00B52523" w:rsidP="005419F3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left"/>
              <w:rPr>
                <w:lang w:eastAsia="zh-CN"/>
              </w:rPr>
            </w:pPr>
            <w:r>
              <w:rPr>
                <w:lang w:eastAsia="zh-CN"/>
              </w:rPr>
              <w:t>M. Serban</w:t>
            </w:r>
          </w:p>
        </w:tc>
        <w:tc>
          <w:tcPr>
            <w:tcW w:w="58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0FD24" w14:textId="39C26FFF" w:rsidR="00B52523" w:rsidRDefault="00B52523" w:rsidP="005419F3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left"/>
              <w:rPr>
                <w:lang w:eastAsia="zh-CN"/>
              </w:rPr>
            </w:pPr>
            <w:r>
              <w:rPr>
                <w:lang w:eastAsia="zh-CN"/>
              </w:rPr>
              <w:t>Update for R5.0</w:t>
            </w:r>
          </w:p>
        </w:tc>
      </w:tr>
      <w:tr w:rsidR="0025094C" w:rsidRPr="00DF07A5" w14:paraId="51DC54D8" w14:textId="77777777" w:rsidTr="00B30106">
        <w:trPr>
          <w:trHeight w:val="60"/>
          <w:jc w:val="center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6A1BC26" w14:textId="059EB7EB" w:rsidR="0025094C" w:rsidRDefault="0025094C" w:rsidP="005419F3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>1.1.1.8</w:t>
            </w:r>
          </w:p>
        </w:tc>
        <w:tc>
          <w:tcPr>
            <w:tcW w:w="1202" w:type="dxa"/>
            <w:tcBorders>
              <w:top w:val="single" w:sz="4" w:space="0" w:color="auto"/>
              <w:bottom w:val="single" w:sz="4" w:space="0" w:color="auto"/>
            </w:tcBorders>
          </w:tcPr>
          <w:p w14:paraId="55BBB254" w14:textId="69453BF2" w:rsidR="0025094C" w:rsidRDefault="0025094C" w:rsidP="005419F3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>07.02.2023</w:t>
            </w:r>
          </w:p>
        </w:tc>
        <w:tc>
          <w:tcPr>
            <w:tcW w:w="1588" w:type="dxa"/>
            <w:tcBorders>
              <w:top w:val="single" w:sz="4" w:space="0" w:color="auto"/>
              <w:bottom w:val="single" w:sz="4" w:space="0" w:color="auto"/>
            </w:tcBorders>
          </w:tcPr>
          <w:p w14:paraId="1CB52705" w14:textId="1C5512A5" w:rsidR="0025094C" w:rsidRDefault="0025094C" w:rsidP="005419F3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left"/>
              <w:rPr>
                <w:lang w:eastAsia="zh-CN"/>
              </w:rPr>
            </w:pPr>
            <w:r>
              <w:rPr>
                <w:lang w:eastAsia="zh-CN"/>
              </w:rPr>
              <w:t>M. Serban</w:t>
            </w:r>
          </w:p>
        </w:tc>
        <w:tc>
          <w:tcPr>
            <w:tcW w:w="58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6B0DF" w14:textId="2E0E8294" w:rsidR="0025094C" w:rsidRDefault="0025094C" w:rsidP="005419F3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left"/>
              <w:rPr>
                <w:lang w:eastAsia="zh-CN"/>
              </w:rPr>
            </w:pPr>
            <w:r>
              <w:rPr>
                <w:lang w:eastAsia="zh-CN"/>
              </w:rPr>
              <w:t>Update</w:t>
            </w:r>
            <w:r w:rsidR="0060180F">
              <w:rPr>
                <w:lang w:eastAsia="zh-CN"/>
              </w:rPr>
              <w:t>d figure and functions in run table</w:t>
            </w:r>
          </w:p>
        </w:tc>
      </w:tr>
      <w:tr w:rsidR="00FD7D91" w:rsidRPr="00DF07A5" w14:paraId="34EAC74A" w14:textId="77777777" w:rsidTr="00B30106">
        <w:trPr>
          <w:trHeight w:val="60"/>
          <w:jc w:val="center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13673E9" w14:textId="5F79F6BB" w:rsidR="00FD7D91" w:rsidRDefault="00FD7D91" w:rsidP="005419F3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>1.1.1.9</w:t>
            </w:r>
          </w:p>
        </w:tc>
        <w:tc>
          <w:tcPr>
            <w:tcW w:w="1202" w:type="dxa"/>
            <w:tcBorders>
              <w:top w:val="single" w:sz="4" w:space="0" w:color="auto"/>
              <w:bottom w:val="single" w:sz="4" w:space="0" w:color="auto"/>
            </w:tcBorders>
          </w:tcPr>
          <w:p w14:paraId="31099826" w14:textId="0038E9D9" w:rsidR="00FD7D91" w:rsidRDefault="00FD7D91" w:rsidP="005419F3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>08.02.</w:t>
            </w:r>
            <w:r w:rsidR="006344EF">
              <w:rPr>
                <w:lang w:eastAsia="zh-CN"/>
              </w:rPr>
              <w:t>20</w:t>
            </w:r>
            <w:r>
              <w:rPr>
                <w:lang w:eastAsia="zh-CN"/>
              </w:rPr>
              <w:t>23</w:t>
            </w:r>
          </w:p>
        </w:tc>
        <w:tc>
          <w:tcPr>
            <w:tcW w:w="1588" w:type="dxa"/>
            <w:tcBorders>
              <w:top w:val="single" w:sz="4" w:space="0" w:color="auto"/>
              <w:bottom w:val="single" w:sz="4" w:space="0" w:color="auto"/>
            </w:tcBorders>
          </w:tcPr>
          <w:p w14:paraId="581EAFDD" w14:textId="65662421" w:rsidR="00FD7D91" w:rsidRDefault="00FD7D91" w:rsidP="005419F3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left"/>
              <w:rPr>
                <w:lang w:eastAsia="zh-CN"/>
              </w:rPr>
            </w:pPr>
            <w:r>
              <w:rPr>
                <w:lang w:eastAsia="zh-CN"/>
              </w:rPr>
              <w:t>M. Serban</w:t>
            </w:r>
          </w:p>
        </w:tc>
        <w:tc>
          <w:tcPr>
            <w:tcW w:w="58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D84C2" w14:textId="62A567AE" w:rsidR="00FD7D91" w:rsidRDefault="00FD7D91" w:rsidP="005419F3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left"/>
              <w:rPr>
                <w:lang w:eastAsia="zh-CN"/>
              </w:rPr>
            </w:pPr>
            <w:r>
              <w:rPr>
                <w:lang w:eastAsia="zh-CN"/>
              </w:rPr>
              <w:t>Fix findings from review</w:t>
            </w:r>
          </w:p>
        </w:tc>
      </w:tr>
      <w:tr w:rsidR="00957E3A" w:rsidRPr="00DF07A5" w14:paraId="72A6F7C5" w14:textId="77777777" w:rsidTr="00B30106">
        <w:trPr>
          <w:trHeight w:val="60"/>
          <w:jc w:val="center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96478E6" w14:textId="515C74E4" w:rsidR="00957E3A" w:rsidRDefault="00957E3A" w:rsidP="005419F3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>1.1.1.10</w:t>
            </w:r>
          </w:p>
        </w:tc>
        <w:tc>
          <w:tcPr>
            <w:tcW w:w="1202" w:type="dxa"/>
            <w:tcBorders>
              <w:top w:val="single" w:sz="4" w:space="0" w:color="auto"/>
              <w:bottom w:val="single" w:sz="4" w:space="0" w:color="auto"/>
            </w:tcBorders>
          </w:tcPr>
          <w:p w14:paraId="7E7EFD19" w14:textId="119625B7" w:rsidR="00957E3A" w:rsidRDefault="00957E3A" w:rsidP="005419F3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>04.05.2023</w:t>
            </w:r>
          </w:p>
        </w:tc>
        <w:tc>
          <w:tcPr>
            <w:tcW w:w="1588" w:type="dxa"/>
            <w:tcBorders>
              <w:top w:val="single" w:sz="4" w:space="0" w:color="auto"/>
              <w:bottom w:val="single" w:sz="4" w:space="0" w:color="auto"/>
            </w:tcBorders>
          </w:tcPr>
          <w:p w14:paraId="68C09759" w14:textId="2CAAE521" w:rsidR="00957E3A" w:rsidRDefault="00957E3A" w:rsidP="005419F3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left"/>
              <w:rPr>
                <w:lang w:eastAsia="zh-CN"/>
              </w:rPr>
            </w:pPr>
            <w:r>
              <w:rPr>
                <w:lang w:eastAsia="zh-CN"/>
              </w:rPr>
              <w:t>M. Obada</w:t>
            </w:r>
          </w:p>
        </w:tc>
        <w:tc>
          <w:tcPr>
            <w:tcW w:w="58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B277F" w14:textId="44D76BE0" w:rsidR="00957E3A" w:rsidRDefault="00957E3A" w:rsidP="005419F3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left"/>
              <w:rPr>
                <w:lang w:eastAsia="zh-CN"/>
              </w:rPr>
            </w:pPr>
            <w:r>
              <w:rPr>
                <w:lang w:eastAsia="zh-CN"/>
              </w:rPr>
              <w:t>Update for 6.0</w:t>
            </w:r>
          </w:p>
        </w:tc>
      </w:tr>
      <w:tr w:rsidR="00D450C1" w:rsidRPr="00DF07A5" w14:paraId="7B8C8799" w14:textId="77777777" w:rsidTr="00B30106">
        <w:trPr>
          <w:trHeight w:val="60"/>
          <w:jc w:val="center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74B898F" w14:textId="231A7F20" w:rsidR="00D450C1" w:rsidRDefault="00D450C1" w:rsidP="00D450C1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 xml:space="preserve">1.1.1.11 </w:t>
            </w:r>
          </w:p>
        </w:tc>
        <w:tc>
          <w:tcPr>
            <w:tcW w:w="1202" w:type="dxa"/>
            <w:tcBorders>
              <w:top w:val="single" w:sz="4" w:space="0" w:color="auto"/>
              <w:bottom w:val="single" w:sz="4" w:space="0" w:color="auto"/>
            </w:tcBorders>
          </w:tcPr>
          <w:p w14:paraId="57E92ECE" w14:textId="091E69F4" w:rsidR="00D450C1" w:rsidRDefault="00D450C1" w:rsidP="00D450C1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>08.05.2023</w:t>
            </w:r>
          </w:p>
        </w:tc>
        <w:tc>
          <w:tcPr>
            <w:tcW w:w="1588" w:type="dxa"/>
            <w:tcBorders>
              <w:top w:val="single" w:sz="4" w:space="0" w:color="auto"/>
              <w:bottom w:val="single" w:sz="4" w:space="0" w:color="auto"/>
            </w:tcBorders>
          </w:tcPr>
          <w:p w14:paraId="27B57858" w14:textId="7B5E0871" w:rsidR="00D450C1" w:rsidRDefault="00D450C1" w:rsidP="00D450C1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left"/>
              <w:rPr>
                <w:lang w:eastAsia="zh-CN"/>
              </w:rPr>
            </w:pPr>
            <w:r>
              <w:rPr>
                <w:lang w:eastAsia="zh-CN"/>
              </w:rPr>
              <w:t>M. Obada</w:t>
            </w:r>
          </w:p>
        </w:tc>
        <w:tc>
          <w:tcPr>
            <w:tcW w:w="58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683D5" w14:textId="4CC029D8" w:rsidR="00D450C1" w:rsidRDefault="00D450C1" w:rsidP="00D450C1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left"/>
              <w:rPr>
                <w:lang w:eastAsia="zh-CN"/>
              </w:rPr>
            </w:pPr>
            <w:r>
              <w:rPr>
                <w:lang w:eastAsia="zh-CN"/>
              </w:rPr>
              <w:t>Update traceability for reset cause autotest</w:t>
            </w:r>
          </w:p>
        </w:tc>
      </w:tr>
      <w:tr w:rsidR="007A0CE2" w:rsidRPr="00DF07A5" w14:paraId="708888D7" w14:textId="77777777" w:rsidTr="00B30106">
        <w:trPr>
          <w:trHeight w:val="60"/>
          <w:jc w:val="center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F20662F" w14:textId="4CF3669C" w:rsidR="007A0CE2" w:rsidRDefault="007A0CE2" w:rsidP="007A0CE2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>1.1.1.12</w:t>
            </w:r>
          </w:p>
        </w:tc>
        <w:tc>
          <w:tcPr>
            <w:tcW w:w="1202" w:type="dxa"/>
            <w:tcBorders>
              <w:top w:val="single" w:sz="4" w:space="0" w:color="auto"/>
              <w:bottom w:val="single" w:sz="4" w:space="0" w:color="auto"/>
            </w:tcBorders>
          </w:tcPr>
          <w:p w14:paraId="78FCF861" w14:textId="7B2306B0" w:rsidR="007A0CE2" w:rsidRDefault="007A0CE2" w:rsidP="007A0CE2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>08.05.2023</w:t>
            </w:r>
          </w:p>
        </w:tc>
        <w:tc>
          <w:tcPr>
            <w:tcW w:w="1588" w:type="dxa"/>
            <w:tcBorders>
              <w:top w:val="single" w:sz="4" w:space="0" w:color="auto"/>
              <w:bottom w:val="single" w:sz="4" w:space="0" w:color="auto"/>
            </w:tcBorders>
          </w:tcPr>
          <w:p w14:paraId="1BD1A33E" w14:textId="09C480CE" w:rsidR="007A0CE2" w:rsidRDefault="007A0CE2" w:rsidP="007A0CE2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left"/>
              <w:rPr>
                <w:lang w:eastAsia="zh-CN"/>
              </w:rPr>
            </w:pPr>
            <w:r>
              <w:rPr>
                <w:lang w:eastAsia="zh-CN"/>
              </w:rPr>
              <w:t>M. Obada</w:t>
            </w:r>
          </w:p>
        </w:tc>
        <w:tc>
          <w:tcPr>
            <w:tcW w:w="58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03AB1" w14:textId="2606C7AE" w:rsidR="007A0CE2" w:rsidRDefault="007A0CE2" w:rsidP="007A0CE2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left"/>
              <w:rPr>
                <w:lang w:eastAsia="zh-CN"/>
              </w:rPr>
            </w:pPr>
            <w:r>
              <w:rPr>
                <w:lang w:eastAsia="zh-CN"/>
              </w:rPr>
              <w:t>Fix after review</w:t>
            </w:r>
          </w:p>
        </w:tc>
      </w:tr>
      <w:tr w:rsidR="009752E6" w:rsidRPr="00DF07A5" w14:paraId="7DF4A968" w14:textId="77777777" w:rsidTr="00B30106">
        <w:trPr>
          <w:trHeight w:val="60"/>
          <w:jc w:val="center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BAFA8FA" w14:textId="359150BF" w:rsidR="009752E6" w:rsidRDefault="009752E6" w:rsidP="009752E6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>1.1.1.</w:t>
            </w:r>
            <w:r w:rsidR="00377F44">
              <w:rPr>
                <w:lang w:eastAsia="zh-CN"/>
              </w:rPr>
              <w:t>1</w:t>
            </w:r>
            <w:r>
              <w:rPr>
                <w:lang w:eastAsia="zh-CN"/>
              </w:rPr>
              <w:t>3</w:t>
            </w:r>
          </w:p>
        </w:tc>
        <w:tc>
          <w:tcPr>
            <w:tcW w:w="1202" w:type="dxa"/>
            <w:tcBorders>
              <w:top w:val="single" w:sz="4" w:space="0" w:color="auto"/>
              <w:bottom w:val="single" w:sz="4" w:space="0" w:color="auto"/>
            </w:tcBorders>
          </w:tcPr>
          <w:p w14:paraId="4CF266F8" w14:textId="7C9F6816" w:rsidR="009752E6" w:rsidRDefault="009752E6" w:rsidP="009752E6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>12.05.2023</w:t>
            </w:r>
          </w:p>
        </w:tc>
        <w:tc>
          <w:tcPr>
            <w:tcW w:w="1588" w:type="dxa"/>
            <w:tcBorders>
              <w:top w:val="single" w:sz="4" w:space="0" w:color="auto"/>
              <w:bottom w:val="single" w:sz="4" w:space="0" w:color="auto"/>
            </w:tcBorders>
          </w:tcPr>
          <w:p w14:paraId="0A652485" w14:textId="6628493C" w:rsidR="009752E6" w:rsidRDefault="009752E6" w:rsidP="009752E6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left"/>
              <w:rPr>
                <w:lang w:eastAsia="zh-CN"/>
              </w:rPr>
            </w:pPr>
            <w:r>
              <w:rPr>
                <w:lang w:eastAsia="zh-CN"/>
              </w:rPr>
              <w:t>M. Obada</w:t>
            </w:r>
          </w:p>
        </w:tc>
        <w:tc>
          <w:tcPr>
            <w:tcW w:w="58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6AF6C" w14:textId="72FE5F5A" w:rsidR="009752E6" w:rsidRDefault="009752E6" w:rsidP="009752E6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left"/>
              <w:rPr>
                <w:lang w:eastAsia="zh-CN"/>
              </w:rPr>
            </w:pPr>
            <w:r>
              <w:rPr>
                <w:lang w:eastAsia="zh-CN"/>
              </w:rPr>
              <w:t>Update name spelling for diagram</w:t>
            </w:r>
          </w:p>
        </w:tc>
      </w:tr>
      <w:tr w:rsidR="00B479FC" w:rsidRPr="00DF07A5" w14:paraId="2C0D774C" w14:textId="77777777" w:rsidTr="00B30106">
        <w:trPr>
          <w:trHeight w:val="60"/>
          <w:jc w:val="center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17A63E6" w14:textId="5945DE58" w:rsidR="00B479FC" w:rsidRDefault="00B479FC" w:rsidP="009752E6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>1.1.1.14</w:t>
            </w:r>
          </w:p>
        </w:tc>
        <w:tc>
          <w:tcPr>
            <w:tcW w:w="1202" w:type="dxa"/>
            <w:tcBorders>
              <w:top w:val="single" w:sz="4" w:space="0" w:color="auto"/>
              <w:bottom w:val="single" w:sz="4" w:space="0" w:color="auto"/>
            </w:tcBorders>
          </w:tcPr>
          <w:p w14:paraId="3F572FBF" w14:textId="675D9285" w:rsidR="00B479FC" w:rsidRDefault="00B479FC" w:rsidP="009752E6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>22.06.2023</w:t>
            </w:r>
          </w:p>
        </w:tc>
        <w:tc>
          <w:tcPr>
            <w:tcW w:w="1588" w:type="dxa"/>
            <w:tcBorders>
              <w:top w:val="single" w:sz="4" w:space="0" w:color="auto"/>
              <w:bottom w:val="single" w:sz="4" w:space="0" w:color="auto"/>
            </w:tcBorders>
          </w:tcPr>
          <w:p w14:paraId="0ECF7DEB" w14:textId="08DD0C02" w:rsidR="00B479FC" w:rsidRDefault="00B479FC" w:rsidP="009752E6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left"/>
              <w:rPr>
                <w:lang w:eastAsia="zh-CN"/>
              </w:rPr>
            </w:pPr>
            <w:r>
              <w:rPr>
                <w:lang w:eastAsia="zh-CN"/>
              </w:rPr>
              <w:t>M.Obada</w:t>
            </w:r>
          </w:p>
        </w:tc>
        <w:tc>
          <w:tcPr>
            <w:tcW w:w="58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E5771" w14:textId="4AEB205F" w:rsidR="00B479FC" w:rsidRDefault="00B479FC" w:rsidP="009752E6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left"/>
              <w:rPr>
                <w:lang w:eastAsia="zh-CN"/>
              </w:rPr>
            </w:pPr>
            <w:r>
              <w:rPr>
                <w:lang w:eastAsia="zh-CN"/>
              </w:rPr>
              <w:t>Update traceability</w:t>
            </w:r>
          </w:p>
        </w:tc>
      </w:tr>
      <w:tr w:rsidR="00EF5B14" w:rsidRPr="00DF07A5" w14:paraId="5187EB07" w14:textId="77777777" w:rsidTr="00B30106">
        <w:trPr>
          <w:trHeight w:val="60"/>
          <w:jc w:val="center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0252EBA" w14:textId="570478C2" w:rsidR="00EF5B14" w:rsidRDefault="00EF5B14" w:rsidP="009752E6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>1.1.1.15</w:t>
            </w:r>
          </w:p>
        </w:tc>
        <w:tc>
          <w:tcPr>
            <w:tcW w:w="1202" w:type="dxa"/>
            <w:tcBorders>
              <w:top w:val="single" w:sz="4" w:space="0" w:color="auto"/>
              <w:bottom w:val="single" w:sz="4" w:space="0" w:color="auto"/>
            </w:tcBorders>
          </w:tcPr>
          <w:p w14:paraId="0D7E7F13" w14:textId="71C12192" w:rsidR="00EF5B14" w:rsidRDefault="00EF5B14" w:rsidP="009752E6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>24.08.2023</w:t>
            </w:r>
          </w:p>
        </w:tc>
        <w:tc>
          <w:tcPr>
            <w:tcW w:w="1588" w:type="dxa"/>
            <w:tcBorders>
              <w:top w:val="single" w:sz="4" w:space="0" w:color="auto"/>
              <w:bottom w:val="single" w:sz="4" w:space="0" w:color="auto"/>
            </w:tcBorders>
          </w:tcPr>
          <w:p w14:paraId="48DDA5C9" w14:textId="2F2EB208" w:rsidR="00EF5B14" w:rsidRDefault="00EF5B14" w:rsidP="009752E6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left"/>
              <w:rPr>
                <w:lang w:eastAsia="zh-CN"/>
              </w:rPr>
            </w:pPr>
            <w:r>
              <w:rPr>
                <w:lang w:eastAsia="zh-CN"/>
              </w:rPr>
              <w:t>M. Obada</w:t>
            </w:r>
          </w:p>
        </w:tc>
        <w:tc>
          <w:tcPr>
            <w:tcW w:w="58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DFE76" w14:textId="6DE34101" w:rsidR="00EF5B14" w:rsidRDefault="00EF5B14" w:rsidP="009752E6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left"/>
              <w:rPr>
                <w:lang w:eastAsia="zh-CN"/>
              </w:rPr>
            </w:pPr>
            <w:r>
              <w:rPr>
                <w:lang w:eastAsia="zh-CN"/>
              </w:rPr>
              <w:t>Update document for R07.0</w:t>
            </w:r>
          </w:p>
        </w:tc>
      </w:tr>
      <w:tr w:rsidR="00ED7328" w:rsidRPr="00DF07A5" w14:paraId="09F0842C" w14:textId="77777777" w:rsidTr="00B30106">
        <w:trPr>
          <w:trHeight w:val="60"/>
          <w:jc w:val="center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862DF98" w14:textId="2B8028D9" w:rsidR="00ED7328" w:rsidRDefault="00ED7328" w:rsidP="00ED7328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>1.1.1.16</w:t>
            </w:r>
          </w:p>
        </w:tc>
        <w:tc>
          <w:tcPr>
            <w:tcW w:w="1202" w:type="dxa"/>
            <w:tcBorders>
              <w:top w:val="single" w:sz="4" w:space="0" w:color="auto"/>
              <w:bottom w:val="single" w:sz="4" w:space="0" w:color="auto"/>
            </w:tcBorders>
          </w:tcPr>
          <w:p w14:paraId="44288B08" w14:textId="06CFA38A" w:rsidR="00ED7328" w:rsidRDefault="00ED7328" w:rsidP="00ED7328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>01.09.2023</w:t>
            </w:r>
          </w:p>
        </w:tc>
        <w:tc>
          <w:tcPr>
            <w:tcW w:w="1588" w:type="dxa"/>
            <w:tcBorders>
              <w:top w:val="single" w:sz="4" w:space="0" w:color="auto"/>
              <w:bottom w:val="single" w:sz="4" w:space="0" w:color="auto"/>
            </w:tcBorders>
          </w:tcPr>
          <w:p w14:paraId="626A9050" w14:textId="61537463" w:rsidR="00ED7328" w:rsidRDefault="00ED7328" w:rsidP="00ED7328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left"/>
              <w:rPr>
                <w:lang w:eastAsia="zh-CN"/>
              </w:rPr>
            </w:pPr>
            <w:r>
              <w:rPr>
                <w:lang w:eastAsia="zh-CN"/>
              </w:rPr>
              <w:t>M. Obada</w:t>
            </w:r>
          </w:p>
        </w:tc>
        <w:tc>
          <w:tcPr>
            <w:tcW w:w="58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F482C" w14:textId="59A4E5EF" w:rsidR="00ED7328" w:rsidRDefault="00ED7328" w:rsidP="00ED7328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left"/>
              <w:rPr>
                <w:lang w:eastAsia="zh-CN"/>
              </w:rPr>
            </w:pPr>
            <w:r>
              <w:rPr>
                <w:lang w:eastAsia="zh-CN"/>
              </w:rPr>
              <w:t>Fix after review</w:t>
            </w:r>
          </w:p>
        </w:tc>
      </w:tr>
      <w:tr w:rsidR="00DF04A7" w:rsidRPr="00DF07A5" w14:paraId="17AF0892" w14:textId="77777777" w:rsidTr="00B30106">
        <w:trPr>
          <w:trHeight w:val="60"/>
          <w:jc w:val="center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E7457AA" w14:textId="61AE8252" w:rsidR="00DF04A7" w:rsidRDefault="00DF04A7" w:rsidP="00ED7328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>1.1.1.17</w:t>
            </w:r>
          </w:p>
        </w:tc>
        <w:tc>
          <w:tcPr>
            <w:tcW w:w="1202" w:type="dxa"/>
            <w:tcBorders>
              <w:top w:val="single" w:sz="4" w:space="0" w:color="auto"/>
              <w:bottom w:val="single" w:sz="4" w:space="0" w:color="auto"/>
            </w:tcBorders>
          </w:tcPr>
          <w:p w14:paraId="7053C9BB" w14:textId="52299E9B" w:rsidR="00DF04A7" w:rsidRDefault="00DF04A7" w:rsidP="00ED7328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>06.10.2023</w:t>
            </w:r>
          </w:p>
        </w:tc>
        <w:tc>
          <w:tcPr>
            <w:tcW w:w="1588" w:type="dxa"/>
            <w:tcBorders>
              <w:top w:val="single" w:sz="4" w:space="0" w:color="auto"/>
              <w:bottom w:val="single" w:sz="4" w:space="0" w:color="auto"/>
            </w:tcBorders>
          </w:tcPr>
          <w:p w14:paraId="596EF4E2" w14:textId="63D15208" w:rsidR="00DF04A7" w:rsidRDefault="00DF04A7" w:rsidP="00ED7328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left"/>
              <w:rPr>
                <w:lang w:eastAsia="zh-CN"/>
              </w:rPr>
            </w:pPr>
            <w:r>
              <w:rPr>
                <w:lang w:eastAsia="zh-CN"/>
              </w:rPr>
              <w:t>M. Obada</w:t>
            </w:r>
          </w:p>
        </w:tc>
        <w:tc>
          <w:tcPr>
            <w:tcW w:w="58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555F3" w14:textId="1BB11BB7" w:rsidR="00DF04A7" w:rsidRDefault="00DF04A7" w:rsidP="00ED7328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left"/>
              <w:rPr>
                <w:lang w:eastAsia="zh-CN"/>
              </w:rPr>
            </w:pPr>
            <w:r>
              <w:rPr>
                <w:lang w:eastAsia="zh-CN"/>
              </w:rPr>
              <w:t>Update inhibition mask for Motor Short autotest</w:t>
            </w:r>
          </w:p>
        </w:tc>
      </w:tr>
      <w:tr w:rsidR="00B30106" w:rsidRPr="00DF07A5" w14:paraId="1C057029" w14:textId="77777777" w:rsidTr="00B30106">
        <w:trPr>
          <w:trHeight w:val="60"/>
          <w:jc w:val="center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39AB866" w14:textId="18133900" w:rsidR="00B30106" w:rsidRDefault="00B30106" w:rsidP="00B30106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>1.1.1.18</w:t>
            </w:r>
          </w:p>
        </w:tc>
        <w:tc>
          <w:tcPr>
            <w:tcW w:w="1202" w:type="dxa"/>
            <w:tcBorders>
              <w:top w:val="single" w:sz="4" w:space="0" w:color="auto"/>
              <w:bottom w:val="single" w:sz="4" w:space="0" w:color="auto"/>
            </w:tcBorders>
          </w:tcPr>
          <w:p w14:paraId="51A0FD24" w14:textId="486782AB" w:rsidR="00B30106" w:rsidRDefault="00B30106" w:rsidP="00B30106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>23.10.2023</w:t>
            </w:r>
          </w:p>
        </w:tc>
        <w:tc>
          <w:tcPr>
            <w:tcW w:w="1588" w:type="dxa"/>
            <w:tcBorders>
              <w:top w:val="single" w:sz="4" w:space="0" w:color="auto"/>
              <w:bottom w:val="single" w:sz="4" w:space="0" w:color="auto"/>
            </w:tcBorders>
          </w:tcPr>
          <w:p w14:paraId="281C30FC" w14:textId="3156A6B4" w:rsidR="00B30106" w:rsidRDefault="00B30106" w:rsidP="00B30106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left"/>
              <w:rPr>
                <w:lang w:eastAsia="zh-CN"/>
              </w:rPr>
            </w:pPr>
            <w:r>
              <w:rPr>
                <w:lang w:eastAsia="zh-CN"/>
              </w:rPr>
              <w:t>M. Obada</w:t>
            </w:r>
          </w:p>
        </w:tc>
        <w:tc>
          <w:tcPr>
            <w:tcW w:w="58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00465" w14:textId="29BA1F37" w:rsidR="00B30106" w:rsidRDefault="00B30106" w:rsidP="00B30106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left"/>
              <w:rPr>
                <w:lang w:eastAsia="zh-CN"/>
              </w:rPr>
            </w:pPr>
            <w:r>
              <w:rPr>
                <w:lang w:eastAsia="zh-CN"/>
              </w:rPr>
              <w:t>Update with new autotest</w:t>
            </w:r>
          </w:p>
        </w:tc>
      </w:tr>
      <w:tr w:rsidR="007130F6" w:rsidRPr="00DF07A5" w14:paraId="4D7B5BA0" w14:textId="77777777" w:rsidTr="00B30106">
        <w:trPr>
          <w:trHeight w:val="60"/>
          <w:jc w:val="center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864A17D" w14:textId="4F7E9E0B" w:rsidR="007130F6" w:rsidRDefault="007130F6" w:rsidP="007130F6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>1.1.1.19</w:t>
            </w:r>
          </w:p>
        </w:tc>
        <w:tc>
          <w:tcPr>
            <w:tcW w:w="1202" w:type="dxa"/>
            <w:tcBorders>
              <w:top w:val="single" w:sz="4" w:space="0" w:color="auto"/>
              <w:bottom w:val="single" w:sz="4" w:space="0" w:color="auto"/>
            </w:tcBorders>
          </w:tcPr>
          <w:p w14:paraId="6793F673" w14:textId="4194836E" w:rsidR="007130F6" w:rsidRDefault="007130F6" w:rsidP="007130F6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>09.11.2023</w:t>
            </w:r>
          </w:p>
        </w:tc>
        <w:tc>
          <w:tcPr>
            <w:tcW w:w="1588" w:type="dxa"/>
            <w:tcBorders>
              <w:top w:val="single" w:sz="4" w:space="0" w:color="auto"/>
              <w:bottom w:val="single" w:sz="4" w:space="0" w:color="auto"/>
            </w:tcBorders>
          </w:tcPr>
          <w:p w14:paraId="326282E7" w14:textId="702464F2" w:rsidR="007130F6" w:rsidRDefault="007130F6" w:rsidP="007130F6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left"/>
              <w:rPr>
                <w:lang w:eastAsia="zh-CN"/>
              </w:rPr>
            </w:pPr>
            <w:r>
              <w:rPr>
                <w:lang w:eastAsia="zh-CN"/>
              </w:rPr>
              <w:t>M. Obada</w:t>
            </w:r>
          </w:p>
        </w:tc>
        <w:tc>
          <w:tcPr>
            <w:tcW w:w="58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4ABB1" w14:textId="65F1DAC1" w:rsidR="007130F6" w:rsidRDefault="007130F6" w:rsidP="007130F6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left"/>
              <w:rPr>
                <w:lang w:eastAsia="zh-CN"/>
              </w:rPr>
            </w:pPr>
            <w:r>
              <w:rPr>
                <w:lang w:eastAsia="zh-CN"/>
              </w:rPr>
              <w:t>Update after review.</w:t>
            </w:r>
          </w:p>
        </w:tc>
      </w:tr>
      <w:tr w:rsidR="00632F37" w:rsidRPr="00DF07A5" w14:paraId="2889045F" w14:textId="77777777" w:rsidTr="00B30106">
        <w:trPr>
          <w:trHeight w:val="60"/>
          <w:jc w:val="center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87F093F" w14:textId="7D96E055" w:rsidR="00632F37" w:rsidRDefault="00632F37" w:rsidP="007130F6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>1.1.1.20</w:t>
            </w:r>
          </w:p>
        </w:tc>
        <w:tc>
          <w:tcPr>
            <w:tcW w:w="1202" w:type="dxa"/>
            <w:tcBorders>
              <w:top w:val="single" w:sz="4" w:space="0" w:color="auto"/>
              <w:bottom w:val="single" w:sz="4" w:space="0" w:color="auto"/>
            </w:tcBorders>
          </w:tcPr>
          <w:p w14:paraId="4C929379" w14:textId="3B909079" w:rsidR="00632F37" w:rsidRDefault="00632F37" w:rsidP="007130F6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>10.01.202</w:t>
            </w:r>
            <w:r w:rsidR="005E3873">
              <w:rPr>
                <w:lang w:eastAsia="zh-CN"/>
              </w:rPr>
              <w:t>4</w:t>
            </w:r>
          </w:p>
        </w:tc>
        <w:tc>
          <w:tcPr>
            <w:tcW w:w="1588" w:type="dxa"/>
            <w:tcBorders>
              <w:top w:val="single" w:sz="4" w:space="0" w:color="auto"/>
              <w:bottom w:val="single" w:sz="4" w:space="0" w:color="auto"/>
            </w:tcBorders>
          </w:tcPr>
          <w:p w14:paraId="2E305DC7" w14:textId="7272D169" w:rsidR="00632F37" w:rsidRDefault="00632F37" w:rsidP="007130F6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left"/>
              <w:rPr>
                <w:lang w:eastAsia="zh-CN"/>
              </w:rPr>
            </w:pPr>
            <w:r>
              <w:rPr>
                <w:lang w:eastAsia="zh-CN"/>
              </w:rPr>
              <w:t>M. Obada</w:t>
            </w:r>
          </w:p>
        </w:tc>
        <w:tc>
          <w:tcPr>
            <w:tcW w:w="58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A6673" w14:textId="09A91668" w:rsidR="00632F37" w:rsidRDefault="00632F37" w:rsidP="007130F6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left"/>
              <w:rPr>
                <w:lang w:eastAsia="zh-CN"/>
              </w:rPr>
            </w:pPr>
            <w:r>
              <w:rPr>
                <w:lang w:eastAsia="zh-CN"/>
              </w:rPr>
              <w:t>Update for 8.1 with new inhibit conditions for autotests.</w:t>
            </w:r>
          </w:p>
        </w:tc>
      </w:tr>
    </w:tbl>
    <w:p w14:paraId="0ACDB8C6" w14:textId="35804104" w:rsidR="00961FB3" w:rsidRPr="00DF07A5" w:rsidRDefault="00961FB3" w:rsidP="00961FB3">
      <w:pPr>
        <w:pStyle w:val="Header"/>
        <w:tabs>
          <w:tab w:val="clear" w:pos="4536"/>
          <w:tab w:val="clear" w:pos="9072"/>
          <w:tab w:val="left" w:pos="567"/>
          <w:tab w:val="left" w:pos="1560"/>
          <w:tab w:val="left" w:pos="1843"/>
        </w:tabs>
        <w:rPr>
          <w:lang w:val="en-US"/>
        </w:rPr>
      </w:pPr>
    </w:p>
    <w:p w14:paraId="11364951" w14:textId="77777777" w:rsidR="00961FB3" w:rsidRPr="00DF07A5" w:rsidRDefault="00961FB3" w:rsidP="00961FB3">
      <w:pPr>
        <w:pStyle w:val="Header"/>
        <w:tabs>
          <w:tab w:val="clear" w:pos="4536"/>
          <w:tab w:val="clear" w:pos="9072"/>
          <w:tab w:val="left" w:pos="567"/>
          <w:tab w:val="left" w:pos="1560"/>
          <w:tab w:val="left" w:pos="1843"/>
        </w:tabs>
        <w:rPr>
          <w:lang w:val="en-US"/>
        </w:rPr>
      </w:pPr>
    </w:p>
    <w:p w14:paraId="6AA7638B" w14:textId="01270DCD" w:rsidR="00961FB3" w:rsidRPr="005A4476" w:rsidRDefault="00961FB3" w:rsidP="00961FB3">
      <w:pPr>
        <w:pStyle w:val="Header"/>
        <w:tabs>
          <w:tab w:val="clear" w:pos="4536"/>
          <w:tab w:val="clear" w:pos="9072"/>
          <w:tab w:val="left" w:pos="567"/>
          <w:tab w:val="left" w:pos="1560"/>
          <w:tab w:val="left" w:pos="1843"/>
        </w:tabs>
        <w:rPr>
          <w:lang w:val="en-US"/>
        </w:rPr>
      </w:pPr>
      <w:r w:rsidRPr="005A4476">
        <w:rPr>
          <w:lang w:val="en-US"/>
        </w:rPr>
        <w:t xml:space="preserve">This document contains </w:t>
      </w:r>
      <w:r w:rsidR="00292C26">
        <w:rPr>
          <w:b/>
          <w:lang w:val="en-US"/>
        </w:rPr>
        <w:t>2</w:t>
      </w:r>
      <w:r w:rsidR="000458EB">
        <w:rPr>
          <w:b/>
          <w:lang w:val="en-US"/>
        </w:rPr>
        <w:t>3</w:t>
      </w:r>
      <w:r w:rsidRPr="005A4476">
        <w:rPr>
          <w:b/>
          <w:lang w:val="en-US"/>
        </w:rPr>
        <w:t xml:space="preserve"> </w:t>
      </w:r>
      <w:r w:rsidRPr="005A4476">
        <w:rPr>
          <w:lang w:val="en-US"/>
        </w:rPr>
        <w:t>pages.</w:t>
      </w:r>
    </w:p>
    <w:p w14:paraId="0396A98D" w14:textId="77777777" w:rsidR="005B412F" w:rsidRPr="009839E6" w:rsidRDefault="005B412F" w:rsidP="00961FB3">
      <w:pPr>
        <w:pStyle w:val="Header"/>
        <w:tabs>
          <w:tab w:val="clear" w:pos="4536"/>
          <w:tab w:val="clear" w:pos="9072"/>
          <w:tab w:val="left" w:pos="567"/>
          <w:tab w:val="left" w:pos="1560"/>
          <w:tab w:val="left" w:pos="1843"/>
        </w:tabs>
      </w:pPr>
    </w:p>
    <w:p w14:paraId="32A2B166" w14:textId="77777777" w:rsidR="004F136D" w:rsidRPr="005B412F" w:rsidRDefault="004F136D">
      <w:pPr>
        <w:jc w:val="left"/>
        <w:rPr>
          <w:b/>
          <w:caps/>
          <w:sz w:val="24"/>
          <w:u w:val="single"/>
          <w:lang w:val="en-US"/>
        </w:rPr>
      </w:pPr>
      <w:r w:rsidRPr="005B412F">
        <w:rPr>
          <w:b/>
          <w:caps/>
          <w:sz w:val="24"/>
          <w:u w:val="single"/>
          <w:lang w:val="en-US"/>
        </w:rPr>
        <w:br w:type="page"/>
      </w:r>
    </w:p>
    <w:p w14:paraId="267C7118" w14:textId="77777777" w:rsidR="00961FB3" w:rsidRPr="00B26A5B" w:rsidRDefault="00961FB3" w:rsidP="00961FB3">
      <w:pPr>
        <w:jc w:val="center"/>
        <w:rPr>
          <w:b/>
          <w:caps/>
          <w:sz w:val="24"/>
          <w:u w:val="single"/>
          <w:lang w:val="en-US"/>
        </w:rPr>
      </w:pPr>
      <w:r w:rsidRPr="00B26A5B">
        <w:rPr>
          <w:b/>
          <w:caps/>
          <w:sz w:val="24"/>
          <w:u w:val="single"/>
          <w:lang w:val="en-US"/>
        </w:rPr>
        <w:lastRenderedPageBreak/>
        <w:t>CONTENTS</w:t>
      </w:r>
    </w:p>
    <w:p w14:paraId="333DAD82" w14:textId="21C28532" w:rsidR="00962565" w:rsidRDefault="00961FB3">
      <w:pPr>
        <w:pStyle w:val="TOC1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en-US"/>
        </w:rPr>
      </w:pPr>
      <w:r w:rsidRPr="00DF07A5">
        <w:rPr>
          <w:caps w:val="0"/>
          <w:lang w:val="en-US"/>
        </w:rPr>
        <w:fldChar w:fldCharType="begin"/>
      </w:r>
      <w:r w:rsidRPr="00B26A5B">
        <w:rPr>
          <w:caps w:val="0"/>
          <w:lang w:val="en-US"/>
        </w:rPr>
        <w:instrText xml:space="preserve"> TOC \o "1-3" </w:instrText>
      </w:r>
      <w:r w:rsidRPr="00DF07A5">
        <w:rPr>
          <w:caps w:val="0"/>
          <w:lang w:val="en-US"/>
        </w:rPr>
        <w:fldChar w:fldCharType="separate"/>
      </w:r>
      <w:r w:rsidR="00962565" w:rsidRPr="001814F6">
        <w:rPr>
          <w:noProof/>
          <w:lang w:val="en-US"/>
        </w:rPr>
        <w:t>1.</w:t>
      </w:r>
      <w:r w:rsidR="00962565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en-US"/>
        </w:rPr>
        <w:tab/>
      </w:r>
      <w:r w:rsidR="00962565" w:rsidRPr="001814F6">
        <w:rPr>
          <w:noProof/>
          <w:lang w:val="en-US"/>
        </w:rPr>
        <w:t>Documentation</w:t>
      </w:r>
      <w:r w:rsidR="00962565">
        <w:rPr>
          <w:noProof/>
        </w:rPr>
        <w:tab/>
      </w:r>
      <w:r w:rsidR="00962565">
        <w:rPr>
          <w:noProof/>
        </w:rPr>
        <w:fldChar w:fldCharType="begin"/>
      </w:r>
      <w:r w:rsidR="00962565">
        <w:rPr>
          <w:noProof/>
        </w:rPr>
        <w:instrText xml:space="preserve"> PAGEREF _Toc155874645 \h </w:instrText>
      </w:r>
      <w:r w:rsidR="00962565">
        <w:rPr>
          <w:noProof/>
        </w:rPr>
      </w:r>
      <w:r w:rsidR="00962565">
        <w:rPr>
          <w:noProof/>
        </w:rPr>
        <w:fldChar w:fldCharType="separate"/>
      </w:r>
      <w:r w:rsidR="00962565">
        <w:rPr>
          <w:noProof/>
        </w:rPr>
        <w:t>5</w:t>
      </w:r>
      <w:r w:rsidR="00962565">
        <w:rPr>
          <w:noProof/>
        </w:rPr>
        <w:fldChar w:fldCharType="end"/>
      </w:r>
    </w:p>
    <w:p w14:paraId="60362346" w14:textId="101FC9C1" w:rsidR="00962565" w:rsidRDefault="00962565">
      <w:pPr>
        <w:pStyle w:val="TOC2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</w:pPr>
      <w:r w:rsidRPr="001814F6">
        <w:rPr>
          <w:lang w:val="x-none" w:eastAsia="x-none" w:bidi="x-none"/>
        </w:rPr>
        <w:t>1.1.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  <w:tab/>
      </w:r>
      <w:r>
        <w:t>Upper Level Relevant Documents</w:t>
      </w:r>
      <w:r>
        <w:tab/>
      </w:r>
      <w:r>
        <w:fldChar w:fldCharType="begin"/>
      </w:r>
      <w:r>
        <w:instrText xml:space="preserve"> PAGEREF _Toc155874646 \h </w:instrText>
      </w:r>
      <w:r>
        <w:fldChar w:fldCharType="separate"/>
      </w:r>
      <w:r>
        <w:t>5</w:t>
      </w:r>
      <w:r>
        <w:fldChar w:fldCharType="end"/>
      </w:r>
    </w:p>
    <w:p w14:paraId="17F42679" w14:textId="4DA313ED" w:rsidR="00962565" w:rsidRDefault="00962565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</w:pPr>
      <w:r>
        <w:t>1.2 Design interface description Documents</w:t>
      </w:r>
      <w:r>
        <w:tab/>
      </w:r>
      <w:r>
        <w:fldChar w:fldCharType="begin"/>
      </w:r>
      <w:r>
        <w:instrText xml:space="preserve"> PAGEREF _Toc155874647 \h </w:instrText>
      </w:r>
      <w:r>
        <w:fldChar w:fldCharType="separate"/>
      </w:r>
      <w:r>
        <w:t>6</w:t>
      </w:r>
      <w:r>
        <w:fldChar w:fldCharType="end"/>
      </w:r>
    </w:p>
    <w:p w14:paraId="0C74B4F8" w14:textId="773A67C4" w:rsidR="00962565" w:rsidRDefault="00962565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</w:pPr>
      <w:r>
        <w:t>1.3 Design Specification Documents</w:t>
      </w:r>
      <w:r>
        <w:tab/>
      </w:r>
      <w:r>
        <w:fldChar w:fldCharType="begin"/>
      </w:r>
      <w:r>
        <w:instrText xml:space="preserve"> PAGEREF _Toc155874648 \h </w:instrText>
      </w:r>
      <w:r>
        <w:fldChar w:fldCharType="separate"/>
      </w:r>
      <w:r>
        <w:t>8</w:t>
      </w:r>
      <w:r>
        <w:fldChar w:fldCharType="end"/>
      </w:r>
    </w:p>
    <w:p w14:paraId="744F4CBB" w14:textId="4E2EEF9B" w:rsidR="00962565" w:rsidRDefault="00962565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</w:pPr>
      <w:r>
        <w:t>1.4 Tier2 Documents</w:t>
      </w:r>
      <w:r>
        <w:tab/>
      </w:r>
      <w:r>
        <w:fldChar w:fldCharType="begin"/>
      </w:r>
      <w:r>
        <w:instrText xml:space="preserve"> PAGEREF _Toc155874649 \h </w:instrText>
      </w:r>
      <w:r>
        <w:fldChar w:fldCharType="separate"/>
      </w:r>
      <w:r>
        <w:t>9</w:t>
      </w:r>
      <w:r>
        <w:fldChar w:fldCharType="end"/>
      </w:r>
    </w:p>
    <w:p w14:paraId="213F9C72" w14:textId="73BB66EE" w:rsidR="00962565" w:rsidRDefault="00962565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</w:pPr>
      <w:r>
        <w:t>1.5 HW Data</w:t>
      </w:r>
      <w:r>
        <w:tab/>
      </w:r>
      <w:r>
        <w:fldChar w:fldCharType="begin"/>
      </w:r>
      <w:r>
        <w:instrText xml:space="preserve"> PAGEREF _Toc155874650 \h </w:instrText>
      </w:r>
      <w:r>
        <w:fldChar w:fldCharType="separate"/>
      </w:r>
      <w:r>
        <w:t>9</w:t>
      </w:r>
      <w:r>
        <w:fldChar w:fldCharType="end"/>
      </w:r>
    </w:p>
    <w:p w14:paraId="2061744B" w14:textId="45D9D213" w:rsidR="00962565" w:rsidRDefault="00962565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</w:pPr>
      <w:r>
        <w:t>1.6 Other Documents</w:t>
      </w:r>
      <w:r>
        <w:tab/>
      </w:r>
      <w:r>
        <w:fldChar w:fldCharType="begin"/>
      </w:r>
      <w:r>
        <w:instrText xml:space="preserve"> PAGEREF _Toc155874651 \h </w:instrText>
      </w:r>
      <w:r>
        <w:fldChar w:fldCharType="separate"/>
      </w:r>
      <w:r>
        <w:t>9</w:t>
      </w:r>
      <w:r>
        <w:fldChar w:fldCharType="end"/>
      </w:r>
    </w:p>
    <w:p w14:paraId="55B72189" w14:textId="55385C7A" w:rsidR="00962565" w:rsidRDefault="00962565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</w:pPr>
      <w:r>
        <w:t>1.7 Glossary And Definition</w:t>
      </w:r>
      <w:r>
        <w:tab/>
      </w:r>
      <w:r>
        <w:fldChar w:fldCharType="begin"/>
      </w:r>
      <w:r>
        <w:instrText xml:space="preserve"> PAGEREF _Toc155874652 \h </w:instrText>
      </w:r>
      <w:r>
        <w:fldChar w:fldCharType="separate"/>
      </w:r>
      <w:r>
        <w:t>10</w:t>
      </w:r>
      <w:r>
        <w:fldChar w:fldCharType="end"/>
      </w:r>
    </w:p>
    <w:p w14:paraId="6D8E58C3" w14:textId="0090CD49" w:rsidR="00962565" w:rsidRDefault="00962565">
      <w:pPr>
        <w:pStyle w:val="TOC1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en-US"/>
        </w:rPr>
      </w:pPr>
      <w:r w:rsidRPr="001814F6">
        <w:rPr>
          <w:noProof/>
          <w:lang w:val="en-US"/>
        </w:rPr>
        <w:t>3.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en-US"/>
        </w:rPr>
        <w:tab/>
      </w:r>
      <w:r w:rsidRPr="001814F6">
        <w:rPr>
          <w:noProof/>
          <w:lang w:val="en-US"/>
        </w:rPr>
        <w:t>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_Toc155874653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8F0226F" w14:textId="2EEE7B7A" w:rsidR="00962565" w:rsidRDefault="00962565">
      <w:pPr>
        <w:pStyle w:val="TOC1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en-US"/>
        </w:rPr>
      </w:pPr>
      <w:r w:rsidRPr="001814F6">
        <w:rPr>
          <w:noProof/>
          <w:lang w:val="en-US"/>
        </w:rPr>
        <w:t>4.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en-US"/>
        </w:rPr>
        <w:tab/>
      </w:r>
      <w:r w:rsidRPr="001814F6">
        <w:rPr>
          <w:noProof/>
          <w:lang w:val="en-US"/>
        </w:rPr>
        <w:t>Technical 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_Toc155874654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F65BDE2" w14:textId="12E6F754" w:rsidR="00962565" w:rsidRDefault="00962565">
      <w:pPr>
        <w:pStyle w:val="TOC1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en-US"/>
        </w:rPr>
      </w:pPr>
      <w:r w:rsidRPr="001814F6">
        <w:rPr>
          <w:noProof/>
          <w:lang w:val="en-US"/>
        </w:rPr>
        <w:t>5.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en-US"/>
        </w:rPr>
        <w:tab/>
      </w:r>
      <w:r w:rsidRPr="001814F6">
        <w:rPr>
          <w:noProof/>
          <w:lang w:val="en-US"/>
        </w:rPr>
        <w:t>Runnables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_Toc155874655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D3284D4" w14:textId="7CA70E95" w:rsidR="00962565" w:rsidRDefault="00962565">
      <w:pPr>
        <w:pStyle w:val="TOC2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</w:pPr>
      <w:r w:rsidRPr="001814F6">
        <w:rPr>
          <w:lang w:val="x-none" w:eastAsia="x-none" w:bidi="x-none"/>
        </w:rPr>
        <w:t>5.1.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  <w:tab/>
      </w:r>
      <w:r>
        <w:t>ATM_Init</w:t>
      </w:r>
      <w:r>
        <w:tab/>
      </w:r>
      <w:r>
        <w:fldChar w:fldCharType="begin"/>
      </w:r>
      <w:r>
        <w:instrText xml:space="preserve"> PAGEREF _Toc155874656 \h </w:instrText>
      </w:r>
      <w:r>
        <w:fldChar w:fldCharType="separate"/>
      </w:r>
      <w:r>
        <w:t>14</w:t>
      </w:r>
      <w:r>
        <w:fldChar w:fldCharType="end"/>
      </w:r>
    </w:p>
    <w:p w14:paraId="161EB16E" w14:textId="4098BEB7" w:rsidR="00962565" w:rsidRDefault="00962565">
      <w:pPr>
        <w:pStyle w:val="TOC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 w:rsidRPr="001814F6">
        <w:rPr>
          <w:noProof/>
          <w:lang w:val="en-US"/>
        </w:rPr>
        <w:t>5.1.1.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  <w:tab/>
      </w:r>
      <w:r w:rsidRPr="001814F6">
        <w:rPr>
          <w:noProof/>
          <w:lang w:val="en-US"/>
        </w:rPr>
        <w:t>Definition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_Toc155874657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3289788B" w14:textId="4EB56C08" w:rsidR="00962565" w:rsidRDefault="00962565">
      <w:pPr>
        <w:pStyle w:val="TOC2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</w:pPr>
      <w:r w:rsidRPr="001814F6">
        <w:rPr>
          <w:lang w:val="x-none" w:eastAsia="x-none" w:bidi="x-none"/>
        </w:rPr>
        <w:t>5.2.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  <w:tab/>
      </w:r>
      <w:r>
        <w:t>ATM_runMainFunction</w:t>
      </w:r>
      <w:r>
        <w:tab/>
      </w:r>
      <w:r>
        <w:fldChar w:fldCharType="begin"/>
      </w:r>
      <w:r>
        <w:instrText xml:space="preserve"> PAGEREF _Toc155874658 \h </w:instrText>
      </w:r>
      <w:r>
        <w:fldChar w:fldCharType="separate"/>
      </w:r>
      <w:r>
        <w:t>14</w:t>
      </w:r>
      <w:r>
        <w:fldChar w:fldCharType="end"/>
      </w:r>
    </w:p>
    <w:p w14:paraId="5EE22D15" w14:textId="166A2CB3" w:rsidR="00962565" w:rsidRDefault="00962565">
      <w:pPr>
        <w:pStyle w:val="TOC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 w:rsidRPr="001814F6">
        <w:rPr>
          <w:noProof/>
          <w:lang w:val="en-US"/>
        </w:rPr>
        <w:t>5.2.1.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  <w:tab/>
      </w:r>
      <w:r w:rsidRPr="001814F6">
        <w:rPr>
          <w:noProof/>
          <w:lang w:val="en-US"/>
        </w:rPr>
        <w:t>Definition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_Toc155874659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25E86E80" w14:textId="2EA86669" w:rsidR="00962565" w:rsidRDefault="00962565">
      <w:pPr>
        <w:pStyle w:val="TOC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 w:rsidRPr="001814F6">
        <w:rPr>
          <w:noProof/>
          <w:lang w:val="en-US"/>
        </w:rPr>
        <w:t>5.2.2.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  <w:tab/>
      </w:r>
      <w:r w:rsidRPr="001814F6">
        <w:rPr>
          <w:noProof/>
          <w:lang w:val="en-US"/>
        </w:rPr>
        <w:t>Called functions – Main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_Toc155874660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0E3DF3E" w14:textId="2FCAF35B" w:rsidR="00962565" w:rsidRDefault="00962565">
      <w:pPr>
        <w:pStyle w:val="TOC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 w:rsidRPr="001814F6">
        <w:rPr>
          <w:noProof/>
          <w:lang w:val="en-US"/>
        </w:rPr>
        <w:t>5.2.3.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  <w:tab/>
      </w:r>
      <w:r w:rsidRPr="001814F6">
        <w:rPr>
          <w:noProof/>
          <w:lang w:val="en-US"/>
        </w:rPr>
        <w:t>Called functions – in STARTUP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_Toc155874661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20F836F3" w14:textId="5E6AD588" w:rsidR="00962565" w:rsidRDefault="00962565">
      <w:pPr>
        <w:pStyle w:val="TOC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 w:rsidRPr="001814F6">
        <w:rPr>
          <w:noProof/>
          <w:lang w:val="en-US"/>
        </w:rPr>
        <w:t>5.2.4.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  <w:tab/>
      </w:r>
      <w:r w:rsidRPr="001814F6">
        <w:rPr>
          <w:noProof/>
          <w:lang w:val="en-US"/>
        </w:rPr>
        <w:t>Called functions – in RUN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_Toc155874662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6D60D18E" w14:textId="090887B4" w:rsidR="00962565" w:rsidRDefault="00962565">
      <w:pPr>
        <w:pStyle w:val="TOC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 w:rsidRPr="001814F6">
        <w:rPr>
          <w:noProof/>
          <w:lang w:val="en-US"/>
        </w:rPr>
        <w:t>5.2.5.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  <w:tab/>
      </w:r>
      <w:r w:rsidRPr="001814F6">
        <w:rPr>
          <w:noProof/>
          <w:lang w:val="en-US"/>
        </w:rPr>
        <w:t>Miscellaneous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_Toc155874663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36542727" w14:textId="3A4D86DB" w:rsidR="00962565" w:rsidRDefault="00962565">
      <w:pPr>
        <w:pStyle w:val="TOC2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</w:pPr>
      <w:r w:rsidRPr="001814F6">
        <w:rPr>
          <w:lang w:val="x-none" w:eastAsia="x-none" w:bidi="x-none"/>
        </w:rPr>
        <w:t>5.3.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  <w:tab/>
      </w:r>
      <w:r>
        <w:t>ATM_runGetTestResult</w:t>
      </w:r>
      <w:r>
        <w:tab/>
      </w:r>
      <w:r>
        <w:fldChar w:fldCharType="begin"/>
      </w:r>
      <w:r>
        <w:instrText xml:space="preserve"> PAGEREF _Toc155874664 \h </w:instrText>
      </w:r>
      <w:r>
        <w:fldChar w:fldCharType="separate"/>
      </w:r>
      <w:r>
        <w:t>22</w:t>
      </w:r>
      <w:r>
        <w:fldChar w:fldCharType="end"/>
      </w:r>
    </w:p>
    <w:p w14:paraId="556ED2AA" w14:textId="6636B842" w:rsidR="00962565" w:rsidRDefault="00962565">
      <w:pPr>
        <w:pStyle w:val="TOC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 w:rsidRPr="001814F6">
        <w:rPr>
          <w:noProof/>
          <w:lang w:val="en-US"/>
        </w:rPr>
        <w:t>5.3.1.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  <w:tab/>
      </w:r>
      <w:r w:rsidRPr="001814F6">
        <w:rPr>
          <w:noProof/>
          <w:lang w:val="en-US"/>
        </w:rPr>
        <w:t>Definition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_Toc155874665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1794B940" w14:textId="5DA9DB7F" w:rsidR="00962565" w:rsidRDefault="00962565">
      <w:pPr>
        <w:pStyle w:val="TOC2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</w:pPr>
      <w:r w:rsidRPr="001814F6">
        <w:rPr>
          <w:lang w:val="x-none" w:eastAsia="x-none" w:bidi="x-none"/>
        </w:rPr>
        <w:t>5.4.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  <w:tab/>
      </w:r>
      <w:r>
        <w:t>ATM_runGetLastCriticalAutotestId</w:t>
      </w:r>
      <w:r>
        <w:tab/>
      </w:r>
      <w:r>
        <w:fldChar w:fldCharType="begin"/>
      </w:r>
      <w:r>
        <w:instrText xml:space="preserve"> PAGEREF _Toc155874666 \h </w:instrText>
      </w:r>
      <w:r>
        <w:fldChar w:fldCharType="separate"/>
      </w:r>
      <w:r>
        <w:t>22</w:t>
      </w:r>
      <w:r>
        <w:fldChar w:fldCharType="end"/>
      </w:r>
    </w:p>
    <w:p w14:paraId="3F937888" w14:textId="27C808B2" w:rsidR="00962565" w:rsidRDefault="00962565">
      <w:pPr>
        <w:pStyle w:val="TOC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 w:rsidRPr="001814F6">
        <w:rPr>
          <w:noProof/>
        </w:rPr>
        <w:t>5.4.1.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  <w:tab/>
      </w:r>
      <w:r>
        <w:rPr>
          <w:noProof/>
        </w:rPr>
        <w:t>Definition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_Toc155874667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1783E0A9" w14:textId="6EAE7BC2" w:rsidR="00962565" w:rsidRDefault="00962565">
      <w:pPr>
        <w:pStyle w:val="TOC1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en-US"/>
        </w:rPr>
      </w:pPr>
      <w:r w:rsidRPr="001814F6">
        <w:rPr>
          <w:noProof/>
          <w:lang w:val="en-US"/>
        </w:rPr>
        <w:t>6.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en-US"/>
        </w:rPr>
        <w:tab/>
      </w:r>
      <w:r w:rsidRPr="001814F6">
        <w:rPr>
          <w:noProof/>
          <w:lang w:val="en-US"/>
        </w:rPr>
        <w:t>MCU resources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_Toc155874668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16E27205" w14:textId="394E7269" w:rsidR="00961FB3" w:rsidRPr="00DF07A5" w:rsidRDefault="00961FB3" w:rsidP="00961FB3">
      <w:pPr>
        <w:pStyle w:val="TOC2"/>
        <w:rPr>
          <w:noProof w:val="0"/>
          <w:lang w:val="en-US"/>
        </w:rPr>
      </w:pPr>
      <w:r w:rsidRPr="00DF07A5">
        <w:rPr>
          <w:noProof w:val="0"/>
          <w:lang w:val="en-US"/>
        </w:rPr>
        <w:fldChar w:fldCharType="end"/>
      </w:r>
    </w:p>
    <w:p w14:paraId="083CDC8C" w14:textId="77777777" w:rsidR="00961FB3" w:rsidRPr="00DF07A5" w:rsidRDefault="00961FB3" w:rsidP="00961FB3">
      <w:pPr>
        <w:pStyle w:val="titretableau"/>
        <w:tabs>
          <w:tab w:val="left" w:pos="567"/>
          <w:tab w:val="left" w:pos="1560"/>
          <w:tab w:val="left" w:pos="1843"/>
        </w:tabs>
        <w:spacing w:before="0" w:after="0"/>
        <w:jc w:val="left"/>
        <w:rPr>
          <w:b w:val="0"/>
          <w:caps/>
          <w:lang w:val="en-US"/>
        </w:rPr>
      </w:pPr>
    </w:p>
    <w:p w14:paraId="21E59937" w14:textId="77777777" w:rsidR="007C2BFD" w:rsidRPr="00DF07A5" w:rsidRDefault="007C2BFD">
      <w:pPr>
        <w:jc w:val="left"/>
        <w:rPr>
          <w:caps/>
          <w:lang w:val="en-US"/>
        </w:rPr>
      </w:pPr>
      <w:r w:rsidRPr="00DF07A5">
        <w:rPr>
          <w:b/>
          <w:caps/>
          <w:lang w:val="en-US"/>
        </w:rPr>
        <w:br w:type="page"/>
      </w:r>
    </w:p>
    <w:p w14:paraId="003388DC" w14:textId="77777777" w:rsidR="007C2BFD" w:rsidRPr="00DF07A5" w:rsidRDefault="007C2BFD" w:rsidP="007C2BFD">
      <w:pPr>
        <w:jc w:val="center"/>
        <w:rPr>
          <w:b/>
          <w:caps/>
          <w:sz w:val="24"/>
          <w:u w:val="single"/>
          <w:lang w:val="en-US"/>
        </w:rPr>
      </w:pPr>
      <w:r w:rsidRPr="00DF07A5">
        <w:rPr>
          <w:b/>
          <w:caps/>
          <w:sz w:val="24"/>
          <w:u w:val="single"/>
          <w:lang w:val="en-US"/>
        </w:rPr>
        <w:lastRenderedPageBreak/>
        <w:t>TABLE OF FIGURES</w:t>
      </w:r>
    </w:p>
    <w:p w14:paraId="54160409" w14:textId="77777777" w:rsidR="007C2BFD" w:rsidRPr="00DF07A5" w:rsidRDefault="007C2BFD" w:rsidP="007C2BFD">
      <w:pPr>
        <w:rPr>
          <w:b/>
          <w:caps/>
          <w:sz w:val="24"/>
          <w:u w:val="single"/>
          <w:lang w:val="en-US"/>
        </w:rPr>
      </w:pPr>
    </w:p>
    <w:p w14:paraId="5D943C1C" w14:textId="1C21E069" w:rsidR="00220227" w:rsidRDefault="007C2BFD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 w:rsidRPr="00DF07A5">
        <w:rPr>
          <w:b/>
          <w:caps/>
          <w:sz w:val="24"/>
          <w:u w:val="single"/>
          <w:lang w:val="en-US"/>
        </w:rPr>
        <w:fldChar w:fldCharType="begin"/>
      </w:r>
      <w:r w:rsidRPr="00DF07A5">
        <w:rPr>
          <w:b/>
          <w:caps/>
          <w:sz w:val="24"/>
          <w:u w:val="single"/>
          <w:lang w:val="en-US"/>
        </w:rPr>
        <w:instrText xml:space="preserve"> TOC \h \z \c "Figure" </w:instrText>
      </w:r>
      <w:r w:rsidRPr="00DF07A5">
        <w:rPr>
          <w:b/>
          <w:caps/>
          <w:sz w:val="24"/>
          <w:u w:val="single"/>
          <w:lang w:val="en-US"/>
        </w:rPr>
        <w:fldChar w:fldCharType="separate"/>
      </w:r>
      <w:hyperlink w:anchor="_Toc112355441" w:history="1">
        <w:r w:rsidR="00220227" w:rsidRPr="00423128">
          <w:rPr>
            <w:rStyle w:val="Hyperlink"/>
            <w:bCs/>
            <w:noProof/>
            <w:lang w:val="en-US"/>
          </w:rPr>
          <w:t>Figure 1 ATM - Static description</w:t>
        </w:r>
        <w:r w:rsidR="00220227">
          <w:rPr>
            <w:noProof/>
            <w:webHidden/>
          </w:rPr>
          <w:tab/>
        </w:r>
        <w:r w:rsidR="00220227">
          <w:rPr>
            <w:noProof/>
            <w:webHidden/>
          </w:rPr>
          <w:fldChar w:fldCharType="begin"/>
        </w:r>
        <w:r w:rsidR="00220227">
          <w:rPr>
            <w:noProof/>
            <w:webHidden/>
          </w:rPr>
          <w:instrText xml:space="preserve"> PAGEREF _Toc112355441 \h </w:instrText>
        </w:r>
        <w:r w:rsidR="00220227">
          <w:rPr>
            <w:noProof/>
            <w:webHidden/>
          </w:rPr>
        </w:r>
        <w:r w:rsidR="00220227">
          <w:rPr>
            <w:noProof/>
            <w:webHidden/>
          </w:rPr>
          <w:fldChar w:fldCharType="separate"/>
        </w:r>
        <w:r w:rsidR="00220227">
          <w:rPr>
            <w:noProof/>
            <w:webHidden/>
          </w:rPr>
          <w:t>11</w:t>
        </w:r>
        <w:r w:rsidR="00220227">
          <w:rPr>
            <w:noProof/>
            <w:webHidden/>
          </w:rPr>
          <w:fldChar w:fldCharType="end"/>
        </w:r>
      </w:hyperlink>
    </w:p>
    <w:p w14:paraId="37C0B27A" w14:textId="1AD2E520" w:rsidR="007C2BFD" w:rsidRPr="00DF07A5" w:rsidRDefault="007C2BFD" w:rsidP="007C2BFD">
      <w:pPr>
        <w:rPr>
          <w:b/>
          <w:caps/>
          <w:sz w:val="24"/>
          <w:u w:val="single"/>
          <w:lang w:val="en-US"/>
        </w:rPr>
      </w:pPr>
      <w:r w:rsidRPr="00DF07A5">
        <w:rPr>
          <w:b/>
          <w:caps/>
          <w:sz w:val="24"/>
          <w:u w:val="single"/>
          <w:lang w:val="en-US"/>
        </w:rPr>
        <w:fldChar w:fldCharType="end"/>
      </w:r>
    </w:p>
    <w:p w14:paraId="768BCEDB" w14:textId="35FA3691" w:rsidR="00961FB3" w:rsidRDefault="00961FB3" w:rsidP="00961FB3">
      <w:pPr>
        <w:pStyle w:val="Heading1"/>
        <w:pageBreakBefore/>
        <w:ind w:left="499" w:hanging="357"/>
        <w:rPr>
          <w:lang w:val="en-US"/>
        </w:rPr>
      </w:pPr>
      <w:bookmarkStart w:id="2" w:name="_Toc4819094"/>
      <w:bookmarkStart w:id="3" w:name="_Toc4980803"/>
      <w:bookmarkStart w:id="4" w:name="_Toc155874645"/>
      <w:r w:rsidRPr="00DF07A5">
        <w:rPr>
          <w:lang w:val="en-US"/>
        </w:rPr>
        <w:lastRenderedPageBreak/>
        <w:t>D</w:t>
      </w:r>
      <w:bookmarkEnd w:id="2"/>
      <w:bookmarkEnd w:id="3"/>
      <w:r w:rsidRPr="00DF07A5">
        <w:rPr>
          <w:lang w:val="en-US"/>
        </w:rPr>
        <w:t>ocumentation</w:t>
      </w:r>
      <w:bookmarkEnd w:id="4"/>
    </w:p>
    <w:p w14:paraId="0F84E5DD" w14:textId="7738966C" w:rsidR="0084217F" w:rsidRPr="0084217F" w:rsidRDefault="0084217F" w:rsidP="005861F3">
      <w:pPr>
        <w:pStyle w:val="Heading2"/>
      </w:pPr>
      <w:bookmarkStart w:id="5" w:name="_Toc94469061"/>
      <w:bookmarkStart w:id="6" w:name="_Toc155874646"/>
      <w:r w:rsidRPr="0084217F">
        <w:t>Upper Level Relevant Documents</w:t>
      </w:r>
      <w:bookmarkEnd w:id="5"/>
      <w:bookmarkEnd w:id="6"/>
      <w:r w:rsidRPr="0084217F">
        <w:t xml:space="preserve"> </w:t>
      </w:r>
    </w:p>
    <w:p w14:paraId="787317BD" w14:textId="77777777" w:rsidR="0084217F" w:rsidRPr="0084217F" w:rsidRDefault="0084217F" w:rsidP="0084217F">
      <w:pPr>
        <w:rPr>
          <w:lang w:val="en-US"/>
        </w:rPr>
      </w:pPr>
      <w:r w:rsidRPr="0084217F">
        <w:rPr>
          <w:lang w:val="en-US"/>
        </w:rPr>
        <w:t>This section presents all the documents needed to write the software architecture design document.</w:t>
      </w:r>
    </w:p>
    <w:p w14:paraId="7262A04C" w14:textId="77777777" w:rsidR="0084217F" w:rsidRPr="0084217F" w:rsidRDefault="0084217F" w:rsidP="0084217F">
      <w:pPr>
        <w:rPr>
          <w:lang w:val="en-US"/>
        </w:rPr>
      </w:pP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3601"/>
        <w:gridCol w:w="3770"/>
        <w:gridCol w:w="1626"/>
      </w:tblGrid>
      <w:tr w:rsidR="0084217F" w:rsidRPr="0084217F" w14:paraId="63DBE77A" w14:textId="77777777" w:rsidTr="00B27EB6">
        <w:tc>
          <w:tcPr>
            <w:tcW w:w="7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pct5" w:color="auto" w:fill="FFFFFF"/>
            <w:vAlign w:val="center"/>
          </w:tcPr>
          <w:p w14:paraId="4CAC8084" w14:textId="2B8C4AA7" w:rsidR="0084217F" w:rsidRPr="0084217F" w:rsidRDefault="0084217F" w:rsidP="0084217F">
            <w:pPr>
              <w:numPr>
                <w:ilvl w:val="0"/>
                <w:numId w:val="2"/>
              </w:numPr>
              <w:tabs>
                <w:tab w:val="clear" w:pos="502"/>
                <w:tab w:val="num" w:pos="1620"/>
              </w:tabs>
              <w:ind w:left="0" w:firstLine="0"/>
              <w:jc w:val="center"/>
              <w:rPr>
                <w:b/>
                <w:lang w:val="en-US"/>
              </w:rPr>
            </w:pPr>
          </w:p>
        </w:tc>
        <w:tc>
          <w:tcPr>
            <w:tcW w:w="3601" w:type="dxa"/>
            <w:tcBorders>
              <w:top w:val="single" w:sz="12" w:space="0" w:color="auto"/>
              <w:bottom w:val="single" w:sz="12" w:space="0" w:color="auto"/>
            </w:tcBorders>
            <w:shd w:val="pct5" w:color="auto" w:fill="FFFFFF"/>
            <w:vAlign w:val="center"/>
          </w:tcPr>
          <w:p w14:paraId="10CB1A01" w14:textId="77777777" w:rsidR="0084217F" w:rsidRPr="0084217F" w:rsidRDefault="0084217F" w:rsidP="0084217F">
            <w:pPr>
              <w:jc w:val="center"/>
              <w:rPr>
                <w:b/>
                <w:lang w:val="en-US"/>
              </w:rPr>
            </w:pPr>
            <w:r w:rsidRPr="0084217F">
              <w:rPr>
                <w:b/>
                <w:lang w:val="en-US"/>
              </w:rPr>
              <w:t>Document</w:t>
            </w:r>
          </w:p>
        </w:tc>
        <w:tc>
          <w:tcPr>
            <w:tcW w:w="3770" w:type="dxa"/>
            <w:tcBorders>
              <w:top w:val="single" w:sz="12" w:space="0" w:color="auto"/>
              <w:bottom w:val="single" w:sz="12" w:space="0" w:color="auto"/>
            </w:tcBorders>
            <w:shd w:val="pct5" w:color="auto" w:fill="FFFFFF"/>
            <w:vAlign w:val="center"/>
          </w:tcPr>
          <w:p w14:paraId="5AB147DE" w14:textId="77777777" w:rsidR="0084217F" w:rsidRPr="0084217F" w:rsidRDefault="0084217F" w:rsidP="0084217F">
            <w:pPr>
              <w:jc w:val="center"/>
              <w:rPr>
                <w:b/>
                <w:lang w:val="en-US"/>
              </w:rPr>
            </w:pPr>
            <w:r w:rsidRPr="0084217F">
              <w:rPr>
                <w:b/>
                <w:lang w:val="en-US"/>
              </w:rPr>
              <w:t>Reference</w:t>
            </w:r>
          </w:p>
        </w:tc>
        <w:tc>
          <w:tcPr>
            <w:tcW w:w="162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pct5" w:color="auto" w:fill="FFFFFF"/>
            <w:vAlign w:val="center"/>
          </w:tcPr>
          <w:p w14:paraId="5E1EEFA1" w14:textId="77777777" w:rsidR="0084217F" w:rsidRPr="0084217F" w:rsidRDefault="0084217F" w:rsidP="0084217F">
            <w:pPr>
              <w:jc w:val="center"/>
              <w:rPr>
                <w:b/>
                <w:lang w:val="en-US"/>
              </w:rPr>
            </w:pPr>
            <w:r w:rsidRPr="0084217F">
              <w:rPr>
                <w:b/>
                <w:lang w:val="en-US"/>
              </w:rPr>
              <w:t>Company</w:t>
            </w:r>
          </w:p>
        </w:tc>
      </w:tr>
      <w:tr w:rsidR="0084217F" w:rsidRPr="0084217F" w14:paraId="6B0C4B5A" w14:textId="77777777" w:rsidTr="00B27EB6">
        <w:tc>
          <w:tcPr>
            <w:tcW w:w="779" w:type="dxa"/>
            <w:tcBorders>
              <w:top w:val="nil"/>
            </w:tcBorders>
          </w:tcPr>
          <w:p w14:paraId="064C140E" w14:textId="77777777" w:rsidR="0084217F" w:rsidRPr="0084217F" w:rsidRDefault="0084217F" w:rsidP="0084217F">
            <w:pPr>
              <w:numPr>
                <w:ilvl w:val="0"/>
                <w:numId w:val="8"/>
              </w:numPr>
              <w:tabs>
                <w:tab w:val="left" w:pos="284"/>
              </w:tabs>
              <w:rPr>
                <w:lang w:val="en-US"/>
              </w:rPr>
            </w:pPr>
          </w:p>
        </w:tc>
        <w:tc>
          <w:tcPr>
            <w:tcW w:w="3601" w:type="dxa"/>
            <w:tcBorders>
              <w:top w:val="nil"/>
            </w:tcBorders>
          </w:tcPr>
          <w:p w14:paraId="2FAA23AB" w14:textId="77777777" w:rsidR="0084217F" w:rsidRPr="0084217F" w:rsidRDefault="0084217F" w:rsidP="0084217F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TF-A: To Manage the power supply</w:t>
            </w:r>
          </w:p>
        </w:tc>
        <w:tc>
          <w:tcPr>
            <w:tcW w:w="3770" w:type="dxa"/>
            <w:tcBorders>
              <w:top w:val="nil"/>
            </w:tcBorders>
          </w:tcPr>
          <w:p w14:paraId="2D273502" w14:textId="77777777" w:rsidR="0084217F" w:rsidRPr="0084217F" w:rsidRDefault="0084217F" w:rsidP="0084217F">
            <w:pPr>
              <w:rPr>
                <w:lang w:val="en-US"/>
              </w:rPr>
            </w:pPr>
            <w:r w:rsidRPr="0084217F">
              <w:rPr>
                <w:lang w:val="en-US"/>
              </w:rPr>
              <w:t>/RevAS/30_DES_Requirements/Technical Functions/</w:t>
            </w:r>
          </w:p>
          <w:p w14:paraId="5429580E" w14:textId="77777777" w:rsidR="0084217F" w:rsidRPr="0084217F" w:rsidRDefault="0084217F" w:rsidP="0084217F">
            <w:pPr>
              <w:rPr>
                <w:lang w:val="en-US"/>
              </w:rPr>
            </w:pPr>
            <w:r w:rsidRPr="0084217F">
              <w:rPr>
                <w:color w:val="1F497D"/>
                <w:lang w:val="en-US"/>
              </w:rPr>
              <w:t>DES_TF_A_To_Manage_The_Power_Supply</w:t>
            </w:r>
          </w:p>
        </w:tc>
        <w:tc>
          <w:tcPr>
            <w:tcW w:w="1626" w:type="dxa"/>
            <w:tcBorders>
              <w:top w:val="nil"/>
            </w:tcBorders>
          </w:tcPr>
          <w:p w14:paraId="5123F21E" w14:textId="77777777" w:rsidR="0084217F" w:rsidRPr="0084217F" w:rsidRDefault="0084217F" w:rsidP="0084217F">
            <w:pPr>
              <w:rPr>
                <w:lang w:val="en-US"/>
              </w:rPr>
            </w:pPr>
            <w:r w:rsidRPr="0084217F">
              <w:rPr>
                <w:lang w:val="en-US"/>
              </w:rPr>
              <w:t>RBE/FCE</w:t>
            </w:r>
          </w:p>
        </w:tc>
      </w:tr>
      <w:tr w:rsidR="0084217F" w:rsidRPr="0084217F" w14:paraId="2F6345D6" w14:textId="77777777" w:rsidTr="00B27EB6">
        <w:tc>
          <w:tcPr>
            <w:tcW w:w="779" w:type="dxa"/>
            <w:tcBorders>
              <w:top w:val="nil"/>
            </w:tcBorders>
          </w:tcPr>
          <w:p w14:paraId="51B3AF75" w14:textId="77777777" w:rsidR="0084217F" w:rsidRPr="0084217F" w:rsidRDefault="0084217F" w:rsidP="0084217F">
            <w:pPr>
              <w:numPr>
                <w:ilvl w:val="0"/>
                <w:numId w:val="8"/>
              </w:numPr>
              <w:tabs>
                <w:tab w:val="left" w:pos="284"/>
              </w:tabs>
              <w:rPr>
                <w:lang w:val="en-US"/>
              </w:rPr>
            </w:pPr>
          </w:p>
        </w:tc>
        <w:tc>
          <w:tcPr>
            <w:tcW w:w="3601" w:type="dxa"/>
            <w:tcBorders>
              <w:top w:val="nil"/>
            </w:tcBorders>
          </w:tcPr>
          <w:p w14:paraId="755F0DC4" w14:textId="77777777" w:rsidR="0084217F" w:rsidRPr="0084217F" w:rsidRDefault="0084217F" w:rsidP="0084217F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TF-B: To Manage the communication</w:t>
            </w:r>
          </w:p>
        </w:tc>
        <w:tc>
          <w:tcPr>
            <w:tcW w:w="3770" w:type="dxa"/>
            <w:tcBorders>
              <w:top w:val="nil"/>
            </w:tcBorders>
          </w:tcPr>
          <w:p w14:paraId="5AA0187B" w14:textId="77777777" w:rsidR="0084217F" w:rsidRPr="0084217F" w:rsidRDefault="0084217F" w:rsidP="0084217F">
            <w:pPr>
              <w:rPr>
                <w:lang w:val="en-US"/>
              </w:rPr>
            </w:pPr>
            <w:r w:rsidRPr="0084217F">
              <w:rPr>
                <w:lang w:val="en-US"/>
              </w:rPr>
              <w:t>/RevAS/30_DES_Requirements/Technical Functions/</w:t>
            </w:r>
          </w:p>
          <w:p w14:paraId="4AD7FF53" w14:textId="77777777" w:rsidR="0084217F" w:rsidRPr="0084217F" w:rsidRDefault="0084217F" w:rsidP="0084217F">
            <w:pPr>
              <w:rPr>
                <w:lang w:val="en-US"/>
              </w:rPr>
            </w:pPr>
            <w:r w:rsidRPr="0084217F">
              <w:rPr>
                <w:color w:val="1F497D"/>
                <w:lang w:val="en-US"/>
              </w:rPr>
              <w:t>DES_TF_B_To_Manage_The_Communication</w:t>
            </w:r>
          </w:p>
        </w:tc>
        <w:tc>
          <w:tcPr>
            <w:tcW w:w="1626" w:type="dxa"/>
            <w:tcBorders>
              <w:top w:val="nil"/>
            </w:tcBorders>
          </w:tcPr>
          <w:p w14:paraId="5B6AE86B" w14:textId="77777777" w:rsidR="0084217F" w:rsidRPr="0084217F" w:rsidRDefault="0084217F" w:rsidP="0084217F">
            <w:pPr>
              <w:rPr>
                <w:lang w:val="en-US"/>
              </w:rPr>
            </w:pPr>
            <w:r w:rsidRPr="0084217F">
              <w:rPr>
                <w:lang w:val="en-US"/>
              </w:rPr>
              <w:t>RBE/FCE</w:t>
            </w:r>
          </w:p>
        </w:tc>
      </w:tr>
      <w:tr w:rsidR="0084217F" w:rsidRPr="0084217F" w14:paraId="231BCBEF" w14:textId="77777777" w:rsidTr="00B27EB6">
        <w:tc>
          <w:tcPr>
            <w:tcW w:w="779" w:type="dxa"/>
            <w:tcBorders>
              <w:top w:val="nil"/>
            </w:tcBorders>
          </w:tcPr>
          <w:p w14:paraId="0E7AEAFA" w14:textId="77777777" w:rsidR="0084217F" w:rsidRPr="0084217F" w:rsidRDefault="0084217F" w:rsidP="0084217F">
            <w:pPr>
              <w:numPr>
                <w:ilvl w:val="0"/>
                <w:numId w:val="8"/>
              </w:numPr>
              <w:contextualSpacing/>
              <w:jc w:val="left"/>
              <w:rPr>
                <w:lang w:val="en-US"/>
              </w:rPr>
            </w:pPr>
          </w:p>
        </w:tc>
        <w:tc>
          <w:tcPr>
            <w:tcW w:w="3601" w:type="dxa"/>
            <w:tcBorders>
              <w:top w:val="nil"/>
            </w:tcBorders>
          </w:tcPr>
          <w:p w14:paraId="1C953032" w14:textId="77777777" w:rsidR="0084217F" w:rsidRPr="0084217F" w:rsidRDefault="0084217F" w:rsidP="0084217F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TF-C: To Secure PP ECU functioning using Pictus MCU</w:t>
            </w:r>
          </w:p>
        </w:tc>
        <w:tc>
          <w:tcPr>
            <w:tcW w:w="3770" w:type="dxa"/>
            <w:tcBorders>
              <w:top w:val="nil"/>
            </w:tcBorders>
          </w:tcPr>
          <w:p w14:paraId="2266AA8F" w14:textId="77777777" w:rsidR="0084217F" w:rsidRPr="0084217F" w:rsidRDefault="0084217F" w:rsidP="0084217F">
            <w:pPr>
              <w:rPr>
                <w:lang w:val="en-US"/>
              </w:rPr>
            </w:pPr>
            <w:r w:rsidRPr="0084217F">
              <w:rPr>
                <w:lang w:val="en-US"/>
              </w:rPr>
              <w:t>/RevAS/30_DES_Requirements/Technical Functions/</w:t>
            </w:r>
          </w:p>
          <w:p w14:paraId="57A9F2DC" w14:textId="77777777" w:rsidR="0084217F" w:rsidRPr="0084217F" w:rsidRDefault="0084217F" w:rsidP="0084217F">
            <w:pPr>
              <w:rPr>
                <w:lang w:val="en-US"/>
              </w:rPr>
            </w:pPr>
            <w:r w:rsidRPr="0084217F">
              <w:rPr>
                <w:color w:val="1F497D"/>
                <w:lang w:val="en-US"/>
              </w:rPr>
              <w:t>DES_TF_C_To_Secure_PP_ECU_Functioning_Pictus</w:t>
            </w:r>
          </w:p>
        </w:tc>
        <w:tc>
          <w:tcPr>
            <w:tcW w:w="1626" w:type="dxa"/>
            <w:tcBorders>
              <w:top w:val="nil"/>
            </w:tcBorders>
          </w:tcPr>
          <w:p w14:paraId="2DD6C3A1" w14:textId="77777777" w:rsidR="0084217F" w:rsidRPr="0084217F" w:rsidRDefault="0084217F" w:rsidP="0084217F">
            <w:pPr>
              <w:rPr>
                <w:lang w:val="en-US"/>
              </w:rPr>
            </w:pPr>
            <w:r w:rsidRPr="0084217F">
              <w:rPr>
                <w:lang w:val="en-US"/>
              </w:rPr>
              <w:t>RBE/FCE</w:t>
            </w:r>
          </w:p>
        </w:tc>
      </w:tr>
      <w:tr w:rsidR="0084217F" w:rsidRPr="0084217F" w14:paraId="78720865" w14:textId="77777777" w:rsidTr="00B27EB6">
        <w:tc>
          <w:tcPr>
            <w:tcW w:w="779" w:type="dxa"/>
            <w:tcBorders>
              <w:top w:val="nil"/>
            </w:tcBorders>
          </w:tcPr>
          <w:p w14:paraId="7C6B5E7F" w14:textId="77777777" w:rsidR="0084217F" w:rsidRPr="0084217F" w:rsidRDefault="0084217F" w:rsidP="0084217F">
            <w:pPr>
              <w:numPr>
                <w:ilvl w:val="0"/>
                <w:numId w:val="8"/>
              </w:numPr>
              <w:contextualSpacing/>
              <w:jc w:val="left"/>
              <w:rPr>
                <w:lang w:val="en-US"/>
              </w:rPr>
            </w:pPr>
          </w:p>
        </w:tc>
        <w:tc>
          <w:tcPr>
            <w:tcW w:w="3601" w:type="dxa"/>
            <w:tcBorders>
              <w:top w:val="nil"/>
            </w:tcBorders>
          </w:tcPr>
          <w:p w14:paraId="3E1523B3" w14:textId="77777777" w:rsidR="0084217F" w:rsidRPr="0084217F" w:rsidRDefault="0084217F" w:rsidP="0084217F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TF-D: To Program MCU</w:t>
            </w:r>
          </w:p>
        </w:tc>
        <w:tc>
          <w:tcPr>
            <w:tcW w:w="3770" w:type="dxa"/>
            <w:tcBorders>
              <w:top w:val="nil"/>
            </w:tcBorders>
          </w:tcPr>
          <w:p w14:paraId="4C0763B7" w14:textId="77777777" w:rsidR="0084217F" w:rsidRPr="0084217F" w:rsidRDefault="0084217F" w:rsidP="0084217F">
            <w:pPr>
              <w:rPr>
                <w:lang w:val="en-US"/>
              </w:rPr>
            </w:pPr>
            <w:r w:rsidRPr="0084217F">
              <w:rPr>
                <w:lang w:val="en-US"/>
              </w:rPr>
              <w:t>/RevAS/30_DES_Requirements/Technical Functions/</w:t>
            </w:r>
            <w:r w:rsidRPr="0084217F">
              <w:rPr>
                <w:color w:val="1F497D"/>
                <w:lang w:val="en-US"/>
              </w:rPr>
              <w:t>DES_TF_D_To_Program_MCU</w:t>
            </w:r>
          </w:p>
        </w:tc>
        <w:tc>
          <w:tcPr>
            <w:tcW w:w="1626" w:type="dxa"/>
            <w:tcBorders>
              <w:top w:val="nil"/>
            </w:tcBorders>
          </w:tcPr>
          <w:p w14:paraId="52894D94" w14:textId="77777777" w:rsidR="0084217F" w:rsidRPr="0084217F" w:rsidRDefault="0084217F" w:rsidP="0084217F">
            <w:pPr>
              <w:rPr>
                <w:lang w:val="en-US"/>
              </w:rPr>
            </w:pPr>
            <w:r w:rsidRPr="0084217F">
              <w:rPr>
                <w:lang w:val="en-US"/>
              </w:rPr>
              <w:t>RBE/FCE</w:t>
            </w:r>
          </w:p>
        </w:tc>
      </w:tr>
      <w:tr w:rsidR="0084217F" w:rsidRPr="0084217F" w14:paraId="4BD6272D" w14:textId="77777777" w:rsidTr="00B27EB6">
        <w:tc>
          <w:tcPr>
            <w:tcW w:w="779" w:type="dxa"/>
            <w:tcBorders>
              <w:top w:val="nil"/>
            </w:tcBorders>
          </w:tcPr>
          <w:p w14:paraId="49B8FE88" w14:textId="77777777" w:rsidR="0084217F" w:rsidRPr="0084217F" w:rsidRDefault="0084217F" w:rsidP="0084217F">
            <w:pPr>
              <w:numPr>
                <w:ilvl w:val="0"/>
                <w:numId w:val="8"/>
              </w:numPr>
              <w:contextualSpacing/>
              <w:jc w:val="left"/>
              <w:rPr>
                <w:lang w:val="en-US"/>
              </w:rPr>
            </w:pPr>
          </w:p>
        </w:tc>
        <w:tc>
          <w:tcPr>
            <w:tcW w:w="3601" w:type="dxa"/>
            <w:tcBorders>
              <w:top w:val="nil"/>
            </w:tcBorders>
          </w:tcPr>
          <w:p w14:paraId="59097A5A" w14:textId="77777777" w:rsidR="0084217F" w:rsidRPr="0084217F" w:rsidRDefault="0084217F" w:rsidP="0084217F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TF-E: To Manage Diagnostic Requests</w:t>
            </w:r>
          </w:p>
        </w:tc>
        <w:tc>
          <w:tcPr>
            <w:tcW w:w="3770" w:type="dxa"/>
            <w:tcBorders>
              <w:top w:val="nil"/>
            </w:tcBorders>
          </w:tcPr>
          <w:p w14:paraId="5BA7AB75" w14:textId="77777777" w:rsidR="0084217F" w:rsidRPr="0084217F" w:rsidRDefault="0084217F" w:rsidP="0084217F">
            <w:pPr>
              <w:rPr>
                <w:lang w:val="en-US"/>
              </w:rPr>
            </w:pPr>
            <w:r w:rsidRPr="0084217F">
              <w:rPr>
                <w:lang w:val="en-US"/>
              </w:rPr>
              <w:t>/RevAS/30_DES_Requirements/Technical Functions/</w:t>
            </w:r>
            <w:r w:rsidRPr="0084217F">
              <w:rPr>
                <w:color w:val="1F497D"/>
                <w:lang w:val="en-US"/>
              </w:rPr>
              <w:t>DES_TF_E_To_Manage_Diagnostic_Requests</w:t>
            </w:r>
          </w:p>
        </w:tc>
        <w:tc>
          <w:tcPr>
            <w:tcW w:w="1626" w:type="dxa"/>
            <w:tcBorders>
              <w:top w:val="nil"/>
            </w:tcBorders>
          </w:tcPr>
          <w:p w14:paraId="4A697C66" w14:textId="77777777" w:rsidR="0084217F" w:rsidRPr="0084217F" w:rsidRDefault="0084217F" w:rsidP="0084217F">
            <w:pPr>
              <w:rPr>
                <w:lang w:val="en-US"/>
              </w:rPr>
            </w:pPr>
            <w:r w:rsidRPr="0084217F">
              <w:rPr>
                <w:lang w:val="en-US"/>
              </w:rPr>
              <w:t>RBE/FCE</w:t>
            </w:r>
          </w:p>
        </w:tc>
      </w:tr>
      <w:tr w:rsidR="0084217F" w:rsidRPr="0084217F" w14:paraId="1D23736E" w14:textId="77777777" w:rsidTr="00B27EB6">
        <w:tc>
          <w:tcPr>
            <w:tcW w:w="779" w:type="dxa"/>
            <w:tcBorders>
              <w:top w:val="nil"/>
            </w:tcBorders>
          </w:tcPr>
          <w:p w14:paraId="71A9C62E" w14:textId="77777777" w:rsidR="0084217F" w:rsidRPr="0084217F" w:rsidRDefault="0084217F" w:rsidP="0084217F">
            <w:pPr>
              <w:numPr>
                <w:ilvl w:val="0"/>
                <w:numId w:val="8"/>
              </w:numPr>
              <w:contextualSpacing/>
              <w:jc w:val="left"/>
              <w:rPr>
                <w:lang w:val="en-US"/>
              </w:rPr>
            </w:pPr>
          </w:p>
        </w:tc>
        <w:tc>
          <w:tcPr>
            <w:tcW w:w="3601" w:type="dxa"/>
            <w:tcBorders>
              <w:top w:val="nil"/>
            </w:tcBorders>
          </w:tcPr>
          <w:p w14:paraId="1924D4F0" w14:textId="77777777" w:rsidR="0084217F" w:rsidRPr="0084217F" w:rsidRDefault="0084217F" w:rsidP="0084217F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TF-F: To Perform Measurements</w:t>
            </w:r>
          </w:p>
        </w:tc>
        <w:tc>
          <w:tcPr>
            <w:tcW w:w="3770" w:type="dxa"/>
            <w:tcBorders>
              <w:top w:val="nil"/>
            </w:tcBorders>
          </w:tcPr>
          <w:p w14:paraId="3509C957" w14:textId="77777777" w:rsidR="0084217F" w:rsidRPr="0084217F" w:rsidRDefault="0084217F" w:rsidP="0084217F">
            <w:pPr>
              <w:rPr>
                <w:lang w:val="en-US"/>
              </w:rPr>
            </w:pPr>
            <w:r w:rsidRPr="0084217F">
              <w:rPr>
                <w:lang w:val="en-US"/>
              </w:rPr>
              <w:t>/RevAS/30_DES_Requirements/Technical Functions/</w:t>
            </w:r>
            <w:r w:rsidRPr="0084217F">
              <w:rPr>
                <w:color w:val="1F497D"/>
                <w:lang w:val="en-US"/>
              </w:rPr>
              <w:t>DES_TF_F_To_Perform_Measurements</w:t>
            </w:r>
          </w:p>
        </w:tc>
        <w:tc>
          <w:tcPr>
            <w:tcW w:w="1626" w:type="dxa"/>
            <w:tcBorders>
              <w:top w:val="nil"/>
            </w:tcBorders>
          </w:tcPr>
          <w:p w14:paraId="537DD364" w14:textId="77777777" w:rsidR="0084217F" w:rsidRPr="0084217F" w:rsidRDefault="0084217F" w:rsidP="0084217F">
            <w:pPr>
              <w:rPr>
                <w:lang w:val="en-US"/>
              </w:rPr>
            </w:pPr>
            <w:r w:rsidRPr="0084217F">
              <w:rPr>
                <w:lang w:val="en-US"/>
              </w:rPr>
              <w:t>RBE/FCE</w:t>
            </w:r>
          </w:p>
        </w:tc>
      </w:tr>
      <w:tr w:rsidR="0084217F" w:rsidRPr="0084217F" w14:paraId="0FB4D9DF" w14:textId="77777777" w:rsidTr="00B27EB6">
        <w:tc>
          <w:tcPr>
            <w:tcW w:w="779" w:type="dxa"/>
            <w:tcBorders>
              <w:top w:val="nil"/>
            </w:tcBorders>
          </w:tcPr>
          <w:p w14:paraId="740FFD1A" w14:textId="77777777" w:rsidR="0084217F" w:rsidRPr="0084217F" w:rsidRDefault="0084217F" w:rsidP="0084217F">
            <w:pPr>
              <w:numPr>
                <w:ilvl w:val="0"/>
                <w:numId w:val="8"/>
              </w:numPr>
              <w:contextualSpacing/>
              <w:jc w:val="left"/>
              <w:rPr>
                <w:lang w:val="en-US"/>
              </w:rPr>
            </w:pPr>
          </w:p>
        </w:tc>
        <w:tc>
          <w:tcPr>
            <w:tcW w:w="3601" w:type="dxa"/>
            <w:tcBorders>
              <w:top w:val="nil"/>
            </w:tcBorders>
          </w:tcPr>
          <w:p w14:paraId="246DCCDA" w14:textId="77777777" w:rsidR="0084217F" w:rsidRPr="0084217F" w:rsidRDefault="0084217F" w:rsidP="0084217F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TF-G: To Drive the Motor</w:t>
            </w:r>
          </w:p>
        </w:tc>
        <w:tc>
          <w:tcPr>
            <w:tcW w:w="3770" w:type="dxa"/>
            <w:tcBorders>
              <w:top w:val="nil"/>
            </w:tcBorders>
          </w:tcPr>
          <w:p w14:paraId="23588B28" w14:textId="77777777" w:rsidR="0084217F" w:rsidRPr="0084217F" w:rsidRDefault="0084217F" w:rsidP="0084217F">
            <w:pPr>
              <w:rPr>
                <w:lang w:val="en-US"/>
              </w:rPr>
            </w:pPr>
            <w:r w:rsidRPr="0084217F">
              <w:rPr>
                <w:lang w:val="en-US"/>
              </w:rPr>
              <w:t>/RevAS/30_DES_Requirements/Technical Functions/</w:t>
            </w:r>
            <w:r w:rsidRPr="0084217F">
              <w:rPr>
                <w:color w:val="1F497D"/>
                <w:lang w:val="en-US"/>
              </w:rPr>
              <w:t>DES_TF_G_To_Drive_the_Motor</w:t>
            </w:r>
          </w:p>
        </w:tc>
        <w:tc>
          <w:tcPr>
            <w:tcW w:w="1626" w:type="dxa"/>
            <w:tcBorders>
              <w:top w:val="nil"/>
            </w:tcBorders>
          </w:tcPr>
          <w:p w14:paraId="16DF4DB5" w14:textId="77777777" w:rsidR="0084217F" w:rsidRPr="0084217F" w:rsidRDefault="0084217F" w:rsidP="0084217F">
            <w:pPr>
              <w:rPr>
                <w:lang w:val="en-US"/>
              </w:rPr>
            </w:pPr>
            <w:r w:rsidRPr="0084217F">
              <w:rPr>
                <w:lang w:val="en-US"/>
              </w:rPr>
              <w:t>RBE/FCE</w:t>
            </w:r>
          </w:p>
        </w:tc>
      </w:tr>
      <w:tr w:rsidR="0084217F" w:rsidRPr="0084217F" w14:paraId="7185EC98" w14:textId="77777777" w:rsidTr="00B27EB6">
        <w:tc>
          <w:tcPr>
            <w:tcW w:w="779" w:type="dxa"/>
            <w:tcBorders>
              <w:top w:val="nil"/>
            </w:tcBorders>
          </w:tcPr>
          <w:p w14:paraId="2816ED92" w14:textId="77777777" w:rsidR="0084217F" w:rsidRPr="0084217F" w:rsidRDefault="0084217F" w:rsidP="0084217F">
            <w:pPr>
              <w:numPr>
                <w:ilvl w:val="0"/>
                <w:numId w:val="8"/>
              </w:numPr>
              <w:contextualSpacing/>
              <w:jc w:val="left"/>
              <w:rPr>
                <w:lang w:val="en-US"/>
              </w:rPr>
            </w:pPr>
          </w:p>
        </w:tc>
        <w:tc>
          <w:tcPr>
            <w:tcW w:w="3601" w:type="dxa"/>
            <w:tcBorders>
              <w:top w:val="nil"/>
            </w:tcBorders>
          </w:tcPr>
          <w:p w14:paraId="12A4BE4D" w14:textId="77777777" w:rsidR="0084217F" w:rsidRPr="0084217F" w:rsidRDefault="0084217F" w:rsidP="0084217F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TF-H: To Perform Autotests</w:t>
            </w:r>
          </w:p>
        </w:tc>
        <w:tc>
          <w:tcPr>
            <w:tcW w:w="3770" w:type="dxa"/>
            <w:tcBorders>
              <w:top w:val="nil"/>
            </w:tcBorders>
          </w:tcPr>
          <w:p w14:paraId="552555A8" w14:textId="77777777" w:rsidR="0084217F" w:rsidRPr="0084217F" w:rsidRDefault="0084217F" w:rsidP="0084217F">
            <w:pPr>
              <w:rPr>
                <w:lang w:val="en-US"/>
              </w:rPr>
            </w:pPr>
            <w:r w:rsidRPr="0084217F">
              <w:rPr>
                <w:lang w:val="en-US"/>
              </w:rPr>
              <w:t>/RevAS/30_DES_Requirements/Technical Functions/</w:t>
            </w:r>
            <w:r w:rsidRPr="0084217F">
              <w:rPr>
                <w:color w:val="1F497D"/>
                <w:lang w:val="en-US"/>
              </w:rPr>
              <w:t>DES_TF_H_To_Perform_Autotests</w:t>
            </w:r>
          </w:p>
        </w:tc>
        <w:tc>
          <w:tcPr>
            <w:tcW w:w="1626" w:type="dxa"/>
            <w:tcBorders>
              <w:top w:val="nil"/>
            </w:tcBorders>
          </w:tcPr>
          <w:p w14:paraId="1453E507" w14:textId="77777777" w:rsidR="0084217F" w:rsidRPr="0084217F" w:rsidRDefault="0084217F" w:rsidP="0084217F">
            <w:pPr>
              <w:rPr>
                <w:lang w:val="en-US"/>
              </w:rPr>
            </w:pPr>
            <w:r w:rsidRPr="0084217F">
              <w:rPr>
                <w:lang w:val="en-US"/>
              </w:rPr>
              <w:t>RBE/FCE</w:t>
            </w:r>
          </w:p>
        </w:tc>
      </w:tr>
      <w:tr w:rsidR="0084217F" w:rsidRPr="0084217F" w14:paraId="3D7CA75B" w14:textId="77777777" w:rsidTr="00B27EB6">
        <w:tc>
          <w:tcPr>
            <w:tcW w:w="779" w:type="dxa"/>
            <w:tcBorders>
              <w:top w:val="nil"/>
            </w:tcBorders>
          </w:tcPr>
          <w:p w14:paraId="39D2861F" w14:textId="77777777" w:rsidR="0084217F" w:rsidRPr="0084217F" w:rsidRDefault="0084217F" w:rsidP="0084217F">
            <w:pPr>
              <w:numPr>
                <w:ilvl w:val="0"/>
                <w:numId w:val="8"/>
              </w:numPr>
              <w:contextualSpacing/>
              <w:jc w:val="left"/>
              <w:rPr>
                <w:lang w:val="en-US"/>
              </w:rPr>
            </w:pPr>
          </w:p>
        </w:tc>
        <w:tc>
          <w:tcPr>
            <w:tcW w:w="3601" w:type="dxa"/>
            <w:tcBorders>
              <w:top w:val="nil"/>
            </w:tcBorders>
          </w:tcPr>
          <w:p w14:paraId="5C701353" w14:textId="77777777" w:rsidR="0084217F" w:rsidRPr="0084217F" w:rsidRDefault="0084217F" w:rsidP="0084217F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TF-I: To Manage the Failure</w:t>
            </w:r>
          </w:p>
        </w:tc>
        <w:tc>
          <w:tcPr>
            <w:tcW w:w="3770" w:type="dxa"/>
            <w:tcBorders>
              <w:top w:val="nil"/>
            </w:tcBorders>
          </w:tcPr>
          <w:p w14:paraId="52A23C9B" w14:textId="77777777" w:rsidR="0084217F" w:rsidRPr="0084217F" w:rsidRDefault="0084217F" w:rsidP="0084217F">
            <w:pPr>
              <w:rPr>
                <w:color w:val="1F497D"/>
                <w:lang w:val="en-US"/>
              </w:rPr>
            </w:pPr>
            <w:r w:rsidRPr="0084217F">
              <w:rPr>
                <w:lang w:val="en-US"/>
              </w:rPr>
              <w:t>/RevAS/30_DES_Requirements/Technical Functions/</w:t>
            </w:r>
            <w:r w:rsidRPr="0084217F">
              <w:rPr>
                <w:color w:val="1F497D"/>
                <w:lang w:val="en-US"/>
              </w:rPr>
              <w:t>DES_TF_I_To_Manage_The_Failure</w:t>
            </w:r>
          </w:p>
        </w:tc>
        <w:tc>
          <w:tcPr>
            <w:tcW w:w="1626" w:type="dxa"/>
            <w:tcBorders>
              <w:top w:val="nil"/>
            </w:tcBorders>
          </w:tcPr>
          <w:p w14:paraId="34FBDDE7" w14:textId="77777777" w:rsidR="0084217F" w:rsidRPr="0084217F" w:rsidRDefault="0084217F" w:rsidP="0084217F">
            <w:pPr>
              <w:rPr>
                <w:lang w:val="en-US"/>
              </w:rPr>
            </w:pPr>
            <w:r w:rsidRPr="0084217F">
              <w:rPr>
                <w:lang w:val="en-US"/>
              </w:rPr>
              <w:t>RBE/FCE</w:t>
            </w:r>
          </w:p>
        </w:tc>
      </w:tr>
      <w:tr w:rsidR="0084217F" w:rsidRPr="0084217F" w14:paraId="2A671B1B" w14:textId="77777777" w:rsidTr="00B27EB6">
        <w:tc>
          <w:tcPr>
            <w:tcW w:w="779" w:type="dxa"/>
            <w:tcBorders>
              <w:top w:val="nil"/>
            </w:tcBorders>
          </w:tcPr>
          <w:p w14:paraId="722D2FFD" w14:textId="77777777" w:rsidR="0084217F" w:rsidRPr="0084217F" w:rsidRDefault="0084217F" w:rsidP="0084217F">
            <w:pPr>
              <w:numPr>
                <w:ilvl w:val="0"/>
                <w:numId w:val="8"/>
              </w:numPr>
              <w:contextualSpacing/>
              <w:jc w:val="left"/>
              <w:rPr>
                <w:lang w:val="en-US"/>
              </w:rPr>
            </w:pPr>
          </w:p>
        </w:tc>
        <w:tc>
          <w:tcPr>
            <w:tcW w:w="3601" w:type="dxa"/>
            <w:tcBorders>
              <w:top w:val="nil"/>
            </w:tcBorders>
          </w:tcPr>
          <w:p w14:paraId="4A96E642" w14:textId="77777777" w:rsidR="0084217F" w:rsidRPr="0084217F" w:rsidRDefault="0084217F" w:rsidP="0084217F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TF-J: To Manage NVM - NVP (Non Volatile Parameters)</w:t>
            </w:r>
          </w:p>
        </w:tc>
        <w:tc>
          <w:tcPr>
            <w:tcW w:w="3770" w:type="dxa"/>
            <w:tcBorders>
              <w:top w:val="nil"/>
            </w:tcBorders>
          </w:tcPr>
          <w:p w14:paraId="1A0C5ACE" w14:textId="77777777" w:rsidR="0084217F" w:rsidRPr="0084217F" w:rsidRDefault="0084217F" w:rsidP="0084217F">
            <w:pPr>
              <w:rPr>
                <w:lang w:val="en-US"/>
              </w:rPr>
            </w:pPr>
            <w:r w:rsidRPr="0084217F">
              <w:rPr>
                <w:lang w:val="en-US"/>
              </w:rPr>
              <w:t>/RevAS/30_DES_Requirements/Technical Functions/</w:t>
            </w:r>
            <w:r w:rsidRPr="0084217F">
              <w:rPr>
                <w:color w:val="1F497D"/>
                <w:lang w:val="en-US"/>
              </w:rPr>
              <w:t>DES_TF_J_To_Manage_NVM</w:t>
            </w:r>
          </w:p>
        </w:tc>
        <w:tc>
          <w:tcPr>
            <w:tcW w:w="1626" w:type="dxa"/>
            <w:tcBorders>
              <w:top w:val="nil"/>
            </w:tcBorders>
          </w:tcPr>
          <w:p w14:paraId="670448BB" w14:textId="77777777" w:rsidR="0084217F" w:rsidRPr="0084217F" w:rsidRDefault="0084217F" w:rsidP="0084217F">
            <w:pPr>
              <w:rPr>
                <w:lang w:val="en-US"/>
              </w:rPr>
            </w:pPr>
            <w:r w:rsidRPr="0084217F">
              <w:rPr>
                <w:lang w:val="en-US"/>
              </w:rPr>
              <w:t>RBE/FCE</w:t>
            </w:r>
          </w:p>
        </w:tc>
      </w:tr>
      <w:tr w:rsidR="0084217F" w:rsidRPr="0084217F" w14:paraId="4E1CBCE9" w14:textId="77777777" w:rsidTr="00B27EB6">
        <w:tc>
          <w:tcPr>
            <w:tcW w:w="779" w:type="dxa"/>
            <w:tcBorders>
              <w:top w:val="nil"/>
            </w:tcBorders>
          </w:tcPr>
          <w:p w14:paraId="5087A73C" w14:textId="77777777" w:rsidR="0084217F" w:rsidRPr="0084217F" w:rsidRDefault="0084217F" w:rsidP="0084217F">
            <w:pPr>
              <w:numPr>
                <w:ilvl w:val="0"/>
                <w:numId w:val="8"/>
              </w:numPr>
              <w:contextualSpacing/>
              <w:jc w:val="left"/>
              <w:rPr>
                <w:lang w:val="en-US"/>
              </w:rPr>
            </w:pPr>
          </w:p>
        </w:tc>
        <w:tc>
          <w:tcPr>
            <w:tcW w:w="3601" w:type="dxa"/>
            <w:tcBorders>
              <w:top w:val="nil"/>
            </w:tcBorders>
          </w:tcPr>
          <w:p w14:paraId="7F278D1F" w14:textId="77777777" w:rsidR="0084217F" w:rsidRPr="0084217F" w:rsidRDefault="0084217F" w:rsidP="0084217F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TF-K: To Ensure ECU Protection and Integration</w:t>
            </w:r>
          </w:p>
        </w:tc>
        <w:tc>
          <w:tcPr>
            <w:tcW w:w="3770" w:type="dxa"/>
            <w:tcBorders>
              <w:top w:val="nil"/>
            </w:tcBorders>
          </w:tcPr>
          <w:p w14:paraId="2B5DE6C8" w14:textId="77777777" w:rsidR="0084217F" w:rsidRPr="0084217F" w:rsidRDefault="0084217F" w:rsidP="0084217F">
            <w:pPr>
              <w:rPr>
                <w:lang w:val="en-US"/>
              </w:rPr>
            </w:pPr>
            <w:r w:rsidRPr="0084217F">
              <w:rPr>
                <w:lang w:val="en-US"/>
              </w:rPr>
              <w:t>/RevAS/30_DES_Requirements/Technical Functions/</w:t>
            </w:r>
            <w:r w:rsidRPr="0084217F">
              <w:rPr>
                <w:color w:val="1F497D"/>
                <w:lang w:val="en-US"/>
              </w:rPr>
              <w:t>DES_TF_K_To_Ensure_ECU_Protection_And_Integration</w:t>
            </w:r>
          </w:p>
        </w:tc>
        <w:tc>
          <w:tcPr>
            <w:tcW w:w="1626" w:type="dxa"/>
            <w:tcBorders>
              <w:top w:val="nil"/>
            </w:tcBorders>
          </w:tcPr>
          <w:p w14:paraId="4C6B5EB2" w14:textId="77777777" w:rsidR="0084217F" w:rsidRPr="0084217F" w:rsidRDefault="0084217F" w:rsidP="0084217F">
            <w:pPr>
              <w:rPr>
                <w:lang w:val="en-US"/>
              </w:rPr>
            </w:pPr>
            <w:r w:rsidRPr="0084217F">
              <w:rPr>
                <w:lang w:val="en-US"/>
              </w:rPr>
              <w:t>RBE/FCE</w:t>
            </w:r>
          </w:p>
        </w:tc>
      </w:tr>
      <w:tr w:rsidR="0084217F" w:rsidRPr="0084217F" w14:paraId="2CBFA0F1" w14:textId="77777777" w:rsidTr="00B27EB6">
        <w:tc>
          <w:tcPr>
            <w:tcW w:w="779" w:type="dxa"/>
            <w:tcBorders>
              <w:top w:val="nil"/>
            </w:tcBorders>
          </w:tcPr>
          <w:p w14:paraId="3F882637" w14:textId="77777777" w:rsidR="0084217F" w:rsidRPr="0084217F" w:rsidRDefault="0084217F" w:rsidP="0084217F">
            <w:pPr>
              <w:numPr>
                <w:ilvl w:val="0"/>
                <w:numId w:val="8"/>
              </w:numPr>
              <w:contextualSpacing/>
              <w:jc w:val="left"/>
              <w:rPr>
                <w:lang w:val="en-US"/>
              </w:rPr>
            </w:pPr>
          </w:p>
        </w:tc>
        <w:tc>
          <w:tcPr>
            <w:tcW w:w="3601" w:type="dxa"/>
            <w:tcBorders>
              <w:top w:val="nil"/>
            </w:tcBorders>
          </w:tcPr>
          <w:p w14:paraId="652ED136" w14:textId="77777777" w:rsidR="0084217F" w:rsidRPr="0084217F" w:rsidRDefault="0084217F" w:rsidP="0084217F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TF-L: To Ensure ECU Integration in Environment EMC ESD</w:t>
            </w:r>
          </w:p>
        </w:tc>
        <w:tc>
          <w:tcPr>
            <w:tcW w:w="3770" w:type="dxa"/>
            <w:tcBorders>
              <w:top w:val="nil"/>
            </w:tcBorders>
          </w:tcPr>
          <w:p w14:paraId="501CFE86" w14:textId="77777777" w:rsidR="0084217F" w:rsidRPr="0084217F" w:rsidRDefault="0084217F" w:rsidP="0084217F">
            <w:pPr>
              <w:rPr>
                <w:lang w:val="en-US"/>
              </w:rPr>
            </w:pPr>
            <w:r w:rsidRPr="0084217F">
              <w:rPr>
                <w:lang w:val="en-US"/>
              </w:rPr>
              <w:t>/RevAS/30_DES_Requirements/Technical Functions/</w:t>
            </w:r>
            <w:r w:rsidRPr="0084217F">
              <w:rPr>
                <w:color w:val="1F497D"/>
                <w:lang w:val="en-US"/>
              </w:rPr>
              <w:t>DES_TF_L_To_Ensure_ECU_Integration_In_Environment_EMC_ESD</w:t>
            </w:r>
          </w:p>
        </w:tc>
        <w:tc>
          <w:tcPr>
            <w:tcW w:w="1626" w:type="dxa"/>
            <w:tcBorders>
              <w:top w:val="nil"/>
            </w:tcBorders>
          </w:tcPr>
          <w:p w14:paraId="035D48D4" w14:textId="77777777" w:rsidR="0084217F" w:rsidRPr="0084217F" w:rsidRDefault="0084217F" w:rsidP="0084217F">
            <w:pPr>
              <w:rPr>
                <w:lang w:val="en-US"/>
              </w:rPr>
            </w:pPr>
            <w:r w:rsidRPr="0084217F">
              <w:rPr>
                <w:lang w:val="en-US"/>
              </w:rPr>
              <w:t>RBE/FCE</w:t>
            </w:r>
          </w:p>
        </w:tc>
      </w:tr>
      <w:tr w:rsidR="0084217F" w:rsidRPr="0084217F" w14:paraId="4AA9A317" w14:textId="77777777" w:rsidTr="00B27EB6">
        <w:tc>
          <w:tcPr>
            <w:tcW w:w="779" w:type="dxa"/>
            <w:tcBorders>
              <w:top w:val="nil"/>
            </w:tcBorders>
          </w:tcPr>
          <w:p w14:paraId="4E8E12AB" w14:textId="77777777" w:rsidR="0084217F" w:rsidRPr="0084217F" w:rsidRDefault="0084217F" w:rsidP="0084217F">
            <w:pPr>
              <w:numPr>
                <w:ilvl w:val="0"/>
                <w:numId w:val="8"/>
              </w:numPr>
              <w:contextualSpacing/>
              <w:jc w:val="left"/>
              <w:rPr>
                <w:lang w:val="en-US"/>
              </w:rPr>
            </w:pPr>
          </w:p>
        </w:tc>
        <w:tc>
          <w:tcPr>
            <w:tcW w:w="3601" w:type="dxa"/>
            <w:tcBorders>
              <w:top w:val="nil"/>
            </w:tcBorders>
          </w:tcPr>
          <w:p w14:paraId="3B6F1126" w14:textId="77777777" w:rsidR="0084217F" w:rsidRPr="0084217F" w:rsidRDefault="0084217F" w:rsidP="0084217F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TF-M: To generate time base</w:t>
            </w:r>
          </w:p>
        </w:tc>
        <w:tc>
          <w:tcPr>
            <w:tcW w:w="3770" w:type="dxa"/>
            <w:tcBorders>
              <w:top w:val="nil"/>
            </w:tcBorders>
          </w:tcPr>
          <w:p w14:paraId="2EF1AF47" w14:textId="77777777" w:rsidR="0084217F" w:rsidRPr="0084217F" w:rsidRDefault="0084217F" w:rsidP="0084217F">
            <w:pPr>
              <w:rPr>
                <w:lang w:val="en-US"/>
              </w:rPr>
            </w:pPr>
            <w:r w:rsidRPr="0084217F">
              <w:rPr>
                <w:lang w:val="en-US"/>
              </w:rPr>
              <w:t xml:space="preserve">/RevAS/30_DES_Requirements/Technical </w:t>
            </w:r>
            <w:r w:rsidRPr="0084217F">
              <w:rPr>
                <w:lang w:val="en-US"/>
              </w:rPr>
              <w:lastRenderedPageBreak/>
              <w:t>Functions/</w:t>
            </w:r>
            <w:r w:rsidRPr="0084217F">
              <w:rPr>
                <w:color w:val="1F497D"/>
                <w:lang w:val="en-US"/>
              </w:rPr>
              <w:t>DES_TF_M_To_Generate_Time_Base</w:t>
            </w:r>
          </w:p>
        </w:tc>
        <w:tc>
          <w:tcPr>
            <w:tcW w:w="1626" w:type="dxa"/>
            <w:tcBorders>
              <w:top w:val="nil"/>
            </w:tcBorders>
          </w:tcPr>
          <w:p w14:paraId="08DE13C8" w14:textId="77777777" w:rsidR="0084217F" w:rsidRPr="0084217F" w:rsidRDefault="0084217F" w:rsidP="0084217F">
            <w:pPr>
              <w:rPr>
                <w:lang w:val="en-US"/>
              </w:rPr>
            </w:pPr>
            <w:r w:rsidRPr="0084217F">
              <w:rPr>
                <w:lang w:val="en-US"/>
              </w:rPr>
              <w:lastRenderedPageBreak/>
              <w:t>RBE/FCE</w:t>
            </w:r>
          </w:p>
        </w:tc>
      </w:tr>
      <w:tr w:rsidR="0084217F" w:rsidRPr="0084217F" w14:paraId="6497CE8D" w14:textId="77777777" w:rsidTr="00B27EB6">
        <w:tc>
          <w:tcPr>
            <w:tcW w:w="779" w:type="dxa"/>
            <w:tcBorders>
              <w:top w:val="nil"/>
            </w:tcBorders>
          </w:tcPr>
          <w:p w14:paraId="68E2957A" w14:textId="77777777" w:rsidR="0084217F" w:rsidRPr="0084217F" w:rsidRDefault="0084217F" w:rsidP="0084217F">
            <w:pPr>
              <w:numPr>
                <w:ilvl w:val="0"/>
                <w:numId w:val="8"/>
              </w:numPr>
              <w:contextualSpacing/>
              <w:jc w:val="left"/>
              <w:rPr>
                <w:lang w:val="en-US"/>
              </w:rPr>
            </w:pPr>
          </w:p>
        </w:tc>
        <w:tc>
          <w:tcPr>
            <w:tcW w:w="3601" w:type="dxa"/>
            <w:tcBorders>
              <w:top w:val="nil"/>
            </w:tcBorders>
          </w:tcPr>
          <w:p w14:paraId="578D4747" w14:textId="77777777" w:rsidR="0084217F" w:rsidRPr="0084217F" w:rsidRDefault="0084217F" w:rsidP="0084217F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TF-N: To evaluate belt data</w:t>
            </w:r>
          </w:p>
        </w:tc>
        <w:tc>
          <w:tcPr>
            <w:tcW w:w="3770" w:type="dxa"/>
            <w:tcBorders>
              <w:top w:val="nil"/>
            </w:tcBorders>
          </w:tcPr>
          <w:p w14:paraId="61F46674" w14:textId="77777777" w:rsidR="0084217F" w:rsidRPr="0084217F" w:rsidRDefault="0084217F" w:rsidP="0084217F">
            <w:pPr>
              <w:rPr>
                <w:lang w:val="en-US"/>
              </w:rPr>
            </w:pPr>
            <w:r w:rsidRPr="0084217F">
              <w:rPr>
                <w:lang w:val="en-US"/>
              </w:rPr>
              <w:t>/RevAS/30_DES_Requirements/Technical Functions/</w:t>
            </w:r>
            <w:r w:rsidRPr="0084217F">
              <w:rPr>
                <w:color w:val="1F497D"/>
                <w:lang w:val="en-US"/>
              </w:rPr>
              <w:t>DES_TF_N_To_Evaluate_Belt_Data</w:t>
            </w:r>
          </w:p>
        </w:tc>
        <w:tc>
          <w:tcPr>
            <w:tcW w:w="1626" w:type="dxa"/>
            <w:tcBorders>
              <w:top w:val="nil"/>
            </w:tcBorders>
          </w:tcPr>
          <w:p w14:paraId="780B4D0C" w14:textId="77777777" w:rsidR="0084217F" w:rsidRPr="0084217F" w:rsidRDefault="0084217F" w:rsidP="0084217F">
            <w:pPr>
              <w:rPr>
                <w:lang w:val="en-US"/>
              </w:rPr>
            </w:pPr>
            <w:r w:rsidRPr="0084217F">
              <w:rPr>
                <w:lang w:val="en-US"/>
              </w:rPr>
              <w:t>RBE/FCE</w:t>
            </w:r>
          </w:p>
        </w:tc>
      </w:tr>
      <w:tr w:rsidR="0084217F" w:rsidRPr="0084217F" w14:paraId="4163CF76" w14:textId="77777777" w:rsidTr="00B27EB6">
        <w:tc>
          <w:tcPr>
            <w:tcW w:w="779" w:type="dxa"/>
            <w:tcBorders>
              <w:top w:val="nil"/>
            </w:tcBorders>
          </w:tcPr>
          <w:p w14:paraId="2EDBE78B" w14:textId="77777777" w:rsidR="0084217F" w:rsidRPr="0084217F" w:rsidRDefault="0084217F" w:rsidP="0084217F">
            <w:pPr>
              <w:numPr>
                <w:ilvl w:val="0"/>
                <w:numId w:val="8"/>
              </w:numPr>
              <w:contextualSpacing/>
              <w:jc w:val="left"/>
              <w:rPr>
                <w:lang w:val="en-US"/>
              </w:rPr>
            </w:pPr>
          </w:p>
        </w:tc>
        <w:tc>
          <w:tcPr>
            <w:tcW w:w="3601" w:type="dxa"/>
            <w:tcBorders>
              <w:top w:val="nil"/>
            </w:tcBorders>
          </w:tcPr>
          <w:p w14:paraId="454E7DB0" w14:textId="77777777" w:rsidR="0084217F" w:rsidRPr="0084217F" w:rsidRDefault="0084217F" w:rsidP="0084217F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TF-O: To schedule the SW</w:t>
            </w:r>
          </w:p>
        </w:tc>
        <w:tc>
          <w:tcPr>
            <w:tcW w:w="3770" w:type="dxa"/>
            <w:tcBorders>
              <w:top w:val="nil"/>
            </w:tcBorders>
          </w:tcPr>
          <w:p w14:paraId="6F3899A2" w14:textId="77777777" w:rsidR="0084217F" w:rsidRPr="0084217F" w:rsidRDefault="0084217F" w:rsidP="0084217F">
            <w:pPr>
              <w:rPr>
                <w:lang w:val="en-US"/>
              </w:rPr>
            </w:pPr>
            <w:r w:rsidRPr="0084217F">
              <w:rPr>
                <w:lang w:val="en-US"/>
              </w:rPr>
              <w:t>/RevAS/30_DES_Requirements/Technical Functions/</w:t>
            </w:r>
            <w:r w:rsidRPr="0084217F">
              <w:rPr>
                <w:color w:val="1F497D"/>
                <w:lang w:val="en-US"/>
              </w:rPr>
              <w:t>DES_TF_O_To_Run_SW</w:t>
            </w:r>
          </w:p>
        </w:tc>
        <w:tc>
          <w:tcPr>
            <w:tcW w:w="1626" w:type="dxa"/>
            <w:tcBorders>
              <w:top w:val="nil"/>
            </w:tcBorders>
          </w:tcPr>
          <w:p w14:paraId="696ACDBE" w14:textId="77777777" w:rsidR="0084217F" w:rsidRPr="0084217F" w:rsidRDefault="0084217F" w:rsidP="0084217F">
            <w:pPr>
              <w:rPr>
                <w:lang w:val="en-US"/>
              </w:rPr>
            </w:pPr>
            <w:r w:rsidRPr="0084217F">
              <w:rPr>
                <w:lang w:val="en-US"/>
              </w:rPr>
              <w:t>RBE/FCE</w:t>
            </w:r>
          </w:p>
        </w:tc>
      </w:tr>
      <w:tr w:rsidR="0084217F" w:rsidRPr="0084217F" w14:paraId="70D8881C" w14:textId="77777777" w:rsidTr="00B27EB6">
        <w:tc>
          <w:tcPr>
            <w:tcW w:w="779" w:type="dxa"/>
            <w:tcBorders>
              <w:top w:val="nil"/>
            </w:tcBorders>
          </w:tcPr>
          <w:p w14:paraId="2D1AA8C0" w14:textId="77777777" w:rsidR="0084217F" w:rsidRPr="0084217F" w:rsidRDefault="0084217F" w:rsidP="0084217F">
            <w:pPr>
              <w:numPr>
                <w:ilvl w:val="0"/>
                <w:numId w:val="8"/>
              </w:numPr>
              <w:contextualSpacing/>
              <w:jc w:val="left"/>
              <w:rPr>
                <w:lang w:val="en-US"/>
              </w:rPr>
            </w:pPr>
          </w:p>
        </w:tc>
        <w:tc>
          <w:tcPr>
            <w:tcW w:w="3601" w:type="dxa"/>
            <w:tcBorders>
              <w:top w:val="nil"/>
            </w:tcBorders>
          </w:tcPr>
          <w:p w14:paraId="72C8A124" w14:textId="77777777" w:rsidR="0084217F" w:rsidRPr="0084217F" w:rsidRDefault="0084217F" w:rsidP="0084217F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TF-P: To handle network management</w:t>
            </w:r>
          </w:p>
        </w:tc>
        <w:tc>
          <w:tcPr>
            <w:tcW w:w="3770" w:type="dxa"/>
            <w:tcBorders>
              <w:top w:val="nil"/>
            </w:tcBorders>
          </w:tcPr>
          <w:p w14:paraId="15DAE8A7" w14:textId="77777777" w:rsidR="0084217F" w:rsidRPr="0084217F" w:rsidRDefault="0084217F" w:rsidP="0084217F">
            <w:pPr>
              <w:rPr>
                <w:lang w:val="en-US"/>
              </w:rPr>
            </w:pPr>
            <w:r w:rsidRPr="0084217F">
              <w:rPr>
                <w:lang w:val="en-US"/>
              </w:rPr>
              <w:t>/RevAS/30_DES_Requirements/Technical Functions/</w:t>
            </w:r>
            <w:r w:rsidRPr="0084217F">
              <w:rPr>
                <w:color w:val="1F497D"/>
                <w:lang w:val="en-US"/>
              </w:rPr>
              <w:t>DES_TF_P_To  Handle_Network_Management</w:t>
            </w:r>
          </w:p>
        </w:tc>
        <w:tc>
          <w:tcPr>
            <w:tcW w:w="1626" w:type="dxa"/>
            <w:tcBorders>
              <w:top w:val="nil"/>
            </w:tcBorders>
          </w:tcPr>
          <w:p w14:paraId="0A1C0AD7" w14:textId="77777777" w:rsidR="0084217F" w:rsidRPr="0084217F" w:rsidRDefault="0084217F" w:rsidP="0084217F">
            <w:pPr>
              <w:rPr>
                <w:lang w:val="en-US"/>
              </w:rPr>
            </w:pPr>
            <w:r w:rsidRPr="0084217F">
              <w:rPr>
                <w:lang w:val="en-US"/>
              </w:rPr>
              <w:t>RBE/FCE</w:t>
            </w:r>
          </w:p>
        </w:tc>
      </w:tr>
      <w:tr w:rsidR="0084217F" w:rsidRPr="0084217F" w14:paraId="4C39B00E" w14:textId="77777777" w:rsidTr="00B27EB6">
        <w:tc>
          <w:tcPr>
            <w:tcW w:w="779" w:type="dxa"/>
            <w:tcBorders>
              <w:top w:val="nil"/>
              <w:bottom w:val="single" w:sz="4" w:space="0" w:color="auto"/>
            </w:tcBorders>
          </w:tcPr>
          <w:p w14:paraId="3DEA883E" w14:textId="77777777" w:rsidR="0084217F" w:rsidRPr="0084217F" w:rsidRDefault="0084217F" w:rsidP="0084217F">
            <w:pPr>
              <w:numPr>
                <w:ilvl w:val="0"/>
                <w:numId w:val="8"/>
              </w:numPr>
              <w:contextualSpacing/>
              <w:jc w:val="left"/>
              <w:rPr>
                <w:lang w:val="en-US"/>
              </w:rPr>
            </w:pPr>
          </w:p>
        </w:tc>
        <w:tc>
          <w:tcPr>
            <w:tcW w:w="3601" w:type="dxa"/>
            <w:tcBorders>
              <w:top w:val="nil"/>
              <w:bottom w:val="single" w:sz="4" w:space="0" w:color="auto"/>
            </w:tcBorders>
          </w:tcPr>
          <w:p w14:paraId="697985EB" w14:textId="77777777" w:rsidR="0084217F" w:rsidRPr="0084217F" w:rsidRDefault="0084217F" w:rsidP="0084217F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TF-Q: To Provide Data For Expertise</w:t>
            </w:r>
          </w:p>
        </w:tc>
        <w:tc>
          <w:tcPr>
            <w:tcW w:w="3770" w:type="dxa"/>
            <w:tcBorders>
              <w:top w:val="nil"/>
              <w:bottom w:val="single" w:sz="4" w:space="0" w:color="auto"/>
            </w:tcBorders>
          </w:tcPr>
          <w:p w14:paraId="76136893" w14:textId="77777777" w:rsidR="0084217F" w:rsidRPr="0084217F" w:rsidRDefault="0084217F" w:rsidP="0084217F">
            <w:pPr>
              <w:rPr>
                <w:lang w:val="en-US"/>
              </w:rPr>
            </w:pPr>
            <w:r w:rsidRPr="0084217F">
              <w:rPr>
                <w:lang w:val="en-US"/>
              </w:rPr>
              <w:t>/RevAS/30_DES_Requirements/Technical Functions/</w:t>
            </w:r>
            <w:r w:rsidRPr="0084217F">
              <w:rPr>
                <w:color w:val="1F497D"/>
                <w:lang w:val="en-US"/>
              </w:rPr>
              <w:t>DES_TF_Q_To_Provide_Data_For_Expertise</w:t>
            </w:r>
          </w:p>
        </w:tc>
        <w:tc>
          <w:tcPr>
            <w:tcW w:w="1626" w:type="dxa"/>
            <w:tcBorders>
              <w:top w:val="nil"/>
              <w:bottom w:val="single" w:sz="4" w:space="0" w:color="auto"/>
            </w:tcBorders>
          </w:tcPr>
          <w:p w14:paraId="619FD84B" w14:textId="77777777" w:rsidR="0084217F" w:rsidRPr="0084217F" w:rsidRDefault="0084217F" w:rsidP="0084217F">
            <w:pPr>
              <w:rPr>
                <w:lang w:val="en-US"/>
              </w:rPr>
            </w:pPr>
            <w:r w:rsidRPr="0084217F">
              <w:rPr>
                <w:lang w:val="en-US"/>
              </w:rPr>
              <w:t>RBE/FCE</w:t>
            </w:r>
          </w:p>
        </w:tc>
      </w:tr>
      <w:tr w:rsidR="0084217F" w:rsidRPr="0084217F" w14:paraId="7A709347" w14:textId="77777777" w:rsidTr="00B27EB6">
        <w:tc>
          <w:tcPr>
            <w:tcW w:w="779" w:type="dxa"/>
            <w:tcBorders>
              <w:top w:val="single" w:sz="4" w:space="0" w:color="auto"/>
              <w:bottom w:val="single" w:sz="4" w:space="0" w:color="auto"/>
            </w:tcBorders>
          </w:tcPr>
          <w:p w14:paraId="5C23D7C2" w14:textId="77777777" w:rsidR="0084217F" w:rsidRPr="0084217F" w:rsidRDefault="0084217F" w:rsidP="0084217F">
            <w:pPr>
              <w:numPr>
                <w:ilvl w:val="0"/>
                <w:numId w:val="8"/>
              </w:numPr>
              <w:contextualSpacing/>
              <w:jc w:val="left"/>
              <w:rPr>
                <w:lang w:val="en-US"/>
              </w:rPr>
            </w:pPr>
          </w:p>
        </w:tc>
        <w:tc>
          <w:tcPr>
            <w:tcW w:w="3601" w:type="dxa"/>
            <w:tcBorders>
              <w:top w:val="single" w:sz="4" w:space="0" w:color="auto"/>
              <w:bottom w:val="single" w:sz="4" w:space="0" w:color="auto"/>
            </w:tcBorders>
          </w:tcPr>
          <w:p w14:paraId="66192309" w14:textId="77777777" w:rsidR="0084217F" w:rsidRPr="0084217F" w:rsidRDefault="0084217F" w:rsidP="0084217F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TF-R: To Decide Belt Function Execution</w:t>
            </w:r>
          </w:p>
        </w:tc>
        <w:tc>
          <w:tcPr>
            <w:tcW w:w="3770" w:type="dxa"/>
            <w:tcBorders>
              <w:top w:val="single" w:sz="4" w:space="0" w:color="auto"/>
              <w:bottom w:val="single" w:sz="4" w:space="0" w:color="auto"/>
            </w:tcBorders>
          </w:tcPr>
          <w:p w14:paraId="6D62103F" w14:textId="77777777" w:rsidR="0084217F" w:rsidRPr="0084217F" w:rsidRDefault="0084217F" w:rsidP="0084217F">
            <w:pPr>
              <w:rPr>
                <w:lang w:val="en-US"/>
              </w:rPr>
            </w:pPr>
            <w:r w:rsidRPr="0084217F">
              <w:rPr>
                <w:lang w:val="en-US"/>
              </w:rPr>
              <w:t>/RevAS/30_DES_Requirements/Technical Functions/</w:t>
            </w:r>
            <w:r w:rsidRPr="0084217F">
              <w:rPr>
                <w:color w:val="1F497D"/>
                <w:lang w:val="en-US"/>
              </w:rPr>
              <w:t>DES_TF_R_To_Decide_Belt_Function_Execution</w:t>
            </w:r>
          </w:p>
        </w:tc>
        <w:tc>
          <w:tcPr>
            <w:tcW w:w="1626" w:type="dxa"/>
            <w:tcBorders>
              <w:top w:val="single" w:sz="4" w:space="0" w:color="auto"/>
              <w:bottom w:val="single" w:sz="4" w:space="0" w:color="auto"/>
            </w:tcBorders>
          </w:tcPr>
          <w:p w14:paraId="66162404" w14:textId="77777777" w:rsidR="0084217F" w:rsidRPr="0084217F" w:rsidRDefault="0084217F" w:rsidP="0084217F">
            <w:pPr>
              <w:rPr>
                <w:lang w:val="en-US"/>
              </w:rPr>
            </w:pPr>
            <w:r w:rsidRPr="0084217F">
              <w:rPr>
                <w:lang w:val="en-US"/>
              </w:rPr>
              <w:t>RBE/FCE</w:t>
            </w:r>
          </w:p>
        </w:tc>
      </w:tr>
      <w:tr w:rsidR="0084217F" w:rsidRPr="0084217F" w14:paraId="2160BAE0" w14:textId="77777777" w:rsidTr="00B27EB6">
        <w:tc>
          <w:tcPr>
            <w:tcW w:w="779" w:type="dxa"/>
            <w:tcBorders>
              <w:top w:val="single" w:sz="4" w:space="0" w:color="auto"/>
            </w:tcBorders>
          </w:tcPr>
          <w:p w14:paraId="4BCF053A" w14:textId="77777777" w:rsidR="0084217F" w:rsidRPr="0084217F" w:rsidRDefault="0084217F" w:rsidP="0084217F">
            <w:pPr>
              <w:numPr>
                <w:ilvl w:val="0"/>
                <w:numId w:val="8"/>
              </w:numPr>
              <w:contextualSpacing/>
              <w:jc w:val="left"/>
              <w:rPr>
                <w:lang w:val="en-US"/>
              </w:rPr>
            </w:pPr>
          </w:p>
        </w:tc>
        <w:tc>
          <w:tcPr>
            <w:tcW w:w="3601" w:type="dxa"/>
            <w:tcBorders>
              <w:top w:val="single" w:sz="4" w:space="0" w:color="auto"/>
            </w:tcBorders>
          </w:tcPr>
          <w:p w14:paraId="6008546A" w14:textId="77777777" w:rsidR="0084217F" w:rsidRPr="0084217F" w:rsidRDefault="0084217F" w:rsidP="0084217F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TF-S: To drive the boost</w:t>
            </w:r>
          </w:p>
        </w:tc>
        <w:tc>
          <w:tcPr>
            <w:tcW w:w="3770" w:type="dxa"/>
            <w:tcBorders>
              <w:top w:val="single" w:sz="4" w:space="0" w:color="auto"/>
            </w:tcBorders>
          </w:tcPr>
          <w:p w14:paraId="3A9B5840" w14:textId="77777777" w:rsidR="0084217F" w:rsidRPr="0084217F" w:rsidRDefault="0084217F" w:rsidP="0084217F">
            <w:pPr>
              <w:rPr>
                <w:lang w:val="en-US"/>
              </w:rPr>
            </w:pPr>
            <w:r w:rsidRPr="0084217F">
              <w:rPr>
                <w:lang w:val="en-US"/>
              </w:rPr>
              <w:t>/RevAS/30_DES_Requirements/Technical Functions/</w:t>
            </w:r>
            <w:r w:rsidRPr="0084217F">
              <w:rPr>
                <w:color w:val="1F497D"/>
                <w:lang w:val="en-US"/>
              </w:rPr>
              <w:t>DES_TF_S_To_Drive_Boost</w:t>
            </w:r>
          </w:p>
        </w:tc>
        <w:tc>
          <w:tcPr>
            <w:tcW w:w="1626" w:type="dxa"/>
            <w:tcBorders>
              <w:top w:val="single" w:sz="4" w:space="0" w:color="auto"/>
            </w:tcBorders>
          </w:tcPr>
          <w:p w14:paraId="74955EBF" w14:textId="77777777" w:rsidR="0084217F" w:rsidRPr="0084217F" w:rsidRDefault="0084217F" w:rsidP="0084217F">
            <w:pPr>
              <w:rPr>
                <w:lang w:val="en-US"/>
              </w:rPr>
            </w:pPr>
            <w:r w:rsidRPr="0084217F">
              <w:rPr>
                <w:lang w:val="en-US"/>
              </w:rPr>
              <w:t>RBE/FCE</w:t>
            </w:r>
          </w:p>
        </w:tc>
      </w:tr>
      <w:tr w:rsidR="0084217F" w:rsidRPr="0084217F" w14:paraId="0790662E" w14:textId="77777777" w:rsidTr="00B27EB6">
        <w:tc>
          <w:tcPr>
            <w:tcW w:w="779" w:type="dxa"/>
            <w:tcBorders>
              <w:top w:val="single" w:sz="4" w:space="0" w:color="auto"/>
            </w:tcBorders>
          </w:tcPr>
          <w:p w14:paraId="16EDF606" w14:textId="77777777" w:rsidR="0084217F" w:rsidRPr="0084217F" w:rsidRDefault="0084217F" w:rsidP="0084217F">
            <w:pPr>
              <w:numPr>
                <w:ilvl w:val="0"/>
                <w:numId w:val="8"/>
              </w:numPr>
              <w:contextualSpacing/>
              <w:jc w:val="left"/>
              <w:rPr>
                <w:lang w:val="en-US"/>
              </w:rPr>
            </w:pPr>
          </w:p>
        </w:tc>
        <w:tc>
          <w:tcPr>
            <w:tcW w:w="3601" w:type="dxa"/>
            <w:tcBorders>
              <w:top w:val="single" w:sz="4" w:space="0" w:color="auto"/>
            </w:tcBorders>
          </w:tcPr>
          <w:p w14:paraId="42040511" w14:textId="77777777" w:rsidR="0084217F" w:rsidRPr="0084217F" w:rsidRDefault="0084217F" w:rsidP="0084217F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TF-X: To generate time base</w:t>
            </w:r>
          </w:p>
        </w:tc>
        <w:tc>
          <w:tcPr>
            <w:tcW w:w="3770" w:type="dxa"/>
            <w:tcBorders>
              <w:top w:val="single" w:sz="4" w:space="0" w:color="auto"/>
            </w:tcBorders>
          </w:tcPr>
          <w:p w14:paraId="2F43428E" w14:textId="77777777" w:rsidR="0084217F" w:rsidRPr="0084217F" w:rsidRDefault="0084217F" w:rsidP="0084217F">
            <w:pPr>
              <w:rPr>
                <w:lang w:val="en-US"/>
              </w:rPr>
            </w:pPr>
            <w:r w:rsidRPr="0084217F">
              <w:rPr>
                <w:lang w:val="en-US"/>
              </w:rPr>
              <w:t>/RevAS/30_DES_Requirements/Technical Functions/</w:t>
            </w:r>
            <w:r w:rsidRPr="0084217F">
              <w:rPr>
                <w:color w:val="1F497D"/>
                <w:lang w:val="en-US"/>
              </w:rPr>
              <w:t>DES_TF_M_To_Generate_Time_Base</w:t>
            </w:r>
          </w:p>
        </w:tc>
        <w:tc>
          <w:tcPr>
            <w:tcW w:w="1626" w:type="dxa"/>
            <w:tcBorders>
              <w:top w:val="single" w:sz="4" w:space="0" w:color="auto"/>
            </w:tcBorders>
          </w:tcPr>
          <w:p w14:paraId="425D1235" w14:textId="77777777" w:rsidR="0084217F" w:rsidRPr="0084217F" w:rsidRDefault="0084217F" w:rsidP="0084217F">
            <w:pPr>
              <w:rPr>
                <w:lang w:val="en-US"/>
              </w:rPr>
            </w:pPr>
            <w:r w:rsidRPr="0084217F">
              <w:rPr>
                <w:lang w:val="en-US"/>
              </w:rPr>
              <w:t>RBE/FCE</w:t>
            </w:r>
          </w:p>
        </w:tc>
      </w:tr>
    </w:tbl>
    <w:p w14:paraId="49ACADE7" w14:textId="77777777" w:rsidR="0084217F" w:rsidRPr="0084217F" w:rsidRDefault="0084217F" w:rsidP="0084217F">
      <w:pPr>
        <w:rPr>
          <w:lang w:val="en-US"/>
        </w:rPr>
      </w:pPr>
    </w:p>
    <w:p w14:paraId="009863CB" w14:textId="743230B5" w:rsidR="0084217F" w:rsidRPr="0084217F" w:rsidRDefault="00E91EC4" w:rsidP="00E91EC4">
      <w:pPr>
        <w:pStyle w:val="Heading2"/>
        <w:numPr>
          <w:ilvl w:val="0"/>
          <w:numId w:val="0"/>
        </w:numPr>
        <w:ind w:left="540"/>
      </w:pPr>
      <w:bookmarkStart w:id="7" w:name="_Toc94469062"/>
      <w:bookmarkStart w:id="8" w:name="_Toc155874647"/>
      <w:r>
        <w:t xml:space="preserve">1.2 </w:t>
      </w:r>
      <w:r w:rsidR="0084217F" w:rsidRPr="0084217F">
        <w:t>Design interface description Documents</w:t>
      </w:r>
      <w:bookmarkEnd w:id="7"/>
      <w:bookmarkEnd w:id="8"/>
    </w:p>
    <w:p w14:paraId="7139134C" w14:textId="77777777" w:rsidR="0084217F" w:rsidRPr="0084217F" w:rsidRDefault="0084217F" w:rsidP="0084217F">
      <w:pPr>
        <w:rPr>
          <w:lang w:val="en-US"/>
        </w:rPr>
      </w:pPr>
      <w:r w:rsidRPr="0084217F">
        <w:rPr>
          <w:lang w:val="en-US"/>
        </w:rPr>
        <w:t>This section presents all the documents that are linked to this software architecture design document.</w:t>
      </w:r>
    </w:p>
    <w:p w14:paraId="35A63F6D" w14:textId="185B8EC2" w:rsidR="0084217F" w:rsidRPr="0084217F" w:rsidRDefault="0084217F" w:rsidP="0084217F">
      <w:pPr>
        <w:rPr>
          <w:lang w:val="en-US"/>
        </w:rPr>
      </w:pPr>
      <w:r w:rsidRPr="0084217F">
        <w:rPr>
          <w:color w:val="0070C0"/>
          <w:u w:val="single"/>
          <w:lang w:val="en-US"/>
        </w:rPr>
        <w:t>Note:</w:t>
      </w:r>
      <w:r w:rsidRPr="0084217F">
        <w:rPr>
          <w:color w:val="0070C0"/>
          <w:lang w:val="en-US"/>
        </w:rPr>
        <w:t xml:space="preserve"> </w:t>
      </w:r>
      <w:r w:rsidRPr="0084217F">
        <w:rPr>
          <w:lang w:val="en-US"/>
        </w:rPr>
        <w:t>All links are related to S:\drive, to have them functional, please mount the S:\drive on your sandbox.</w:t>
      </w:r>
    </w:p>
    <w:p w14:paraId="45DBFE81" w14:textId="77777777" w:rsidR="0084217F" w:rsidRPr="0084217F" w:rsidRDefault="0084217F" w:rsidP="0084217F">
      <w:pPr>
        <w:rPr>
          <w:lang w:val="en-US"/>
        </w:rPr>
      </w:pP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4820"/>
        <w:gridCol w:w="2551"/>
        <w:gridCol w:w="1626"/>
      </w:tblGrid>
      <w:tr w:rsidR="0084217F" w:rsidRPr="0084217F" w14:paraId="6581C194" w14:textId="77777777" w:rsidTr="00B27EB6">
        <w:tc>
          <w:tcPr>
            <w:tcW w:w="7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pct5" w:color="auto" w:fill="FFFFFF"/>
            <w:vAlign w:val="center"/>
          </w:tcPr>
          <w:p w14:paraId="23BF86C3" w14:textId="77777777" w:rsidR="0084217F" w:rsidRPr="0084217F" w:rsidRDefault="0084217F" w:rsidP="00E91EC4">
            <w:pPr>
              <w:ind w:left="142"/>
              <w:jc w:val="center"/>
              <w:rPr>
                <w:b/>
                <w:lang w:val="en-US"/>
              </w:rPr>
            </w:pPr>
            <w:r w:rsidRPr="0084217F">
              <w:rPr>
                <w:b/>
                <w:lang w:val="en-US"/>
              </w:rPr>
              <w:t>Nb</w:t>
            </w:r>
          </w:p>
        </w:tc>
        <w:tc>
          <w:tcPr>
            <w:tcW w:w="4820" w:type="dxa"/>
            <w:tcBorders>
              <w:top w:val="single" w:sz="12" w:space="0" w:color="auto"/>
              <w:bottom w:val="single" w:sz="12" w:space="0" w:color="auto"/>
            </w:tcBorders>
            <w:shd w:val="pct5" w:color="auto" w:fill="FFFFFF"/>
            <w:vAlign w:val="center"/>
          </w:tcPr>
          <w:p w14:paraId="05A1AFE6" w14:textId="77777777" w:rsidR="0084217F" w:rsidRPr="0084217F" w:rsidRDefault="0084217F" w:rsidP="0084217F">
            <w:pPr>
              <w:jc w:val="center"/>
              <w:rPr>
                <w:b/>
                <w:lang w:val="en-US"/>
              </w:rPr>
            </w:pPr>
            <w:r w:rsidRPr="0084217F">
              <w:rPr>
                <w:b/>
                <w:lang w:val="en-US"/>
              </w:rPr>
              <w:t>Document</w:t>
            </w:r>
          </w:p>
        </w:tc>
        <w:tc>
          <w:tcPr>
            <w:tcW w:w="2551" w:type="dxa"/>
            <w:tcBorders>
              <w:top w:val="single" w:sz="12" w:space="0" w:color="auto"/>
              <w:bottom w:val="single" w:sz="12" w:space="0" w:color="auto"/>
            </w:tcBorders>
            <w:shd w:val="pct5" w:color="auto" w:fill="FFFFFF"/>
            <w:vAlign w:val="center"/>
          </w:tcPr>
          <w:p w14:paraId="26E5C1DB" w14:textId="77777777" w:rsidR="0084217F" w:rsidRPr="0084217F" w:rsidRDefault="0084217F" w:rsidP="0084217F">
            <w:pPr>
              <w:jc w:val="center"/>
              <w:rPr>
                <w:b/>
                <w:lang w:val="en-US"/>
              </w:rPr>
            </w:pPr>
            <w:r w:rsidRPr="0084217F">
              <w:rPr>
                <w:b/>
                <w:lang w:val="en-US"/>
              </w:rPr>
              <w:t>Reference</w:t>
            </w:r>
          </w:p>
        </w:tc>
        <w:tc>
          <w:tcPr>
            <w:tcW w:w="162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pct5" w:color="auto" w:fill="FFFFFF"/>
            <w:vAlign w:val="center"/>
          </w:tcPr>
          <w:p w14:paraId="574AA3FB" w14:textId="77777777" w:rsidR="0084217F" w:rsidRPr="0084217F" w:rsidRDefault="0084217F" w:rsidP="0084217F">
            <w:pPr>
              <w:jc w:val="center"/>
              <w:rPr>
                <w:b/>
                <w:lang w:val="en-US"/>
              </w:rPr>
            </w:pPr>
            <w:r w:rsidRPr="0084217F">
              <w:rPr>
                <w:b/>
                <w:lang w:val="en-US"/>
              </w:rPr>
              <w:t>Company</w:t>
            </w:r>
          </w:p>
        </w:tc>
      </w:tr>
      <w:tr w:rsidR="00D9757B" w:rsidRPr="0084217F" w14:paraId="308CAF24" w14:textId="77777777" w:rsidTr="00B27EB6">
        <w:tc>
          <w:tcPr>
            <w:tcW w:w="779" w:type="dxa"/>
          </w:tcPr>
          <w:p w14:paraId="3DEC2C19" w14:textId="77777777" w:rsidR="00D9757B" w:rsidRPr="0084217F" w:rsidRDefault="00D9757B" w:rsidP="00D9757B">
            <w:pPr>
              <w:numPr>
                <w:ilvl w:val="0"/>
                <w:numId w:val="9"/>
              </w:numPr>
              <w:tabs>
                <w:tab w:val="left" w:pos="284"/>
              </w:tabs>
              <w:rPr>
                <w:lang w:val="en-US"/>
              </w:rPr>
            </w:pPr>
          </w:p>
        </w:tc>
        <w:tc>
          <w:tcPr>
            <w:tcW w:w="4820" w:type="dxa"/>
          </w:tcPr>
          <w:p w14:paraId="2864930D" w14:textId="77777777" w:rsidR="00D9757B" w:rsidRPr="0084217F" w:rsidRDefault="00D9757B" w:rsidP="00D9757B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EEPROM parameters</w:t>
            </w:r>
          </w:p>
        </w:tc>
        <w:tc>
          <w:tcPr>
            <w:tcW w:w="2551" w:type="dxa"/>
          </w:tcPr>
          <w:p w14:paraId="356A16A4" w14:textId="66FC0B9A" w:rsidR="00D9757B" w:rsidRPr="0084217F" w:rsidRDefault="00D9757B" w:rsidP="00D9757B">
            <w:pPr>
              <w:jc w:val="left"/>
              <w:rPr>
                <w:lang w:val="en-US"/>
              </w:rPr>
            </w:pPr>
            <w:r w:rsidRPr="00CD0E1F">
              <w:rPr>
                <w:lang w:val="en-US"/>
              </w:rPr>
              <w:t>SBE_4G_NVP_layout.xls</w:t>
            </w:r>
          </w:p>
        </w:tc>
        <w:tc>
          <w:tcPr>
            <w:tcW w:w="1626" w:type="dxa"/>
          </w:tcPr>
          <w:p w14:paraId="41F35EE8" w14:textId="77777777" w:rsidR="00D9757B" w:rsidRPr="0084217F" w:rsidRDefault="00D9757B" w:rsidP="00D9757B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RBE/FCE</w:t>
            </w:r>
          </w:p>
        </w:tc>
      </w:tr>
      <w:tr w:rsidR="00D9757B" w:rsidRPr="0084217F" w14:paraId="2BED1BE7" w14:textId="77777777" w:rsidTr="00B27EB6">
        <w:tc>
          <w:tcPr>
            <w:tcW w:w="779" w:type="dxa"/>
          </w:tcPr>
          <w:p w14:paraId="2027CF26" w14:textId="77777777" w:rsidR="00D9757B" w:rsidRPr="0084217F" w:rsidRDefault="00D9757B" w:rsidP="00D9757B">
            <w:pPr>
              <w:numPr>
                <w:ilvl w:val="0"/>
                <w:numId w:val="9"/>
              </w:numPr>
              <w:tabs>
                <w:tab w:val="left" w:pos="284"/>
              </w:tabs>
              <w:rPr>
                <w:lang w:val="en-US"/>
              </w:rPr>
            </w:pPr>
          </w:p>
        </w:tc>
        <w:tc>
          <w:tcPr>
            <w:tcW w:w="4820" w:type="dxa"/>
          </w:tcPr>
          <w:p w14:paraId="32429AD4" w14:textId="77777777" w:rsidR="00D9757B" w:rsidRPr="0084217F" w:rsidRDefault="00D9757B" w:rsidP="00D9757B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 xml:space="preserve">Design Interface description of AdcIf </w:t>
            </w:r>
          </w:p>
        </w:tc>
        <w:tc>
          <w:tcPr>
            <w:tcW w:w="2551" w:type="dxa"/>
          </w:tcPr>
          <w:p w14:paraId="403A8F6E" w14:textId="75A27C10" w:rsidR="00D9757B" w:rsidRPr="0084217F" w:rsidRDefault="00D9757B" w:rsidP="00D9757B">
            <w:pPr>
              <w:jc w:val="left"/>
              <w:rPr>
                <w:lang w:val="en-US"/>
              </w:rPr>
            </w:pPr>
            <w:r w:rsidRPr="00C04475">
              <w:t>N/A</w:t>
            </w:r>
          </w:p>
        </w:tc>
        <w:tc>
          <w:tcPr>
            <w:tcW w:w="1626" w:type="dxa"/>
          </w:tcPr>
          <w:p w14:paraId="219D55B1" w14:textId="77777777" w:rsidR="00D9757B" w:rsidRPr="0084217F" w:rsidRDefault="00D9757B" w:rsidP="00D9757B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RBE/FCE</w:t>
            </w:r>
          </w:p>
        </w:tc>
      </w:tr>
      <w:tr w:rsidR="00D9757B" w:rsidRPr="0084217F" w14:paraId="1FC7CED6" w14:textId="77777777" w:rsidTr="00B27EB6">
        <w:tc>
          <w:tcPr>
            <w:tcW w:w="779" w:type="dxa"/>
          </w:tcPr>
          <w:p w14:paraId="42543406" w14:textId="77777777" w:rsidR="00D9757B" w:rsidRPr="0084217F" w:rsidRDefault="00D9757B" w:rsidP="00D9757B">
            <w:pPr>
              <w:numPr>
                <w:ilvl w:val="0"/>
                <w:numId w:val="9"/>
              </w:numPr>
              <w:contextualSpacing/>
              <w:rPr>
                <w:lang w:val="en-US"/>
              </w:rPr>
            </w:pPr>
            <w:bookmarkStart w:id="9" w:name="_Hlk78460000"/>
          </w:p>
        </w:tc>
        <w:tc>
          <w:tcPr>
            <w:tcW w:w="4820" w:type="dxa"/>
          </w:tcPr>
          <w:p w14:paraId="335CB27B" w14:textId="77777777" w:rsidR="00D9757B" w:rsidRPr="0084217F" w:rsidRDefault="00D9757B" w:rsidP="00D9757B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Design Interface Description of Auto Tests Manager</w:t>
            </w:r>
          </w:p>
        </w:tc>
        <w:tc>
          <w:tcPr>
            <w:tcW w:w="2551" w:type="dxa"/>
          </w:tcPr>
          <w:p w14:paraId="0637EC88" w14:textId="2A1704B3" w:rsidR="00D9757B" w:rsidRPr="0084217F" w:rsidRDefault="00000000" w:rsidP="00D9757B">
            <w:pPr>
              <w:jc w:val="left"/>
              <w:rPr>
                <w:lang w:val="en-US"/>
              </w:rPr>
            </w:pPr>
            <w:hyperlink r:id="rId13" w:history="1">
              <w:r w:rsidR="00455FF1" w:rsidRPr="00455FF1">
                <w:rPr>
                  <w:rStyle w:val="Hyperlink"/>
                </w:rPr>
                <w:t>ATM-Design Interface Description.docx</w:t>
              </w:r>
            </w:hyperlink>
          </w:p>
        </w:tc>
        <w:tc>
          <w:tcPr>
            <w:tcW w:w="1626" w:type="dxa"/>
          </w:tcPr>
          <w:p w14:paraId="2A79DAB3" w14:textId="77777777" w:rsidR="00D9757B" w:rsidRPr="0084217F" w:rsidRDefault="00D9757B" w:rsidP="00D9757B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RBE/FCE</w:t>
            </w:r>
          </w:p>
        </w:tc>
      </w:tr>
      <w:tr w:rsidR="00D9757B" w:rsidRPr="0084217F" w14:paraId="6478629F" w14:textId="77777777" w:rsidTr="00B27EB6">
        <w:tc>
          <w:tcPr>
            <w:tcW w:w="779" w:type="dxa"/>
          </w:tcPr>
          <w:p w14:paraId="4F5697FF" w14:textId="77777777" w:rsidR="00D9757B" w:rsidRPr="0084217F" w:rsidRDefault="00D9757B" w:rsidP="00D9757B">
            <w:pPr>
              <w:numPr>
                <w:ilvl w:val="0"/>
                <w:numId w:val="9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</w:tcPr>
          <w:p w14:paraId="4811EA94" w14:textId="77777777" w:rsidR="00D9757B" w:rsidRPr="0084217F" w:rsidRDefault="00D9757B" w:rsidP="00D9757B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Design Interface Description of Belt Function Decision</w:t>
            </w:r>
          </w:p>
        </w:tc>
        <w:tc>
          <w:tcPr>
            <w:tcW w:w="2551" w:type="dxa"/>
          </w:tcPr>
          <w:p w14:paraId="7260FA8B" w14:textId="617DF613" w:rsidR="00D9757B" w:rsidRPr="0084217F" w:rsidRDefault="00D9757B" w:rsidP="00D9757B">
            <w:pPr>
              <w:jc w:val="left"/>
            </w:pPr>
            <w:r w:rsidRPr="00387E63">
              <w:t>N/A</w:t>
            </w:r>
          </w:p>
        </w:tc>
        <w:tc>
          <w:tcPr>
            <w:tcW w:w="1626" w:type="dxa"/>
          </w:tcPr>
          <w:p w14:paraId="0D788AFA" w14:textId="77777777" w:rsidR="00D9757B" w:rsidRPr="0084217F" w:rsidRDefault="00D9757B" w:rsidP="00D9757B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RBE/FCE</w:t>
            </w:r>
          </w:p>
        </w:tc>
      </w:tr>
      <w:tr w:rsidR="00D9757B" w:rsidRPr="0084217F" w14:paraId="15BAB360" w14:textId="77777777" w:rsidTr="00B27EB6">
        <w:tc>
          <w:tcPr>
            <w:tcW w:w="779" w:type="dxa"/>
          </w:tcPr>
          <w:p w14:paraId="796C6ABD" w14:textId="77777777" w:rsidR="00D9757B" w:rsidRPr="0084217F" w:rsidRDefault="00D9757B" w:rsidP="00D9757B">
            <w:pPr>
              <w:numPr>
                <w:ilvl w:val="0"/>
                <w:numId w:val="9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</w:tcPr>
          <w:p w14:paraId="4F47D3F6" w14:textId="77777777" w:rsidR="00D9757B" w:rsidRPr="0084217F" w:rsidRDefault="00D9757B" w:rsidP="00D9757B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Design Interface Description of Belt Function Execution</w:t>
            </w:r>
          </w:p>
        </w:tc>
        <w:tc>
          <w:tcPr>
            <w:tcW w:w="2551" w:type="dxa"/>
          </w:tcPr>
          <w:p w14:paraId="119B7596" w14:textId="5A4E495D" w:rsidR="00D9757B" w:rsidRPr="0084217F" w:rsidRDefault="00000000" w:rsidP="00D9757B">
            <w:pPr>
              <w:jc w:val="left"/>
              <w:rPr>
                <w:lang w:val="en-US"/>
              </w:rPr>
            </w:pPr>
            <w:hyperlink r:id="rId14" w:history="1">
              <w:r w:rsidR="00D9757B" w:rsidRPr="00F93CCB">
                <w:rPr>
                  <w:rStyle w:val="Hyperlink"/>
                  <w:lang w:val="en-US"/>
                </w:rPr>
                <w:t>BFE - Design Interface Description.docx</w:t>
              </w:r>
            </w:hyperlink>
          </w:p>
        </w:tc>
        <w:tc>
          <w:tcPr>
            <w:tcW w:w="1626" w:type="dxa"/>
          </w:tcPr>
          <w:p w14:paraId="13FAC094" w14:textId="77777777" w:rsidR="00D9757B" w:rsidRPr="0084217F" w:rsidRDefault="00D9757B" w:rsidP="00D9757B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RBE/FCE</w:t>
            </w:r>
          </w:p>
        </w:tc>
      </w:tr>
      <w:tr w:rsidR="00D9757B" w:rsidRPr="0084217F" w14:paraId="5061C294" w14:textId="77777777" w:rsidTr="00B27EB6">
        <w:tc>
          <w:tcPr>
            <w:tcW w:w="779" w:type="dxa"/>
          </w:tcPr>
          <w:p w14:paraId="368039E6" w14:textId="77777777" w:rsidR="00D9757B" w:rsidRPr="0084217F" w:rsidRDefault="00D9757B" w:rsidP="00D9757B">
            <w:pPr>
              <w:numPr>
                <w:ilvl w:val="0"/>
                <w:numId w:val="9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</w:tcPr>
          <w:p w14:paraId="703A0617" w14:textId="77777777" w:rsidR="00D9757B" w:rsidRPr="0084217F" w:rsidRDefault="00D9757B" w:rsidP="00D9757B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Design Interface Description of Belt Function Selection</w:t>
            </w:r>
          </w:p>
        </w:tc>
        <w:tc>
          <w:tcPr>
            <w:tcW w:w="2551" w:type="dxa"/>
          </w:tcPr>
          <w:p w14:paraId="7D08A2E1" w14:textId="1B7BFA7C" w:rsidR="00D9757B" w:rsidRPr="0084217F" w:rsidRDefault="00000000" w:rsidP="00D9757B">
            <w:pPr>
              <w:jc w:val="left"/>
              <w:rPr>
                <w:lang w:val="en-US"/>
              </w:rPr>
            </w:pPr>
            <w:hyperlink r:id="rId15" w:history="1">
              <w:r w:rsidR="00D9757B" w:rsidRPr="00F93CCB">
                <w:rPr>
                  <w:rStyle w:val="Hyperlink"/>
                  <w:lang w:val="en-US"/>
                </w:rPr>
                <w:t>BFS - Design Interface Description.docx</w:t>
              </w:r>
            </w:hyperlink>
          </w:p>
        </w:tc>
        <w:tc>
          <w:tcPr>
            <w:tcW w:w="1626" w:type="dxa"/>
          </w:tcPr>
          <w:p w14:paraId="4F5D7BC3" w14:textId="77777777" w:rsidR="00D9757B" w:rsidRPr="0084217F" w:rsidRDefault="00D9757B" w:rsidP="00D9757B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RBE/FCE</w:t>
            </w:r>
          </w:p>
        </w:tc>
      </w:tr>
      <w:tr w:rsidR="00D9757B" w:rsidRPr="0084217F" w14:paraId="49272DF8" w14:textId="77777777" w:rsidTr="00B27EB6">
        <w:tc>
          <w:tcPr>
            <w:tcW w:w="779" w:type="dxa"/>
          </w:tcPr>
          <w:p w14:paraId="51728055" w14:textId="77777777" w:rsidR="00D9757B" w:rsidRPr="0084217F" w:rsidRDefault="00D9757B" w:rsidP="00D9757B">
            <w:pPr>
              <w:numPr>
                <w:ilvl w:val="0"/>
                <w:numId w:val="9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</w:tcPr>
          <w:p w14:paraId="30B20B2E" w14:textId="77777777" w:rsidR="00D9757B" w:rsidRPr="0084217F" w:rsidRDefault="00D9757B" w:rsidP="00D9757B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Design Interface Description of Belt Movement Monitoring</w:t>
            </w:r>
          </w:p>
        </w:tc>
        <w:tc>
          <w:tcPr>
            <w:tcW w:w="2551" w:type="dxa"/>
          </w:tcPr>
          <w:p w14:paraId="3963B66F" w14:textId="3A9F5D7E" w:rsidR="00D9757B" w:rsidRPr="00B6587A" w:rsidRDefault="00B6587A" w:rsidP="00D9757B">
            <w:pPr>
              <w:jc w:val="left"/>
              <w:rPr>
                <w:rStyle w:val="Hyperlink"/>
              </w:rPr>
            </w:pPr>
            <w:r w:rsidRPr="00B6587A">
              <w:rPr>
                <w:rStyle w:val="Hyperlink"/>
                <w:lang w:val="en-US"/>
              </w:rPr>
              <w:t>BMM - Design Interface Description.docx</w:t>
            </w:r>
          </w:p>
        </w:tc>
        <w:tc>
          <w:tcPr>
            <w:tcW w:w="1626" w:type="dxa"/>
          </w:tcPr>
          <w:p w14:paraId="415A882E" w14:textId="77777777" w:rsidR="00D9757B" w:rsidRPr="0084217F" w:rsidRDefault="00D9757B" w:rsidP="00D9757B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RBE/FCE</w:t>
            </w:r>
          </w:p>
        </w:tc>
      </w:tr>
      <w:tr w:rsidR="00D9757B" w:rsidRPr="0084217F" w14:paraId="574C1147" w14:textId="77777777" w:rsidTr="00B27EB6">
        <w:tc>
          <w:tcPr>
            <w:tcW w:w="779" w:type="dxa"/>
          </w:tcPr>
          <w:p w14:paraId="7F1B5416" w14:textId="77777777" w:rsidR="00D9757B" w:rsidRPr="0084217F" w:rsidRDefault="00D9757B" w:rsidP="00D9757B">
            <w:pPr>
              <w:numPr>
                <w:ilvl w:val="0"/>
                <w:numId w:val="9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</w:tcPr>
          <w:p w14:paraId="5675DDC1" w14:textId="77777777" w:rsidR="00D9757B" w:rsidRPr="0084217F" w:rsidRDefault="00D9757B" w:rsidP="00D9757B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Design Interface Description of Belt Parking Algorithm</w:t>
            </w:r>
          </w:p>
        </w:tc>
        <w:tc>
          <w:tcPr>
            <w:tcW w:w="2551" w:type="dxa"/>
          </w:tcPr>
          <w:p w14:paraId="02C9286F" w14:textId="1F5EB2B1" w:rsidR="00D9757B" w:rsidRPr="0084217F" w:rsidRDefault="00D9757B" w:rsidP="00D9757B">
            <w:pPr>
              <w:jc w:val="left"/>
              <w:rPr>
                <w:lang w:val="en-US"/>
              </w:rPr>
            </w:pPr>
            <w:r w:rsidRPr="00387E63">
              <w:t>N/A</w:t>
            </w:r>
          </w:p>
        </w:tc>
        <w:tc>
          <w:tcPr>
            <w:tcW w:w="1626" w:type="dxa"/>
          </w:tcPr>
          <w:p w14:paraId="7A20CC57" w14:textId="77777777" w:rsidR="00D9757B" w:rsidRPr="0084217F" w:rsidRDefault="00D9757B" w:rsidP="00D9757B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RBE/FCE</w:t>
            </w:r>
          </w:p>
        </w:tc>
      </w:tr>
      <w:tr w:rsidR="00D9757B" w:rsidRPr="0084217F" w14:paraId="51BFA38F" w14:textId="77777777" w:rsidTr="00B27EB6">
        <w:tc>
          <w:tcPr>
            <w:tcW w:w="779" w:type="dxa"/>
          </w:tcPr>
          <w:p w14:paraId="1C3FC250" w14:textId="77777777" w:rsidR="00D9757B" w:rsidRPr="0084217F" w:rsidRDefault="00D9757B" w:rsidP="00D9757B">
            <w:pPr>
              <w:numPr>
                <w:ilvl w:val="0"/>
                <w:numId w:val="9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</w:tcPr>
          <w:p w14:paraId="550E31A8" w14:textId="77777777" w:rsidR="00D9757B" w:rsidRPr="0084217F" w:rsidRDefault="00D9757B" w:rsidP="00D9757B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Design Interface Description of Belt Slack Reduction</w:t>
            </w:r>
          </w:p>
        </w:tc>
        <w:tc>
          <w:tcPr>
            <w:tcW w:w="2551" w:type="dxa"/>
          </w:tcPr>
          <w:p w14:paraId="1C93D585" w14:textId="23CC5928" w:rsidR="00D9757B" w:rsidRPr="0084217F" w:rsidRDefault="00000000" w:rsidP="00D9757B">
            <w:pPr>
              <w:jc w:val="left"/>
              <w:rPr>
                <w:lang w:val="en-US"/>
              </w:rPr>
            </w:pPr>
            <w:hyperlink r:id="rId16" w:history="1">
              <w:r w:rsidR="00D9757B" w:rsidRPr="00F93CCB">
                <w:rPr>
                  <w:rStyle w:val="Hyperlink"/>
                  <w:lang w:val="en-US"/>
                </w:rPr>
                <w:t>B</w:t>
              </w:r>
              <w:r w:rsidR="00D9757B">
                <w:rPr>
                  <w:rStyle w:val="Hyperlink"/>
                  <w:lang w:val="en-US"/>
                </w:rPr>
                <w:t>SR</w:t>
              </w:r>
              <w:r w:rsidR="00D9757B" w:rsidRPr="00F93CCB">
                <w:rPr>
                  <w:rStyle w:val="Hyperlink"/>
                  <w:lang w:val="en-US"/>
                </w:rPr>
                <w:t xml:space="preserve"> - Design Interface Description.docx</w:t>
              </w:r>
            </w:hyperlink>
          </w:p>
        </w:tc>
        <w:tc>
          <w:tcPr>
            <w:tcW w:w="1626" w:type="dxa"/>
          </w:tcPr>
          <w:p w14:paraId="6E7320D6" w14:textId="77777777" w:rsidR="00D9757B" w:rsidRPr="0084217F" w:rsidRDefault="00D9757B" w:rsidP="00D9757B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RBE/FCE</w:t>
            </w:r>
          </w:p>
        </w:tc>
      </w:tr>
      <w:tr w:rsidR="00D9757B" w:rsidRPr="0084217F" w14:paraId="70EC1360" w14:textId="77777777" w:rsidTr="00B27EB6">
        <w:tc>
          <w:tcPr>
            <w:tcW w:w="779" w:type="dxa"/>
          </w:tcPr>
          <w:p w14:paraId="3FF27B7E" w14:textId="77777777" w:rsidR="00D9757B" w:rsidRPr="0084217F" w:rsidRDefault="00D9757B" w:rsidP="00D9757B">
            <w:pPr>
              <w:numPr>
                <w:ilvl w:val="0"/>
                <w:numId w:val="9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</w:tcPr>
          <w:p w14:paraId="547862BE" w14:textId="77777777" w:rsidR="00D9757B" w:rsidRPr="0084217F" w:rsidRDefault="00D9757B" w:rsidP="00D9757B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Design Interface Description of Basic Software Manager</w:t>
            </w:r>
          </w:p>
        </w:tc>
        <w:tc>
          <w:tcPr>
            <w:tcW w:w="2551" w:type="dxa"/>
          </w:tcPr>
          <w:p w14:paraId="2971084A" w14:textId="1A338954" w:rsidR="00D9757B" w:rsidRPr="0084217F" w:rsidRDefault="00D9757B" w:rsidP="00D9757B">
            <w:pPr>
              <w:jc w:val="left"/>
              <w:rPr>
                <w:lang w:val="en-US"/>
              </w:rPr>
            </w:pPr>
            <w:r w:rsidRPr="00387E63">
              <w:t>N/A</w:t>
            </w:r>
          </w:p>
        </w:tc>
        <w:tc>
          <w:tcPr>
            <w:tcW w:w="1626" w:type="dxa"/>
          </w:tcPr>
          <w:p w14:paraId="7057BC9F" w14:textId="77777777" w:rsidR="00D9757B" w:rsidRPr="0084217F" w:rsidRDefault="00D9757B" w:rsidP="00D9757B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RBE/FCE</w:t>
            </w:r>
          </w:p>
        </w:tc>
      </w:tr>
      <w:tr w:rsidR="00D9757B" w:rsidRPr="0084217F" w14:paraId="47222FF6" w14:textId="77777777" w:rsidTr="00B27EB6">
        <w:tc>
          <w:tcPr>
            <w:tcW w:w="779" w:type="dxa"/>
          </w:tcPr>
          <w:p w14:paraId="2BB02E35" w14:textId="77777777" w:rsidR="00D9757B" w:rsidRPr="0084217F" w:rsidRDefault="00D9757B" w:rsidP="00D9757B">
            <w:pPr>
              <w:numPr>
                <w:ilvl w:val="0"/>
                <w:numId w:val="9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</w:tcPr>
          <w:p w14:paraId="20E96320" w14:textId="77777777" w:rsidR="00D9757B" w:rsidRPr="0084217F" w:rsidRDefault="00D9757B" w:rsidP="00D9757B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Design Interface Description of Basic Software Manager Interface</w:t>
            </w:r>
          </w:p>
        </w:tc>
        <w:tc>
          <w:tcPr>
            <w:tcW w:w="2551" w:type="dxa"/>
          </w:tcPr>
          <w:p w14:paraId="348C7B1F" w14:textId="0BD960AC" w:rsidR="00D9757B" w:rsidRPr="0084217F" w:rsidRDefault="00D9757B" w:rsidP="00D9757B">
            <w:pPr>
              <w:jc w:val="left"/>
              <w:rPr>
                <w:lang w:val="en-US"/>
              </w:rPr>
            </w:pPr>
            <w:r w:rsidRPr="00387E63">
              <w:t>N/A</w:t>
            </w:r>
          </w:p>
        </w:tc>
        <w:tc>
          <w:tcPr>
            <w:tcW w:w="1626" w:type="dxa"/>
          </w:tcPr>
          <w:p w14:paraId="0C5C2C75" w14:textId="77777777" w:rsidR="00D9757B" w:rsidRPr="0084217F" w:rsidRDefault="00D9757B" w:rsidP="00D9757B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RBE/FCE</w:t>
            </w:r>
          </w:p>
        </w:tc>
      </w:tr>
      <w:tr w:rsidR="00D9757B" w:rsidRPr="0084217F" w14:paraId="5E022563" w14:textId="77777777" w:rsidTr="00B27EB6">
        <w:tc>
          <w:tcPr>
            <w:tcW w:w="779" w:type="dxa"/>
          </w:tcPr>
          <w:p w14:paraId="0596D7B2" w14:textId="77777777" w:rsidR="00D9757B" w:rsidRPr="0084217F" w:rsidRDefault="00D9757B" w:rsidP="00D9757B">
            <w:pPr>
              <w:numPr>
                <w:ilvl w:val="0"/>
                <w:numId w:val="9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</w:tcPr>
          <w:p w14:paraId="06DD8DA7" w14:textId="77777777" w:rsidR="00D9757B" w:rsidRPr="0084217F" w:rsidRDefault="00D9757B" w:rsidP="00D9757B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Design Interface Description of Can Tranceiver Interface</w:t>
            </w:r>
          </w:p>
        </w:tc>
        <w:tc>
          <w:tcPr>
            <w:tcW w:w="2551" w:type="dxa"/>
          </w:tcPr>
          <w:p w14:paraId="7C8FE5CE" w14:textId="15AE5B10" w:rsidR="00D9757B" w:rsidRPr="0084217F" w:rsidRDefault="00D9757B" w:rsidP="00D9757B">
            <w:pPr>
              <w:jc w:val="left"/>
            </w:pPr>
            <w:r w:rsidRPr="00387E63">
              <w:t>N/A</w:t>
            </w:r>
          </w:p>
        </w:tc>
        <w:tc>
          <w:tcPr>
            <w:tcW w:w="1626" w:type="dxa"/>
          </w:tcPr>
          <w:p w14:paraId="376FFB22" w14:textId="77777777" w:rsidR="00D9757B" w:rsidRPr="0084217F" w:rsidRDefault="00D9757B" w:rsidP="00D9757B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RBE/FCE</w:t>
            </w:r>
          </w:p>
        </w:tc>
      </w:tr>
      <w:tr w:rsidR="00D9757B" w:rsidRPr="0084217F" w14:paraId="4C614E21" w14:textId="77777777" w:rsidTr="00B27EB6">
        <w:tc>
          <w:tcPr>
            <w:tcW w:w="779" w:type="dxa"/>
          </w:tcPr>
          <w:p w14:paraId="13611F3C" w14:textId="77777777" w:rsidR="00D9757B" w:rsidRPr="0084217F" w:rsidRDefault="00D9757B" w:rsidP="00D9757B">
            <w:pPr>
              <w:numPr>
                <w:ilvl w:val="0"/>
                <w:numId w:val="9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</w:tcPr>
          <w:p w14:paraId="0FF7F33A" w14:textId="77777777" w:rsidR="00D9757B" w:rsidRPr="0084217F" w:rsidRDefault="00D9757B" w:rsidP="00D9757B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Design Interface Description of Communication Interaction Layer</w:t>
            </w:r>
          </w:p>
        </w:tc>
        <w:tc>
          <w:tcPr>
            <w:tcW w:w="2551" w:type="dxa"/>
          </w:tcPr>
          <w:p w14:paraId="363AB4EA" w14:textId="51FF6950" w:rsidR="00D9757B" w:rsidRPr="0084217F" w:rsidRDefault="00000000" w:rsidP="00D9757B">
            <w:pPr>
              <w:jc w:val="left"/>
              <w:rPr>
                <w:lang w:val="en-US"/>
              </w:rPr>
            </w:pPr>
            <w:hyperlink r:id="rId17" w:history="1">
              <w:r w:rsidR="00D9757B" w:rsidRPr="00F93CCB">
                <w:rPr>
                  <w:rStyle w:val="Hyperlink"/>
                  <w:lang w:val="en-US"/>
                </w:rPr>
                <w:t>CIL - Design Interface Description.docx</w:t>
              </w:r>
            </w:hyperlink>
          </w:p>
        </w:tc>
        <w:tc>
          <w:tcPr>
            <w:tcW w:w="1626" w:type="dxa"/>
          </w:tcPr>
          <w:p w14:paraId="053B3B5F" w14:textId="77777777" w:rsidR="00D9757B" w:rsidRPr="0084217F" w:rsidRDefault="00D9757B" w:rsidP="00D9757B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RBE/FCE</w:t>
            </w:r>
          </w:p>
        </w:tc>
      </w:tr>
      <w:tr w:rsidR="00D9757B" w:rsidRPr="0084217F" w14:paraId="4057E347" w14:textId="77777777" w:rsidTr="00B27EB6">
        <w:tc>
          <w:tcPr>
            <w:tcW w:w="779" w:type="dxa"/>
          </w:tcPr>
          <w:p w14:paraId="4BFF1EAE" w14:textId="77777777" w:rsidR="00D9757B" w:rsidRPr="0084217F" w:rsidRDefault="00D9757B" w:rsidP="00D9757B">
            <w:pPr>
              <w:numPr>
                <w:ilvl w:val="0"/>
                <w:numId w:val="9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</w:tcPr>
          <w:p w14:paraId="1548D91F" w14:textId="77777777" w:rsidR="00D9757B" w:rsidRPr="0084217F" w:rsidRDefault="00D9757B" w:rsidP="00D9757B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Design Interface Description of Diagnostic Communication Manager Interface</w:t>
            </w:r>
          </w:p>
        </w:tc>
        <w:tc>
          <w:tcPr>
            <w:tcW w:w="2551" w:type="dxa"/>
          </w:tcPr>
          <w:p w14:paraId="26BE40EC" w14:textId="6BDF6066" w:rsidR="00D9757B" w:rsidRPr="0084217F" w:rsidRDefault="00D9757B" w:rsidP="00D9757B">
            <w:pPr>
              <w:jc w:val="left"/>
            </w:pPr>
            <w:r w:rsidRPr="009A2B05">
              <w:t>N/A</w:t>
            </w:r>
          </w:p>
        </w:tc>
        <w:tc>
          <w:tcPr>
            <w:tcW w:w="1626" w:type="dxa"/>
          </w:tcPr>
          <w:p w14:paraId="6BCD5C39" w14:textId="77777777" w:rsidR="00D9757B" w:rsidRPr="0084217F" w:rsidRDefault="00D9757B" w:rsidP="00D9757B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RBE/FCE</w:t>
            </w:r>
          </w:p>
        </w:tc>
      </w:tr>
      <w:tr w:rsidR="00D9757B" w:rsidRPr="0084217F" w14:paraId="71750497" w14:textId="77777777" w:rsidTr="00B27EB6">
        <w:tc>
          <w:tcPr>
            <w:tcW w:w="779" w:type="dxa"/>
          </w:tcPr>
          <w:p w14:paraId="06B6FC47" w14:textId="77777777" w:rsidR="00D9757B" w:rsidRPr="0084217F" w:rsidRDefault="00D9757B" w:rsidP="00D9757B">
            <w:pPr>
              <w:numPr>
                <w:ilvl w:val="0"/>
                <w:numId w:val="9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</w:tcPr>
          <w:p w14:paraId="34F8EF55" w14:textId="77777777" w:rsidR="00D9757B" w:rsidRPr="0084217F" w:rsidRDefault="00D9757B" w:rsidP="00D9757B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Design Interface Description of Diagnostic Event Manager Interface</w:t>
            </w:r>
          </w:p>
        </w:tc>
        <w:tc>
          <w:tcPr>
            <w:tcW w:w="2551" w:type="dxa"/>
          </w:tcPr>
          <w:p w14:paraId="4D026AEB" w14:textId="608A3C59" w:rsidR="00D9757B" w:rsidRPr="0084217F" w:rsidRDefault="00D9757B" w:rsidP="00D9757B">
            <w:pPr>
              <w:jc w:val="left"/>
            </w:pPr>
            <w:r w:rsidRPr="009A2B05">
              <w:t>N/A</w:t>
            </w:r>
          </w:p>
        </w:tc>
        <w:tc>
          <w:tcPr>
            <w:tcW w:w="1626" w:type="dxa"/>
          </w:tcPr>
          <w:p w14:paraId="70CC8772" w14:textId="77777777" w:rsidR="00D9757B" w:rsidRPr="0084217F" w:rsidRDefault="00D9757B" w:rsidP="00D9757B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RBE/FCE</w:t>
            </w:r>
          </w:p>
        </w:tc>
      </w:tr>
      <w:tr w:rsidR="00D9757B" w:rsidRPr="0084217F" w14:paraId="78AA97EA" w14:textId="77777777" w:rsidTr="00B27EB6">
        <w:tc>
          <w:tcPr>
            <w:tcW w:w="779" w:type="dxa"/>
          </w:tcPr>
          <w:p w14:paraId="313E0F84" w14:textId="77777777" w:rsidR="00D9757B" w:rsidRPr="0084217F" w:rsidRDefault="00D9757B" w:rsidP="00D9757B">
            <w:pPr>
              <w:numPr>
                <w:ilvl w:val="0"/>
                <w:numId w:val="9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</w:tcPr>
          <w:p w14:paraId="34E5FBC4" w14:textId="77777777" w:rsidR="00D9757B" w:rsidRPr="0084217F" w:rsidRDefault="00D9757B" w:rsidP="00D9757B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Design Interface Description of DiagOnCAN services management</w:t>
            </w:r>
          </w:p>
        </w:tc>
        <w:tc>
          <w:tcPr>
            <w:tcW w:w="2551" w:type="dxa"/>
          </w:tcPr>
          <w:p w14:paraId="75F86C9C" w14:textId="76216EEE" w:rsidR="00D9757B" w:rsidRPr="0084217F" w:rsidRDefault="00000000" w:rsidP="00D9757B">
            <w:pPr>
              <w:jc w:val="left"/>
              <w:rPr>
                <w:lang w:val="en-US"/>
              </w:rPr>
            </w:pPr>
            <w:hyperlink r:id="rId18" w:history="1">
              <w:r w:rsidR="00D9757B" w:rsidRPr="00F93CCB">
                <w:rPr>
                  <w:rStyle w:val="Hyperlink"/>
                  <w:lang w:val="en-US"/>
                </w:rPr>
                <w:t>DIA - Design Interface Description.docx</w:t>
              </w:r>
            </w:hyperlink>
          </w:p>
        </w:tc>
        <w:tc>
          <w:tcPr>
            <w:tcW w:w="1626" w:type="dxa"/>
          </w:tcPr>
          <w:p w14:paraId="566B97C7" w14:textId="77777777" w:rsidR="00D9757B" w:rsidRPr="0084217F" w:rsidRDefault="00D9757B" w:rsidP="00D9757B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RBE/FCE</w:t>
            </w:r>
          </w:p>
        </w:tc>
      </w:tr>
      <w:tr w:rsidR="00D9757B" w:rsidRPr="0084217F" w14:paraId="29ACF2AC" w14:textId="77777777" w:rsidTr="00B27EB6">
        <w:tc>
          <w:tcPr>
            <w:tcW w:w="779" w:type="dxa"/>
          </w:tcPr>
          <w:p w14:paraId="4392D80E" w14:textId="77777777" w:rsidR="00D9757B" w:rsidRPr="0084217F" w:rsidRDefault="00D9757B" w:rsidP="00D9757B">
            <w:pPr>
              <w:numPr>
                <w:ilvl w:val="0"/>
                <w:numId w:val="9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</w:tcPr>
          <w:p w14:paraId="7377683A" w14:textId="77777777" w:rsidR="00D9757B" w:rsidRPr="0084217F" w:rsidRDefault="00D9757B" w:rsidP="00D9757B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 xml:space="preserve">Design Interface Description of Electronic Control Unit Manager </w:t>
            </w:r>
          </w:p>
        </w:tc>
        <w:tc>
          <w:tcPr>
            <w:tcW w:w="2551" w:type="dxa"/>
          </w:tcPr>
          <w:p w14:paraId="46E65C6D" w14:textId="3215D314" w:rsidR="00D9757B" w:rsidRPr="0084217F" w:rsidRDefault="00D9757B" w:rsidP="00D9757B">
            <w:pPr>
              <w:jc w:val="left"/>
            </w:pPr>
            <w:r w:rsidRPr="009A2B05">
              <w:t>N/A</w:t>
            </w:r>
          </w:p>
        </w:tc>
        <w:tc>
          <w:tcPr>
            <w:tcW w:w="1626" w:type="dxa"/>
          </w:tcPr>
          <w:p w14:paraId="0E74960C" w14:textId="77777777" w:rsidR="00D9757B" w:rsidRPr="0084217F" w:rsidRDefault="00D9757B" w:rsidP="00D9757B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RBE/FCE</w:t>
            </w:r>
          </w:p>
        </w:tc>
      </w:tr>
      <w:tr w:rsidR="00D9757B" w:rsidRPr="0084217F" w14:paraId="36DB2B10" w14:textId="77777777" w:rsidTr="00B27EB6">
        <w:tc>
          <w:tcPr>
            <w:tcW w:w="779" w:type="dxa"/>
          </w:tcPr>
          <w:p w14:paraId="6AE67FAE" w14:textId="77777777" w:rsidR="00D9757B" w:rsidRPr="0084217F" w:rsidRDefault="00D9757B" w:rsidP="00D9757B">
            <w:pPr>
              <w:numPr>
                <w:ilvl w:val="0"/>
                <w:numId w:val="9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</w:tcPr>
          <w:p w14:paraId="27BD3631" w14:textId="77777777" w:rsidR="00D9757B" w:rsidRPr="0084217F" w:rsidRDefault="00D9757B" w:rsidP="00D9757B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Design Interface Description of Electronic Control Unit Manager Interface</w:t>
            </w:r>
          </w:p>
        </w:tc>
        <w:tc>
          <w:tcPr>
            <w:tcW w:w="2551" w:type="dxa"/>
          </w:tcPr>
          <w:p w14:paraId="20D4B292" w14:textId="27319AA3" w:rsidR="00D9757B" w:rsidRPr="0084217F" w:rsidRDefault="00D9757B" w:rsidP="00D9757B">
            <w:pPr>
              <w:jc w:val="left"/>
            </w:pPr>
            <w:r w:rsidRPr="009A2B05">
              <w:t>N/A</w:t>
            </w:r>
          </w:p>
        </w:tc>
        <w:tc>
          <w:tcPr>
            <w:tcW w:w="1626" w:type="dxa"/>
          </w:tcPr>
          <w:p w14:paraId="1AD34A6E" w14:textId="77777777" w:rsidR="00D9757B" w:rsidRPr="0084217F" w:rsidRDefault="00D9757B" w:rsidP="00D9757B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RBE/FCE</w:t>
            </w:r>
          </w:p>
        </w:tc>
      </w:tr>
      <w:tr w:rsidR="00D9757B" w:rsidRPr="0084217F" w14:paraId="09B6BBB3" w14:textId="77777777" w:rsidTr="00B27EB6">
        <w:tc>
          <w:tcPr>
            <w:tcW w:w="779" w:type="dxa"/>
          </w:tcPr>
          <w:p w14:paraId="110FDB22" w14:textId="77777777" w:rsidR="00D9757B" w:rsidRPr="0084217F" w:rsidRDefault="00D9757B" w:rsidP="00D9757B">
            <w:pPr>
              <w:numPr>
                <w:ilvl w:val="0"/>
                <w:numId w:val="9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</w:tcPr>
          <w:p w14:paraId="2856646B" w14:textId="77777777" w:rsidR="00D9757B" w:rsidRPr="0084217F" w:rsidRDefault="00D9757B" w:rsidP="00D9757B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 xml:space="preserve">Design Interface Description of End of life </w:t>
            </w:r>
          </w:p>
        </w:tc>
        <w:tc>
          <w:tcPr>
            <w:tcW w:w="2551" w:type="dxa"/>
          </w:tcPr>
          <w:p w14:paraId="15573823" w14:textId="489FB897" w:rsidR="00D9757B" w:rsidRPr="0084217F" w:rsidRDefault="00000000" w:rsidP="00D9757B">
            <w:pPr>
              <w:jc w:val="left"/>
              <w:rPr>
                <w:lang w:val="en-US"/>
              </w:rPr>
            </w:pPr>
            <w:hyperlink r:id="rId19" w:history="1">
              <w:r w:rsidR="00D9757B">
                <w:rPr>
                  <w:rStyle w:val="Hyperlink"/>
                  <w:lang w:val="en-US"/>
                </w:rPr>
                <w:t>EOL</w:t>
              </w:r>
              <w:r w:rsidR="00D9757B" w:rsidRPr="00F93CCB">
                <w:rPr>
                  <w:rStyle w:val="Hyperlink"/>
                  <w:lang w:val="en-US"/>
                </w:rPr>
                <w:t xml:space="preserve"> - Design Interface Description.docx</w:t>
              </w:r>
            </w:hyperlink>
          </w:p>
        </w:tc>
        <w:tc>
          <w:tcPr>
            <w:tcW w:w="1626" w:type="dxa"/>
          </w:tcPr>
          <w:p w14:paraId="4E115355" w14:textId="77777777" w:rsidR="00D9757B" w:rsidRPr="0084217F" w:rsidRDefault="00D9757B" w:rsidP="00D9757B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RBE/FCE</w:t>
            </w:r>
          </w:p>
        </w:tc>
      </w:tr>
      <w:tr w:rsidR="00D9757B" w:rsidRPr="0084217F" w14:paraId="1723A9E1" w14:textId="77777777" w:rsidTr="00B27EB6">
        <w:tc>
          <w:tcPr>
            <w:tcW w:w="779" w:type="dxa"/>
          </w:tcPr>
          <w:p w14:paraId="424B7102" w14:textId="77777777" w:rsidR="00D9757B" w:rsidRPr="0084217F" w:rsidRDefault="00D9757B" w:rsidP="00D9757B">
            <w:pPr>
              <w:numPr>
                <w:ilvl w:val="0"/>
                <w:numId w:val="9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</w:tcPr>
          <w:p w14:paraId="633B2F4B" w14:textId="77777777" w:rsidR="00D9757B" w:rsidRPr="0084217F" w:rsidRDefault="00D9757B" w:rsidP="00D9757B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Design Interface Description of Error Handler</w:t>
            </w:r>
          </w:p>
        </w:tc>
        <w:tc>
          <w:tcPr>
            <w:tcW w:w="2551" w:type="dxa"/>
          </w:tcPr>
          <w:p w14:paraId="70923AB7" w14:textId="48DB9B28" w:rsidR="00D9757B" w:rsidRPr="0084217F" w:rsidRDefault="00000000" w:rsidP="00D9757B">
            <w:pPr>
              <w:jc w:val="left"/>
            </w:pPr>
            <w:hyperlink r:id="rId20" w:history="1">
              <w:r w:rsidR="00455FF1" w:rsidRPr="00455FF1">
                <w:rPr>
                  <w:rStyle w:val="Hyperlink"/>
                </w:rPr>
                <w:t>ERH-Design Interface Description.docx</w:t>
              </w:r>
            </w:hyperlink>
          </w:p>
        </w:tc>
        <w:tc>
          <w:tcPr>
            <w:tcW w:w="1626" w:type="dxa"/>
          </w:tcPr>
          <w:p w14:paraId="34E382F4" w14:textId="77777777" w:rsidR="00D9757B" w:rsidRPr="0084217F" w:rsidRDefault="00D9757B" w:rsidP="00D9757B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RBE/FCE</w:t>
            </w:r>
          </w:p>
        </w:tc>
      </w:tr>
      <w:tr w:rsidR="00D9757B" w:rsidRPr="0084217F" w14:paraId="59826023" w14:textId="77777777" w:rsidTr="00B27EB6">
        <w:tc>
          <w:tcPr>
            <w:tcW w:w="779" w:type="dxa"/>
          </w:tcPr>
          <w:p w14:paraId="4E38CB0B" w14:textId="77777777" w:rsidR="00D9757B" w:rsidRPr="0084217F" w:rsidRDefault="00D9757B" w:rsidP="00D9757B">
            <w:pPr>
              <w:numPr>
                <w:ilvl w:val="0"/>
                <w:numId w:val="9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</w:tcPr>
          <w:p w14:paraId="73D24893" w14:textId="77777777" w:rsidR="00D9757B" w:rsidRPr="0084217F" w:rsidRDefault="00D9757B" w:rsidP="00D9757B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Design Interface Description of Haptic Warning</w:t>
            </w:r>
          </w:p>
        </w:tc>
        <w:tc>
          <w:tcPr>
            <w:tcW w:w="2551" w:type="dxa"/>
          </w:tcPr>
          <w:p w14:paraId="6537189A" w14:textId="0ED6E102" w:rsidR="00D9757B" w:rsidRPr="0084217F" w:rsidRDefault="00000000" w:rsidP="00D9757B">
            <w:pPr>
              <w:jc w:val="left"/>
              <w:rPr>
                <w:lang w:val="en-US"/>
              </w:rPr>
            </w:pPr>
            <w:hyperlink r:id="rId21" w:history="1">
              <w:r w:rsidR="00D9757B">
                <w:rPr>
                  <w:rStyle w:val="Hyperlink"/>
                  <w:lang w:val="en-US"/>
                </w:rPr>
                <w:t>HWA</w:t>
              </w:r>
              <w:r w:rsidR="00D9757B" w:rsidRPr="00F93CCB">
                <w:rPr>
                  <w:rStyle w:val="Hyperlink"/>
                  <w:lang w:val="en-US"/>
                </w:rPr>
                <w:t xml:space="preserve"> - Design Interface Description.docx</w:t>
              </w:r>
            </w:hyperlink>
          </w:p>
        </w:tc>
        <w:tc>
          <w:tcPr>
            <w:tcW w:w="1626" w:type="dxa"/>
          </w:tcPr>
          <w:p w14:paraId="0DB7A6B0" w14:textId="77777777" w:rsidR="00D9757B" w:rsidRPr="0084217F" w:rsidRDefault="00D9757B" w:rsidP="00D9757B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RBE/FCE</w:t>
            </w:r>
          </w:p>
        </w:tc>
      </w:tr>
      <w:tr w:rsidR="00D9757B" w:rsidRPr="0084217F" w14:paraId="4BDB8AE1" w14:textId="77777777" w:rsidTr="00B27EB6">
        <w:tc>
          <w:tcPr>
            <w:tcW w:w="779" w:type="dxa"/>
          </w:tcPr>
          <w:p w14:paraId="79AF1360" w14:textId="77777777" w:rsidR="00D9757B" w:rsidRPr="0084217F" w:rsidRDefault="00D9757B" w:rsidP="00D9757B">
            <w:pPr>
              <w:numPr>
                <w:ilvl w:val="0"/>
                <w:numId w:val="9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</w:tcPr>
          <w:p w14:paraId="4C8742F5" w14:textId="77777777" w:rsidR="00D9757B" w:rsidRPr="0084217F" w:rsidRDefault="00D9757B" w:rsidP="00D9757B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Design Interface Description of Memory Integrity Control</w:t>
            </w:r>
          </w:p>
        </w:tc>
        <w:tc>
          <w:tcPr>
            <w:tcW w:w="2551" w:type="dxa"/>
          </w:tcPr>
          <w:p w14:paraId="7C209F38" w14:textId="0695C615" w:rsidR="00D9757B" w:rsidRPr="0084217F" w:rsidRDefault="00D9757B" w:rsidP="00D9757B">
            <w:pPr>
              <w:jc w:val="left"/>
              <w:rPr>
                <w:lang w:val="en-US"/>
              </w:rPr>
            </w:pPr>
            <w:r w:rsidRPr="00D05056">
              <w:t>N/A</w:t>
            </w:r>
          </w:p>
        </w:tc>
        <w:tc>
          <w:tcPr>
            <w:tcW w:w="1626" w:type="dxa"/>
          </w:tcPr>
          <w:p w14:paraId="0A892EF8" w14:textId="77777777" w:rsidR="00D9757B" w:rsidRPr="0084217F" w:rsidRDefault="00D9757B" w:rsidP="00D9757B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RBE/FCE</w:t>
            </w:r>
          </w:p>
        </w:tc>
      </w:tr>
      <w:tr w:rsidR="00D9757B" w:rsidRPr="0084217F" w14:paraId="68E87A05" w14:textId="77777777" w:rsidTr="00B27EB6">
        <w:tc>
          <w:tcPr>
            <w:tcW w:w="779" w:type="dxa"/>
          </w:tcPr>
          <w:p w14:paraId="406BA8B7" w14:textId="77777777" w:rsidR="00D9757B" w:rsidRPr="0084217F" w:rsidRDefault="00D9757B" w:rsidP="00D9757B">
            <w:pPr>
              <w:numPr>
                <w:ilvl w:val="0"/>
                <w:numId w:val="9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  <w:vAlign w:val="bottom"/>
          </w:tcPr>
          <w:p w14:paraId="7D343930" w14:textId="77777777" w:rsidR="00D9757B" w:rsidRPr="0084217F" w:rsidRDefault="00D9757B" w:rsidP="00D9757B">
            <w:pPr>
              <w:rPr>
                <w:lang w:val="en-US"/>
              </w:rPr>
            </w:pPr>
            <w:r w:rsidRPr="0084217F">
              <w:rPr>
                <w:lang w:val="en-US"/>
              </w:rPr>
              <w:t>Design Interface Description of Mode Management</w:t>
            </w:r>
          </w:p>
        </w:tc>
        <w:tc>
          <w:tcPr>
            <w:tcW w:w="2551" w:type="dxa"/>
            <w:vAlign w:val="bottom"/>
          </w:tcPr>
          <w:p w14:paraId="5782D5EE" w14:textId="45364CCE" w:rsidR="00D9757B" w:rsidRPr="0084217F" w:rsidRDefault="00000000" w:rsidP="00D9757B">
            <w:pPr>
              <w:rPr>
                <w:lang w:val="en-US"/>
              </w:rPr>
            </w:pPr>
            <w:hyperlink r:id="rId22" w:history="1">
              <w:r w:rsidR="00D9757B" w:rsidRPr="00F93CCB">
                <w:rPr>
                  <w:rStyle w:val="Hyperlink"/>
                  <w:lang w:val="en-US"/>
                </w:rPr>
                <w:t>MMG - Design Interface Description.docx</w:t>
              </w:r>
            </w:hyperlink>
          </w:p>
        </w:tc>
        <w:tc>
          <w:tcPr>
            <w:tcW w:w="1626" w:type="dxa"/>
          </w:tcPr>
          <w:p w14:paraId="5155F017" w14:textId="77777777" w:rsidR="00D9757B" w:rsidRPr="0084217F" w:rsidRDefault="00D9757B" w:rsidP="00D9757B">
            <w:pPr>
              <w:rPr>
                <w:lang w:val="en-US"/>
              </w:rPr>
            </w:pPr>
            <w:r w:rsidRPr="0084217F">
              <w:rPr>
                <w:lang w:val="en-US"/>
              </w:rPr>
              <w:t>RBE/FCE</w:t>
            </w:r>
          </w:p>
        </w:tc>
      </w:tr>
      <w:tr w:rsidR="00D9757B" w:rsidRPr="0084217F" w14:paraId="2034F2E1" w14:textId="77777777" w:rsidTr="00B27EB6">
        <w:trPr>
          <w:trHeight w:val="404"/>
        </w:trPr>
        <w:tc>
          <w:tcPr>
            <w:tcW w:w="779" w:type="dxa"/>
          </w:tcPr>
          <w:p w14:paraId="399DFF96" w14:textId="77777777" w:rsidR="00D9757B" w:rsidRPr="0084217F" w:rsidRDefault="00D9757B" w:rsidP="00D9757B">
            <w:pPr>
              <w:numPr>
                <w:ilvl w:val="0"/>
                <w:numId w:val="9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  <w:vAlign w:val="bottom"/>
          </w:tcPr>
          <w:p w14:paraId="7D62FB4D" w14:textId="77777777" w:rsidR="00D9757B" w:rsidRPr="0084217F" w:rsidRDefault="00D9757B" w:rsidP="00D9757B">
            <w:pPr>
              <w:rPr>
                <w:lang w:val="en-US"/>
              </w:rPr>
            </w:pPr>
            <w:r w:rsidRPr="0084217F">
              <w:rPr>
                <w:lang w:val="en-US"/>
              </w:rPr>
              <w:t>Design Interface Description of Network Management Interface</w:t>
            </w:r>
          </w:p>
        </w:tc>
        <w:tc>
          <w:tcPr>
            <w:tcW w:w="2551" w:type="dxa"/>
            <w:vAlign w:val="bottom"/>
          </w:tcPr>
          <w:p w14:paraId="594FA2B2" w14:textId="19164286" w:rsidR="00D9757B" w:rsidRPr="0084217F" w:rsidRDefault="00D9757B" w:rsidP="00D9757B">
            <w:r w:rsidRPr="009A2B05">
              <w:t>N/A</w:t>
            </w:r>
          </w:p>
        </w:tc>
        <w:tc>
          <w:tcPr>
            <w:tcW w:w="1626" w:type="dxa"/>
          </w:tcPr>
          <w:p w14:paraId="5F216BE4" w14:textId="77777777" w:rsidR="00D9757B" w:rsidRPr="0084217F" w:rsidRDefault="00D9757B" w:rsidP="00D9757B">
            <w:pPr>
              <w:rPr>
                <w:lang w:val="en-US"/>
              </w:rPr>
            </w:pPr>
            <w:r w:rsidRPr="0084217F">
              <w:rPr>
                <w:lang w:val="en-US"/>
              </w:rPr>
              <w:t>RBE/FCE</w:t>
            </w:r>
          </w:p>
        </w:tc>
      </w:tr>
      <w:tr w:rsidR="00D9757B" w:rsidRPr="0084217F" w14:paraId="17D55C53" w14:textId="77777777" w:rsidTr="00B27EB6">
        <w:tc>
          <w:tcPr>
            <w:tcW w:w="779" w:type="dxa"/>
          </w:tcPr>
          <w:p w14:paraId="2A566E8B" w14:textId="77777777" w:rsidR="00D9757B" w:rsidRPr="0084217F" w:rsidRDefault="00D9757B" w:rsidP="00D9757B">
            <w:pPr>
              <w:numPr>
                <w:ilvl w:val="0"/>
                <w:numId w:val="9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  <w:vAlign w:val="bottom"/>
          </w:tcPr>
          <w:p w14:paraId="50DB84F1" w14:textId="77777777" w:rsidR="00D9757B" w:rsidRPr="0084217F" w:rsidRDefault="00D9757B" w:rsidP="00D9757B">
            <w:pPr>
              <w:rPr>
                <w:lang w:val="en-US"/>
              </w:rPr>
            </w:pPr>
            <w:r w:rsidRPr="0084217F">
              <w:rPr>
                <w:lang w:val="en-US"/>
              </w:rPr>
              <w:t>Design Interface Description of Non-Volatile Memory Interface</w:t>
            </w:r>
          </w:p>
        </w:tc>
        <w:tc>
          <w:tcPr>
            <w:tcW w:w="2551" w:type="dxa"/>
            <w:vAlign w:val="bottom"/>
          </w:tcPr>
          <w:p w14:paraId="1087DF1B" w14:textId="32CE0AFB" w:rsidR="00D9757B" w:rsidRPr="0084217F" w:rsidRDefault="00D9757B" w:rsidP="00D9757B">
            <w:r w:rsidRPr="009A2B05">
              <w:t>N/A</w:t>
            </w:r>
          </w:p>
        </w:tc>
        <w:tc>
          <w:tcPr>
            <w:tcW w:w="1626" w:type="dxa"/>
          </w:tcPr>
          <w:p w14:paraId="4786C236" w14:textId="77777777" w:rsidR="00D9757B" w:rsidRPr="0084217F" w:rsidRDefault="00D9757B" w:rsidP="00D9757B">
            <w:pPr>
              <w:rPr>
                <w:lang w:val="en-US"/>
              </w:rPr>
            </w:pPr>
            <w:r w:rsidRPr="0084217F">
              <w:rPr>
                <w:lang w:val="en-US"/>
              </w:rPr>
              <w:t>RBE/FCE</w:t>
            </w:r>
          </w:p>
        </w:tc>
      </w:tr>
      <w:tr w:rsidR="00D9757B" w:rsidRPr="0084217F" w14:paraId="34F5FB43" w14:textId="77777777" w:rsidTr="00B27EB6">
        <w:tc>
          <w:tcPr>
            <w:tcW w:w="779" w:type="dxa"/>
          </w:tcPr>
          <w:p w14:paraId="6F43934C" w14:textId="77777777" w:rsidR="00D9757B" w:rsidRPr="0084217F" w:rsidRDefault="00D9757B" w:rsidP="00D9757B">
            <w:pPr>
              <w:numPr>
                <w:ilvl w:val="0"/>
                <w:numId w:val="9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</w:tcPr>
          <w:p w14:paraId="0E76BED4" w14:textId="77777777" w:rsidR="00D9757B" w:rsidRPr="0084217F" w:rsidRDefault="00D9757B" w:rsidP="00D9757B">
            <w:pPr>
              <w:rPr>
                <w:lang w:val="en-US"/>
              </w:rPr>
            </w:pPr>
            <w:r w:rsidRPr="0084217F">
              <w:rPr>
                <w:lang w:val="en-US"/>
              </w:rPr>
              <w:t>Design Interface Description of Non-Volatile Parameters</w:t>
            </w:r>
          </w:p>
        </w:tc>
        <w:tc>
          <w:tcPr>
            <w:tcW w:w="2551" w:type="dxa"/>
          </w:tcPr>
          <w:p w14:paraId="7C8373FF" w14:textId="6F18652A" w:rsidR="00D9757B" w:rsidRPr="0084217F" w:rsidRDefault="00000000" w:rsidP="00D9757B">
            <w:pPr>
              <w:rPr>
                <w:lang w:val="en-US"/>
              </w:rPr>
            </w:pPr>
            <w:hyperlink r:id="rId23" w:history="1">
              <w:r w:rsidR="00D9757B" w:rsidRPr="00F93CCB">
                <w:rPr>
                  <w:rStyle w:val="Hyperlink"/>
                  <w:lang w:val="en-US"/>
                </w:rPr>
                <w:t>NVP - Design Interface Description.docx</w:t>
              </w:r>
            </w:hyperlink>
          </w:p>
        </w:tc>
        <w:tc>
          <w:tcPr>
            <w:tcW w:w="1626" w:type="dxa"/>
          </w:tcPr>
          <w:p w14:paraId="5A060B8D" w14:textId="77777777" w:rsidR="00D9757B" w:rsidRPr="0084217F" w:rsidRDefault="00D9757B" w:rsidP="00D9757B">
            <w:pPr>
              <w:rPr>
                <w:lang w:val="en-US"/>
              </w:rPr>
            </w:pPr>
            <w:r w:rsidRPr="0084217F">
              <w:rPr>
                <w:lang w:val="en-US"/>
              </w:rPr>
              <w:t>RBE/FCE</w:t>
            </w:r>
          </w:p>
        </w:tc>
      </w:tr>
      <w:tr w:rsidR="00D9757B" w:rsidRPr="0084217F" w14:paraId="15FC6453" w14:textId="77777777" w:rsidTr="00B27EB6">
        <w:tc>
          <w:tcPr>
            <w:tcW w:w="779" w:type="dxa"/>
          </w:tcPr>
          <w:p w14:paraId="5BB5076A" w14:textId="77777777" w:rsidR="00D9757B" w:rsidRPr="0084217F" w:rsidRDefault="00D9757B" w:rsidP="00D9757B">
            <w:pPr>
              <w:numPr>
                <w:ilvl w:val="0"/>
                <w:numId w:val="9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</w:tcPr>
          <w:p w14:paraId="4AEA51B0" w14:textId="77777777" w:rsidR="00D9757B" w:rsidRPr="0084217F" w:rsidRDefault="00D9757B" w:rsidP="00D9757B">
            <w:pPr>
              <w:rPr>
                <w:lang w:val="en-US"/>
              </w:rPr>
            </w:pPr>
            <w:r w:rsidRPr="0084217F">
              <w:rPr>
                <w:lang w:val="en-US"/>
              </w:rPr>
              <w:t>Design Interface Description of Operating System Interface</w:t>
            </w:r>
          </w:p>
        </w:tc>
        <w:tc>
          <w:tcPr>
            <w:tcW w:w="2551" w:type="dxa"/>
          </w:tcPr>
          <w:p w14:paraId="1A4CA129" w14:textId="614982AC" w:rsidR="00D9757B" w:rsidRPr="0084217F" w:rsidRDefault="00D9757B" w:rsidP="00D9757B">
            <w:r w:rsidRPr="009A2B05">
              <w:t>N/A</w:t>
            </w:r>
          </w:p>
        </w:tc>
        <w:tc>
          <w:tcPr>
            <w:tcW w:w="1626" w:type="dxa"/>
          </w:tcPr>
          <w:p w14:paraId="08CF5BAB" w14:textId="77777777" w:rsidR="00D9757B" w:rsidRPr="0084217F" w:rsidRDefault="00D9757B" w:rsidP="00D9757B">
            <w:pPr>
              <w:rPr>
                <w:lang w:val="en-US"/>
              </w:rPr>
            </w:pPr>
            <w:r w:rsidRPr="0084217F">
              <w:rPr>
                <w:lang w:val="en-US"/>
              </w:rPr>
              <w:t>RBE/FCE</w:t>
            </w:r>
          </w:p>
        </w:tc>
      </w:tr>
      <w:tr w:rsidR="00D9757B" w:rsidRPr="0084217F" w14:paraId="6E999B7F" w14:textId="77777777" w:rsidTr="00B27EB6">
        <w:tc>
          <w:tcPr>
            <w:tcW w:w="779" w:type="dxa"/>
          </w:tcPr>
          <w:p w14:paraId="0EA17648" w14:textId="77777777" w:rsidR="00D9757B" w:rsidRPr="0084217F" w:rsidRDefault="00D9757B" w:rsidP="00D9757B">
            <w:pPr>
              <w:numPr>
                <w:ilvl w:val="0"/>
                <w:numId w:val="9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  <w:vAlign w:val="bottom"/>
          </w:tcPr>
          <w:p w14:paraId="63436F7C" w14:textId="77777777" w:rsidR="00D9757B" w:rsidRPr="0084217F" w:rsidRDefault="00D9757B" w:rsidP="00D9757B">
            <w:pPr>
              <w:rPr>
                <w:lang w:val="en-US"/>
              </w:rPr>
            </w:pPr>
            <w:r w:rsidRPr="0084217F">
              <w:rPr>
                <w:lang w:val="en-US"/>
              </w:rPr>
              <w:t>Design Interface Description of Power Abstraction Layer</w:t>
            </w:r>
          </w:p>
        </w:tc>
        <w:tc>
          <w:tcPr>
            <w:tcW w:w="2551" w:type="dxa"/>
            <w:vAlign w:val="bottom"/>
          </w:tcPr>
          <w:p w14:paraId="2D18E541" w14:textId="59FCCF0A" w:rsidR="00D9757B" w:rsidRPr="0084217F" w:rsidRDefault="00000000" w:rsidP="00D9757B">
            <w:pPr>
              <w:rPr>
                <w:lang w:val="en-US"/>
              </w:rPr>
            </w:pPr>
            <w:hyperlink r:id="rId24" w:history="1">
              <w:r w:rsidR="00D9757B" w:rsidRPr="00F93CCB">
                <w:rPr>
                  <w:rStyle w:val="Hyperlink"/>
                  <w:lang w:val="en-US"/>
                </w:rPr>
                <w:t>PAL - Design Interface Description.docx</w:t>
              </w:r>
            </w:hyperlink>
          </w:p>
        </w:tc>
        <w:tc>
          <w:tcPr>
            <w:tcW w:w="1626" w:type="dxa"/>
          </w:tcPr>
          <w:p w14:paraId="2F1FB619" w14:textId="77777777" w:rsidR="00D9757B" w:rsidRPr="0084217F" w:rsidRDefault="00D9757B" w:rsidP="00D9757B">
            <w:pPr>
              <w:rPr>
                <w:lang w:val="en-US"/>
              </w:rPr>
            </w:pPr>
            <w:r w:rsidRPr="0084217F">
              <w:rPr>
                <w:lang w:val="en-US"/>
              </w:rPr>
              <w:t>RBE/FCE</w:t>
            </w:r>
          </w:p>
        </w:tc>
      </w:tr>
      <w:tr w:rsidR="00D9757B" w:rsidRPr="0084217F" w14:paraId="6233F5BB" w14:textId="77777777" w:rsidTr="00B27EB6">
        <w:tc>
          <w:tcPr>
            <w:tcW w:w="779" w:type="dxa"/>
          </w:tcPr>
          <w:p w14:paraId="15EF3CBE" w14:textId="77777777" w:rsidR="00D9757B" w:rsidRPr="0084217F" w:rsidRDefault="00D9757B" w:rsidP="00D9757B">
            <w:pPr>
              <w:numPr>
                <w:ilvl w:val="0"/>
                <w:numId w:val="9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  <w:vAlign w:val="bottom"/>
          </w:tcPr>
          <w:p w14:paraId="15FA0431" w14:textId="77777777" w:rsidR="00D9757B" w:rsidRPr="0084217F" w:rsidRDefault="00D9757B" w:rsidP="00D9757B">
            <w:pPr>
              <w:rPr>
                <w:lang w:val="en-US"/>
              </w:rPr>
            </w:pPr>
            <w:r w:rsidRPr="0084217F">
              <w:rPr>
                <w:lang w:val="en-US"/>
              </w:rPr>
              <w:t>Design Interface Description of Pre-Crash Master</w:t>
            </w:r>
          </w:p>
        </w:tc>
        <w:tc>
          <w:tcPr>
            <w:tcW w:w="2551" w:type="dxa"/>
          </w:tcPr>
          <w:p w14:paraId="337F8400" w14:textId="4DF0EEB9" w:rsidR="00D9757B" w:rsidRPr="0084217F" w:rsidRDefault="00D9757B" w:rsidP="00D9757B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626" w:type="dxa"/>
          </w:tcPr>
          <w:p w14:paraId="3DF7B051" w14:textId="77777777" w:rsidR="00D9757B" w:rsidRPr="0084217F" w:rsidRDefault="00D9757B" w:rsidP="00D9757B">
            <w:pPr>
              <w:rPr>
                <w:lang w:val="en-US"/>
              </w:rPr>
            </w:pPr>
            <w:r w:rsidRPr="0084217F">
              <w:rPr>
                <w:lang w:val="en-US"/>
              </w:rPr>
              <w:t>RBE/FCE</w:t>
            </w:r>
          </w:p>
        </w:tc>
      </w:tr>
      <w:tr w:rsidR="00D9757B" w:rsidRPr="0084217F" w14:paraId="4394E92B" w14:textId="77777777" w:rsidTr="00B27EB6">
        <w:tc>
          <w:tcPr>
            <w:tcW w:w="779" w:type="dxa"/>
          </w:tcPr>
          <w:p w14:paraId="7E66ECC2" w14:textId="77777777" w:rsidR="00D9757B" w:rsidRPr="0084217F" w:rsidRDefault="00D9757B" w:rsidP="00D9757B">
            <w:pPr>
              <w:numPr>
                <w:ilvl w:val="0"/>
                <w:numId w:val="9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  <w:vAlign w:val="bottom"/>
          </w:tcPr>
          <w:p w14:paraId="4D95C8E9" w14:textId="77777777" w:rsidR="00D9757B" w:rsidRPr="0084217F" w:rsidRDefault="00D9757B" w:rsidP="00D9757B">
            <w:pPr>
              <w:rPr>
                <w:lang w:val="en-US"/>
              </w:rPr>
            </w:pPr>
            <w:r w:rsidRPr="0084217F">
              <w:rPr>
                <w:lang w:val="en-US"/>
              </w:rPr>
              <w:t>Design Interface Description of Physical Measures Provider</w:t>
            </w:r>
          </w:p>
        </w:tc>
        <w:tc>
          <w:tcPr>
            <w:tcW w:w="2551" w:type="dxa"/>
          </w:tcPr>
          <w:p w14:paraId="064964FF" w14:textId="23DAB363" w:rsidR="00D9757B" w:rsidRPr="0084217F" w:rsidRDefault="00000000" w:rsidP="00D9757B">
            <w:pPr>
              <w:rPr>
                <w:lang w:val="en-US"/>
              </w:rPr>
            </w:pPr>
            <w:hyperlink r:id="rId25" w:history="1">
              <w:r w:rsidR="00D9757B" w:rsidRPr="00F93CCB">
                <w:rPr>
                  <w:rStyle w:val="Hyperlink"/>
                  <w:lang w:val="en-US"/>
                </w:rPr>
                <w:t>PMP - Design Interface Description.docx</w:t>
              </w:r>
            </w:hyperlink>
          </w:p>
        </w:tc>
        <w:tc>
          <w:tcPr>
            <w:tcW w:w="1626" w:type="dxa"/>
          </w:tcPr>
          <w:p w14:paraId="48B42FA7" w14:textId="77777777" w:rsidR="00D9757B" w:rsidRPr="0084217F" w:rsidRDefault="00D9757B" w:rsidP="00D9757B">
            <w:pPr>
              <w:rPr>
                <w:lang w:val="en-US"/>
              </w:rPr>
            </w:pPr>
            <w:r w:rsidRPr="0084217F">
              <w:rPr>
                <w:lang w:val="en-US"/>
              </w:rPr>
              <w:t>RBE/FCE</w:t>
            </w:r>
          </w:p>
        </w:tc>
      </w:tr>
      <w:tr w:rsidR="00D9757B" w:rsidRPr="0084217F" w14:paraId="4E50CB44" w14:textId="77777777" w:rsidTr="00B27EB6">
        <w:tc>
          <w:tcPr>
            <w:tcW w:w="779" w:type="dxa"/>
          </w:tcPr>
          <w:p w14:paraId="42C1E5BF" w14:textId="77777777" w:rsidR="00D9757B" w:rsidRPr="0084217F" w:rsidRDefault="00D9757B" w:rsidP="00D9757B">
            <w:pPr>
              <w:numPr>
                <w:ilvl w:val="0"/>
                <w:numId w:val="9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  <w:vAlign w:val="bottom"/>
          </w:tcPr>
          <w:p w14:paraId="2397A309" w14:textId="77777777" w:rsidR="00D9757B" w:rsidRPr="0084217F" w:rsidRDefault="00D9757B" w:rsidP="00D9757B">
            <w:pPr>
              <w:rPr>
                <w:lang w:val="en-US"/>
              </w:rPr>
            </w:pPr>
            <w:r w:rsidRPr="0084217F">
              <w:rPr>
                <w:lang w:val="en-US"/>
              </w:rPr>
              <w:t>Design Interface Description of Port Interface</w:t>
            </w:r>
          </w:p>
        </w:tc>
        <w:tc>
          <w:tcPr>
            <w:tcW w:w="2551" w:type="dxa"/>
          </w:tcPr>
          <w:p w14:paraId="0B565129" w14:textId="3443B15F" w:rsidR="00D9757B" w:rsidRPr="0084217F" w:rsidRDefault="00D9757B" w:rsidP="00D9757B">
            <w:r w:rsidRPr="00D05056">
              <w:t>N/A</w:t>
            </w:r>
          </w:p>
        </w:tc>
        <w:tc>
          <w:tcPr>
            <w:tcW w:w="1626" w:type="dxa"/>
          </w:tcPr>
          <w:p w14:paraId="097450EA" w14:textId="77777777" w:rsidR="00D9757B" w:rsidRPr="0084217F" w:rsidRDefault="00D9757B" w:rsidP="00D9757B">
            <w:pPr>
              <w:rPr>
                <w:lang w:val="en-US"/>
              </w:rPr>
            </w:pPr>
            <w:r w:rsidRPr="0084217F">
              <w:rPr>
                <w:lang w:val="en-US"/>
              </w:rPr>
              <w:t>RBE/FCE</w:t>
            </w:r>
          </w:p>
        </w:tc>
      </w:tr>
      <w:tr w:rsidR="00D9757B" w:rsidRPr="0084217F" w14:paraId="5964762E" w14:textId="77777777" w:rsidTr="00B27EB6">
        <w:tc>
          <w:tcPr>
            <w:tcW w:w="779" w:type="dxa"/>
          </w:tcPr>
          <w:p w14:paraId="0C92DAA1" w14:textId="77777777" w:rsidR="00D9757B" w:rsidRPr="0084217F" w:rsidRDefault="00D9757B" w:rsidP="00D9757B">
            <w:pPr>
              <w:numPr>
                <w:ilvl w:val="0"/>
                <w:numId w:val="9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</w:tcPr>
          <w:p w14:paraId="78DA0DAE" w14:textId="77777777" w:rsidR="00D9757B" w:rsidRPr="0084217F" w:rsidRDefault="00D9757B" w:rsidP="00D9757B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Design Interface Description of Pre Pre-Tensioning</w:t>
            </w:r>
          </w:p>
        </w:tc>
        <w:tc>
          <w:tcPr>
            <w:tcW w:w="2551" w:type="dxa"/>
          </w:tcPr>
          <w:p w14:paraId="604BB915" w14:textId="084DC4CC" w:rsidR="00D9757B" w:rsidRPr="0084217F" w:rsidRDefault="00000000" w:rsidP="00D9757B">
            <w:pPr>
              <w:jc w:val="left"/>
              <w:rPr>
                <w:lang w:val="en-US"/>
              </w:rPr>
            </w:pPr>
            <w:hyperlink r:id="rId26" w:history="1">
              <w:r w:rsidR="00D9757B" w:rsidRPr="00F93CCB">
                <w:rPr>
                  <w:rStyle w:val="Hyperlink"/>
                  <w:lang w:val="en-US"/>
                </w:rPr>
                <w:t>P</w:t>
              </w:r>
              <w:r w:rsidR="00D9757B">
                <w:rPr>
                  <w:rStyle w:val="Hyperlink"/>
                  <w:lang w:val="en-US"/>
                </w:rPr>
                <w:t>RE</w:t>
              </w:r>
              <w:r w:rsidR="00D9757B" w:rsidRPr="00F93CCB">
                <w:rPr>
                  <w:rStyle w:val="Hyperlink"/>
                  <w:lang w:val="en-US"/>
                </w:rPr>
                <w:t xml:space="preserve"> - Design Interface Description.docx</w:t>
              </w:r>
            </w:hyperlink>
          </w:p>
        </w:tc>
        <w:tc>
          <w:tcPr>
            <w:tcW w:w="1626" w:type="dxa"/>
          </w:tcPr>
          <w:p w14:paraId="5408319F" w14:textId="77777777" w:rsidR="00D9757B" w:rsidRPr="0084217F" w:rsidRDefault="00D9757B" w:rsidP="00D9757B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RBE/FCE</w:t>
            </w:r>
          </w:p>
        </w:tc>
      </w:tr>
      <w:tr w:rsidR="00D9757B" w:rsidRPr="0084217F" w14:paraId="0511F5E1" w14:textId="77777777" w:rsidTr="00B27EB6">
        <w:tc>
          <w:tcPr>
            <w:tcW w:w="779" w:type="dxa"/>
          </w:tcPr>
          <w:p w14:paraId="7E169F3E" w14:textId="77777777" w:rsidR="00D9757B" w:rsidRPr="0084217F" w:rsidRDefault="00D9757B" w:rsidP="00D9757B">
            <w:pPr>
              <w:numPr>
                <w:ilvl w:val="0"/>
                <w:numId w:val="9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</w:tcPr>
          <w:p w14:paraId="44E81A3D" w14:textId="77777777" w:rsidR="00D9757B" w:rsidRPr="0084217F" w:rsidRDefault="00D9757B" w:rsidP="00D9757B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Design Interface Description of Production cycle function</w:t>
            </w:r>
          </w:p>
        </w:tc>
        <w:tc>
          <w:tcPr>
            <w:tcW w:w="2551" w:type="dxa"/>
          </w:tcPr>
          <w:p w14:paraId="174374CC" w14:textId="11635B17" w:rsidR="00D9757B" w:rsidRPr="0084217F" w:rsidRDefault="00D9757B" w:rsidP="00D9757B">
            <w:pPr>
              <w:jc w:val="left"/>
              <w:rPr>
                <w:lang w:val="en-US"/>
              </w:rPr>
            </w:pPr>
            <w:r w:rsidRPr="00D05056">
              <w:t>N/A</w:t>
            </w:r>
          </w:p>
        </w:tc>
        <w:tc>
          <w:tcPr>
            <w:tcW w:w="1626" w:type="dxa"/>
          </w:tcPr>
          <w:p w14:paraId="11E47966" w14:textId="77777777" w:rsidR="00D9757B" w:rsidRPr="0084217F" w:rsidRDefault="00D9757B" w:rsidP="00D9757B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RBE/FCE</w:t>
            </w:r>
          </w:p>
        </w:tc>
      </w:tr>
      <w:tr w:rsidR="00D9757B" w:rsidRPr="0084217F" w14:paraId="55F3987C" w14:textId="77777777" w:rsidTr="00B27EB6">
        <w:tc>
          <w:tcPr>
            <w:tcW w:w="779" w:type="dxa"/>
          </w:tcPr>
          <w:p w14:paraId="1D127894" w14:textId="77777777" w:rsidR="00D9757B" w:rsidRPr="0084217F" w:rsidRDefault="00D9757B" w:rsidP="00D9757B">
            <w:pPr>
              <w:numPr>
                <w:ilvl w:val="0"/>
                <w:numId w:val="9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</w:tcPr>
          <w:p w14:paraId="68A89650" w14:textId="77777777" w:rsidR="00D9757B" w:rsidRPr="0084217F" w:rsidRDefault="00D9757B" w:rsidP="00D9757B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Design Interface Description of Pulse Width Modulation Interface</w:t>
            </w:r>
          </w:p>
        </w:tc>
        <w:tc>
          <w:tcPr>
            <w:tcW w:w="2551" w:type="dxa"/>
          </w:tcPr>
          <w:p w14:paraId="269B5F05" w14:textId="3B60850F" w:rsidR="00D9757B" w:rsidRPr="0084217F" w:rsidRDefault="00D9757B" w:rsidP="00D9757B">
            <w:pPr>
              <w:jc w:val="left"/>
            </w:pPr>
            <w:r w:rsidRPr="00D05056">
              <w:t>N/A</w:t>
            </w:r>
          </w:p>
        </w:tc>
        <w:tc>
          <w:tcPr>
            <w:tcW w:w="1626" w:type="dxa"/>
          </w:tcPr>
          <w:p w14:paraId="31990222" w14:textId="77777777" w:rsidR="00D9757B" w:rsidRPr="0084217F" w:rsidRDefault="00D9757B" w:rsidP="00D9757B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RBE/FCE</w:t>
            </w:r>
          </w:p>
        </w:tc>
      </w:tr>
      <w:tr w:rsidR="00D9757B" w:rsidRPr="0084217F" w14:paraId="583271C1" w14:textId="77777777" w:rsidTr="00B27EB6">
        <w:tc>
          <w:tcPr>
            <w:tcW w:w="779" w:type="dxa"/>
          </w:tcPr>
          <w:p w14:paraId="7D2DA77B" w14:textId="77777777" w:rsidR="00D9757B" w:rsidRPr="0084217F" w:rsidRDefault="00D9757B" w:rsidP="00D9757B">
            <w:pPr>
              <w:numPr>
                <w:ilvl w:val="0"/>
                <w:numId w:val="9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</w:tcPr>
          <w:p w14:paraId="5B7F231A" w14:textId="77777777" w:rsidR="00D9757B" w:rsidRPr="0084217F" w:rsidRDefault="00D9757B" w:rsidP="00D9757B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Design Interface Description of Reset Cause Management</w:t>
            </w:r>
          </w:p>
        </w:tc>
        <w:tc>
          <w:tcPr>
            <w:tcW w:w="2551" w:type="dxa"/>
          </w:tcPr>
          <w:p w14:paraId="37727B61" w14:textId="1C80AC97" w:rsidR="00D9757B" w:rsidRPr="0084217F" w:rsidRDefault="007D2DFA" w:rsidP="00D9757B">
            <w:pPr>
              <w:jc w:val="left"/>
              <w:rPr>
                <w:lang w:val="en-US"/>
              </w:rPr>
            </w:pPr>
            <w:r>
              <w:t>NA</w:t>
            </w:r>
          </w:p>
        </w:tc>
        <w:tc>
          <w:tcPr>
            <w:tcW w:w="1626" w:type="dxa"/>
          </w:tcPr>
          <w:p w14:paraId="3DF41766" w14:textId="77777777" w:rsidR="00D9757B" w:rsidRPr="0084217F" w:rsidRDefault="00D9757B" w:rsidP="00D9757B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RBE/FCE</w:t>
            </w:r>
          </w:p>
        </w:tc>
      </w:tr>
      <w:tr w:rsidR="00D9757B" w:rsidRPr="0084217F" w14:paraId="7E8416FA" w14:textId="77777777" w:rsidTr="00B27EB6">
        <w:tc>
          <w:tcPr>
            <w:tcW w:w="779" w:type="dxa"/>
          </w:tcPr>
          <w:p w14:paraId="2242E0D1" w14:textId="77777777" w:rsidR="00D9757B" w:rsidRPr="0084217F" w:rsidRDefault="00D9757B" w:rsidP="00D9757B">
            <w:pPr>
              <w:numPr>
                <w:ilvl w:val="0"/>
                <w:numId w:val="9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</w:tcPr>
          <w:p w14:paraId="7AB77462" w14:textId="77777777" w:rsidR="00D9757B" w:rsidRPr="0084217F" w:rsidRDefault="00D9757B" w:rsidP="00D9757B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Design Interface Description of SBC</w:t>
            </w:r>
          </w:p>
        </w:tc>
        <w:tc>
          <w:tcPr>
            <w:tcW w:w="2551" w:type="dxa"/>
          </w:tcPr>
          <w:p w14:paraId="6AF8D839" w14:textId="021F3B91" w:rsidR="00D9757B" w:rsidRPr="0084217F" w:rsidRDefault="00D9757B" w:rsidP="00D9757B">
            <w:pPr>
              <w:jc w:val="left"/>
            </w:pPr>
            <w:r w:rsidRPr="00D05056">
              <w:t>N/A</w:t>
            </w:r>
          </w:p>
        </w:tc>
        <w:tc>
          <w:tcPr>
            <w:tcW w:w="1626" w:type="dxa"/>
          </w:tcPr>
          <w:p w14:paraId="678BF006" w14:textId="77777777" w:rsidR="00D9757B" w:rsidRPr="0084217F" w:rsidRDefault="00D9757B" w:rsidP="00D9757B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RBE/FCE</w:t>
            </w:r>
          </w:p>
        </w:tc>
      </w:tr>
      <w:tr w:rsidR="00D9757B" w:rsidRPr="0084217F" w14:paraId="607B5D63" w14:textId="77777777" w:rsidTr="00B27EB6">
        <w:tc>
          <w:tcPr>
            <w:tcW w:w="779" w:type="dxa"/>
          </w:tcPr>
          <w:p w14:paraId="2C727E3E" w14:textId="77777777" w:rsidR="00D9757B" w:rsidRPr="0084217F" w:rsidRDefault="00D9757B" w:rsidP="00D9757B">
            <w:pPr>
              <w:numPr>
                <w:ilvl w:val="0"/>
                <w:numId w:val="9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</w:tcPr>
          <w:p w14:paraId="3F61C918" w14:textId="77777777" w:rsidR="00D9757B" w:rsidRPr="0084217F" w:rsidRDefault="00D9757B" w:rsidP="00D9757B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Design Interface Description of System Context Management</w:t>
            </w:r>
          </w:p>
        </w:tc>
        <w:tc>
          <w:tcPr>
            <w:tcW w:w="2551" w:type="dxa"/>
          </w:tcPr>
          <w:p w14:paraId="256C7CE1" w14:textId="4DE39689" w:rsidR="00D9757B" w:rsidRPr="0084217F" w:rsidRDefault="00D9757B" w:rsidP="00D9757B">
            <w:pPr>
              <w:jc w:val="left"/>
              <w:rPr>
                <w:lang w:val="en-US"/>
              </w:rPr>
            </w:pPr>
            <w:r w:rsidRPr="00D05056">
              <w:t>N/A</w:t>
            </w:r>
          </w:p>
        </w:tc>
        <w:tc>
          <w:tcPr>
            <w:tcW w:w="1626" w:type="dxa"/>
          </w:tcPr>
          <w:p w14:paraId="4DFF9170" w14:textId="77777777" w:rsidR="00D9757B" w:rsidRPr="0084217F" w:rsidRDefault="00D9757B" w:rsidP="00D9757B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RBE/FCE</w:t>
            </w:r>
          </w:p>
        </w:tc>
      </w:tr>
      <w:tr w:rsidR="00D9757B" w:rsidRPr="0084217F" w14:paraId="4120E675" w14:textId="77777777" w:rsidTr="00B27EB6">
        <w:tc>
          <w:tcPr>
            <w:tcW w:w="779" w:type="dxa"/>
          </w:tcPr>
          <w:p w14:paraId="77BA87C9" w14:textId="77777777" w:rsidR="00D9757B" w:rsidRPr="0084217F" w:rsidRDefault="00D9757B" w:rsidP="00D9757B">
            <w:pPr>
              <w:numPr>
                <w:ilvl w:val="0"/>
                <w:numId w:val="9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</w:tcPr>
          <w:p w14:paraId="49F82EA4" w14:textId="77777777" w:rsidR="00D9757B" w:rsidRPr="0084217F" w:rsidRDefault="00D9757B" w:rsidP="00D9757B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Design Interface Description of Standard Function Recovery (releasing function)</w:t>
            </w:r>
          </w:p>
        </w:tc>
        <w:tc>
          <w:tcPr>
            <w:tcW w:w="2551" w:type="dxa"/>
          </w:tcPr>
          <w:p w14:paraId="512236E6" w14:textId="0374D7B1" w:rsidR="00D9757B" w:rsidRPr="0084217F" w:rsidRDefault="00000000" w:rsidP="00D9757B">
            <w:pPr>
              <w:jc w:val="left"/>
              <w:rPr>
                <w:lang w:val="en-US"/>
              </w:rPr>
            </w:pPr>
            <w:hyperlink r:id="rId27" w:history="1">
              <w:r w:rsidR="00D9757B" w:rsidRPr="00F93CCB">
                <w:rPr>
                  <w:rStyle w:val="Hyperlink"/>
                  <w:lang w:val="en-US"/>
                </w:rPr>
                <w:t>SFR - Design Interface Description.docx</w:t>
              </w:r>
            </w:hyperlink>
          </w:p>
        </w:tc>
        <w:tc>
          <w:tcPr>
            <w:tcW w:w="1626" w:type="dxa"/>
          </w:tcPr>
          <w:p w14:paraId="28A0EFEC" w14:textId="77777777" w:rsidR="00D9757B" w:rsidRPr="0084217F" w:rsidRDefault="00D9757B" w:rsidP="00D9757B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RBE/FCE</w:t>
            </w:r>
          </w:p>
        </w:tc>
      </w:tr>
      <w:tr w:rsidR="00D9757B" w:rsidRPr="0084217F" w14:paraId="1F1C79EF" w14:textId="77777777" w:rsidTr="00B27EB6">
        <w:tc>
          <w:tcPr>
            <w:tcW w:w="779" w:type="dxa"/>
          </w:tcPr>
          <w:p w14:paraId="2635F969" w14:textId="77777777" w:rsidR="00D9757B" w:rsidRPr="0084217F" w:rsidRDefault="00D9757B" w:rsidP="00D9757B">
            <w:pPr>
              <w:numPr>
                <w:ilvl w:val="0"/>
                <w:numId w:val="9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</w:tcPr>
          <w:p w14:paraId="7FAE01FD" w14:textId="77777777" w:rsidR="00D9757B" w:rsidRPr="0084217F" w:rsidRDefault="00D9757B" w:rsidP="00D9757B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Design Interface Description of Serial Peripheral Interface Interface</w:t>
            </w:r>
          </w:p>
        </w:tc>
        <w:tc>
          <w:tcPr>
            <w:tcW w:w="2551" w:type="dxa"/>
          </w:tcPr>
          <w:p w14:paraId="518F46BD" w14:textId="30016951" w:rsidR="00D9757B" w:rsidRPr="0084217F" w:rsidRDefault="00D9757B" w:rsidP="00D9757B">
            <w:pPr>
              <w:jc w:val="left"/>
            </w:pPr>
            <w:r w:rsidRPr="00D05056">
              <w:t>N/A</w:t>
            </w:r>
          </w:p>
        </w:tc>
        <w:tc>
          <w:tcPr>
            <w:tcW w:w="1626" w:type="dxa"/>
          </w:tcPr>
          <w:p w14:paraId="00999602" w14:textId="77777777" w:rsidR="00D9757B" w:rsidRPr="0084217F" w:rsidRDefault="00D9757B" w:rsidP="00D9757B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RBE/FCE</w:t>
            </w:r>
          </w:p>
        </w:tc>
      </w:tr>
      <w:tr w:rsidR="00D9757B" w:rsidRPr="0084217F" w14:paraId="2E447C7C" w14:textId="77777777" w:rsidTr="00B27EB6">
        <w:tc>
          <w:tcPr>
            <w:tcW w:w="779" w:type="dxa"/>
          </w:tcPr>
          <w:p w14:paraId="227E89F0" w14:textId="77777777" w:rsidR="00D9757B" w:rsidRPr="0084217F" w:rsidRDefault="00D9757B" w:rsidP="00D9757B">
            <w:pPr>
              <w:numPr>
                <w:ilvl w:val="0"/>
                <w:numId w:val="9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</w:tcPr>
          <w:p w14:paraId="6B7E7F6F" w14:textId="77777777" w:rsidR="00D9757B" w:rsidRPr="0084217F" w:rsidRDefault="00D9757B" w:rsidP="00D9757B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Design Interface Description of Startup</w:t>
            </w:r>
          </w:p>
        </w:tc>
        <w:tc>
          <w:tcPr>
            <w:tcW w:w="2551" w:type="dxa"/>
          </w:tcPr>
          <w:p w14:paraId="6EEBB334" w14:textId="38A49B8B" w:rsidR="00D9757B" w:rsidRPr="0084217F" w:rsidRDefault="00D9757B" w:rsidP="00D9757B">
            <w:pPr>
              <w:jc w:val="left"/>
            </w:pPr>
            <w:r w:rsidRPr="00D05056">
              <w:t>N/A</w:t>
            </w:r>
          </w:p>
        </w:tc>
        <w:tc>
          <w:tcPr>
            <w:tcW w:w="1626" w:type="dxa"/>
          </w:tcPr>
          <w:p w14:paraId="6346CD72" w14:textId="77777777" w:rsidR="00D9757B" w:rsidRPr="0084217F" w:rsidRDefault="00D9757B" w:rsidP="00D9757B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RBE/FCE</w:t>
            </w:r>
          </w:p>
        </w:tc>
      </w:tr>
      <w:tr w:rsidR="00D9757B" w:rsidRPr="0084217F" w14:paraId="2848C5EC" w14:textId="77777777" w:rsidTr="00B27EB6">
        <w:tc>
          <w:tcPr>
            <w:tcW w:w="779" w:type="dxa"/>
          </w:tcPr>
          <w:p w14:paraId="1468745F" w14:textId="77777777" w:rsidR="00D9757B" w:rsidRPr="0084217F" w:rsidRDefault="00D9757B" w:rsidP="00D9757B">
            <w:pPr>
              <w:numPr>
                <w:ilvl w:val="0"/>
                <w:numId w:val="9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</w:tcPr>
          <w:p w14:paraId="06451364" w14:textId="77777777" w:rsidR="00D9757B" w:rsidRPr="0084217F" w:rsidRDefault="00D9757B" w:rsidP="00D9757B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Design Interface Description of System Time Management</w:t>
            </w:r>
          </w:p>
        </w:tc>
        <w:tc>
          <w:tcPr>
            <w:tcW w:w="2551" w:type="dxa"/>
          </w:tcPr>
          <w:p w14:paraId="2305A39E" w14:textId="1A218610" w:rsidR="00D9757B" w:rsidRPr="0084217F" w:rsidRDefault="00D9757B" w:rsidP="00D9757B">
            <w:pPr>
              <w:jc w:val="left"/>
              <w:rPr>
                <w:lang w:val="en-US"/>
              </w:rPr>
            </w:pPr>
            <w:r w:rsidRPr="00D05056">
              <w:t>N/A</w:t>
            </w:r>
          </w:p>
        </w:tc>
        <w:tc>
          <w:tcPr>
            <w:tcW w:w="1626" w:type="dxa"/>
          </w:tcPr>
          <w:p w14:paraId="2A62B865" w14:textId="77777777" w:rsidR="00D9757B" w:rsidRPr="0084217F" w:rsidRDefault="00D9757B" w:rsidP="00D9757B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RBE/FCE</w:t>
            </w:r>
          </w:p>
        </w:tc>
      </w:tr>
      <w:tr w:rsidR="00D9757B" w:rsidRPr="0084217F" w14:paraId="7B6A8006" w14:textId="77777777" w:rsidTr="00B27EB6">
        <w:tc>
          <w:tcPr>
            <w:tcW w:w="779" w:type="dxa"/>
          </w:tcPr>
          <w:p w14:paraId="0ADDB04D" w14:textId="77777777" w:rsidR="00D9757B" w:rsidRPr="0084217F" w:rsidRDefault="00D9757B" w:rsidP="00D9757B">
            <w:pPr>
              <w:numPr>
                <w:ilvl w:val="0"/>
                <w:numId w:val="9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</w:tcPr>
          <w:p w14:paraId="75C12AF9" w14:textId="77777777" w:rsidR="00D9757B" w:rsidRPr="0084217F" w:rsidRDefault="00D9757B" w:rsidP="00D9757B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Design Interface Description of Vehicle Dynamics algorithm</w:t>
            </w:r>
          </w:p>
        </w:tc>
        <w:tc>
          <w:tcPr>
            <w:tcW w:w="2551" w:type="dxa"/>
          </w:tcPr>
          <w:p w14:paraId="0E9A8AB8" w14:textId="6FE2A181" w:rsidR="00D9757B" w:rsidRPr="0084217F" w:rsidRDefault="00D9757B" w:rsidP="00D9757B">
            <w:pPr>
              <w:jc w:val="left"/>
              <w:rPr>
                <w:lang w:val="en-US"/>
              </w:rPr>
            </w:pPr>
            <w:r>
              <w:t>N/A</w:t>
            </w:r>
          </w:p>
        </w:tc>
        <w:tc>
          <w:tcPr>
            <w:tcW w:w="1626" w:type="dxa"/>
          </w:tcPr>
          <w:p w14:paraId="59C87CD9" w14:textId="77777777" w:rsidR="00D9757B" w:rsidRPr="0084217F" w:rsidRDefault="00D9757B" w:rsidP="00D9757B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RBE/FCE</w:t>
            </w:r>
          </w:p>
        </w:tc>
      </w:tr>
      <w:bookmarkEnd w:id="9"/>
    </w:tbl>
    <w:p w14:paraId="3FBE554C" w14:textId="77777777" w:rsidR="0084217F" w:rsidRPr="0084217F" w:rsidRDefault="0084217F" w:rsidP="0084217F">
      <w:pPr>
        <w:rPr>
          <w:lang w:val="en-US"/>
        </w:rPr>
      </w:pPr>
    </w:p>
    <w:p w14:paraId="03DB2CD7" w14:textId="77777777" w:rsidR="0084217F" w:rsidRPr="0084217F" w:rsidRDefault="0084217F" w:rsidP="0084217F">
      <w:pPr>
        <w:jc w:val="left"/>
        <w:rPr>
          <w:lang w:val="en-US"/>
        </w:rPr>
      </w:pPr>
      <w:r w:rsidRPr="0084217F">
        <w:rPr>
          <w:lang w:val="en-US"/>
        </w:rPr>
        <w:br w:type="page"/>
      </w:r>
    </w:p>
    <w:p w14:paraId="0A53DA9F" w14:textId="1A16A6AB" w:rsidR="0084217F" w:rsidRPr="0084217F" w:rsidRDefault="00B979C7" w:rsidP="00B979C7">
      <w:pPr>
        <w:pStyle w:val="Heading2"/>
        <w:numPr>
          <w:ilvl w:val="0"/>
          <w:numId w:val="0"/>
        </w:numPr>
        <w:ind w:left="792"/>
      </w:pPr>
      <w:bookmarkStart w:id="10" w:name="_Toc94469063"/>
      <w:bookmarkStart w:id="11" w:name="_Toc155874648"/>
      <w:r>
        <w:lastRenderedPageBreak/>
        <w:t xml:space="preserve">1.3 </w:t>
      </w:r>
      <w:r w:rsidR="0084217F" w:rsidRPr="0084217F">
        <w:t>Design Specification Documents</w:t>
      </w:r>
      <w:bookmarkEnd w:id="10"/>
      <w:bookmarkEnd w:id="11"/>
    </w:p>
    <w:p w14:paraId="4DF6C72C" w14:textId="77777777" w:rsidR="0084217F" w:rsidRPr="0084217F" w:rsidRDefault="0084217F" w:rsidP="0084217F">
      <w:pPr>
        <w:rPr>
          <w:lang w:val="en-US"/>
        </w:rPr>
      </w:pPr>
      <w:r w:rsidRPr="0084217F">
        <w:rPr>
          <w:lang w:val="en-US"/>
        </w:rPr>
        <w:t>This section presents all the documents that complete this software architecture design document.</w:t>
      </w:r>
    </w:p>
    <w:p w14:paraId="0F43D2C8" w14:textId="281ECA81" w:rsidR="0084217F" w:rsidRPr="0084217F" w:rsidRDefault="0084217F" w:rsidP="0084217F">
      <w:pPr>
        <w:rPr>
          <w:lang w:val="en-US"/>
        </w:rPr>
      </w:pPr>
      <w:r w:rsidRPr="0084217F">
        <w:rPr>
          <w:color w:val="0070C0"/>
          <w:u w:val="single"/>
          <w:lang w:val="en-US"/>
        </w:rPr>
        <w:t>Note:</w:t>
      </w:r>
      <w:r w:rsidRPr="0084217F">
        <w:rPr>
          <w:color w:val="0070C0"/>
          <w:lang w:val="en-US"/>
        </w:rPr>
        <w:t xml:space="preserve"> </w:t>
      </w:r>
      <w:r w:rsidRPr="0084217F">
        <w:rPr>
          <w:lang w:val="en-US"/>
        </w:rPr>
        <w:t>All links are related to S:\drive, to have them functional, please mount the S:\drive on your sandbox.</w:t>
      </w:r>
    </w:p>
    <w:p w14:paraId="37F9F66F" w14:textId="77777777" w:rsidR="0084217F" w:rsidRPr="0084217F" w:rsidRDefault="0084217F" w:rsidP="0084217F">
      <w:pPr>
        <w:rPr>
          <w:lang w:val="en-US"/>
        </w:rPr>
      </w:pPr>
    </w:p>
    <w:p w14:paraId="0B6FC782" w14:textId="77777777" w:rsidR="0084217F" w:rsidRPr="0084217F" w:rsidRDefault="0084217F" w:rsidP="0084217F">
      <w:pPr>
        <w:rPr>
          <w:lang w:val="en-US"/>
        </w:rPr>
      </w:pP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4820"/>
        <w:gridCol w:w="2551"/>
        <w:gridCol w:w="1626"/>
      </w:tblGrid>
      <w:tr w:rsidR="0084217F" w:rsidRPr="0084217F" w14:paraId="1F34B230" w14:textId="77777777" w:rsidTr="00B27EB6">
        <w:tc>
          <w:tcPr>
            <w:tcW w:w="7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pct5" w:color="auto" w:fill="FFFFFF"/>
            <w:vAlign w:val="center"/>
          </w:tcPr>
          <w:p w14:paraId="5A458F21" w14:textId="77777777" w:rsidR="0084217F" w:rsidRPr="0084217F" w:rsidRDefault="0084217F" w:rsidP="00E91EC4">
            <w:pPr>
              <w:ind w:left="142"/>
              <w:jc w:val="center"/>
              <w:rPr>
                <w:b/>
                <w:lang w:val="en-US"/>
              </w:rPr>
            </w:pPr>
            <w:r w:rsidRPr="0084217F">
              <w:rPr>
                <w:b/>
                <w:lang w:val="en-US"/>
              </w:rPr>
              <w:t>Nb</w:t>
            </w:r>
          </w:p>
        </w:tc>
        <w:tc>
          <w:tcPr>
            <w:tcW w:w="4820" w:type="dxa"/>
            <w:tcBorders>
              <w:top w:val="single" w:sz="12" w:space="0" w:color="auto"/>
              <w:bottom w:val="single" w:sz="12" w:space="0" w:color="auto"/>
            </w:tcBorders>
            <w:shd w:val="pct5" w:color="auto" w:fill="FFFFFF"/>
            <w:vAlign w:val="center"/>
          </w:tcPr>
          <w:p w14:paraId="3990DB13" w14:textId="77777777" w:rsidR="0084217F" w:rsidRPr="0084217F" w:rsidRDefault="0084217F" w:rsidP="0084217F">
            <w:pPr>
              <w:jc w:val="center"/>
              <w:rPr>
                <w:b/>
                <w:lang w:val="en-US"/>
              </w:rPr>
            </w:pPr>
            <w:r w:rsidRPr="0084217F">
              <w:rPr>
                <w:b/>
                <w:lang w:val="en-US"/>
              </w:rPr>
              <w:t>Document</w:t>
            </w:r>
          </w:p>
        </w:tc>
        <w:tc>
          <w:tcPr>
            <w:tcW w:w="2551" w:type="dxa"/>
            <w:tcBorders>
              <w:top w:val="single" w:sz="12" w:space="0" w:color="auto"/>
              <w:bottom w:val="single" w:sz="12" w:space="0" w:color="auto"/>
            </w:tcBorders>
            <w:shd w:val="pct5" w:color="auto" w:fill="FFFFFF"/>
            <w:vAlign w:val="center"/>
          </w:tcPr>
          <w:p w14:paraId="05314BEF" w14:textId="77777777" w:rsidR="0084217F" w:rsidRPr="0084217F" w:rsidRDefault="0084217F" w:rsidP="0084217F">
            <w:pPr>
              <w:jc w:val="center"/>
              <w:rPr>
                <w:b/>
                <w:lang w:val="en-US"/>
              </w:rPr>
            </w:pPr>
            <w:r w:rsidRPr="0084217F">
              <w:rPr>
                <w:b/>
                <w:lang w:val="en-US"/>
              </w:rPr>
              <w:t>Reference</w:t>
            </w:r>
          </w:p>
        </w:tc>
        <w:tc>
          <w:tcPr>
            <w:tcW w:w="162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pct5" w:color="auto" w:fill="FFFFFF"/>
            <w:vAlign w:val="center"/>
          </w:tcPr>
          <w:p w14:paraId="4F3AD61B" w14:textId="77777777" w:rsidR="0084217F" w:rsidRPr="0084217F" w:rsidRDefault="0084217F" w:rsidP="0084217F">
            <w:pPr>
              <w:jc w:val="center"/>
              <w:rPr>
                <w:b/>
                <w:lang w:val="en-US"/>
              </w:rPr>
            </w:pPr>
            <w:r w:rsidRPr="0084217F">
              <w:rPr>
                <w:b/>
                <w:lang w:val="en-US"/>
              </w:rPr>
              <w:t>Company</w:t>
            </w:r>
          </w:p>
        </w:tc>
      </w:tr>
      <w:tr w:rsidR="00D97D2C" w:rsidRPr="0084217F" w14:paraId="27981189" w14:textId="77777777" w:rsidTr="00B27EB6">
        <w:tc>
          <w:tcPr>
            <w:tcW w:w="779" w:type="dxa"/>
          </w:tcPr>
          <w:p w14:paraId="43A48FE3" w14:textId="77777777" w:rsidR="00D97D2C" w:rsidRPr="0084217F" w:rsidRDefault="00D97D2C" w:rsidP="00D97D2C">
            <w:pPr>
              <w:numPr>
                <w:ilvl w:val="0"/>
                <w:numId w:val="18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</w:tcPr>
          <w:p w14:paraId="1B30D700" w14:textId="77777777" w:rsidR="00D97D2C" w:rsidRPr="0084217F" w:rsidRDefault="00D97D2C" w:rsidP="00D97D2C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 xml:space="preserve">Design document of AdcIf </w:t>
            </w:r>
          </w:p>
        </w:tc>
        <w:tc>
          <w:tcPr>
            <w:tcW w:w="2551" w:type="dxa"/>
          </w:tcPr>
          <w:p w14:paraId="3BB4E52E" w14:textId="32E3CF8B" w:rsidR="00D97D2C" w:rsidRPr="0084217F" w:rsidRDefault="00D97D2C" w:rsidP="00D97D2C">
            <w:pPr>
              <w:jc w:val="left"/>
              <w:rPr>
                <w:lang w:val="en-US"/>
              </w:rPr>
            </w:pPr>
            <w:r w:rsidRPr="002323B3">
              <w:t>N/A</w:t>
            </w:r>
          </w:p>
        </w:tc>
        <w:tc>
          <w:tcPr>
            <w:tcW w:w="1626" w:type="dxa"/>
          </w:tcPr>
          <w:p w14:paraId="25C8E8CF" w14:textId="77777777" w:rsidR="00D97D2C" w:rsidRPr="0084217F" w:rsidRDefault="00D97D2C" w:rsidP="00D97D2C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RBE/FCE</w:t>
            </w:r>
          </w:p>
        </w:tc>
      </w:tr>
      <w:tr w:rsidR="00D97D2C" w:rsidRPr="0084217F" w14:paraId="2A0D4F10" w14:textId="77777777" w:rsidTr="00B27EB6">
        <w:tc>
          <w:tcPr>
            <w:tcW w:w="779" w:type="dxa"/>
          </w:tcPr>
          <w:p w14:paraId="0FE5816D" w14:textId="77777777" w:rsidR="00D97D2C" w:rsidRPr="0084217F" w:rsidRDefault="00D97D2C" w:rsidP="00D97D2C">
            <w:pPr>
              <w:numPr>
                <w:ilvl w:val="0"/>
                <w:numId w:val="18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</w:tcPr>
          <w:p w14:paraId="72A2DF1A" w14:textId="77777777" w:rsidR="00D97D2C" w:rsidRPr="0084217F" w:rsidRDefault="00D97D2C" w:rsidP="00D97D2C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Design document of Auto Tests Manager</w:t>
            </w:r>
          </w:p>
        </w:tc>
        <w:tc>
          <w:tcPr>
            <w:tcW w:w="2551" w:type="dxa"/>
          </w:tcPr>
          <w:p w14:paraId="6D55E499" w14:textId="79666741" w:rsidR="00D97D2C" w:rsidRPr="0084217F" w:rsidRDefault="00D53B41" w:rsidP="00D97D2C">
            <w:pPr>
              <w:jc w:val="left"/>
            </w:pPr>
            <w:r w:rsidRPr="00D53B41">
              <w:rPr>
                <w:rStyle w:val="Hyperlink"/>
                <w:lang w:val="en-US"/>
              </w:rPr>
              <w:t>ATM - Detailed Design Document.docx</w:t>
            </w:r>
          </w:p>
        </w:tc>
        <w:tc>
          <w:tcPr>
            <w:tcW w:w="1626" w:type="dxa"/>
          </w:tcPr>
          <w:p w14:paraId="132FC10A" w14:textId="77777777" w:rsidR="00D97D2C" w:rsidRPr="0084217F" w:rsidRDefault="00D97D2C" w:rsidP="00D97D2C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RBE/FCE</w:t>
            </w:r>
          </w:p>
        </w:tc>
      </w:tr>
      <w:tr w:rsidR="00D97D2C" w:rsidRPr="0084217F" w14:paraId="2BF9C5FB" w14:textId="77777777" w:rsidTr="00B27EB6">
        <w:tc>
          <w:tcPr>
            <w:tcW w:w="779" w:type="dxa"/>
          </w:tcPr>
          <w:p w14:paraId="5B9ED5A7" w14:textId="77777777" w:rsidR="00D97D2C" w:rsidRPr="0084217F" w:rsidRDefault="00D97D2C" w:rsidP="00D97D2C">
            <w:pPr>
              <w:numPr>
                <w:ilvl w:val="0"/>
                <w:numId w:val="18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</w:tcPr>
          <w:p w14:paraId="77775463" w14:textId="77777777" w:rsidR="00D97D2C" w:rsidRPr="0084217F" w:rsidRDefault="00D97D2C" w:rsidP="00D97D2C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Design document of Belt Function Decision</w:t>
            </w:r>
          </w:p>
        </w:tc>
        <w:tc>
          <w:tcPr>
            <w:tcW w:w="2551" w:type="dxa"/>
          </w:tcPr>
          <w:p w14:paraId="37ED494F" w14:textId="001303A1" w:rsidR="00D97D2C" w:rsidRPr="0084217F" w:rsidRDefault="00D97D2C" w:rsidP="00D97D2C">
            <w:pPr>
              <w:jc w:val="left"/>
            </w:pPr>
            <w:r w:rsidRPr="002323B3">
              <w:t>N/A</w:t>
            </w:r>
          </w:p>
        </w:tc>
        <w:tc>
          <w:tcPr>
            <w:tcW w:w="1626" w:type="dxa"/>
          </w:tcPr>
          <w:p w14:paraId="2522328B" w14:textId="77777777" w:rsidR="00D97D2C" w:rsidRPr="0084217F" w:rsidRDefault="00D97D2C" w:rsidP="00D97D2C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RBE/FCE</w:t>
            </w:r>
          </w:p>
        </w:tc>
      </w:tr>
      <w:tr w:rsidR="00D97D2C" w:rsidRPr="0084217F" w14:paraId="251E5C8C" w14:textId="77777777" w:rsidTr="00B27EB6">
        <w:tc>
          <w:tcPr>
            <w:tcW w:w="779" w:type="dxa"/>
          </w:tcPr>
          <w:p w14:paraId="282CEC9A" w14:textId="77777777" w:rsidR="00D97D2C" w:rsidRPr="0084217F" w:rsidRDefault="00D97D2C" w:rsidP="00D97D2C">
            <w:pPr>
              <w:numPr>
                <w:ilvl w:val="0"/>
                <w:numId w:val="18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</w:tcPr>
          <w:p w14:paraId="5E7D8F2F" w14:textId="77777777" w:rsidR="00D97D2C" w:rsidRPr="0084217F" w:rsidRDefault="00D97D2C" w:rsidP="00D97D2C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Design document of Belt Function Execution</w:t>
            </w:r>
          </w:p>
        </w:tc>
        <w:tc>
          <w:tcPr>
            <w:tcW w:w="2551" w:type="dxa"/>
          </w:tcPr>
          <w:p w14:paraId="11EAE39B" w14:textId="4405F788" w:rsidR="00D97D2C" w:rsidRPr="0084217F" w:rsidRDefault="00000000" w:rsidP="00D97D2C">
            <w:pPr>
              <w:jc w:val="left"/>
            </w:pPr>
            <w:hyperlink r:id="rId28" w:history="1">
              <w:r w:rsidR="00D97D2C" w:rsidRPr="00F93CCB">
                <w:rPr>
                  <w:rStyle w:val="Hyperlink"/>
                  <w:lang w:val="en-US"/>
                </w:rPr>
                <w:t xml:space="preserve">BFE - </w:t>
              </w:r>
              <w:r w:rsidR="00D97D2C" w:rsidRPr="00524AD4">
                <w:rPr>
                  <w:rStyle w:val="Hyperlink"/>
                  <w:lang w:val="en-US"/>
                </w:rPr>
                <w:t xml:space="preserve">Detailed Design Document.docx </w:t>
              </w:r>
            </w:hyperlink>
          </w:p>
        </w:tc>
        <w:tc>
          <w:tcPr>
            <w:tcW w:w="1626" w:type="dxa"/>
          </w:tcPr>
          <w:p w14:paraId="7B2A6980" w14:textId="77777777" w:rsidR="00D97D2C" w:rsidRPr="0084217F" w:rsidRDefault="00D97D2C" w:rsidP="00D97D2C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RBE/FCE</w:t>
            </w:r>
          </w:p>
        </w:tc>
      </w:tr>
      <w:tr w:rsidR="00D97D2C" w:rsidRPr="0084217F" w14:paraId="7E0350F9" w14:textId="77777777" w:rsidTr="00B27EB6">
        <w:tc>
          <w:tcPr>
            <w:tcW w:w="779" w:type="dxa"/>
          </w:tcPr>
          <w:p w14:paraId="18D122E1" w14:textId="77777777" w:rsidR="00D97D2C" w:rsidRPr="0084217F" w:rsidRDefault="00D97D2C" w:rsidP="00D97D2C">
            <w:pPr>
              <w:numPr>
                <w:ilvl w:val="0"/>
                <w:numId w:val="18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</w:tcPr>
          <w:p w14:paraId="2A33D82C" w14:textId="77777777" w:rsidR="00D97D2C" w:rsidRPr="0084217F" w:rsidRDefault="00D97D2C" w:rsidP="00D97D2C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Design document of Belt Function Selection</w:t>
            </w:r>
          </w:p>
        </w:tc>
        <w:tc>
          <w:tcPr>
            <w:tcW w:w="2551" w:type="dxa"/>
          </w:tcPr>
          <w:p w14:paraId="21F8DFEF" w14:textId="008F828F" w:rsidR="00D97D2C" w:rsidRPr="0084217F" w:rsidRDefault="00000000" w:rsidP="00D97D2C">
            <w:pPr>
              <w:jc w:val="left"/>
            </w:pPr>
            <w:hyperlink r:id="rId29" w:history="1">
              <w:r w:rsidR="00D97D2C" w:rsidRPr="00F93CCB">
                <w:rPr>
                  <w:rStyle w:val="Hyperlink"/>
                  <w:lang w:val="en-US"/>
                </w:rPr>
                <w:t xml:space="preserve">BFS - </w:t>
              </w:r>
              <w:r w:rsidR="00D97D2C" w:rsidRPr="00524AD4">
                <w:rPr>
                  <w:rStyle w:val="Hyperlink"/>
                  <w:lang w:val="en-US"/>
                </w:rPr>
                <w:t xml:space="preserve">Detailed Design Document.docx </w:t>
              </w:r>
            </w:hyperlink>
          </w:p>
        </w:tc>
        <w:tc>
          <w:tcPr>
            <w:tcW w:w="1626" w:type="dxa"/>
          </w:tcPr>
          <w:p w14:paraId="63B3A665" w14:textId="77777777" w:rsidR="00D97D2C" w:rsidRPr="0084217F" w:rsidRDefault="00D97D2C" w:rsidP="00D97D2C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RBE/FCE</w:t>
            </w:r>
          </w:p>
        </w:tc>
      </w:tr>
      <w:tr w:rsidR="00D97D2C" w:rsidRPr="0084217F" w14:paraId="73EE4EDD" w14:textId="77777777" w:rsidTr="00B27EB6">
        <w:tc>
          <w:tcPr>
            <w:tcW w:w="779" w:type="dxa"/>
          </w:tcPr>
          <w:p w14:paraId="604649F4" w14:textId="77777777" w:rsidR="00D97D2C" w:rsidRPr="0084217F" w:rsidRDefault="00D97D2C" w:rsidP="00D97D2C">
            <w:pPr>
              <w:numPr>
                <w:ilvl w:val="0"/>
                <w:numId w:val="18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</w:tcPr>
          <w:p w14:paraId="03900C42" w14:textId="77777777" w:rsidR="00D97D2C" w:rsidRPr="0084217F" w:rsidRDefault="00D97D2C" w:rsidP="00D97D2C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Design document of Belt Movement Monitoring</w:t>
            </w:r>
          </w:p>
        </w:tc>
        <w:tc>
          <w:tcPr>
            <w:tcW w:w="2551" w:type="dxa"/>
          </w:tcPr>
          <w:p w14:paraId="4832E1B2" w14:textId="5DCF70AE" w:rsidR="00D97D2C" w:rsidRPr="0084217F" w:rsidRDefault="00D53B41" w:rsidP="00D97D2C">
            <w:pPr>
              <w:jc w:val="left"/>
              <w:rPr>
                <w:lang w:val="en-US"/>
              </w:rPr>
            </w:pPr>
            <w:r w:rsidRPr="00D53B41">
              <w:rPr>
                <w:rStyle w:val="Hyperlink"/>
                <w:lang w:val="en-US"/>
              </w:rPr>
              <w:t>BMM - Detailed Design Document.docx</w:t>
            </w:r>
          </w:p>
        </w:tc>
        <w:tc>
          <w:tcPr>
            <w:tcW w:w="1626" w:type="dxa"/>
          </w:tcPr>
          <w:p w14:paraId="63093976" w14:textId="77777777" w:rsidR="00D97D2C" w:rsidRPr="0084217F" w:rsidRDefault="00D97D2C" w:rsidP="00D97D2C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RBE/FCE</w:t>
            </w:r>
          </w:p>
        </w:tc>
      </w:tr>
      <w:tr w:rsidR="00D97D2C" w:rsidRPr="0084217F" w14:paraId="530DEB17" w14:textId="77777777" w:rsidTr="00B27EB6">
        <w:tc>
          <w:tcPr>
            <w:tcW w:w="779" w:type="dxa"/>
          </w:tcPr>
          <w:p w14:paraId="18545CD0" w14:textId="77777777" w:rsidR="00D97D2C" w:rsidRPr="0084217F" w:rsidRDefault="00D97D2C" w:rsidP="00D97D2C">
            <w:pPr>
              <w:numPr>
                <w:ilvl w:val="0"/>
                <w:numId w:val="18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</w:tcPr>
          <w:p w14:paraId="77795A05" w14:textId="77777777" w:rsidR="00D97D2C" w:rsidRPr="0084217F" w:rsidRDefault="00D97D2C" w:rsidP="00D97D2C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Design document of Belt Parking Algorithm</w:t>
            </w:r>
          </w:p>
        </w:tc>
        <w:tc>
          <w:tcPr>
            <w:tcW w:w="2551" w:type="dxa"/>
          </w:tcPr>
          <w:p w14:paraId="057F7672" w14:textId="151F0FD0" w:rsidR="00D97D2C" w:rsidRPr="0084217F" w:rsidRDefault="00D97D2C" w:rsidP="00D97D2C">
            <w:pPr>
              <w:jc w:val="left"/>
              <w:rPr>
                <w:lang w:val="en-US"/>
              </w:rPr>
            </w:pPr>
            <w:r w:rsidRPr="002323B3">
              <w:t>N/A</w:t>
            </w:r>
          </w:p>
        </w:tc>
        <w:tc>
          <w:tcPr>
            <w:tcW w:w="1626" w:type="dxa"/>
          </w:tcPr>
          <w:p w14:paraId="05EF9403" w14:textId="77777777" w:rsidR="00D97D2C" w:rsidRPr="0084217F" w:rsidRDefault="00D97D2C" w:rsidP="00D97D2C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RBE/FCE</w:t>
            </w:r>
          </w:p>
        </w:tc>
      </w:tr>
      <w:tr w:rsidR="00A40ED8" w:rsidRPr="0084217F" w14:paraId="33DA6D97" w14:textId="77777777" w:rsidTr="00B27EB6">
        <w:tc>
          <w:tcPr>
            <w:tcW w:w="779" w:type="dxa"/>
          </w:tcPr>
          <w:p w14:paraId="5800AD71" w14:textId="77777777" w:rsidR="00A40ED8" w:rsidRPr="0084217F" w:rsidRDefault="00A40ED8" w:rsidP="00A40ED8">
            <w:pPr>
              <w:numPr>
                <w:ilvl w:val="0"/>
                <w:numId w:val="18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</w:tcPr>
          <w:p w14:paraId="2D0AAAF5" w14:textId="77777777" w:rsidR="00A40ED8" w:rsidRPr="0084217F" w:rsidRDefault="00A40ED8" w:rsidP="00A40ED8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Design document of Basic Software Manager Interface</w:t>
            </w:r>
          </w:p>
        </w:tc>
        <w:tc>
          <w:tcPr>
            <w:tcW w:w="2551" w:type="dxa"/>
          </w:tcPr>
          <w:p w14:paraId="0D4D49DB" w14:textId="1E814E74" w:rsidR="00A40ED8" w:rsidRPr="0084217F" w:rsidRDefault="00000000" w:rsidP="00A40ED8">
            <w:pPr>
              <w:jc w:val="left"/>
              <w:rPr>
                <w:lang w:val="en-US"/>
              </w:rPr>
            </w:pPr>
            <w:hyperlink r:id="rId30" w:history="1">
              <w:r w:rsidR="00A40ED8" w:rsidRPr="00F93CCB">
                <w:rPr>
                  <w:rStyle w:val="Hyperlink"/>
                  <w:lang w:val="en-US"/>
                </w:rPr>
                <w:t>B</w:t>
              </w:r>
              <w:r w:rsidR="00A40ED8">
                <w:rPr>
                  <w:rStyle w:val="Hyperlink"/>
                  <w:lang w:val="en-US"/>
                </w:rPr>
                <w:t>SR</w:t>
              </w:r>
              <w:r w:rsidR="00A40ED8" w:rsidRPr="00F93CCB">
                <w:rPr>
                  <w:rStyle w:val="Hyperlink"/>
                  <w:lang w:val="en-US"/>
                </w:rPr>
                <w:t xml:space="preserve"> - </w:t>
              </w:r>
              <w:r w:rsidR="00A40ED8" w:rsidRPr="00524AD4">
                <w:rPr>
                  <w:rStyle w:val="Hyperlink"/>
                  <w:lang w:val="en-US"/>
                </w:rPr>
                <w:t xml:space="preserve">Detailed Design Document.docx </w:t>
              </w:r>
            </w:hyperlink>
          </w:p>
        </w:tc>
        <w:tc>
          <w:tcPr>
            <w:tcW w:w="1626" w:type="dxa"/>
          </w:tcPr>
          <w:p w14:paraId="691709A8" w14:textId="77777777" w:rsidR="00A40ED8" w:rsidRPr="0084217F" w:rsidRDefault="00A40ED8" w:rsidP="00A40ED8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RBE/FCE</w:t>
            </w:r>
          </w:p>
        </w:tc>
      </w:tr>
      <w:tr w:rsidR="00A40ED8" w:rsidRPr="0084217F" w14:paraId="227F925B" w14:textId="77777777" w:rsidTr="00B27EB6">
        <w:tc>
          <w:tcPr>
            <w:tcW w:w="779" w:type="dxa"/>
          </w:tcPr>
          <w:p w14:paraId="5DAB017C" w14:textId="77777777" w:rsidR="00A40ED8" w:rsidRPr="0084217F" w:rsidRDefault="00A40ED8" w:rsidP="00A40ED8">
            <w:pPr>
              <w:numPr>
                <w:ilvl w:val="0"/>
                <w:numId w:val="18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</w:tcPr>
          <w:p w14:paraId="0464E4C4" w14:textId="77777777" w:rsidR="00A40ED8" w:rsidRPr="0084217F" w:rsidRDefault="00A40ED8" w:rsidP="00A40ED8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Design document of Communication Interaction Layer</w:t>
            </w:r>
          </w:p>
        </w:tc>
        <w:tc>
          <w:tcPr>
            <w:tcW w:w="2551" w:type="dxa"/>
          </w:tcPr>
          <w:p w14:paraId="2DA8EA34" w14:textId="61AB8889" w:rsidR="00A40ED8" w:rsidRPr="0084217F" w:rsidRDefault="00000000" w:rsidP="00A40ED8">
            <w:pPr>
              <w:jc w:val="left"/>
              <w:rPr>
                <w:lang w:val="en-US"/>
              </w:rPr>
            </w:pPr>
            <w:hyperlink r:id="rId31" w:history="1">
              <w:r w:rsidR="00A40ED8" w:rsidRPr="00F93CCB">
                <w:rPr>
                  <w:rStyle w:val="Hyperlink"/>
                  <w:lang w:val="en-US"/>
                </w:rPr>
                <w:t xml:space="preserve">CIL - </w:t>
              </w:r>
              <w:r w:rsidR="00A40ED8" w:rsidRPr="00524AD4">
                <w:rPr>
                  <w:rStyle w:val="Hyperlink"/>
                  <w:lang w:val="en-US"/>
                </w:rPr>
                <w:t xml:space="preserve">Detailed Design Document.docx </w:t>
              </w:r>
            </w:hyperlink>
          </w:p>
        </w:tc>
        <w:tc>
          <w:tcPr>
            <w:tcW w:w="1626" w:type="dxa"/>
          </w:tcPr>
          <w:p w14:paraId="442D8CCE" w14:textId="77777777" w:rsidR="00A40ED8" w:rsidRPr="0084217F" w:rsidRDefault="00A40ED8" w:rsidP="00A40ED8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RBE/FCE</w:t>
            </w:r>
          </w:p>
        </w:tc>
      </w:tr>
      <w:tr w:rsidR="00D97D2C" w:rsidRPr="0084217F" w14:paraId="34DB8B11" w14:textId="77777777" w:rsidTr="00B27EB6">
        <w:tc>
          <w:tcPr>
            <w:tcW w:w="779" w:type="dxa"/>
          </w:tcPr>
          <w:p w14:paraId="131E6688" w14:textId="77777777" w:rsidR="00D97D2C" w:rsidRPr="0084217F" w:rsidRDefault="00D97D2C" w:rsidP="00D97D2C">
            <w:pPr>
              <w:numPr>
                <w:ilvl w:val="0"/>
                <w:numId w:val="18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</w:tcPr>
          <w:p w14:paraId="10502F19" w14:textId="77777777" w:rsidR="00D97D2C" w:rsidRPr="0084217F" w:rsidRDefault="00D97D2C" w:rsidP="00D97D2C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Design document of Diagnostic Communication Manager Interface</w:t>
            </w:r>
          </w:p>
        </w:tc>
        <w:tc>
          <w:tcPr>
            <w:tcW w:w="2551" w:type="dxa"/>
          </w:tcPr>
          <w:p w14:paraId="6F2B94B1" w14:textId="1429E1F6" w:rsidR="00D97D2C" w:rsidRPr="0084217F" w:rsidRDefault="00A40ED8" w:rsidP="00D97D2C">
            <w:pPr>
              <w:jc w:val="left"/>
              <w:rPr>
                <w:lang w:val="en-US"/>
              </w:rPr>
            </w:pPr>
            <w:r w:rsidRPr="002323B3">
              <w:t>N/A</w:t>
            </w:r>
          </w:p>
        </w:tc>
        <w:tc>
          <w:tcPr>
            <w:tcW w:w="1626" w:type="dxa"/>
          </w:tcPr>
          <w:p w14:paraId="75F4367F" w14:textId="77777777" w:rsidR="00D97D2C" w:rsidRPr="0084217F" w:rsidRDefault="00D97D2C" w:rsidP="00D97D2C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RBE/FCE</w:t>
            </w:r>
          </w:p>
        </w:tc>
      </w:tr>
      <w:tr w:rsidR="00D97D2C" w:rsidRPr="0084217F" w14:paraId="5638A3F9" w14:textId="77777777" w:rsidTr="00B27EB6">
        <w:tc>
          <w:tcPr>
            <w:tcW w:w="779" w:type="dxa"/>
          </w:tcPr>
          <w:p w14:paraId="6572D86D" w14:textId="77777777" w:rsidR="00D97D2C" w:rsidRPr="0084217F" w:rsidRDefault="00D97D2C" w:rsidP="00D97D2C">
            <w:pPr>
              <w:numPr>
                <w:ilvl w:val="0"/>
                <w:numId w:val="18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</w:tcPr>
          <w:p w14:paraId="01E5B1DB" w14:textId="77777777" w:rsidR="00D97D2C" w:rsidRPr="0084217F" w:rsidRDefault="00D97D2C" w:rsidP="00D97D2C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Design document of Diagnostic Event Manager Interface</w:t>
            </w:r>
          </w:p>
        </w:tc>
        <w:tc>
          <w:tcPr>
            <w:tcW w:w="2551" w:type="dxa"/>
          </w:tcPr>
          <w:p w14:paraId="63E4D362" w14:textId="731B2BC3" w:rsidR="00D97D2C" w:rsidRPr="0084217F" w:rsidRDefault="00D97D2C" w:rsidP="00D97D2C">
            <w:pPr>
              <w:jc w:val="left"/>
              <w:rPr>
                <w:lang w:val="en-US"/>
              </w:rPr>
            </w:pPr>
            <w:r w:rsidRPr="002323B3">
              <w:t>N/A</w:t>
            </w:r>
          </w:p>
        </w:tc>
        <w:tc>
          <w:tcPr>
            <w:tcW w:w="1626" w:type="dxa"/>
          </w:tcPr>
          <w:p w14:paraId="5C8E329D" w14:textId="77777777" w:rsidR="00D97D2C" w:rsidRPr="0084217F" w:rsidRDefault="00D97D2C" w:rsidP="00D97D2C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RBE/FCE</w:t>
            </w:r>
          </w:p>
        </w:tc>
      </w:tr>
      <w:tr w:rsidR="00A40ED8" w:rsidRPr="0084217F" w14:paraId="37C29430" w14:textId="77777777" w:rsidTr="00B27EB6">
        <w:tc>
          <w:tcPr>
            <w:tcW w:w="779" w:type="dxa"/>
          </w:tcPr>
          <w:p w14:paraId="55F779B9" w14:textId="77777777" w:rsidR="00A40ED8" w:rsidRPr="0084217F" w:rsidRDefault="00A40ED8" w:rsidP="00A40ED8">
            <w:pPr>
              <w:numPr>
                <w:ilvl w:val="0"/>
                <w:numId w:val="18"/>
              </w:numPr>
              <w:contextualSpacing/>
              <w:rPr>
                <w:lang w:val="en-US"/>
              </w:rPr>
            </w:pPr>
            <w:bookmarkStart w:id="12" w:name="_Ref460487761"/>
          </w:p>
        </w:tc>
        <w:bookmarkEnd w:id="12"/>
        <w:tc>
          <w:tcPr>
            <w:tcW w:w="4820" w:type="dxa"/>
          </w:tcPr>
          <w:p w14:paraId="12058820" w14:textId="77777777" w:rsidR="00A40ED8" w:rsidRPr="0084217F" w:rsidRDefault="00A40ED8" w:rsidP="00A40ED8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Design document of DiagOnCAN services management</w:t>
            </w:r>
          </w:p>
        </w:tc>
        <w:tc>
          <w:tcPr>
            <w:tcW w:w="2551" w:type="dxa"/>
          </w:tcPr>
          <w:p w14:paraId="7943E5E6" w14:textId="09778ACB" w:rsidR="00A40ED8" w:rsidRPr="0084217F" w:rsidRDefault="00000000" w:rsidP="00A40ED8">
            <w:pPr>
              <w:jc w:val="left"/>
              <w:rPr>
                <w:highlight w:val="green"/>
                <w:lang w:val="en-US"/>
              </w:rPr>
            </w:pPr>
            <w:hyperlink r:id="rId32" w:history="1">
              <w:r w:rsidR="00A40ED8" w:rsidRPr="00F93CCB">
                <w:rPr>
                  <w:rStyle w:val="Hyperlink"/>
                  <w:lang w:val="en-US"/>
                </w:rPr>
                <w:t xml:space="preserve">DIA - </w:t>
              </w:r>
              <w:r w:rsidR="00A40ED8" w:rsidRPr="00524AD4">
                <w:rPr>
                  <w:rStyle w:val="Hyperlink"/>
                  <w:lang w:val="en-US"/>
                </w:rPr>
                <w:t xml:space="preserve">Detailed Design Document.docx </w:t>
              </w:r>
            </w:hyperlink>
          </w:p>
        </w:tc>
        <w:tc>
          <w:tcPr>
            <w:tcW w:w="1626" w:type="dxa"/>
          </w:tcPr>
          <w:p w14:paraId="3CD7A430" w14:textId="77777777" w:rsidR="00A40ED8" w:rsidRPr="0084217F" w:rsidRDefault="00A40ED8" w:rsidP="00A40ED8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RBE/FCE</w:t>
            </w:r>
          </w:p>
        </w:tc>
      </w:tr>
      <w:tr w:rsidR="00A40ED8" w:rsidRPr="0084217F" w14:paraId="57A4DF95" w14:textId="77777777" w:rsidTr="00B27EB6">
        <w:tc>
          <w:tcPr>
            <w:tcW w:w="779" w:type="dxa"/>
          </w:tcPr>
          <w:p w14:paraId="3EBBCB9B" w14:textId="77777777" w:rsidR="00A40ED8" w:rsidRPr="0084217F" w:rsidRDefault="00A40ED8" w:rsidP="00A40ED8">
            <w:pPr>
              <w:numPr>
                <w:ilvl w:val="0"/>
                <w:numId w:val="18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</w:tcPr>
          <w:p w14:paraId="457ECECD" w14:textId="77777777" w:rsidR="00A40ED8" w:rsidRPr="0084217F" w:rsidRDefault="00A40ED8" w:rsidP="00A40ED8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 xml:space="preserve">Design document of End of life </w:t>
            </w:r>
          </w:p>
        </w:tc>
        <w:tc>
          <w:tcPr>
            <w:tcW w:w="2551" w:type="dxa"/>
          </w:tcPr>
          <w:p w14:paraId="2CD071FB" w14:textId="4A143E39" w:rsidR="00A40ED8" w:rsidRPr="0084217F" w:rsidRDefault="00000000" w:rsidP="00A40ED8">
            <w:pPr>
              <w:jc w:val="left"/>
            </w:pPr>
            <w:hyperlink r:id="rId33" w:history="1">
              <w:r w:rsidR="00A40ED8">
                <w:rPr>
                  <w:rStyle w:val="Hyperlink"/>
                  <w:lang w:val="en-US"/>
                </w:rPr>
                <w:t>EOL</w:t>
              </w:r>
              <w:r w:rsidR="00A40ED8" w:rsidRPr="00F93CCB">
                <w:rPr>
                  <w:rStyle w:val="Hyperlink"/>
                  <w:lang w:val="en-US"/>
                </w:rPr>
                <w:t xml:space="preserve"> - </w:t>
              </w:r>
              <w:r w:rsidR="00A40ED8" w:rsidRPr="00524AD4">
                <w:rPr>
                  <w:rStyle w:val="Hyperlink"/>
                  <w:lang w:val="en-US"/>
                </w:rPr>
                <w:t xml:space="preserve">Detailed Design Document.docx </w:t>
              </w:r>
            </w:hyperlink>
          </w:p>
        </w:tc>
        <w:tc>
          <w:tcPr>
            <w:tcW w:w="1626" w:type="dxa"/>
          </w:tcPr>
          <w:p w14:paraId="53B1660D" w14:textId="77777777" w:rsidR="00A40ED8" w:rsidRPr="0084217F" w:rsidRDefault="00A40ED8" w:rsidP="00A40ED8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RBE/FCE</w:t>
            </w:r>
          </w:p>
        </w:tc>
      </w:tr>
      <w:tr w:rsidR="00D97D2C" w:rsidRPr="0084217F" w14:paraId="221F8F0D" w14:textId="77777777" w:rsidTr="00B27EB6">
        <w:tc>
          <w:tcPr>
            <w:tcW w:w="779" w:type="dxa"/>
          </w:tcPr>
          <w:p w14:paraId="6B222F51" w14:textId="77777777" w:rsidR="00D97D2C" w:rsidRPr="0084217F" w:rsidRDefault="00D97D2C" w:rsidP="00D97D2C">
            <w:pPr>
              <w:numPr>
                <w:ilvl w:val="0"/>
                <w:numId w:val="18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</w:tcPr>
          <w:p w14:paraId="197E2E9D" w14:textId="77777777" w:rsidR="00D97D2C" w:rsidRPr="0084217F" w:rsidRDefault="00D97D2C" w:rsidP="00D97D2C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Design document of Error Handler</w:t>
            </w:r>
          </w:p>
        </w:tc>
        <w:tc>
          <w:tcPr>
            <w:tcW w:w="2551" w:type="dxa"/>
          </w:tcPr>
          <w:p w14:paraId="18CEFE00" w14:textId="0B317820" w:rsidR="00D97D2C" w:rsidRPr="00D85392" w:rsidRDefault="00D85392" w:rsidP="00D97D2C">
            <w:pPr>
              <w:jc w:val="left"/>
              <w:rPr>
                <w:rStyle w:val="Hyperlink"/>
                <w:lang w:val="en-US"/>
              </w:rPr>
            </w:pPr>
            <w:r w:rsidRPr="00D85392">
              <w:rPr>
                <w:rStyle w:val="Hyperlink"/>
                <w:lang w:val="en-US"/>
              </w:rPr>
              <w:t>ERH - Detailed Design Document.docx</w:t>
            </w:r>
          </w:p>
        </w:tc>
        <w:tc>
          <w:tcPr>
            <w:tcW w:w="1626" w:type="dxa"/>
          </w:tcPr>
          <w:p w14:paraId="57F30BFB" w14:textId="77777777" w:rsidR="00D97D2C" w:rsidRPr="0084217F" w:rsidRDefault="00D97D2C" w:rsidP="00D97D2C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RBE/FCE</w:t>
            </w:r>
          </w:p>
        </w:tc>
      </w:tr>
      <w:tr w:rsidR="00D97D2C" w:rsidRPr="0084217F" w14:paraId="42A7EB63" w14:textId="77777777" w:rsidTr="00B27EB6">
        <w:tc>
          <w:tcPr>
            <w:tcW w:w="779" w:type="dxa"/>
          </w:tcPr>
          <w:p w14:paraId="2FBFAAA8" w14:textId="77777777" w:rsidR="00D97D2C" w:rsidRPr="0084217F" w:rsidRDefault="00D97D2C" w:rsidP="00D97D2C">
            <w:pPr>
              <w:numPr>
                <w:ilvl w:val="0"/>
                <w:numId w:val="18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</w:tcPr>
          <w:p w14:paraId="6702CD10" w14:textId="77777777" w:rsidR="00D97D2C" w:rsidRPr="0084217F" w:rsidRDefault="00D97D2C" w:rsidP="00D97D2C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Design document of Haptic Warning</w:t>
            </w:r>
          </w:p>
        </w:tc>
        <w:tc>
          <w:tcPr>
            <w:tcW w:w="2551" w:type="dxa"/>
          </w:tcPr>
          <w:p w14:paraId="7181DD70" w14:textId="53D42F7C" w:rsidR="00D97D2C" w:rsidRPr="0084217F" w:rsidRDefault="00000000" w:rsidP="00D97D2C">
            <w:pPr>
              <w:jc w:val="left"/>
            </w:pPr>
            <w:hyperlink r:id="rId34" w:history="1">
              <w:r w:rsidR="000831F7">
                <w:rPr>
                  <w:rStyle w:val="Hyperlink"/>
                  <w:lang w:val="en-US"/>
                </w:rPr>
                <w:t>HWA</w:t>
              </w:r>
              <w:r w:rsidR="000831F7" w:rsidRPr="00F93CCB">
                <w:rPr>
                  <w:rStyle w:val="Hyperlink"/>
                  <w:lang w:val="en-US"/>
                </w:rPr>
                <w:t xml:space="preserve"> - </w:t>
              </w:r>
              <w:r w:rsidR="000831F7" w:rsidRPr="00524AD4">
                <w:rPr>
                  <w:rStyle w:val="Hyperlink"/>
                  <w:lang w:val="en-US"/>
                </w:rPr>
                <w:t xml:space="preserve">Detailed Design Document.docx </w:t>
              </w:r>
            </w:hyperlink>
          </w:p>
        </w:tc>
        <w:tc>
          <w:tcPr>
            <w:tcW w:w="1626" w:type="dxa"/>
          </w:tcPr>
          <w:p w14:paraId="1E1910D8" w14:textId="77777777" w:rsidR="00D97D2C" w:rsidRPr="0084217F" w:rsidRDefault="00D97D2C" w:rsidP="00D97D2C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RBE/FCE</w:t>
            </w:r>
          </w:p>
        </w:tc>
      </w:tr>
      <w:tr w:rsidR="00D97D2C" w:rsidRPr="0084217F" w14:paraId="0386C856" w14:textId="77777777" w:rsidTr="00B27EB6">
        <w:tc>
          <w:tcPr>
            <w:tcW w:w="779" w:type="dxa"/>
          </w:tcPr>
          <w:p w14:paraId="3EFE024B" w14:textId="77777777" w:rsidR="00D97D2C" w:rsidRPr="0084217F" w:rsidRDefault="00D97D2C" w:rsidP="00D97D2C">
            <w:pPr>
              <w:numPr>
                <w:ilvl w:val="0"/>
                <w:numId w:val="18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</w:tcPr>
          <w:p w14:paraId="31AABC1B" w14:textId="77777777" w:rsidR="00D97D2C" w:rsidRPr="0084217F" w:rsidRDefault="00D97D2C" w:rsidP="00D97D2C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Design document of Memory Integrity Control</w:t>
            </w:r>
          </w:p>
        </w:tc>
        <w:tc>
          <w:tcPr>
            <w:tcW w:w="2551" w:type="dxa"/>
          </w:tcPr>
          <w:p w14:paraId="7DFF2EDF" w14:textId="7244078E" w:rsidR="00D97D2C" w:rsidRPr="0084217F" w:rsidRDefault="000831F7" w:rsidP="00D97D2C">
            <w:pPr>
              <w:jc w:val="left"/>
            </w:pPr>
            <w:r w:rsidRPr="002323B3">
              <w:t>N/A</w:t>
            </w:r>
          </w:p>
        </w:tc>
        <w:tc>
          <w:tcPr>
            <w:tcW w:w="1626" w:type="dxa"/>
          </w:tcPr>
          <w:p w14:paraId="41B623C3" w14:textId="77777777" w:rsidR="00D97D2C" w:rsidRPr="0084217F" w:rsidRDefault="00D97D2C" w:rsidP="00D97D2C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RBE/FCE</w:t>
            </w:r>
          </w:p>
        </w:tc>
      </w:tr>
      <w:tr w:rsidR="000831F7" w:rsidRPr="0084217F" w14:paraId="4853BEC6" w14:textId="77777777" w:rsidTr="008D6726">
        <w:tc>
          <w:tcPr>
            <w:tcW w:w="779" w:type="dxa"/>
          </w:tcPr>
          <w:p w14:paraId="64C02C35" w14:textId="77777777" w:rsidR="000831F7" w:rsidRPr="0084217F" w:rsidRDefault="000831F7" w:rsidP="000831F7">
            <w:pPr>
              <w:numPr>
                <w:ilvl w:val="0"/>
                <w:numId w:val="18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  <w:vAlign w:val="bottom"/>
          </w:tcPr>
          <w:p w14:paraId="3B6CEA76" w14:textId="77777777" w:rsidR="000831F7" w:rsidRPr="0084217F" w:rsidRDefault="000831F7" w:rsidP="000831F7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Design document of Mode Management</w:t>
            </w:r>
          </w:p>
        </w:tc>
        <w:tc>
          <w:tcPr>
            <w:tcW w:w="2551" w:type="dxa"/>
            <w:vAlign w:val="bottom"/>
          </w:tcPr>
          <w:p w14:paraId="5C6B7859" w14:textId="16723FA1" w:rsidR="000831F7" w:rsidRPr="0084217F" w:rsidRDefault="00000000" w:rsidP="000831F7">
            <w:pPr>
              <w:jc w:val="left"/>
            </w:pPr>
            <w:hyperlink r:id="rId35" w:history="1">
              <w:r w:rsidR="000831F7" w:rsidRPr="00F93CCB">
                <w:rPr>
                  <w:rStyle w:val="Hyperlink"/>
                  <w:lang w:val="en-US"/>
                </w:rPr>
                <w:t xml:space="preserve">MMG - </w:t>
              </w:r>
              <w:r w:rsidR="000831F7" w:rsidRPr="00524AD4">
                <w:rPr>
                  <w:rStyle w:val="Hyperlink"/>
                  <w:lang w:val="en-US"/>
                </w:rPr>
                <w:t xml:space="preserve">Detailed Design Document.docx </w:t>
              </w:r>
            </w:hyperlink>
          </w:p>
        </w:tc>
        <w:tc>
          <w:tcPr>
            <w:tcW w:w="1626" w:type="dxa"/>
          </w:tcPr>
          <w:p w14:paraId="21F4D31D" w14:textId="77777777" w:rsidR="000831F7" w:rsidRPr="0084217F" w:rsidRDefault="000831F7" w:rsidP="000831F7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RBE/FCE</w:t>
            </w:r>
          </w:p>
        </w:tc>
      </w:tr>
      <w:tr w:rsidR="000831F7" w:rsidRPr="0084217F" w14:paraId="200FEB18" w14:textId="77777777" w:rsidTr="00B27EB6">
        <w:tc>
          <w:tcPr>
            <w:tcW w:w="779" w:type="dxa"/>
          </w:tcPr>
          <w:p w14:paraId="4FCA9775" w14:textId="77777777" w:rsidR="000831F7" w:rsidRPr="0084217F" w:rsidRDefault="000831F7" w:rsidP="000831F7">
            <w:pPr>
              <w:numPr>
                <w:ilvl w:val="0"/>
                <w:numId w:val="18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  <w:vAlign w:val="bottom"/>
          </w:tcPr>
          <w:p w14:paraId="2A214211" w14:textId="77777777" w:rsidR="000831F7" w:rsidRPr="0084217F" w:rsidRDefault="000831F7" w:rsidP="000831F7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Design document of Network Management Interface</w:t>
            </w:r>
          </w:p>
        </w:tc>
        <w:tc>
          <w:tcPr>
            <w:tcW w:w="2551" w:type="dxa"/>
            <w:vAlign w:val="bottom"/>
          </w:tcPr>
          <w:p w14:paraId="58F0427E" w14:textId="37FFBEAF" w:rsidR="000831F7" w:rsidRPr="0084217F" w:rsidRDefault="000831F7" w:rsidP="000831F7">
            <w:pPr>
              <w:jc w:val="left"/>
            </w:pPr>
            <w:r w:rsidRPr="002323B3">
              <w:t>N/A</w:t>
            </w:r>
          </w:p>
        </w:tc>
        <w:tc>
          <w:tcPr>
            <w:tcW w:w="1626" w:type="dxa"/>
          </w:tcPr>
          <w:p w14:paraId="1433BE15" w14:textId="77777777" w:rsidR="000831F7" w:rsidRPr="0084217F" w:rsidRDefault="000831F7" w:rsidP="000831F7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RBE/FCE</w:t>
            </w:r>
          </w:p>
        </w:tc>
      </w:tr>
      <w:tr w:rsidR="000831F7" w:rsidRPr="0084217F" w14:paraId="73292607" w14:textId="77777777" w:rsidTr="00B27EB6">
        <w:tc>
          <w:tcPr>
            <w:tcW w:w="779" w:type="dxa"/>
          </w:tcPr>
          <w:p w14:paraId="1DBACBCA" w14:textId="77777777" w:rsidR="000831F7" w:rsidRPr="0084217F" w:rsidRDefault="000831F7" w:rsidP="000831F7">
            <w:pPr>
              <w:numPr>
                <w:ilvl w:val="0"/>
                <w:numId w:val="18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  <w:vAlign w:val="bottom"/>
          </w:tcPr>
          <w:p w14:paraId="2228D695" w14:textId="77777777" w:rsidR="000831F7" w:rsidRPr="0084217F" w:rsidRDefault="000831F7" w:rsidP="000831F7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Design document of Non-Volatile Memory Interface</w:t>
            </w:r>
          </w:p>
        </w:tc>
        <w:tc>
          <w:tcPr>
            <w:tcW w:w="2551" w:type="dxa"/>
            <w:vAlign w:val="bottom"/>
          </w:tcPr>
          <w:p w14:paraId="13BCCF93" w14:textId="69430614" w:rsidR="000831F7" w:rsidRPr="0084217F" w:rsidRDefault="000831F7" w:rsidP="000831F7">
            <w:pPr>
              <w:jc w:val="left"/>
            </w:pPr>
            <w:r w:rsidRPr="008E100F">
              <w:t>N/A</w:t>
            </w:r>
          </w:p>
        </w:tc>
        <w:tc>
          <w:tcPr>
            <w:tcW w:w="1626" w:type="dxa"/>
          </w:tcPr>
          <w:p w14:paraId="4D73EBC8" w14:textId="77777777" w:rsidR="000831F7" w:rsidRPr="0084217F" w:rsidRDefault="000831F7" w:rsidP="000831F7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RBE/FCE</w:t>
            </w:r>
          </w:p>
        </w:tc>
      </w:tr>
      <w:tr w:rsidR="000831F7" w:rsidRPr="0084217F" w14:paraId="5C585F18" w14:textId="77777777" w:rsidTr="008D6726">
        <w:tc>
          <w:tcPr>
            <w:tcW w:w="779" w:type="dxa"/>
          </w:tcPr>
          <w:p w14:paraId="0CA4DA99" w14:textId="77777777" w:rsidR="000831F7" w:rsidRPr="0084217F" w:rsidRDefault="000831F7" w:rsidP="000831F7">
            <w:pPr>
              <w:numPr>
                <w:ilvl w:val="0"/>
                <w:numId w:val="18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</w:tcPr>
          <w:p w14:paraId="2B62E365" w14:textId="77777777" w:rsidR="000831F7" w:rsidRPr="0084217F" w:rsidRDefault="000831F7" w:rsidP="000831F7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Design document of Non-Volatile Parameters</w:t>
            </w:r>
          </w:p>
        </w:tc>
        <w:tc>
          <w:tcPr>
            <w:tcW w:w="2551" w:type="dxa"/>
          </w:tcPr>
          <w:p w14:paraId="0BBA5BEE" w14:textId="4B4D2A8C" w:rsidR="000831F7" w:rsidRPr="0084217F" w:rsidRDefault="00000000" w:rsidP="000831F7">
            <w:pPr>
              <w:jc w:val="left"/>
            </w:pPr>
            <w:hyperlink r:id="rId36" w:history="1">
              <w:r w:rsidR="000831F7" w:rsidRPr="00F93CCB">
                <w:rPr>
                  <w:rStyle w:val="Hyperlink"/>
                  <w:lang w:val="en-US"/>
                </w:rPr>
                <w:t xml:space="preserve">NVP - </w:t>
              </w:r>
              <w:r w:rsidR="000831F7" w:rsidRPr="00524AD4">
                <w:rPr>
                  <w:rStyle w:val="Hyperlink"/>
                  <w:lang w:val="en-US"/>
                </w:rPr>
                <w:t xml:space="preserve">Detailed Design Document.docx </w:t>
              </w:r>
            </w:hyperlink>
          </w:p>
        </w:tc>
        <w:tc>
          <w:tcPr>
            <w:tcW w:w="1626" w:type="dxa"/>
          </w:tcPr>
          <w:p w14:paraId="076582D2" w14:textId="77777777" w:rsidR="000831F7" w:rsidRPr="0084217F" w:rsidRDefault="000831F7" w:rsidP="000831F7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RBE/FCE</w:t>
            </w:r>
          </w:p>
        </w:tc>
      </w:tr>
      <w:tr w:rsidR="000831F7" w:rsidRPr="0084217F" w14:paraId="0998D8CA" w14:textId="77777777" w:rsidTr="008D6726">
        <w:tc>
          <w:tcPr>
            <w:tcW w:w="779" w:type="dxa"/>
          </w:tcPr>
          <w:p w14:paraId="45450D63" w14:textId="77777777" w:rsidR="000831F7" w:rsidRPr="0084217F" w:rsidRDefault="000831F7" w:rsidP="000831F7">
            <w:pPr>
              <w:numPr>
                <w:ilvl w:val="0"/>
                <w:numId w:val="18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  <w:vAlign w:val="bottom"/>
          </w:tcPr>
          <w:p w14:paraId="051F5780" w14:textId="77777777" w:rsidR="000831F7" w:rsidRPr="0084217F" w:rsidRDefault="000831F7" w:rsidP="000831F7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Design document of Power Abstraction Layer</w:t>
            </w:r>
          </w:p>
        </w:tc>
        <w:tc>
          <w:tcPr>
            <w:tcW w:w="2551" w:type="dxa"/>
            <w:vAlign w:val="bottom"/>
          </w:tcPr>
          <w:p w14:paraId="1E6C7662" w14:textId="6A660B4F" w:rsidR="000831F7" w:rsidRPr="0084217F" w:rsidRDefault="00000000" w:rsidP="000831F7">
            <w:pPr>
              <w:jc w:val="left"/>
            </w:pPr>
            <w:hyperlink r:id="rId37" w:history="1">
              <w:r w:rsidR="000831F7" w:rsidRPr="00F93CCB">
                <w:rPr>
                  <w:rStyle w:val="Hyperlink"/>
                  <w:lang w:val="en-US"/>
                </w:rPr>
                <w:t xml:space="preserve">PAL - </w:t>
              </w:r>
              <w:r w:rsidR="000831F7" w:rsidRPr="00621E9D">
                <w:rPr>
                  <w:rStyle w:val="Hyperlink"/>
                  <w:lang w:val="en-US"/>
                </w:rPr>
                <w:t xml:space="preserve">Detailed Design Document.docx </w:t>
              </w:r>
            </w:hyperlink>
          </w:p>
        </w:tc>
        <w:tc>
          <w:tcPr>
            <w:tcW w:w="1626" w:type="dxa"/>
          </w:tcPr>
          <w:p w14:paraId="42065FDF" w14:textId="77777777" w:rsidR="000831F7" w:rsidRPr="0084217F" w:rsidRDefault="000831F7" w:rsidP="000831F7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RBE/FCE</w:t>
            </w:r>
          </w:p>
        </w:tc>
      </w:tr>
      <w:tr w:rsidR="000831F7" w:rsidRPr="0084217F" w14:paraId="0D0422AF" w14:textId="77777777" w:rsidTr="008D6726">
        <w:tc>
          <w:tcPr>
            <w:tcW w:w="779" w:type="dxa"/>
          </w:tcPr>
          <w:p w14:paraId="47C16AA4" w14:textId="77777777" w:rsidR="000831F7" w:rsidRPr="0084217F" w:rsidRDefault="000831F7" w:rsidP="000831F7">
            <w:pPr>
              <w:numPr>
                <w:ilvl w:val="0"/>
                <w:numId w:val="18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  <w:vAlign w:val="bottom"/>
          </w:tcPr>
          <w:p w14:paraId="6224E453" w14:textId="77777777" w:rsidR="000831F7" w:rsidRPr="0084217F" w:rsidRDefault="000831F7" w:rsidP="000831F7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Design document of Physical Measures Provider</w:t>
            </w:r>
          </w:p>
        </w:tc>
        <w:tc>
          <w:tcPr>
            <w:tcW w:w="2551" w:type="dxa"/>
          </w:tcPr>
          <w:p w14:paraId="3C5840AF" w14:textId="67CCB65B" w:rsidR="000831F7" w:rsidRPr="0084217F" w:rsidRDefault="00000000" w:rsidP="000831F7">
            <w:pPr>
              <w:jc w:val="left"/>
            </w:pPr>
            <w:hyperlink r:id="rId38" w:history="1">
              <w:r w:rsidR="000831F7" w:rsidRPr="00F93CCB">
                <w:rPr>
                  <w:rStyle w:val="Hyperlink"/>
                  <w:lang w:val="en-US"/>
                </w:rPr>
                <w:t xml:space="preserve">PMP - </w:t>
              </w:r>
              <w:r w:rsidR="000831F7" w:rsidRPr="00621E9D">
                <w:rPr>
                  <w:rStyle w:val="Hyperlink"/>
                  <w:lang w:val="en-US"/>
                </w:rPr>
                <w:t xml:space="preserve">Detailed Design Document.docx </w:t>
              </w:r>
            </w:hyperlink>
          </w:p>
        </w:tc>
        <w:tc>
          <w:tcPr>
            <w:tcW w:w="1626" w:type="dxa"/>
          </w:tcPr>
          <w:p w14:paraId="20B64F12" w14:textId="77777777" w:rsidR="000831F7" w:rsidRPr="0084217F" w:rsidRDefault="000831F7" w:rsidP="000831F7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RBE/FCE</w:t>
            </w:r>
          </w:p>
        </w:tc>
      </w:tr>
      <w:tr w:rsidR="000831F7" w:rsidRPr="0084217F" w14:paraId="4952986B" w14:textId="77777777" w:rsidTr="00B27EB6">
        <w:tc>
          <w:tcPr>
            <w:tcW w:w="779" w:type="dxa"/>
          </w:tcPr>
          <w:p w14:paraId="72B34F70" w14:textId="77777777" w:rsidR="000831F7" w:rsidRPr="0084217F" w:rsidRDefault="000831F7" w:rsidP="000831F7">
            <w:pPr>
              <w:numPr>
                <w:ilvl w:val="0"/>
                <w:numId w:val="18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  <w:vAlign w:val="bottom"/>
          </w:tcPr>
          <w:p w14:paraId="63FB80E8" w14:textId="77777777" w:rsidR="000831F7" w:rsidRPr="0084217F" w:rsidRDefault="000831F7" w:rsidP="000831F7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Design document of Port Interface</w:t>
            </w:r>
          </w:p>
        </w:tc>
        <w:tc>
          <w:tcPr>
            <w:tcW w:w="2551" w:type="dxa"/>
          </w:tcPr>
          <w:p w14:paraId="428D42FC" w14:textId="337CA709" w:rsidR="000831F7" w:rsidRPr="0084217F" w:rsidRDefault="000831F7" w:rsidP="000831F7">
            <w:pPr>
              <w:jc w:val="left"/>
            </w:pPr>
            <w:r w:rsidRPr="008E100F">
              <w:t>N/A</w:t>
            </w:r>
          </w:p>
        </w:tc>
        <w:tc>
          <w:tcPr>
            <w:tcW w:w="1626" w:type="dxa"/>
          </w:tcPr>
          <w:p w14:paraId="404F9D4E" w14:textId="77777777" w:rsidR="000831F7" w:rsidRPr="0084217F" w:rsidRDefault="000831F7" w:rsidP="000831F7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RBE/FCE</w:t>
            </w:r>
          </w:p>
        </w:tc>
      </w:tr>
      <w:tr w:rsidR="000831F7" w:rsidRPr="0084217F" w14:paraId="2628C944" w14:textId="77777777" w:rsidTr="00B27EB6">
        <w:tc>
          <w:tcPr>
            <w:tcW w:w="779" w:type="dxa"/>
          </w:tcPr>
          <w:p w14:paraId="00AE2DF9" w14:textId="77777777" w:rsidR="000831F7" w:rsidRPr="0084217F" w:rsidRDefault="000831F7" w:rsidP="000831F7">
            <w:pPr>
              <w:numPr>
                <w:ilvl w:val="0"/>
                <w:numId w:val="18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</w:tcPr>
          <w:p w14:paraId="3526488E" w14:textId="77777777" w:rsidR="000831F7" w:rsidRPr="0084217F" w:rsidRDefault="000831F7" w:rsidP="000831F7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Design document of Production cycle function</w:t>
            </w:r>
          </w:p>
        </w:tc>
        <w:tc>
          <w:tcPr>
            <w:tcW w:w="2551" w:type="dxa"/>
          </w:tcPr>
          <w:p w14:paraId="18BA31AD" w14:textId="5020E646" w:rsidR="000831F7" w:rsidRPr="0084217F" w:rsidRDefault="000831F7" w:rsidP="000831F7">
            <w:pPr>
              <w:jc w:val="left"/>
            </w:pPr>
            <w:r w:rsidRPr="008E100F">
              <w:t>N/A</w:t>
            </w:r>
          </w:p>
        </w:tc>
        <w:tc>
          <w:tcPr>
            <w:tcW w:w="1626" w:type="dxa"/>
          </w:tcPr>
          <w:p w14:paraId="3A1080C5" w14:textId="77777777" w:rsidR="000831F7" w:rsidRPr="0084217F" w:rsidRDefault="000831F7" w:rsidP="000831F7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RBE/FCE</w:t>
            </w:r>
          </w:p>
        </w:tc>
      </w:tr>
      <w:tr w:rsidR="000831F7" w:rsidRPr="0084217F" w14:paraId="609881BF" w14:textId="77777777" w:rsidTr="00B27EB6">
        <w:tc>
          <w:tcPr>
            <w:tcW w:w="779" w:type="dxa"/>
          </w:tcPr>
          <w:p w14:paraId="05BE00A3" w14:textId="77777777" w:rsidR="000831F7" w:rsidRPr="0084217F" w:rsidRDefault="000831F7" w:rsidP="000831F7">
            <w:pPr>
              <w:numPr>
                <w:ilvl w:val="0"/>
                <w:numId w:val="18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</w:tcPr>
          <w:p w14:paraId="652B12E7" w14:textId="77777777" w:rsidR="000831F7" w:rsidRPr="0084217F" w:rsidRDefault="000831F7" w:rsidP="000831F7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Design document of Reset Cause Management</w:t>
            </w:r>
          </w:p>
        </w:tc>
        <w:tc>
          <w:tcPr>
            <w:tcW w:w="2551" w:type="dxa"/>
          </w:tcPr>
          <w:p w14:paraId="40810FC5" w14:textId="192EFBC0" w:rsidR="000831F7" w:rsidRPr="0084217F" w:rsidRDefault="000831F7" w:rsidP="000831F7">
            <w:pPr>
              <w:jc w:val="left"/>
            </w:pPr>
            <w:r w:rsidRPr="000C30E4">
              <w:t>N/A</w:t>
            </w:r>
          </w:p>
        </w:tc>
        <w:tc>
          <w:tcPr>
            <w:tcW w:w="1626" w:type="dxa"/>
          </w:tcPr>
          <w:p w14:paraId="3246C8F7" w14:textId="77777777" w:rsidR="000831F7" w:rsidRPr="0084217F" w:rsidRDefault="000831F7" w:rsidP="000831F7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RBE/FCE</w:t>
            </w:r>
          </w:p>
        </w:tc>
      </w:tr>
      <w:tr w:rsidR="000831F7" w:rsidRPr="0084217F" w14:paraId="3B8380F1" w14:textId="77777777" w:rsidTr="00B27EB6">
        <w:tc>
          <w:tcPr>
            <w:tcW w:w="779" w:type="dxa"/>
          </w:tcPr>
          <w:p w14:paraId="55B66A4E" w14:textId="77777777" w:rsidR="000831F7" w:rsidRPr="0084217F" w:rsidRDefault="000831F7" w:rsidP="000831F7">
            <w:pPr>
              <w:numPr>
                <w:ilvl w:val="0"/>
                <w:numId w:val="18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</w:tcPr>
          <w:p w14:paraId="52191E15" w14:textId="77777777" w:rsidR="000831F7" w:rsidRPr="0084217F" w:rsidRDefault="000831F7" w:rsidP="000831F7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Design document of RTE If</w:t>
            </w:r>
          </w:p>
        </w:tc>
        <w:tc>
          <w:tcPr>
            <w:tcW w:w="2551" w:type="dxa"/>
          </w:tcPr>
          <w:p w14:paraId="28A3ED1D" w14:textId="3A7CB2F1" w:rsidR="000831F7" w:rsidRPr="0084217F" w:rsidRDefault="000831F7" w:rsidP="000831F7">
            <w:pPr>
              <w:jc w:val="left"/>
            </w:pPr>
            <w:r w:rsidRPr="008E100F">
              <w:t>N/A</w:t>
            </w:r>
          </w:p>
        </w:tc>
        <w:tc>
          <w:tcPr>
            <w:tcW w:w="1626" w:type="dxa"/>
          </w:tcPr>
          <w:p w14:paraId="33CC3113" w14:textId="77777777" w:rsidR="000831F7" w:rsidRPr="0084217F" w:rsidRDefault="000831F7" w:rsidP="000831F7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RBE/FCE</w:t>
            </w:r>
          </w:p>
        </w:tc>
      </w:tr>
      <w:tr w:rsidR="000831F7" w:rsidRPr="0084217F" w14:paraId="1F70EE69" w14:textId="77777777" w:rsidTr="00B27EB6">
        <w:tc>
          <w:tcPr>
            <w:tcW w:w="779" w:type="dxa"/>
          </w:tcPr>
          <w:p w14:paraId="3EF66BA0" w14:textId="77777777" w:rsidR="000831F7" w:rsidRPr="0084217F" w:rsidRDefault="000831F7" w:rsidP="000831F7">
            <w:pPr>
              <w:numPr>
                <w:ilvl w:val="0"/>
                <w:numId w:val="18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</w:tcPr>
          <w:p w14:paraId="0E8BBD4F" w14:textId="77777777" w:rsidR="000831F7" w:rsidRPr="0084217F" w:rsidRDefault="000831F7" w:rsidP="000831F7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Design document of System Context Management</w:t>
            </w:r>
          </w:p>
        </w:tc>
        <w:tc>
          <w:tcPr>
            <w:tcW w:w="2551" w:type="dxa"/>
          </w:tcPr>
          <w:p w14:paraId="21EA2D8F" w14:textId="5CE9983F" w:rsidR="000831F7" w:rsidRPr="0084217F" w:rsidRDefault="000831F7" w:rsidP="000831F7">
            <w:pPr>
              <w:jc w:val="left"/>
            </w:pPr>
            <w:r w:rsidRPr="008E100F">
              <w:t>N/A</w:t>
            </w:r>
          </w:p>
        </w:tc>
        <w:tc>
          <w:tcPr>
            <w:tcW w:w="1626" w:type="dxa"/>
          </w:tcPr>
          <w:p w14:paraId="2FE280B8" w14:textId="77777777" w:rsidR="000831F7" w:rsidRPr="0084217F" w:rsidRDefault="000831F7" w:rsidP="000831F7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RBE/FCE</w:t>
            </w:r>
          </w:p>
        </w:tc>
      </w:tr>
      <w:tr w:rsidR="000831F7" w:rsidRPr="0084217F" w14:paraId="35D999DE" w14:textId="77777777" w:rsidTr="00B27EB6">
        <w:tc>
          <w:tcPr>
            <w:tcW w:w="779" w:type="dxa"/>
          </w:tcPr>
          <w:p w14:paraId="4A76E445" w14:textId="77777777" w:rsidR="000831F7" w:rsidRPr="0084217F" w:rsidRDefault="000831F7" w:rsidP="000831F7">
            <w:pPr>
              <w:numPr>
                <w:ilvl w:val="0"/>
                <w:numId w:val="18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</w:tcPr>
          <w:p w14:paraId="4E2018C3" w14:textId="77777777" w:rsidR="000831F7" w:rsidRPr="0084217F" w:rsidRDefault="000831F7" w:rsidP="000831F7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Design document of Standard Function Recovery (releasing function)</w:t>
            </w:r>
          </w:p>
        </w:tc>
        <w:tc>
          <w:tcPr>
            <w:tcW w:w="2551" w:type="dxa"/>
          </w:tcPr>
          <w:p w14:paraId="4062C7AF" w14:textId="08829AC8" w:rsidR="000831F7" w:rsidRPr="0084217F" w:rsidRDefault="00000000" w:rsidP="000831F7">
            <w:pPr>
              <w:jc w:val="left"/>
            </w:pPr>
            <w:hyperlink r:id="rId39" w:history="1">
              <w:r w:rsidR="000831F7" w:rsidRPr="00F93CCB">
                <w:rPr>
                  <w:rStyle w:val="Hyperlink"/>
                  <w:lang w:val="en-US"/>
                </w:rPr>
                <w:t xml:space="preserve">SFR - </w:t>
              </w:r>
              <w:r w:rsidR="000831F7" w:rsidRPr="00621E9D">
                <w:rPr>
                  <w:rStyle w:val="Hyperlink"/>
                  <w:lang w:val="en-US"/>
                </w:rPr>
                <w:t xml:space="preserve">Detailed Design Document.docx </w:t>
              </w:r>
            </w:hyperlink>
          </w:p>
        </w:tc>
        <w:tc>
          <w:tcPr>
            <w:tcW w:w="1626" w:type="dxa"/>
          </w:tcPr>
          <w:p w14:paraId="28934C0F" w14:textId="77777777" w:rsidR="000831F7" w:rsidRPr="0084217F" w:rsidRDefault="000831F7" w:rsidP="000831F7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RBE/FCE</w:t>
            </w:r>
          </w:p>
        </w:tc>
      </w:tr>
      <w:tr w:rsidR="000831F7" w:rsidRPr="0084217F" w14:paraId="0769E4A6" w14:textId="77777777" w:rsidTr="00B27EB6">
        <w:tc>
          <w:tcPr>
            <w:tcW w:w="779" w:type="dxa"/>
          </w:tcPr>
          <w:p w14:paraId="77F098E3" w14:textId="77777777" w:rsidR="000831F7" w:rsidRPr="0084217F" w:rsidRDefault="000831F7" w:rsidP="000831F7">
            <w:pPr>
              <w:numPr>
                <w:ilvl w:val="0"/>
                <w:numId w:val="18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</w:tcPr>
          <w:p w14:paraId="642621FE" w14:textId="77777777" w:rsidR="000831F7" w:rsidRPr="0084217F" w:rsidRDefault="000831F7" w:rsidP="000831F7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Design document of Serial Peripheral Interface Interface</w:t>
            </w:r>
          </w:p>
        </w:tc>
        <w:tc>
          <w:tcPr>
            <w:tcW w:w="2551" w:type="dxa"/>
          </w:tcPr>
          <w:p w14:paraId="25F2EBE9" w14:textId="1578A1BB" w:rsidR="000831F7" w:rsidRPr="0084217F" w:rsidRDefault="000831F7" w:rsidP="000831F7">
            <w:pPr>
              <w:jc w:val="left"/>
            </w:pPr>
            <w:r w:rsidRPr="008E100F">
              <w:t>N/A</w:t>
            </w:r>
          </w:p>
        </w:tc>
        <w:tc>
          <w:tcPr>
            <w:tcW w:w="1626" w:type="dxa"/>
          </w:tcPr>
          <w:p w14:paraId="73510CED" w14:textId="77777777" w:rsidR="000831F7" w:rsidRPr="0084217F" w:rsidRDefault="000831F7" w:rsidP="000831F7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RBE/FCE</w:t>
            </w:r>
          </w:p>
        </w:tc>
      </w:tr>
    </w:tbl>
    <w:p w14:paraId="04757439" w14:textId="77777777" w:rsidR="0084217F" w:rsidRPr="0084217F" w:rsidRDefault="0084217F" w:rsidP="0084217F">
      <w:pPr>
        <w:rPr>
          <w:lang w:val="en-US"/>
        </w:rPr>
      </w:pPr>
    </w:p>
    <w:p w14:paraId="5B0C289F" w14:textId="77777777" w:rsidR="0084217F" w:rsidRPr="0084217F" w:rsidRDefault="0084217F" w:rsidP="0084217F">
      <w:pPr>
        <w:rPr>
          <w:lang w:val="en-US"/>
        </w:rPr>
      </w:pPr>
    </w:p>
    <w:p w14:paraId="3FA995A4" w14:textId="7A4F3C33" w:rsidR="001D5141" w:rsidRDefault="001D5141" w:rsidP="00092DBE">
      <w:pPr>
        <w:rPr>
          <w:lang w:val="en-US"/>
        </w:rPr>
      </w:pPr>
    </w:p>
    <w:p w14:paraId="4CC5772C" w14:textId="77777777" w:rsidR="001D5141" w:rsidRPr="00DF07A5" w:rsidRDefault="001D5141" w:rsidP="00092DBE">
      <w:pPr>
        <w:rPr>
          <w:lang w:val="en-US"/>
        </w:rPr>
      </w:pPr>
    </w:p>
    <w:p w14:paraId="15B910CA" w14:textId="242D2717" w:rsidR="00374EED" w:rsidRPr="00DF07A5" w:rsidRDefault="00AC744B" w:rsidP="00AC744B">
      <w:pPr>
        <w:pStyle w:val="Heading2"/>
        <w:numPr>
          <w:ilvl w:val="0"/>
          <w:numId w:val="0"/>
        </w:numPr>
        <w:ind w:left="792"/>
      </w:pPr>
      <w:bookmarkStart w:id="13" w:name="_Toc155874649"/>
      <w:r>
        <w:lastRenderedPageBreak/>
        <w:t xml:space="preserve">1.4 </w:t>
      </w:r>
      <w:r w:rsidR="00871EC4" w:rsidRPr="00DF07A5">
        <w:t>Tier2</w:t>
      </w:r>
      <w:r w:rsidR="00374EED" w:rsidRPr="00DF07A5">
        <w:t xml:space="preserve"> Documents</w:t>
      </w:r>
      <w:bookmarkEnd w:id="13"/>
    </w:p>
    <w:p w14:paraId="77C5C183" w14:textId="77777777" w:rsidR="00374EED" w:rsidRPr="00DF07A5" w:rsidRDefault="00374EED" w:rsidP="00374EED">
      <w:pPr>
        <w:rPr>
          <w:lang w:val="en-US"/>
        </w:rPr>
      </w:pPr>
      <w:r w:rsidRPr="00DF07A5">
        <w:rPr>
          <w:lang w:val="en-US"/>
        </w:rPr>
        <w:t>This section presents all the documents that complete this software architecture design document.</w:t>
      </w:r>
    </w:p>
    <w:p w14:paraId="789DBE44" w14:textId="77777777" w:rsidR="00374EED" w:rsidRPr="00DF07A5" w:rsidRDefault="00374EED" w:rsidP="00374EED">
      <w:pPr>
        <w:rPr>
          <w:lang w:val="en-US"/>
        </w:rPr>
      </w:pP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4820"/>
        <w:gridCol w:w="2551"/>
        <w:gridCol w:w="1626"/>
      </w:tblGrid>
      <w:tr w:rsidR="00374EED" w:rsidRPr="00DF07A5" w14:paraId="20FD26CC" w14:textId="77777777" w:rsidTr="00E001BE">
        <w:tc>
          <w:tcPr>
            <w:tcW w:w="7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pct5" w:color="auto" w:fill="FFFFFF"/>
            <w:vAlign w:val="center"/>
          </w:tcPr>
          <w:p w14:paraId="56992452" w14:textId="77777777" w:rsidR="00374EED" w:rsidRPr="00DF07A5" w:rsidRDefault="00374EED" w:rsidP="006E32B4">
            <w:pPr>
              <w:pStyle w:val="titretableau"/>
              <w:spacing w:before="0" w:after="0"/>
              <w:rPr>
                <w:lang w:val="en-US"/>
              </w:rPr>
            </w:pPr>
            <w:r w:rsidRPr="00DF07A5">
              <w:rPr>
                <w:lang w:val="en-US"/>
              </w:rPr>
              <w:t>Nb</w:t>
            </w:r>
          </w:p>
        </w:tc>
        <w:tc>
          <w:tcPr>
            <w:tcW w:w="4820" w:type="dxa"/>
            <w:tcBorders>
              <w:top w:val="single" w:sz="12" w:space="0" w:color="auto"/>
              <w:bottom w:val="single" w:sz="12" w:space="0" w:color="auto"/>
            </w:tcBorders>
            <w:shd w:val="pct5" w:color="auto" w:fill="FFFFFF"/>
            <w:vAlign w:val="center"/>
          </w:tcPr>
          <w:p w14:paraId="4C13541A" w14:textId="77777777" w:rsidR="00374EED" w:rsidRPr="00DF07A5" w:rsidRDefault="00374EED" w:rsidP="006E32B4">
            <w:pPr>
              <w:jc w:val="center"/>
              <w:rPr>
                <w:b/>
                <w:lang w:val="en-US"/>
              </w:rPr>
            </w:pPr>
            <w:r w:rsidRPr="00DF07A5">
              <w:rPr>
                <w:b/>
                <w:lang w:val="en-US"/>
              </w:rPr>
              <w:t>Document</w:t>
            </w:r>
          </w:p>
        </w:tc>
        <w:tc>
          <w:tcPr>
            <w:tcW w:w="2551" w:type="dxa"/>
            <w:tcBorders>
              <w:top w:val="single" w:sz="12" w:space="0" w:color="auto"/>
              <w:bottom w:val="single" w:sz="12" w:space="0" w:color="auto"/>
            </w:tcBorders>
            <w:shd w:val="pct5" w:color="auto" w:fill="FFFFFF"/>
            <w:vAlign w:val="center"/>
          </w:tcPr>
          <w:p w14:paraId="1C8E3C05" w14:textId="77777777" w:rsidR="00374EED" w:rsidRPr="00DF07A5" w:rsidRDefault="00374EED" w:rsidP="006E32B4">
            <w:pPr>
              <w:jc w:val="center"/>
              <w:rPr>
                <w:b/>
                <w:lang w:val="en-US"/>
              </w:rPr>
            </w:pPr>
            <w:r w:rsidRPr="00DF07A5">
              <w:rPr>
                <w:b/>
                <w:lang w:val="en-US"/>
              </w:rPr>
              <w:t>Reference</w:t>
            </w:r>
          </w:p>
        </w:tc>
        <w:tc>
          <w:tcPr>
            <w:tcW w:w="162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pct5" w:color="auto" w:fill="FFFFFF"/>
            <w:vAlign w:val="center"/>
          </w:tcPr>
          <w:p w14:paraId="17A145BD" w14:textId="77777777" w:rsidR="00374EED" w:rsidRPr="00DF07A5" w:rsidRDefault="00374EED" w:rsidP="006E32B4">
            <w:pPr>
              <w:jc w:val="center"/>
              <w:rPr>
                <w:b/>
                <w:lang w:val="en-US"/>
              </w:rPr>
            </w:pPr>
            <w:r w:rsidRPr="00DF07A5">
              <w:rPr>
                <w:b/>
                <w:lang w:val="en-US"/>
              </w:rPr>
              <w:t>Company</w:t>
            </w:r>
          </w:p>
        </w:tc>
      </w:tr>
      <w:tr w:rsidR="00E001BE" w:rsidRPr="00DF07A5" w14:paraId="58FAB5C5" w14:textId="77777777" w:rsidTr="00E001BE">
        <w:tc>
          <w:tcPr>
            <w:tcW w:w="779" w:type="dxa"/>
            <w:tcBorders>
              <w:top w:val="nil"/>
            </w:tcBorders>
          </w:tcPr>
          <w:p w14:paraId="6C769AF1" w14:textId="0864564D" w:rsidR="00E001BE" w:rsidRPr="00DF07A5" w:rsidRDefault="00E001BE" w:rsidP="00E001BE">
            <w:pPr>
              <w:pStyle w:val="Para1"/>
              <w:tabs>
                <w:tab w:val="left" w:pos="284"/>
              </w:tabs>
              <w:ind w:left="0"/>
              <w:rPr>
                <w:lang w:val="en-US"/>
              </w:rPr>
            </w:pPr>
          </w:p>
        </w:tc>
        <w:tc>
          <w:tcPr>
            <w:tcW w:w="4820" w:type="dxa"/>
            <w:tcBorders>
              <w:top w:val="nil"/>
            </w:tcBorders>
          </w:tcPr>
          <w:p w14:paraId="1D230D5C" w14:textId="77777777" w:rsidR="00E001BE" w:rsidRPr="00DF07A5" w:rsidRDefault="00E001BE" w:rsidP="00E001BE">
            <w:pPr>
              <w:pStyle w:val="Para1"/>
              <w:ind w:left="0"/>
              <w:jc w:val="left"/>
              <w:rPr>
                <w:lang w:val="en-US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64C434FF" w14:textId="77777777" w:rsidR="00E001BE" w:rsidRPr="00DF07A5" w:rsidRDefault="00E001BE" w:rsidP="00E001BE">
            <w:pPr>
              <w:pStyle w:val="Para1"/>
              <w:ind w:left="0"/>
              <w:rPr>
                <w:lang w:val="en-US"/>
              </w:rPr>
            </w:pPr>
          </w:p>
        </w:tc>
        <w:tc>
          <w:tcPr>
            <w:tcW w:w="1626" w:type="dxa"/>
            <w:tcBorders>
              <w:top w:val="nil"/>
            </w:tcBorders>
          </w:tcPr>
          <w:p w14:paraId="56320BC7" w14:textId="77777777" w:rsidR="00E001BE" w:rsidRPr="00DF07A5" w:rsidRDefault="00E001BE" w:rsidP="00E001BE">
            <w:pPr>
              <w:pStyle w:val="Para1"/>
              <w:ind w:left="0"/>
              <w:rPr>
                <w:lang w:val="en-US"/>
              </w:rPr>
            </w:pPr>
          </w:p>
        </w:tc>
      </w:tr>
      <w:tr w:rsidR="00E001BE" w:rsidRPr="00DF07A5" w14:paraId="6EEE7831" w14:textId="77777777" w:rsidTr="00E001BE">
        <w:tc>
          <w:tcPr>
            <w:tcW w:w="779" w:type="dxa"/>
          </w:tcPr>
          <w:p w14:paraId="251C36A9" w14:textId="77777777" w:rsidR="00E001BE" w:rsidRPr="00DF07A5" w:rsidRDefault="00E001BE" w:rsidP="00E001BE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4669C10B" w14:textId="77777777" w:rsidR="00E001BE" w:rsidRPr="00DF07A5" w:rsidRDefault="00E001BE" w:rsidP="00E001BE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621FA00E" w14:textId="77777777" w:rsidR="00E001BE" w:rsidRPr="00DF07A5" w:rsidRDefault="00E001BE" w:rsidP="00E001BE">
            <w:pPr>
              <w:rPr>
                <w:lang w:val="en-US"/>
              </w:rPr>
            </w:pPr>
          </w:p>
        </w:tc>
        <w:tc>
          <w:tcPr>
            <w:tcW w:w="1626" w:type="dxa"/>
          </w:tcPr>
          <w:p w14:paraId="724C29DA" w14:textId="77777777" w:rsidR="00E001BE" w:rsidRPr="00DF07A5" w:rsidRDefault="00E001BE" w:rsidP="00E001BE">
            <w:pPr>
              <w:rPr>
                <w:lang w:val="en-US"/>
              </w:rPr>
            </w:pPr>
          </w:p>
        </w:tc>
      </w:tr>
      <w:tr w:rsidR="00E001BE" w:rsidRPr="00DF07A5" w14:paraId="77DC70DB" w14:textId="77777777" w:rsidTr="00E001BE">
        <w:tc>
          <w:tcPr>
            <w:tcW w:w="779" w:type="dxa"/>
          </w:tcPr>
          <w:p w14:paraId="4D85F480" w14:textId="77777777" w:rsidR="00E001BE" w:rsidRPr="00DF07A5" w:rsidRDefault="00E001BE" w:rsidP="00E001BE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2701A05A" w14:textId="77777777" w:rsidR="00E001BE" w:rsidRPr="00DF07A5" w:rsidRDefault="00E001BE" w:rsidP="00E001BE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04716BF9" w14:textId="77777777" w:rsidR="00E001BE" w:rsidRPr="00DF07A5" w:rsidRDefault="00E001BE" w:rsidP="00E001BE">
            <w:pPr>
              <w:rPr>
                <w:lang w:val="en-US"/>
              </w:rPr>
            </w:pPr>
          </w:p>
        </w:tc>
        <w:tc>
          <w:tcPr>
            <w:tcW w:w="1626" w:type="dxa"/>
          </w:tcPr>
          <w:p w14:paraId="0E47E9AE" w14:textId="77777777" w:rsidR="00E001BE" w:rsidRPr="00DF07A5" w:rsidRDefault="00E001BE" w:rsidP="00E001BE">
            <w:pPr>
              <w:rPr>
                <w:lang w:val="en-US"/>
              </w:rPr>
            </w:pPr>
          </w:p>
        </w:tc>
      </w:tr>
    </w:tbl>
    <w:p w14:paraId="5EE267AF" w14:textId="0F8C74D0" w:rsidR="00C83DF2" w:rsidRPr="00DF07A5" w:rsidRDefault="00AC744B" w:rsidP="00AC744B">
      <w:pPr>
        <w:pStyle w:val="Heading2"/>
        <w:numPr>
          <w:ilvl w:val="0"/>
          <w:numId w:val="0"/>
        </w:numPr>
        <w:ind w:left="792"/>
      </w:pPr>
      <w:bookmarkStart w:id="14" w:name="_Toc4819097"/>
      <w:bookmarkStart w:id="15" w:name="_Toc4980806"/>
      <w:bookmarkStart w:id="16" w:name="_Toc155874650"/>
      <w:r>
        <w:t xml:space="preserve">1.5 </w:t>
      </w:r>
      <w:r w:rsidR="00C83DF2" w:rsidRPr="00DF07A5">
        <w:t>HW Data</w:t>
      </w:r>
      <w:bookmarkEnd w:id="16"/>
    </w:p>
    <w:p w14:paraId="2EB09498" w14:textId="77777777" w:rsidR="00C83DF2" w:rsidRPr="00DF07A5" w:rsidRDefault="00C83DF2" w:rsidP="00C83DF2">
      <w:pPr>
        <w:rPr>
          <w:lang w:val="en-US"/>
        </w:rPr>
      </w:pPr>
      <w:r w:rsidRPr="00DF07A5">
        <w:rPr>
          <w:lang w:val="en-US"/>
        </w:rPr>
        <w:t xml:space="preserve">This section presents all the documents </w:t>
      </w:r>
      <w:r w:rsidR="00572ED5" w:rsidRPr="00DF07A5">
        <w:rPr>
          <w:lang w:val="en-US"/>
        </w:rPr>
        <w:t xml:space="preserve">related to the HW components </w:t>
      </w:r>
      <w:r w:rsidRPr="00DF07A5">
        <w:rPr>
          <w:lang w:val="en-US"/>
        </w:rPr>
        <w:t>that complete this software architecture design document.</w:t>
      </w:r>
    </w:p>
    <w:p w14:paraId="474153E6" w14:textId="77777777" w:rsidR="00C83DF2" w:rsidRPr="00DF07A5" w:rsidRDefault="00C83DF2" w:rsidP="00C83DF2">
      <w:pPr>
        <w:rPr>
          <w:lang w:val="en-US"/>
        </w:rPr>
      </w:pP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4820"/>
        <w:gridCol w:w="2551"/>
        <w:gridCol w:w="1626"/>
      </w:tblGrid>
      <w:tr w:rsidR="00C83DF2" w:rsidRPr="00DF07A5" w14:paraId="16D5AE52" w14:textId="77777777" w:rsidTr="009E4574">
        <w:tc>
          <w:tcPr>
            <w:tcW w:w="7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pct5" w:color="auto" w:fill="FFFFFF"/>
            <w:vAlign w:val="center"/>
          </w:tcPr>
          <w:p w14:paraId="303C7FBD" w14:textId="77777777" w:rsidR="00C83DF2" w:rsidRPr="00DF07A5" w:rsidRDefault="00C83DF2" w:rsidP="00715CEE">
            <w:pPr>
              <w:pStyle w:val="titretableau"/>
              <w:spacing w:before="0" w:after="0"/>
              <w:rPr>
                <w:lang w:val="en-US"/>
              </w:rPr>
            </w:pPr>
            <w:r w:rsidRPr="00DF07A5">
              <w:rPr>
                <w:lang w:val="en-US"/>
              </w:rPr>
              <w:t>Nb</w:t>
            </w:r>
          </w:p>
        </w:tc>
        <w:tc>
          <w:tcPr>
            <w:tcW w:w="4820" w:type="dxa"/>
            <w:tcBorders>
              <w:top w:val="single" w:sz="12" w:space="0" w:color="auto"/>
              <w:bottom w:val="single" w:sz="12" w:space="0" w:color="auto"/>
            </w:tcBorders>
            <w:shd w:val="pct5" w:color="auto" w:fill="FFFFFF"/>
            <w:vAlign w:val="center"/>
          </w:tcPr>
          <w:p w14:paraId="1BFD3FB1" w14:textId="77777777" w:rsidR="00C83DF2" w:rsidRPr="00DF07A5" w:rsidRDefault="00C83DF2" w:rsidP="00715CEE">
            <w:pPr>
              <w:jc w:val="center"/>
              <w:rPr>
                <w:b/>
                <w:lang w:val="en-US"/>
              </w:rPr>
            </w:pPr>
            <w:r w:rsidRPr="00DF07A5">
              <w:rPr>
                <w:b/>
                <w:lang w:val="en-US"/>
              </w:rPr>
              <w:t>Document</w:t>
            </w:r>
          </w:p>
        </w:tc>
        <w:tc>
          <w:tcPr>
            <w:tcW w:w="2551" w:type="dxa"/>
            <w:tcBorders>
              <w:top w:val="single" w:sz="12" w:space="0" w:color="auto"/>
              <w:bottom w:val="single" w:sz="12" w:space="0" w:color="auto"/>
            </w:tcBorders>
            <w:shd w:val="pct5" w:color="auto" w:fill="FFFFFF"/>
            <w:vAlign w:val="center"/>
          </w:tcPr>
          <w:p w14:paraId="5D812E75" w14:textId="77777777" w:rsidR="00C83DF2" w:rsidRPr="00DF07A5" w:rsidRDefault="00C83DF2" w:rsidP="00715CEE">
            <w:pPr>
              <w:jc w:val="center"/>
              <w:rPr>
                <w:b/>
                <w:lang w:val="en-US"/>
              </w:rPr>
            </w:pPr>
            <w:r w:rsidRPr="00DF07A5">
              <w:rPr>
                <w:b/>
                <w:lang w:val="en-US"/>
              </w:rPr>
              <w:t>Reference</w:t>
            </w:r>
          </w:p>
        </w:tc>
        <w:tc>
          <w:tcPr>
            <w:tcW w:w="162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pct5" w:color="auto" w:fill="FFFFFF"/>
            <w:vAlign w:val="center"/>
          </w:tcPr>
          <w:p w14:paraId="3FE03172" w14:textId="77777777" w:rsidR="00C83DF2" w:rsidRPr="00DF07A5" w:rsidRDefault="00C83DF2" w:rsidP="00715CEE">
            <w:pPr>
              <w:jc w:val="center"/>
              <w:rPr>
                <w:b/>
                <w:lang w:val="en-US"/>
              </w:rPr>
            </w:pPr>
            <w:r w:rsidRPr="00DF07A5">
              <w:rPr>
                <w:b/>
                <w:lang w:val="en-US"/>
              </w:rPr>
              <w:t>Company</w:t>
            </w:r>
          </w:p>
        </w:tc>
      </w:tr>
      <w:tr w:rsidR="009E4574" w:rsidRPr="00DF07A5" w14:paraId="23419702" w14:textId="77777777" w:rsidTr="009E4574">
        <w:tc>
          <w:tcPr>
            <w:tcW w:w="779" w:type="dxa"/>
          </w:tcPr>
          <w:p w14:paraId="7D3A2391" w14:textId="77777777" w:rsidR="009E4574" w:rsidRPr="00DF07A5" w:rsidRDefault="009E4574" w:rsidP="009E4574">
            <w:pPr>
              <w:pStyle w:val="Para1"/>
              <w:numPr>
                <w:ilvl w:val="0"/>
                <w:numId w:val="21"/>
              </w:numPr>
              <w:tabs>
                <w:tab w:val="left" w:pos="284"/>
              </w:tabs>
              <w:rPr>
                <w:lang w:val="en-US"/>
              </w:rPr>
            </w:pPr>
          </w:p>
        </w:tc>
        <w:tc>
          <w:tcPr>
            <w:tcW w:w="4820" w:type="dxa"/>
          </w:tcPr>
          <w:p w14:paraId="3A735DDF" w14:textId="77777777" w:rsidR="009E4574" w:rsidRPr="00DF07A5" w:rsidRDefault="009E4574" w:rsidP="00B27EB6">
            <w:pPr>
              <w:pStyle w:val="Para1"/>
              <w:ind w:left="0"/>
              <w:jc w:val="left"/>
              <w:rPr>
                <w:lang w:val="en-US"/>
              </w:rPr>
            </w:pPr>
            <w:r w:rsidRPr="009A2AE8">
              <w:rPr>
                <w:lang w:val="en-US"/>
              </w:rPr>
              <w:t>Infineon-TLE9471-3ES</w:t>
            </w:r>
            <w:r w:rsidRPr="00DF07A5">
              <w:rPr>
                <w:lang w:val="en-US"/>
              </w:rPr>
              <w:t xml:space="preserve"> datasheet</w:t>
            </w:r>
          </w:p>
        </w:tc>
        <w:tc>
          <w:tcPr>
            <w:tcW w:w="2551" w:type="dxa"/>
          </w:tcPr>
          <w:p w14:paraId="76E518F0" w14:textId="77777777" w:rsidR="009E4574" w:rsidRPr="00DF07A5" w:rsidRDefault="009E4574" w:rsidP="00B27EB6">
            <w:pPr>
              <w:pStyle w:val="Para1"/>
              <w:ind w:left="0"/>
              <w:rPr>
                <w:lang w:val="en-US"/>
              </w:rPr>
            </w:pPr>
            <w:r w:rsidRPr="00A77472">
              <w:rPr>
                <w:lang w:val="en-US"/>
              </w:rPr>
              <w:t>TLE9461-3ES-Infineon.pdf</w:t>
            </w:r>
          </w:p>
        </w:tc>
        <w:tc>
          <w:tcPr>
            <w:tcW w:w="1626" w:type="dxa"/>
          </w:tcPr>
          <w:p w14:paraId="4DFAA2BA" w14:textId="77777777" w:rsidR="009E4574" w:rsidRPr="00DF07A5" w:rsidRDefault="009E4574" w:rsidP="00B27EB6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Infineon</w:t>
            </w:r>
          </w:p>
        </w:tc>
      </w:tr>
      <w:tr w:rsidR="00BF0B13" w:rsidRPr="00DF07A5" w14:paraId="5E48895A" w14:textId="77777777" w:rsidTr="009E4574">
        <w:tc>
          <w:tcPr>
            <w:tcW w:w="779" w:type="dxa"/>
            <w:tcBorders>
              <w:top w:val="nil"/>
            </w:tcBorders>
          </w:tcPr>
          <w:p w14:paraId="3C589DDD" w14:textId="4B9ED1FC" w:rsidR="00BF0B13" w:rsidRPr="00DF07A5" w:rsidRDefault="00BF0B13" w:rsidP="00BF0B13">
            <w:pPr>
              <w:pStyle w:val="Para1"/>
              <w:tabs>
                <w:tab w:val="left" w:pos="284"/>
              </w:tabs>
              <w:ind w:left="0"/>
              <w:rPr>
                <w:lang w:val="en-US"/>
              </w:rPr>
            </w:pPr>
          </w:p>
        </w:tc>
        <w:tc>
          <w:tcPr>
            <w:tcW w:w="4820" w:type="dxa"/>
            <w:tcBorders>
              <w:top w:val="nil"/>
            </w:tcBorders>
          </w:tcPr>
          <w:p w14:paraId="2EAD0A0B" w14:textId="35EF749B" w:rsidR="00BF0B13" w:rsidRPr="00DF07A5" w:rsidRDefault="00BF0B13" w:rsidP="00BF0B13">
            <w:pPr>
              <w:pStyle w:val="Para1"/>
              <w:ind w:left="0"/>
              <w:jc w:val="left"/>
              <w:rPr>
                <w:lang w:val="en-US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3F670AE8" w14:textId="533F1402" w:rsidR="00BF0B13" w:rsidRPr="00DF07A5" w:rsidRDefault="00BF0B13" w:rsidP="00BF0B13">
            <w:pPr>
              <w:pStyle w:val="Para1"/>
              <w:ind w:left="0"/>
              <w:rPr>
                <w:lang w:val="en-US"/>
              </w:rPr>
            </w:pPr>
          </w:p>
        </w:tc>
        <w:tc>
          <w:tcPr>
            <w:tcW w:w="1626" w:type="dxa"/>
            <w:tcBorders>
              <w:top w:val="nil"/>
            </w:tcBorders>
          </w:tcPr>
          <w:p w14:paraId="6F1A47FC" w14:textId="72B98C0F" w:rsidR="00BF0B13" w:rsidRPr="00DF07A5" w:rsidRDefault="00BF0B13" w:rsidP="00BF0B13">
            <w:pPr>
              <w:pStyle w:val="Para1"/>
              <w:ind w:left="0"/>
              <w:rPr>
                <w:lang w:val="en-US"/>
              </w:rPr>
            </w:pPr>
          </w:p>
        </w:tc>
      </w:tr>
      <w:tr w:rsidR="00BF0B13" w:rsidRPr="00DF07A5" w14:paraId="5FBB22DC" w14:textId="77777777" w:rsidTr="009E4574">
        <w:tc>
          <w:tcPr>
            <w:tcW w:w="779" w:type="dxa"/>
          </w:tcPr>
          <w:p w14:paraId="1FCA36CF" w14:textId="77777777" w:rsidR="00BF0B13" w:rsidRPr="00DF07A5" w:rsidRDefault="00BF0B13" w:rsidP="00BF0B13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2BA5795E" w14:textId="77777777" w:rsidR="00BF0B13" w:rsidRPr="00DF07A5" w:rsidRDefault="00BF0B13" w:rsidP="00BF0B13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062DE0A5" w14:textId="77777777" w:rsidR="00BF0B13" w:rsidRPr="00DF07A5" w:rsidRDefault="00BF0B13" w:rsidP="00BF0B13">
            <w:pPr>
              <w:rPr>
                <w:lang w:val="en-US"/>
              </w:rPr>
            </w:pPr>
          </w:p>
        </w:tc>
        <w:tc>
          <w:tcPr>
            <w:tcW w:w="1626" w:type="dxa"/>
          </w:tcPr>
          <w:p w14:paraId="290FD716" w14:textId="77777777" w:rsidR="00BF0B13" w:rsidRPr="00DF07A5" w:rsidRDefault="00BF0B13" w:rsidP="00BF0B13">
            <w:pPr>
              <w:rPr>
                <w:lang w:val="en-US"/>
              </w:rPr>
            </w:pPr>
          </w:p>
        </w:tc>
      </w:tr>
      <w:tr w:rsidR="00BF0B13" w:rsidRPr="00DF07A5" w14:paraId="0750DBA0" w14:textId="77777777" w:rsidTr="009E4574">
        <w:tc>
          <w:tcPr>
            <w:tcW w:w="779" w:type="dxa"/>
          </w:tcPr>
          <w:p w14:paraId="293530C8" w14:textId="77777777" w:rsidR="00BF0B13" w:rsidRPr="00DF07A5" w:rsidRDefault="00BF0B13" w:rsidP="00BF0B13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789D40D8" w14:textId="77777777" w:rsidR="00BF0B13" w:rsidRPr="00DF07A5" w:rsidRDefault="00BF0B13" w:rsidP="00BF0B13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43CD96A7" w14:textId="77777777" w:rsidR="00BF0B13" w:rsidRPr="00DF07A5" w:rsidRDefault="00BF0B13" w:rsidP="00BF0B13">
            <w:pPr>
              <w:rPr>
                <w:lang w:val="en-US"/>
              </w:rPr>
            </w:pPr>
          </w:p>
        </w:tc>
        <w:tc>
          <w:tcPr>
            <w:tcW w:w="1626" w:type="dxa"/>
          </w:tcPr>
          <w:p w14:paraId="41196BFF" w14:textId="77777777" w:rsidR="00BF0B13" w:rsidRPr="00DF07A5" w:rsidRDefault="00BF0B13" w:rsidP="00BF0B13">
            <w:pPr>
              <w:rPr>
                <w:lang w:val="en-US"/>
              </w:rPr>
            </w:pPr>
          </w:p>
        </w:tc>
      </w:tr>
    </w:tbl>
    <w:p w14:paraId="44062F43" w14:textId="551EB4DC" w:rsidR="00961FB3" w:rsidRPr="00DF07A5" w:rsidRDefault="00AC744B" w:rsidP="00AC744B">
      <w:pPr>
        <w:pStyle w:val="Heading2"/>
        <w:numPr>
          <w:ilvl w:val="0"/>
          <w:numId w:val="0"/>
        </w:numPr>
        <w:ind w:left="792"/>
      </w:pPr>
      <w:bookmarkStart w:id="17" w:name="_Toc155874651"/>
      <w:r>
        <w:t xml:space="preserve">1.6 </w:t>
      </w:r>
      <w:r w:rsidR="00961FB3" w:rsidRPr="00DF07A5">
        <w:t>Other Documents</w:t>
      </w:r>
      <w:bookmarkEnd w:id="14"/>
      <w:bookmarkEnd w:id="15"/>
      <w:bookmarkEnd w:id="17"/>
    </w:p>
    <w:p w14:paraId="3C5008A3" w14:textId="77777777" w:rsidR="00961FB3" w:rsidRPr="00DF07A5" w:rsidRDefault="00961FB3" w:rsidP="00961FB3">
      <w:pPr>
        <w:rPr>
          <w:lang w:val="en-US"/>
        </w:rPr>
      </w:pPr>
      <w:r w:rsidRPr="00DF07A5">
        <w:rPr>
          <w:lang w:val="en-US"/>
        </w:rPr>
        <w:t>This section presents all the documents that also have been needed to write this software architecture design document.</w:t>
      </w:r>
    </w:p>
    <w:p w14:paraId="6568333F" w14:textId="77777777" w:rsidR="00961FB3" w:rsidRPr="00DF07A5" w:rsidRDefault="00961FB3" w:rsidP="00961FB3">
      <w:pPr>
        <w:rPr>
          <w:lang w:val="en-US"/>
        </w:rPr>
      </w:pP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4820"/>
        <w:gridCol w:w="2551"/>
        <w:gridCol w:w="1626"/>
      </w:tblGrid>
      <w:tr w:rsidR="00961FB3" w:rsidRPr="00DF07A5" w14:paraId="21406FBA" w14:textId="77777777" w:rsidTr="00C321C9">
        <w:tc>
          <w:tcPr>
            <w:tcW w:w="7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pct5" w:color="auto" w:fill="FFFFFF"/>
            <w:vAlign w:val="center"/>
          </w:tcPr>
          <w:p w14:paraId="6982F683" w14:textId="77777777" w:rsidR="00961FB3" w:rsidRPr="00DF07A5" w:rsidRDefault="00961FB3" w:rsidP="003A3F63">
            <w:pPr>
              <w:pStyle w:val="titretableau"/>
              <w:spacing w:before="0" w:after="0"/>
              <w:rPr>
                <w:lang w:val="en-US"/>
              </w:rPr>
            </w:pPr>
            <w:r w:rsidRPr="00DF07A5">
              <w:rPr>
                <w:lang w:val="en-US"/>
              </w:rPr>
              <w:t>Nb</w:t>
            </w:r>
          </w:p>
        </w:tc>
        <w:tc>
          <w:tcPr>
            <w:tcW w:w="4820" w:type="dxa"/>
            <w:tcBorders>
              <w:top w:val="single" w:sz="12" w:space="0" w:color="auto"/>
              <w:bottom w:val="single" w:sz="12" w:space="0" w:color="auto"/>
            </w:tcBorders>
            <w:shd w:val="pct5" w:color="auto" w:fill="FFFFFF"/>
            <w:vAlign w:val="center"/>
          </w:tcPr>
          <w:p w14:paraId="6037FEBE" w14:textId="77777777" w:rsidR="00961FB3" w:rsidRPr="00DF07A5" w:rsidRDefault="00961FB3" w:rsidP="003A3F63">
            <w:pPr>
              <w:jc w:val="center"/>
              <w:rPr>
                <w:b/>
                <w:lang w:val="en-US"/>
              </w:rPr>
            </w:pPr>
            <w:r w:rsidRPr="00DF07A5">
              <w:rPr>
                <w:b/>
                <w:lang w:val="en-US"/>
              </w:rPr>
              <w:t>Document</w:t>
            </w:r>
          </w:p>
        </w:tc>
        <w:tc>
          <w:tcPr>
            <w:tcW w:w="2551" w:type="dxa"/>
            <w:tcBorders>
              <w:top w:val="single" w:sz="12" w:space="0" w:color="auto"/>
              <w:bottom w:val="single" w:sz="12" w:space="0" w:color="auto"/>
            </w:tcBorders>
            <w:shd w:val="pct5" w:color="auto" w:fill="FFFFFF"/>
            <w:vAlign w:val="center"/>
          </w:tcPr>
          <w:p w14:paraId="5F34A23A" w14:textId="77777777" w:rsidR="00961FB3" w:rsidRPr="00DF07A5" w:rsidRDefault="00961FB3" w:rsidP="003A3F63">
            <w:pPr>
              <w:jc w:val="center"/>
              <w:rPr>
                <w:b/>
                <w:lang w:val="en-US"/>
              </w:rPr>
            </w:pPr>
            <w:r w:rsidRPr="00DF07A5">
              <w:rPr>
                <w:b/>
                <w:lang w:val="en-US"/>
              </w:rPr>
              <w:t>Reference</w:t>
            </w:r>
          </w:p>
        </w:tc>
        <w:tc>
          <w:tcPr>
            <w:tcW w:w="162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pct5" w:color="auto" w:fill="FFFFFF"/>
            <w:vAlign w:val="center"/>
          </w:tcPr>
          <w:p w14:paraId="014077CC" w14:textId="77777777" w:rsidR="00961FB3" w:rsidRPr="00DF07A5" w:rsidRDefault="00961FB3" w:rsidP="003A3F63">
            <w:pPr>
              <w:jc w:val="center"/>
              <w:rPr>
                <w:b/>
                <w:lang w:val="en-US"/>
              </w:rPr>
            </w:pPr>
            <w:r w:rsidRPr="00DF07A5">
              <w:rPr>
                <w:b/>
                <w:lang w:val="en-US"/>
              </w:rPr>
              <w:t>Company</w:t>
            </w:r>
          </w:p>
        </w:tc>
      </w:tr>
      <w:tr w:rsidR="00961FB3" w:rsidRPr="00DF07A5" w14:paraId="61B35319" w14:textId="77777777" w:rsidTr="00630C24">
        <w:trPr>
          <w:trHeight w:val="357"/>
        </w:trPr>
        <w:tc>
          <w:tcPr>
            <w:tcW w:w="779" w:type="dxa"/>
            <w:tcBorders>
              <w:top w:val="nil"/>
            </w:tcBorders>
          </w:tcPr>
          <w:p w14:paraId="400B0944" w14:textId="69F1D660" w:rsidR="00961FB3" w:rsidRPr="00DF07A5" w:rsidRDefault="00961FB3" w:rsidP="005A71A1">
            <w:pPr>
              <w:pStyle w:val="Para1"/>
              <w:numPr>
                <w:ilvl w:val="0"/>
                <w:numId w:val="11"/>
              </w:numPr>
              <w:tabs>
                <w:tab w:val="left" w:pos="284"/>
              </w:tabs>
              <w:rPr>
                <w:lang w:val="en-US"/>
              </w:rPr>
            </w:pPr>
          </w:p>
        </w:tc>
        <w:tc>
          <w:tcPr>
            <w:tcW w:w="4820" w:type="dxa"/>
            <w:tcBorders>
              <w:top w:val="nil"/>
            </w:tcBorders>
          </w:tcPr>
          <w:p w14:paraId="026F3AC1" w14:textId="65B26590" w:rsidR="00961FB3" w:rsidRPr="00DF07A5" w:rsidRDefault="00961FB3" w:rsidP="003A3F63">
            <w:pPr>
              <w:rPr>
                <w:lang w:val="en-US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002DAD06" w14:textId="7C22FF8B" w:rsidR="00961FB3" w:rsidRPr="00DF07A5" w:rsidRDefault="00961FB3" w:rsidP="003A3F63">
            <w:pPr>
              <w:rPr>
                <w:lang w:val="en-US"/>
              </w:rPr>
            </w:pPr>
          </w:p>
        </w:tc>
        <w:tc>
          <w:tcPr>
            <w:tcW w:w="1626" w:type="dxa"/>
            <w:tcBorders>
              <w:top w:val="nil"/>
            </w:tcBorders>
          </w:tcPr>
          <w:p w14:paraId="7353676A" w14:textId="73E03A21" w:rsidR="00961FB3" w:rsidRPr="00DF07A5" w:rsidRDefault="00961FB3" w:rsidP="003A3F63">
            <w:pPr>
              <w:rPr>
                <w:lang w:val="en-US"/>
              </w:rPr>
            </w:pPr>
          </w:p>
        </w:tc>
      </w:tr>
      <w:tr w:rsidR="00915A2D" w:rsidRPr="00DF07A5" w14:paraId="0F22A260" w14:textId="77777777" w:rsidTr="00C321C9">
        <w:tc>
          <w:tcPr>
            <w:tcW w:w="779" w:type="dxa"/>
          </w:tcPr>
          <w:p w14:paraId="3787D101" w14:textId="7DBA1649" w:rsidR="00915A2D" w:rsidRPr="00DF07A5" w:rsidRDefault="00915A2D" w:rsidP="005A71A1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bookmarkStart w:id="18" w:name="_Ref450028622"/>
          </w:p>
        </w:tc>
        <w:bookmarkEnd w:id="18"/>
        <w:tc>
          <w:tcPr>
            <w:tcW w:w="4820" w:type="dxa"/>
          </w:tcPr>
          <w:p w14:paraId="7069F4EB" w14:textId="2D119D77" w:rsidR="00915A2D" w:rsidRPr="00DF07A5" w:rsidRDefault="00915A2D" w:rsidP="00915A2D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2BE5C83E" w14:textId="053067FA" w:rsidR="00915A2D" w:rsidRPr="00DF07A5" w:rsidRDefault="00915A2D" w:rsidP="00915A2D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626" w:type="dxa"/>
          </w:tcPr>
          <w:p w14:paraId="293FC984" w14:textId="29538C0C" w:rsidR="00915A2D" w:rsidRPr="00DF07A5" w:rsidRDefault="00915A2D" w:rsidP="00915A2D">
            <w:pPr>
              <w:rPr>
                <w:lang w:val="en-US"/>
              </w:rPr>
            </w:pPr>
          </w:p>
        </w:tc>
      </w:tr>
      <w:tr w:rsidR="00C321C9" w:rsidRPr="00DF07A5" w14:paraId="0C560776" w14:textId="77777777" w:rsidTr="00C321C9">
        <w:tc>
          <w:tcPr>
            <w:tcW w:w="779" w:type="dxa"/>
          </w:tcPr>
          <w:p w14:paraId="3EBBF30C" w14:textId="77777777" w:rsidR="00C321C9" w:rsidRPr="00DF07A5" w:rsidRDefault="00C321C9" w:rsidP="00C321C9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4B67F9B6" w14:textId="77777777" w:rsidR="00C321C9" w:rsidRPr="00DF07A5" w:rsidRDefault="00C321C9" w:rsidP="00C321C9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6EE39999" w14:textId="77777777" w:rsidR="00C321C9" w:rsidRPr="00DF07A5" w:rsidRDefault="00C321C9" w:rsidP="00C321C9">
            <w:pPr>
              <w:rPr>
                <w:lang w:val="en-US"/>
              </w:rPr>
            </w:pPr>
          </w:p>
        </w:tc>
        <w:tc>
          <w:tcPr>
            <w:tcW w:w="1626" w:type="dxa"/>
          </w:tcPr>
          <w:p w14:paraId="2C8884A9" w14:textId="77777777" w:rsidR="00C321C9" w:rsidRPr="00DF07A5" w:rsidRDefault="00C321C9" w:rsidP="00C321C9">
            <w:pPr>
              <w:rPr>
                <w:lang w:val="en-US"/>
              </w:rPr>
            </w:pPr>
          </w:p>
        </w:tc>
      </w:tr>
    </w:tbl>
    <w:p w14:paraId="5B68F8F5" w14:textId="77777777" w:rsidR="00961FB3" w:rsidRPr="00DF07A5" w:rsidRDefault="00961FB3" w:rsidP="00961FB3">
      <w:pPr>
        <w:rPr>
          <w:lang w:val="en-US"/>
        </w:rPr>
      </w:pPr>
    </w:p>
    <w:p w14:paraId="6523A698" w14:textId="77777777" w:rsidR="000E2E88" w:rsidRPr="00DF07A5" w:rsidRDefault="000E2E88">
      <w:pPr>
        <w:jc w:val="left"/>
        <w:rPr>
          <w:b/>
          <w:smallCaps/>
          <w:spacing w:val="4"/>
          <w:lang w:val="en-US"/>
        </w:rPr>
      </w:pPr>
      <w:bookmarkStart w:id="19" w:name="_Toc4819098"/>
      <w:bookmarkStart w:id="20" w:name="_Toc4980807"/>
      <w:r w:rsidRPr="00DF07A5">
        <w:rPr>
          <w:lang w:val="en-US"/>
        </w:rPr>
        <w:br w:type="page"/>
      </w:r>
    </w:p>
    <w:p w14:paraId="23BAFC06" w14:textId="6CB53720" w:rsidR="00961FB3" w:rsidRPr="00DF07A5" w:rsidRDefault="000939BC" w:rsidP="000939BC">
      <w:pPr>
        <w:pStyle w:val="Heading2"/>
        <w:numPr>
          <w:ilvl w:val="0"/>
          <w:numId w:val="0"/>
        </w:numPr>
        <w:ind w:left="540"/>
      </w:pPr>
      <w:bookmarkStart w:id="21" w:name="_Toc155874652"/>
      <w:r>
        <w:lastRenderedPageBreak/>
        <w:t xml:space="preserve">1.7 </w:t>
      </w:r>
      <w:r w:rsidR="00961FB3" w:rsidRPr="00DF07A5">
        <w:t>Glossary And</w:t>
      </w:r>
      <w:r w:rsidR="001A1E62" w:rsidRPr="00DF07A5">
        <w:t xml:space="preserve"> Definition</w:t>
      </w:r>
      <w:bookmarkEnd w:id="19"/>
      <w:bookmarkEnd w:id="20"/>
      <w:bookmarkEnd w:id="21"/>
    </w:p>
    <w:p w14:paraId="57632DBF" w14:textId="77777777" w:rsidR="00961FB3" w:rsidRPr="00DF07A5" w:rsidRDefault="00961FB3" w:rsidP="00961FB3">
      <w:pPr>
        <w:rPr>
          <w:lang w:val="en-US"/>
        </w:rPr>
      </w:pPr>
      <w:r w:rsidRPr="00DF07A5">
        <w:rPr>
          <w:lang w:val="en-US"/>
        </w:rPr>
        <w:t>This section presents all the definitions and/or abbreviations used in this document.</w:t>
      </w:r>
    </w:p>
    <w:p w14:paraId="0B86D1FA" w14:textId="77777777" w:rsidR="00961FB3" w:rsidRPr="00DF07A5" w:rsidRDefault="00961FB3" w:rsidP="00961FB3">
      <w:pPr>
        <w:pStyle w:val="Para1"/>
        <w:rPr>
          <w:i/>
          <w:lang w:val="en-US"/>
        </w:rPr>
      </w:pPr>
      <w:r w:rsidRPr="00DF07A5">
        <w:rPr>
          <w:i/>
          <w:lang w:val="en-US"/>
        </w:rPr>
        <w:t>List of terms in alphabetical order:</w:t>
      </w:r>
    </w:p>
    <w:p w14:paraId="4E320DC8" w14:textId="77777777" w:rsidR="00961FB3" w:rsidRPr="00DF07A5" w:rsidRDefault="00961FB3" w:rsidP="00961FB3">
      <w:pPr>
        <w:pStyle w:val="Para1"/>
        <w:rPr>
          <w:i/>
          <w:lang w:val="en-US"/>
        </w:rPr>
      </w:pPr>
    </w:p>
    <w:tbl>
      <w:tblPr>
        <w:tblW w:w="0" w:type="auto"/>
        <w:tblInd w:w="63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8"/>
        <w:gridCol w:w="6876"/>
      </w:tblGrid>
      <w:tr w:rsidR="00961FB3" w:rsidRPr="00DF07A5" w14:paraId="2023467C" w14:textId="77777777" w:rsidTr="003A3F63">
        <w:trPr>
          <w:trHeight w:val="183"/>
        </w:trPr>
        <w:tc>
          <w:tcPr>
            <w:tcW w:w="1488" w:type="dxa"/>
          </w:tcPr>
          <w:p w14:paraId="714780B4" w14:textId="77777777" w:rsidR="00961FB3" w:rsidRPr="00DF07A5" w:rsidRDefault="00961FB3" w:rsidP="003A3F63">
            <w:pPr>
              <w:pStyle w:val="Para1"/>
              <w:ind w:left="0"/>
              <w:rPr>
                <w:b/>
                <w:i/>
                <w:lang w:val="en-US"/>
              </w:rPr>
            </w:pPr>
            <w:r w:rsidRPr="00DF07A5">
              <w:rPr>
                <w:b/>
                <w:i/>
                <w:lang w:val="en-US"/>
              </w:rPr>
              <w:t>Term</w:t>
            </w:r>
          </w:p>
        </w:tc>
        <w:tc>
          <w:tcPr>
            <w:tcW w:w="6876" w:type="dxa"/>
          </w:tcPr>
          <w:p w14:paraId="5F216B6E" w14:textId="77777777" w:rsidR="00961FB3" w:rsidRPr="00DF07A5" w:rsidRDefault="00961FB3" w:rsidP="003A3F63">
            <w:pPr>
              <w:pStyle w:val="Para1"/>
              <w:ind w:left="0"/>
              <w:rPr>
                <w:b/>
                <w:i/>
                <w:lang w:val="en-US"/>
              </w:rPr>
            </w:pPr>
            <w:r w:rsidRPr="00DF07A5">
              <w:rPr>
                <w:b/>
                <w:i/>
                <w:lang w:val="en-US"/>
              </w:rPr>
              <w:t>Meaning</w:t>
            </w:r>
          </w:p>
        </w:tc>
      </w:tr>
      <w:tr w:rsidR="00C8584C" w:rsidRPr="00DF07A5" w14:paraId="236E5B76" w14:textId="77777777" w:rsidTr="006A59E5">
        <w:trPr>
          <w:trHeight w:val="183"/>
        </w:trPr>
        <w:tc>
          <w:tcPr>
            <w:tcW w:w="1488" w:type="dxa"/>
          </w:tcPr>
          <w:p w14:paraId="0453CFA1" w14:textId="77777777" w:rsidR="00C8584C" w:rsidRPr="00DF07A5" w:rsidRDefault="00C8584C" w:rsidP="006A59E5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ADC</w:t>
            </w:r>
          </w:p>
        </w:tc>
        <w:tc>
          <w:tcPr>
            <w:tcW w:w="6876" w:type="dxa"/>
          </w:tcPr>
          <w:p w14:paraId="1E50F908" w14:textId="77777777" w:rsidR="00C8584C" w:rsidRPr="00DF07A5" w:rsidRDefault="00C8584C" w:rsidP="006A59E5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Analog Digital Converter</w:t>
            </w:r>
          </w:p>
        </w:tc>
      </w:tr>
      <w:tr w:rsidR="00753726" w:rsidRPr="00DF07A5" w14:paraId="50B710DE" w14:textId="77777777" w:rsidTr="006A59E5">
        <w:trPr>
          <w:trHeight w:val="183"/>
        </w:trPr>
        <w:tc>
          <w:tcPr>
            <w:tcW w:w="1488" w:type="dxa"/>
          </w:tcPr>
          <w:p w14:paraId="032726A8" w14:textId="1A0EF5C2" w:rsidR="00753726" w:rsidRPr="00DF07A5" w:rsidRDefault="00753726" w:rsidP="006A59E5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AEC</w:t>
            </w:r>
          </w:p>
        </w:tc>
        <w:tc>
          <w:tcPr>
            <w:tcW w:w="6876" w:type="dxa"/>
          </w:tcPr>
          <w:p w14:paraId="1002A66B" w14:textId="4AF6D689" w:rsidR="00753726" w:rsidRPr="00DF07A5" w:rsidRDefault="00753726" w:rsidP="006A59E5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Autoliv Error Code</w:t>
            </w:r>
          </w:p>
        </w:tc>
      </w:tr>
      <w:tr w:rsidR="00961FB3" w:rsidRPr="00DF07A5" w14:paraId="2BCBE4B8" w14:textId="77777777" w:rsidTr="003A3F63">
        <w:trPr>
          <w:trHeight w:val="183"/>
        </w:trPr>
        <w:tc>
          <w:tcPr>
            <w:tcW w:w="1488" w:type="dxa"/>
          </w:tcPr>
          <w:p w14:paraId="5BB77025" w14:textId="77777777" w:rsidR="00961FB3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API</w:t>
            </w:r>
          </w:p>
        </w:tc>
        <w:tc>
          <w:tcPr>
            <w:tcW w:w="6876" w:type="dxa"/>
          </w:tcPr>
          <w:p w14:paraId="275610B6" w14:textId="77777777" w:rsidR="00961FB3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Application Programming Interface</w:t>
            </w:r>
          </w:p>
        </w:tc>
      </w:tr>
      <w:tr w:rsidR="00E94C6E" w:rsidRPr="00DF07A5" w14:paraId="58D854F8" w14:textId="77777777" w:rsidTr="003A3F63">
        <w:trPr>
          <w:trHeight w:val="183"/>
        </w:trPr>
        <w:tc>
          <w:tcPr>
            <w:tcW w:w="1488" w:type="dxa"/>
          </w:tcPr>
          <w:p w14:paraId="48122F13" w14:textId="77777777" w:rsidR="00E94C6E" w:rsidRPr="00DF07A5" w:rsidRDefault="00E94C6E" w:rsidP="001F0C65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ASDM</w:t>
            </w:r>
          </w:p>
        </w:tc>
        <w:tc>
          <w:tcPr>
            <w:tcW w:w="6876" w:type="dxa"/>
          </w:tcPr>
          <w:p w14:paraId="7CA4C9A2" w14:textId="77777777" w:rsidR="00E94C6E" w:rsidRPr="00DF07A5" w:rsidRDefault="00E94C6E" w:rsidP="001F0C65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Active Safety Domain Master</w:t>
            </w:r>
          </w:p>
        </w:tc>
      </w:tr>
      <w:tr w:rsidR="00E94C6E" w:rsidRPr="00DF07A5" w14:paraId="4A61C3EF" w14:textId="77777777" w:rsidTr="003A3F63">
        <w:trPr>
          <w:trHeight w:val="183"/>
        </w:trPr>
        <w:tc>
          <w:tcPr>
            <w:tcW w:w="1488" w:type="dxa"/>
          </w:tcPr>
          <w:p w14:paraId="7E409784" w14:textId="77777777" w:rsidR="00E94C6E" w:rsidRPr="00DF07A5" w:rsidRDefault="00E94C6E" w:rsidP="005757FB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ASIC</w:t>
            </w:r>
          </w:p>
        </w:tc>
        <w:tc>
          <w:tcPr>
            <w:tcW w:w="6876" w:type="dxa"/>
          </w:tcPr>
          <w:p w14:paraId="0F019299" w14:textId="77777777" w:rsidR="00E94C6E" w:rsidRPr="00DF07A5" w:rsidRDefault="00E94C6E" w:rsidP="005757FB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Application Specific Integrated Circuit</w:t>
            </w:r>
          </w:p>
        </w:tc>
      </w:tr>
      <w:tr w:rsidR="00E94C6E" w:rsidRPr="00DF07A5" w14:paraId="100E4E37" w14:textId="77777777" w:rsidTr="003A3F63">
        <w:trPr>
          <w:trHeight w:val="183"/>
        </w:trPr>
        <w:tc>
          <w:tcPr>
            <w:tcW w:w="1488" w:type="dxa"/>
          </w:tcPr>
          <w:p w14:paraId="23A68530" w14:textId="77777777" w:rsidR="00E94C6E" w:rsidRPr="00DF07A5" w:rsidRDefault="00E94C6E" w:rsidP="005757FB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ASY</w:t>
            </w:r>
          </w:p>
        </w:tc>
        <w:tc>
          <w:tcPr>
            <w:tcW w:w="6876" w:type="dxa"/>
          </w:tcPr>
          <w:p w14:paraId="4650425A" w14:textId="77777777" w:rsidR="00E94C6E" w:rsidRPr="00DF07A5" w:rsidRDefault="00E94C6E" w:rsidP="005757FB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Active SafetY</w:t>
            </w:r>
          </w:p>
        </w:tc>
      </w:tr>
      <w:tr w:rsidR="00E94C6E" w:rsidRPr="00DF07A5" w14:paraId="3C0D1FFE" w14:textId="77777777" w:rsidTr="003A3F63">
        <w:trPr>
          <w:trHeight w:val="183"/>
        </w:trPr>
        <w:tc>
          <w:tcPr>
            <w:tcW w:w="1488" w:type="dxa"/>
          </w:tcPr>
          <w:p w14:paraId="0FDB4D74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BSW</w:t>
            </w:r>
          </w:p>
        </w:tc>
        <w:tc>
          <w:tcPr>
            <w:tcW w:w="6876" w:type="dxa"/>
          </w:tcPr>
          <w:p w14:paraId="6B371AD4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Basic SW modules</w:t>
            </w:r>
          </w:p>
        </w:tc>
      </w:tr>
      <w:tr w:rsidR="00E94C6E" w:rsidRPr="00DF07A5" w14:paraId="68985ABA" w14:textId="77777777" w:rsidTr="003A3F63">
        <w:trPr>
          <w:trHeight w:val="183"/>
        </w:trPr>
        <w:tc>
          <w:tcPr>
            <w:tcW w:w="1488" w:type="dxa"/>
          </w:tcPr>
          <w:p w14:paraId="5E91192E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CAN</w:t>
            </w:r>
          </w:p>
        </w:tc>
        <w:tc>
          <w:tcPr>
            <w:tcW w:w="6876" w:type="dxa"/>
          </w:tcPr>
          <w:p w14:paraId="7F7FE59B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Controller Area Network</w:t>
            </w:r>
          </w:p>
        </w:tc>
      </w:tr>
      <w:tr w:rsidR="00E94C6E" w:rsidRPr="00DF07A5" w14:paraId="419EE9A1" w14:textId="77777777" w:rsidTr="00C51A92">
        <w:trPr>
          <w:trHeight w:val="183"/>
        </w:trPr>
        <w:tc>
          <w:tcPr>
            <w:tcW w:w="1488" w:type="dxa"/>
          </w:tcPr>
          <w:p w14:paraId="37DD6F4E" w14:textId="77777777" w:rsidR="00E94C6E" w:rsidRPr="00DF07A5" w:rsidRDefault="00E94C6E" w:rsidP="00C51A92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C/S</w:t>
            </w:r>
          </w:p>
        </w:tc>
        <w:tc>
          <w:tcPr>
            <w:tcW w:w="6876" w:type="dxa"/>
          </w:tcPr>
          <w:p w14:paraId="4503E617" w14:textId="77777777" w:rsidR="00E94C6E" w:rsidRPr="00DF07A5" w:rsidRDefault="00E94C6E" w:rsidP="00C51A92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Chip Select</w:t>
            </w:r>
          </w:p>
        </w:tc>
      </w:tr>
      <w:tr w:rsidR="00A33ED5" w:rsidRPr="00DF07A5" w14:paraId="743EF64D" w14:textId="77777777" w:rsidTr="00C51A92">
        <w:trPr>
          <w:trHeight w:val="183"/>
        </w:trPr>
        <w:tc>
          <w:tcPr>
            <w:tcW w:w="1488" w:type="dxa"/>
          </w:tcPr>
          <w:p w14:paraId="41D452DF" w14:textId="2E7BD1FF" w:rsidR="00A33ED5" w:rsidRPr="00DF07A5" w:rsidRDefault="00A33ED5" w:rsidP="00C51A92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COP</w:t>
            </w:r>
          </w:p>
        </w:tc>
        <w:tc>
          <w:tcPr>
            <w:tcW w:w="6876" w:type="dxa"/>
          </w:tcPr>
          <w:p w14:paraId="097BFA53" w14:textId="231C9A5A" w:rsidR="00A33ED5" w:rsidRPr="00DF07A5" w:rsidRDefault="00A33ED5" w:rsidP="00C51A92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Computer Operating Properly</w:t>
            </w:r>
          </w:p>
        </w:tc>
      </w:tr>
      <w:tr w:rsidR="00672A3C" w:rsidRPr="00DF07A5" w14:paraId="76049E3D" w14:textId="77777777" w:rsidTr="00C51A92">
        <w:trPr>
          <w:trHeight w:val="183"/>
        </w:trPr>
        <w:tc>
          <w:tcPr>
            <w:tcW w:w="1488" w:type="dxa"/>
          </w:tcPr>
          <w:p w14:paraId="11F1FA27" w14:textId="2A377383" w:rsidR="00672A3C" w:rsidRPr="00DF07A5" w:rsidRDefault="00672A3C" w:rsidP="00C51A92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eCPL</w:t>
            </w:r>
          </w:p>
        </w:tc>
        <w:tc>
          <w:tcPr>
            <w:tcW w:w="6876" w:type="dxa"/>
          </w:tcPr>
          <w:p w14:paraId="0B166A9C" w14:textId="2C572B0E" w:rsidR="00672A3C" w:rsidRPr="00DF07A5" w:rsidRDefault="00672A3C" w:rsidP="00C51A92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Electronic Crash Pole Locking</w:t>
            </w:r>
          </w:p>
        </w:tc>
      </w:tr>
      <w:tr w:rsidR="00E94C6E" w:rsidRPr="00DF07A5" w14:paraId="0F5D185A" w14:textId="77777777" w:rsidTr="00C51A92">
        <w:trPr>
          <w:trHeight w:val="183"/>
        </w:trPr>
        <w:tc>
          <w:tcPr>
            <w:tcW w:w="1488" w:type="dxa"/>
          </w:tcPr>
          <w:p w14:paraId="0875A733" w14:textId="77777777" w:rsidR="00E94C6E" w:rsidRPr="00DF07A5" w:rsidRDefault="00E94C6E" w:rsidP="00C51A92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DART</w:t>
            </w:r>
          </w:p>
        </w:tc>
        <w:tc>
          <w:tcPr>
            <w:tcW w:w="6876" w:type="dxa"/>
          </w:tcPr>
          <w:p w14:paraId="249BFD9C" w14:textId="77777777" w:rsidR="00E94C6E" w:rsidRPr="00DF07A5" w:rsidRDefault="00E94C6E" w:rsidP="00C51A92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Ditch - Airborne - Rough Terrain</w:t>
            </w:r>
          </w:p>
        </w:tc>
      </w:tr>
      <w:tr w:rsidR="00E94C6E" w:rsidRPr="00DF07A5" w14:paraId="644B96F2" w14:textId="77777777" w:rsidTr="003A3F63">
        <w:trPr>
          <w:trHeight w:val="183"/>
        </w:trPr>
        <w:tc>
          <w:tcPr>
            <w:tcW w:w="1488" w:type="dxa"/>
          </w:tcPr>
          <w:p w14:paraId="017BDD89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DFLASH</w:t>
            </w:r>
          </w:p>
        </w:tc>
        <w:tc>
          <w:tcPr>
            <w:tcW w:w="6876" w:type="dxa"/>
          </w:tcPr>
          <w:p w14:paraId="07EE8406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Data FLASH</w:t>
            </w:r>
          </w:p>
        </w:tc>
      </w:tr>
      <w:tr w:rsidR="00231462" w:rsidRPr="00DF07A5" w14:paraId="2BF8274F" w14:textId="77777777" w:rsidTr="006A59E5">
        <w:trPr>
          <w:trHeight w:val="183"/>
        </w:trPr>
        <w:tc>
          <w:tcPr>
            <w:tcW w:w="1488" w:type="dxa"/>
          </w:tcPr>
          <w:p w14:paraId="42EAB32B" w14:textId="77777777" w:rsidR="00231462" w:rsidRPr="00DF07A5" w:rsidRDefault="00231462" w:rsidP="006A59E5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ECC</w:t>
            </w:r>
          </w:p>
        </w:tc>
        <w:tc>
          <w:tcPr>
            <w:tcW w:w="6876" w:type="dxa"/>
          </w:tcPr>
          <w:p w14:paraId="40E85455" w14:textId="77777777" w:rsidR="00231462" w:rsidRPr="00DF07A5" w:rsidRDefault="00231462" w:rsidP="006A59E5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Error Code Correction</w:t>
            </w:r>
          </w:p>
        </w:tc>
      </w:tr>
      <w:tr w:rsidR="00D54454" w:rsidRPr="00DF07A5" w14:paraId="322CAC82" w14:textId="77777777" w:rsidTr="006A59E5">
        <w:trPr>
          <w:trHeight w:val="183"/>
        </w:trPr>
        <w:tc>
          <w:tcPr>
            <w:tcW w:w="1488" w:type="dxa"/>
          </w:tcPr>
          <w:p w14:paraId="616F6F22" w14:textId="76E2B989" w:rsidR="00D54454" w:rsidRPr="00DF07A5" w:rsidRDefault="00D54454" w:rsidP="006A59E5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ECU</w:t>
            </w:r>
          </w:p>
        </w:tc>
        <w:tc>
          <w:tcPr>
            <w:tcW w:w="6876" w:type="dxa"/>
          </w:tcPr>
          <w:p w14:paraId="0B074D49" w14:textId="72F4B374" w:rsidR="00D54454" w:rsidRPr="00DF07A5" w:rsidRDefault="00D54454" w:rsidP="006A59E5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Electronic Control Unit</w:t>
            </w:r>
          </w:p>
        </w:tc>
      </w:tr>
      <w:tr w:rsidR="00E94C6E" w:rsidRPr="00DF07A5" w14:paraId="56A22342" w14:textId="77777777" w:rsidTr="003A3F63">
        <w:trPr>
          <w:trHeight w:val="183"/>
        </w:trPr>
        <w:tc>
          <w:tcPr>
            <w:tcW w:w="1488" w:type="dxa"/>
          </w:tcPr>
          <w:p w14:paraId="6A08C0C9" w14:textId="77777777" w:rsidR="00E94C6E" w:rsidRPr="00DF07A5" w:rsidRDefault="00231462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EOL</w:t>
            </w:r>
          </w:p>
        </w:tc>
        <w:tc>
          <w:tcPr>
            <w:tcW w:w="6876" w:type="dxa"/>
          </w:tcPr>
          <w:p w14:paraId="6CD8DCF9" w14:textId="77777777" w:rsidR="00E94C6E" w:rsidRPr="00DF07A5" w:rsidRDefault="00231462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End Of Life</w:t>
            </w:r>
          </w:p>
        </w:tc>
      </w:tr>
      <w:tr w:rsidR="00E94C6E" w:rsidRPr="00DF07A5" w14:paraId="53F93E2A" w14:textId="77777777" w:rsidTr="003A3F63">
        <w:trPr>
          <w:trHeight w:val="183"/>
        </w:trPr>
        <w:tc>
          <w:tcPr>
            <w:tcW w:w="1488" w:type="dxa"/>
          </w:tcPr>
          <w:p w14:paraId="252F7CE9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EEPROM</w:t>
            </w:r>
          </w:p>
        </w:tc>
        <w:tc>
          <w:tcPr>
            <w:tcW w:w="6876" w:type="dxa"/>
          </w:tcPr>
          <w:p w14:paraId="29D7B9A2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Electric Erasable and Programmable Read only Memory</w:t>
            </w:r>
          </w:p>
        </w:tc>
      </w:tr>
      <w:tr w:rsidR="00E94C6E" w:rsidRPr="00DF07A5" w14:paraId="6ADA59CF" w14:textId="77777777" w:rsidTr="003A3F63">
        <w:trPr>
          <w:trHeight w:val="183"/>
        </w:trPr>
        <w:tc>
          <w:tcPr>
            <w:tcW w:w="1488" w:type="dxa"/>
          </w:tcPr>
          <w:p w14:paraId="05B5517E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HFPP</w:t>
            </w:r>
          </w:p>
        </w:tc>
        <w:tc>
          <w:tcPr>
            <w:tcW w:w="6876" w:type="dxa"/>
          </w:tcPr>
          <w:p w14:paraId="1803F4FD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High Force Pre-Pre-Tensioning belt function</w:t>
            </w:r>
          </w:p>
        </w:tc>
      </w:tr>
      <w:tr w:rsidR="00E94C6E" w:rsidRPr="00DF07A5" w14:paraId="2B4CFCA3" w14:textId="77777777" w:rsidTr="003A3F63">
        <w:trPr>
          <w:trHeight w:val="183"/>
        </w:trPr>
        <w:tc>
          <w:tcPr>
            <w:tcW w:w="1488" w:type="dxa"/>
          </w:tcPr>
          <w:p w14:paraId="55B45A7A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HF-PRE</w:t>
            </w:r>
          </w:p>
        </w:tc>
        <w:tc>
          <w:tcPr>
            <w:tcW w:w="6876" w:type="dxa"/>
          </w:tcPr>
          <w:p w14:paraId="02FFD2F7" w14:textId="77777777" w:rsidR="00E94C6E" w:rsidRPr="00DF07A5" w:rsidRDefault="00E94C6E" w:rsidP="007606B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High Force PRE pre-tensioning</w:t>
            </w:r>
          </w:p>
        </w:tc>
      </w:tr>
      <w:tr w:rsidR="00E94C6E" w:rsidRPr="00DF07A5" w14:paraId="0C920591" w14:textId="77777777" w:rsidTr="003A3F63">
        <w:trPr>
          <w:trHeight w:val="183"/>
        </w:trPr>
        <w:tc>
          <w:tcPr>
            <w:tcW w:w="1488" w:type="dxa"/>
          </w:tcPr>
          <w:p w14:paraId="4384C7D1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HR</w:t>
            </w:r>
          </w:p>
        </w:tc>
        <w:tc>
          <w:tcPr>
            <w:tcW w:w="6876" w:type="dxa"/>
          </w:tcPr>
          <w:p w14:paraId="57F27C29" w14:textId="77777777" w:rsidR="00E94C6E" w:rsidRPr="00DF07A5" w:rsidRDefault="00E94C6E" w:rsidP="007606B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Hard Releasing</w:t>
            </w:r>
          </w:p>
        </w:tc>
      </w:tr>
      <w:tr w:rsidR="00E94C6E" w:rsidRPr="00DF07A5" w14:paraId="72CCB347" w14:textId="77777777" w:rsidTr="003A3F63">
        <w:trPr>
          <w:trHeight w:val="183"/>
        </w:trPr>
        <w:tc>
          <w:tcPr>
            <w:tcW w:w="1488" w:type="dxa"/>
          </w:tcPr>
          <w:p w14:paraId="58EC48E4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I/O</w:t>
            </w:r>
          </w:p>
        </w:tc>
        <w:tc>
          <w:tcPr>
            <w:tcW w:w="6876" w:type="dxa"/>
          </w:tcPr>
          <w:p w14:paraId="7BB53C06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Input/Output</w:t>
            </w:r>
          </w:p>
        </w:tc>
      </w:tr>
      <w:tr w:rsidR="00910393" w:rsidRPr="00DF07A5" w14:paraId="70FE033D" w14:textId="77777777" w:rsidTr="003A3F63">
        <w:trPr>
          <w:trHeight w:val="183"/>
        </w:trPr>
        <w:tc>
          <w:tcPr>
            <w:tcW w:w="1488" w:type="dxa"/>
          </w:tcPr>
          <w:p w14:paraId="6C35EC21" w14:textId="5BCF3478" w:rsidR="00910393" w:rsidRPr="00DF07A5" w:rsidRDefault="00910393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IMU</w:t>
            </w:r>
          </w:p>
        </w:tc>
        <w:tc>
          <w:tcPr>
            <w:tcW w:w="6876" w:type="dxa"/>
          </w:tcPr>
          <w:p w14:paraId="6BB09982" w14:textId="101AA3A8" w:rsidR="00910393" w:rsidRPr="00DF07A5" w:rsidRDefault="00910393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Inartial Measurements Unit</w:t>
            </w:r>
          </w:p>
        </w:tc>
      </w:tr>
      <w:tr w:rsidR="00E94C6E" w:rsidRPr="00DF07A5" w14:paraId="342C53B6" w14:textId="77777777" w:rsidTr="003A3F63">
        <w:trPr>
          <w:trHeight w:val="183"/>
        </w:trPr>
        <w:tc>
          <w:tcPr>
            <w:tcW w:w="1488" w:type="dxa"/>
          </w:tcPr>
          <w:p w14:paraId="3206A9CC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ISS</w:t>
            </w:r>
          </w:p>
        </w:tc>
        <w:tc>
          <w:tcPr>
            <w:tcW w:w="6876" w:type="dxa"/>
          </w:tcPr>
          <w:p w14:paraId="44ACCC74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Integrated Safing System</w:t>
            </w:r>
          </w:p>
        </w:tc>
      </w:tr>
      <w:tr w:rsidR="00E94C6E" w:rsidRPr="00DF07A5" w14:paraId="0BAA2FF3" w14:textId="77777777" w:rsidTr="00D11E17">
        <w:trPr>
          <w:trHeight w:val="183"/>
        </w:trPr>
        <w:tc>
          <w:tcPr>
            <w:tcW w:w="1488" w:type="dxa"/>
          </w:tcPr>
          <w:p w14:paraId="2394313B" w14:textId="77777777" w:rsidR="00E94C6E" w:rsidRPr="00DF07A5" w:rsidRDefault="00E94C6E" w:rsidP="00D11E17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LFPP</w:t>
            </w:r>
          </w:p>
        </w:tc>
        <w:tc>
          <w:tcPr>
            <w:tcW w:w="6876" w:type="dxa"/>
          </w:tcPr>
          <w:p w14:paraId="07315C2F" w14:textId="77777777" w:rsidR="00E94C6E" w:rsidRPr="00DF07A5" w:rsidRDefault="00E94C6E" w:rsidP="00D11E17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Low Force Pre-Pre-Tensioning belt function</w:t>
            </w:r>
          </w:p>
        </w:tc>
      </w:tr>
      <w:tr w:rsidR="00C35DD6" w:rsidRPr="00DF07A5" w14:paraId="1D6BC6F5" w14:textId="77777777" w:rsidTr="00D11E17">
        <w:trPr>
          <w:trHeight w:val="183"/>
        </w:trPr>
        <w:tc>
          <w:tcPr>
            <w:tcW w:w="1488" w:type="dxa"/>
          </w:tcPr>
          <w:p w14:paraId="1AFE2B96" w14:textId="77777777" w:rsidR="00C35DD6" w:rsidRPr="00DF07A5" w:rsidRDefault="00C35DD6" w:rsidP="00D11E17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MSA</w:t>
            </w:r>
          </w:p>
        </w:tc>
        <w:tc>
          <w:tcPr>
            <w:tcW w:w="6876" w:type="dxa"/>
          </w:tcPr>
          <w:p w14:paraId="23DAD6B6" w14:textId="77777777" w:rsidR="00C35DD6" w:rsidRPr="00DF07A5" w:rsidRDefault="00C35DD6" w:rsidP="00C35DD6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 xml:space="preserve">Motor Start/Stop </w:t>
            </w:r>
            <w:r w:rsidR="00576114" w:rsidRPr="00DF07A5">
              <w:rPr>
                <w:lang w:val="en-US"/>
              </w:rPr>
              <w:t>Automatic</w:t>
            </w:r>
          </w:p>
        </w:tc>
      </w:tr>
      <w:tr w:rsidR="00E94C6E" w:rsidRPr="00DF07A5" w14:paraId="271ACB23" w14:textId="77777777" w:rsidTr="003A3F63">
        <w:trPr>
          <w:trHeight w:val="183"/>
        </w:trPr>
        <w:tc>
          <w:tcPr>
            <w:tcW w:w="1488" w:type="dxa"/>
          </w:tcPr>
          <w:p w14:paraId="4ABC5961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MCAL</w:t>
            </w:r>
          </w:p>
        </w:tc>
        <w:tc>
          <w:tcPr>
            <w:tcW w:w="6876" w:type="dxa"/>
          </w:tcPr>
          <w:p w14:paraId="36BDB6CE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Micro-Controller Abstraction Layer</w:t>
            </w:r>
          </w:p>
        </w:tc>
      </w:tr>
      <w:tr w:rsidR="00E94C6E" w:rsidRPr="00DF07A5" w14:paraId="221955C1" w14:textId="77777777" w:rsidTr="003A3F63">
        <w:trPr>
          <w:trHeight w:val="183"/>
        </w:trPr>
        <w:tc>
          <w:tcPr>
            <w:tcW w:w="1488" w:type="dxa"/>
          </w:tcPr>
          <w:p w14:paraId="49EFD06F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MCU</w:t>
            </w:r>
          </w:p>
        </w:tc>
        <w:tc>
          <w:tcPr>
            <w:tcW w:w="6876" w:type="dxa"/>
          </w:tcPr>
          <w:p w14:paraId="101C208C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Micro-controller Unit</w:t>
            </w:r>
          </w:p>
        </w:tc>
      </w:tr>
      <w:tr w:rsidR="00707E46" w:rsidRPr="00DF07A5" w14:paraId="2543F75B" w14:textId="77777777" w:rsidTr="006A59E5">
        <w:trPr>
          <w:trHeight w:val="183"/>
        </w:trPr>
        <w:tc>
          <w:tcPr>
            <w:tcW w:w="1488" w:type="dxa"/>
          </w:tcPr>
          <w:p w14:paraId="40FB9E1C" w14:textId="77777777" w:rsidR="00707E46" w:rsidRPr="00DF07A5" w:rsidRDefault="00707E46" w:rsidP="00707E46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NMG</w:t>
            </w:r>
          </w:p>
        </w:tc>
        <w:tc>
          <w:tcPr>
            <w:tcW w:w="6876" w:type="dxa"/>
          </w:tcPr>
          <w:p w14:paraId="0FED7F94" w14:textId="77777777" w:rsidR="00707E46" w:rsidRPr="00DF07A5" w:rsidRDefault="00707E46" w:rsidP="009C3FBF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Mode Mana</w:t>
            </w:r>
            <w:r w:rsidR="009C3FBF" w:rsidRPr="00DF07A5">
              <w:rPr>
                <w:lang w:val="en-US"/>
              </w:rPr>
              <w:t>G</w:t>
            </w:r>
            <w:r w:rsidRPr="00DF07A5">
              <w:rPr>
                <w:lang w:val="en-US"/>
              </w:rPr>
              <w:t>ement</w:t>
            </w:r>
          </w:p>
        </w:tc>
      </w:tr>
      <w:tr w:rsidR="00E94C6E" w:rsidRPr="00DF07A5" w14:paraId="63A5DDEF" w14:textId="77777777" w:rsidTr="00C51A92">
        <w:trPr>
          <w:trHeight w:val="183"/>
        </w:trPr>
        <w:tc>
          <w:tcPr>
            <w:tcW w:w="1488" w:type="dxa"/>
          </w:tcPr>
          <w:p w14:paraId="3B752671" w14:textId="77777777" w:rsidR="00E94C6E" w:rsidRPr="00DF07A5" w:rsidRDefault="00E94C6E" w:rsidP="00C51A92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NVM</w:t>
            </w:r>
          </w:p>
        </w:tc>
        <w:tc>
          <w:tcPr>
            <w:tcW w:w="6876" w:type="dxa"/>
          </w:tcPr>
          <w:p w14:paraId="1850825D" w14:textId="77777777" w:rsidR="00E94C6E" w:rsidRPr="00DF07A5" w:rsidRDefault="00E94C6E" w:rsidP="00C51A92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Non Volatile Memory</w:t>
            </w:r>
          </w:p>
        </w:tc>
      </w:tr>
      <w:tr w:rsidR="00E94C6E" w:rsidRPr="00DF07A5" w14:paraId="7D2EB7E1" w14:textId="77777777" w:rsidTr="00C51A92">
        <w:trPr>
          <w:trHeight w:val="183"/>
        </w:trPr>
        <w:tc>
          <w:tcPr>
            <w:tcW w:w="1488" w:type="dxa"/>
          </w:tcPr>
          <w:p w14:paraId="6D4003D8" w14:textId="77777777" w:rsidR="00E94C6E" w:rsidRPr="00DF07A5" w:rsidRDefault="00E94C6E" w:rsidP="00C51A92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OS</w:t>
            </w:r>
          </w:p>
        </w:tc>
        <w:tc>
          <w:tcPr>
            <w:tcW w:w="6876" w:type="dxa"/>
          </w:tcPr>
          <w:p w14:paraId="4BE0767F" w14:textId="77777777" w:rsidR="00E94C6E" w:rsidRPr="00DF07A5" w:rsidRDefault="00E94C6E" w:rsidP="00C51A92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Operating System</w:t>
            </w:r>
          </w:p>
        </w:tc>
      </w:tr>
      <w:tr w:rsidR="00E94C6E" w:rsidRPr="00DF07A5" w14:paraId="5CF43553" w14:textId="77777777" w:rsidTr="00C51A92">
        <w:trPr>
          <w:trHeight w:val="183"/>
        </w:trPr>
        <w:tc>
          <w:tcPr>
            <w:tcW w:w="1488" w:type="dxa"/>
          </w:tcPr>
          <w:p w14:paraId="04513977" w14:textId="77777777" w:rsidR="00E94C6E" w:rsidRPr="00DF07A5" w:rsidRDefault="00E94C6E" w:rsidP="00C51A92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PCM</w:t>
            </w:r>
          </w:p>
        </w:tc>
        <w:tc>
          <w:tcPr>
            <w:tcW w:w="6876" w:type="dxa"/>
          </w:tcPr>
          <w:p w14:paraId="3B162E1F" w14:textId="77777777" w:rsidR="00E94C6E" w:rsidRPr="00DF07A5" w:rsidRDefault="00E94C6E" w:rsidP="00C51A92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Pre-Crash Master</w:t>
            </w:r>
          </w:p>
        </w:tc>
      </w:tr>
      <w:tr w:rsidR="00E94C6E" w:rsidRPr="00DF07A5" w14:paraId="76C185B7" w14:textId="77777777" w:rsidTr="0059140E">
        <w:trPr>
          <w:trHeight w:val="183"/>
        </w:trPr>
        <w:tc>
          <w:tcPr>
            <w:tcW w:w="1488" w:type="dxa"/>
          </w:tcPr>
          <w:p w14:paraId="1FAE97BB" w14:textId="77777777" w:rsidR="00E94C6E" w:rsidRPr="00DF07A5" w:rsidRDefault="00E94C6E" w:rsidP="0059140E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PFLASH</w:t>
            </w:r>
          </w:p>
        </w:tc>
        <w:tc>
          <w:tcPr>
            <w:tcW w:w="6876" w:type="dxa"/>
          </w:tcPr>
          <w:p w14:paraId="07FFADF7" w14:textId="77777777" w:rsidR="00E94C6E" w:rsidRPr="00DF07A5" w:rsidRDefault="00E94C6E" w:rsidP="0059140E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Program FLASH</w:t>
            </w:r>
          </w:p>
        </w:tc>
      </w:tr>
      <w:tr w:rsidR="00E94C6E" w:rsidRPr="00DF07A5" w14:paraId="6A975810" w14:textId="77777777" w:rsidTr="003A3F63">
        <w:trPr>
          <w:trHeight w:val="183"/>
        </w:trPr>
        <w:tc>
          <w:tcPr>
            <w:tcW w:w="1488" w:type="dxa"/>
          </w:tcPr>
          <w:p w14:paraId="7933A507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PIT</w:t>
            </w:r>
          </w:p>
        </w:tc>
        <w:tc>
          <w:tcPr>
            <w:tcW w:w="6876" w:type="dxa"/>
          </w:tcPr>
          <w:p w14:paraId="4D4EFEF2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Periodic Interrupt Timer</w:t>
            </w:r>
          </w:p>
        </w:tc>
      </w:tr>
      <w:tr w:rsidR="00E94C6E" w:rsidRPr="00DF07A5" w14:paraId="72A316BC" w14:textId="77777777" w:rsidTr="003A3F63">
        <w:trPr>
          <w:trHeight w:val="183"/>
        </w:trPr>
        <w:tc>
          <w:tcPr>
            <w:tcW w:w="1488" w:type="dxa"/>
          </w:tcPr>
          <w:p w14:paraId="4B1A48F6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PLL</w:t>
            </w:r>
          </w:p>
        </w:tc>
        <w:tc>
          <w:tcPr>
            <w:tcW w:w="6876" w:type="dxa"/>
          </w:tcPr>
          <w:p w14:paraId="4A6DD577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Phase-locked loop</w:t>
            </w:r>
          </w:p>
        </w:tc>
      </w:tr>
      <w:tr w:rsidR="00E94C6E" w:rsidRPr="00DF07A5" w14:paraId="344B5DF2" w14:textId="77777777" w:rsidTr="003A3F63">
        <w:trPr>
          <w:trHeight w:val="183"/>
        </w:trPr>
        <w:tc>
          <w:tcPr>
            <w:tcW w:w="1488" w:type="dxa"/>
          </w:tcPr>
          <w:p w14:paraId="75AC28B3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RAM</w:t>
            </w:r>
          </w:p>
        </w:tc>
        <w:tc>
          <w:tcPr>
            <w:tcW w:w="6876" w:type="dxa"/>
          </w:tcPr>
          <w:p w14:paraId="68A24559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Random Access Memory</w:t>
            </w:r>
          </w:p>
        </w:tc>
      </w:tr>
      <w:tr w:rsidR="00E94C6E" w:rsidRPr="00DF07A5" w14:paraId="604C2F52" w14:textId="77777777" w:rsidTr="003A3F63">
        <w:trPr>
          <w:trHeight w:val="183"/>
        </w:trPr>
        <w:tc>
          <w:tcPr>
            <w:tcW w:w="1488" w:type="dxa"/>
          </w:tcPr>
          <w:p w14:paraId="4A5FD4FF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RCWM</w:t>
            </w:r>
          </w:p>
        </w:tc>
        <w:tc>
          <w:tcPr>
            <w:tcW w:w="6876" w:type="dxa"/>
          </w:tcPr>
          <w:p w14:paraId="597B0A6F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Rear Collision Warning and Mitigation</w:t>
            </w:r>
          </w:p>
        </w:tc>
      </w:tr>
      <w:tr w:rsidR="00E94C6E" w:rsidRPr="00DF07A5" w14:paraId="771C60DA" w14:textId="77777777" w:rsidTr="003A3F63">
        <w:trPr>
          <w:trHeight w:val="183"/>
        </w:trPr>
        <w:tc>
          <w:tcPr>
            <w:tcW w:w="1488" w:type="dxa"/>
          </w:tcPr>
          <w:p w14:paraId="65C04550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RML</w:t>
            </w:r>
          </w:p>
        </w:tc>
        <w:tc>
          <w:tcPr>
            <w:tcW w:w="6876" w:type="dxa"/>
          </w:tcPr>
          <w:p w14:paraId="1C2FF6D1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Left PP ECU</w:t>
            </w:r>
          </w:p>
        </w:tc>
      </w:tr>
      <w:tr w:rsidR="00E94C6E" w:rsidRPr="00DF07A5" w14:paraId="2925FDB8" w14:textId="77777777" w:rsidTr="003A3F63">
        <w:trPr>
          <w:trHeight w:val="183"/>
        </w:trPr>
        <w:tc>
          <w:tcPr>
            <w:tcW w:w="1488" w:type="dxa"/>
          </w:tcPr>
          <w:p w14:paraId="16BC7C7D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RMR</w:t>
            </w:r>
          </w:p>
        </w:tc>
        <w:tc>
          <w:tcPr>
            <w:tcW w:w="6876" w:type="dxa"/>
          </w:tcPr>
          <w:p w14:paraId="58009376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Right PP ECU</w:t>
            </w:r>
          </w:p>
        </w:tc>
      </w:tr>
      <w:tr w:rsidR="00E94C6E" w:rsidRPr="00DF07A5" w14:paraId="3E1DE80E" w14:textId="77777777" w:rsidTr="003A3F63">
        <w:trPr>
          <w:trHeight w:val="183"/>
        </w:trPr>
        <w:tc>
          <w:tcPr>
            <w:tcW w:w="1488" w:type="dxa"/>
          </w:tcPr>
          <w:p w14:paraId="31834C3E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RMx</w:t>
            </w:r>
          </w:p>
        </w:tc>
        <w:tc>
          <w:tcPr>
            <w:tcW w:w="6876" w:type="dxa"/>
          </w:tcPr>
          <w:p w14:paraId="1510BC8B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Both PP ECU</w:t>
            </w:r>
          </w:p>
        </w:tc>
      </w:tr>
      <w:tr w:rsidR="00E94C6E" w:rsidRPr="00DF07A5" w14:paraId="307BDDCE" w14:textId="77777777" w:rsidTr="003A3F63">
        <w:trPr>
          <w:trHeight w:val="183"/>
        </w:trPr>
        <w:tc>
          <w:tcPr>
            <w:tcW w:w="1488" w:type="dxa"/>
          </w:tcPr>
          <w:p w14:paraId="1C5C2679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ROM</w:t>
            </w:r>
          </w:p>
        </w:tc>
        <w:tc>
          <w:tcPr>
            <w:tcW w:w="6876" w:type="dxa"/>
          </w:tcPr>
          <w:p w14:paraId="163CAB14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Read Only Memory</w:t>
            </w:r>
          </w:p>
        </w:tc>
      </w:tr>
      <w:tr w:rsidR="00E94C6E" w:rsidRPr="00DF07A5" w14:paraId="5F0D34F4" w14:textId="77777777" w:rsidTr="003A3F63">
        <w:trPr>
          <w:trHeight w:val="183"/>
        </w:trPr>
        <w:tc>
          <w:tcPr>
            <w:tcW w:w="1488" w:type="dxa"/>
          </w:tcPr>
          <w:p w14:paraId="1AF902E0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RSU</w:t>
            </w:r>
          </w:p>
        </w:tc>
        <w:tc>
          <w:tcPr>
            <w:tcW w:w="6876" w:type="dxa"/>
          </w:tcPr>
          <w:p w14:paraId="5DF01973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Remote Sensor Unit</w:t>
            </w:r>
          </w:p>
        </w:tc>
      </w:tr>
      <w:tr w:rsidR="00E94C6E" w:rsidRPr="00DF07A5" w14:paraId="4A17BCAB" w14:textId="77777777" w:rsidTr="003A3F63">
        <w:trPr>
          <w:trHeight w:val="183"/>
        </w:trPr>
        <w:tc>
          <w:tcPr>
            <w:tcW w:w="1488" w:type="dxa"/>
          </w:tcPr>
          <w:p w14:paraId="18B56F3A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RTE</w:t>
            </w:r>
          </w:p>
        </w:tc>
        <w:tc>
          <w:tcPr>
            <w:tcW w:w="6876" w:type="dxa"/>
          </w:tcPr>
          <w:p w14:paraId="0378BDD8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Real Time Environment</w:t>
            </w:r>
          </w:p>
        </w:tc>
      </w:tr>
      <w:tr w:rsidR="00E94C6E" w:rsidRPr="00DF07A5" w14:paraId="0C0226FE" w14:textId="77777777" w:rsidTr="003A3F63">
        <w:trPr>
          <w:trHeight w:val="183"/>
        </w:trPr>
        <w:tc>
          <w:tcPr>
            <w:tcW w:w="1488" w:type="dxa"/>
          </w:tcPr>
          <w:p w14:paraId="0BADC49D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RTOS</w:t>
            </w:r>
          </w:p>
        </w:tc>
        <w:tc>
          <w:tcPr>
            <w:tcW w:w="6876" w:type="dxa"/>
          </w:tcPr>
          <w:p w14:paraId="245C825E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Real Time Operating System</w:t>
            </w:r>
          </w:p>
        </w:tc>
      </w:tr>
      <w:tr w:rsidR="00E94C6E" w:rsidRPr="00DF07A5" w14:paraId="36A02D6F" w14:textId="77777777" w:rsidTr="003A3F63">
        <w:trPr>
          <w:trHeight w:val="183"/>
        </w:trPr>
        <w:tc>
          <w:tcPr>
            <w:tcW w:w="1488" w:type="dxa"/>
          </w:tcPr>
          <w:p w14:paraId="499EA5C1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SFR</w:t>
            </w:r>
          </w:p>
        </w:tc>
        <w:tc>
          <w:tcPr>
            <w:tcW w:w="6876" w:type="dxa"/>
          </w:tcPr>
          <w:p w14:paraId="6649C1E4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Standard Function Recovery</w:t>
            </w:r>
          </w:p>
        </w:tc>
      </w:tr>
      <w:tr w:rsidR="00E94C6E" w:rsidRPr="00DF07A5" w14:paraId="4B59ABC6" w14:textId="77777777" w:rsidTr="003A3F63">
        <w:trPr>
          <w:trHeight w:val="183"/>
        </w:trPr>
        <w:tc>
          <w:tcPr>
            <w:tcW w:w="1488" w:type="dxa"/>
          </w:tcPr>
          <w:p w14:paraId="39FBBA7D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SODL</w:t>
            </w:r>
          </w:p>
        </w:tc>
        <w:tc>
          <w:tcPr>
            <w:tcW w:w="6876" w:type="dxa"/>
          </w:tcPr>
          <w:p w14:paraId="092E2BF9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Side Obstacle Detection Left</w:t>
            </w:r>
          </w:p>
        </w:tc>
      </w:tr>
      <w:tr w:rsidR="00E94C6E" w:rsidRPr="00DF07A5" w14:paraId="5A621A31" w14:textId="77777777" w:rsidTr="003A3F63">
        <w:trPr>
          <w:trHeight w:val="183"/>
        </w:trPr>
        <w:tc>
          <w:tcPr>
            <w:tcW w:w="1488" w:type="dxa"/>
          </w:tcPr>
          <w:p w14:paraId="4A1FAD3C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SPI</w:t>
            </w:r>
          </w:p>
        </w:tc>
        <w:tc>
          <w:tcPr>
            <w:tcW w:w="6876" w:type="dxa"/>
          </w:tcPr>
          <w:p w14:paraId="3C45BCA0" w14:textId="77777777" w:rsidR="00E94C6E" w:rsidRPr="00DF07A5" w:rsidRDefault="00E94C6E" w:rsidP="003A3F63">
            <w:pPr>
              <w:pStyle w:val="Para1"/>
              <w:ind w:left="0"/>
              <w:rPr>
                <w:color w:val="000000"/>
                <w:lang w:val="en-US"/>
              </w:rPr>
            </w:pPr>
            <w:r w:rsidRPr="00DF07A5">
              <w:rPr>
                <w:color w:val="000000"/>
                <w:lang w:val="en-US"/>
              </w:rPr>
              <w:t>Serial Peripheral Interface</w:t>
            </w:r>
          </w:p>
        </w:tc>
      </w:tr>
      <w:tr w:rsidR="00E94C6E" w:rsidRPr="00DF07A5" w14:paraId="31B1B3D0" w14:textId="77777777" w:rsidTr="003A3F63">
        <w:trPr>
          <w:trHeight w:val="183"/>
        </w:trPr>
        <w:tc>
          <w:tcPr>
            <w:tcW w:w="1488" w:type="dxa"/>
          </w:tcPr>
          <w:p w14:paraId="0093C25D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SRS</w:t>
            </w:r>
          </w:p>
        </w:tc>
        <w:tc>
          <w:tcPr>
            <w:tcW w:w="6876" w:type="dxa"/>
          </w:tcPr>
          <w:p w14:paraId="3F94273A" w14:textId="77777777" w:rsidR="00E94C6E" w:rsidRPr="00DF07A5" w:rsidRDefault="00E94C6E" w:rsidP="003A3F63">
            <w:pPr>
              <w:pStyle w:val="Para1"/>
              <w:ind w:left="0"/>
              <w:rPr>
                <w:color w:val="000000"/>
                <w:lang w:val="en-US"/>
              </w:rPr>
            </w:pPr>
            <w:r w:rsidRPr="00DF07A5">
              <w:rPr>
                <w:color w:val="000000"/>
                <w:lang w:val="en-US"/>
              </w:rPr>
              <w:t>Supplementary Restraint System</w:t>
            </w:r>
          </w:p>
        </w:tc>
      </w:tr>
      <w:tr w:rsidR="00E94C6E" w:rsidRPr="00DF07A5" w14:paraId="0B8B54C0" w14:textId="77777777" w:rsidTr="003A3F63">
        <w:trPr>
          <w:trHeight w:val="183"/>
        </w:trPr>
        <w:tc>
          <w:tcPr>
            <w:tcW w:w="1488" w:type="dxa"/>
          </w:tcPr>
          <w:p w14:paraId="094C0C68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TBC</w:t>
            </w:r>
          </w:p>
        </w:tc>
        <w:tc>
          <w:tcPr>
            <w:tcW w:w="6876" w:type="dxa"/>
          </w:tcPr>
          <w:p w14:paraId="45849D17" w14:textId="77777777" w:rsidR="00E94C6E" w:rsidRPr="00DF07A5" w:rsidRDefault="00E94C6E" w:rsidP="003A3F63">
            <w:pPr>
              <w:pStyle w:val="Para1"/>
              <w:ind w:left="0"/>
              <w:rPr>
                <w:color w:val="000000"/>
                <w:lang w:val="en-US"/>
              </w:rPr>
            </w:pPr>
            <w:r w:rsidRPr="00DF07A5">
              <w:rPr>
                <w:color w:val="000000"/>
                <w:lang w:val="en-US"/>
              </w:rPr>
              <w:t>To be confirmed</w:t>
            </w:r>
          </w:p>
        </w:tc>
      </w:tr>
      <w:tr w:rsidR="00E94C6E" w:rsidRPr="00DF07A5" w14:paraId="66E1146F" w14:textId="77777777" w:rsidTr="003A3F63">
        <w:trPr>
          <w:trHeight w:val="183"/>
        </w:trPr>
        <w:tc>
          <w:tcPr>
            <w:tcW w:w="1488" w:type="dxa"/>
          </w:tcPr>
          <w:p w14:paraId="7B3EF19C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TBD</w:t>
            </w:r>
          </w:p>
        </w:tc>
        <w:tc>
          <w:tcPr>
            <w:tcW w:w="6876" w:type="dxa"/>
          </w:tcPr>
          <w:p w14:paraId="38C7DFCA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To be defined</w:t>
            </w:r>
          </w:p>
        </w:tc>
      </w:tr>
      <w:tr w:rsidR="00E94C6E" w:rsidRPr="00DF07A5" w14:paraId="3D70C968" w14:textId="77777777" w:rsidTr="00C51A92">
        <w:trPr>
          <w:trHeight w:val="183"/>
        </w:trPr>
        <w:tc>
          <w:tcPr>
            <w:tcW w:w="1488" w:type="dxa"/>
          </w:tcPr>
          <w:p w14:paraId="63D9CE2C" w14:textId="77777777" w:rsidR="00E94C6E" w:rsidRPr="00DF07A5" w:rsidRDefault="00E94C6E" w:rsidP="00C51A92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TF</w:t>
            </w:r>
          </w:p>
        </w:tc>
        <w:tc>
          <w:tcPr>
            <w:tcW w:w="6876" w:type="dxa"/>
          </w:tcPr>
          <w:p w14:paraId="35C764BF" w14:textId="77777777" w:rsidR="00E94C6E" w:rsidRPr="00DF07A5" w:rsidRDefault="00E94C6E" w:rsidP="00C51A92">
            <w:pPr>
              <w:pStyle w:val="Para1"/>
              <w:ind w:left="0"/>
              <w:rPr>
                <w:color w:val="000000"/>
                <w:lang w:val="en-US"/>
              </w:rPr>
            </w:pPr>
            <w:r w:rsidRPr="00DF07A5">
              <w:rPr>
                <w:color w:val="000000"/>
                <w:lang w:val="en-US"/>
              </w:rPr>
              <w:t>Technical Function</w:t>
            </w:r>
          </w:p>
        </w:tc>
      </w:tr>
      <w:tr w:rsidR="00E94C6E" w:rsidRPr="00DF07A5" w14:paraId="60509364" w14:textId="77777777" w:rsidTr="003A3F63">
        <w:trPr>
          <w:trHeight w:val="183"/>
        </w:trPr>
        <w:tc>
          <w:tcPr>
            <w:tcW w:w="1488" w:type="dxa"/>
          </w:tcPr>
          <w:p w14:paraId="2AEB6257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TFLASH</w:t>
            </w:r>
          </w:p>
        </w:tc>
        <w:tc>
          <w:tcPr>
            <w:tcW w:w="6876" w:type="dxa"/>
          </w:tcPr>
          <w:p w14:paraId="232868FE" w14:textId="77777777" w:rsidR="00E94C6E" w:rsidRPr="00DF07A5" w:rsidRDefault="00E94C6E" w:rsidP="006C54BD">
            <w:pPr>
              <w:pStyle w:val="Para1"/>
              <w:ind w:left="0"/>
              <w:rPr>
                <w:color w:val="000000"/>
                <w:lang w:val="en-US"/>
              </w:rPr>
            </w:pPr>
            <w:r w:rsidRPr="00DF07A5">
              <w:rPr>
                <w:color w:val="000000"/>
                <w:lang w:val="en-US"/>
              </w:rPr>
              <w:t>Test FLASH of the Pictus MCU (“one time programmable” memory)</w:t>
            </w:r>
          </w:p>
        </w:tc>
      </w:tr>
      <w:tr w:rsidR="00E94C6E" w:rsidRPr="00DF07A5" w14:paraId="2495EB09" w14:textId="77777777" w:rsidTr="003A3F63">
        <w:trPr>
          <w:trHeight w:val="183"/>
        </w:trPr>
        <w:tc>
          <w:tcPr>
            <w:tcW w:w="1488" w:type="dxa"/>
          </w:tcPr>
          <w:p w14:paraId="0E33493C" w14:textId="77777777" w:rsidR="00E94C6E" w:rsidRPr="00DF07A5" w:rsidRDefault="00E94C6E" w:rsidP="00833178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W/D</w:t>
            </w:r>
          </w:p>
        </w:tc>
        <w:tc>
          <w:tcPr>
            <w:tcW w:w="6876" w:type="dxa"/>
          </w:tcPr>
          <w:p w14:paraId="608D3778" w14:textId="77777777" w:rsidR="00E94C6E" w:rsidRPr="00DF07A5" w:rsidRDefault="00E94C6E" w:rsidP="00833178">
            <w:pPr>
              <w:pStyle w:val="Para1"/>
              <w:ind w:left="0"/>
              <w:rPr>
                <w:color w:val="000000"/>
                <w:lang w:val="en-US"/>
              </w:rPr>
            </w:pPr>
            <w:r w:rsidRPr="00DF07A5">
              <w:rPr>
                <w:color w:val="000000"/>
                <w:lang w:val="en-US"/>
              </w:rPr>
              <w:t>Watchdog</w:t>
            </w:r>
          </w:p>
        </w:tc>
      </w:tr>
    </w:tbl>
    <w:p w14:paraId="26667616" w14:textId="77777777" w:rsidR="00961FB3" w:rsidRPr="00DF07A5" w:rsidRDefault="00961FB3" w:rsidP="00961FB3">
      <w:pPr>
        <w:rPr>
          <w:lang w:val="en-US"/>
        </w:rPr>
      </w:pPr>
    </w:p>
    <w:p w14:paraId="7C2AA47D" w14:textId="77777777" w:rsidR="001A3F72" w:rsidRPr="00DF07A5" w:rsidRDefault="00961FB3" w:rsidP="005861F3">
      <w:pPr>
        <w:pStyle w:val="Heading1"/>
        <w:rPr>
          <w:lang w:val="en-US"/>
        </w:rPr>
      </w:pPr>
      <w:r w:rsidRPr="00DF07A5">
        <w:rPr>
          <w:lang w:val="en-US"/>
        </w:rPr>
        <w:br w:type="page"/>
      </w:r>
      <w:bookmarkStart w:id="22" w:name="_Toc208201161"/>
      <w:r w:rsidR="00DE504E" w:rsidRPr="00DF07A5">
        <w:rPr>
          <w:lang w:val="en-US"/>
        </w:rPr>
        <w:lastRenderedPageBreak/>
        <w:t xml:space="preserve"> </w:t>
      </w:r>
      <w:bookmarkStart w:id="23" w:name="_Toc155874653"/>
      <w:bookmarkEnd w:id="22"/>
      <w:r w:rsidR="001A3F72" w:rsidRPr="00DF07A5">
        <w:rPr>
          <w:lang w:val="en-US"/>
        </w:rPr>
        <w:t>Description</w:t>
      </w:r>
      <w:bookmarkEnd w:id="23"/>
    </w:p>
    <w:p w14:paraId="1BCA0082" w14:textId="77777777" w:rsidR="00ED7FC7" w:rsidRPr="00DF07A5" w:rsidRDefault="00ED7FC7" w:rsidP="00ED7FC7">
      <w:pPr>
        <w:rPr>
          <w:lang w:val="en-US"/>
        </w:rPr>
      </w:pPr>
      <w:r w:rsidRPr="00DF07A5">
        <w:rPr>
          <w:lang w:val="en-US"/>
        </w:rPr>
        <w:t>The ATM component aims at scheduling all the auto test functions (platform and the project tests).</w:t>
      </w:r>
    </w:p>
    <w:p w14:paraId="2F8232D3" w14:textId="77777777" w:rsidR="00ED7FC7" w:rsidRPr="00DF07A5" w:rsidRDefault="00ED7FC7" w:rsidP="00ED7FC7">
      <w:pPr>
        <w:pStyle w:val="Para4"/>
        <w:ind w:left="0"/>
        <w:rPr>
          <w:lang w:val="en-US"/>
        </w:rPr>
      </w:pPr>
    </w:p>
    <w:p w14:paraId="30E499F3" w14:textId="77777777" w:rsidR="00ED7FC7" w:rsidRPr="00DF07A5" w:rsidRDefault="00ED7FC7" w:rsidP="00ED7FC7">
      <w:pPr>
        <w:pStyle w:val="Para4"/>
        <w:ind w:left="0"/>
        <w:rPr>
          <w:lang w:val="en-US"/>
        </w:rPr>
      </w:pPr>
      <w:r w:rsidRPr="00DF07A5">
        <w:rPr>
          <w:lang w:val="en-US"/>
        </w:rPr>
        <w:t xml:space="preserve">The figure below describes the connections between ATM and the rest of the SW application. </w:t>
      </w:r>
    </w:p>
    <w:p w14:paraId="1BF60045" w14:textId="6989F4A8" w:rsidR="00ED7FC7" w:rsidRPr="00DF07A5" w:rsidRDefault="00ED7FC7" w:rsidP="001B7DFF">
      <w:pPr>
        <w:pStyle w:val="Para4"/>
        <w:ind w:left="0"/>
        <w:rPr>
          <w:lang w:val="en-US"/>
        </w:rPr>
      </w:pPr>
      <w:r w:rsidRPr="00DF07A5">
        <w:rPr>
          <w:lang w:val="en-US"/>
        </w:rPr>
        <w:t>These connections can be grouped in different types:</w:t>
      </w:r>
    </w:p>
    <w:p w14:paraId="477520F2" w14:textId="58E99AFE" w:rsidR="00ED7FC7" w:rsidRPr="00DF07A5" w:rsidRDefault="00ED7FC7" w:rsidP="00ED7FC7">
      <w:pPr>
        <w:pStyle w:val="Para4"/>
        <w:numPr>
          <w:ilvl w:val="0"/>
          <w:numId w:val="23"/>
        </w:numPr>
        <w:rPr>
          <w:lang w:val="en-US"/>
        </w:rPr>
      </w:pPr>
      <w:r w:rsidRPr="00DF07A5">
        <w:rPr>
          <w:lang w:val="en-US"/>
        </w:rPr>
        <w:t xml:space="preserve">MMG and all concerned SW units: To execute of the auto-tests </w:t>
      </w:r>
    </w:p>
    <w:p w14:paraId="737DC17F" w14:textId="487DA7A7" w:rsidR="00ED7FC7" w:rsidRPr="00DF07A5" w:rsidRDefault="00ED7FC7" w:rsidP="00ED7FC7">
      <w:pPr>
        <w:pStyle w:val="Para4"/>
        <w:numPr>
          <w:ilvl w:val="0"/>
          <w:numId w:val="23"/>
        </w:numPr>
        <w:rPr>
          <w:lang w:val="en-US"/>
        </w:rPr>
      </w:pPr>
      <w:r w:rsidRPr="00DF07A5">
        <w:rPr>
          <w:lang w:val="en-US"/>
        </w:rPr>
        <w:t>ERH: To qualify / deskill AEC</w:t>
      </w:r>
      <w:r w:rsidR="00791527">
        <w:rPr>
          <w:lang w:val="en-US"/>
        </w:rPr>
        <w:t xml:space="preserve"> and DTC</w:t>
      </w:r>
    </w:p>
    <w:p w14:paraId="3A752052" w14:textId="77777777" w:rsidR="00ED7FC7" w:rsidRDefault="00ED7FC7" w:rsidP="00ED7FC7">
      <w:pPr>
        <w:pStyle w:val="Para4"/>
        <w:numPr>
          <w:ilvl w:val="0"/>
          <w:numId w:val="23"/>
        </w:numPr>
        <w:rPr>
          <w:lang w:val="en-US"/>
        </w:rPr>
      </w:pPr>
      <w:r w:rsidRPr="00DF07A5">
        <w:rPr>
          <w:lang w:val="en-US"/>
        </w:rPr>
        <w:t>Others: To provide status of auto-tests (on demand)</w:t>
      </w:r>
    </w:p>
    <w:p w14:paraId="4727756F" w14:textId="7188BA52" w:rsidR="003701DE" w:rsidRDefault="003701DE" w:rsidP="001A3F72">
      <w:pPr>
        <w:rPr>
          <w:lang w:val="en-US"/>
        </w:rPr>
      </w:pPr>
    </w:p>
    <w:p w14:paraId="2560D70C" w14:textId="74CDC4E3" w:rsidR="00F57B35" w:rsidRDefault="00F57B35" w:rsidP="001A3F72">
      <w:pPr>
        <w:rPr>
          <w:lang w:val="en-US"/>
        </w:rPr>
      </w:pPr>
    </w:p>
    <w:p w14:paraId="53F68510" w14:textId="0E29E38E" w:rsidR="005F2F8A" w:rsidRDefault="007317E9" w:rsidP="001A3F72">
      <w:pPr>
        <w:rPr>
          <w:lang w:val="en-US"/>
        </w:rPr>
      </w:pPr>
      <w:r>
        <w:rPr>
          <w:noProof/>
        </w:rPr>
        <w:drawing>
          <wp:inline distT="0" distB="0" distL="0" distR="0" wp14:anchorId="5FADC149" wp14:editId="68DDFB4C">
            <wp:extent cx="6120130" cy="3300095"/>
            <wp:effectExtent l="0" t="0" r="0" b="0"/>
            <wp:docPr id="229979287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979287" name="Picture 1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0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1A279" w14:textId="12063BC3" w:rsidR="005F2F8A" w:rsidRDefault="005F2F8A" w:rsidP="001A3F72">
      <w:pPr>
        <w:rPr>
          <w:lang w:val="en-US"/>
        </w:rPr>
      </w:pPr>
    </w:p>
    <w:p w14:paraId="6EE9892D" w14:textId="5211BBBE" w:rsidR="00563B02" w:rsidRDefault="005F2F8A" w:rsidP="0069124C">
      <w:pPr>
        <w:pStyle w:val="Para4"/>
        <w:ind w:left="708" w:firstLine="708"/>
        <w:jc w:val="center"/>
        <w:rPr>
          <w:lang w:val="en-US"/>
        </w:rPr>
      </w:pPr>
      <w:bookmarkStart w:id="24" w:name="_Toc457895804"/>
      <w:bookmarkStart w:id="25" w:name="_Toc24444244"/>
      <w:bookmarkStart w:id="26" w:name="_Toc112355441"/>
      <w:r w:rsidRPr="003E5019">
        <w:rPr>
          <w:bCs/>
          <w:lang w:val="en-US"/>
        </w:rPr>
        <w:t xml:space="preserve">Figure </w:t>
      </w:r>
      <w:r w:rsidRPr="003E5019">
        <w:rPr>
          <w:bCs/>
          <w:lang w:val="en-US"/>
        </w:rPr>
        <w:fldChar w:fldCharType="begin"/>
      </w:r>
      <w:r w:rsidRPr="003E5019">
        <w:rPr>
          <w:bCs/>
          <w:lang w:val="en-US"/>
        </w:rPr>
        <w:instrText xml:space="preserve"> SEQ Figure \* ARABIC </w:instrText>
      </w:r>
      <w:r w:rsidRPr="003E5019">
        <w:rPr>
          <w:bCs/>
          <w:lang w:val="en-US"/>
        </w:rPr>
        <w:fldChar w:fldCharType="separate"/>
      </w:r>
      <w:r w:rsidR="003D26E0">
        <w:rPr>
          <w:bCs/>
          <w:noProof/>
          <w:lang w:val="en-US"/>
        </w:rPr>
        <w:t>1</w:t>
      </w:r>
      <w:r w:rsidRPr="003E5019">
        <w:rPr>
          <w:bCs/>
          <w:lang w:val="en-US"/>
        </w:rPr>
        <w:fldChar w:fldCharType="end"/>
      </w:r>
      <w:r w:rsidRPr="003E5019">
        <w:rPr>
          <w:bCs/>
          <w:lang w:val="en-US"/>
        </w:rPr>
        <w:t xml:space="preserve"> </w:t>
      </w:r>
      <w:r w:rsidR="005C4725">
        <w:rPr>
          <w:bCs/>
          <w:lang w:val="en-US"/>
        </w:rPr>
        <w:t>ATM</w:t>
      </w:r>
      <w:r w:rsidRPr="003E5019">
        <w:rPr>
          <w:bCs/>
          <w:lang w:val="en-US"/>
        </w:rPr>
        <w:t xml:space="preserve"> - Static description</w:t>
      </w:r>
      <w:bookmarkEnd w:id="24"/>
      <w:bookmarkEnd w:id="25"/>
      <w:bookmarkEnd w:id="26"/>
    </w:p>
    <w:p w14:paraId="355B8D7C" w14:textId="77777777" w:rsidR="00EB7749" w:rsidRPr="00DF07A5" w:rsidRDefault="00EB7749" w:rsidP="001A3F72">
      <w:pPr>
        <w:rPr>
          <w:lang w:val="en-US"/>
        </w:rPr>
      </w:pPr>
    </w:p>
    <w:p w14:paraId="42E92FD6" w14:textId="77777777" w:rsidR="001A3F72" w:rsidRPr="00DF07A5" w:rsidRDefault="001A3F72" w:rsidP="001A3F72">
      <w:pPr>
        <w:pStyle w:val="Heading1"/>
        <w:rPr>
          <w:lang w:val="en-US"/>
        </w:rPr>
      </w:pPr>
      <w:bookmarkStart w:id="27" w:name="_Toc155874654"/>
      <w:r w:rsidRPr="00DF07A5">
        <w:rPr>
          <w:lang w:val="en-US"/>
        </w:rPr>
        <w:t>Technical functions</w:t>
      </w:r>
      <w:bookmarkEnd w:id="27"/>
    </w:p>
    <w:p w14:paraId="7C0E040A" w14:textId="77777777" w:rsidR="00C06087" w:rsidRPr="00DF07A5" w:rsidRDefault="00C06087" w:rsidP="00C06087">
      <w:pPr>
        <w:pStyle w:val="Para4"/>
        <w:ind w:left="0"/>
        <w:rPr>
          <w:lang w:val="en-US"/>
        </w:rPr>
      </w:pP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155"/>
        <w:gridCol w:w="2948"/>
        <w:gridCol w:w="2405"/>
        <w:gridCol w:w="1848"/>
      </w:tblGrid>
      <w:tr w:rsidR="00C06087" w:rsidRPr="00DF07A5" w14:paraId="14239547" w14:textId="77777777" w:rsidTr="00B27EB6">
        <w:trPr>
          <w:trHeight w:val="365"/>
          <w:jc w:val="center"/>
        </w:trPr>
        <w:tc>
          <w:tcPr>
            <w:tcW w:w="2155" w:type="dxa"/>
            <w:shd w:val="clear" w:color="auto" w:fill="C0C0C0"/>
          </w:tcPr>
          <w:p w14:paraId="40BDFD0D" w14:textId="77777777" w:rsidR="00C06087" w:rsidRPr="00DF07A5" w:rsidRDefault="00C06087" w:rsidP="00B27EB6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 w:rsidRPr="00DF07A5">
              <w:rPr>
                <w:b/>
                <w:sz w:val="16"/>
                <w:szCs w:val="16"/>
                <w:lang w:val="en-US"/>
              </w:rPr>
              <w:t>Requirements</w:t>
            </w:r>
          </w:p>
        </w:tc>
        <w:tc>
          <w:tcPr>
            <w:tcW w:w="2948" w:type="dxa"/>
            <w:shd w:val="clear" w:color="auto" w:fill="C0C0C0"/>
          </w:tcPr>
          <w:p w14:paraId="53A1BAA8" w14:textId="77777777" w:rsidR="00C06087" w:rsidRPr="00DF07A5" w:rsidRDefault="00C06087" w:rsidP="00B27EB6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 w:rsidRPr="00DF07A5">
              <w:rPr>
                <w:b/>
                <w:sz w:val="16"/>
                <w:szCs w:val="16"/>
                <w:lang w:val="en-US"/>
              </w:rPr>
              <w:t>Criteria</w:t>
            </w:r>
          </w:p>
        </w:tc>
        <w:tc>
          <w:tcPr>
            <w:tcW w:w="2405" w:type="dxa"/>
            <w:shd w:val="clear" w:color="auto" w:fill="C0C0C0"/>
          </w:tcPr>
          <w:p w14:paraId="7E829E30" w14:textId="309E32A6" w:rsidR="00C06087" w:rsidRPr="00DF07A5" w:rsidRDefault="001D56ED" w:rsidP="00B27EB6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Linked Runnable</w:t>
            </w:r>
          </w:p>
        </w:tc>
        <w:tc>
          <w:tcPr>
            <w:tcW w:w="1848" w:type="dxa"/>
            <w:shd w:val="clear" w:color="auto" w:fill="C0C0C0"/>
          </w:tcPr>
          <w:p w14:paraId="73FB8B80" w14:textId="77777777" w:rsidR="00C06087" w:rsidRPr="00DF07A5" w:rsidRDefault="00C06087" w:rsidP="00B27EB6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 w:rsidRPr="00DF07A5">
              <w:rPr>
                <w:b/>
                <w:sz w:val="16"/>
                <w:szCs w:val="16"/>
                <w:lang w:val="en-US"/>
              </w:rPr>
              <w:t>Source</w:t>
            </w:r>
          </w:p>
        </w:tc>
      </w:tr>
      <w:tr w:rsidR="00CF0C3E" w:rsidRPr="00DF07A5" w14:paraId="23969106" w14:textId="77777777" w:rsidTr="00B27EB6">
        <w:trPr>
          <w:jc w:val="center"/>
        </w:trPr>
        <w:tc>
          <w:tcPr>
            <w:tcW w:w="2155" w:type="dxa"/>
          </w:tcPr>
          <w:p w14:paraId="691CC9C2" w14:textId="3D148E87" w:rsidR="00CF0C3E" w:rsidRDefault="00AD324F" w:rsidP="00B27EB6">
            <w:pPr>
              <w:pStyle w:val="RequirementIdentifi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ARCH_SW_ATM_000</w:t>
            </w:r>
            <w:r w:rsidR="000A7FBC">
              <w:rPr>
                <w:sz w:val="16"/>
                <w:szCs w:val="16"/>
              </w:rPr>
              <w:t>1</w:t>
            </w:r>
          </w:p>
        </w:tc>
        <w:tc>
          <w:tcPr>
            <w:tcW w:w="2948" w:type="dxa"/>
          </w:tcPr>
          <w:p w14:paraId="1074F3CB" w14:textId="145D1C37" w:rsidR="00CF0C3E" w:rsidRPr="00DF07A5" w:rsidRDefault="00AD324F" w:rsidP="00B27EB6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All tests shall be initialized with status NOT_DECIDED</w:t>
            </w:r>
          </w:p>
        </w:tc>
        <w:tc>
          <w:tcPr>
            <w:tcW w:w="2405" w:type="dxa"/>
          </w:tcPr>
          <w:p w14:paraId="71B95DD4" w14:textId="02725C32" w:rsidR="00CF0C3E" w:rsidRPr="00DF07A5" w:rsidRDefault="00CF7743" w:rsidP="00B27EB6">
            <w:pPr>
              <w:jc w:val="left"/>
              <w:rPr>
                <w:sz w:val="16"/>
                <w:szCs w:val="16"/>
                <w:lang w:val="en-US"/>
              </w:rPr>
            </w:pPr>
            <w:r w:rsidRPr="00D941C9">
              <w:rPr>
                <w:sz w:val="16"/>
                <w:szCs w:val="16"/>
                <w:lang w:val="en-US"/>
              </w:rPr>
              <w:t>Atm_Init</w:t>
            </w:r>
            <w:r w:rsidRPr="00DF07A5">
              <w:rPr>
                <w:sz w:val="16"/>
                <w:szCs w:val="16"/>
                <w:lang w:val="en-US"/>
              </w:rPr>
              <w:t xml:space="preserve"> (</w:t>
            </w:r>
            <w:r>
              <w:rPr>
                <w:sz w:val="16"/>
                <w:szCs w:val="16"/>
                <w:lang w:val="en-US"/>
              </w:rPr>
              <w:t>)</w:t>
            </w:r>
          </w:p>
        </w:tc>
        <w:tc>
          <w:tcPr>
            <w:tcW w:w="1848" w:type="dxa"/>
          </w:tcPr>
          <w:p w14:paraId="1B7A74A9" w14:textId="0881EFFC" w:rsidR="00AD324F" w:rsidRDefault="00AD324F" w:rsidP="00AD324F">
            <w:pPr>
              <w:pStyle w:val="RequirementTraceability"/>
              <w:rPr>
                <w:sz w:val="16"/>
                <w:szCs w:val="16"/>
                <w:lang w:val="en-US"/>
              </w:rPr>
            </w:pPr>
            <w:r w:rsidRPr="00AD324F">
              <w:rPr>
                <w:sz w:val="16"/>
                <w:szCs w:val="16"/>
                <w:lang w:val="en-US"/>
              </w:rPr>
              <w:t>ALV_EXT_TF_H_344</w:t>
            </w:r>
            <w:r>
              <w:rPr>
                <w:sz w:val="16"/>
                <w:szCs w:val="16"/>
                <w:lang w:val="en-US"/>
              </w:rPr>
              <w:t xml:space="preserve">; </w:t>
            </w:r>
            <w:r w:rsidRPr="00AD324F">
              <w:rPr>
                <w:sz w:val="16"/>
                <w:szCs w:val="16"/>
                <w:lang w:val="en-US"/>
              </w:rPr>
              <w:t>ALV_EXT_TF_H_</w:t>
            </w:r>
            <w:r>
              <w:rPr>
                <w:sz w:val="16"/>
                <w:szCs w:val="16"/>
                <w:lang w:val="en-US"/>
              </w:rPr>
              <w:t>22</w:t>
            </w:r>
            <w:r w:rsidRPr="00AD324F">
              <w:rPr>
                <w:sz w:val="16"/>
                <w:szCs w:val="16"/>
                <w:lang w:val="en-US"/>
              </w:rPr>
              <w:t>44</w:t>
            </w:r>
            <w:r>
              <w:rPr>
                <w:sz w:val="16"/>
                <w:szCs w:val="16"/>
                <w:lang w:val="en-US"/>
              </w:rPr>
              <w:t xml:space="preserve">; </w:t>
            </w:r>
            <w:r w:rsidRPr="00AD324F">
              <w:rPr>
                <w:sz w:val="16"/>
                <w:szCs w:val="16"/>
                <w:lang w:val="en-US"/>
              </w:rPr>
              <w:t>ALV_EXT_TF_H_3</w:t>
            </w:r>
            <w:r>
              <w:rPr>
                <w:sz w:val="16"/>
                <w:szCs w:val="16"/>
                <w:lang w:val="en-US"/>
              </w:rPr>
              <w:t>8</w:t>
            </w:r>
            <w:r w:rsidRPr="00AD324F">
              <w:rPr>
                <w:sz w:val="16"/>
                <w:szCs w:val="16"/>
                <w:lang w:val="en-US"/>
              </w:rPr>
              <w:t>4</w:t>
            </w:r>
            <w:r>
              <w:rPr>
                <w:sz w:val="16"/>
                <w:szCs w:val="16"/>
                <w:lang w:val="en-US"/>
              </w:rPr>
              <w:t xml:space="preserve">; </w:t>
            </w:r>
            <w:r w:rsidRPr="00AD324F">
              <w:rPr>
                <w:sz w:val="16"/>
                <w:szCs w:val="16"/>
                <w:lang w:val="en-US"/>
              </w:rPr>
              <w:t>ALV_EXT_TF_H_</w:t>
            </w:r>
            <w:r>
              <w:rPr>
                <w:sz w:val="16"/>
                <w:szCs w:val="16"/>
                <w:lang w:val="en-US"/>
              </w:rPr>
              <w:t xml:space="preserve">422; </w:t>
            </w:r>
            <w:r w:rsidRPr="00AD324F">
              <w:rPr>
                <w:sz w:val="16"/>
                <w:szCs w:val="16"/>
                <w:lang w:val="en-US"/>
              </w:rPr>
              <w:t>ALV_EXT_TF_H_4</w:t>
            </w:r>
            <w:r>
              <w:rPr>
                <w:sz w:val="16"/>
                <w:szCs w:val="16"/>
                <w:lang w:val="en-US"/>
              </w:rPr>
              <w:t xml:space="preserve">66; </w:t>
            </w:r>
            <w:r w:rsidRPr="00AD324F">
              <w:rPr>
                <w:sz w:val="16"/>
                <w:szCs w:val="16"/>
                <w:lang w:val="en-US"/>
              </w:rPr>
              <w:t>ALV_EXT_TF_H_</w:t>
            </w:r>
            <w:r>
              <w:rPr>
                <w:sz w:val="16"/>
                <w:szCs w:val="16"/>
                <w:lang w:val="en-US"/>
              </w:rPr>
              <w:t xml:space="preserve">684; </w:t>
            </w:r>
            <w:r w:rsidRPr="00AD324F">
              <w:rPr>
                <w:sz w:val="16"/>
                <w:szCs w:val="16"/>
                <w:lang w:val="en-US"/>
              </w:rPr>
              <w:t>ALV_EXT_TF_H_</w:t>
            </w:r>
            <w:r>
              <w:rPr>
                <w:sz w:val="16"/>
                <w:szCs w:val="16"/>
                <w:lang w:val="en-US"/>
              </w:rPr>
              <w:t>7</w:t>
            </w:r>
            <w:r w:rsidRPr="00AD324F">
              <w:rPr>
                <w:sz w:val="16"/>
                <w:szCs w:val="16"/>
                <w:lang w:val="en-US"/>
              </w:rPr>
              <w:t>44</w:t>
            </w:r>
            <w:r>
              <w:rPr>
                <w:sz w:val="16"/>
                <w:szCs w:val="16"/>
                <w:lang w:val="en-US"/>
              </w:rPr>
              <w:t xml:space="preserve">; </w:t>
            </w:r>
          </w:p>
          <w:p w14:paraId="3B9011B8" w14:textId="13B8ED22" w:rsidR="00AD324F" w:rsidRDefault="00AD324F" w:rsidP="00AD324F">
            <w:pPr>
              <w:pStyle w:val="RequirementTraceability"/>
              <w:rPr>
                <w:sz w:val="16"/>
                <w:szCs w:val="16"/>
                <w:lang w:val="en-US"/>
              </w:rPr>
            </w:pPr>
            <w:r w:rsidRPr="00AD324F">
              <w:rPr>
                <w:sz w:val="16"/>
                <w:szCs w:val="16"/>
                <w:lang w:val="en-US"/>
              </w:rPr>
              <w:t>ALV_EXT_TF_H_</w:t>
            </w:r>
            <w:r>
              <w:rPr>
                <w:sz w:val="16"/>
                <w:szCs w:val="16"/>
                <w:lang w:val="en-US"/>
              </w:rPr>
              <w:t xml:space="preserve">748; </w:t>
            </w:r>
          </w:p>
          <w:p w14:paraId="2B0468BB" w14:textId="175B5240" w:rsidR="00AD324F" w:rsidRDefault="00AD324F" w:rsidP="00AD324F">
            <w:pPr>
              <w:pStyle w:val="RequirementTraceability"/>
              <w:rPr>
                <w:sz w:val="16"/>
                <w:szCs w:val="16"/>
                <w:lang w:val="en-US"/>
              </w:rPr>
            </w:pPr>
            <w:r w:rsidRPr="00AD324F">
              <w:rPr>
                <w:sz w:val="16"/>
                <w:szCs w:val="16"/>
                <w:lang w:val="en-US"/>
              </w:rPr>
              <w:t>ALV_EXT_TF_H_</w:t>
            </w:r>
            <w:r>
              <w:rPr>
                <w:sz w:val="16"/>
                <w:szCs w:val="16"/>
                <w:lang w:val="en-US"/>
              </w:rPr>
              <w:t xml:space="preserve">843; </w:t>
            </w:r>
          </w:p>
          <w:p w14:paraId="1255C4D1" w14:textId="1DE6F688" w:rsidR="00AD324F" w:rsidRDefault="00AD324F" w:rsidP="00AD324F">
            <w:pPr>
              <w:pStyle w:val="RequirementTraceability"/>
              <w:rPr>
                <w:sz w:val="16"/>
                <w:szCs w:val="16"/>
                <w:lang w:val="en-US"/>
              </w:rPr>
            </w:pPr>
            <w:r w:rsidRPr="00AD324F">
              <w:rPr>
                <w:sz w:val="16"/>
                <w:szCs w:val="16"/>
                <w:lang w:val="en-US"/>
              </w:rPr>
              <w:t>ALV_EXT_TF_H_</w:t>
            </w:r>
            <w:r>
              <w:rPr>
                <w:sz w:val="16"/>
                <w:szCs w:val="16"/>
                <w:lang w:val="en-US"/>
              </w:rPr>
              <w:t xml:space="preserve">906; </w:t>
            </w:r>
          </w:p>
          <w:p w14:paraId="1CA5D7F4" w14:textId="268D0804" w:rsidR="00AD324F" w:rsidRDefault="00AD324F" w:rsidP="00AD324F">
            <w:pPr>
              <w:pStyle w:val="RequirementTraceability"/>
              <w:rPr>
                <w:sz w:val="16"/>
                <w:szCs w:val="16"/>
                <w:lang w:val="en-US"/>
              </w:rPr>
            </w:pPr>
            <w:r w:rsidRPr="00AD324F">
              <w:rPr>
                <w:sz w:val="16"/>
                <w:szCs w:val="16"/>
                <w:lang w:val="en-US"/>
              </w:rPr>
              <w:t>ALV_EXT_TF_H_</w:t>
            </w:r>
            <w:r>
              <w:rPr>
                <w:sz w:val="16"/>
                <w:szCs w:val="16"/>
                <w:lang w:val="en-US"/>
              </w:rPr>
              <w:t xml:space="preserve">975; </w:t>
            </w:r>
            <w:r w:rsidRPr="00AD324F">
              <w:rPr>
                <w:sz w:val="16"/>
                <w:szCs w:val="16"/>
                <w:lang w:val="en-US"/>
              </w:rPr>
              <w:t>ALV_EXT_TF_H_</w:t>
            </w:r>
            <w:r>
              <w:rPr>
                <w:sz w:val="16"/>
                <w:szCs w:val="16"/>
                <w:lang w:val="en-US"/>
              </w:rPr>
              <w:t>1029;</w:t>
            </w:r>
          </w:p>
          <w:p w14:paraId="672454CD" w14:textId="12E167DB" w:rsidR="00AD324F" w:rsidRDefault="00AD324F" w:rsidP="00AD324F">
            <w:pPr>
              <w:pStyle w:val="RequirementTraceability"/>
              <w:rPr>
                <w:sz w:val="16"/>
                <w:szCs w:val="16"/>
                <w:lang w:val="en-US"/>
              </w:rPr>
            </w:pPr>
            <w:r w:rsidRPr="00AD324F">
              <w:rPr>
                <w:sz w:val="16"/>
                <w:szCs w:val="16"/>
                <w:lang w:val="en-US"/>
              </w:rPr>
              <w:t>ALV_EXT_TF_H_</w:t>
            </w:r>
            <w:r>
              <w:rPr>
                <w:sz w:val="16"/>
                <w:szCs w:val="16"/>
                <w:lang w:val="en-US"/>
              </w:rPr>
              <w:t>1126;</w:t>
            </w:r>
          </w:p>
          <w:p w14:paraId="6F5178DC" w14:textId="23BA832A" w:rsidR="00636B6A" w:rsidRDefault="00AD324F" w:rsidP="00636B6A">
            <w:pPr>
              <w:pStyle w:val="RequirementTraceability"/>
              <w:rPr>
                <w:sz w:val="16"/>
                <w:szCs w:val="16"/>
                <w:lang w:val="en-US"/>
              </w:rPr>
            </w:pPr>
            <w:r w:rsidRPr="00AD324F">
              <w:rPr>
                <w:sz w:val="16"/>
                <w:szCs w:val="16"/>
                <w:lang w:val="en-US"/>
              </w:rPr>
              <w:t>ALV_EXT_TF_H_</w:t>
            </w:r>
            <w:r>
              <w:rPr>
                <w:sz w:val="16"/>
                <w:szCs w:val="16"/>
                <w:lang w:val="en-US"/>
              </w:rPr>
              <w:t>1197;</w:t>
            </w:r>
          </w:p>
        </w:tc>
      </w:tr>
      <w:tr w:rsidR="00995BE1" w:rsidRPr="00E70644" w14:paraId="3ECEA756" w14:textId="77777777" w:rsidTr="00B27EB6">
        <w:trPr>
          <w:jc w:val="center"/>
        </w:trPr>
        <w:tc>
          <w:tcPr>
            <w:tcW w:w="2155" w:type="dxa"/>
          </w:tcPr>
          <w:p w14:paraId="2BBE9E64" w14:textId="746F02E6" w:rsidR="00995BE1" w:rsidRPr="00E70644" w:rsidRDefault="00995BE1" w:rsidP="00995BE1">
            <w:pPr>
              <w:pStyle w:val="RequirementIdentifier"/>
              <w:rPr>
                <w:b w:val="0"/>
                <w:sz w:val="16"/>
                <w:szCs w:val="16"/>
              </w:rPr>
            </w:pPr>
            <w:r w:rsidRPr="00E70644">
              <w:rPr>
                <w:b w:val="0"/>
                <w:sz w:val="16"/>
                <w:szCs w:val="16"/>
              </w:rPr>
              <w:t>ARCH_SW_ATM_000</w:t>
            </w:r>
            <w:r w:rsidR="000A7FBC" w:rsidRPr="00E70644">
              <w:rPr>
                <w:b w:val="0"/>
                <w:sz w:val="16"/>
                <w:szCs w:val="16"/>
              </w:rPr>
              <w:t>2</w:t>
            </w:r>
          </w:p>
        </w:tc>
        <w:tc>
          <w:tcPr>
            <w:tcW w:w="2948" w:type="dxa"/>
          </w:tcPr>
          <w:p w14:paraId="4ACF3EB7" w14:textId="4898075A" w:rsidR="00995BE1" w:rsidRDefault="00995BE1" w:rsidP="00995BE1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Each autotest shall return a result and report it to the rest of the application.</w:t>
            </w:r>
          </w:p>
        </w:tc>
        <w:tc>
          <w:tcPr>
            <w:tcW w:w="2405" w:type="dxa"/>
          </w:tcPr>
          <w:p w14:paraId="52D57235" w14:textId="77777777" w:rsidR="00995BE1" w:rsidRDefault="00CF7743" w:rsidP="00E70644">
            <w:pPr>
              <w:pStyle w:val="RequirementTraceability"/>
              <w:rPr>
                <w:sz w:val="16"/>
                <w:szCs w:val="16"/>
                <w:lang w:val="en-US"/>
              </w:rPr>
            </w:pPr>
            <w:r w:rsidRPr="0044567E">
              <w:rPr>
                <w:sz w:val="16"/>
                <w:szCs w:val="16"/>
                <w:lang w:val="en-US"/>
              </w:rPr>
              <w:t>ATM_runMainFunction ()</w:t>
            </w:r>
          </w:p>
          <w:p w14:paraId="0BA5CAE6" w14:textId="493F66D5" w:rsidR="00C34BDF" w:rsidRPr="00DF07A5" w:rsidRDefault="00C34BDF" w:rsidP="00E70644">
            <w:pPr>
              <w:pStyle w:val="RequirementTraceability"/>
              <w:rPr>
                <w:sz w:val="16"/>
                <w:szCs w:val="16"/>
                <w:lang w:val="en-US"/>
              </w:rPr>
            </w:pPr>
            <w:r w:rsidRPr="00C34BDF">
              <w:rPr>
                <w:sz w:val="16"/>
                <w:szCs w:val="16"/>
                <w:lang w:val="en-US"/>
              </w:rPr>
              <w:t>ATM_runGetTestResult</w:t>
            </w:r>
            <w:r w:rsidRPr="00DF07A5">
              <w:rPr>
                <w:sz w:val="16"/>
                <w:szCs w:val="16"/>
                <w:lang w:val="en-US"/>
              </w:rPr>
              <w:t xml:space="preserve"> (</w:t>
            </w:r>
            <w:r>
              <w:rPr>
                <w:sz w:val="16"/>
                <w:szCs w:val="16"/>
                <w:lang w:val="en-US"/>
              </w:rPr>
              <w:t>)</w:t>
            </w:r>
          </w:p>
        </w:tc>
        <w:tc>
          <w:tcPr>
            <w:tcW w:w="1848" w:type="dxa"/>
          </w:tcPr>
          <w:p w14:paraId="567E383C" w14:textId="77777777" w:rsidR="00995BE1" w:rsidRDefault="007E074E" w:rsidP="00E70644">
            <w:pPr>
              <w:pStyle w:val="RequirementTraceability"/>
              <w:rPr>
                <w:sz w:val="16"/>
                <w:szCs w:val="16"/>
                <w:lang w:val="en-US"/>
              </w:rPr>
            </w:pPr>
            <w:r w:rsidRPr="007E074E">
              <w:rPr>
                <w:sz w:val="16"/>
                <w:szCs w:val="16"/>
                <w:lang w:val="en-US"/>
              </w:rPr>
              <w:t>ALV_EXT_TF_H_</w:t>
            </w:r>
            <w:r>
              <w:rPr>
                <w:sz w:val="16"/>
                <w:szCs w:val="16"/>
                <w:lang w:val="en-US"/>
              </w:rPr>
              <w:t>2423</w:t>
            </w:r>
            <w:r w:rsidRPr="007E074E">
              <w:rPr>
                <w:sz w:val="16"/>
                <w:szCs w:val="16"/>
                <w:lang w:val="en-US"/>
              </w:rPr>
              <w:t>;</w:t>
            </w:r>
          </w:p>
          <w:p w14:paraId="0B1F262F" w14:textId="5B5F3696" w:rsidR="007E074E" w:rsidRDefault="007E074E" w:rsidP="00E70644">
            <w:pPr>
              <w:pStyle w:val="RequirementTraceability"/>
              <w:rPr>
                <w:sz w:val="16"/>
                <w:szCs w:val="16"/>
                <w:lang w:val="en-US"/>
              </w:rPr>
            </w:pPr>
            <w:r w:rsidRPr="00AD324F">
              <w:rPr>
                <w:sz w:val="16"/>
                <w:szCs w:val="16"/>
                <w:lang w:val="en-US"/>
              </w:rPr>
              <w:t>ALV_EXT_TF_H_</w:t>
            </w:r>
            <w:r>
              <w:rPr>
                <w:sz w:val="16"/>
                <w:szCs w:val="16"/>
                <w:lang w:val="en-US"/>
              </w:rPr>
              <w:t>2424;</w:t>
            </w:r>
          </w:p>
          <w:p w14:paraId="0AC998BD" w14:textId="252A2305" w:rsidR="0086476D" w:rsidRDefault="0086476D" w:rsidP="0086476D">
            <w:pPr>
              <w:pStyle w:val="RequirementTraceability"/>
              <w:rPr>
                <w:sz w:val="16"/>
                <w:szCs w:val="16"/>
                <w:lang w:val="en-US"/>
              </w:rPr>
            </w:pPr>
            <w:r w:rsidRPr="00AD324F">
              <w:rPr>
                <w:sz w:val="16"/>
                <w:szCs w:val="16"/>
                <w:lang w:val="en-US"/>
              </w:rPr>
              <w:t>ALV_EXT_TF_H_</w:t>
            </w:r>
            <w:r>
              <w:rPr>
                <w:sz w:val="16"/>
                <w:szCs w:val="16"/>
                <w:lang w:val="en-US"/>
              </w:rPr>
              <w:t>2433;</w:t>
            </w:r>
          </w:p>
          <w:p w14:paraId="6EBE04C3" w14:textId="0C1709BB" w:rsidR="0086476D" w:rsidRDefault="0086476D" w:rsidP="00E70644">
            <w:pPr>
              <w:pStyle w:val="RequirementTraceability"/>
              <w:rPr>
                <w:sz w:val="16"/>
                <w:szCs w:val="16"/>
                <w:lang w:val="en-US"/>
              </w:rPr>
            </w:pPr>
            <w:r w:rsidRPr="00AD324F">
              <w:rPr>
                <w:sz w:val="16"/>
                <w:szCs w:val="16"/>
                <w:lang w:val="en-US"/>
              </w:rPr>
              <w:t>ALV_EXT_TF_H_</w:t>
            </w:r>
            <w:r>
              <w:rPr>
                <w:sz w:val="16"/>
                <w:szCs w:val="16"/>
                <w:lang w:val="en-US"/>
              </w:rPr>
              <w:t>2436;</w:t>
            </w:r>
          </w:p>
          <w:p w14:paraId="48865EDF" w14:textId="59D8F762" w:rsidR="007E074E" w:rsidRDefault="007E074E" w:rsidP="007E074E">
            <w:pPr>
              <w:pStyle w:val="RequirementTraceability"/>
              <w:rPr>
                <w:sz w:val="16"/>
                <w:szCs w:val="16"/>
                <w:lang w:val="en-US"/>
              </w:rPr>
            </w:pPr>
            <w:r w:rsidRPr="00AD324F">
              <w:rPr>
                <w:sz w:val="16"/>
                <w:szCs w:val="16"/>
                <w:lang w:val="en-US"/>
              </w:rPr>
              <w:t>ALV_EXT_TF_H_</w:t>
            </w:r>
            <w:r>
              <w:rPr>
                <w:sz w:val="16"/>
                <w:szCs w:val="16"/>
                <w:lang w:val="en-US"/>
              </w:rPr>
              <w:t>2380;</w:t>
            </w:r>
          </w:p>
          <w:p w14:paraId="103FF129" w14:textId="17082A26" w:rsidR="007E074E" w:rsidRDefault="007E074E" w:rsidP="007E074E">
            <w:pPr>
              <w:pStyle w:val="RequirementTraceability"/>
              <w:rPr>
                <w:sz w:val="16"/>
                <w:szCs w:val="16"/>
                <w:lang w:val="en-US"/>
              </w:rPr>
            </w:pPr>
            <w:r w:rsidRPr="00AD324F">
              <w:rPr>
                <w:sz w:val="16"/>
                <w:szCs w:val="16"/>
                <w:lang w:val="en-US"/>
              </w:rPr>
              <w:t>ALV_EXT_TF_H_</w:t>
            </w:r>
            <w:r>
              <w:rPr>
                <w:sz w:val="16"/>
                <w:szCs w:val="16"/>
                <w:lang w:val="en-US"/>
              </w:rPr>
              <w:t>2389;</w:t>
            </w:r>
          </w:p>
          <w:p w14:paraId="1F8B172F" w14:textId="6ADCF5A4" w:rsidR="007E074E" w:rsidRDefault="007E074E" w:rsidP="007E074E">
            <w:pPr>
              <w:pStyle w:val="RequirementTraceability"/>
              <w:rPr>
                <w:sz w:val="16"/>
                <w:szCs w:val="16"/>
                <w:lang w:val="en-US"/>
              </w:rPr>
            </w:pPr>
            <w:r w:rsidRPr="00AD324F">
              <w:rPr>
                <w:sz w:val="16"/>
                <w:szCs w:val="16"/>
                <w:lang w:val="en-US"/>
              </w:rPr>
              <w:lastRenderedPageBreak/>
              <w:t>ALV_EXT_TF_H_</w:t>
            </w:r>
            <w:r>
              <w:rPr>
                <w:sz w:val="16"/>
                <w:szCs w:val="16"/>
                <w:lang w:val="en-US"/>
              </w:rPr>
              <w:t>2426;</w:t>
            </w:r>
          </w:p>
          <w:p w14:paraId="5C546D2E" w14:textId="1BD01645" w:rsidR="0086476D" w:rsidRDefault="0086476D" w:rsidP="0086476D">
            <w:pPr>
              <w:pStyle w:val="RequirementTraceability"/>
              <w:rPr>
                <w:sz w:val="16"/>
                <w:szCs w:val="16"/>
                <w:lang w:val="en-US"/>
              </w:rPr>
            </w:pPr>
            <w:r w:rsidRPr="00AD324F">
              <w:rPr>
                <w:sz w:val="16"/>
                <w:szCs w:val="16"/>
                <w:lang w:val="en-US"/>
              </w:rPr>
              <w:t>ALV_EXT_TF_H_</w:t>
            </w:r>
            <w:r>
              <w:rPr>
                <w:sz w:val="16"/>
                <w:szCs w:val="16"/>
                <w:lang w:val="en-US"/>
              </w:rPr>
              <w:t>2434;</w:t>
            </w:r>
          </w:p>
          <w:p w14:paraId="39C882F3" w14:textId="233AEFE9" w:rsidR="0086476D" w:rsidRDefault="0086476D" w:rsidP="007E074E">
            <w:pPr>
              <w:pStyle w:val="RequirementTraceability"/>
              <w:rPr>
                <w:sz w:val="16"/>
                <w:szCs w:val="16"/>
                <w:lang w:val="en-US"/>
              </w:rPr>
            </w:pPr>
            <w:r w:rsidRPr="00AD324F">
              <w:rPr>
                <w:sz w:val="16"/>
                <w:szCs w:val="16"/>
                <w:lang w:val="en-US"/>
              </w:rPr>
              <w:t>ALV_EXT_TF_H_</w:t>
            </w:r>
            <w:r>
              <w:rPr>
                <w:sz w:val="16"/>
                <w:szCs w:val="16"/>
                <w:lang w:val="en-US"/>
              </w:rPr>
              <w:t>2435;</w:t>
            </w:r>
          </w:p>
          <w:p w14:paraId="5409EFD5" w14:textId="2712849A" w:rsidR="007E074E" w:rsidRDefault="007E074E" w:rsidP="007E074E">
            <w:pPr>
              <w:pStyle w:val="RequirementTraceability"/>
              <w:rPr>
                <w:sz w:val="16"/>
                <w:szCs w:val="16"/>
                <w:lang w:val="en-US"/>
              </w:rPr>
            </w:pPr>
            <w:r w:rsidRPr="00AD324F">
              <w:rPr>
                <w:sz w:val="16"/>
                <w:szCs w:val="16"/>
                <w:lang w:val="en-US"/>
              </w:rPr>
              <w:t>ALV_EXT_TF_H_</w:t>
            </w:r>
            <w:r>
              <w:rPr>
                <w:sz w:val="16"/>
                <w:szCs w:val="16"/>
                <w:lang w:val="en-US"/>
              </w:rPr>
              <w:t>2427;</w:t>
            </w:r>
          </w:p>
          <w:p w14:paraId="2177CCCA" w14:textId="08229A28" w:rsidR="0086476D" w:rsidRDefault="0086476D" w:rsidP="0086476D">
            <w:pPr>
              <w:pStyle w:val="RequirementTraceability"/>
              <w:rPr>
                <w:sz w:val="16"/>
                <w:szCs w:val="16"/>
                <w:lang w:val="en-US"/>
              </w:rPr>
            </w:pPr>
            <w:r w:rsidRPr="00AD324F">
              <w:rPr>
                <w:sz w:val="16"/>
                <w:szCs w:val="16"/>
                <w:lang w:val="en-US"/>
              </w:rPr>
              <w:t>ALV_EXT_TF_H_</w:t>
            </w:r>
            <w:r>
              <w:rPr>
                <w:sz w:val="16"/>
                <w:szCs w:val="16"/>
                <w:lang w:val="en-US"/>
              </w:rPr>
              <w:t>2432;</w:t>
            </w:r>
          </w:p>
          <w:p w14:paraId="3280989E" w14:textId="06DD286A" w:rsidR="0086476D" w:rsidRDefault="0086476D" w:rsidP="0086476D">
            <w:pPr>
              <w:pStyle w:val="RequirementTraceability"/>
              <w:rPr>
                <w:sz w:val="16"/>
                <w:szCs w:val="16"/>
                <w:lang w:val="en-US"/>
              </w:rPr>
            </w:pPr>
            <w:r w:rsidRPr="00AD324F">
              <w:rPr>
                <w:sz w:val="16"/>
                <w:szCs w:val="16"/>
                <w:lang w:val="en-US"/>
              </w:rPr>
              <w:t>ALV_EXT_TF_H_</w:t>
            </w:r>
            <w:r>
              <w:rPr>
                <w:sz w:val="16"/>
                <w:szCs w:val="16"/>
                <w:lang w:val="en-US"/>
              </w:rPr>
              <w:t>2431;</w:t>
            </w:r>
          </w:p>
          <w:p w14:paraId="6D643176" w14:textId="65AED264" w:rsidR="0086476D" w:rsidRDefault="0086476D" w:rsidP="0086476D">
            <w:pPr>
              <w:pStyle w:val="RequirementTraceability"/>
              <w:rPr>
                <w:sz w:val="16"/>
                <w:szCs w:val="16"/>
                <w:lang w:val="en-US"/>
              </w:rPr>
            </w:pPr>
            <w:r w:rsidRPr="00AD324F">
              <w:rPr>
                <w:sz w:val="16"/>
                <w:szCs w:val="16"/>
                <w:lang w:val="en-US"/>
              </w:rPr>
              <w:t>ALV_EXT_TF_H_</w:t>
            </w:r>
            <w:r>
              <w:rPr>
                <w:sz w:val="16"/>
                <w:szCs w:val="16"/>
                <w:lang w:val="en-US"/>
              </w:rPr>
              <w:t>2430;</w:t>
            </w:r>
          </w:p>
          <w:p w14:paraId="7ECA3AFD" w14:textId="3E7C7C74" w:rsidR="0086476D" w:rsidRDefault="0086476D" w:rsidP="0086476D">
            <w:pPr>
              <w:pStyle w:val="RequirementTraceability"/>
              <w:rPr>
                <w:sz w:val="16"/>
                <w:szCs w:val="16"/>
                <w:lang w:val="en-US"/>
              </w:rPr>
            </w:pPr>
            <w:r w:rsidRPr="00AD324F">
              <w:rPr>
                <w:sz w:val="16"/>
                <w:szCs w:val="16"/>
                <w:lang w:val="en-US"/>
              </w:rPr>
              <w:t>ALV_EXT_TF_H_</w:t>
            </w:r>
            <w:r>
              <w:rPr>
                <w:sz w:val="16"/>
                <w:szCs w:val="16"/>
                <w:lang w:val="en-US"/>
              </w:rPr>
              <w:t>2347;</w:t>
            </w:r>
          </w:p>
          <w:p w14:paraId="48BF3985" w14:textId="38FDFC81" w:rsidR="0086476D" w:rsidRDefault="0086476D" w:rsidP="0086476D">
            <w:pPr>
              <w:pStyle w:val="RequirementTraceability"/>
              <w:rPr>
                <w:sz w:val="16"/>
                <w:szCs w:val="16"/>
                <w:lang w:val="en-US"/>
              </w:rPr>
            </w:pPr>
            <w:r w:rsidRPr="00AD324F">
              <w:rPr>
                <w:sz w:val="16"/>
                <w:szCs w:val="16"/>
                <w:lang w:val="en-US"/>
              </w:rPr>
              <w:t>ALV_EXT_TF_H_</w:t>
            </w:r>
            <w:r>
              <w:rPr>
                <w:sz w:val="16"/>
                <w:szCs w:val="16"/>
                <w:lang w:val="en-US"/>
              </w:rPr>
              <w:t>2348;</w:t>
            </w:r>
          </w:p>
          <w:p w14:paraId="02CCBA8E" w14:textId="60558935" w:rsidR="0086476D" w:rsidRDefault="0086476D" w:rsidP="0086476D">
            <w:pPr>
              <w:pStyle w:val="RequirementTraceability"/>
              <w:rPr>
                <w:sz w:val="16"/>
                <w:szCs w:val="16"/>
                <w:lang w:val="en-US"/>
              </w:rPr>
            </w:pPr>
            <w:r w:rsidRPr="00AD324F">
              <w:rPr>
                <w:sz w:val="16"/>
                <w:szCs w:val="16"/>
                <w:lang w:val="en-US"/>
              </w:rPr>
              <w:t>ALV_EXT_TF_H_</w:t>
            </w:r>
            <w:r>
              <w:rPr>
                <w:sz w:val="16"/>
                <w:szCs w:val="16"/>
                <w:lang w:val="en-US"/>
              </w:rPr>
              <w:t>2330;</w:t>
            </w:r>
          </w:p>
          <w:p w14:paraId="4C7D9DE1" w14:textId="525E7616" w:rsidR="0086476D" w:rsidRDefault="0086476D" w:rsidP="0086476D">
            <w:pPr>
              <w:pStyle w:val="RequirementTraceability"/>
              <w:rPr>
                <w:sz w:val="16"/>
                <w:szCs w:val="16"/>
                <w:lang w:val="en-US"/>
              </w:rPr>
            </w:pPr>
            <w:r w:rsidRPr="00AD324F">
              <w:rPr>
                <w:sz w:val="16"/>
                <w:szCs w:val="16"/>
                <w:lang w:val="en-US"/>
              </w:rPr>
              <w:t>ALV_EXT_TF_H_</w:t>
            </w:r>
            <w:r>
              <w:rPr>
                <w:sz w:val="16"/>
                <w:szCs w:val="16"/>
                <w:lang w:val="en-US"/>
              </w:rPr>
              <w:t>2334;</w:t>
            </w:r>
          </w:p>
          <w:p w14:paraId="0CE51871" w14:textId="1D1C12C8" w:rsidR="0086476D" w:rsidRDefault="0086476D" w:rsidP="0086476D">
            <w:pPr>
              <w:pStyle w:val="RequirementTraceability"/>
              <w:rPr>
                <w:sz w:val="16"/>
                <w:szCs w:val="16"/>
                <w:lang w:val="en-US"/>
              </w:rPr>
            </w:pPr>
            <w:r w:rsidRPr="00AD324F">
              <w:rPr>
                <w:sz w:val="16"/>
                <w:szCs w:val="16"/>
                <w:lang w:val="en-US"/>
              </w:rPr>
              <w:t>ALV_EXT_TF_H_</w:t>
            </w:r>
            <w:r>
              <w:rPr>
                <w:sz w:val="16"/>
                <w:szCs w:val="16"/>
                <w:lang w:val="en-US"/>
              </w:rPr>
              <w:t>2338;</w:t>
            </w:r>
          </w:p>
          <w:p w14:paraId="59094AA9" w14:textId="0A3E58AC" w:rsidR="0086476D" w:rsidRDefault="0086476D" w:rsidP="0086476D">
            <w:pPr>
              <w:pStyle w:val="RequirementTraceability"/>
              <w:rPr>
                <w:sz w:val="16"/>
                <w:szCs w:val="16"/>
                <w:lang w:val="en-US"/>
              </w:rPr>
            </w:pPr>
            <w:r w:rsidRPr="00AD324F">
              <w:rPr>
                <w:sz w:val="16"/>
                <w:szCs w:val="16"/>
                <w:lang w:val="en-US"/>
              </w:rPr>
              <w:t>ALV_EXT_TF_H_</w:t>
            </w:r>
            <w:r>
              <w:rPr>
                <w:sz w:val="16"/>
                <w:szCs w:val="16"/>
                <w:lang w:val="en-US"/>
              </w:rPr>
              <w:t>2342;</w:t>
            </w:r>
          </w:p>
          <w:p w14:paraId="0C75E250" w14:textId="39C95F6C" w:rsidR="0086476D" w:rsidRDefault="0086476D" w:rsidP="007E074E">
            <w:pPr>
              <w:pStyle w:val="RequirementTraceability"/>
              <w:rPr>
                <w:sz w:val="16"/>
                <w:szCs w:val="16"/>
                <w:lang w:val="en-US"/>
              </w:rPr>
            </w:pPr>
            <w:r w:rsidRPr="00AD324F">
              <w:rPr>
                <w:sz w:val="16"/>
                <w:szCs w:val="16"/>
                <w:lang w:val="en-US"/>
              </w:rPr>
              <w:t>ALV_EXT_TF_H_</w:t>
            </w:r>
            <w:r>
              <w:rPr>
                <w:sz w:val="16"/>
                <w:szCs w:val="16"/>
                <w:lang w:val="en-US"/>
              </w:rPr>
              <w:t>2346;</w:t>
            </w:r>
          </w:p>
          <w:p w14:paraId="25BCD090" w14:textId="77777777" w:rsidR="007E074E" w:rsidRDefault="007E074E" w:rsidP="007E074E">
            <w:pPr>
              <w:pStyle w:val="RequirementTraceability"/>
              <w:rPr>
                <w:sz w:val="16"/>
                <w:szCs w:val="16"/>
                <w:lang w:val="en-US"/>
              </w:rPr>
            </w:pPr>
            <w:r w:rsidRPr="00AD324F">
              <w:rPr>
                <w:sz w:val="16"/>
                <w:szCs w:val="16"/>
                <w:lang w:val="en-US"/>
              </w:rPr>
              <w:t>ALV_EXT_TF_H_</w:t>
            </w:r>
            <w:r>
              <w:rPr>
                <w:sz w:val="16"/>
                <w:szCs w:val="16"/>
                <w:lang w:val="en-US"/>
              </w:rPr>
              <w:t>2394;</w:t>
            </w:r>
          </w:p>
          <w:p w14:paraId="3FACBA54" w14:textId="22B827AB" w:rsidR="007E074E" w:rsidRDefault="007E074E" w:rsidP="007E074E">
            <w:pPr>
              <w:pStyle w:val="RequirementTraceability"/>
              <w:rPr>
                <w:sz w:val="16"/>
                <w:szCs w:val="16"/>
                <w:lang w:val="en-US"/>
              </w:rPr>
            </w:pPr>
            <w:r w:rsidRPr="00AD324F">
              <w:rPr>
                <w:sz w:val="16"/>
                <w:szCs w:val="16"/>
                <w:lang w:val="en-US"/>
              </w:rPr>
              <w:t>ALV_EXT_TF_H_</w:t>
            </w:r>
            <w:r>
              <w:rPr>
                <w:sz w:val="16"/>
                <w:szCs w:val="16"/>
                <w:lang w:val="en-US"/>
              </w:rPr>
              <w:t>2395;</w:t>
            </w:r>
          </w:p>
          <w:p w14:paraId="1EEBB84C" w14:textId="6510EC2A" w:rsidR="007E074E" w:rsidRDefault="007E074E" w:rsidP="00E70644">
            <w:pPr>
              <w:pStyle w:val="RequirementTraceability"/>
              <w:rPr>
                <w:sz w:val="16"/>
                <w:szCs w:val="16"/>
                <w:lang w:val="en-US"/>
              </w:rPr>
            </w:pPr>
            <w:r w:rsidRPr="00AD324F">
              <w:rPr>
                <w:sz w:val="16"/>
                <w:szCs w:val="16"/>
                <w:lang w:val="en-US"/>
              </w:rPr>
              <w:t>ALV_EXT_TF_H_</w:t>
            </w:r>
            <w:r>
              <w:rPr>
                <w:sz w:val="16"/>
                <w:szCs w:val="16"/>
                <w:lang w:val="en-US"/>
              </w:rPr>
              <w:t>2409;</w:t>
            </w:r>
          </w:p>
          <w:p w14:paraId="0FE6656D" w14:textId="77777777" w:rsidR="007E074E" w:rsidRDefault="007E074E" w:rsidP="00E70644">
            <w:pPr>
              <w:pStyle w:val="RequirementTraceability"/>
              <w:rPr>
                <w:sz w:val="16"/>
                <w:szCs w:val="16"/>
                <w:lang w:val="en-US"/>
              </w:rPr>
            </w:pPr>
            <w:r w:rsidRPr="00AD324F">
              <w:rPr>
                <w:sz w:val="16"/>
                <w:szCs w:val="16"/>
                <w:lang w:val="en-US"/>
              </w:rPr>
              <w:t>ALV_EXT_TF_H_</w:t>
            </w:r>
            <w:r>
              <w:rPr>
                <w:sz w:val="16"/>
                <w:szCs w:val="16"/>
                <w:lang w:val="en-US"/>
              </w:rPr>
              <w:t>2310;</w:t>
            </w:r>
          </w:p>
          <w:p w14:paraId="3B73D4FE" w14:textId="77777777" w:rsidR="0072119F" w:rsidRDefault="0072119F" w:rsidP="00E70644">
            <w:pPr>
              <w:pStyle w:val="RequirementTraceability"/>
              <w:rPr>
                <w:sz w:val="16"/>
                <w:szCs w:val="16"/>
                <w:lang w:val="en-US"/>
              </w:rPr>
            </w:pPr>
            <w:r w:rsidRPr="00AD324F">
              <w:rPr>
                <w:sz w:val="16"/>
                <w:szCs w:val="16"/>
                <w:lang w:val="en-US"/>
              </w:rPr>
              <w:t>ALV_EXT_TF_H_</w:t>
            </w:r>
            <w:r>
              <w:rPr>
                <w:sz w:val="16"/>
                <w:szCs w:val="16"/>
                <w:lang w:val="en-US"/>
              </w:rPr>
              <w:t>2348;</w:t>
            </w:r>
          </w:p>
          <w:p w14:paraId="16FB4A05" w14:textId="77777777" w:rsidR="0072119F" w:rsidRDefault="0072119F" w:rsidP="00E70644">
            <w:pPr>
              <w:pStyle w:val="RequirementTraceability"/>
              <w:rPr>
                <w:sz w:val="16"/>
                <w:szCs w:val="16"/>
                <w:lang w:val="en-US"/>
              </w:rPr>
            </w:pPr>
            <w:r w:rsidRPr="00AD324F">
              <w:rPr>
                <w:sz w:val="16"/>
                <w:szCs w:val="16"/>
                <w:lang w:val="en-US"/>
              </w:rPr>
              <w:t>ALV_EXT_TF_H_</w:t>
            </w:r>
            <w:r>
              <w:rPr>
                <w:sz w:val="16"/>
                <w:szCs w:val="16"/>
                <w:lang w:val="en-US"/>
              </w:rPr>
              <w:t>2268;</w:t>
            </w:r>
          </w:p>
          <w:p w14:paraId="0372B15B" w14:textId="77777777" w:rsidR="0072119F" w:rsidRDefault="0072119F" w:rsidP="00E70644">
            <w:pPr>
              <w:pStyle w:val="RequirementTraceability"/>
              <w:rPr>
                <w:sz w:val="16"/>
                <w:szCs w:val="16"/>
                <w:lang w:val="en-US"/>
              </w:rPr>
            </w:pPr>
            <w:r w:rsidRPr="00AD324F">
              <w:rPr>
                <w:sz w:val="16"/>
                <w:szCs w:val="16"/>
                <w:lang w:val="en-US"/>
              </w:rPr>
              <w:t>ALV_EXT_TF_H_</w:t>
            </w:r>
            <w:r>
              <w:rPr>
                <w:sz w:val="16"/>
                <w:szCs w:val="16"/>
                <w:lang w:val="en-US"/>
              </w:rPr>
              <w:t>2272;</w:t>
            </w:r>
          </w:p>
          <w:p w14:paraId="261F293A" w14:textId="77777777" w:rsidR="0072119F" w:rsidRDefault="0072119F" w:rsidP="00E70644">
            <w:pPr>
              <w:pStyle w:val="RequirementTraceability"/>
              <w:rPr>
                <w:sz w:val="16"/>
                <w:szCs w:val="16"/>
                <w:lang w:val="en-US"/>
              </w:rPr>
            </w:pPr>
            <w:r w:rsidRPr="00AD324F">
              <w:rPr>
                <w:sz w:val="16"/>
                <w:szCs w:val="16"/>
                <w:lang w:val="en-US"/>
              </w:rPr>
              <w:t>ALV_EXT_TF_H_</w:t>
            </w:r>
            <w:r>
              <w:rPr>
                <w:sz w:val="16"/>
                <w:szCs w:val="16"/>
                <w:lang w:val="en-US"/>
              </w:rPr>
              <w:t>2276;</w:t>
            </w:r>
          </w:p>
          <w:p w14:paraId="5999FDAD" w14:textId="77777777" w:rsidR="0072119F" w:rsidRDefault="0072119F" w:rsidP="00E70644">
            <w:pPr>
              <w:pStyle w:val="RequirementTraceability"/>
              <w:rPr>
                <w:sz w:val="16"/>
                <w:szCs w:val="16"/>
                <w:lang w:val="en-US"/>
              </w:rPr>
            </w:pPr>
            <w:r w:rsidRPr="00AD324F">
              <w:rPr>
                <w:sz w:val="16"/>
                <w:szCs w:val="16"/>
                <w:lang w:val="en-US"/>
              </w:rPr>
              <w:t>ALV_EXT_TF_H_</w:t>
            </w:r>
            <w:r>
              <w:rPr>
                <w:sz w:val="16"/>
                <w:szCs w:val="16"/>
                <w:lang w:val="en-US"/>
              </w:rPr>
              <w:t>2286;</w:t>
            </w:r>
          </w:p>
          <w:p w14:paraId="726599EA" w14:textId="0E1428C4" w:rsidR="001B480A" w:rsidRPr="00AD324F" w:rsidRDefault="0072119F" w:rsidP="00E70644">
            <w:pPr>
              <w:pStyle w:val="RequirementTraceability"/>
              <w:rPr>
                <w:sz w:val="16"/>
                <w:szCs w:val="16"/>
                <w:lang w:val="en-US"/>
              </w:rPr>
            </w:pPr>
            <w:r w:rsidRPr="00AD324F">
              <w:rPr>
                <w:sz w:val="16"/>
                <w:szCs w:val="16"/>
                <w:lang w:val="en-US"/>
              </w:rPr>
              <w:t>ALV_EXT_TF_H_</w:t>
            </w:r>
            <w:r>
              <w:rPr>
                <w:sz w:val="16"/>
                <w:szCs w:val="16"/>
                <w:lang w:val="en-US"/>
              </w:rPr>
              <w:t>2414;</w:t>
            </w:r>
          </w:p>
        </w:tc>
      </w:tr>
      <w:tr w:rsidR="00455FF1" w:rsidRPr="00E70644" w14:paraId="113CD1B5" w14:textId="77777777" w:rsidTr="00B27EB6">
        <w:trPr>
          <w:jc w:val="center"/>
        </w:trPr>
        <w:tc>
          <w:tcPr>
            <w:tcW w:w="2155" w:type="dxa"/>
          </w:tcPr>
          <w:p w14:paraId="2E5DFD5B" w14:textId="14C99930" w:rsidR="00455FF1" w:rsidRPr="00E70644" w:rsidRDefault="004616AF" w:rsidP="00995BE1">
            <w:pPr>
              <w:pStyle w:val="RequirementIdentifier"/>
              <w:rPr>
                <w:b w:val="0"/>
                <w:sz w:val="16"/>
                <w:szCs w:val="16"/>
              </w:rPr>
            </w:pPr>
            <w:r w:rsidRPr="00E70644">
              <w:rPr>
                <w:b w:val="0"/>
                <w:sz w:val="16"/>
                <w:szCs w:val="16"/>
              </w:rPr>
              <w:lastRenderedPageBreak/>
              <w:t>ARCH_SW_ATM_000</w:t>
            </w:r>
            <w:r>
              <w:rPr>
                <w:b w:val="0"/>
                <w:sz w:val="16"/>
                <w:szCs w:val="16"/>
              </w:rPr>
              <w:t>3</w:t>
            </w:r>
          </w:p>
        </w:tc>
        <w:tc>
          <w:tcPr>
            <w:tcW w:w="2948" w:type="dxa"/>
          </w:tcPr>
          <w:p w14:paraId="66CD5749" w14:textId="03B9EF3B" w:rsidR="00455FF1" w:rsidRDefault="004616AF" w:rsidP="00995BE1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The Main entry for execution of Autotest is ATM_runMainFunction.</w:t>
            </w:r>
          </w:p>
        </w:tc>
        <w:tc>
          <w:tcPr>
            <w:tcW w:w="2405" w:type="dxa"/>
          </w:tcPr>
          <w:p w14:paraId="6E9A7371" w14:textId="4B64C624" w:rsidR="00455FF1" w:rsidRPr="004616AF" w:rsidRDefault="004616AF" w:rsidP="00E70644">
            <w:pPr>
              <w:pStyle w:val="RequirementTraceability"/>
              <w:rPr>
                <w:bCs/>
                <w:sz w:val="16"/>
                <w:szCs w:val="16"/>
                <w:lang w:val="en-US"/>
              </w:rPr>
            </w:pPr>
            <w:r w:rsidRPr="004616AF">
              <w:rPr>
                <w:bCs/>
                <w:sz w:val="16"/>
                <w:szCs w:val="16"/>
                <w:lang w:val="en-US"/>
              </w:rPr>
              <w:t>ATM_runMainFunction ()</w:t>
            </w:r>
          </w:p>
        </w:tc>
        <w:tc>
          <w:tcPr>
            <w:tcW w:w="1848" w:type="dxa"/>
          </w:tcPr>
          <w:p w14:paraId="364BB3C8" w14:textId="77777777" w:rsidR="00455FF1" w:rsidRPr="00E70644" w:rsidRDefault="00455FF1" w:rsidP="00E70644">
            <w:pPr>
              <w:pStyle w:val="RequirementTraceability"/>
              <w:rPr>
                <w:sz w:val="16"/>
                <w:szCs w:val="16"/>
                <w:lang w:val="en-US"/>
              </w:rPr>
            </w:pPr>
          </w:p>
        </w:tc>
      </w:tr>
      <w:tr w:rsidR="00357D9C" w:rsidRPr="00E70644" w14:paraId="18F5D7D8" w14:textId="77777777" w:rsidTr="00B27EB6">
        <w:trPr>
          <w:jc w:val="center"/>
        </w:trPr>
        <w:tc>
          <w:tcPr>
            <w:tcW w:w="2155" w:type="dxa"/>
          </w:tcPr>
          <w:p w14:paraId="02EA70C6" w14:textId="3AB8B385" w:rsidR="00357D9C" w:rsidRPr="00E70644" w:rsidRDefault="00357D9C" w:rsidP="00995BE1">
            <w:pPr>
              <w:pStyle w:val="RequirementIdentifier"/>
              <w:rPr>
                <w:b w:val="0"/>
                <w:sz w:val="16"/>
                <w:szCs w:val="16"/>
              </w:rPr>
            </w:pPr>
            <w:r w:rsidRPr="00E70644">
              <w:rPr>
                <w:b w:val="0"/>
                <w:sz w:val="16"/>
                <w:szCs w:val="16"/>
              </w:rPr>
              <w:t>ARCH_SW_ATM_000</w:t>
            </w:r>
            <w:r>
              <w:rPr>
                <w:b w:val="0"/>
                <w:sz w:val="16"/>
                <w:szCs w:val="16"/>
              </w:rPr>
              <w:t>4</w:t>
            </w:r>
          </w:p>
        </w:tc>
        <w:tc>
          <w:tcPr>
            <w:tcW w:w="2948" w:type="dxa"/>
          </w:tcPr>
          <w:p w14:paraId="76F50044" w14:textId="17957BED" w:rsidR="00357D9C" w:rsidRDefault="00357D9C" w:rsidP="00995BE1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If critical Autotests are not passed or finished cyclic tests cannot run</w:t>
            </w:r>
            <w:r w:rsidR="00791527">
              <w:rPr>
                <w:sz w:val="16"/>
                <w:szCs w:val="16"/>
                <w:lang w:val="en-US"/>
              </w:rPr>
              <w:t>.</w:t>
            </w:r>
          </w:p>
        </w:tc>
        <w:tc>
          <w:tcPr>
            <w:tcW w:w="2405" w:type="dxa"/>
          </w:tcPr>
          <w:p w14:paraId="30183495" w14:textId="5772B331" w:rsidR="00357D9C" w:rsidRPr="004616AF" w:rsidRDefault="00357D9C" w:rsidP="00E70644">
            <w:pPr>
              <w:pStyle w:val="RequirementTraceability"/>
              <w:rPr>
                <w:bCs/>
                <w:sz w:val="16"/>
                <w:szCs w:val="16"/>
                <w:lang w:val="en-US"/>
              </w:rPr>
            </w:pPr>
            <w:r w:rsidRPr="004616AF">
              <w:rPr>
                <w:bCs/>
                <w:sz w:val="16"/>
                <w:szCs w:val="16"/>
                <w:lang w:val="en-US"/>
              </w:rPr>
              <w:t>ATM_runMainFunction ()</w:t>
            </w:r>
          </w:p>
        </w:tc>
        <w:tc>
          <w:tcPr>
            <w:tcW w:w="1848" w:type="dxa"/>
          </w:tcPr>
          <w:p w14:paraId="2BA5F6B2" w14:textId="77777777" w:rsidR="00357D9C" w:rsidRPr="00E70644" w:rsidRDefault="00357D9C" w:rsidP="00E70644">
            <w:pPr>
              <w:pStyle w:val="RequirementTraceability"/>
              <w:rPr>
                <w:sz w:val="16"/>
                <w:szCs w:val="16"/>
                <w:lang w:val="en-US"/>
              </w:rPr>
            </w:pPr>
          </w:p>
        </w:tc>
      </w:tr>
      <w:tr w:rsidR="00F31B31" w:rsidRPr="00E70644" w14:paraId="28492983" w14:textId="77777777" w:rsidTr="00B27EB6">
        <w:trPr>
          <w:jc w:val="center"/>
        </w:trPr>
        <w:tc>
          <w:tcPr>
            <w:tcW w:w="2155" w:type="dxa"/>
          </w:tcPr>
          <w:p w14:paraId="257241E6" w14:textId="59B3D08A" w:rsidR="00F31B31" w:rsidRPr="00E70644" w:rsidRDefault="00F31B31" w:rsidP="00F31B31">
            <w:pPr>
              <w:pStyle w:val="RequirementIdentifier"/>
              <w:rPr>
                <w:b w:val="0"/>
                <w:sz w:val="16"/>
                <w:szCs w:val="16"/>
              </w:rPr>
            </w:pPr>
            <w:r w:rsidRPr="00E70644">
              <w:rPr>
                <w:b w:val="0"/>
                <w:sz w:val="16"/>
                <w:szCs w:val="16"/>
              </w:rPr>
              <w:t>ARCH_SW_ATM_000</w:t>
            </w:r>
            <w:r>
              <w:rPr>
                <w:b w:val="0"/>
                <w:sz w:val="16"/>
                <w:szCs w:val="16"/>
              </w:rPr>
              <w:t>5</w:t>
            </w:r>
          </w:p>
        </w:tc>
        <w:tc>
          <w:tcPr>
            <w:tcW w:w="2948" w:type="dxa"/>
          </w:tcPr>
          <w:p w14:paraId="2B56E1CF" w14:textId="1C864A29" w:rsidR="00F31B31" w:rsidRDefault="00F31B31" w:rsidP="00F31B31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System shall check if timeout is present for </w:t>
            </w:r>
            <w:r w:rsidRPr="00B55D2D">
              <w:rPr>
                <w:sz w:val="16"/>
                <w:szCs w:val="16"/>
                <w:lang w:val="en-US"/>
              </w:rPr>
              <w:t xml:space="preserve">VSS_TP_SecTickCount_Lvl2_ST3 </w:t>
            </w:r>
            <w:r w:rsidRPr="00552164">
              <w:rPr>
                <w:sz w:val="16"/>
                <w:szCs w:val="16"/>
                <w:lang w:val="en-US"/>
              </w:rPr>
              <w:t xml:space="preserve">  frame</w:t>
            </w:r>
          </w:p>
        </w:tc>
        <w:tc>
          <w:tcPr>
            <w:tcW w:w="2405" w:type="dxa"/>
          </w:tcPr>
          <w:p w14:paraId="3F218017" w14:textId="77777777" w:rsidR="00F31B31" w:rsidRPr="004616AF" w:rsidRDefault="00F31B31" w:rsidP="00F31B31">
            <w:pPr>
              <w:pStyle w:val="RequirementTraceability"/>
              <w:rPr>
                <w:bCs/>
                <w:sz w:val="16"/>
                <w:szCs w:val="16"/>
                <w:lang w:val="en-US"/>
              </w:rPr>
            </w:pPr>
          </w:p>
        </w:tc>
        <w:tc>
          <w:tcPr>
            <w:tcW w:w="1848" w:type="dxa"/>
          </w:tcPr>
          <w:p w14:paraId="033BCD8C" w14:textId="66D7CA67" w:rsidR="00F31B31" w:rsidRPr="00E70644" w:rsidRDefault="00F31B31" w:rsidP="00F31B31">
            <w:pPr>
              <w:pStyle w:val="RequirementTraceability"/>
              <w:rPr>
                <w:sz w:val="16"/>
                <w:szCs w:val="16"/>
                <w:lang w:val="en-US"/>
              </w:rPr>
            </w:pPr>
            <w:r w:rsidRPr="00067FB6">
              <w:rPr>
                <w:sz w:val="16"/>
                <w:szCs w:val="16"/>
                <w:lang w:val="en-US"/>
              </w:rPr>
              <w:t>DAI_EXT_TF_H_2</w:t>
            </w:r>
            <w:r>
              <w:rPr>
                <w:sz w:val="16"/>
                <w:szCs w:val="16"/>
                <w:lang w:val="en-US"/>
              </w:rPr>
              <w:t>459;</w:t>
            </w:r>
          </w:p>
        </w:tc>
      </w:tr>
    </w:tbl>
    <w:p w14:paraId="2AC6FD80" w14:textId="7BB14A83" w:rsidR="001A3F72" w:rsidRDefault="0069124C" w:rsidP="0069124C">
      <w:pPr>
        <w:pStyle w:val="Header"/>
        <w:numPr>
          <w:ilvl w:val="0"/>
          <w:numId w:val="34"/>
        </w:numPr>
        <w:tabs>
          <w:tab w:val="clear" w:pos="4536"/>
          <w:tab w:val="clear" w:pos="9072"/>
        </w:tabs>
        <w:rPr>
          <w:b/>
          <w:bCs/>
          <w:sz w:val="18"/>
          <w:szCs w:val="18"/>
          <w:lang w:val="en-US"/>
        </w:rPr>
      </w:pPr>
      <w:r w:rsidRPr="0069124C">
        <w:rPr>
          <w:b/>
          <w:bCs/>
          <w:sz w:val="18"/>
          <w:szCs w:val="18"/>
          <w:lang w:val="en-US"/>
        </w:rPr>
        <w:t>Each Autotest has an inhibition mode(context)</w:t>
      </w:r>
    </w:p>
    <w:p w14:paraId="5B848224" w14:textId="77777777" w:rsidR="0069124C" w:rsidRPr="0069124C" w:rsidRDefault="0069124C" w:rsidP="001A3F72">
      <w:pPr>
        <w:pStyle w:val="Header"/>
        <w:tabs>
          <w:tab w:val="clear" w:pos="4536"/>
          <w:tab w:val="clear" w:pos="9072"/>
        </w:tabs>
        <w:rPr>
          <w:b/>
          <w:bCs/>
          <w:sz w:val="18"/>
          <w:szCs w:val="18"/>
          <w:lang w:val="en-US"/>
        </w:rPr>
      </w:pP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975"/>
        <w:gridCol w:w="3960"/>
        <w:gridCol w:w="1980"/>
        <w:gridCol w:w="1441"/>
      </w:tblGrid>
      <w:tr w:rsidR="0069124C" w:rsidRPr="00DF07A5" w14:paraId="55D59FD8" w14:textId="77777777" w:rsidTr="001D56ED">
        <w:trPr>
          <w:trHeight w:val="365"/>
          <w:jc w:val="center"/>
        </w:trPr>
        <w:tc>
          <w:tcPr>
            <w:tcW w:w="1975" w:type="dxa"/>
            <w:shd w:val="clear" w:color="auto" w:fill="C0C0C0"/>
          </w:tcPr>
          <w:p w14:paraId="1D9AACB5" w14:textId="77777777" w:rsidR="0069124C" w:rsidRPr="00DF07A5" w:rsidRDefault="0069124C" w:rsidP="009B4EC5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 w:rsidRPr="00DF07A5">
              <w:rPr>
                <w:b/>
                <w:sz w:val="16"/>
                <w:szCs w:val="16"/>
                <w:lang w:val="en-US"/>
              </w:rPr>
              <w:t>Requirements</w:t>
            </w:r>
          </w:p>
        </w:tc>
        <w:tc>
          <w:tcPr>
            <w:tcW w:w="3960" w:type="dxa"/>
            <w:shd w:val="clear" w:color="auto" w:fill="C0C0C0"/>
          </w:tcPr>
          <w:p w14:paraId="51E06CD3" w14:textId="77777777" w:rsidR="0069124C" w:rsidRPr="00DF07A5" w:rsidRDefault="0069124C" w:rsidP="009B4EC5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 w:rsidRPr="00DF07A5">
              <w:rPr>
                <w:b/>
                <w:sz w:val="16"/>
                <w:szCs w:val="16"/>
                <w:lang w:val="en-US"/>
              </w:rPr>
              <w:t>Criteria</w:t>
            </w:r>
          </w:p>
        </w:tc>
        <w:tc>
          <w:tcPr>
            <w:tcW w:w="1980" w:type="dxa"/>
            <w:shd w:val="clear" w:color="auto" w:fill="C0C0C0"/>
          </w:tcPr>
          <w:p w14:paraId="29BBC906" w14:textId="0933A9DF" w:rsidR="0069124C" w:rsidRPr="00DF07A5" w:rsidRDefault="001D56ED" w:rsidP="009B4EC5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Linked Runnable</w:t>
            </w:r>
          </w:p>
        </w:tc>
        <w:tc>
          <w:tcPr>
            <w:tcW w:w="1441" w:type="dxa"/>
            <w:shd w:val="clear" w:color="auto" w:fill="C0C0C0"/>
          </w:tcPr>
          <w:p w14:paraId="241BB403" w14:textId="77777777" w:rsidR="0069124C" w:rsidRPr="00DF07A5" w:rsidRDefault="0069124C" w:rsidP="009B4EC5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 w:rsidRPr="00DF07A5">
              <w:rPr>
                <w:b/>
                <w:sz w:val="16"/>
                <w:szCs w:val="16"/>
                <w:lang w:val="en-US"/>
              </w:rPr>
              <w:t>Source</w:t>
            </w:r>
          </w:p>
        </w:tc>
      </w:tr>
      <w:tr w:rsidR="001D56ED" w14:paraId="64EEA00E" w14:textId="77777777" w:rsidTr="001D56ED">
        <w:trPr>
          <w:jc w:val="center"/>
        </w:trPr>
        <w:tc>
          <w:tcPr>
            <w:tcW w:w="1975" w:type="dxa"/>
          </w:tcPr>
          <w:p w14:paraId="7F62099E" w14:textId="00E46284" w:rsidR="001D56ED" w:rsidRPr="0069124C" w:rsidRDefault="001D56ED" w:rsidP="001D56ED">
            <w:pPr>
              <w:pStyle w:val="RequirementIdentifier"/>
              <w:rPr>
                <w:b w:val="0"/>
                <w:sz w:val="16"/>
                <w:szCs w:val="16"/>
              </w:rPr>
            </w:pPr>
            <w:r w:rsidRPr="0069124C">
              <w:rPr>
                <w:b w:val="0"/>
                <w:sz w:val="16"/>
                <w:szCs w:val="16"/>
              </w:rPr>
              <w:t>ARCH_SW_ATM_0030</w:t>
            </w:r>
          </w:p>
        </w:tc>
        <w:tc>
          <w:tcPr>
            <w:tcW w:w="3960" w:type="dxa"/>
          </w:tcPr>
          <w:p w14:paraId="6F17DEAB" w14:textId="6CF82B73" w:rsidR="001D56ED" w:rsidRPr="00DF07A5" w:rsidRDefault="001D56ED" w:rsidP="001D56ED">
            <w:pPr>
              <w:jc w:val="left"/>
              <w:rPr>
                <w:sz w:val="16"/>
                <w:szCs w:val="16"/>
                <w:lang w:val="en-US"/>
              </w:rPr>
            </w:pPr>
            <w:r w:rsidRPr="0069124C">
              <w:rPr>
                <w:color w:val="0070C0"/>
                <w:sz w:val="16"/>
                <w:szCs w:val="16"/>
                <w:lang w:val="en-US"/>
              </w:rPr>
              <w:t xml:space="preserve">ATM_KU8_ID_TEST_HIGH_SIDE_SWITCH </w:t>
            </w:r>
            <w:r w:rsidRPr="0069124C">
              <w:rPr>
                <w:sz w:val="16"/>
                <w:szCs w:val="16"/>
                <w:lang w:val="en-US"/>
              </w:rPr>
              <w:t xml:space="preserve">autotest is inhibited by </w:t>
            </w:r>
            <w:r w:rsidRPr="0069124C">
              <w:rPr>
                <w:b/>
                <w:bCs/>
                <w:sz w:val="16"/>
                <w:szCs w:val="16"/>
                <w:lang w:val="en-US"/>
              </w:rPr>
              <w:t>KU8_MODES________VOLTAG_INHIB</w:t>
            </w:r>
            <w:r w:rsidRPr="0069124C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980" w:type="dxa"/>
          </w:tcPr>
          <w:p w14:paraId="01C63219" w14:textId="511FA8C4" w:rsidR="001D56ED" w:rsidRPr="00DF07A5" w:rsidRDefault="001D56ED" w:rsidP="001D56ED">
            <w:pPr>
              <w:jc w:val="left"/>
              <w:rPr>
                <w:sz w:val="16"/>
                <w:szCs w:val="16"/>
                <w:lang w:val="en-US"/>
              </w:rPr>
            </w:pPr>
            <w:r w:rsidRPr="00712186">
              <w:rPr>
                <w:sz w:val="16"/>
                <w:szCs w:val="16"/>
                <w:lang w:val="en-US"/>
              </w:rPr>
              <w:t>ATM_runMainFunction ()</w:t>
            </w:r>
          </w:p>
        </w:tc>
        <w:tc>
          <w:tcPr>
            <w:tcW w:w="1441" w:type="dxa"/>
          </w:tcPr>
          <w:p w14:paraId="42A59269" w14:textId="77777777" w:rsidR="001D56ED" w:rsidRDefault="001D56ED" w:rsidP="001D56ED">
            <w:pPr>
              <w:pStyle w:val="RequirementTraceability"/>
              <w:rPr>
                <w:sz w:val="16"/>
                <w:szCs w:val="16"/>
                <w:lang w:val="en-US"/>
              </w:rPr>
            </w:pPr>
          </w:p>
        </w:tc>
      </w:tr>
      <w:tr w:rsidR="001D56ED" w:rsidRPr="00AD324F" w14:paraId="406771C5" w14:textId="77777777" w:rsidTr="001D56ED">
        <w:trPr>
          <w:jc w:val="center"/>
        </w:trPr>
        <w:tc>
          <w:tcPr>
            <w:tcW w:w="1975" w:type="dxa"/>
          </w:tcPr>
          <w:p w14:paraId="317F3817" w14:textId="48FC8089" w:rsidR="001D56ED" w:rsidRPr="00E70644" w:rsidRDefault="001D56ED" w:rsidP="001D56ED">
            <w:pPr>
              <w:pStyle w:val="RequirementIdentifier"/>
              <w:rPr>
                <w:b w:val="0"/>
                <w:sz w:val="16"/>
                <w:szCs w:val="16"/>
              </w:rPr>
            </w:pPr>
            <w:r w:rsidRPr="00E70644">
              <w:rPr>
                <w:b w:val="0"/>
                <w:sz w:val="16"/>
                <w:szCs w:val="16"/>
              </w:rPr>
              <w:t>ARCH_SW_ATM_00</w:t>
            </w:r>
            <w:r>
              <w:rPr>
                <w:b w:val="0"/>
                <w:sz w:val="16"/>
                <w:szCs w:val="16"/>
              </w:rPr>
              <w:t>31</w:t>
            </w:r>
          </w:p>
        </w:tc>
        <w:tc>
          <w:tcPr>
            <w:tcW w:w="3960" w:type="dxa"/>
          </w:tcPr>
          <w:p w14:paraId="78979F9F" w14:textId="05F6EA61" w:rsidR="001D56ED" w:rsidRDefault="001D56ED" w:rsidP="001D56ED">
            <w:pPr>
              <w:jc w:val="left"/>
              <w:rPr>
                <w:sz w:val="16"/>
                <w:szCs w:val="16"/>
                <w:lang w:val="en-US"/>
              </w:rPr>
            </w:pPr>
            <w:r w:rsidRPr="0069124C">
              <w:rPr>
                <w:color w:val="0070C0"/>
                <w:sz w:val="16"/>
                <w:szCs w:val="16"/>
                <w:lang w:val="en-US"/>
              </w:rPr>
              <w:t xml:space="preserve">ATM_KU8_ID_TEST_DRIVER_COMMAND </w:t>
            </w:r>
            <w:r w:rsidRPr="0069124C">
              <w:rPr>
                <w:sz w:val="16"/>
                <w:szCs w:val="16"/>
                <w:lang w:val="en-US"/>
              </w:rPr>
              <w:t xml:space="preserve">autotest is inhibited by </w:t>
            </w:r>
            <w:r w:rsidRPr="0069124C">
              <w:rPr>
                <w:b/>
                <w:bCs/>
                <w:sz w:val="16"/>
                <w:szCs w:val="16"/>
                <w:lang w:val="en-US"/>
              </w:rPr>
              <w:t>KU8_MODES________________INHIB</w:t>
            </w:r>
          </w:p>
        </w:tc>
        <w:tc>
          <w:tcPr>
            <w:tcW w:w="1980" w:type="dxa"/>
          </w:tcPr>
          <w:p w14:paraId="2DA426E1" w14:textId="469A5905" w:rsidR="001D56ED" w:rsidRPr="00DF07A5" w:rsidRDefault="001D56ED" w:rsidP="001D56ED">
            <w:pPr>
              <w:pStyle w:val="RequirementTraceability"/>
              <w:rPr>
                <w:sz w:val="16"/>
                <w:szCs w:val="16"/>
                <w:lang w:val="en-US"/>
              </w:rPr>
            </w:pPr>
            <w:r w:rsidRPr="00712186">
              <w:rPr>
                <w:sz w:val="16"/>
                <w:szCs w:val="16"/>
                <w:lang w:val="en-US"/>
              </w:rPr>
              <w:t>ATM_runMainFunction ()</w:t>
            </w:r>
          </w:p>
        </w:tc>
        <w:tc>
          <w:tcPr>
            <w:tcW w:w="1441" w:type="dxa"/>
          </w:tcPr>
          <w:p w14:paraId="0D744428" w14:textId="77777777" w:rsidR="001D56ED" w:rsidRPr="00AD324F" w:rsidRDefault="001D56ED" w:rsidP="001D56ED">
            <w:pPr>
              <w:pStyle w:val="RequirementTraceability"/>
              <w:rPr>
                <w:sz w:val="16"/>
                <w:szCs w:val="16"/>
                <w:lang w:val="en-US"/>
              </w:rPr>
            </w:pPr>
          </w:p>
        </w:tc>
      </w:tr>
      <w:tr w:rsidR="001D56ED" w:rsidRPr="00E70644" w14:paraId="2A11E52B" w14:textId="77777777" w:rsidTr="001D56ED">
        <w:trPr>
          <w:jc w:val="center"/>
        </w:trPr>
        <w:tc>
          <w:tcPr>
            <w:tcW w:w="1975" w:type="dxa"/>
          </w:tcPr>
          <w:p w14:paraId="5B847818" w14:textId="3CC9D78E" w:rsidR="001D56ED" w:rsidRPr="00E70644" w:rsidRDefault="001D56ED" w:rsidP="001D56ED">
            <w:pPr>
              <w:pStyle w:val="RequirementIdentifier"/>
              <w:rPr>
                <w:b w:val="0"/>
                <w:sz w:val="16"/>
                <w:szCs w:val="16"/>
              </w:rPr>
            </w:pPr>
            <w:r w:rsidRPr="00E70644">
              <w:rPr>
                <w:b w:val="0"/>
                <w:sz w:val="16"/>
                <w:szCs w:val="16"/>
              </w:rPr>
              <w:t>ARCH_SW_ATM_00</w:t>
            </w:r>
            <w:r>
              <w:rPr>
                <w:b w:val="0"/>
                <w:sz w:val="16"/>
                <w:szCs w:val="16"/>
              </w:rPr>
              <w:t>32</w:t>
            </w:r>
          </w:p>
        </w:tc>
        <w:tc>
          <w:tcPr>
            <w:tcW w:w="3960" w:type="dxa"/>
          </w:tcPr>
          <w:p w14:paraId="04000F48" w14:textId="0E1F0339" w:rsidR="001D56ED" w:rsidRDefault="001D56ED" w:rsidP="001D56ED">
            <w:pPr>
              <w:jc w:val="left"/>
              <w:rPr>
                <w:sz w:val="16"/>
                <w:szCs w:val="16"/>
                <w:lang w:val="en-US"/>
              </w:rPr>
            </w:pPr>
            <w:r w:rsidRPr="0069124C">
              <w:rPr>
                <w:color w:val="0070C0"/>
                <w:sz w:val="16"/>
                <w:szCs w:val="16"/>
                <w:lang w:val="en-US"/>
              </w:rPr>
              <w:t xml:space="preserve">ATM_KU8_ID_TEST_MOSFET_HIGH_SHORT_CIRCUIT </w:t>
            </w:r>
            <w:r w:rsidRPr="0069124C">
              <w:rPr>
                <w:sz w:val="16"/>
                <w:szCs w:val="16"/>
                <w:lang w:val="en-US"/>
              </w:rPr>
              <w:t xml:space="preserve">autotest is inhibited by </w:t>
            </w:r>
            <w:r w:rsidRPr="0069124C">
              <w:rPr>
                <w:b/>
                <w:bCs/>
                <w:sz w:val="16"/>
                <w:szCs w:val="16"/>
                <w:lang w:val="en-US"/>
              </w:rPr>
              <w:t>KU8_MODES_BELTFN_VOLTAG_INHIB</w:t>
            </w:r>
          </w:p>
        </w:tc>
        <w:tc>
          <w:tcPr>
            <w:tcW w:w="1980" w:type="dxa"/>
          </w:tcPr>
          <w:p w14:paraId="1156F97A" w14:textId="2A55EB49" w:rsidR="001D56ED" w:rsidRPr="0069124C" w:rsidRDefault="001D56ED" w:rsidP="001D56ED">
            <w:pPr>
              <w:pStyle w:val="RequirementTraceability"/>
              <w:rPr>
                <w:sz w:val="16"/>
                <w:szCs w:val="16"/>
                <w:lang w:val="en-US"/>
              </w:rPr>
            </w:pPr>
            <w:r w:rsidRPr="00712186">
              <w:rPr>
                <w:sz w:val="16"/>
                <w:szCs w:val="16"/>
                <w:lang w:val="en-US"/>
              </w:rPr>
              <w:t>ATM_runMainFunction ()</w:t>
            </w:r>
          </w:p>
        </w:tc>
        <w:tc>
          <w:tcPr>
            <w:tcW w:w="1441" w:type="dxa"/>
          </w:tcPr>
          <w:p w14:paraId="50AD7943" w14:textId="77777777" w:rsidR="001D56ED" w:rsidRPr="00E70644" w:rsidRDefault="001D56ED" w:rsidP="001D56ED">
            <w:pPr>
              <w:pStyle w:val="RequirementTraceability"/>
              <w:rPr>
                <w:sz w:val="16"/>
                <w:szCs w:val="16"/>
                <w:lang w:val="en-US"/>
              </w:rPr>
            </w:pPr>
          </w:p>
        </w:tc>
      </w:tr>
      <w:tr w:rsidR="001D56ED" w:rsidRPr="00E70644" w14:paraId="768D9D9E" w14:textId="77777777" w:rsidTr="001D56ED">
        <w:trPr>
          <w:jc w:val="center"/>
        </w:trPr>
        <w:tc>
          <w:tcPr>
            <w:tcW w:w="1975" w:type="dxa"/>
          </w:tcPr>
          <w:p w14:paraId="0B9176B2" w14:textId="18194587" w:rsidR="001D56ED" w:rsidRPr="00E70644" w:rsidRDefault="001D56ED" w:rsidP="001D56ED">
            <w:pPr>
              <w:pStyle w:val="RequirementIdentifier"/>
              <w:rPr>
                <w:b w:val="0"/>
                <w:sz w:val="16"/>
                <w:szCs w:val="16"/>
              </w:rPr>
            </w:pPr>
            <w:r w:rsidRPr="00E70644">
              <w:rPr>
                <w:b w:val="0"/>
                <w:sz w:val="16"/>
                <w:szCs w:val="16"/>
              </w:rPr>
              <w:t>ARCH_SW_ATM_00</w:t>
            </w:r>
            <w:r>
              <w:rPr>
                <w:b w:val="0"/>
                <w:sz w:val="16"/>
                <w:szCs w:val="16"/>
              </w:rPr>
              <w:t>33</w:t>
            </w:r>
          </w:p>
        </w:tc>
        <w:tc>
          <w:tcPr>
            <w:tcW w:w="3960" w:type="dxa"/>
          </w:tcPr>
          <w:p w14:paraId="6683367F" w14:textId="5F7C15BA" w:rsidR="001D56ED" w:rsidRDefault="001D56ED" w:rsidP="001D56ED">
            <w:pPr>
              <w:jc w:val="left"/>
              <w:rPr>
                <w:sz w:val="16"/>
                <w:szCs w:val="16"/>
                <w:lang w:val="en-US"/>
              </w:rPr>
            </w:pPr>
            <w:r w:rsidRPr="0069124C">
              <w:rPr>
                <w:color w:val="0070C0"/>
                <w:sz w:val="16"/>
                <w:szCs w:val="16"/>
                <w:lang w:val="en-US"/>
              </w:rPr>
              <w:t xml:space="preserve">ATM_KU8_ID_TEST_MOSFET_LOW_SHORT_CIRCUIT </w:t>
            </w:r>
            <w:r w:rsidRPr="0069124C">
              <w:rPr>
                <w:sz w:val="16"/>
                <w:szCs w:val="16"/>
                <w:lang w:val="en-US"/>
              </w:rPr>
              <w:t xml:space="preserve">autotest is inhibited by </w:t>
            </w:r>
            <w:r w:rsidRPr="0069124C">
              <w:rPr>
                <w:b/>
                <w:bCs/>
                <w:sz w:val="16"/>
                <w:szCs w:val="16"/>
                <w:lang w:val="en-US"/>
              </w:rPr>
              <w:t>KU8_MODES_BELTFN_VOLTAG_INHIB</w:t>
            </w:r>
          </w:p>
        </w:tc>
        <w:tc>
          <w:tcPr>
            <w:tcW w:w="1980" w:type="dxa"/>
          </w:tcPr>
          <w:p w14:paraId="52CE89F1" w14:textId="3D301A86" w:rsidR="001D56ED" w:rsidRPr="0069124C" w:rsidRDefault="001D56ED" w:rsidP="001D56ED">
            <w:pPr>
              <w:pStyle w:val="RequirementTraceability"/>
              <w:rPr>
                <w:sz w:val="16"/>
                <w:szCs w:val="16"/>
                <w:lang w:val="en-US"/>
              </w:rPr>
            </w:pPr>
            <w:r w:rsidRPr="00712186">
              <w:rPr>
                <w:sz w:val="16"/>
                <w:szCs w:val="16"/>
                <w:lang w:val="en-US"/>
              </w:rPr>
              <w:t>ATM_runMainFunction ()</w:t>
            </w:r>
          </w:p>
        </w:tc>
        <w:tc>
          <w:tcPr>
            <w:tcW w:w="1441" w:type="dxa"/>
          </w:tcPr>
          <w:p w14:paraId="588EBA4A" w14:textId="77777777" w:rsidR="001D56ED" w:rsidRPr="00E70644" w:rsidRDefault="001D56ED" w:rsidP="001D56ED">
            <w:pPr>
              <w:pStyle w:val="RequirementTraceability"/>
              <w:rPr>
                <w:sz w:val="16"/>
                <w:szCs w:val="16"/>
                <w:lang w:val="en-US"/>
              </w:rPr>
            </w:pPr>
          </w:p>
        </w:tc>
      </w:tr>
      <w:tr w:rsidR="001D56ED" w:rsidRPr="00E70644" w14:paraId="2B438478" w14:textId="77777777" w:rsidTr="001D56ED">
        <w:trPr>
          <w:jc w:val="center"/>
        </w:trPr>
        <w:tc>
          <w:tcPr>
            <w:tcW w:w="1975" w:type="dxa"/>
          </w:tcPr>
          <w:p w14:paraId="306EAFB7" w14:textId="4A7B90C1" w:rsidR="001D56ED" w:rsidRPr="00E70644" w:rsidRDefault="001D56ED" w:rsidP="001D56ED">
            <w:pPr>
              <w:pStyle w:val="RequirementIdentifier"/>
              <w:rPr>
                <w:b w:val="0"/>
                <w:sz w:val="16"/>
                <w:szCs w:val="16"/>
              </w:rPr>
            </w:pPr>
            <w:r w:rsidRPr="00E70644">
              <w:rPr>
                <w:b w:val="0"/>
                <w:sz w:val="16"/>
                <w:szCs w:val="16"/>
              </w:rPr>
              <w:t>ARCH_SW_ATM_00</w:t>
            </w:r>
            <w:r>
              <w:rPr>
                <w:b w:val="0"/>
                <w:sz w:val="16"/>
                <w:szCs w:val="16"/>
              </w:rPr>
              <w:t>34</w:t>
            </w:r>
          </w:p>
        </w:tc>
        <w:tc>
          <w:tcPr>
            <w:tcW w:w="3960" w:type="dxa"/>
          </w:tcPr>
          <w:p w14:paraId="2157C577" w14:textId="17BC7816" w:rsidR="001D56ED" w:rsidRPr="0069124C" w:rsidRDefault="001D56ED" w:rsidP="001D56ED">
            <w:pPr>
              <w:jc w:val="left"/>
              <w:rPr>
                <w:sz w:val="16"/>
                <w:szCs w:val="16"/>
                <w:lang w:val="en-US"/>
              </w:rPr>
            </w:pPr>
            <w:r w:rsidRPr="00517112">
              <w:rPr>
                <w:color w:val="0070C0"/>
                <w:sz w:val="16"/>
                <w:szCs w:val="16"/>
                <w:lang w:val="en-US"/>
              </w:rPr>
              <w:t xml:space="preserve">ATM_KU8_ID_TEST_MOTOR_DISCONNECTION </w:t>
            </w:r>
            <w:r w:rsidRPr="0069124C">
              <w:rPr>
                <w:sz w:val="16"/>
                <w:szCs w:val="16"/>
                <w:lang w:val="en-US"/>
              </w:rPr>
              <w:t xml:space="preserve">autotest is inhibited by </w:t>
            </w:r>
            <w:r w:rsidRPr="00375CF1">
              <w:rPr>
                <w:b/>
                <w:bCs/>
                <w:sz w:val="16"/>
                <w:szCs w:val="16"/>
                <w:lang w:val="en-US"/>
              </w:rPr>
              <w:t>KU8_MODES_BELTFN_VOLTAG_INHIB</w:t>
            </w:r>
          </w:p>
        </w:tc>
        <w:tc>
          <w:tcPr>
            <w:tcW w:w="1980" w:type="dxa"/>
          </w:tcPr>
          <w:p w14:paraId="3F3F32BC" w14:textId="797659B2" w:rsidR="001D56ED" w:rsidRPr="0069124C" w:rsidRDefault="001D56ED" w:rsidP="001D56ED">
            <w:pPr>
              <w:pStyle w:val="RequirementTraceability"/>
              <w:rPr>
                <w:sz w:val="16"/>
                <w:szCs w:val="16"/>
                <w:lang w:val="en-US"/>
              </w:rPr>
            </w:pPr>
            <w:r w:rsidRPr="00712186">
              <w:rPr>
                <w:sz w:val="16"/>
                <w:szCs w:val="16"/>
                <w:lang w:val="en-US"/>
              </w:rPr>
              <w:t>ATM_runMainFunction ()</w:t>
            </w:r>
          </w:p>
        </w:tc>
        <w:tc>
          <w:tcPr>
            <w:tcW w:w="1441" w:type="dxa"/>
          </w:tcPr>
          <w:p w14:paraId="768A1B3A" w14:textId="77777777" w:rsidR="001D56ED" w:rsidRPr="00E70644" w:rsidRDefault="001D56ED" w:rsidP="001D56ED">
            <w:pPr>
              <w:pStyle w:val="RequirementTraceability"/>
              <w:rPr>
                <w:sz w:val="16"/>
                <w:szCs w:val="16"/>
                <w:lang w:val="en-US"/>
              </w:rPr>
            </w:pPr>
          </w:p>
        </w:tc>
      </w:tr>
      <w:tr w:rsidR="001D56ED" w:rsidRPr="00E70644" w14:paraId="504A6462" w14:textId="77777777" w:rsidTr="001D56ED">
        <w:trPr>
          <w:jc w:val="center"/>
        </w:trPr>
        <w:tc>
          <w:tcPr>
            <w:tcW w:w="1975" w:type="dxa"/>
          </w:tcPr>
          <w:p w14:paraId="074A2AFD" w14:textId="52F56C08" w:rsidR="001D56ED" w:rsidRPr="00E70644" w:rsidRDefault="001D56ED" w:rsidP="001D56ED">
            <w:pPr>
              <w:pStyle w:val="RequirementIdentifier"/>
              <w:rPr>
                <w:b w:val="0"/>
                <w:sz w:val="16"/>
                <w:szCs w:val="16"/>
              </w:rPr>
            </w:pPr>
            <w:r w:rsidRPr="00E70644">
              <w:rPr>
                <w:b w:val="0"/>
                <w:sz w:val="16"/>
                <w:szCs w:val="16"/>
              </w:rPr>
              <w:t>ARCH_SW_ATM_00</w:t>
            </w:r>
            <w:r>
              <w:rPr>
                <w:b w:val="0"/>
                <w:sz w:val="16"/>
                <w:szCs w:val="16"/>
              </w:rPr>
              <w:t>35</w:t>
            </w:r>
          </w:p>
        </w:tc>
        <w:tc>
          <w:tcPr>
            <w:tcW w:w="3960" w:type="dxa"/>
          </w:tcPr>
          <w:p w14:paraId="54C16855" w14:textId="77777777" w:rsidR="001D56ED" w:rsidRDefault="001D56ED" w:rsidP="001D56ED">
            <w:pPr>
              <w:jc w:val="left"/>
              <w:rPr>
                <w:sz w:val="16"/>
                <w:szCs w:val="16"/>
                <w:lang w:val="en-US"/>
              </w:rPr>
            </w:pPr>
            <w:r w:rsidRPr="00517112">
              <w:rPr>
                <w:color w:val="0070C0"/>
                <w:sz w:val="16"/>
                <w:szCs w:val="16"/>
                <w:lang w:val="en-US"/>
              </w:rPr>
              <w:t xml:space="preserve">ATM_KU8_ID_TEST_DRIVER_SELF_PROTECTION </w:t>
            </w:r>
            <w:r w:rsidRPr="0069124C">
              <w:rPr>
                <w:sz w:val="16"/>
                <w:szCs w:val="16"/>
                <w:lang w:val="en-US"/>
              </w:rPr>
              <w:t>autotest is inhibited by</w:t>
            </w:r>
          </w:p>
          <w:p w14:paraId="435FE768" w14:textId="4E959207" w:rsidR="002B27B9" w:rsidRPr="002B27B9" w:rsidRDefault="002B27B9" w:rsidP="001D56ED">
            <w:pPr>
              <w:jc w:val="left"/>
              <w:rPr>
                <w:b/>
                <w:bCs/>
                <w:sz w:val="16"/>
                <w:szCs w:val="16"/>
                <w:lang w:val="en-US"/>
              </w:rPr>
            </w:pPr>
            <w:r w:rsidRPr="002B27B9">
              <w:rPr>
                <w:b/>
                <w:bCs/>
                <w:sz w:val="16"/>
                <w:szCs w:val="16"/>
                <w:lang w:val="en-US"/>
              </w:rPr>
              <w:t>KU8_MODES</w:t>
            </w:r>
            <w:r>
              <w:rPr>
                <w:rFonts w:ascii="Consolas" w:hAnsi="Consolas" w:cs="Consolas"/>
                <w:color w:val="000000"/>
                <w:shd w:val="clear" w:color="auto" w:fill="D4D4D4"/>
                <w:lang w:val="en-US" w:eastAsia="zh-CN"/>
              </w:rPr>
              <w:t>_______________</w:t>
            </w:r>
            <w:r w:rsidRPr="002B27B9">
              <w:rPr>
                <w:b/>
                <w:bCs/>
                <w:sz w:val="16"/>
                <w:szCs w:val="16"/>
                <w:lang w:val="en-US"/>
              </w:rPr>
              <w:t>INHIB</w:t>
            </w:r>
          </w:p>
        </w:tc>
        <w:tc>
          <w:tcPr>
            <w:tcW w:w="1980" w:type="dxa"/>
          </w:tcPr>
          <w:p w14:paraId="513D484D" w14:textId="4C5C0BC2" w:rsidR="001D56ED" w:rsidRPr="0069124C" w:rsidRDefault="001D56ED" w:rsidP="001D56ED">
            <w:pPr>
              <w:pStyle w:val="RequirementTraceability"/>
              <w:rPr>
                <w:sz w:val="16"/>
                <w:szCs w:val="16"/>
                <w:lang w:val="en-US"/>
              </w:rPr>
            </w:pPr>
            <w:r w:rsidRPr="00712186">
              <w:rPr>
                <w:sz w:val="16"/>
                <w:szCs w:val="16"/>
                <w:lang w:val="en-US"/>
              </w:rPr>
              <w:t>ATM_runMainFunction ()</w:t>
            </w:r>
          </w:p>
        </w:tc>
        <w:tc>
          <w:tcPr>
            <w:tcW w:w="1441" w:type="dxa"/>
          </w:tcPr>
          <w:p w14:paraId="370B8718" w14:textId="77777777" w:rsidR="001D56ED" w:rsidRPr="00E70644" w:rsidRDefault="001D56ED" w:rsidP="001D56ED">
            <w:pPr>
              <w:pStyle w:val="RequirementTraceability"/>
              <w:rPr>
                <w:sz w:val="16"/>
                <w:szCs w:val="16"/>
                <w:lang w:val="en-US"/>
              </w:rPr>
            </w:pPr>
          </w:p>
        </w:tc>
      </w:tr>
      <w:tr w:rsidR="001D56ED" w:rsidRPr="00E70644" w14:paraId="5E685428" w14:textId="77777777" w:rsidTr="001D56ED">
        <w:trPr>
          <w:jc w:val="center"/>
        </w:trPr>
        <w:tc>
          <w:tcPr>
            <w:tcW w:w="1975" w:type="dxa"/>
          </w:tcPr>
          <w:p w14:paraId="596BABB8" w14:textId="7039B953" w:rsidR="001D56ED" w:rsidRPr="00E70644" w:rsidRDefault="001D56ED" w:rsidP="001D56ED">
            <w:pPr>
              <w:pStyle w:val="RequirementIdentifier"/>
              <w:rPr>
                <w:b w:val="0"/>
                <w:sz w:val="16"/>
                <w:szCs w:val="16"/>
              </w:rPr>
            </w:pPr>
            <w:r w:rsidRPr="00E70644">
              <w:rPr>
                <w:b w:val="0"/>
                <w:sz w:val="16"/>
                <w:szCs w:val="16"/>
              </w:rPr>
              <w:t>ARCH_SW_ATM_00</w:t>
            </w:r>
            <w:r>
              <w:rPr>
                <w:b w:val="0"/>
                <w:sz w:val="16"/>
                <w:szCs w:val="16"/>
              </w:rPr>
              <w:t>36</w:t>
            </w:r>
          </w:p>
        </w:tc>
        <w:tc>
          <w:tcPr>
            <w:tcW w:w="3960" w:type="dxa"/>
          </w:tcPr>
          <w:p w14:paraId="12A79FB1" w14:textId="570E4571" w:rsidR="001D56ED" w:rsidRPr="0069124C" w:rsidRDefault="001D56ED" w:rsidP="001D56ED">
            <w:pPr>
              <w:jc w:val="left"/>
              <w:rPr>
                <w:sz w:val="16"/>
                <w:szCs w:val="16"/>
                <w:lang w:val="en-US"/>
              </w:rPr>
            </w:pPr>
            <w:r w:rsidRPr="00517112">
              <w:rPr>
                <w:color w:val="0070C0"/>
                <w:sz w:val="16"/>
                <w:szCs w:val="16"/>
                <w:lang w:val="en-US"/>
              </w:rPr>
              <w:t xml:space="preserve">ATM_KU8_ID_TEST_MOSFET_OPEN_CIRCUIT </w:t>
            </w:r>
            <w:r w:rsidRPr="0069124C">
              <w:rPr>
                <w:sz w:val="16"/>
                <w:szCs w:val="16"/>
                <w:lang w:val="en-US"/>
              </w:rPr>
              <w:t xml:space="preserve">autotest is inhibited by </w:t>
            </w:r>
            <w:r w:rsidR="002B27B9" w:rsidRPr="002B27B9">
              <w:rPr>
                <w:b/>
                <w:bCs/>
                <w:sz w:val="16"/>
                <w:szCs w:val="16"/>
                <w:lang w:val="en-US"/>
              </w:rPr>
              <w:t>KU8_MODES_BELTFN_VOLTAG_INHIB</w:t>
            </w:r>
          </w:p>
        </w:tc>
        <w:tc>
          <w:tcPr>
            <w:tcW w:w="1980" w:type="dxa"/>
          </w:tcPr>
          <w:p w14:paraId="43A607B7" w14:textId="023BE254" w:rsidR="001D56ED" w:rsidRPr="0069124C" w:rsidRDefault="001D56ED" w:rsidP="001D56ED">
            <w:pPr>
              <w:pStyle w:val="RequirementTraceability"/>
              <w:rPr>
                <w:sz w:val="16"/>
                <w:szCs w:val="16"/>
                <w:lang w:val="en-US"/>
              </w:rPr>
            </w:pPr>
            <w:r w:rsidRPr="00712186">
              <w:rPr>
                <w:sz w:val="16"/>
                <w:szCs w:val="16"/>
                <w:lang w:val="en-US"/>
              </w:rPr>
              <w:t>ATM_runMainFunction ()</w:t>
            </w:r>
          </w:p>
        </w:tc>
        <w:tc>
          <w:tcPr>
            <w:tcW w:w="1441" w:type="dxa"/>
          </w:tcPr>
          <w:p w14:paraId="5382DD15" w14:textId="77777777" w:rsidR="001D56ED" w:rsidRPr="00E70644" w:rsidRDefault="001D56ED" w:rsidP="001D56ED">
            <w:pPr>
              <w:pStyle w:val="RequirementTraceability"/>
              <w:rPr>
                <w:sz w:val="16"/>
                <w:szCs w:val="16"/>
                <w:lang w:val="en-US"/>
              </w:rPr>
            </w:pPr>
          </w:p>
        </w:tc>
      </w:tr>
      <w:tr w:rsidR="001D56ED" w:rsidRPr="00E70644" w14:paraId="798A233A" w14:textId="77777777" w:rsidTr="001D56ED">
        <w:trPr>
          <w:jc w:val="center"/>
        </w:trPr>
        <w:tc>
          <w:tcPr>
            <w:tcW w:w="1975" w:type="dxa"/>
          </w:tcPr>
          <w:p w14:paraId="1621AC15" w14:textId="7B4CCC53" w:rsidR="001D56ED" w:rsidRPr="00E70644" w:rsidRDefault="001D56ED" w:rsidP="001D56ED">
            <w:pPr>
              <w:pStyle w:val="RequirementIdentifier"/>
              <w:rPr>
                <w:b w:val="0"/>
                <w:sz w:val="16"/>
                <w:szCs w:val="16"/>
              </w:rPr>
            </w:pPr>
            <w:r w:rsidRPr="00E70644">
              <w:rPr>
                <w:b w:val="0"/>
                <w:sz w:val="16"/>
                <w:szCs w:val="16"/>
              </w:rPr>
              <w:t>ARCH_SW_ATM_00</w:t>
            </w:r>
            <w:r>
              <w:rPr>
                <w:b w:val="0"/>
                <w:sz w:val="16"/>
                <w:szCs w:val="16"/>
              </w:rPr>
              <w:t>37</w:t>
            </w:r>
          </w:p>
        </w:tc>
        <w:tc>
          <w:tcPr>
            <w:tcW w:w="3960" w:type="dxa"/>
          </w:tcPr>
          <w:p w14:paraId="24D35D46" w14:textId="75DBC71F" w:rsidR="001D56ED" w:rsidRPr="0069124C" w:rsidRDefault="001D56ED" w:rsidP="001D56ED">
            <w:pPr>
              <w:jc w:val="left"/>
              <w:rPr>
                <w:sz w:val="16"/>
                <w:szCs w:val="16"/>
                <w:lang w:val="en-US"/>
              </w:rPr>
            </w:pPr>
            <w:r w:rsidRPr="00517112">
              <w:rPr>
                <w:color w:val="0070C0"/>
                <w:sz w:val="16"/>
                <w:szCs w:val="16"/>
                <w:lang w:val="en-US"/>
              </w:rPr>
              <w:t xml:space="preserve">ATM_KU8_ID_TEST_HALL_EFFECT_SENSORS </w:t>
            </w:r>
            <w:r w:rsidRPr="0069124C">
              <w:rPr>
                <w:sz w:val="16"/>
                <w:szCs w:val="16"/>
                <w:lang w:val="en-US"/>
              </w:rPr>
              <w:t xml:space="preserve">autotest is inhibited by </w:t>
            </w:r>
            <w:r w:rsidR="002B27B9" w:rsidRPr="002B27B9">
              <w:rPr>
                <w:b/>
                <w:bCs/>
                <w:sz w:val="16"/>
                <w:szCs w:val="16"/>
                <w:lang w:val="en-US"/>
              </w:rPr>
              <w:t>KU8_MODES________VOLTAG_INHIB</w:t>
            </w:r>
          </w:p>
        </w:tc>
        <w:tc>
          <w:tcPr>
            <w:tcW w:w="1980" w:type="dxa"/>
          </w:tcPr>
          <w:p w14:paraId="5BAE1062" w14:textId="4E66639E" w:rsidR="001D56ED" w:rsidRPr="0069124C" w:rsidRDefault="001D56ED" w:rsidP="001D56ED">
            <w:pPr>
              <w:pStyle w:val="RequirementTraceability"/>
              <w:rPr>
                <w:sz w:val="16"/>
                <w:szCs w:val="16"/>
                <w:lang w:val="en-US"/>
              </w:rPr>
            </w:pPr>
            <w:r w:rsidRPr="00712186">
              <w:rPr>
                <w:sz w:val="16"/>
                <w:szCs w:val="16"/>
                <w:lang w:val="en-US"/>
              </w:rPr>
              <w:t>ATM_runMainFunction ()</w:t>
            </w:r>
          </w:p>
        </w:tc>
        <w:tc>
          <w:tcPr>
            <w:tcW w:w="1441" w:type="dxa"/>
          </w:tcPr>
          <w:p w14:paraId="3FB76428" w14:textId="77777777" w:rsidR="001D56ED" w:rsidRPr="00E70644" w:rsidRDefault="001D56ED" w:rsidP="001D56ED">
            <w:pPr>
              <w:pStyle w:val="RequirementTraceability"/>
              <w:rPr>
                <w:sz w:val="16"/>
                <w:szCs w:val="16"/>
                <w:lang w:val="en-US"/>
              </w:rPr>
            </w:pPr>
          </w:p>
        </w:tc>
      </w:tr>
      <w:tr w:rsidR="001D56ED" w:rsidRPr="00E70644" w14:paraId="6813FCD6" w14:textId="77777777" w:rsidTr="001D56ED">
        <w:trPr>
          <w:jc w:val="center"/>
        </w:trPr>
        <w:tc>
          <w:tcPr>
            <w:tcW w:w="1975" w:type="dxa"/>
          </w:tcPr>
          <w:p w14:paraId="216F1960" w14:textId="6CD273FB" w:rsidR="001D56ED" w:rsidRPr="00E70644" w:rsidRDefault="001D56ED" w:rsidP="001D56ED">
            <w:pPr>
              <w:pStyle w:val="RequirementIdentifier"/>
              <w:rPr>
                <w:b w:val="0"/>
                <w:sz w:val="16"/>
                <w:szCs w:val="16"/>
              </w:rPr>
            </w:pPr>
            <w:r w:rsidRPr="00E70644">
              <w:rPr>
                <w:b w:val="0"/>
                <w:sz w:val="16"/>
                <w:szCs w:val="16"/>
              </w:rPr>
              <w:t>ARCH_SW_ATM_00</w:t>
            </w:r>
            <w:r>
              <w:rPr>
                <w:b w:val="0"/>
                <w:sz w:val="16"/>
                <w:szCs w:val="16"/>
              </w:rPr>
              <w:t>38</w:t>
            </w:r>
          </w:p>
        </w:tc>
        <w:tc>
          <w:tcPr>
            <w:tcW w:w="3960" w:type="dxa"/>
          </w:tcPr>
          <w:p w14:paraId="3E2D4C05" w14:textId="0053EC4D" w:rsidR="001D56ED" w:rsidRPr="0069124C" w:rsidRDefault="001D56ED" w:rsidP="001D56ED">
            <w:pPr>
              <w:jc w:val="left"/>
              <w:rPr>
                <w:sz w:val="16"/>
                <w:szCs w:val="16"/>
                <w:lang w:val="en-US"/>
              </w:rPr>
            </w:pPr>
            <w:r w:rsidRPr="00517112">
              <w:rPr>
                <w:color w:val="0070C0"/>
                <w:sz w:val="16"/>
                <w:szCs w:val="16"/>
                <w:lang w:val="en-US"/>
              </w:rPr>
              <w:t xml:space="preserve">ATM_KU8_ID_TEST_MOTOR_CURRENT </w:t>
            </w:r>
            <w:r w:rsidRPr="0069124C">
              <w:rPr>
                <w:sz w:val="16"/>
                <w:szCs w:val="16"/>
                <w:lang w:val="en-US"/>
              </w:rPr>
              <w:t xml:space="preserve">autotest is inhibited by </w:t>
            </w:r>
            <w:r w:rsidR="008327E3" w:rsidRPr="008327E3">
              <w:rPr>
                <w:b/>
                <w:bCs/>
                <w:sz w:val="16"/>
                <w:szCs w:val="16"/>
                <w:lang w:val="en-US"/>
              </w:rPr>
              <w:t>KU8_MODES________VOLTAG_INHIB</w:t>
            </w:r>
          </w:p>
        </w:tc>
        <w:tc>
          <w:tcPr>
            <w:tcW w:w="1980" w:type="dxa"/>
          </w:tcPr>
          <w:p w14:paraId="6ACA34FB" w14:textId="49087998" w:rsidR="001D56ED" w:rsidRPr="0069124C" w:rsidRDefault="001D56ED" w:rsidP="001D56ED">
            <w:pPr>
              <w:pStyle w:val="RequirementTraceability"/>
              <w:rPr>
                <w:sz w:val="16"/>
                <w:szCs w:val="16"/>
                <w:lang w:val="en-US"/>
              </w:rPr>
            </w:pPr>
            <w:r w:rsidRPr="00712186">
              <w:rPr>
                <w:sz w:val="16"/>
                <w:szCs w:val="16"/>
                <w:lang w:val="en-US"/>
              </w:rPr>
              <w:t>ATM_runMainFunction ()</w:t>
            </w:r>
          </w:p>
        </w:tc>
        <w:tc>
          <w:tcPr>
            <w:tcW w:w="1441" w:type="dxa"/>
          </w:tcPr>
          <w:p w14:paraId="6A5F60DD" w14:textId="77777777" w:rsidR="001D56ED" w:rsidRPr="00E70644" w:rsidRDefault="001D56ED" w:rsidP="001D56ED">
            <w:pPr>
              <w:pStyle w:val="RequirementTraceability"/>
              <w:rPr>
                <w:sz w:val="16"/>
                <w:szCs w:val="16"/>
                <w:lang w:val="en-US"/>
              </w:rPr>
            </w:pPr>
          </w:p>
        </w:tc>
      </w:tr>
      <w:tr w:rsidR="001D56ED" w:rsidRPr="00E70644" w14:paraId="10113418" w14:textId="77777777" w:rsidTr="001D56ED">
        <w:trPr>
          <w:jc w:val="center"/>
        </w:trPr>
        <w:tc>
          <w:tcPr>
            <w:tcW w:w="1975" w:type="dxa"/>
          </w:tcPr>
          <w:p w14:paraId="0C399584" w14:textId="196C4445" w:rsidR="001D56ED" w:rsidRPr="00E70644" w:rsidRDefault="001D56ED" w:rsidP="001D56ED">
            <w:pPr>
              <w:pStyle w:val="RequirementIdentifier"/>
              <w:rPr>
                <w:b w:val="0"/>
                <w:sz w:val="16"/>
                <w:szCs w:val="16"/>
              </w:rPr>
            </w:pPr>
            <w:r w:rsidRPr="00E70644">
              <w:rPr>
                <w:b w:val="0"/>
                <w:sz w:val="16"/>
                <w:szCs w:val="16"/>
              </w:rPr>
              <w:t>ARCH_SW_ATM_00</w:t>
            </w:r>
            <w:r>
              <w:rPr>
                <w:b w:val="0"/>
                <w:sz w:val="16"/>
                <w:szCs w:val="16"/>
              </w:rPr>
              <w:t>39</w:t>
            </w:r>
          </w:p>
        </w:tc>
        <w:tc>
          <w:tcPr>
            <w:tcW w:w="3960" w:type="dxa"/>
          </w:tcPr>
          <w:p w14:paraId="1829A041" w14:textId="28C5D8AB" w:rsidR="001D56ED" w:rsidRPr="0069124C" w:rsidRDefault="001D56ED" w:rsidP="001D56ED">
            <w:pPr>
              <w:jc w:val="left"/>
              <w:rPr>
                <w:sz w:val="16"/>
                <w:szCs w:val="16"/>
                <w:lang w:val="en-US"/>
              </w:rPr>
            </w:pPr>
            <w:r w:rsidRPr="00517112">
              <w:rPr>
                <w:color w:val="0070C0"/>
                <w:sz w:val="16"/>
                <w:szCs w:val="16"/>
                <w:lang w:val="en-US"/>
              </w:rPr>
              <w:t xml:space="preserve">ATM_KU8_ID_TEST_MOTOR_BLOCKED </w:t>
            </w:r>
            <w:r w:rsidRPr="0069124C">
              <w:rPr>
                <w:sz w:val="16"/>
                <w:szCs w:val="16"/>
                <w:lang w:val="en-US"/>
              </w:rPr>
              <w:t xml:space="preserve">autotest is inhibited by </w:t>
            </w:r>
            <w:r w:rsidR="008327E3" w:rsidRPr="008327E3">
              <w:rPr>
                <w:b/>
                <w:bCs/>
                <w:sz w:val="16"/>
                <w:szCs w:val="16"/>
                <w:lang w:val="en-US"/>
              </w:rPr>
              <w:t>KU8_MODES________VOLTAG_INHIB</w:t>
            </w:r>
          </w:p>
        </w:tc>
        <w:tc>
          <w:tcPr>
            <w:tcW w:w="1980" w:type="dxa"/>
          </w:tcPr>
          <w:p w14:paraId="0FF5930A" w14:textId="652D9ADA" w:rsidR="001D56ED" w:rsidRPr="0069124C" w:rsidRDefault="001D56ED" w:rsidP="001D56ED">
            <w:pPr>
              <w:pStyle w:val="RequirementTraceability"/>
              <w:rPr>
                <w:sz w:val="16"/>
                <w:szCs w:val="16"/>
                <w:lang w:val="en-US"/>
              </w:rPr>
            </w:pPr>
            <w:r w:rsidRPr="00712186">
              <w:rPr>
                <w:sz w:val="16"/>
                <w:szCs w:val="16"/>
                <w:lang w:val="en-US"/>
              </w:rPr>
              <w:t>ATM_runMainFunction ()</w:t>
            </w:r>
          </w:p>
        </w:tc>
        <w:tc>
          <w:tcPr>
            <w:tcW w:w="1441" w:type="dxa"/>
          </w:tcPr>
          <w:p w14:paraId="5B16ADAA" w14:textId="77777777" w:rsidR="001D56ED" w:rsidRPr="00E70644" w:rsidRDefault="001D56ED" w:rsidP="001D56ED">
            <w:pPr>
              <w:pStyle w:val="RequirementTraceability"/>
              <w:rPr>
                <w:sz w:val="16"/>
                <w:szCs w:val="16"/>
                <w:lang w:val="en-US"/>
              </w:rPr>
            </w:pPr>
          </w:p>
        </w:tc>
      </w:tr>
      <w:tr w:rsidR="001D56ED" w:rsidRPr="00E70644" w14:paraId="10BE992A" w14:textId="77777777" w:rsidTr="001D56ED">
        <w:trPr>
          <w:jc w:val="center"/>
        </w:trPr>
        <w:tc>
          <w:tcPr>
            <w:tcW w:w="1975" w:type="dxa"/>
          </w:tcPr>
          <w:p w14:paraId="27D766FD" w14:textId="57605B6B" w:rsidR="001D56ED" w:rsidRPr="00E70644" w:rsidRDefault="001D56ED" w:rsidP="001D56ED">
            <w:pPr>
              <w:pStyle w:val="RequirementIdentifier"/>
              <w:rPr>
                <w:b w:val="0"/>
                <w:sz w:val="16"/>
                <w:szCs w:val="16"/>
              </w:rPr>
            </w:pPr>
            <w:r w:rsidRPr="00E70644">
              <w:rPr>
                <w:b w:val="0"/>
                <w:sz w:val="16"/>
                <w:szCs w:val="16"/>
              </w:rPr>
              <w:t>ARCH_SW_ATM_00</w:t>
            </w:r>
            <w:r>
              <w:rPr>
                <w:b w:val="0"/>
                <w:sz w:val="16"/>
                <w:szCs w:val="16"/>
              </w:rPr>
              <w:t>40</w:t>
            </w:r>
          </w:p>
        </w:tc>
        <w:tc>
          <w:tcPr>
            <w:tcW w:w="3960" w:type="dxa"/>
          </w:tcPr>
          <w:p w14:paraId="0D96C1CB" w14:textId="4295BBAA" w:rsidR="001D56ED" w:rsidRPr="0069124C" w:rsidRDefault="001D56ED" w:rsidP="001D56ED">
            <w:pPr>
              <w:jc w:val="left"/>
              <w:rPr>
                <w:sz w:val="16"/>
                <w:szCs w:val="16"/>
                <w:lang w:val="en-US"/>
              </w:rPr>
            </w:pPr>
            <w:r w:rsidRPr="00517112">
              <w:rPr>
                <w:color w:val="0070C0"/>
                <w:sz w:val="16"/>
                <w:szCs w:val="16"/>
                <w:lang w:val="en-US"/>
              </w:rPr>
              <w:t xml:space="preserve">ATM_KU8_ID_TEST_MOTOR_TEMPERATURE </w:t>
            </w:r>
            <w:r w:rsidRPr="0069124C">
              <w:rPr>
                <w:sz w:val="16"/>
                <w:szCs w:val="16"/>
                <w:lang w:val="en-US"/>
              </w:rPr>
              <w:t xml:space="preserve">autotest is inhibited by </w:t>
            </w:r>
            <w:r w:rsidR="005E7DF4" w:rsidRPr="008327E3">
              <w:rPr>
                <w:b/>
                <w:bCs/>
                <w:sz w:val="16"/>
                <w:szCs w:val="16"/>
                <w:lang w:val="en-US"/>
              </w:rPr>
              <w:t>KU8_MODES________VOLTAG_INHIB</w:t>
            </w:r>
          </w:p>
        </w:tc>
        <w:tc>
          <w:tcPr>
            <w:tcW w:w="1980" w:type="dxa"/>
          </w:tcPr>
          <w:p w14:paraId="6B953FF7" w14:textId="219A86D9" w:rsidR="001D56ED" w:rsidRPr="0069124C" w:rsidRDefault="001D56ED" w:rsidP="001D56ED">
            <w:pPr>
              <w:pStyle w:val="RequirementTraceability"/>
              <w:rPr>
                <w:sz w:val="16"/>
                <w:szCs w:val="16"/>
                <w:lang w:val="en-US"/>
              </w:rPr>
            </w:pPr>
            <w:r w:rsidRPr="00712186">
              <w:rPr>
                <w:sz w:val="16"/>
                <w:szCs w:val="16"/>
                <w:lang w:val="en-US"/>
              </w:rPr>
              <w:t>ATM_runMainFunction ()</w:t>
            </w:r>
          </w:p>
        </w:tc>
        <w:tc>
          <w:tcPr>
            <w:tcW w:w="1441" w:type="dxa"/>
          </w:tcPr>
          <w:p w14:paraId="57C3E1E9" w14:textId="77777777" w:rsidR="001D56ED" w:rsidRPr="00E70644" w:rsidRDefault="001D56ED" w:rsidP="001D56ED">
            <w:pPr>
              <w:pStyle w:val="RequirementTraceability"/>
              <w:rPr>
                <w:sz w:val="16"/>
                <w:szCs w:val="16"/>
                <w:lang w:val="en-US"/>
              </w:rPr>
            </w:pPr>
          </w:p>
        </w:tc>
      </w:tr>
      <w:tr w:rsidR="001D56ED" w:rsidRPr="00E70644" w14:paraId="42FB2F2D" w14:textId="77777777" w:rsidTr="001D56ED">
        <w:trPr>
          <w:jc w:val="center"/>
        </w:trPr>
        <w:tc>
          <w:tcPr>
            <w:tcW w:w="1975" w:type="dxa"/>
          </w:tcPr>
          <w:p w14:paraId="509C447A" w14:textId="6552B362" w:rsidR="001D56ED" w:rsidRPr="00E70644" w:rsidRDefault="001D56ED" w:rsidP="001D56ED">
            <w:pPr>
              <w:pStyle w:val="RequirementIdentifier"/>
              <w:rPr>
                <w:b w:val="0"/>
                <w:sz w:val="16"/>
                <w:szCs w:val="16"/>
              </w:rPr>
            </w:pPr>
            <w:r w:rsidRPr="00E70644">
              <w:rPr>
                <w:b w:val="0"/>
                <w:sz w:val="16"/>
                <w:szCs w:val="16"/>
              </w:rPr>
              <w:t>ARCH_SW_ATM_00</w:t>
            </w:r>
            <w:r>
              <w:rPr>
                <w:b w:val="0"/>
                <w:sz w:val="16"/>
                <w:szCs w:val="16"/>
              </w:rPr>
              <w:t>41</w:t>
            </w:r>
          </w:p>
        </w:tc>
        <w:tc>
          <w:tcPr>
            <w:tcW w:w="3960" w:type="dxa"/>
          </w:tcPr>
          <w:p w14:paraId="15FBDAE2" w14:textId="6B45419E" w:rsidR="001D56ED" w:rsidRPr="0069124C" w:rsidRDefault="001D56ED" w:rsidP="001D56ED">
            <w:pPr>
              <w:jc w:val="left"/>
              <w:rPr>
                <w:sz w:val="16"/>
                <w:szCs w:val="16"/>
                <w:lang w:val="en-US"/>
              </w:rPr>
            </w:pPr>
            <w:r w:rsidRPr="00517112">
              <w:rPr>
                <w:color w:val="0070C0"/>
                <w:sz w:val="16"/>
                <w:szCs w:val="16"/>
                <w:lang w:val="en-US"/>
              </w:rPr>
              <w:t xml:space="preserve">ATM_KU8_ID_TEST_MOTOR_SHORT_CIRCUIT  </w:t>
            </w:r>
            <w:r w:rsidRPr="0069124C">
              <w:rPr>
                <w:sz w:val="16"/>
                <w:szCs w:val="16"/>
                <w:lang w:val="en-US"/>
              </w:rPr>
              <w:t xml:space="preserve">autotest is inhibited by </w:t>
            </w:r>
            <w:r w:rsidRPr="00375CF1">
              <w:rPr>
                <w:b/>
                <w:bCs/>
                <w:sz w:val="16"/>
                <w:szCs w:val="16"/>
                <w:lang w:val="en-US"/>
              </w:rPr>
              <w:t>KU8_MODES________________INHIB</w:t>
            </w:r>
          </w:p>
        </w:tc>
        <w:tc>
          <w:tcPr>
            <w:tcW w:w="1980" w:type="dxa"/>
          </w:tcPr>
          <w:p w14:paraId="7A08CC6A" w14:textId="4033EAA7" w:rsidR="001D56ED" w:rsidRPr="0069124C" w:rsidRDefault="001D56ED" w:rsidP="001D56ED">
            <w:pPr>
              <w:pStyle w:val="RequirementTraceability"/>
              <w:rPr>
                <w:sz w:val="16"/>
                <w:szCs w:val="16"/>
                <w:lang w:val="en-US"/>
              </w:rPr>
            </w:pPr>
            <w:r w:rsidRPr="00712186">
              <w:rPr>
                <w:sz w:val="16"/>
                <w:szCs w:val="16"/>
                <w:lang w:val="en-US"/>
              </w:rPr>
              <w:t>ATM_runMainFunction ()</w:t>
            </w:r>
          </w:p>
        </w:tc>
        <w:tc>
          <w:tcPr>
            <w:tcW w:w="1441" w:type="dxa"/>
          </w:tcPr>
          <w:p w14:paraId="3E97072D" w14:textId="77777777" w:rsidR="001D56ED" w:rsidRPr="00E70644" w:rsidRDefault="001D56ED" w:rsidP="001D56ED">
            <w:pPr>
              <w:pStyle w:val="RequirementTraceability"/>
              <w:rPr>
                <w:sz w:val="16"/>
                <w:szCs w:val="16"/>
                <w:lang w:val="en-US"/>
              </w:rPr>
            </w:pPr>
          </w:p>
        </w:tc>
      </w:tr>
      <w:tr w:rsidR="001D56ED" w:rsidRPr="00E70644" w14:paraId="1E0DEFB3" w14:textId="77777777" w:rsidTr="001D56ED">
        <w:trPr>
          <w:jc w:val="center"/>
        </w:trPr>
        <w:tc>
          <w:tcPr>
            <w:tcW w:w="1975" w:type="dxa"/>
          </w:tcPr>
          <w:p w14:paraId="27E51051" w14:textId="3904D19D" w:rsidR="001D56ED" w:rsidRPr="00E70644" w:rsidRDefault="001D56ED" w:rsidP="001D56ED">
            <w:pPr>
              <w:pStyle w:val="RequirementIdentifier"/>
              <w:rPr>
                <w:b w:val="0"/>
                <w:sz w:val="16"/>
                <w:szCs w:val="16"/>
              </w:rPr>
            </w:pPr>
            <w:r w:rsidRPr="00E70644">
              <w:rPr>
                <w:b w:val="0"/>
                <w:sz w:val="16"/>
                <w:szCs w:val="16"/>
              </w:rPr>
              <w:t>ARCH_SW_ATM_00</w:t>
            </w:r>
            <w:r>
              <w:rPr>
                <w:b w:val="0"/>
                <w:sz w:val="16"/>
                <w:szCs w:val="16"/>
              </w:rPr>
              <w:t>42</w:t>
            </w:r>
          </w:p>
        </w:tc>
        <w:tc>
          <w:tcPr>
            <w:tcW w:w="3960" w:type="dxa"/>
          </w:tcPr>
          <w:p w14:paraId="38EE738D" w14:textId="77777777" w:rsidR="001D56ED" w:rsidRDefault="001D56ED" w:rsidP="001D56ED">
            <w:pPr>
              <w:jc w:val="left"/>
              <w:rPr>
                <w:b/>
                <w:bCs/>
                <w:sz w:val="16"/>
                <w:szCs w:val="16"/>
                <w:lang w:val="en-US"/>
              </w:rPr>
            </w:pPr>
            <w:r w:rsidRPr="00517112">
              <w:rPr>
                <w:color w:val="0070C0"/>
                <w:sz w:val="16"/>
                <w:szCs w:val="16"/>
                <w:lang w:val="en-US"/>
              </w:rPr>
              <w:t xml:space="preserve">ATM_KU8_ID_TEST_SENSOR_TEMPERATURE         </w:t>
            </w:r>
            <w:r w:rsidRPr="0069124C">
              <w:rPr>
                <w:sz w:val="16"/>
                <w:szCs w:val="16"/>
                <w:lang w:val="en-US"/>
              </w:rPr>
              <w:t xml:space="preserve">autotest is inhibited by </w:t>
            </w:r>
          </w:p>
          <w:p w14:paraId="19AFBC2F" w14:textId="3BE85BD6" w:rsidR="008327E3" w:rsidRPr="008327E3" w:rsidRDefault="008327E3" w:rsidP="001D56ED">
            <w:pPr>
              <w:jc w:val="left"/>
              <w:rPr>
                <w:b/>
                <w:bCs/>
                <w:sz w:val="16"/>
                <w:szCs w:val="16"/>
                <w:lang w:val="en-US"/>
              </w:rPr>
            </w:pPr>
            <w:r w:rsidRPr="008327E3">
              <w:rPr>
                <w:b/>
                <w:bCs/>
                <w:sz w:val="16"/>
                <w:szCs w:val="16"/>
                <w:lang w:val="en-US"/>
              </w:rPr>
              <w:t>KU8_MODES________________INHIB</w:t>
            </w:r>
          </w:p>
        </w:tc>
        <w:tc>
          <w:tcPr>
            <w:tcW w:w="1980" w:type="dxa"/>
          </w:tcPr>
          <w:p w14:paraId="05D318DD" w14:textId="22BDEEDF" w:rsidR="001D56ED" w:rsidRPr="0069124C" w:rsidRDefault="001D56ED" w:rsidP="001D56ED">
            <w:pPr>
              <w:pStyle w:val="RequirementTraceability"/>
              <w:rPr>
                <w:sz w:val="16"/>
                <w:szCs w:val="16"/>
                <w:lang w:val="en-US"/>
              </w:rPr>
            </w:pPr>
            <w:r w:rsidRPr="00712186">
              <w:rPr>
                <w:sz w:val="16"/>
                <w:szCs w:val="16"/>
                <w:lang w:val="en-US"/>
              </w:rPr>
              <w:t>ATM_runMainFunction ()</w:t>
            </w:r>
          </w:p>
        </w:tc>
        <w:tc>
          <w:tcPr>
            <w:tcW w:w="1441" w:type="dxa"/>
          </w:tcPr>
          <w:p w14:paraId="0E6D9C32" w14:textId="77777777" w:rsidR="001D56ED" w:rsidRPr="00E70644" w:rsidRDefault="001D56ED" w:rsidP="001D56ED">
            <w:pPr>
              <w:pStyle w:val="RequirementTraceability"/>
              <w:rPr>
                <w:sz w:val="16"/>
                <w:szCs w:val="16"/>
                <w:lang w:val="en-US"/>
              </w:rPr>
            </w:pPr>
          </w:p>
        </w:tc>
      </w:tr>
      <w:tr w:rsidR="001D56ED" w:rsidRPr="00E70644" w14:paraId="1869B985" w14:textId="77777777" w:rsidTr="001D56ED">
        <w:trPr>
          <w:jc w:val="center"/>
        </w:trPr>
        <w:tc>
          <w:tcPr>
            <w:tcW w:w="1975" w:type="dxa"/>
          </w:tcPr>
          <w:p w14:paraId="2BD651F4" w14:textId="1D3C38C2" w:rsidR="001D56ED" w:rsidRPr="00E70644" w:rsidRDefault="001D56ED" w:rsidP="001D56ED">
            <w:pPr>
              <w:pStyle w:val="RequirementIdentifier"/>
              <w:rPr>
                <w:b w:val="0"/>
                <w:sz w:val="16"/>
                <w:szCs w:val="16"/>
              </w:rPr>
            </w:pPr>
            <w:r w:rsidRPr="00E70644">
              <w:rPr>
                <w:b w:val="0"/>
                <w:sz w:val="16"/>
                <w:szCs w:val="16"/>
              </w:rPr>
              <w:lastRenderedPageBreak/>
              <w:t>ARCH_SW_ATM_00</w:t>
            </w:r>
            <w:r>
              <w:rPr>
                <w:b w:val="0"/>
                <w:sz w:val="16"/>
                <w:szCs w:val="16"/>
              </w:rPr>
              <w:t>43</w:t>
            </w:r>
          </w:p>
        </w:tc>
        <w:tc>
          <w:tcPr>
            <w:tcW w:w="3960" w:type="dxa"/>
          </w:tcPr>
          <w:p w14:paraId="5812BA1B" w14:textId="243F382D" w:rsidR="001D56ED" w:rsidRPr="00517112" w:rsidRDefault="001D56ED" w:rsidP="001D56ED">
            <w:pPr>
              <w:jc w:val="left"/>
              <w:rPr>
                <w:sz w:val="16"/>
                <w:szCs w:val="16"/>
                <w:lang w:val="en-US"/>
              </w:rPr>
            </w:pPr>
            <w:r w:rsidRPr="00517112">
              <w:rPr>
                <w:color w:val="0070C0"/>
                <w:sz w:val="16"/>
                <w:szCs w:val="16"/>
                <w:lang w:val="en-US"/>
              </w:rPr>
              <w:t xml:space="preserve">ATM_KU8_ID_TEST_PWM_ORDER </w:t>
            </w:r>
            <w:r w:rsidRPr="0069124C">
              <w:rPr>
                <w:sz w:val="16"/>
                <w:szCs w:val="16"/>
                <w:lang w:val="en-US"/>
              </w:rPr>
              <w:t xml:space="preserve">autotest is inhibited by </w:t>
            </w:r>
            <w:r w:rsidR="008327E3" w:rsidRPr="008327E3">
              <w:rPr>
                <w:b/>
                <w:bCs/>
                <w:sz w:val="16"/>
                <w:szCs w:val="16"/>
                <w:lang w:val="en-US"/>
              </w:rPr>
              <w:t>KU8_MODES________VOLTAG_INHIB</w:t>
            </w:r>
          </w:p>
        </w:tc>
        <w:tc>
          <w:tcPr>
            <w:tcW w:w="1980" w:type="dxa"/>
          </w:tcPr>
          <w:p w14:paraId="617A8E0D" w14:textId="6B81B18F" w:rsidR="001D56ED" w:rsidRPr="0069124C" w:rsidRDefault="001D56ED" w:rsidP="001D56ED">
            <w:pPr>
              <w:pStyle w:val="RequirementTraceability"/>
              <w:rPr>
                <w:sz w:val="16"/>
                <w:szCs w:val="16"/>
                <w:lang w:val="en-US"/>
              </w:rPr>
            </w:pPr>
            <w:r w:rsidRPr="00712186">
              <w:rPr>
                <w:sz w:val="16"/>
                <w:szCs w:val="16"/>
                <w:lang w:val="en-US"/>
              </w:rPr>
              <w:t>ATM_runMainFunction ()</w:t>
            </w:r>
          </w:p>
        </w:tc>
        <w:tc>
          <w:tcPr>
            <w:tcW w:w="1441" w:type="dxa"/>
          </w:tcPr>
          <w:p w14:paraId="35A8664F" w14:textId="77777777" w:rsidR="001D56ED" w:rsidRPr="00E70644" w:rsidRDefault="001D56ED" w:rsidP="001D56ED">
            <w:pPr>
              <w:pStyle w:val="RequirementTraceability"/>
              <w:rPr>
                <w:sz w:val="16"/>
                <w:szCs w:val="16"/>
                <w:lang w:val="en-US"/>
              </w:rPr>
            </w:pPr>
          </w:p>
        </w:tc>
      </w:tr>
      <w:tr w:rsidR="001D56ED" w:rsidRPr="00E70644" w14:paraId="4D81112D" w14:textId="77777777" w:rsidTr="001D56ED">
        <w:trPr>
          <w:jc w:val="center"/>
        </w:trPr>
        <w:tc>
          <w:tcPr>
            <w:tcW w:w="1975" w:type="dxa"/>
          </w:tcPr>
          <w:p w14:paraId="383BFE2F" w14:textId="630A33F6" w:rsidR="001D56ED" w:rsidRPr="00E70644" w:rsidRDefault="001D56ED" w:rsidP="001D56ED">
            <w:pPr>
              <w:pStyle w:val="RequirementIdentifier"/>
              <w:rPr>
                <w:b w:val="0"/>
                <w:sz w:val="16"/>
                <w:szCs w:val="16"/>
              </w:rPr>
            </w:pPr>
            <w:r w:rsidRPr="00E70644">
              <w:rPr>
                <w:b w:val="0"/>
                <w:sz w:val="16"/>
                <w:szCs w:val="16"/>
              </w:rPr>
              <w:t>ARCH_SW_ATM_00</w:t>
            </w:r>
            <w:r>
              <w:rPr>
                <w:b w:val="0"/>
                <w:sz w:val="16"/>
                <w:szCs w:val="16"/>
              </w:rPr>
              <w:t>44</w:t>
            </w:r>
          </w:p>
        </w:tc>
        <w:tc>
          <w:tcPr>
            <w:tcW w:w="3960" w:type="dxa"/>
          </w:tcPr>
          <w:p w14:paraId="70933075" w14:textId="19150667" w:rsidR="001D56ED" w:rsidRPr="00517112" w:rsidRDefault="001D56ED" w:rsidP="001D56ED">
            <w:pPr>
              <w:jc w:val="left"/>
              <w:rPr>
                <w:sz w:val="16"/>
                <w:szCs w:val="16"/>
                <w:lang w:val="en-US"/>
              </w:rPr>
            </w:pPr>
            <w:r w:rsidRPr="00517112">
              <w:rPr>
                <w:color w:val="0070C0"/>
                <w:sz w:val="16"/>
                <w:szCs w:val="16"/>
                <w:lang w:val="en-US"/>
              </w:rPr>
              <w:t xml:space="preserve">ATM_KU8_ID_TEST_UNDER_VOLTAGE_POWER </w:t>
            </w:r>
            <w:r w:rsidRPr="0069124C">
              <w:rPr>
                <w:sz w:val="16"/>
                <w:szCs w:val="16"/>
                <w:lang w:val="en-US"/>
              </w:rPr>
              <w:t xml:space="preserve">autotest is inhibited by </w:t>
            </w:r>
            <w:r w:rsidRPr="00375CF1">
              <w:rPr>
                <w:b/>
                <w:bCs/>
                <w:sz w:val="16"/>
                <w:szCs w:val="16"/>
                <w:lang w:val="en-US"/>
              </w:rPr>
              <w:t>KU8_MODES________________INHIB</w:t>
            </w:r>
          </w:p>
        </w:tc>
        <w:tc>
          <w:tcPr>
            <w:tcW w:w="1980" w:type="dxa"/>
          </w:tcPr>
          <w:p w14:paraId="59B6DB1C" w14:textId="69859EE7" w:rsidR="001D56ED" w:rsidRPr="0069124C" w:rsidRDefault="001D56ED" w:rsidP="001D56ED">
            <w:pPr>
              <w:pStyle w:val="RequirementTraceability"/>
              <w:rPr>
                <w:sz w:val="16"/>
                <w:szCs w:val="16"/>
                <w:lang w:val="en-US"/>
              </w:rPr>
            </w:pPr>
            <w:r w:rsidRPr="00712186">
              <w:rPr>
                <w:sz w:val="16"/>
                <w:szCs w:val="16"/>
                <w:lang w:val="en-US"/>
              </w:rPr>
              <w:t>ATM_runMainFunction ()</w:t>
            </w:r>
          </w:p>
        </w:tc>
        <w:tc>
          <w:tcPr>
            <w:tcW w:w="1441" w:type="dxa"/>
          </w:tcPr>
          <w:p w14:paraId="57009C82" w14:textId="77777777" w:rsidR="001D56ED" w:rsidRPr="00E70644" w:rsidRDefault="001D56ED" w:rsidP="001D56ED">
            <w:pPr>
              <w:pStyle w:val="RequirementTraceability"/>
              <w:rPr>
                <w:sz w:val="16"/>
                <w:szCs w:val="16"/>
                <w:lang w:val="en-US"/>
              </w:rPr>
            </w:pPr>
          </w:p>
        </w:tc>
      </w:tr>
      <w:tr w:rsidR="001D56ED" w:rsidRPr="00E70644" w14:paraId="39153743" w14:textId="77777777" w:rsidTr="001D56ED">
        <w:trPr>
          <w:jc w:val="center"/>
        </w:trPr>
        <w:tc>
          <w:tcPr>
            <w:tcW w:w="1975" w:type="dxa"/>
          </w:tcPr>
          <w:p w14:paraId="01B53C26" w14:textId="35088827" w:rsidR="001D56ED" w:rsidRPr="00E70644" w:rsidRDefault="001D56ED" w:rsidP="001D56ED">
            <w:pPr>
              <w:pStyle w:val="RequirementIdentifier"/>
              <w:rPr>
                <w:b w:val="0"/>
                <w:sz w:val="16"/>
                <w:szCs w:val="16"/>
              </w:rPr>
            </w:pPr>
            <w:r w:rsidRPr="00E70644">
              <w:rPr>
                <w:b w:val="0"/>
                <w:sz w:val="16"/>
                <w:szCs w:val="16"/>
              </w:rPr>
              <w:t>ARCH_SW_ATM_00</w:t>
            </w:r>
            <w:r>
              <w:rPr>
                <w:b w:val="0"/>
                <w:sz w:val="16"/>
                <w:szCs w:val="16"/>
              </w:rPr>
              <w:t>45</w:t>
            </w:r>
          </w:p>
        </w:tc>
        <w:tc>
          <w:tcPr>
            <w:tcW w:w="3960" w:type="dxa"/>
          </w:tcPr>
          <w:p w14:paraId="20D13029" w14:textId="56A368B8" w:rsidR="001D56ED" w:rsidRPr="00517112" w:rsidRDefault="001D56ED" w:rsidP="001D56ED">
            <w:pPr>
              <w:jc w:val="left"/>
              <w:rPr>
                <w:sz w:val="16"/>
                <w:szCs w:val="16"/>
                <w:lang w:val="en-US"/>
              </w:rPr>
            </w:pPr>
            <w:r w:rsidRPr="00700724">
              <w:rPr>
                <w:color w:val="0070C0"/>
                <w:sz w:val="16"/>
                <w:szCs w:val="16"/>
                <w:lang w:val="en-US"/>
              </w:rPr>
              <w:t xml:space="preserve">ATM_KU8_ID_TEST_OVER_VOLTAGE_POWER </w:t>
            </w:r>
            <w:r w:rsidRPr="0069124C">
              <w:rPr>
                <w:sz w:val="16"/>
                <w:szCs w:val="16"/>
                <w:lang w:val="en-US"/>
              </w:rPr>
              <w:t xml:space="preserve">autotest is inhibited by </w:t>
            </w:r>
            <w:r w:rsidRPr="00375CF1">
              <w:rPr>
                <w:b/>
                <w:bCs/>
                <w:sz w:val="16"/>
                <w:szCs w:val="16"/>
                <w:lang w:val="en-US"/>
              </w:rPr>
              <w:t>KU8_MODES________________INHIB</w:t>
            </w:r>
          </w:p>
        </w:tc>
        <w:tc>
          <w:tcPr>
            <w:tcW w:w="1980" w:type="dxa"/>
          </w:tcPr>
          <w:p w14:paraId="14314AC6" w14:textId="462DE9BF" w:rsidR="001D56ED" w:rsidRPr="0069124C" w:rsidRDefault="001D56ED" w:rsidP="001D56ED">
            <w:pPr>
              <w:pStyle w:val="RequirementTraceability"/>
              <w:rPr>
                <w:sz w:val="16"/>
                <w:szCs w:val="16"/>
                <w:lang w:val="en-US"/>
              </w:rPr>
            </w:pPr>
            <w:r w:rsidRPr="00712186">
              <w:rPr>
                <w:sz w:val="16"/>
                <w:szCs w:val="16"/>
                <w:lang w:val="en-US"/>
              </w:rPr>
              <w:t>ATM_runMainFunction ()</w:t>
            </w:r>
          </w:p>
        </w:tc>
        <w:tc>
          <w:tcPr>
            <w:tcW w:w="1441" w:type="dxa"/>
          </w:tcPr>
          <w:p w14:paraId="420E490C" w14:textId="77777777" w:rsidR="001D56ED" w:rsidRPr="00E70644" w:rsidRDefault="001D56ED" w:rsidP="001D56ED">
            <w:pPr>
              <w:pStyle w:val="RequirementTraceability"/>
              <w:rPr>
                <w:sz w:val="16"/>
                <w:szCs w:val="16"/>
                <w:lang w:val="en-US"/>
              </w:rPr>
            </w:pPr>
          </w:p>
        </w:tc>
      </w:tr>
      <w:tr w:rsidR="001D56ED" w:rsidRPr="00E70644" w14:paraId="50612B34" w14:textId="77777777" w:rsidTr="001D56ED">
        <w:trPr>
          <w:jc w:val="center"/>
        </w:trPr>
        <w:tc>
          <w:tcPr>
            <w:tcW w:w="1975" w:type="dxa"/>
          </w:tcPr>
          <w:p w14:paraId="3F77411C" w14:textId="1B98BBDB" w:rsidR="001D56ED" w:rsidRPr="00E70644" w:rsidRDefault="001D56ED" w:rsidP="001D56ED">
            <w:pPr>
              <w:pStyle w:val="RequirementIdentifier"/>
              <w:rPr>
                <w:b w:val="0"/>
                <w:sz w:val="16"/>
                <w:szCs w:val="16"/>
              </w:rPr>
            </w:pPr>
            <w:r w:rsidRPr="00E70644">
              <w:rPr>
                <w:b w:val="0"/>
                <w:sz w:val="16"/>
                <w:szCs w:val="16"/>
              </w:rPr>
              <w:t>ARCH_SW_ATM_00</w:t>
            </w:r>
            <w:r>
              <w:rPr>
                <w:b w:val="0"/>
                <w:sz w:val="16"/>
                <w:szCs w:val="16"/>
              </w:rPr>
              <w:t>46</w:t>
            </w:r>
          </w:p>
        </w:tc>
        <w:tc>
          <w:tcPr>
            <w:tcW w:w="3960" w:type="dxa"/>
          </w:tcPr>
          <w:p w14:paraId="5D09ACE8" w14:textId="55F549BD" w:rsidR="001D56ED" w:rsidRPr="00517112" w:rsidRDefault="001D56ED" w:rsidP="001D56ED">
            <w:pPr>
              <w:jc w:val="left"/>
              <w:rPr>
                <w:sz w:val="16"/>
                <w:szCs w:val="16"/>
                <w:lang w:val="en-US"/>
              </w:rPr>
            </w:pPr>
            <w:r w:rsidRPr="00700724">
              <w:rPr>
                <w:color w:val="0070C0"/>
                <w:sz w:val="16"/>
                <w:szCs w:val="16"/>
                <w:lang w:val="en-US"/>
              </w:rPr>
              <w:t>ATM_KU8_ID_TEST_UNDER_VOLTAGE_TENSIONING_POWER</w:t>
            </w:r>
            <w:r w:rsidRPr="00517112">
              <w:rPr>
                <w:sz w:val="16"/>
                <w:szCs w:val="16"/>
                <w:lang w:val="en-US"/>
              </w:rPr>
              <w:t xml:space="preserve"> </w:t>
            </w:r>
            <w:r w:rsidRPr="0069124C">
              <w:rPr>
                <w:sz w:val="16"/>
                <w:szCs w:val="16"/>
                <w:lang w:val="en-US"/>
              </w:rPr>
              <w:t xml:space="preserve">autotest is inhibited by </w:t>
            </w:r>
            <w:r w:rsidRPr="00375CF1">
              <w:rPr>
                <w:b/>
                <w:bCs/>
                <w:sz w:val="16"/>
                <w:szCs w:val="16"/>
                <w:lang w:val="en-US"/>
              </w:rPr>
              <w:t>KU8_MODES________________INHIB</w:t>
            </w:r>
          </w:p>
        </w:tc>
        <w:tc>
          <w:tcPr>
            <w:tcW w:w="1980" w:type="dxa"/>
          </w:tcPr>
          <w:p w14:paraId="573B2309" w14:textId="6A6D1874" w:rsidR="001D56ED" w:rsidRPr="0069124C" w:rsidRDefault="001D56ED" w:rsidP="001D56ED">
            <w:pPr>
              <w:pStyle w:val="RequirementTraceability"/>
              <w:rPr>
                <w:sz w:val="16"/>
                <w:szCs w:val="16"/>
                <w:lang w:val="en-US"/>
              </w:rPr>
            </w:pPr>
            <w:r w:rsidRPr="00712186">
              <w:rPr>
                <w:sz w:val="16"/>
                <w:szCs w:val="16"/>
                <w:lang w:val="en-US"/>
              </w:rPr>
              <w:t>ATM_runMainFunction ()</w:t>
            </w:r>
          </w:p>
        </w:tc>
        <w:tc>
          <w:tcPr>
            <w:tcW w:w="1441" w:type="dxa"/>
          </w:tcPr>
          <w:p w14:paraId="12BBF98C" w14:textId="77777777" w:rsidR="001D56ED" w:rsidRPr="00E70644" w:rsidRDefault="001D56ED" w:rsidP="001D56ED">
            <w:pPr>
              <w:pStyle w:val="RequirementTraceability"/>
              <w:rPr>
                <w:sz w:val="16"/>
                <w:szCs w:val="16"/>
                <w:lang w:val="en-US"/>
              </w:rPr>
            </w:pPr>
          </w:p>
        </w:tc>
      </w:tr>
      <w:tr w:rsidR="001D56ED" w:rsidRPr="00E70644" w14:paraId="76B8459F" w14:textId="77777777" w:rsidTr="001D56ED">
        <w:trPr>
          <w:jc w:val="center"/>
        </w:trPr>
        <w:tc>
          <w:tcPr>
            <w:tcW w:w="1975" w:type="dxa"/>
          </w:tcPr>
          <w:p w14:paraId="509B31D1" w14:textId="2EC80983" w:rsidR="001D56ED" w:rsidRPr="00E70644" w:rsidRDefault="001D56ED" w:rsidP="001D56ED">
            <w:pPr>
              <w:pStyle w:val="RequirementIdentifier"/>
              <w:rPr>
                <w:b w:val="0"/>
                <w:sz w:val="16"/>
                <w:szCs w:val="16"/>
              </w:rPr>
            </w:pPr>
            <w:r w:rsidRPr="00E70644">
              <w:rPr>
                <w:b w:val="0"/>
                <w:sz w:val="16"/>
                <w:szCs w:val="16"/>
              </w:rPr>
              <w:t>ARCH_SW_ATM_00</w:t>
            </w:r>
            <w:r>
              <w:rPr>
                <w:b w:val="0"/>
                <w:sz w:val="16"/>
                <w:szCs w:val="16"/>
              </w:rPr>
              <w:t>47</w:t>
            </w:r>
          </w:p>
        </w:tc>
        <w:tc>
          <w:tcPr>
            <w:tcW w:w="3960" w:type="dxa"/>
          </w:tcPr>
          <w:p w14:paraId="6CD30FC4" w14:textId="3E1AAAE8" w:rsidR="001D56ED" w:rsidRPr="00517112" w:rsidRDefault="001D56ED" w:rsidP="001D56ED">
            <w:pPr>
              <w:jc w:val="left"/>
              <w:rPr>
                <w:sz w:val="16"/>
                <w:szCs w:val="16"/>
                <w:lang w:val="en-US"/>
              </w:rPr>
            </w:pPr>
            <w:r w:rsidRPr="00700724">
              <w:rPr>
                <w:color w:val="0070C0"/>
                <w:sz w:val="16"/>
                <w:szCs w:val="16"/>
                <w:lang w:val="en-US"/>
              </w:rPr>
              <w:t>ATM_KU8_ID_TEST_OVER_VOLTAGE_TENSIONING_POWER</w:t>
            </w:r>
            <w:r w:rsidRPr="00517112">
              <w:rPr>
                <w:sz w:val="16"/>
                <w:szCs w:val="16"/>
                <w:lang w:val="en-US"/>
              </w:rPr>
              <w:t xml:space="preserve"> </w:t>
            </w:r>
            <w:r w:rsidRPr="0069124C">
              <w:rPr>
                <w:sz w:val="16"/>
                <w:szCs w:val="16"/>
                <w:lang w:val="en-US"/>
              </w:rPr>
              <w:t xml:space="preserve">autotest is inhibited by </w:t>
            </w:r>
            <w:r w:rsidRPr="00375CF1">
              <w:rPr>
                <w:b/>
                <w:bCs/>
                <w:sz w:val="16"/>
                <w:szCs w:val="16"/>
                <w:lang w:val="en-US"/>
              </w:rPr>
              <w:t>KU8_MODES________________INHIB</w:t>
            </w:r>
          </w:p>
        </w:tc>
        <w:tc>
          <w:tcPr>
            <w:tcW w:w="1980" w:type="dxa"/>
          </w:tcPr>
          <w:p w14:paraId="7810C12B" w14:textId="765012B2" w:rsidR="001D56ED" w:rsidRPr="0069124C" w:rsidRDefault="001D56ED" w:rsidP="001D56ED">
            <w:pPr>
              <w:pStyle w:val="RequirementTraceability"/>
              <w:rPr>
                <w:sz w:val="16"/>
                <w:szCs w:val="16"/>
                <w:lang w:val="en-US"/>
              </w:rPr>
            </w:pPr>
            <w:r w:rsidRPr="00712186">
              <w:rPr>
                <w:sz w:val="16"/>
                <w:szCs w:val="16"/>
                <w:lang w:val="en-US"/>
              </w:rPr>
              <w:t>ATM_runMainFunction ()</w:t>
            </w:r>
          </w:p>
        </w:tc>
        <w:tc>
          <w:tcPr>
            <w:tcW w:w="1441" w:type="dxa"/>
          </w:tcPr>
          <w:p w14:paraId="35CF8F46" w14:textId="77777777" w:rsidR="001D56ED" w:rsidRPr="00E70644" w:rsidRDefault="001D56ED" w:rsidP="001D56ED">
            <w:pPr>
              <w:pStyle w:val="RequirementTraceability"/>
              <w:rPr>
                <w:sz w:val="16"/>
                <w:szCs w:val="16"/>
                <w:lang w:val="en-US"/>
              </w:rPr>
            </w:pPr>
          </w:p>
        </w:tc>
      </w:tr>
      <w:tr w:rsidR="001D56ED" w:rsidRPr="00E70644" w14:paraId="3B54FB5A" w14:textId="77777777" w:rsidTr="001D56ED">
        <w:trPr>
          <w:jc w:val="center"/>
        </w:trPr>
        <w:tc>
          <w:tcPr>
            <w:tcW w:w="1975" w:type="dxa"/>
          </w:tcPr>
          <w:p w14:paraId="17B4FFF4" w14:textId="65DDB04A" w:rsidR="001D56ED" w:rsidRPr="00E70644" w:rsidRDefault="001D56ED" w:rsidP="001D56ED">
            <w:pPr>
              <w:pStyle w:val="RequirementIdentifier"/>
              <w:rPr>
                <w:b w:val="0"/>
                <w:sz w:val="16"/>
                <w:szCs w:val="16"/>
              </w:rPr>
            </w:pPr>
            <w:r w:rsidRPr="00E70644">
              <w:rPr>
                <w:b w:val="0"/>
                <w:sz w:val="16"/>
                <w:szCs w:val="16"/>
              </w:rPr>
              <w:t>ARCH_SW_ATM_00</w:t>
            </w:r>
            <w:r>
              <w:rPr>
                <w:b w:val="0"/>
                <w:sz w:val="16"/>
                <w:szCs w:val="16"/>
              </w:rPr>
              <w:t>48</w:t>
            </w:r>
          </w:p>
        </w:tc>
        <w:tc>
          <w:tcPr>
            <w:tcW w:w="3960" w:type="dxa"/>
          </w:tcPr>
          <w:p w14:paraId="15CBEB9D" w14:textId="167947D8" w:rsidR="001D56ED" w:rsidRPr="00517112" w:rsidRDefault="001D56ED" w:rsidP="001D56ED">
            <w:pPr>
              <w:jc w:val="left"/>
              <w:rPr>
                <w:sz w:val="16"/>
                <w:szCs w:val="16"/>
                <w:lang w:val="en-US"/>
              </w:rPr>
            </w:pPr>
            <w:r w:rsidRPr="00700724">
              <w:rPr>
                <w:color w:val="0070C0"/>
                <w:sz w:val="16"/>
                <w:szCs w:val="16"/>
                <w:lang w:val="en-US"/>
              </w:rPr>
              <w:t>ATM_KU8_ID_EXT_WDG_OUT_OF_ORDER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69124C">
              <w:rPr>
                <w:sz w:val="16"/>
                <w:szCs w:val="16"/>
                <w:lang w:val="en-US"/>
              </w:rPr>
              <w:t xml:space="preserve">autotest is inhibited by </w:t>
            </w:r>
            <w:r w:rsidRPr="00375CF1">
              <w:rPr>
                <w:b/>
                <w:bCs/>
                <w:sz w:val="16"/>
                <w:szCs w:val="16"/>
                <w:lang w:val="en-US"/>
              </w:rPr>
              <w:t>KU8_MODES______________________INHIB</w:t>
            </w:r>
          </w:p>
        </w:tc>
        <w:tc>
          <w:tcPr>
            <w:tcW w:w="1980" w:type="dxa"/>
          </w:tcPr>
          <w:p w14:paraId="4B1AB3CF" w14:textId="78EA40D4" w:rsidR="001D56ED" w:rsidRPr="0069124C" w:rsidRDefault="001D56ED" w:rsidP="001D56ED">
            <w:pPr>
              <w:pStyle w:val="RequirementTraceability"/>
              <w:rPr>
                <w:sz w:val="16"/>
                <w:szCs w:val="16"/>
                <w:lang w:val="en-US"/>
              </w:rPr>
            </w:pPr>
            <w:r w:rsidRPr="00712186">
              <w:rPr>
                <w:sz w:val="16"/>
                <w:szCs w:val="16"/>
                <w:lang w:val="en-US"/>
              </w:rPr>
              <w:t>ATM_runMainFunction ()</w:t>
            </w:r>
          </w:p>
        </w:tc>
        <w:tc>
          <w:tcPr>
            <w:tcW w:w="1441" w:type="dxa"/>
          </w:tcPr>
          <w:p w14:paraId="5A70FADE" w14:textId="77777777" w:rsidR="001D56ED" w:rsidRPr="00E70644" w:rsidRDefault="001D56ED" w:rsidP="001D56ED">
            <w:pPr>
              <w:pStyle w:val="RequirementTraceability"/>
              <w:rPr>
                <w:sz w:val="16"/>
                <w:szCs w:val="16"/>
                <w:lang w:val="en-US"/>
              </w:rPr>
            </w:pPr>
          </w:p>
        </w:tc>
      </w:tr>
      <w:tr w:rsidR="001D56ED" w:rsidRPr="00E70644" w14:paraId="7C0FC209" w14:textId="77777777" w:rsidTr="001D56ED">
        <w:trPr>
          <w:jc w:val="center"/>
        </w:trPr>
        <w:tc>
          <w:tcPr>
            <w:tcW w:w="1975" w:type="dxa"/>
          </w:tcPr>
          <w:p w14:paraId="53C9E65E" w14:textId="7AF1F767" w:rsidR="001D56ED" w:rsidRPr="00E70644" w:rsidRDefault="001D56ED" w:rsidP="001D56ED">
            <w:pPr>
              <w:pStyle w:val="RequirementIdentifier"/>
              <w:rPr>
                <w:b w:val="0"/>
                <w:sz w:val="16"/>
                <w:szCs w:val="16"/>
              </w:rPr>
            </w:pPr>
            <w:r w:rsidRPr="00E70644">
              <w:rPr>
                <w:b w:val="0"/>
                <w:sz w:val="16"/>
                <w:szCs w:val="16"/>
              </w:rPr>
              <w:t>ARCH_SW_ATM_00</w:t>
            </w:r>
            <w:r>
              <w:rPr>
                <w:b w:val="0"/>
                <w:sz w:val="16"/>
                <w:szCs w:val="16"/>
              </w:rPr>
              <w:t>49</w:t>
            </w:r>
          </w:p>
        </w:tc>
        <w:tc>
          <w:tcPr>
            <w:tcW w:w="3960" w:type="dxa"/>
          </w:tcPr>
          <w:p w14:paraId="03977B38" w14:textId="39DD2C83" w:rsidR="001D56ED" w:rsidRPr="00517112" w:rsidRDefault="001D56ED" w:rsidP="001D56ED">
            <w:pPr>
              <w:jc w:val="left"/>
              <w:rPr>
                <w:sz w:val="16"/>
                <w:szCs w:val="16"/>
                <w:lang w:val="en-US"/>
              </w:rPr>
            </w:pPr>
            <w:r w:rsidRPr="00700724">
              <w:rPr>
                <w:color w:val="0070C0"/>
                <w:sz w:val="16"/>
                <w:szCs w:val="16"/>
                <w:lang w:val="en-US"/>
              </w:rPr>
              <w:t>ATM_KU8_ID_RESET_CAUSE</w:t>
            </w:r>
            <w:r>
              <w:rPr>
                <w:rFonts w:ascii="Consolas" w:hAnsi="Consolas" w:cs="Consolas"/>
                <w:color w:val="3F7F5F"/>
                <w:shd w:val="clear" w:color="auto" w:fill="E8F2FE"/>
                <w:lang w:val="en-US" w:eastAsia="zh-CN"/>
              </w:rPr>
              <w:t xml:space="preserve"> </w:t>
            </w:r>
            <w:r w:rsidRPr="0069124C">
              <w:rPr>
                <w:sz w:val="16"/>
                <w:szCs w:val="16"/>
                <w:lang w:val="en-US"/>
              </w:rPr>
              <w:t xml:space="preserve">autotest is inhibited by </w:t>
            </w:r>
            <w:r w:rsidRPr="00375CF1">
              <w:rPr>
                <w:b/>
                <w:bCs/>
                <w:sz w:val="16"/>
                <w:szCs w:val="16"/>
                <w:lang w:val="en-US"/>
              </w:rPr>
              <w:t>KU8_MODES______________________INHIB</w:t>
            </w:r>
          </w:p>
        </w:tc>
        <w:tc>
          <w:tcPr>
            <w:tcW w:w="1980" w:type="dxa"/>
          </w:tcPr>
          <w:p w14:paraId="655EC95D" w14:textId="4DC6031F" w:rsidR="001D56ED" w:rsidRPr="0069124C" w:rsidRDefault="001D56ED" w:rsidP="001D56ED">
            <w:pPr>
              <w:pStyle w:val="RequirementTraceability"/>
              <w:rPr>
                <w:sz w:val="16"/>
                <w:szCs w:val="16"/>
                <w:lang w:val="en-US"/>
              </w:rPr>
            </w:pPr>
            <w:r w:rsidRPr="00712186">
              <w:rPr>
                <w:sz w:val="16"/>
                <w:szCs w:val="16"/>
                <w:lang w:val="en-US"/>
              </w:rPr>
              <w:t>ATM_runMainFunction ()</w:t>
            </w:r>
          </w:p>
        </w:tc>
        <w:tc>
          <w:tcPr>
            <w:tcW w:w="1441" w:type="dxa"/>
          </w:tcPr>
          <w:p w14:paraId="005FF391" w14:textId="77777777" w:rsidR="001D56ED" w:rsidRPr="00E70644" w:rsidRDefault="001D56ED" w:rsidP="001D56ED">
            <w:pPr>
              <w:pStyle w:val="RequirementTraceability"/>
              <w:rPr>
                <w:sz w:val="16"/>
                <w:szCs w:val="16"/>
                <w:lang w:val="en-US"/>
              </w:rPr>
            </w:pPr>
          </w:p>
        </w:tc>
      </w:tr>
      <w:tr w:rsidR="001D56ED" w:rsidRPr="00E70644" w14:paraId="559973D3" w14:textId="77777777" w:rsidTr="001D56ED">
        <w:trPr>
          <w:jc w:val="center"/>
        </w:trPr>
        <w:tc>
          <w:tcPr>
            <w:tcW w:w="1975" w:type="dxa"/>
          </w:tcPr>
          <w:p w14:paraId="3E71CB58" w14:textId="22A1D7FE" w:rsidR="001D56ED" w:rsidRPr="00E70644" w:rsidRDefault="001D56ED" w:rsidP="001D56ED">
            <w:pPr>
              <w:pStyle w:val="RequirementIdentifier"/>
              <w:rPr>
                <w:b w:val="0"/>
                <w:sz w:val="16"/>
                <w:szCs w:val="16"/>
              </w:rPr>
            </w:pPr>
            <w:r w:rsidRPr="00E70644">
              <w:rPr>
                <w:b w:val="0"/>
                <w:sz w:val="16"/>
                <w:szCs w:val="16"/>
              </w:rPr>
              <w:t>ARCH_SW_ATM_00</w:t>
            </w:r>
            <w:r>
              <w:rPr>
                <w:b w:val="0"/>
                <w:sz w:val="16"/>
                <w:szCs w:val="16"/>
              </w:rPr>
              <w:t>50</w:t>
            </w:r>
          </w:p>
        </w:tc>
        <w:tc>
          <w:tcPr>
            <w:tcW w:w="3960" w:type="dxa"/>
          </w:tcPr>
          <w:p w14:paraId="2E92B2B5" w14:textId="7E934B40" w:rsidR="001D56ED" w:rsidRPr="00517112" w:rsidRDefault="001D56ED" w:rsidP="001D56ED">
            <w:pPr>
              <w:jc w:val="left"/>
              <w:rPr>
                <w:sz w:val="16"/>
                <w:szCs w:val="16"/>
                <w:lang w:val="en-US"/>
              </w:rPr>
            </w:pPr>
            <w:r w:rsidRPr="00700724">
              <w:rPr>
                <w:color w:val="0070C0"/>
                <w:sz w:val="16"/>
                <w:szCs w:val="16"/>
                <w:lang w:val="en-US"/>
              </w:rPr>
              <w:t>ATM_KU8_ID_END_OF_LIFE_LOW_FORCE</w:t>
            </w:r>
            <w:r>
              <w:rPr>
                <w:rFonts w:ascii="Consolas" w:hAnsi="Consolas" w:cs="Consolas"/>
                <w:color w:val="3F7F5F"/>
                <w:shd w:val="clear" w:color="auto" w:fill="E8F2FE"/>
                <w:lang w:val="en-US" w:eastAsia="zh-CN"/>
              </w:rPr>
              <w:t xml:space="preserve"> </w:t>
            </w:r>
            <w:r w:rsidRPr="0069124C">
              <w:rPr>
                <w:sz w:val="16"/>
                <w:szCs w:val="16"/>
                <w:lang w:val="en-US"/>
              </w:rPr>
              <w:t xml:space="preserve">autotest is inhibited by </w:t>
            </w:r>
            <w:r w:rsidRPr="00375CF1">
              <w:rPr>
                <w:b/>
                <w:bCs/>
                <w:sz w:val="16"/>
                <w:szCs w:val="16"/>
                <w:lang w:val="en-US"/>
              </w:rPr>
              <w:t>KU8_MODES______________________INHIB</w:t>
            </w:r>
          </w:p>
        </w:tc>
        <w:tc>
          <w:tcPr>
            <w:tcW w:w="1980" w:type="dxa"/>
          </w:tcPr>
          <w:p w14:paraId="4CDE8506" w14:textId="40728AB6" w:rsidR="001D56ED" w:rsidRPr="0069124C" w:rsidRDefault="001D56ED" w:rsidP="001D56ED">
            <w:pPr>
              <w:pStyle w:val="RequirementTraceability"/>
              <w:rPr>
                <w:sz w:val="16"/>
                <w:szCs w:val="16"/>
                <w:lang w:val="en-US"/>
              </w:rPr>
            </w:pPr>
            <w:r w:rsidRPr="00712186">
              <w:rPr>
                <w:sz w:val="16"/>
                <w:szCs w:val="16"/>
                <w:lang w:val="en-US"/>
              </w:rPr>
              <w:t>ATM_runMainFunction ()</w:t>
            </w:r>
          </w:p>
        </w:tc>
        <w:tc>
          <w:tcPr>
            <w:tcW w:w="1441" w:type="dxa"/>
          </w:tcPr>
          <w:p w14:paraId="0FA204A9" w14:textId="77777777" w:rsidR="001D56ED" w:rsidRPr="00E70644" w:rsidRDefault="001D56ED" w:rsidP="001D56ED">
            <w:pPr>
              <w:pStyle w:val="RequirementTraceability"/>
              <w:rPr>
                <w:sz w:val="16"/>
                <w:szCs w:val="16"/>
                <w:lang w:val="en-US"/>
              </w:rPr>
            </w:pPr>
          </w:p>
        </w:tc>
      </w:tr>
      <w:tr w:rsidR="001D56ED" w:rsidRPr="00E70644" w14:paraId="4658880B" w14:textId="77777777" w:rsidTr="001D56ED">
        <w:trPr>
          <w:jc w:val="center"/>
        </w:trPr>
        <w:tc>
          <w:tcPr>
            <w:tcW w:w="1975" w:type="dxa"/>
          </w:tcPr>
          <w:p w14:paraId="3B4F792B" w14:textId="1CF44AEE" w:rsidR="001D56ED" w:rsidRPr="00E70644" w:rsidRDefault="001D56ED" w:rsidP="001D56ED">
            <w:pPr>
              <w:pStyle w:val="RequirementIdentifier"/>
              <w:rPr>
                <w:b w:val="0"/>
                <w:sz w:val="16"/>
                <w:szCs w:val="16"/>
              </w:rPr>
            </w:pPr>
            <w:r w:rsidRPr="00E70644">
              <w:rPr>
                <w:b w:val="0"/>
                <w:sz w:val="16"/>
                <w:szCs w:val="16"/>
              </w:rPr>
              <w:t>ARCH_SW_ATM_00</w:t>
            </w:r>
            <w:r>
              <w:rPr>
                <w:b w:val="0"/>
                <w:sz w:val="16"/>
                <w:szCs w:val="16"/>
              </w:rPr>
              <w:t>51</w:t>
            </w:r>
          </w:p>
        </w:tc>
        <w:tc>
          <w:tcPr>
            <w:tcW w:w="3960" w:type="dxa"/>
          </w:tcPr>
          <w:p w14:paraId="72E82C9A" w14:textId="15B59B58" w:rsidR="001D56ED" w:rsidRDefault="001D56ED" w:rsidP="001D56ED">
            <w:pPr>
              <w:jc w:val="left"/>
              <w:rPr>
                <w:rFonts w:ascii="Consolas" w:hAnsi="Consolas" w:cs="Consolas"/>
                <w:color w:val="3F7F5F"/>
                <w:shd w:val="clear" w:color="auto" w:fill="E8F2FE"/>
                <w:lang w:val="en-US" w:eastAsia="zh-CN"/>
              </w:rPr>
            </w:pPr>
            <w:r w:rsidRPr="00700724">
              <w:rPr>
                <w:color w:val="0070C0"/>
                <w:sz w:val="16"/>
                <w:szCs w:val="16"/>
                <w:lang w:val="en-US"/>
              </w:rPr>
              <w:t>ATM_KU8_ID_END_OF_LIFE_HIGH_FORCE</w:t>
            </w:r>
            <w:r>
              <w:rPr>
                <w:rFonts w:ascii="Consolas" w:hAnsi="Consolas" w:cs="Consolas"/>
                <w:color w:val="3F7F5F"/>
                <w:shd w:val="clear" w:color="auto" w:fill="E8F2FE"/>
                <w:lang w:val="en-US" w:eastAsia="zh-CN"/>
              </w:rPr>
              <w:t xml:space="preserve"> </w:t>
            </w:r>
            <w:r w:rsidRPr="0069124C">
              <w:rPr>
                <w:sz w:val="16"/>
                <w:szCs w:val="16"/>
                <w:lang w:val="en-US"/>
              </w:rPr>
              <w:t xml:space="preserve">autotest is inhibited by </w:t>
            </w:r>
            <w:r w:rsidRPr="00375CF1">
              <w:rPr>
                <w:b/>
                <w:bCs/>
                <w:sz w:val="16"/>
                <w:szCs w:val="16"/>
                <w:lang w:val="en-US"/>
              </w:rPr>
              <w:t>KU8_MODES______________________INHIB</w:t>
            </w:r>
          </w:p>
        </w:tc>
        <w:tc>
          <w:tcPr>
            <w:tcW w:w="1980" w:type="dxa"/>
          </w:tcPr>
          <w:p w14:paraId="500402CF" w14:textId="054048C7" w:rsidR="001D56ED" w:rsidRPr="0069124C" w:rsidRDefault="001D56ED" w:rsidP="001D56ED">
            <w:pPr>
              <w:pStyle w:val="RequirementTraceability"/>
              <w:rPr>
                <w:sz w:val="16"/>
                <w:szCs w:val="16"/>
                <w:lang w:val="en-US"/>
              </w:rPr>
            </w:pPr>
            <w:r w:rsidRPr="00712186">
              <w:rPr>
                <w:sz w:val="16"/>
                <w:szCs w:val="16"/>
                <w:lang w:val="en-US"/>
              </w:rPr>
              <w:t>ATM_runMainFunction ()</w:t>
            </w:r>
          </w:p>
        </w:tc>
        <w:tc>
          <w:tcPr>
            <w:tcW w:w="1441" w:type="dxa"/>
          </w:tcPr>
          <w:p w14:paraId="44ECAA92" w14:textId="77777777" w:rsidR="001D56ED" w:rsidRPr="00E70644" w:rsidRDefault="001D56ED" w:rsidP="001D56ED">
            <w:pPr>
              <w:pStyle w:val="RequirementTraceability"/>
              <w:rPr>
                <w:sz w:val="16"/>
                <w:szCs w:val="16"/>
                <w:lang w:val="en-US"/>
              </w:rPr>
            </w:pPr>
          </w:p>
        </w:tc>
      </w:tr>
      <w:tr w:rsidR="001D56ED" w:rsidRPr="00E70644" w14:paraId="7947D05E" w14:textId="77777777" w:rsidTr="001D56ED">
        <w:trPr>
          <w:jc w:val="center"/>
        </w:trPr>
        <w:tc>
          <w:tcPr>
            <w:tcW w:w="1975" w:type="dxa"/>
          </w:tcPr>
          <w:p w14:paraId="339708D9" w14:textId="799B6258" w:rsidR="001D56ED" w:rsidRPr="00E70644" w:rsidRDefault="001D56ED" w:rsidP="001D56ED">
            <w:pPr>
              <w:pStyle w:val="RequirementIdentifier"/>
              <w:rPr>
                <w:b w:val="0"/>
                <w:sz w:val="16"/>
                <w:szCs w:val="16"/>
              </w:rPr>
            </w:pPr>
            <w:r w:rsidRPr="00E70644">
              <w:rPr>
                <w:b w:val="0"/>
                <w:sz w:val="16"/>
                <w:szCs w:val="16"/>
              </w:rPr>
              <w:t>ARCH_SW_ATM_00</w:t>
            </w:r>
            <w:r>
              <w:rPr>
                <w:b w:val="0"/>
                <w:sz w:val="16"/>
                <w:szCs w:val="16"/>
              </w:rPr>
              <w:t>52</w:t>
            </w:r>
          </w:p>
        </w:tc>
        <w:tc>
          <w:tcPr>
            <w:tcW w:w="3960" w:type="dxa"/>
          </w:tcPr>
          <w:p w14:paraId="443B3C1B" w14:textId="1B55F76C" w:rsidR="001D56ED" w:rsidRDefault="001D56ED" w:rsidP="001D56ED">
            <w:pPr>
              <w:jc w:val="left"/>
              <w:rPr>
                <w:rFonts w:ascii="Consolas" w:hAnsi="Consolas" w:cs="Consolas"/>
                <w:color w:val="3F7F5F"/>
                <w:shd w:val="clear" w:color="auto" w:fill="E8F2FE"/>
                <w:lang w:val="en-US" w:eastAsia="zh-CN"/>
              </w:rPr>
            </w:pPr>
            <w:r w:rsidRPr="00700724">
              <w:rPr>
                <w:color w:val="0070C0"/>
                <w:sz w:val="16"/>
                <w:szCs w:val="16"/>
                <w:lang w:val="en-US"/>
              </w:rPr>
              <w:t>ATM_KU8_ID_END_OF_LIFE_COMFORT</w:t>
            </w:r>
            <w:r>
              <w:rPr>
                <w:rFonts w:ascii="Consolas" w:hAnsi="Consolas" w:cs="Consolas"/>
                <w:color w:val="3F7F5F"/>
                <w:shd w:val="clear" w:color="auto" w:fill="E8F2FE"/>
                <w:lang w:val="en-US" w:eastAsia="zh-CN"/>
              </w:rPr>
              <w:t xml:space="preserve"> </w:t>
            </w:r>
            <w:r w:rsidRPr="0069124C">
              <w:rPr>
                <w:sz w:val="16"/>
                <w:szCs w:val="16"/>
                <w:lang w:val="en-US"/>
              </w:rPr>
              <w:t xml:space="preserve">autotest is inhibited by </w:t>
            </w:r>
            <w:r w:rsidRPr="00375CF1">
              <w:rPr>
                <w:b/>
                <w:bCs/>
                <w:sz w:val="16"/>
                <w:szCs w:val="16"/>
                <w:lang w:val="en-US"/>
              </w:rPr>
              <w:t>KU8_MODES______________________INHIB</w:t>
            </w:r>
          </w:p>
        </w:tc>
        <w:tc>
          <w:tcPr>
            <w:tcW w:w="1980" w:type="dxa"/>
          </w:tcPr>
          <w:p w14:paraId="2F7DB864" w14:textId="0E34B9E9" w:rsidR="001D56ED" w:rsidRPr="0069124C" w:rsidRDefault="001D56ED" w:rsidP="001D56ED">
            <w:pPr>
              <w:pStyle w:val="RequirementTraceability"/>
              <w:rPr>
                <w:sz w:val="16"/>
                <w:szCs w:val="16"/>
                <w:lang w:val="en-US"/>
              </w:rPr>
            </w:pPr>
            <w:r w:rsidRPr="00712186">
              <w:rPr>
                <w:sz w:val="16"/>
                <w:szCs w:val="16"/>
                <w:lang w:val="en-US"/>
              </w:rPr>
              <w:t>ATM_runMainFunction ()</w:t>
            </w:r>
          </w:p>
        </w:tc>
        <w:tc>
          <w:tcPr>
            <w:tcW w:w="1441" w:type="dxa"/>
          </w:tcPr>
          <w:p w14:paraId="0517B357" w14:textId="77777777" w:rsidR="001D56ED" w:rsidRPr="00E70644" w:rsidRDefault="001D56ED" w:rsidP="001D56ED">
            <w:pPr>
              <w:pStyle w:val="RequirementTraceability"/>
              <w:rPr>
                <w:sz w:val="16"/>
                <w:szCs w:val="16"/>
                <w:lang w:val="en-US"/>
              </w:rPr>
            </w:pPr>
          </w:p>
        </w:tc>
      </w:tr>
      <w:tr w:rsidR="004B14A8" w:rsidRPr="00E70644" w14:paraId="4AF7F947" w14:textId="77777777" w:rsidTr="001D56ED">
        <w:trPr>
          <w:jc w:val="center"/>
        </w:trPr>
        <w:tc>
          <w:tcPr>
            <w:tcW w:w="1975" w:type="dxa"/>
          </w:tcPr>
          <w:p w14:paraId="10D7FEBA" w14:textId="62DFC64D" w:rsidR="004B14A8" w:rsidRPr="00E70644" w:rsidRDefault="004B14A8" w:rsidP="004B14A8">
            <w:pPr>
              <w:pStyle w:val="RequirementIdentifier"/>
              <w:rPr>
                <w:b w:val="0"/>
                <w:sz w:val="16"/>
                <w:szCs w:val="16"/>
              </w:rPr>
            </w:pPr>
            <w:r w:rsidRPr="00E70644">
              <w:rPr>
                <w:b w:val="0"/>
                <w:sz w:val="16"/>
                <w:szCs w:val="16"/>
              </w:rPr>
              <w:t>ARCH_SW_ATM_00</w:t>
            </w:r>
            <w:r>
              <w:rPr>
                <w:b w:val="0"/>
                <w:sz w:val="16"/>
                <w:szCs w:val="16"/>
              </w:rPr>
              <w:t>53</w:t>
            </w:r>
          </w:p>
        </w:tc>
        <w:tc>
          <w:tcPr>
            <w:tcW w:w="3960" w:type="dxa"/>
          </w:tcPr>
          <w:p w14:paraId="4953E509" w14:textId="583EB324" w:rsidR="004B14A8" w:rsidRPr="00700724" w:rsidRDefault="004B14A8" w:rsidP="004B14A8">
            <w:pPr>
              <w:jc w:val="left"/>
              <w:rPr>
                <w:color w:val="0070C0"/>
                <w:sz w:val="16"/>
                <w:szCs w:val="16"/>
                <w:lang w:val="en-US"/>
              </w:rPr>
            </w:pPr>
            <w:r w:rsidRPr="004B14A8">
              <w:rPr>
                <w:color w:val="0070C0"/>
                <w:sz w:val="16"/>
                <w:szCs w:val="16"/>
                <w:lang w:val="en-US"/>
              </w:rPr>
              <w:t>ATM_KU8_ID_TIMEOUT_PRESAFE</w:t>
            </w:r>
            <w:r>
              <w:rPr>
                <w:color w:val="0070C0"/>
                <w:sz w:val="16"/>
                <w:szCs w:val="16"/>
                <w:lang w:val="en-US"/>
              </w:rPr>
              <w:t xml:space="preserve"> </w:t>
            </w:r>
            <w:r w:rsidRPr="0069124C">
              <w:rPr>
                <w:sz w:val="16"/>
                <w:szCs w:val="16"/>
                <w:lang w:val="en-US"/>
              </w:rPr>
              <w:t xml:space="preserve">autotest is inhibited by </w:t>
            </w:r>
            <w:r w:rsidRPr="00375CF1">
              <w:rPr>
                <w:b/>
                <w:bCs/>
                <w:sz w:val="16"/>
                <w:szCs w:val="16"/>
                <w:lang w:val="en-US"/>
              </w:rPr>
              <w:t>KU8_MODES______________________INHIB</w:t>
            </w:r>
          </w:p>
        </w:tc>
        <w:tc>
          <w:tcPr>
            <w:tcW w:w="1980" w:type="dxa"/>
          </w:tcPr>
          <w:p w14:paraId="32865E57" w14:textId="286239F3" w:rsidR="004B14A8" w:rsidRPr="00712186" w:rsidRDefault="004B14A8" w:rsidP="004B14A8">
            <w:pPr>
              <w:pStyle w:val="RequirementTraceability"/>
              <w:rPr>
                <w:sz w:val="16"/>
                <w:szCs w:val="16"/>
                <w:lang w:val="en-US"/>
              </w:rPr>
            </w:pPr>
            <w:r w:rsidRPr="00712186">
              <w:rPr>
                <w:sz w:val="16"/>
                <w:szCs w:val="16"/>
                <w:lang w:val="en-US"/>
              </w:rPr>
              <w:t>ATM_runMainFunction ()</w:t>
            </w:r>
          </w:p>
        </w:tc>
        <w:tc>
          <w:tcPr>
            <w:tcW w:w="1441" w:type="dxa"/>
          </w:tcPr>
          <w:p w14:paraId="67DE01CD" w14:textId="77777777" w:rsidR="004B14A8" w:rsidRPr="00E70644" w:rsidRDefault="004B14A8" w:rsidP="004B14A8">
            <w:pPr>
              <w:pStyle w:val="RequirementTraceability"/>
              <w:rPr>
                <w:sz w:val="16"/>
                <w:szCs w:val="16"/>
                <w:lang w:val="en-US"/>
              </w:rPr>
            </w:pPr>
          </w:p>
        </w:tc>
      </w:tr>
      <w:tr w:rsidR="004B14A8" w:rsidRPr="00E70644" w14:paraId="67D2DA2A" w14:textId="77777777" w:rsidTr="001D56ED">
        <w:trPr>
          <w:jc w:val="center"/>
        </w:trPr>
        <w:tc>
          <w:tcPr>
            <w:tcW w:w="1975" w:type="dxa"/>
          </w:tcPr>
          <w:p w14:paraId="71C14109" w14:textId="264C1FB0" w:rsidR="004B14A8" w:rsidRPr="00E70644" w:rsidRDefault="004B14A8" w:rsidP="004B14A8">
            <w:pPr>
              <w:pStyle w:val="RequirementIdentifier"/>
              <w:rPr>
                <w:b w:val="0"/>
                <w:sz w:val="16"/>
                <w:szCs w:val="16"/>
              </w:rPr>
            </w:pPr>
            <w:r w:rsidRPr="00E70644">
              <w:rPr>
                <w:b w:val="0"/>
                <w:sz w:val="16"/>
                <w:szCs w:val="16"/>
              </w:rPr>
              <w:t>ARCH_SW_ATM_00</w:t>
            </w:r>
            <w:r>
              <w:rPr>
                <w:b w:val="0"/>
                <w:sz w:val="16"/>
                <w:szCs w:val="16"/>
              </w:rPr>
              <w:t>54</w:t>
            </w:r>
          </w:p>
        </w:tc>
        <w:tc>
          <w:tcPr>
            <w:tcW w:w="3960" w:type="dxa"/>
          </w:tcPr>
          <w:p w14:paraId="1DE8E949" w14:textId="55F7CB92" w:rsidR="004B14A8" w:rsidRPr="00700724" w:rsidRDefault="004B14A8" w:rsidP="004B14A8">
            <w:pPr>
              <w:jc w:val="left"/>
              <w:rPr>
                <w:color w:val="0070C0"/>
                <w:sz w:val="16"/>
                <w:szCs w:val="16"/>
                <w:lang w:val="en-US"/>
              </w:rPr>
            </w:pPr>
            <w:r w:rsidRPr="004B14A8">
              <w:rPr>
                <w:color w:val="0070C0"/>
                <w:sz w:val="16"/>
                <w:szCs w:val="16"/>
                <w:lang w:val="en-US"/>
              </w:rPr>
              <w:t>ATM_KU8_ID_TIMEOUT_BUCKLE</w:t>
            </w:r>
            <w:r>
              <w:rPr>
                <w:color w:val="0070C0"/>
                <w:sz w:val="16"/>
                <w:szCs w:val="16"/>
                <w:lang w:val="en-US"/>
              </w:rPr>
              <w:t xml:space="preserve"> </w:t>
            </w:r>
            <w:r w:rsidRPr="0069124C">
              <w:rPr>
                <w:sz w:val="16"/>
                <w:szCs w:val="16"/>
                <w:lang w:val="en-US"/>
              </w:rPr>
              <w:t xml:space="preserve">autotest is inhibited by </w:t>
            </w:r>
            <w:r w:rsidRPr="00375CF1">
              <w:rPr>
                <w:b/>
                <w:bCs/>
                <w:sz w:val="16"/>
                <w:szCs w:val="16"/>
                <w:lang w:val="en-US"/>
              </w:rPr>
              <w:t>KU8_MODES______________________INHIB</w:t>
            </w:r>
            <w:r w:rsidR="00517374">
              <w:rPr>
                <w:b/>
                <w:bCs/>
                <w:sz w:val="16"/>
                <w:szCs w:val="16"/>
                <w:lang w:val="en-US"/>
              </w:rPr>
              <w:t xml:space="preserve"> and </w:t>
            </w:r>
            <w:r w:rsidR="00517374" w:rsidRPr="00517374">
              <w:rPr>
                <w:b/>
                <w:bCs/>
                <w:sz w:val="16"/>
                <w:szCs w:val="16"/>
                <w:lang w:val="en-US"/>
              </w:rPr>
              <w:t>KU8_MODES_ENABLE_____IGNITION</w:t>
            </w:r>
          </w:p>
        </w:tc>
        <w:tc>
          <w:tcPr>
            <w:tcW w:w="1980" w:type="dxa"/>
          </w:tcPr>
          <w:p w14:paraId="0B4A6878" w14:textId="4943C3A0" w:rsidR="004B14A8" w:rsidRPr="00712186" w:rsidRDefault="004B14A8" w:rsidP="004B14A8">
            <w:pPr>
              <w:pStyle w:val="RequirementTraceability"/>
              <w:rPr>
                <w:sz w:val="16"/>
                <w:szCs w:val="16"/>
                <w:lang w:val="en-US"/>
              </w:rPr>
            </w:pPr>
            <w:r w:rsidRPr="00712186">
              <w:rPr>
                <w:sz w:val="16"/>
                <w:szCs w:val="16"/>
                <w:lang w:val="en-US"/>
              </w:rPr>
              <w:t>ATM_runMainFunction ()</w:t>
            </w:r>
          </w:p>
        </w:tc>
        <w:tc>
          <w:tcPr>
            <w:tcW w:w="1441" w:type="dxa"/>
          </w:tcPr>
          <w:p w14:paraId="409679FE" w14:textId="77777777" w:rsidR="004B14A8" w:rsidRPr="00E70644" w:rsidRDefault="004B14A8" w:rsidP="004B14A8">
            <w:pPr>
              <w:pStyle w:val="RequirementTraceability"/>
              <w:rPr>
                <w:sz w:val="16"/>
                <w:szCs w:val="16"/>
                <w:lang w:val="en-US"/>
              </w:rPr>
            </w:pPr>
          </w:p>
        </w:tc>
      </w:tr>
      <w:tr w:rsidR="004B14A8" w:rsidRPr="00E70644" w14:paraId="24B6E4C3" w14:textId="77777777" w:rsidTr="001D56ED">
        <w:trPr>
          <w:jc w:val="center"/>
        </w:trPr>
        <w:tc>
          <w:tcPr>
            <w:tcW w:w="1975" w:type="dxa"/>
          </w:tcPr>
          <w:p w14:paraId="2496D091" w14:textId="2E7F6760" w:rsidR="004B14A8" w:rsidRPr="00E70644" w:rsidRDefault="004B14A8" w:rsidP="004B14A8">
            <w:pPr>
              <w:pStyle w:val="RequirementIdentifier"/>
              <w:rPr>
                <w:b w:val="0"/>
                <w:sz w:val="16"/>
                <w:szCs w:val="16"/>
              </w:rPr>
            </w:pPr>
            <w:r w:rsidRPr="00E70644">
              <w:rPr>
                <w:b w:val="0"/>
                <w:sz w:val="16"/>
                <w:szCs w:val="16"/>
              </w:rPr>
              <w:t>ARCH_SW_ATM_00</w:t>
            </w:r>
            <w:r>
              <w:rPr>
                <w:b w:val="0"/>
                <w:sz w:val="16"/>
                <w:szCs w:val="16"/>
              </w:rPr>
              <w:t>55</w:t>
            </w:r>
          </w:p>
        </w:tc>
        <w:tc>
          <w:tcPr>
            <w:tcW w:w="3960" w:type="dxa"/>
          </w:tcPr>
          <w:p w14:paraId="48CC13BB" w14:textId="4DCFA945" w:rsidR="004B14A8" w:rsidRPr="00700724" w:rsidRDefault="004B14A8" w:rsidP="004B14A8">
            <w:pPr>
              <w:jc w:val="left"/>
              <w:rPr>
                <w:color w:val="0070C0"/>
                <w:sz w:val="16"/>
                <w:szCs w:val="16"/>
                <w:lang w:val="en-US"/>
              </w:rPr>
            </w:pPr>
            <w:r w:rsidRPr="004B14A8">
              <w:rPr>
                <w:color w:val="0070C0"/>
                <w:sz w:val="16"/>
                <w:szCs w:val="16"/>
                <w:lang w:val="en-US"/>
              </w:rPr>
              <w:t>ATM_KU8_ID_IMPLAUSIBLE_DATA_PRESAFE</w:t>
            </w:r>
            <w:r>
              <w:rPr>
                <w:color w:val="0070C0"/>
                <w:sz w:val="16"/>
                <w:szCs w:val="16"/>
                <w:lang w:val="en-US"/>
              </w:rPr>
              <w:t xml:space="preserve"> </w:t>
            </w:r>
            <w:r w:rsidRPr="0069124C">
              <w:rPr>
                <w:sz w:val="16"/>
                <w:szCs w:val="16"/>
                <w:lang w:val="en-US"/>
              </w:rPr>
              <w:t xml:space="preserve">autotest is inhibited by </w:t>
            </w:r>
            <w:r w:rsidRPr="00375CF1">
              <w:rPr>
                <w:b/>
                <w:bCs/>
                <w:sz w:val="16"/>
                <w:szCs w:val="16"/>
                <w:lang w:val="en-US"/>
              </w:rPr>
              <w:t>KU8_MODES______________________INHIB</w:t>
            </w:r>
            <w:r w:rsidR="00517374">
              <w:rPr>
                <w:b/>
                <w:bCs/>
                <w:sz w:val="16"/>
                <w:szCs w:val="16"/>
                <w:lang w:val="en-US"/>
              </w:rPr>
              <w:t xml:space="preserve"> and </w:t>
            </w:r>
            <w:r w:rsidR="00517374" w:rsidRPr="00517374">
              <w:rPr>
                <w:b/>
                <w:bCs/>
                <w:sz w:val="16"/>
                <w:szCs w:val="16"/>
                <w:lang w:val="en-US"/>
              </w:rPr>
              <w:t>KU8_MODES_ENABLE_____IGNITION</w:t>
            </w:r>
          </w:p>
        </w:tc>
        <w:tc>
          <w:tcPr>
            <w:tcW w:w="1980" w:type="dxa"/>
          </w:tcPr>
          <w:p w14:paraId="581DCA98" w14:textId="09B802C4" w:rsidR="004B14A8" w:rsidRPr="00712186" w:rsidRDefault="004B14A8" w:rsidP="004B14A8">
            <w:pPr>
              <w:pStyle w:val="RequirementTraceability"/>
              <w:rPr>
                <w:sz w:val="16"/>
                <w:szCs w:val="16"/>
                <w:lang w:val="en-US"/>
              </w:rPr>
            </w:pPr>
            <w:r w:rsidRPr="00712186">
              <w:rPr>
                <w:sz w:val="16"/>
                <w:szCs w:val="16"/>
                <w:lang w:val="en-US"/>
              </w:rPr>
              <w:t>ATM_runMainFunction ()</w:t>
            </w:r>
          </w:p>
        </w:tc>
        <w:tc>
          <w:tcPr>
            <w:tcW w:w="1441" w:type="dxa"/>
          </w:tcPr>
          <w:p w14:paraId="09F20502" w14:textId="77777777" w:rsidR="004B14A8" w:rsidRPr="00E70644" w:rsidRDefault="004B14A8" w:rsidP="004B14A8">
            <w:pPr>
              <w:pStyle w:val="RequirementTraceability"/>
              <w:rPr>
                <w:sz w:val="16"/>
                <w:szCs w:val="16"/>
                <w:lang w:val="en-US"/>
              </w:rPr>
            </w:pPr>
          </w:p>
        </w:tc>
      </w:tr>
      <w:tr w:rsidR="004B14A8" w:rsidRPr="00E70644" w14:paraId="08FB7CF5" w14:textId="77777777" w:rsidTr="001D56ED">
        <w:trPr>
          <w:jc w:val="center"/>
        </w:trPr>
        <w:tc>
          <w:tcPr>
            <w:tcW w:w="1975" w:type="dxa"/>
          </w:tcPr>
          <w:p w14:paraId="4D9A17EF" w14:textId="65C36EC9" w:rsidR="004B14A8" w:rsidRPr="00E70644" w:rsidRDefault="004B14A8" w:rsidP="004B14A8">
            <w:pPr>
              <w:pStyle w:val="RequirementIdentifier"/>
              <w:rPr>
                <w:b w:val="0"/>
                <w:sz w:val="16"/>
                <w:szCs w:val="16"/>
              </w:rPr>
            </w:pPr>
            <w:r w:rsidRPr="00E70644">
              <w:rPr>
                <w:b w:val="0"/>
                <w:sz w:val="16"/>
                <w:szCs w:val="16"/>
              </w:rPr>
              <w:t>ARCH_SW_ATM_00</w:t>
            </w:r>
            <w:r>
              <w:rPr>
                <w:b w:val="0"/>
                <w:sz w:val="16"/>
                <w:szCs w:val="16"/>
              </w:rPr>
              <w:t>56</w:t>
            </w:r>
          </w:p>
        </w:tc>
        <w:tc>
          <w:tcPr>
            <w:tcW w:w="3960" w:type="dxa"/>
          </w:tcPr>
          <w:p w14:paraId="2B94FBB3" w14:textId="3A10BF41" w:rsidR="004B14A8" w:rsidRPr="00700724" w:rsidRDefault="004B14A8" w:rsidP="004B14A8">
            <w:pPr>
              <w:jc w:val="left"/>
              <w:rPr>
                <w:color w:val="0070C0"/>
                <w:sz w:val="16"/>
                <w:szCs w:val="16"/>
                <w:lang w:val="en-US"/>
              </w:rPr>
            </w:pPr>
            <w:r w:rsidRPr="004B14A8">
              <w:rPr>
                <w:color w:val="0070C0"/>
                <w:sz w:val="16"/>
                <w:szCs w:val="16"/>
                <w:lang w:val="en-US"/>
              </w:rPr>
              <w:t>ATM_KU8_ID_IMPLAUSIBLE_DATA_IGNITION</w:t>
            </w:r>
            <w:r>
              <w:rPr>
                <w:color w:val="0070C0"/>
                <w:sz w:val="16"/>
                <w:szCs w:val="16"/>
                <w:lang w:val="en-US"/>
              </w:rPr>
              <w:t xml:space="preserve"> </w:t>
            </w:r>
            <w:r w:rsidRPr="0069124C">
              <w:rPr>
                <w:sz w:val="16"/>
                <w:szCs w:val="16"/>
                <w:lang w:val="en-US"/>
              </w:rPr>
              <w:t xml:space="preserve">autotest is inhibited by </w:t>
            </w:r>
            <w:r w:rsidRPr="00375CF1">
              <w:rPr>
                <w:b/>
                <w:bCs/>
                <w:sz w:val="16"/>
                <w:szCs w:val="16"/>
                <w:lang w:val="en-US"/>
              </w:rPr>
              <w:t>KU8_MODES______________________INHIB</w:t>
            </w:r>
            <w:r w:rsidR="00517374">
              <w:rPr>
                <w:b/>
                <w:bCs/>
                <w:sz w:val="16"/>
                <w:szCs w:val="16"/>
                <w:lang w:val="en-US"/>
              </w:rPr>
              <w:t xml:space="preserve"> and </w:t>
            </w:r>
            <w:r w:rsidR="00517374" w:rsidRPr="00517374">
              <w:rPr>
                <w:b/>
                <w:bCs/>
                <w:sz w:val="16"/>
                <w:szCs w:val="16"/>
                <w:lang w:val="en-US"/>
              </w:rPr>
              <w:t>KU8_MODES_ENABLE_____IGNITION</w:t>
            </w:r>
          </w:p>
        </w:tc>
        <w:tc>
          <w:tcPr>
            <w:tcW w:w="1980" w:type="dxa"/>
          </w:tcPr>
          <w:p w14:paraId="0D88CDA2" w14:textId="5E92DEBA" w:rsidR="004B14A8" w:rsidRPr="00712186" w:rsidRDefault="004B14A8" w:rsidP="004B14A8">
            <w:pPr>
              <w:pStyle w:val="RequirementTraceability"/>
              <w:rPr>
                <w:sz w:val="16"/>
                <w:szCs w:val="16"/>
                <w:lang w:val="en-US"/>
              </w:rPr>
            </w:pPr>
            <w:r w:rsidRPr="00712186">
              <w:rPr>
                <w:sz w:val="16"/>
                <w:szCs w:val="16"/>
                <w:lang w:val="en-US"/>
              </w:rPr>
              <w:t>ATM_runMainFunction ()</w:t>
            </w:r>
          </w:p>
        </w:tc>
        <w:tc>
          <w:tcPr>
            <w:tcW w:w="1441" w:type="dxa"/>
          </w:tcPr>
          <w:p w14:paraId="54457DE4" w14:textId="77777777" w:rsidR="004B14A8" w:rsidRPr="00E70644" w:rsidRDefault="004B14A8" w:rsidP="004B14A8">
            <w:pPr>
              <w:pStyle w:val="RequirementTraceability"/>
              <w:rPr>
                <w:sz w:val="16"/>
                <w:szCs w:val="16"/>
                <w:lang w:val="en-US"/>
              </w:rPr>
            </w:pPr>
          </w:p>
        </w:tc>
      </w:tr>
      <w:tr w:rsidR="004B14A8" w:rsidRPr="00E70644" w14:paraId="32A7B914" w14:textId="77777777" w:rsidTr="001D56ED">
        <w:trPr>
          <w:jc w:val="center"/>
        </w:trPr>
        <w:tc>
          <w:tcPr>
            <w:tcW w:w="1975" w:type="dxa"/>
          </w:tcPr>
          <w:p w14:paraId="0F10115E" w14:textId="1CAE4F2C" w:rsidR="004B14A8" w:rsidRPr="00E70644" w:rsidRDefault="004B14A8" w:rsidP="004B14A8">
            <w:pPr>
              <w:pStyle w:val="RequirementIdentifier"/>
              <w:rPr>
                <w:b w:val="0"/>
                <w:sz w:val="16"/>
                <w:szCs w:val="16"/>
              </w:rPr>
            </w:pPr>
            <w:r w:rsidRPr="00E70644">
              <w:rPr>
                <w:b w:val="0"/>
                <w:sz w:val="16"/>
                <w:szCs w:val="16"/>
              </w:rPr>
              <w:t>ARCH_SW_ATM_00</w:t>
            </w:r>
            <w:r>
              <w:rPr>
                <w:b w:val="0"/>
                <w:sz w:val="16"/>
                <w:szCs w:val="16"/>
              </w:rPr>
              <w:t>57</w:t>
            </w:r>
          </w:p>
        </w:tc>
        <w:tc>
          <w:tcPr>
            <w:tcW w:w="3960" w:type="dxa"/>
          </w:tcPr>
          <w:p w14:paraId="7677071B" w14:textId="2745C11B" w:rsidR="004B14A8" w:rsidRPr="00700724" w:rsidRDefault="00691370" w:rsidP="004B14A8">
            <w:pPr>
              <w:jc w:val="left"/>
              <w:rPr>
                <w:color w:val="0070C0"/>
                <w:sz w:val="16"/>
                <w:szCs w:val="16"/>
                <w:lang w:val="en-US"/>
              </w:rPr>
            </w:pPr>
            <w:r w:rsidRPr="00691370">
              <w:rPr>
                <w:color w:val="0070C0"/>
                <w:sz w:val="16"/>
                <w:szCs w:val="16"/>
                <w:lang w:val="en-US"/>
              </w:rPr>
              <w:t>ATM_KU8_ID_IMPLAUSIBLE_DATA_BUCKLE</w:t>
            </w:r>
            <w:r>
              <w:rPr>
                <w:color w:val="0070C0"/>
                <w:sz w:val="16"/>
                <w:szCs w:val="16"/>
                <w:lang w:val="en-US"/>
              </w:rPr>
              <w:t xml:space="preserve"> </w:t>
            </w:r>
            <w:r w:rsidR="004B14A8" w:rsidRPr="0069124C">
              <w:rPr>
                <w:sz w:val="16"/>
                <w:szCs w:val="16"/>
                <w:lang w:val="en-US"/>
              </w:rPr>
              <w:t xml:space="preserve">autotest is inhibited by </w:t>
            </w:r>
            <w:r w:rsidR="004B14A8" w:rsidRPr="00375CF1">
              <w:rPr>
                <w:b/>
                <w:bCs/>
                <w:sz w:val="16"/>
                <w:szCs w:val="16"/>
                <w:lang w:val="en-US"/>
              </w:rPr>
              <w:t>KU8_MODES______________________INHIB</w:t>
            </w:r>
            <w:r w:rsidR="00517374">
              <w:rPr>
                <w:b/>
                <w:bCs/>
                <w:sz w:val="16"/>
                <w:szCs w:val="16"/>
                <w:lang w:val="en-US"/>
              </w:rPr>
              <w:t xml:space="preserve"> and </w:t>
            </w:r>
            <w:r w:rsidR="00517374" w:rsidRPr="00517374">
              <w:rPr>
                <w:b/>
                <w:bCs/>
                <w:sz w:val="16"/>
                <w:szCs w:val="16"/>
                <w:lang w:val="en-US"/>
              </w:rPr>
              <w:t>KU8_MODES_ENABLE_____IGNITION</w:t>
            </w:r>
          </w:p>
        </w:tc>
        <w:tc>
          <w:tcPr>
            <w:tcW w:w="1980" w:type="dxa"/>
          </w:tcPr>
          <w:p w14:paraId="4F588D58" w14:textId="7D2FC6A2" w:rsidR="004B14A8" w:rsidRPr="00712186" w:rsidRDefault="004B14A8" w:rsidP="004B14A8">
            <w:pPr>
              <w:pStyle w:val="RequirementTraceability"/>
              <w:rPr>
                <w:sz w:val="16"/>
                <w:szCs w:val="16"/>
                <w:lang w:val="en-US"/>
              </w:rPr>
            </w:pPr>
            <w:r w:rsidRPr="00712186">
              <w:rPr>
                <w:sz w:val="16"/>
                <w:szCs w:val="16"/>
                <w:lang w:val="en-US"/>
              </w:rPr>
              <w:t>ATM_runMainFunction ()</w:t>
            </w:r>
          </w:p>
        </w:tc>
        <w:tc>
          <w:tcPr>
            <w:tcW w:w="1441" w:type="dxa"/>
          </w:tcPr>
          <w:p w14:paraId="13335099" w14:textId="77777777" w:rsidR="004B14A8" w:rsidRPr="00E70644" w:rsidRDefault="004B14A8" w:rsidP="004B14A8">
            <w:pPr>
              <w:pStyle w:val="RequirementTraceability"/>
              <w:rPr>
                <w:sz w:val="16"/>
                <w:szCs w:val="16"/>
                <w:lang w:val="en-US"/>
              </w:rPr>
            </w:pPr>
          </w:p>
        </w:tc>
      </w:tr>
      <w:tr w:rsidR="0059271B" w:rsidRPr="00E70644" w14:paraId="1162438A" w14:textId="77777777" w:rsidTr="001D56ED">
        <w:trPr>
          <w:jc w:val="center"/>
        </w:trPr>
        <w:tc>
          <w:tcPr>
            <w:tcW w:w="1975" w:type="dxa"/>
          </w:tcPr>
          <w:p w14:paraId="79E701A4" w14:textId="55D1F75A" w:rsidR="0059271B" w:rsidRPr="00E70644" w:rsidRDefault="0059271B" w:rsidP="0059271B">
            <w:pPr>
              <w:pStyle w:val="RequirementIdentifier"/>
              <w:rPr>
                <w:b w:val="0"/>
                <w:sz w:val="16"/>
                <w:szCs w:val="16"/>
              </w:rPr>
            </w:pPr>
            <w:r w:rsidRPr="00E70644">
              <w:rPr>
                <w:b w:val="0"/>
                <w:sz w:val="16"/>
                <w:szCs w:val="16"/>
              </w:rPr>
              <w:t>ARCH_SW_ATM_00</w:t>
            </w:r>
            <w:r>
              <w:rPr>
                <w:b w:val="0"/>
                <w:sz w:val="16"/>
                <w:szCs w:val="16"/>
              </w:rPr>
              <w:t>58</w:t>
            </w:r>
          </w:p>
        </w:tc>
        <w:tc>
          <w:tcPr>
            <w:tcW w:w="3960" w:type="dxa"/>
          </w:tcPr>
          <w:p w14:paraId="2E36F487" w14:textId="10C834D9" w:rsidR="0059271B" w:rsidRPr="00691370" w:rsidRDefault="00236350" w:rsidP="0059271B">
            <w:pPr>
              <w:jc w:val="left"/>
              <w:rPr>
                <w:color w:val="0070C0"/>
                <w:sz w:val="16"/>
                <w:szCs w:val="16"/>
                <w:lang w:val="en-US"/>
              </w:rPr>
            </w:pPr>
            <w:r w:rsidRPr="00236350">
              <w:rPr>
                <w:color w:val="0070C0"/>
                <w:sz w:val="16"/>
                <w:szCs w:val="16"/>
                <w:lang w:val="en-US"/>
              </w:rPr>
              <w:t>ATM_KU8_ID_END_OF_LIFE_MAX_FORCE</w:t>
            </w:r>
            <w:r w:rsidR="0059271B" w:rsidRPr="0059271B">
              <w:rPr>
                <w:color w:val="0070C0"/>
                <w:sz w:val="16"/>
                <w:szCs w:val="16"/>
                <w:lang w:val="en-US"/>
              </w:rPr>
              <w:t xml:space="preserve"> </w:t>
            </w:r>
            <w:r w:rsidR="0059271B" w:rsidRPr="0059271B">
              <w:rPr>
                <w:sz w:val="16"/>
                <w:szCs w:val="16"/>
                <w:lang w:val="en-US"/>
              </w:rPr>
              <w:t xml:space="preserve">autotest is inhibited by </w:t>
            </w:r>
            <w:r w:rsidR="0059271B" w:rsidRPr="0059271B">
              <w:rPr>
                <w:b/>
                <w:bCs/>
                <w:sz w:val="16"/>
                <w:szCs w:val="16"/>
                <w:lang w:val="en-US"/>
              </w:rPr>
              <w:t>KU8_MODES______________________INHIB</w:t>
            </w:r>
          </w:p>
        </w:tc>
        <w:tc>
          <w:tcPr>
            <w:tcW w:w="1980" w:type="dxa"/>
          </w:tcPr>
          <w:p w14:paraId="0D4FB3F1" w14:textId="73C3E6F6" w:rsidR="0059271B" w:rsidRPr="00712186" w:rsidRDefault="0059271B" w:rsidP="0059271B">
            <w:pPr>
              <w:pStyle w:val="RequirementTraceability"/>
              <w:rPr>
                <w:sz w:val="16"/>
                <w:szCs w:val="16"/>
                <w:lang w:val="en-US"/>
              </w:rPr>
            </w:pPr>
            <w:r w:rsidRPr="00712186">
              <w:rPr>
                <w:sz w:val="16"/>
                <w:szCs w:val="16"/>
                <w:lang w:val="en-US"/>
              </w:rPr>
              <w:t>ATM_runMainFunction ()</w:t>
            </w:r>
          </w:p>
        </w:tc>
        <w:tc>
          <w:tcPr>
            <w:tcW w:w="1441" w:type="dxa"/>
          </w:tcPr>
          <w:p w14:paraId="45B6D04F" w14:textId="77777777" w:rsidR="0059271B" w:rsidRPr="00E70644" w:rsidRDefault="0059271B" w:rsidP="0059271B">
            <w:pPr>
              <w:pStyle w:val="RequirementTraceability"/>
              <w:rPr>
                <w:sz w:val="16"/>
                <w:szCs w:val="16"/>
                <w:lang w:val="en-US"/>
              </w:rPr>
            </w:pPr>
          </w:p>
        </w:tc>
      </w:tr>
      <w:tr w:rsidR="003D3E01" w:rsidRPr="00E70644" w14:paraId="4E923FAD" w14:textId="77777777" w:rsidTr="001D56ED">
        <w:trPr>
          <w:jc w:val="center"/>
        </w:trPr>
        <w:tc>
          <w:tcPr>
            <w:tcW w:w="1975" w:type="dxa"/>
          </w:tcPr>
          <w:p w14:paraId="1A4013EB" w14:textId="78BDA631" w:rsidR="003D3E01" w:rsidRPr="00E70644" w:rsidRDefault="003D3E01" w:rsidP="003D3E01">
            <w:pPr>
              <w:pStyle w:val="RequirementIdentifier"/>
              <w:rPr>
                <w:b w:val="0"/>
                <w:sz w:val="16"/>
                <w:szCs w:val="16"/>
              </w:rPr>
            </w:pPr>
            <w:r w:rsidRPr="0039443E">
              <w:rPr>
                <w:b w:val="0"/>
                <w:sz w:val="16"/>
                <w:szCs w:val="16"/>
              </w:rPr>
              <w:t>ARCH_SW_ATM_005</w:t>
            </w:r>
            <w:r>
              <w:rPr>
                <w:b w:val="0"/>
                <w:sz w:val="16"/>
                <w:szCs w:val="16"/>
              </w:rPr>
              <w:t>9</w:t>
            </w:r>
          </w:p>
        </w:tc>
        <w:tc>
          <w:tcPr>
            <w:tcW w:w="3960" w:type="dxa"/>
          </w:tcPr>
          <w:p w14:paraId="2748D2E6" w14:textId="53287018" w:rsidR="003D3E01" w:rsidRPr="00236350" w:rsidRDefault="003D3E01" w:rsidP="003D3E01">
            <w:pPr>
              <w:jc w:val="left"/>
              <w:rPr>
                <w:color w:val="0070C0"/>
                <w:sz w:val="16"/>
                <w:szCs w:val="16"/>
                <w:lang w:val="en-US"/>
              </w:rPr>
            </w:pPr>
            <w:r w:rsidRPr="00236350">
              <w:rPr>
                <w:color w:val="0070C0"/>
                <w:sz w:val="16"/>
                <w:szCs w:val="16"/>
                <w:lang w:val="en-US"/>
              </w:rPr>
              <w:t>ATM_KU8_ID_</w:t>
            </w:r>
            <w:r w:rsidRPr="004B14A8">
              <w:rPr>
                <w:color w:val="0070C0"/>
                <w:sz w:val="16"/>
                <w:szCs w:val="16"/>
                <w:lang w:val="en-US"/>
              </w:rPr>
              <w:t xml:space="preserve"> TIMEOUT_</w:t>
            </w:r>
            <w:r>
              <w:rPr>
                <w:color w:val="0070C0"/>
                <w:sz w:val="16"/>
                <w:szCs w:val="16"/>
                <w:lang w:val="en-US"/>
              </w:rPr>
              <w:t>IGNITION</w:t>
            </w:r>
            <w:r w:rsidRPr="0059271B">
              <w:rPr>
                <w:color w:val="0070C0"/>
                <w:sz w:val="16"/>
                <w:szCs w:val="16"/>
                <w:lang w:val="en-US"/>
              </w:rPr>
              <w:t xml:space="preserve"> </w:t>
            </w:r>
            <w:r w:rsidRPr="0059271B">
              <w:rPr>
                <w:sz w:val="16"/>
                <w:szCs w:val="16"/>
                <w:lang w:val="en-US"/>
              </w:rPr>
              <w:t xml:space="preserve">autotest is inhibited by </w:t>
            </w:r>
            <w:r w:rsidRPr="0059271B">
              <w:rPr>
                <w:b/>
                <w:bCs/>
                <w:sz w:val="16"/>
                <w:szCs w:val="16"/>
                <w:lang w:val="en-US"/>
              </w:rPr>
              <w:t>KU8_MODES______________________INHIB</w:t>
            </w:r>
          </w:p>
        </w:tc>
        <w:tc>
          <w:tcPr>
            <w:tcW w:w="1980" w:type="dxa"/>
          </w:tcPr>
          <w:p w14:paraId="2FCF81B2" w14:textId="7D548D0F" w:rsidR="003D3E01" w:rsidRPr="00712186" w:rsidRDefault="003D3E01" w:rsidP="003D3E01">
            <w:pPr>
              <w:pStyle w:val="RequirementTraceability"/>
              <w:rPr>
                <w:sz w:val="16"/>
                <w:szCs w:val="16"/>
                <w:lang w:val="en-US"/>
              </w:rPr>
            </w:pPr>
            <w:r w:rsidRPr="00712186">
              <w:rPr>
                <w:sz w:val="16"/>
                <w:szCs w:val="16"/>
                <w:lang w:val="en-US"/>
              </w:rPr>
              <w:t>ATM_runMainFunction ()</w:t>
            </w:r>
          </w:p>
        </w:tc>
        <w:tc>
          <w:tcPr>
            <w:tcW w:w="1441" w:type="dxa"/>
          </w:tcPr>
          <w:p w14:paraId="46AF4FB9" w14:textId="77777777" w:rsidR="003D3E01" w:rsidRPr="00E70644" w:rsidRDefault="003D3E01" w:rsidP="003D3E01">
            <w:pPr>
              <w:pStyle w:val="RequirementTraceability"/>
              <w:rPr>
                <w:sz w:val="16"/>
                <w:szCs w:val="16"/>
                <w:lang w:val="en-US"/>
              </w:rPr>
            </w:pPr>
          </w:p>
        </w:tc>
      </w:tr>
      <w:tr w:rsidR="003D3E01" w:rsidRPr="003D3E01" w14:paraId="1DF20F46" w14:textId="77777777" w:rsidTr="001D56ED">
        <w:trPr>
          <w:jc w:val="center"/>
        </w:trPr>
        <w:tc>
          <w:tcPr>
            <w:tcW w:w="1975" w:type="dxa"/>
          </w:tcPr>
          <w:p w14:paraId="748717E6" w14:textId="0A9FDB98" w:rsidR="003D3E01" w:rsidRPr="003D3E01" w:rsidRDefault="003D3E01" w:rsidP="003D3E01">
            <w:pPr>
              <w:pStyle w:val="RequirementIdentifier"/>
              <w:rPr>
                <w:b w:val="0"/>
                <w:sz w:val="16"/>
                <w:szCs w:val="16"/>
              </w:rPr>
            </w:pPr>
            <w:r w:rsidRPr="0039443E">
              <w:rPr>
                <w:b w:val="0"/>
                <w:sz w:val="16"/>
                <w:szCs w:val="16"/>
              </w:rPr>
              <w:t>ARCH_SW_ATM_00</w:t>
            </w:r>
            <w:r>
              <w:rPr>
                <w:b w:val="0"/>
                <w:sz w:val="16"/>
                <w:szCs w:val="16"/>
              </w:rPr>
              <w:t>60</w:t>
            </w:r>
          </w:p>
        </w:tc>
        <w:tc>
          <w:tcPr>
            <w:tcW w:w="3960" w:type="dxa"/>
          </w:tcPr>
          <w:p w14:paraId="7DACD394" w14:textId="0588DF6E" w:rsidR="003D3E01" w:rsidRPr="003D3E01" w:rsidRDefault="003D3E01" w:rsidP="003D3E01">
            <w:pPr>
              <w:jc w:val="left"/>
              <w:rPr>
                <w:color w:val="0070C0"/>
                <w:sz w:val="16"/>
                <w:szCs w:val="16"/>
                <w:lang w:val="en-US"/>
              </w:rPr>
            </w:pPr>
            <w:r w:rsidRPr="00236350">
              <w:rPr>
                <w:color w:val="0070C0"/>
                <w:sz w:val="16"/>
                <w:szCs w:val="16"/>
                <w:lang w:val="en-US"/>
              </w:rPr>
              <w:t>ATM_KU8_ID_</w:t>
            </w:r>
            <w:r w:rsidRPr="004B14A8">
              <w:rPr>
                <w:color w:val="0070C0"/>
                <w:sz w:val="16"/>
                <w:szCs w:val="16"/>
                <w:lang w:val="en-US"/>
              </w:rPr>
              <w:t xml:space="preserve"> TIMEOUT_</w:t>
            </w:r>
            <w:r>
              <w:rPr>
                <w:color w:val="0070C0"/>
                <w:sz w:val="16"/>
                <w:szCs w:val="16"/>
                <w:lang w:val="en-US"/>
              </w:rPr>
              <w:t>POWERTRAIN</w:t>
            </w:r>
            <w:r w:rsidRPr="0059271B">
              <w:rPr>
                <w:color w:val="0070C0"/>
                <w:sz w:val="16"/>
                <w:szCs w:val="16"/>
                <w:lang w:val="en-US"/>
              </w:rPr>
              <w:t xml:space="preserve"> </w:t>
            </w:r>
            <w:r w:rsidRPr="0059271B">
              <w:rPr>
                <w:sz w:val="16"/>
                <w:szCs w:val="16"/>
                <w:lang w:val="en-US"/>
              </w:rPr>
              <w:t xml:space="preserve">autotest is inhibited by </w:t>
            </w:r>
            <w:r w:rsidRPr="0059271B">
              <w:rPr>
                <w:b/>
                <w:bCs/>
                <w:sz w:val="16"/>
                <w:szCs w:val="16"/>
                <w:lang w:val="en-US"/>
              </w:rPr>
              <w:t>KU8_MODES______________________INHIB</w:t>
            </w:r>
          </w:p>
        </w:tc>
        <w:tc>
          <w:tcPr>
            <w:tcW w:w="1980" w:type="dxa"/>
          </w:tcPr>
          <w:p w14:paraId="6A3DCCE0" w14:textId="519FCD65" w:rsidR="003D3E01" w:rsidRPr="003D3E01" w:rsidRDefault="003D3E01" w:rsidP="003D3E01">
            <w:pPr>
              <w:pStyle w:val="RequirementTraceability"/>
              <w:rPr>
                <w:sz w:val="16"/>
                <w:szCs w:val="16"/>
                <w:lang w:val="en-US"/>
              </w:rPr>
            </w:pPr>
            <w:r w:rsidRPr="003D3E01">
              <w:rPr>
                <w:sz w:val="16"/>
                <w:szCs w:val="16"/>
                <w:lang w:val="en-US"/>
              </w:rPr>
              <w:t>ATM_runMainFunction ()</w:t>
            </w:r>
          </w:p>
        </w:tc>
        <w:tc>
          <w:tcPr>
            <w:tcW w:w="1441" w:type="dxa"/>
          </w:tcPr>
          <w:p w14:paraId="5FE98DCE" w14:textId="77777777" w:rsidR="003D3E01" w:rsidRPr="003D3E01" w:rsidRDefault="003D3E01" w:rsidP="003D3E01">
            <w:pPr>
              <w:pStyle w:val="RequirementTraceability"/>
              <w:rPr>
                <w:sz w:val="16"/>
                <w:szCs w:val="16"/>
                <w:lang w:val="en-US"/>
              </w:rPr>
            </w:pPr>
          </w:p>
        </w:tc>
      </w:tr>
      <w:tr w:rsidR="003D3E01" w:rsidRPr="003D3E01" w14:paraId="6A98067C" w14:textId="77777777" w:rsidTr="001D56ED">
        <w:trPr>
          <w:jc w:val="center"/>
        </w:trPr>
        <w:tc>
          <w:tcPr>
            <w:tcW w:w="1975" w:type="dxa"/>
          </w:tcPr>
          <w:p w14:paraId="127FCBA9" w14:textId="191D9950" w:rsidR="003D3E01" w:rsidRPr="0039443E" w:rsidRDefault="003D3E01" w:rsidP="003D3E01">
            <w:pPr>
              <w:pStyle w:val="RequirementIdentifier"/>
              <w:rPr>
                <w:b w:val="0"/>
                <w:sz w:val="16"/>
                <w:szCs w:val="16"/>
              </w:rPr>
            </w:pPr>
            <w:r w:rsidRPr="0039443E">
              <w:rPr>
                <w:b w:val="0"/>
                <w:sz w:val="16"/>
                <w:szCs w:val="16"/>
              </w:rPr>
              <w:t>ARCH_SW_ATM_00</w:t>
            </w:r>
            <w:r>
              <w:rPr>
                <w:b w:val="0"/>
                <w:sz w:val="16"/>
                <w:szCs w:val="16"/>
              </w:rPr>
              <w:t>61</w:t>
            </w:r>
          </w:p>
        </w:tc>
        <w:tc>
          <w:tcPr>
            <w:tcW w:w="3960" w:type="dxa"/>
          </w:tcPr>
          <w:p w14:paraId="4BB4C1F9" w14:textId="0B9A1137" w:rsidR="003D3E01" w:rsidRPr="00236350" w:rsidRDefault="003D3E01" w:rsidP="003D3E01">
            <w:pPr>
              <w:jc w:val="left"/>
              <w:rPr>
                <w:color w:val="0070C0"/>
                <w:sz w:val="16"/>
                <w:szCs w:val="16"/>
                <w:lang w:val="en-US"/>
              </w:rPr>
            </w:pPr>
            <w:r w:rsidRPr="00236350">
              <w:rPr>
                <w:color w:val="0070C0"/>
                <w:sz w:val="16"/>
                <w:szCs w:val="16"/>
                <w:lang w:val="en-US"/>
              </w:rPr>
              <w:t>ATM_KU8_ID_</w:t>
            </w:r>
            <w:r w:rsidRPr="004B14A8">
              <w:rPr>
                <w:color w:val="0070C0"/>
                <w:sz w:val="16"/>
                <w:szCs w:val="16"/>
                <w:lang w:val="en-US"/>
              </w:rPr>
              <w:t xml:space="preserve"> IMPLAUSIBLE_DATA _</w:t>
            </w:r>
            <w:r>
              <w:rPr>
                <w:color w:val="0070C0"/>
                <w:sz w:val="16"/>
                <w:szCs w:val="16"/>
                <w:lang w:val="en-US"/>
              </w:rPr>
              <w:t>POWERTRAIN</w:t>
            </w:r>
            <w:r w:rsidRPr="0059271B">
              <w:rPr>
                <w:color w:val="0070C0"/>
                <w:sz w:val="16"/>
                <w:szCs w:val="16"/>
                <w:lang w:val="en-US"/>
              </w:rPr>
              <w:t xml:space="preserve"> </w:t>
            </w:r>
            <w:r w:rsidRPr="0059271B">
              <w:rPr>
                <w:sz w:val="16"/>
                <w:szCs w:val="16"/>
                <w:lang w:val="en-US"/>
              </w:rPr>
              <w:t xml:space="preserve">autotest is inhibited by </w:t>
            </w:r>
            <w:r w:rsidRPr="0059271B">
              <w:rPr>
                <w:b/>
                <w:bCs/>
                <w:sz w:val="16"/>
                <w:szCs w:val="16"/>
                <w:lang w:val="en-US"/>
              </w:rPr>
              <w:t>KU8_MODES______________________INHIB</w:t>
            </w:r>
          </w:p>
        </w:tc>
        <w:tc>
          <w:tcPr>
            <w:tcW w:w="1980" w:type="dxa"/>
          </w:tcPr>
          <w:p w14:paraId="70825468" w14:textId="59502F67" w:rsidR="003D3E01" w:rsidRPr="003D3E01" w:rsidRDefault="003D3E01" w:rsidP="003D3E01">
            <w:pPr>
              <w:pStyle w:val="RequirementTraceability"/>
              <w:rPr>
                <w:sz w:val="16"/>
                <w:szCs w:val="16"/>
                <w:lang w:val="en-US"/>
              </w:rPr>
            </w:pPr>
            <w:r w:rsidRPr="003D3E01">
              <w:rPr>
                <w:sz w:val="16"/>
                <w:szCs w:val="16"/>
                <w:lang w:val="en-US"/>
              </w:rPr>
              <w:t>ATM_runMainFunction ()</w:t>
            </w:r>
          </w:p>
        </w:tc>
        <w:tc>
          <w:tcPr>
            <w:tcW w:w="1441" w:type="dxa"/>
          </w:tcPr>
          <w:p w14:paraId="52ED09A6" w14:textId="77777777" w:rsidR="003D3E01" w:rsidRPr="003D3E01" w:rsidRDefault="003D3E01" w:rsidP="003D3E01">
            <w:pPr>
              <w:pStyle w:val="RequirementTraceability"/>
              <w:rPr>
                <w:sz w:val="16"/>
                <w:szCs w:val="16"/>
                <w:lang w:val="en-US"/>
              </w:rPr>
            </w:pPr>
          </w:p>
        </w:tc>
      </w:tr>
      <w:tr w:rsidR="003D3E01" w:rsidRPr="003D3E01" w14:paraId="598BF8CE" w14:textId="77777777" w:rsidTr="001D56ED">
        <w:trPr>
          <w:jc w:val="center"/>
        </w:trPr>
        <w:tc>
          <w:tcPr>
            <w:tcW w:w="1975" w:type="dxa"/>
          </w:tcPr>
          <w:p w14:paraId="31D619E5" w14:textId="186C9D69" w:rsidR="003D3E01" w:rsidRPr="0039443E" w:rsidRDefault="003D3E01" w:rsidP="003D3E01">
            <w:pPr>
              <w:pStyle w:val="RequirementIdentifier"/>
              <w:rPr>
                <w:b w:val="0"/>
                <w:sz w:val="16"/>
                <w:szCs w:val="16"/>
              </w:rPr>
            </w:pPr>
            <w:r w:rsidRPr="0039443E">
              <w:rPr>
                <w:b w:val="0"/>
                <w:sz w:val="16"/>
                <w:szCs w:val="16"/>
              </w:rPr>
              <w:t>ARCH_SW_ATM_00</w:t>
            </w:r>
            <w:r>
              <w:rPr>
                <w:b w:val="0"/>
                <w:sz w:val="16"/>
                <w:szCs w:val="16"/>
              </w:rPr>
              <w:t>62</w:t>
            </w:r>
          </w:p>
        </w:tc>
        <w:tc>
          <w:tcPr>
            <w:tcW w:w="3960" w:type="dxa"/>
          </w:tcPr>
          <w:p w14:paraId="7DAC44E6" w14:textId="3E34D920" w:rsidR="003D3E01" w:rsidRPr="00236350" w:rsidRDefault="003D3E01" w:rsidP="003D3E01">
            <w:pPr>
              <w:jc w:val="left"/>
              <w:rPr>
                <w:color w:val="0070C0"/>
                <w:sz w:val="16"/>
                <w:szCs w:val="16"/>
                <w:lang w:val="en-US"/>
              </w:rPr>
            </w:pPr>
            <w:r w:rsidRPr="00236350">
              <w:rPr>
                <w:color w:val="0070C0"/>
                <w:sz w:val="16"/>
                <w:szCs w:val="16"/>
                <w:lang w:val="en-US"/>
              </w:rPr>
              <w:t>ATM_KU8_ID_</w:t>
            </w:r>
            <w:r w:rsidRPr="004B14A8">
              <w:rPr>
                <w:color w:val="0070C0"/>
                <w:sz w:val="16"/>
                <w:szCs w:val="16"/>
                <w:lang w:val="en-US"/>
              </w:rPr>
              <w:t xml:space="preserve"> IMPLAUSIBLE_DATA _</w:t>
            </w:r>
            <w:r>
              <w:rPr>
                <w:color w:val="0070C0"/>
                <w:sz w:val="16"/>
                <w:szCs w:val="16"/>
                <w:lang w:val="en-US"/>
              </w:rPr>
              <w:t>ORC</w:t>
            </w:r>
            <w:r w:rsidRPr="0059271B">
              <w:rPr>
                <w:color w:val="0070C0"/>
                <w:sz w:val="16"/>
                <w:szCs w:val="16"/>
                <w:lang w:val="en-US"/>
              </w:rPr>
              <w:t xml:space="preserve"> </w:t>
            </w:r>
            <w:r w:rsidRPr="0059271B">
              <w:rPr>
                <w:sz w:val="16"/>
                <w:szCs w:val="16"/>
                <w:lang w:val="en-US"/>
              </w:rPr>
              <w:t xml:space="preserve">autotest is inhibited by </w:t>
            </w:r>
            <w:r w:rsidRPr="0059271B">
              <w:rPr>
                <w:b/>
                <w:bCs/>
                <w:sz w:val="16"/>
                <w:szCs w:val="16"/>
                <w:lang w:val="en-US"/>
              </w:rPr>
              <w:t>KU8_MODES______________________INHIB</w:t>
            </w:r>
            <w:r w:rsidR="00517374">
              <w:rPr>
                <w:b/>
                <w:bCs/>
                <w:sz w:val="16"/>
                <w:szCs w:val="16"/>
                <w:lang w:val="en-US"/>
              </w:rPr>
              <w:t xml:space="preserve"> and </w:t>
            </w:r>
            <w:r w:rsidR="00517374" w:rsidRPr="00517374">
              <w:rPr>
                <w:b/>
                <w:bCs/>
                <w:sz w:val="16"/>
                <w:szCs w:val="16"/>
                <w:lang w:val="en-US"/>
              </w:rPr>
              <w:t>KU8_MODES_ENABLE_____IGNITION</w:t>
            </w:r>
          </w:p>
        </w:tc>
        <w:tc>
          <w:tcPr>
            <w:tcW w:w="1980" w:type="dxa"/>
          </w:tcPr>
          <w:p w14:paraId="54DC1C2C" w14:textId="31944A41" w:rsidR="003D3E01" w:rsidRPr="003D3E01" w:rsidRDefault="003D3E01" w:rsidP="003D3E01">
            <w:pPr>
              <w:pStyle w:val="RequirementTraceability"/>
              <w:rPr>
                <w:sz w:val="16"/>
                <w:szCs w:val="16"/>
                <w:lang w:val="en-US"/>
              </w:rPr>
            </w:pPr>
            <w:r w:rsidRPr="003D3E01">
              <w:rPr>
                <w:sz w:val="16"/>
                <w:szCs w:val="16"/>
                <w:lang w:val="en-US"/>
              </w:rPr>
              <w:t>ATM_runMainFunction ()</w:t>
            </w:r>
          </w:p>
        </w:tc>
        <w:tc>
          <w:tcPr>
            <w:tcW w:w="1441" w:type="dxa"/>
          </w:tcPr>
          <w:p w14:paraId="1B319E20" w14:textId="77777777" w:rsidR="003D3E01" w:rsidRPr="003D3E01" w:rsidRDefault="003D3E01" w:rsidP="003D3E01">
            <w:pPr>
              <w:pStyle w:val="RequirementTraceability"/>
              <w:rPr>
                <w:sz w:val="16"/>
                <w:szCs w:val="16"/>
                <w:lang w:val="en-US"/>
              </w:rPr>
            </w:pPr>
          </w:p>
        </w:tc>
      </w:tr>
      <w:tr w:rsidR="003D3E01" w:rsidRPr="003D3E01" w14:paraId="00752757" w14:textId="77777777" w:rsidTr="001D56ED">
        <w:trPr>
          <w:jc w:val="center"/>
        </w:trPr>
        <w:tc>
          <w:tcPr>
            <w:tcW w:w="1975" w:type="dxa"/>
          </w:tcPr>
          <w:p w14:paraId="682EC488" w14:textId="2EA8FDAF" w:rsidR="003D3E01" w:rsidRPr="0039443E" w:rsidRDefault="003D3E01" w:rsidP="003D3E01">
            <w:pPr>
              <w:pStyle w:val="RequirementIdentifier"/>
              <w:rPr>
                <w:b w:val="0"/>
                <w:sz w:val="16"/>
                <w:szCs w:val="16"/>
              </w:rPr>
            </w:pPr>
            <w:r w:rsidRPr="0039443E">
              <w:rPr>
                <w:b w:val="0"/>
                <w:sz w:val="16"/>
                <w:szCs w:val="16"/>
              </w:rPr>
              <w:t>ARCH_SW_ATM_00</w:t>
            </w:r>
            <w:r>
              <w:rPr>
                <w:b w:val="0"/>
                <w:sz w:val="16"/>
                <w:szCs w:val="16"/>
              </w:rPr>
              <w:t>63</w:t>
            </w:r>
          </w:p>
        </w:tc>
        <w:tc>
          <w:tcPr>
            <w:tcW w:w="3960" w:type="dxa"/>
          </w:tcPr>
          <w:p w14:paraId="653683B3" w14:textId="6347CDFD" w:rsidR="003D3E01" w:rsidRPr="00236350" w:rsidRDefault="003D3E01" w:rsidP="003D3E01">
            <w:pPr>
              <w:jc w:val="left"/>
              <w:rPr>
                <w:color w:val="0070C0"/>
                <w:sz w:val="16"/>
                <w:szCs w:val="16"/>
                <w:lang w:val="en-US"/>
              </w:rPr>
            </w:pPr>
            <w:r w:rsidRPr="00236350">
              <w:rPr>
                <w:color w:val="0070C0"/>
                <w:sz w:val="16"/>
                <w:szCs w:val="16"/>
                <w:lang w:val="en-US"/>
              </w:rPr>
              <w:t>ATM_KU8_ID_</w:t>
            </w:r>
            <w:r w:rsidRPr="004B14A8">
              <w:rPr>
                <w:color w:val="0070C0"/>
                <w:sz w:val="16"/>
                <w:szCs w:val="16"/>
                <w:lang w:val="en-US"/>
              </w:rPr>
              <w:t xml:space="preserve"> </w:t>
            </w:r>
            <w:r>
              <w:rPr>
                <w:color w:val="0070C0"/>
                <w:sz w:val="16"/>
                <w:szCs w:val="16"/>
                <w:lang w:val="en-US"/>
              </w:rPr>
              <w:t>TIMEOUT</w:t>
            </w:r>
            <w:r w:rsidRPr="004B14A8">
              <w:rPr>
                <w:color w:val="0070C0"/>
                <w:sz w:val="16"/>
                <w:szCs w:val="16"/>
                <w:lang w:val="en-US"/>
              </w:rPr>
              <w:t xml:space="preserve"> _</w:t>
            </w:r>
            <w:r w:rsidRPr="003D3E01">
              <w:rPr>
                <w:color w:val="0070C0"/>
                <w:sz w:val="16"/>
                <w:szCs w:val="16"/>
                <w:lang w:val="en-US"/>
              </w:rPr>
              <w:t>B</w:t>
            </w:r>
            <w:r>
              <w:rPr>
                <w:color w:val="0070C0"/>
                <w:sz w:val="16"/>
                <w:szCs w:val="16"/>
                <w:lang w:val="en-US"/>
              </w:rPr>
              <w:t>ELT_HAND_</w:t>
            </w:r>
            <w:r w:rsidRPr="003D3E01">
              <w:rPr>
                <w:color w:val="0070C0"/>
                <w:sz w:val="16"/>
                <w:szCs w:val="16"/>
                <w:lang w:val="en-US"/>
              </w:rPr>
              <w:t>O</w:t>
            </w:r>
            <w:r>
              <w:rPr>
                <w:color w:val="0070C0"/>
                <w:sz w:val="16"/>
                <w:szCs w:val="16"/>
                <w:lang w:val="en-US"/>
              </w:rPr>
              <w:t>VER_</w:t>
            </w:r>
            <w:r w:rsidRPr="003D3E01">
              <w:rPr>
                <w:color w:val="0070C0"/>
                <w:sz w:val="16"/>
                <w:szCs w:val="16"/>
                <w:lang w:val="en-US"/>
              </w:rPr>
              <w:t>L</w:t>
            </w:r>
            <w:r>
              <w:rPr>
                <w:color w:val="0070C0"/>
                <w:sz w:val="16"/>
                <w:szCs w:val="16"/>
                <w:lang w:val="en-US"/>
              </w:rPr>
              <w:t>EFT</w:t>
            </w:r>
            <w:r w:rsidRPr="0059271B">
              <w:rPr>
                <w:color w:val="0070C0"/>
                <w:sz w:val="16"/>
                <w:szCs w:val="16"/>
                <w:lang w:val="en-US"/>
              </w:rPr>
              <w:t xml:space="preserve"> </w:t>
            </w:r>
            <w:r w:rsidRPr="0059271B">
              <w:rPr>
                <w:sz w:val="16"/>
                <w:szCs w:val="16"/>
                <w:lang w:val="en-US"/>
              </w:rPr>
              <w:t xml:space="preserve">autotest is inhibited by </w:t>
            </w:r>
            <w:r w:rsidRPr="0059271B">
              <w:rPr>
                <w:b/>
                <w:bCs/>
                <w:sz w:val="16"/>
                <w:szCs w:val="16"/>
                <w:lang w:val="en-US"/>
              </w:rPr>
              <w:t>KU8_MODES______________________INHIB</w:t>
            </w:r>
            <w:r w:rsidR="0047371A">
              <w:rPr>
                <w:b/>
                <w:bCs/>
                <w:sz w:val="16"/>
                <w:szCs w:val="16"/>
                <w:lang w:val="en-US"/>
              </w:rPr>
              <w:t xml:space="preserve"> and </w:t>
            </w:r>
            <w:r w:rsidR="0047371A" w:rsidRPr="0047371A">
              <w:rPr>
                <w:b/>
                <w:bCs/>
                <w:sz w:val="16"/>
                <w:szCs w:val="16"/>
                <w:lang w:val="en-US"/>
              </w:rPr>
              <w:t>KU8_MODES_ENABLE_CodingRBTMF</w:t>
            </w:r>
            <w:r w:rsidR="0047371A">
              <w:rPr>
                <w:b/>
                <w:bCs/>
                <w:sz w:val="16"/>
                <w:szCs w:val="16"/>
                <w:lang w:val="en-US"/>
              </w:rPr>
              <w:t>L</w:t>
            </w:r>
          </w:p>
        </w:tc>
        <w:tc>
          <w:tcPr>
            <w:tcW w:w="1980" w:type="dxa"/>
          </w:tcPr>
          <w:p w14:paraId="77675240" w14:textId="2012452E" w:rsidR="003D3E01" w:rsidRPr="003D3E01" w:rsidRDefault="003D3E01" w:rsidP="003D3E01">
            <w:pPr>
              <w:pStyle w:val="RequirementTraceability"/>
              <w:rPr>
                <w:sz w:val="16"/>
                <w:szCs w:val="16"/>
                <w:lang w:val="en-US"/>
              </w:rPr>
            </w:pPr>
            <w:r w:rsidRPr="003D3E01">
              <w:rPr>
                <w:sz w:val="16"/>
                <w:szCs w:val="16"/>
                <w:lang w:val="en-US"/>
              </w:rPr>
              <w:t>ATM_runMainFunction ()</w:t>
            </w:r>
          </w:p>
        </w:tc>
        <w:tc>
          <w:tcPr>
            <w:tcW w:w="1441" w:type="dxa"/>
          </w:tcPr>
          <w:p w14:paraId="51CB547D" w14:textId="77777777" w:rsidR="003D3E01" w:rsidRPr="003D3E01" w:rsidRDefault="003D3E01" w:rsidP="003D3E01">
            <w:pPr>
              <w:pStyle w:val="RequirementTraceability"/>
              <w:rPr>
                <w:sz w:val="16"/>
                <w:szCs w:val="16"/>
                <w:lang w:val="en-US"/>
              </w:rPr>
            </w:pPr>
          </w:p>
        </w:tc>
      </w:tr>
      <w:tr w:rsidR="003D3E01" w:rsidRPr="003D3E01" w14:paraId="639E523C" w14:textId="77777777" w:rsidTr="001D56ED">
        <w:trPr>
          <w:jc w:val="center"/>
        </w:trPr>
        <w:tc>
          <w:tcPr>
            <w:tcW w:w="1975" w:type="dxa"/>
          </w:tcPr>
          <w:p w14:paraId="7DFE3AC6" w14:textId="69CB6C5F" w:rsidR="003D3E01" w:rsidRPr="0039443E" w:rsidRDefault="003D3E01" w:rsidP="003D3E01">
            <w:pPr>
              <w:pStyle w:val="RequirementIdentifier"/>
              <w:rPr>
                <w:b w:val="0"/>
                <w:sz w:val="16"/>
                <w:szCs w:val="16"/>
              </w:rPr>
            </w:pPr>
            <w:r w:rsidRPr="0039443E">
              <w:rPr>
                <w:b w:val="0"/>
                <w:sz w:val="16"/>
                <w:szCs w:val="16"/>
              </w:rPr>
              <w:t>ARCH_SW_ATM_00</w:t>
            </w:r>
            <w:r>
              <w:rPr>
                <w:b w:val="0"/>
                <w:sz w:val="16"/>
                <w:szCs w:val="16"/>
              </w:rPr>
              <w:t>64</w:t>
            </w:r>
          </w:p>
        </w:tc>
        <w:tc>
          <w:tcPr>
            <w:tcW w:w="3960" w:type="dxa"/>
          </w:tcPr>
          <w:p w14:paraId="1D21C062" w14:textId="400DF133" w:rsidR="003D3E01" w:rsidRPr="00236350" w:rsidRDefault="003D3E01" w:rsidP="003D3E01">
            <w:pPr>
              <w:jc w:val="left"/>
              <w:rPr>
                <w:color w:val="0070C0"/>
                <w:sz w:val="16"/>
                <w:szCs w:val="16"/>
                <w:lang w:val="en-US"/>
              </w:rPr>
            </w:pPr>
            <w:r w:rsidRPr="00236350">
              <w:rPr>
                <w:color w:val="0070C0"/>
                <w:sz w:val="16"/>
                <w:szCs w:val="16"/>
                <w:lang w:val="en-US"/>
              </w:rPr>
              <w:t>ATM_KU8_ID_</w:t>
            </w:r>
            <w:r w:rsidRPr="004B14A8">
              <w:rPr>
                <w:color w:val="0070C0"/>
                <w:sz w:val="16"/>
                <w:szCs w:val="16"/>
                <w:lang w:val="en-US"/>
              </w:rPr>
              <w:t xml:space="preserve"> </w:t>
            </w:r>
            <w:r>
              <w:rPr>
                <w:color w:val="0070C0"/>
                <w:sz w:val="16"/>
                <w:szCs w:val="16"/>
                <w:lang w:val="en-US"/>
              </w:rPr>
              <w:t>TIMEOUT</w:t>
            </w:r>
            <w:r w:rsidRPr="004B14A8">
              <w:rPr>
                <w:color w:val="0070C0"/>
                <w:sz w:val="16"/>
                <w:szCs w:val="16"/>
                <w:lang w:val="en-US"/>
              </w:rPr>
              <w:t xml:space="preserve"> _</w:t>
            </w:r>
            <w:r w:rsidRPr="003D3E01">
              <w:rPr>
                <w:color w:val="0070C0"/>
                <w:sz w:val="16"/>
                <w:szCs w:val="16"/>
                <w:lang w:val="en-US"/>
              </w:rPr>
              <w:t>B</w:t>
            </w:r>
            <w:r>
              <w:rPr>
                <w:color w:val="0070C0"/>
                <w:sz w:val="16"/>
                <w:szCs w:val="16"/>
                <w:lang w:val="en-US"/>
              </w:rPr>
              <w:t>ELT_HAND_</w:t>
            </w:r>
            <w:r w:rsidRPr="003D3E01">
              <w:rPr>
                <w:color w:val="0070C0"/>
                <w:sz w:val="16"/>
                <w:szCs w:val="16"/>
                <w:lang w:val="en-US"/>
              </w:rPr>
              <w:t>O</w:t>
            </w:r>
            <w:r>
              <w:rPr>
                <w:color w:val="0070C0"/>
                <w:sz w:val="16"/>
                <w:szCs w:val="16"/>
                <w:lang w:val="en-US"/>
              </w:rPr>
              <w:t>VER_RIGHT</w:t>
            </w:r>
            <w:r w:rsidRPr="0059271B">
              <w:rPr>
                <w:color w:val="0070C0"/>
                <w:sz w:val="16"/>
                <w:szCs w:val="16"/>
                <w:lang w:val="en-US"/>
              </w:rPr>
              <w:t xml:space="preserve"> </w:t>
            </w:r>
            <w:r w:rsidRPr="0059271B">
              <w:rPr>
                <w:sz w:val="16"/>
                <w:szCs w:val="16"/>
                <w:lang w:val="en-US"/>
              </w:rPr>
              <w:t xml:space="preserve">autotest is inhibited by </w:t>
            </w:r>
            <w:r w:rsidRPr="0059271B">
              <w:rPr>
                <w:b/>
                <w:bCs/>
                <w:sz w:val="16"/>
                <w:szCs w:val="16"/>
                <w:lang w:val="en-US"/>
              </w:rPr>
              <w:t>KU8_MODES______________________INHIB</w:t>
            </w:r>
            <w:r w:rsidR="0047371A">
              <w:rPr>
                <w:b/>
                <w:bCs/>
                <w:sz w:val="16"/>
                <w:szCs w:val="16"/>
                <w:lang w:val="en-US"/>
              </w:rPr>
              <w:t xml:space="preserve"> and</w:t>
            </w:r>
            <w:r w:rsidR="0047371A">
              <w:t xml:space="preserve"> </w:t>
            </w:r>
            <w:r w:rsidR="0047371A" w:rsidRPr="0047371A">
              <w:rPr>
                <w:b/>
                <w:bCs/>
                <w:sz w:val="16"/>
                <w:szCs w:val="16"/>
                <w:lang w:val="en-US"/>
              </w:rPr>
              <w:t>KU8_MODES_ENABLE_CodingRBTMFR</w:t>
            </w:r>
            <w:r w:rsidR="0047371A">
              <w:rPr>
                <w:b/>
                <w:bCs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980" w:type="dxa"/>
          </w:tcPr>
          <w:p w14:paraId="32DE2C38" w14:textId="490185EF" w:rsidR="003D3E01" w:rsidRPr="003D3E01" w:rsidRDefault="003D3E01" w:rsidP="003D3E01">
            <w:pPr>
              <w:pStyle w:val="RequirementTraceability"/>
              <w:rPr>
                <w:sz w:val="16"/>
                <w:szCs w:val="16"/>
                <w:lang w:val="en-US"/>
              </w:rPr>
            </w:pPr>
            <w:r w:rsidRPr="003D3E01">
              <w:rPr>
                <w:sz w:val="16"/>
                <w:szCs w:val="16"/>
                <w:lang w:val="en-US"/>
              </w:rPr>
              <w:t>ATM_runMainFunction ()</w:t>
            </w:r>
          </w:p>
        </w:tc>
        <w:tc>
          <w:tcPr>
            <w:tcW w:w="1441" w:type="dxa"/>
          </w:tcPr>
          <w:p w14:paraId="1053382A" w14:textId="77777777" w:rsidR="003D3E01" w:rsidRPr="003D3E01" w:rsidRDefault="003D3E01" w:rsidP="003D3E01">
            <w:pPr>
              <w:pStyle w:val="RequirementTraceability"/>
              <w:rPr>
                <w:sz w:val="16"/>
                <w:szCs w:val="16"/>
                <w:lang w:val="en-US"/>
              </w:rPr>
            </w:pPr>
          </w:p>
        </w:tc>
      </w:tr>
      <w:tr w:rsidR="003D3E01" w:rsidRPr="003D3E01" w14:paraId="6A11CC3D" w14:textId="77777777" w:rsidTr="001D56ED">
        <w:trPr>
          <w:jc w:val="center"/>
        </w:trPr>
        <w:tc>
          <w:tcPr>
            <w:tcW w:w="1975" w:type="dxa"/>
          </w:tcPr>
          <w:p w14:paraId="36DBA604" w14:textId="618DC4F0" w:rsidR="003D3E01" w:rsidRPr="0039443E" w:rsidRDefault="003D3E01" w:rsidP="003D3E01">
            <w:pPr>
              <w:pStyle w:val="RequirementIdentifier"/>
              <w:rPr>
                <w:b w:val="0"/>
                <w:sz w:val="16"/>
                <w:szCs w:val="16"/>
              </w:rPr>
            </w:pPr>
            <w:r w:rsidRPr="0039443E">
              <w:rPr>
                <w:b w:val="0"/>
                <w:sz w:val="16"/>
                <w:szCs w:val="16"/>
              </w:rPr>
              <w:lastRenderedPageBreak/>
              <w:t>ARCH_SW_ATM_00</w:t>
            </w:r>
            <w:r>
              <w:rPr>
                <w:b w:val="0"/>
                <w:sz w:val="16"/>
                <w:szCs w:val="16"/>
              </w:rPr>
              <w:t>65</w:t>
            </w:r>
          </w:p>
        </w:tc>
        <w:tc>
          <w:tcPr>
            <w:tcW w:w="3960" w:type="dxa"/>
          </w:tcPr>
          <w:p w14:paraId="237CB05C" w14:textId="32EF9960" w:rsidR="003D3E01" w:rsidRPr="00236350" w:rsidRDefault="003D3E01" w:rsidP="003D3E01">
            <w:pPr>
              <w:jc w:val="left"/>
              <w:rPr>
                <w:color w:val="0070C0"/>
                <w:sz w:val="16"/>
                <w:szCs w:val="16"/>
                <w:lang w:val="en-US"/>
              </w:rPr>
            </w:pPr>
            <w:r w:rsidRPr="00236350">
              <w:rPr>
                <w:color w:val="0070C0"/>
                <w:sz w:val="16"/>
                <w:szCs w:val="16"/>
                <w:lang w:val="en-US"/>
              </w:rPr>
              <w:t>ATM_KU8_ID_</w:t>
            </w:r>
            <w:r>
              <w:rPr>
                <w:color w:val="0070C0"/>
                <w:sz w:val="16"/>
                <w:szCs w:val="16"/>
                <w:lang w:val="en-US"/>
              </w:rPr>
              <w:t>TIMEOUT</w:t>
            </w:r>
            <w:r w:rsidRPr="004B14A8">
              <w:rPr>
                <w:color w:val="0070C0"/>
                <w:sz w:val="16"/>
                <w:szCs w:val="16"/>
                <w:lang w:val="en-US"/>
              </w:rPr>
              <w:t xml:space="preserve"> _</w:t>
            </w:r>
            <w:r>
              <w:rPr>
                <w:color w:val="0070C0"/>
                <w:sz w:val="16"/>
                <w:szCs w:val="16"/>
                <w:lang w:val="en-US"/>
              </w:rPr>
              <w:t>API_INTERFACE</w:t>
            </w:r>
            <w:r w:rsidRPr="0059271B">
              <w:rPr>
                <w:color w:val="0070C0"/>
                <w:sz w:val="16"/>
                <w:szCs w:val="16"/>
                <w:lang w:val="en-US"/>
              </w:rPr>
              <w:t xml:space="preserve"> </w:t>
            </w:r>
            <w:r w:rsidRPr="0059271B">
              <w:rPr>
                <w:sz w:val="16"/>
                <w:szCs w:val="16"/>
                <w:lang w:val="en-US"/>
              </w:rPr>
              <w:t xml:space="preserve">autotest is inhibited by </w:t>
            </w:r>
            <w:r w:rsidRPr="0059271B">
              <w:rPr>
                <w:b/>
                <w:bCs/>
                <w:sz w:val="16"/>
                <w:szCs w:val="16"/>
                <w:lang w:val="en-US"/>
              </w:rPr>
              <w:t>KU8_MODES______________________INHIB</w:t>
            </w:r>
          </w:p>
        </w:tc>
        <w:tc>
          <w:tcPr>
            <w:tcW w:w="1980" w:type="dxa"/>
          </w:tcPr>
          <w:p w14:paraId="01868926" w14:textId="77AA4154" w:rsidR="003D3E01" w:rsidRPr="003D3E01" w:rsidRDefault="003D3E01" w:rsidP="003D3E01">
            <w:pPr>
              <w:pStyle w:val="RequirementTraceability"/>
              <w:rPr>
                <w:sz w:val="16"/>
                <w:szCs w:val="16"/>
                <w:lang w:val="en-US"/>
              </w:rPr>
            </w:pPr>
            <w:r w:rsidRPr="003D3E01">
              <w:rPr>
                <w:sz w:val="16"/>
                <w:szCs w:val="16"/>
                <w:lang w:val="en-US"/>
              </w:rPr>
              <w:t>ATM_runMainFunction ()</w:t>
            </w:r>
          </w:p>
        </w:tc>
        <w:tc>
          <w:tcPr>
            <w:tcW w:w="1441" w:type="dxa"/>
          </w:tcPr>
          <w:p w14:paraId="21483479" w14:textId="77777777" w:rsidR="003D3E01" w:rsidRPr="003D3E01" w:rsidRDefault="003D3E01" w:rsidP="003D3E01">
            <w:pPr>
              <w:pStyle w:val="RequirementTraceability"/>
              <w:rPr>
                <w:sz w:val="16"/>
                <w:szCs w:val="16"/>
                <w:lang w:val="en-US"/>
              </w:rPr>
            </w:pPr>
          </w:p>
        </w:tc>
      </w:tr>
      <w:tr w:rsidR="009A1CEE" w:rsidRPr="003D3E01" w14:paraId="05EB4C53" w14:textId="77777777" w:rsidTr="001D56ED">
        <w:trPr>
          <w:jc w:val="center"/>
        </w:trPr>
        <w:tc>
          <w:tcPr>
            <w:tcW w:w="1975" w:type="dxa"/>
          </w:tcPr>
          <w:p w14:paraId="685BFE57" w14:textId="093BB831" w:rsidR="009A1CEE" w:rsidRPr="0039443E" w:rsidRDefault="009A1CEE" w:rsidP="009A1CEE">
            <w:pPr>
              <w:pStyle w:val="RequirementIdentifier"/>
              <w:rPr>
                <w:b w:val="0"/>
                <w:sz w:val="16"/>
                <w:szCs w:val="16"/>
              </w:rPr>
            </w:pPr>
            <w:r w:rsidRPr="0039443E">
              <w:rPr>
                <w:b w:val="0"/>
                <w:sz w:val="16"/>
                <w:szCs w:val="16"/>
              </w:rPr>
              <w:t>ARCH_SW_ATM_00</w:t>
            </w:r>
            <w:r>
              <w:rPr>
                <w:b w:val="0"/>
                <w:sz w:val="16"/>
                <w:szCs w:val="16"/>
              </w:rPr>
              <w:t>66</w:t>
            </w:r>
          </w:p>
        </w:tc>
        <w:tc>
          <w:tcPr>
            <w:tcW w:w="3960" w:type="dxa"/>
          </w:tcPr>
          <w:p w14:paraId="2C3941A6" w14:textId="68F8FC30" w:rsidR="009A1CEE" w:rsidRPr="00236350" w:rsidRDefault="009A1CEE" w:rsidP="009A1CEE">
            <w:pPr>
              <w:jc w:val="left"/>
              <w:rPr>
                <w:color w:val="0070C0"/>
                <w:sz w:val="16"/>
                <w:szCs w:val="16"/>
                <w:lang w:val="en-US"/>
              </w:rPr>
            </w:pPr>
            <w:r w:rsidRPr="00236350">
              <w:rPr>
                <w:color w:val="0070C0"/>
                <w:sz w:val="16"/>
                <w:szCs w:val="16"/>
                <w:lang w:val="en-US"/>
              </w:rPr>
              <w:t>ATM_KU8_ID_</w:t>
            </w:r>
            <w:r>
              <w:rPr>
                <w:color w:val="0070C0"/>
                <w:sz w:val="16"/>
                <w:szCs w:val="16"/>
                <w:lang w:val="en-US"/>
              </w:rPr>
              <w:t>OVERVOLTAGE_SYSTEM</w:t>
            </w:r>
            <w:r w:rsidRPr="0059271B">
              <w:rPr>
                <w:color w:val="0070C0"/>
                <w:sz w:val="16"/>
                <w:szCs w:val="16"/>
                <w:lang w:val="en-US"/>
              </w:rPr>
              <w:t xml:space="preserve"> </w:t>
            </w:r>
            <w:r w:rsidRPr="0059271B">
              <w:rPr>
                <w:sz w:val="16"/>
                <w:szCs w:val="16"/>
                <w:lang w:val="en-US"/>
              </w:rPr>
              <w:t xml:space="preserve">autotest is inhibited by </w:t>
            </w:r>
            <w:r w:rsidRPr="0059271B">
              <w:rPr>
                <w:b/>
                <w:bCs/>
                <w:sz w:val="16"/>
                <w:szCs w:val="16"/>
                <w:lang w:val="en-US"/>
              </w:rPr>
              <w:t>KU8_MODES______________________INHIB</w:t>
            </w:r>
          </w:p>
        </w:tc>
        <w:tc>
          <w:tcPr>
            <w:tcW w:w="1980" w:type="dxa"/>
          </w:tcPr>
          <w:p w14:paraId="2B984251" w14:textId="0E11AC87" w:rsidR="009A1CEE" w:rsidRPr="003D3E01" w:rsidRDefault="009A1CEE" w:rsidP="009A1CEE">
            <w:pPr>
              <w:pStyle w:val="RequirementTraceability"/>
              <w:rPr>
                <w:sz w:val="16"/>
                <w:szCs w:val="16"/>
                <w:lang w:val="en-US"/>
              </w:rPr>
            </w:pPr>
            <w:r w:rsidRPr="003D3E01">
              <w:rPr>
                <w:sz w:val="16"/>
                <w:szCs w:val="16"/>
                <w:lang w:val="en-US"/>
              </w:rPr>
              <w:t>ATM_runMainFunction ()</w:t>
            </w:r>
          </w:p>
        </w:tc>
        <w:tc>
          <w:tcPr>
            <w:tcW w:w="1441" w:type="dxa"/>
          </w:tcPr>
          <w:p w14:paraId="0B34DC12" w14:textId="77777777" w:rsidR="009A1CEE" w:rsidRPr="003D3E01" w:rsidRDefault="009A1CEE" w:rsidP="009A1CEE">
            <w:pPr>
              <w:pStyle w:val="RequirementTraceability"/>
              <w:rPr>
                <w:sz w:val="16"/>
                <w:szCs w:val="16"/>
                <w:lang w:val="en-US"/>
              </w:rPr>
            </w:pPr>
          </w:p>
        </w:tc>
      </w:tr>
      <w:tr w:rsidR="009A1CEE" w:rsidRPr="003D3E01" w14:paraId="63C3F239" w14:textId="77777777" w:rsidTr="001D56ED">
        <w:trPr>
          <w:jc w:val="center"/>
        </w:trPr>
        <w:tc>
          <w:tcPr>
            <w:tcW w:w="1975" w:type="dxa"/>
          </w:tcPr>
          <w:p w14:paraId="51DE991C" w14:textId="27CAC8E1" w:rsidR="009A1CEE" w:rsidRPr="0039443E" w:rsidRDefault="009A1CEE" w:rsidP="009A1CEE">
            <w:pPr>
              <w:pStyle w:val="RequirementIdentifier"/>
              <w:rPr>
                <w:b w:val="0"/>
                <w:sz w:val="16"/>
                <w:szCs w:val="16"/>
              </w:rPr>
            </w:pPr>
            <w:r w:rsidRPr="0039443E">
              <w:rPr>
                <w:b w:val="0"/>
                <w:sz w:val="16"/>
                <w:szCs w:val="16"/>
              </w:rPr>
              <w:t>ARCH_SW_ATM_00</w:t>
            </w:r>
            <w:r>
              <w:rPr>
                <w:b w:val="0"/>
                <w:sz w:val="16"/>
                <w:szCs w:val="16"/>
              </w:rPr>
              <w:t>67</w:t>
            </w:r>
          </w:p>
        </w:tc>
        <w:tc>
          <w:tcPr>
            <w:tcW w:w="3960" w:type="dxa"/>
          </w:tcPr>
          <w:p w14:paraId="63A4B05F" w14:textId="2754B354" w:rsidR="009A1CEE" w:rsidRPr="00236350" w:rsidRDefault="009A1CEE" w:rsidP="009A1CEE">
            <w:pPr>
              <w:jc w:val="left"/>
              <w:rPr>
                <w:color w:val="0070C0"/>
                <w:sz w:val="16"/>
                <w:szCs w:val="16"/>
                <w:lang w:val="en-US"/>
              </w:rPr>
            </w:pPr>
            <w:r w:rsidRPr="00236350">
              <w:rPr>
                <w:color w:val="0070C0"/>
                <w:sz w:val="16"/>
                <w:szCs w:val="16"/>
                <w:lang w:val="en-US"/>
              </w:rPr>
              <w:t>ATM_KU8_ID_</w:t>
            </w:r>
            <w:r>
              <w:rPr>
                <w:color w:val="0070C0"/>
                <w:sz w:val="16"/>
                <w:szCs w:val="16"/>
                <w:lang w:val="en-US"/>
              </w:rPr>
              <w:t xml:space="preserve"> UNDERVOLTAGE_SYSTEM</w:t>
            </w:r>
            <w:r w:rsidRPr="0059271B">
              <w:rPr>
                <w:color w:val="0070C0"/>
                <w:sz w:val="16"/>
                <w:szCs w:val="16"/>
                <w:lang w:val="en-US"/>
              </w:rPr>
              <w:t xml:space="preserve"> </w:t>
            </w:r>
            <w:r w:rsidRPr="0059271B">
              <w:rPr>
                <w:sz w:val="16"/>
                <w:szCs w:val="16"/>
                <w:lang w:val="en-US"/>
              </w:rPr>
              <w:t xml:space="preserve">autotest is inhibited by </w:t>
            </w:r>
            <w:r w:rsidRPr="0059271B">
              <w:rPr>
                <w:b/>
                <w:bCs/>
                <w:sz w:val="16"/>
                <w:szCs w:val="16"/>
                <w:lang w:val="en-US"/>
              </w:rPr>
              <w:t>KU8_MODES______________________INHIB</w:t>
            </w:r>
          </w:p>
        </w:tc>
        <w:tc>
          <w:tcPr>
            <w:tcW w:w="1980" w:type="dxa"/>
          </w:tcPr>
          <w:p w14:paraId="400F0740" w14:textId="6B941383" w:rsidR="009A1CEE" w:rsidRPr="003D3E01" w:rsidRDefault="009A1CEE" w:rsidP="009A1CEE">
            <w:pPr>
              <w:pStyle w:val="RequirementTraceability"/>
              <w:rPr>
                <w:sz w:val="16"/>
                <w:szCs w:val="16"/>
                <w:lang w:val="en-US"/>
              </w:rPr>
            </w:pPr>
            <w:r w:rsidRPr="003D3E01">
              <w:rPr>
                <w:sz w:val="16"/>
                <w:szCs w:val="16"/>
                <w:lang w:val="en-US"/>
              </w:rPr>
              <w:t>ATM_runMainFunction ()</w:t>
            </w:r>
          </w:p>
        </w:tc>
        <w:tc>
          <w:tcPr>
            <w:tcW w:w="1441" w:type="dxa"/>
          </w:tcPr>
          <w:p w14:paraId="1B95FAD1" w14:textId="77777777" w:rsidR="009A1CEE" w:rsidRPr="003D3E01" w:rsidRDefault="009A1CEE" w:rsidP="009A1CEE">
            <w:pPr>
              <w:pStyle w:val="RequirementTraceability"/>
              <w:rPr>
                <w:sz w:val="16"/>
                <w:szCs w:val="16"/>
                <w:lang w:val="en-US"/>
              </w:rPr>
            </w:pPr>
          </w:p>
        </w:tc>
      </w:tr>
      <w:tr w:rsidR="00D139E7" w:rsidRPr="003D3E01" w14:paraId="26F751F9" w14:textId="77777777" w:rsidTr="001D56ED">
        <w:trPr>
          <w:jc w:val="center"/>
        </w:trPr>
        <w:tc>
          <w:tcPr>
            <w:tcW w:w="1975" w:type="dxa"/>
          </w:tcPr>
          <w:p w14:paraId="71B028F8" w14:textId="500E3FF0" w:rsidR="00D139E7" w:rsidRPr="0039443E" w:rsidRDefault="00D139E7" w:rsidP="00D139E7">
            <w:pPr>
              <w:pStyle w:val="RequirementIdentifier"/>
              <w:rPr>
                <w:b w:val="0"/>
                <w:sz w:val="16"/>
                <w:szCs w:val="16"/>
              </w:rPr>
            </w:pPr>
            <w:r w:rsidRPr="0039443E">
              <w:rPr>
                <w:b w:val="0"/>
                <w:sz w:val="16"/>
                <w:szCs w:val="16"/>
              </w:rPr>
              <w:t>ARCH_SW_ATM_00</w:t>
            </w:r>
            <w:r>
              <w:rPr>
                <w:b w:val="0"/>
                <w:sz w:val="16"/>
                <w:szCs w:val="16"/>
              </w:rPr>
              <w:t>68</w:t>
            </w:r>
          </w:p>
        </w:tc>
        <w:tc>
          <w:tcPr>
            <w:tcW w:w="3960" w:type="dxa"/>
          </w:tcPr>
          <w:p w14:paraId="0E20ACC1" w14:textId="1572216C" w:rsidR="00D139E7" w:rsidRPr="00236350" w:rsidRDefault="00D139E7" w:rsidP="00D139E7">
            <w:pPr>
              <w:jc w:val="left"/>
              <w:rPr>
                <w:color w:val="0070C0"/>
                <w:sz w:val="16"/>
                <w:szCs w:val="16"/>
                <w:lang w:val="en-US"/>
              </w:rPr>
            </w:pPr>
            <w:r w:rsidRPr="00D139E7">
              <w:rPr>
                <w:color w:val="0070C0"/>
                <w:sz w:val="16"/>
                <w:szCs w:val="16"/>
                <w:lang w:val="en-US"/>
              </w:rPr>
              <w:t>ATM_KU8_ID_TIMEOUT_API</w:t>
            </w:r>
            <w:r>
              <w:rPr>
                <w:color w:val="0070C0"/>
                <w:sz w:val="16"/>
                <w:szCs w:val="16"/>
                <w:lang w:val="en-US"/>
              </w:rPr>
              <w:t xml:space="preserve"> </w:t>
            </w:r>
            <w:r w:rsidRPr="0059271B">
              <w:rPr>
                <w:sz w:val="16"/>
                <w:szCs w:val="16"/>
                <w:lang w:val="en-US"/>
              </w:rPr>
              <w:t xml:space="preserve">autotest is inhibited by </w:t>
            </w:r>
            <w:r w:rsidRPr="0059271B">
              <w:rPr>
                <w:b/>
                <w:bCs/>
                <w:sz w:val="16"/>
                <w:szCs w:val="16"/>
                <w:lang w:val="en-US"/>
              </w:rPr>
              <w:t>KU8_MODES______________________INHIB</w:t>
            </w:r>
            <w:r w:rsidR="00517374">
              <w:rPr>
                <w:b/>
                <w:bCs/>
                <w:sz w:val="16"/>
                <w:szCs w:val="16"/>
                <w:lang w:val="en-US"/>
              </w:rPr>
              <w:t xml:space="preserve"> and </w:t>
            </w:r>
            <w:r w:rsidR="00517374" w:rsidRPr="00517374">
              <w:rPr>
                <w:b/>
                <w:bCs/>
                <w:sz w:val="16"/>
                <w:szCs w:val="16"/>
                <w:lang w:val="en-US"/>
              </w:rPr>
              <w:t>KU8_MODES_ENABLE_____IGNITION</w:t>
            </w:r>
          </w:p>
        </w:tc>
        <w:tc>
          <w:tcPr>
            <w:tcW w:w="1980" w:type="dxa"/>
          </w:tcPr>
          <w:p w14:paraId="169028EE" w14:textId="496D3639" w:rsidR="00D139E7" w:rsidRPr="003D3E01" w:rsidRDefault="00D139E7" w:rsidP="00D139E7">
            <w:pPr>
              <w:pStyle w:val="RequirementTraceability"/>
              <w:rPr>
                <w:sz w:val="16"/>
                <w:szCs w:val="16"/>
                <w:lang w:val="en-US"/>
              </w:rPr>
            </w:pPr>
            <w:r w:rsidRPr="003D3E01">
              <w:rPr>
                <w:sz w:val="16"/>
                <w:szCs w:val="16"/>
                <w:lang w:val="en-US"/>
              </w:rPr>
              <w:t>ATM_runMainFunction ()</w:t>
            </w:r>
          </w:p>
        </w:tc>
        <w:tc>
          <w:tcPr>
            <w:tcW w:w="1441" w:type="dxa"/>
          </w:tcPr>
          <w:p w14:paraId="337EEA82" w14:textId="77777777" w:rsidR="00D139E7" w:rsidRPr="003D3E01" w:rsidRDefault="00D139E7" w:rsidP="00D139E7">
            <w:pPr>
              <w:pStyle w:val="RequirementTraceability"/>
              <w:rPr>
                <w:sz w:val="16"/>
                <w:szCs w:val="16"/>
                <w:lang w:val="en-US"/>
              </w:rPr>
            </w:pPr>
          </w:p>
        </w:tc>
      </w:tr>
      <w:tr w:rsidR="00D139E7" w:rsidRPr="003D3E01" w14:paraId="1B3AE994" w14:textId="77777777" w:rsidTr="001D56ED">
        <w:trPr>
          <w:jc w:val="center"/>
        </w:trPr>
        <w:tc>
          <w:tcPr>
            <w:tcW w:w="1975" w:type="dxa"/>
          </w:tcPr>
          <w:p w14:paraId="71411CE2" w14:textId="1B00E809" w:rsidR="00D139E7" w:rsidRPr="0039443E" w:rsidRDefault="00D139E7" w:rsidP="00D139E7">
            <w:pPr>
              <w:pStyle w:val="RequirementIdentifier"/>
              <w:rPr>
                <w:b w:val="0"/>
                <w:sz w:val="16"/>
                <w:szCs w:val="16"/>
              </w:rPr>
            </w:pPr>
            <w:r w:rsidRPr="0039443E">
              <w:rPr>
                <w:b w:val="0"/>
                <w:sz w:val="16"/>
                <w:szCs w:val="16"/>
              </w:rPr>
              <w:t>ARCH_SW_ATM_00</w:t>
            </w:r>
            <w:r>
              <w:rPr>
                <w:b w:val="0"/>
                <w:sz w:val="16"/>
                <w:szCs w:val="16"/>
              </w:rPr>
              <w:t>69</w:t>
            </w:r>
          </w:p>
        </w:tc>
        <w:tc>
          <w:tcPr>
            <w:tcW w:w="3960" w:type="dxa"/>
          </w:tcPr>
          <w:p w14:paraId="55D66C98" w14:textId="77777777" w:rsidR="00D139E7" w:rsidRDefault="00D139E7" w:rsidP="00D139E7">
            <w:pPr>
              <w:jc w:val="left"/>
              <w:rPr>
                <w:b/>
                <w:bCs/>
                <w:sz w:val="16"/>
                <w:szCs w:val="16"/>
                <w:lang w:val="en-US"/>
              </w:rPr>
            </w:pPr>
            <w:r w:rsidRPr="00D139E7">
              <w:rPr>
                <w:color w:val="0070C0"/>
                <w:sz w:val="16"/>
                <w:szCs w:val="16"/>
                <w:lang w:val="en-US"/>
              </w:rPr>
              <w:t>ATM_KU8_ID_IMPLAUSIBLE_DATA_POWERTRAIN_DRV</w:t>
            </w:r>
            <w:r>
              <w:rPr>
                <w:color w:val="0070C0"/>
                <w:sz w:val="16"/>
                <w:szCs w:val="16"/>
                <w:lang w:val="en-US"/>
              </w:rPr>
              <w:t xml:space="preserve"> </w:t>
            </w:r>
            <w:r w:rsidRPr="0059271B">
              <w:rPr>
                <w:sz w:val="16"/>
                <w:szCs w:val="16"/>
                <w:lang w:val="en-US"/>
              </w:rPr>
              <w:t xml:space="preserve">autotest is inhibited by </w:t>
            </w:r>
            <w:r w:rsidRPr="0059271B">
              <w:rPr>
                <w:b/>
                <w:bCs/>
                <w:sz w:val="16"/>
                <w:szCs w:val="16"/>
                <w:lang w:val="en-US"/>
              </w:rPr>
              <w:t>KU8_MODES______________________INHIB</w:t>
            </w:r>
            <w:r w:rsidR="00517374">
              <w:rPr>
                <w:b/>
                <w:bCs/>
                <w:sz w:val="16"/>
                <w:szCs w:val="16"/>
                <w:lang w:val="en-US"/>
              </w:rPr>
              <w:t xml:space="preserve"> and </w:t>
            </w:r>
            <w:r w:rsidR="00517374" w:rsidRPr="00517374">
              <w:rPr>
                <w:b/>
                <w:bCs/>
                <w:sz w:val="16"/>
                <w:szCs w:val="16"/>
                <w:lang w:val="en-US"/>
              </w:rPr>
              <w:t>KU8_MODES_ENABLE_____IGNITION</w:t>
            </w:r>
            <w:r w:rsidR="003A2A29">
              <w:rPr>
                <w:b/>
                <w:bCs/>
                <w:sz w:val="16"/>
                <w:szCs w:val="16"/>
                <w:lang w:val="en-US"/>
              </w:rPr>
              <w:t xml:space="preserve"> and</w:t>
            </w:r>
          </w:p>
          <w:p w14:paraId="69FDF09A" w14:textId="54F91870" w:rsidR="003A2A29" w:rsidRPr="00236350" w:rsidRDefault="003A2A29" w:rsidP="00D139E7">
            <w:pPr>
              <w:jc w:val="left"/>
              <w:rPr>
                <w:color w:val="0070C0"/>
                <w:sz w:val="16"/>
                <w:szCs w:val="16"/>
                <w:lang w:val="en-US"/>
              </w:rPr>
            </w:pPr>
            <w:r w:rsidRPr="003A2A29">
              <w:rPr>
                <w:b/>
                <w:bCs/>
                <w:sz w:val="16"/>
                <w:szCs w:val="16"/>
                <w:lang w:val="en-US"/>
              </w:rPr>
              <w:t>KU8_MODES_ENABLE__________API</w:t>
            </w:r>
          </w:p>
        </w:tc>
        <w:tc>
          <w:tcPr>
            <w:tcW w:w="1980" w:type="dxa"/>
          </w:tcPr>
          <w:p w14:paraId="4E04305E" w14:textId="2EB4F4D0" w:rsidR="00D139E7" w:rsidRPr="003D3E01" w:rsidRDefault="00D139E7" w:rsidP="00D139E7">
            <w:pPr>
              <w:pStyle w:val="RequirementTraceability"/>
              <w:rPr>
                <w:sz w:val="16"/>
                <w:szCs w:val="16"/>
                <w:lang w:val="en-US"/>
              </w:rPr>
            </w:pPr>
            <w:r w:rsidRPr="003D3E01">
              <w:rPr>
                <w:sz w:val="16"/>
                <w:szCs w:val="16"/>
                <w:lang w:val="en-US"/>
              </w:rPr>
              <w:t>ATM_runMainFunction ()</w:t>
            </w:r>
          </w:p>
        </w:tc>
        <w:tc>
          <w:tcPr>
            <w:tcW w:w="1441" w:type="dxa"/>
          </w:tcPr>
          <w:p w14:paraId="11C0599F" w14:textId="77777777" w:rsidR="00D139E7" w:rsidRPr="003D3E01" w:rsidRDefault="00D139E7" w:rsidP="00D139E7">
            <w:pPr>
              <w:pStyle w:val="RequirementTraceability"/>
              <w:rPr>
                <w:sz w:val="16"/>
                <w:szCs w:val="16"/>
                <w:lang w:val="en-US"/>
              </w:rPr>
            </w:pPr>
          </w:p>
        </w:tc>
      </w:tr>
      <w:tr w:rsidR="00D139E7" w:rsidRPr="003D3E01" w14:paraId="14D34316" w14:textId="77777777" w:rsidTr="001D56ED">
        <w:trPr>
          <w:jc w:val="center"/>
        </w:trPr>
        <w:tc>
          <w:tcPr>
            <w:tcW w:w="1975" w:type="dxa"/>
          </w:tcPr>
          <w:p w14:paraId="52272AD3" w14:textId="226B00B3" w:rsidR="00D139E7" w:rsidRPr="0039443E" w:rsidRDefault="00D139E7" w:rsidP="00D139E7">
            <w:pPr>
              <w:pStyle w:val="RequirementIdentifier"/>
              <w:rPr>
                <w:b w:val="0"/>
                <w:sz w:val="16"/>
                <w:szCs w:val="16"/>
              </w:rPr>
            </w:pPr>
            <w:r w:rsidRPr="0039443E">
              <w:rPr>
                <w:b w:val="0"/>
                <w:sz w:val="16"/>
                <w:szCs w:val="16"/>
              </w:rPr>
              <w:t>ARCH_SW_ATM_00</w:t>
            </w:r>
            <w:r>
              <w:rPr>
                <w:b w:val="0"/>
                <w:sz w:val="16"/>
                <w:szCs w:val="16"/>
              </w:rPr>
              <w:t>70</w:t>
            </w:r>
          </w:p>
        </w:tc>
        <w:tc>
          <w:tcPr>
            <w:tcW w:w="3960" w:type="dxa"/>
          </w:tcPr>
          <w:p w14:paraId="43A2B5B2" w14:textId="02417AB4" w:rsidR="00D139E7" w:rsidRPr="00236350" w:rsidRDefault="00D139E7" w:rsidP="00D139E7">
            <w:pPr>
              <w:jc w:val="left"/>
              <w:rPr>
                <w:color w:val="0070C0"/>
                <w:sz w:val="16"/>
                <w:szCs w:val="16"/>
                <w:lang w:val="en-US"/>
              </w:rPr>
            </w:pPr>
            <w:r w:rsidRPr="00D139E7">
              <w:rPr>
                <w:color w:val="0070C0"/>
                <w:sz w:val="16"/>
                <w:szCs w:val="16"/>
                <w:lang w:val="en-US"/>
              </w:rPr>
              <w:t>ATM_KU8_ID_TIMEOUT_ODOSPEEDOMETER</w:t>
            </w:r>
            <w:r>
              <w:rPr>
                <w:color w:val="0070C0"/>
                <w:sz w:val="16"/>
                <w:szCs w:val="16"/>
                <w:lang w:val="en-US"/>
              </w:rPr>
              <w:t xml:space="preserve"> </w:t>
            </w:r>
            <w:r w:rsidRPr="0059271B">
              <w:rPr>
                <w:sz w:val="16"/>
                <w:szCs w:val="16"/>
                <w:lang w:val="en-US"/>
              </w:rPr>
              <w:t xml:space="preserve">autotest is inhibited by </w:t>
            </w:r>
            <w:r w:rsidRPr="0059271B">
              <w:rPr>
                <w:b/>
                <w:bCs/>
                <w:sz w:val="16"/>
                <w:szCs w:val="16"/>
                <w:lang w:val="en-US"/>
              </w:rPr>
              <w:t>KU8_MODES______________________INHIB</w:t>
            </w:r>
          </w:p>
        </w:tc>
        <w:tc>
          <w:tcPr>
            <w:tcW w:w="1980" w:type="dxa"/>
          </w:tcPr>
          <w:p w14:paraId="54214DB9" w14:textId="162C7138" w:rsidR="00D139E7" w:rsidRPr="003D3E01" w:rsidRDefault="00D139E7" w:rsidP="00D139E7">
            <w:pPr>
              <w:pStyle w:val="RequirementTraceability"/>
              <w:rPr>
                <w:sz w:val="16"/>
                <w:szCs w:val="16"/>
                <w:lang w:val="en-US"/>
              </w:rPr>
            </w:pPr>
            <w:r w:rsidRPr="003D3E01">
              <w:rPr>
                <w:sz w:val="16"/>
                <w:szCs w:val="16"/>
                <w:lang w:val="en-US"/>
              </w:rPr>
              <w:t>ATM_runMainFunction ()</w:t>
            </w:r>
          </w:p>
        </w:tc>
        <w:tc>
          <w:tcPr>
            <w:tcW w:w="1441" w:type="dxa"/>
          </w:tcPr>
          <w:p w14:paraId="1CAF86CE" w14:textId="77777777" w:rsidR="00D139E7" w:rsidRPr="003D3E01" w:rsidRDefault="00D139E7" w:rsidP="00D139E7">
            <w:pPr>
              <w:pStyle w:val="RequirementTraceability"/>
              <w:rPr>
                <w:sz w:val="16"/>
                <w:szCs w:val="16"/>
                <w:lang w:val="en-US"/>
              </w:rPr>
            </w:pPr>
          </w:p>
        </w:tc>
      </w:tr>
      <w:tr w:rsidR="00D139E7" w:rsidRPr="003D3E01" w14:paraId="45A8C954" w14:textId="77777777" w:rsidTr="001D56ED">
        <w:trPr>
          <w:jc w:val="center"/>
        </w:trPr>
        <w:tc>
          <w:tcPr>
            <w:tcW w:w="1975" w:type="dxa"/>
          </w:tcPr>
          <w:p w14:paraId="4550EA9B" w14:textId="35D9C1DF" w:rsidR="00D139E7" w:rsidRPr="0039443E" w:rsidRDefault="00D139E7" w:rsidP="00D139E7">
            <w:pPr>
              <w:pStyle w:val="RequirementIdentifier"/>
              <w:rPr>
                <w:b w:val="0"/>
                <w:sz w:val="16"/>
                <w:szCs w:val="16"/>
              </w:rPr>
            </w:pPr>
            <w:r w:rsidRPr="0039443E">
              <w:rPr>
                <w:b w:val="0"/>
                <w:sz w:val="16"/>
                <w:szCs w:val="16"/>
              </w:rPr>
              <w:t>ARCH_SW_ATM_00</w:t>
            </w:r>
            <w:r>
              <w:rPr>
                <w:b w:val="0"/>
                <w:sz w:val="16"/>
                <w:szCs w:val="16"/>
              </w:rPr>
              <w:t>71</w:t>
            </w:r>
          </w:p>
        </w:tc>
        <w:tc>
          <w:tcPr>
            <w:tcW w:w="3960" w:type="dxa"/>
          </w:tcPr>
          <w:p w14:paraId="4C4515C6" w14:textId="68183DE2" w:rsidR="00D139E7" w:rsidRPr="00236350" w:rsidRDefault="00AC2C50" w:rsidP="00D139E7">
            <w:pPr>
              <w:jc w:val="left"/>
              <w:rPr>
                <w:color w:val="0070C0"/>
                <w:sz w:val="16"/>
                <w:szCs w:val="16"/>
                <w:lang w:val="en-US"/>
              </w:rPr>
            </w:pPr>
            <w:r w:rsidRPr="00AC2C50">
              <w:rPr>
                <w:color w:val="0070C0"/>
                <w:sz w:val="16"/>
                <w:szCs w:val="16"/>
                <w:lang w:val="en-US"/>
              </w:rPr>
              <w:t>ATM_KU8_ID_IMPLAUSIBLE_DATA_API</w:t>
            </w:r>
            <w:r>
              <w:rPr>
                <w:color w:val="0070C0"/>
                <w:sz w:val="16"/>
                <w:szCs w:val="16"/>
                <w:lang w:val="en-US"/>
              </w:rPr>
              <w:t xml:space="preserve"> </w:t>
            </w:r>
            <w:r w:rsidR="00D139E7" w:rsidRPr="0059271B">
              <w:rPr>
                <w:sz w:val="16"/>
                <w:szCs w:val="16"/>
                <w:lang w:val="en-US"/>
              </w:rPr>
              <w:t xml:space="preserve">autotest is inhibited by </w:t>
            </w:r>
            <w:r w:rsidR="00D139E7" w:rsidRPr="0059271B">
              <w:rPr>
                <w:b/>
                <w:bCs/>
                <w:sz w:val="16"/>
                <w:szCs w:val="16"/>
                <w:lang w:val="en-US"/>
              </w:rPr>
              <w:t>KU8_MODES______________________INHIB</w:t>
            </w:r>
            <w:r w:rsidR="00517374">
              <w:rPr>
                <w:b/>
                <w:bCs/>
                <w:sz w:val="16"/>
                <w:szCs w:val="16"/>
                <w:lang w:val="en-US"/>
              </w:rPr>
              <w:t xml:space="preserve"> and </w:t>
            </w:r>
            <w:r w:rsidR="00517374" w:rsidRPr="00517374">
              <w:rPr>
                <w:b/>
                <w:bCs/>
                <w:sz w:val="16"/>
                <w:szCs w:val="16"/>
                <w:lang w:val="en-US"/>
              </w:rPr>
              <w:t>KU8_MODES_ENABLE_____IGNITION</w:t>
            </w:r>
            <w:r w:rsidR="003A2A29">
              <w:rPr>
                <w:b/>
                <w:bCs/>
                <w:sz w:val="16"/>
                <w:szCs w:val="16"/>
                <w:lang w:val="en-US"/>
              </w:rPr>
              <w:t xml:space="preserve"> and </w:t>
            </w:r>
            <w:r w:rsidR="003A2A29" w:rsidRPr="003A2A29">
              <w:rPr>
                <w:b/>
                <w:bCs/>
                <w:sz w:val="16"/>
                <w:szCs w:val="16"/>
                <w:lang w:val="en-US"/>
              </w:rPr>
              <w:t>KU8_MODES_ENABLE__________API</w:t>
            </w:r>
          </w:p>
        </w:tc>
        <w:tc>
          <w:tcPr>
            <w:tcW w:w="1980" w:type="dxa"/>
          </w:tcPr>
          <w:p w14:paraId="11612220" w14:textId="30B16E59" w:rsidR="00D139E7" w:rsidRPr="003D3E01" w:rsidRDefault="00D139E7" w:rsidP="00D139E7">
            <w:pPr>
              <w:pStyle w:val="RequirementTraceability"/>
              <w:rPr>
                <w:sz w:val="16"/>
                <w:szCs w:val="16"/>
                <w:lang w:val="en-US"/>
              </w:rPr>
            </w:pPr>
            <w:r w:rsidRPr="003D3E01">
              <w:rPr>
                <w:sz w:val="16"/>
                <w:szCs w:val="16"/>
                <w:lang w:val="en-US"/>
              </w:rPr>
              <w:t>ATM_runMainFunction ()</w:t>
            </w:r>
          </w:p>
        </w:tc>
        <w:tc>
          <w:tcPr>
            <w:tcW w:w="1441" w:type="dxa"/>
          </w:tcPr>
          <w:p w14:paraId="5666ED41" w14:textId="77777777" w:rsidR="00D139E7" w:rsidRPr="003D3E01" w:rsidRDefault="00D139E7" w:rsidP="00D139E7">
            <w:pPr>
              <w:pStyle w:val="RequirementTraceability"/>
              <w:rPr>
                <w:sz w:val="16"/>
                <w:szCs w:val="16"/>
                <w:lang w:val="en-US"/>
              </w:rPr>
            </w:pPr>
          </w:p>
        </w:tc>
      </w:tr>
      <w:tr w:rsidR="00D139E7" w:rsidRPr="003D3E01" w14:paraId="4D0BF81B" w14:textId="77777777" w:rsidTr="001D56ED">
        <w:trPr>
          <w:jc w:val="center"/>
        </w:trPr>
        <w:tc>
          <w:tcPr>
            <w:tcW w:w="1975" w:type="dxa"/>
          </w:tcPr>
          <w:p w14:paraId="71DC8F18" w14:textId="1357836C" w:rsidR="00D139E7" w:rsidRPr="0039443E" w:rsidRDefault="00D139E7" w:rsidP="00D139E7">
            <w:pPr>
              <w:pStyle w:val="RequirementIdentifier"/>
              <w:rPr>
                <w:b w:val="0"/>
                <w:sz w:val="16"/>
                <w:szCs w:val="16"/>
              </w:rPr>
            </w:pPr>
            <w:r w:rsidRPr="0039443E">
              <w:rPr>
                <w:b w:val="0"/>
                <w:sz w:val="16"/>
                <w:szCs w:val="16"/>
              </w:rPr>
              <w:t>ARCH_SW_ATM_00</w:t>
            </w:r>
            <w:r>
              <w:rPr>
                <w:b w:val="0"/>
                <w:sz w:val="16"/>
                <w:szCs w:val="16"/>
              </w:rPr>
              <w:t>72</w:t>
            </w:r>
          </w:p>
        </w:tc>
        <w:tc>
          <w:tcPr>
            <w:tcW w:w="3960" w:type="dxa"/>
          </w:tcPr>
          <w:p w14:paraId="356A70F3" w14:textId="5493BF57" w:rsidR="00D139E7" w:rsidRPr="00236350" w:rsidRDefault="00AC2C50" w:rsidP="00D139E7">
            <w:pPr>
              <w:jc w:val="left"/>
              <w:rPr>
                <w:color w:val="0070C0"/>
                <w:sz w:val="16"/>
                <w:szCs w:val="16"/>
                <w:lang w:val="en-US"/>
              </w:rPr>
            </w:pPr>
            <w:r w:rsidRPr="00AC2C50">
              <w:rPr>
                <w:color w:val="0070C0"/>
                <w:sz w:val="16"/>
                <w:szCs w:val="16"/>
                <w:lang w:val="en-US"/>
              </w:rPr>
              <w:t>ATM_KU8_ID_VARIANT_CODING</w:t>
            </w:r>
            <w:r>
              <w:rPr>
                <w:color w:val="0070C0"/>
                <w:sz w:val="16"/>
                <w:szCs w:val="16"/>
                <w:lang w:val="en-US"/>
              </w:rPr>
              <w:t xml:space="preserve"> </w:t>
            </w:r>
            <w:r w:rsidR="00D139E7" w:rsidRPr="0059271B">
              <w:rPr>
                <w:sz w:val="16"/>
                <w:szCs w:val="16"/>
                <w:lang w:val="en-US"/>
              </w:rPr>
              <w:t xml:space="preserve">autotest is inhibited by </w:t>
            </w:r>
            <w:r w:rsidR="00D139E7" w:rsidRPr="0059271B">
              <w:rPr>
                <w:b/>
                <w:bCs/>
                <w:sz w:val="16"/>
                <w:szCs w:val="16"/>
                <w:lang w:val="en-US"/>
              </w:rPr>
              <w:t>KU8_MODES______________________INHIB</w:t>
            </w:r>
          </w:p>
        </w:tc>
        <w:tc>
          <w:tcPr>
            <w:tcW w:w="1980" w:type="dxa"/>
          </w:tcPr>
          <w:p w14:paraId="4F7BDD0A" w14:textId="31EA7BD7" w:rsidR="00D139E7" w:rsidRPr="003D3E01" w:rsidRDefault="00D139E7" w:rsidP="00D139E7">
            <w:pPr>
              <w:pStyle w:val="RequirementTraceability"/>
              <w:rPr>
                <w:sz w:val="16"/>
                <w:szCs w:val="16"/>
                <w:lang w:val="en-US"/>
              </w:rPr>
            </w:pPr>
            <w:r w:rsidRPr="003D3E01">
              <w:rPr>
                <w:sz w:val="16"/>
                <w:szCs w:val="16"/>
                <w:lang w:val="en-US"/>
              </w:rPr>
              <w:t>ATM_runMainFunction ()</w:t>
            </w:r>
          </w:p>
        </w:tc>
        <w:tc>
          <w:tcPr>
            <w:tcW w:w="1441" w:type="dxa"/>
          </w:tcPr>
          <w:p w14:paraId="5DDB9C67" w14:textId="77777777" w:rsidR="00D139E7" w:rsidRPr="003D3E01" w:rsidRDefault="00D139E7" w:rsidP="00D139E7">
            <w:pPr>
              <w:pStyle w:val="RequirementTraceability"/>
              <w:rPr>
                <w:sz w:val="16"/>
                <w:szCs w:val="16"/>
                <w:lang w:val="en-US"/>
              </w:rPr>
            </w:pPr>
          </w:p>
        </w:tc>
      </w:tr>
      <w:tr w:rsidR="00BA6871" w:rsidRPr="003D3E01" w14:paraId="7EB8EF51" w14:textId="77777777" w:rsidTr="001D56ED">
        <w:trPr>
          <w:jc w:val="center"/>
        </w:trPr>
        <w:tc>
          <w:tcPr>
            <w:tcW w:w="1975" w:type="dxa"/>
          </w:tcPr>
          <w:p w14:paraId="43C47829" w14:textId="6BA609C7" w:rsidR="00BA6871" w:rsidRPr="0039443E" w:rsidRDefault="00BA6871" w:rsidP="00BA6871">
            <w:pPr>
              <w:pStyle w:val="RequirementIdentifier"/>
              <w:rPr>
                <w:b w:val="0"/>
                <w:sz w:val="16"/>
                <w:szCs w:val="16"/>
              </w:rPr>
            </w:pPr>
            <w:r w:rsidRPr="0039443E">
              <w:rPr>
                <w:b w:val="0"/>
                <w:sz w:val="16"/>
                <w:szCs w:val="16"/>
              </w:rPr>
              <w:t>ARCH_SW_ATM_00</w:t>
            </w:r>
            <w:r>
              <w:rPr>
                <w:b w:val="0"/>
                <w:sz w:val="16"/>
                <w:szCs w:val="16"/>
              </w:rPr>
              <w:t>7</w:t>
            </w:r>
            <w:r w:rsidR="0003798E">
              <w:rPr>
                <w:b w:val="0"/>
                <w:sz w:val="16"/>
                <w:szCs w:val="16"/>
              </w:rPr>
              <w:t>3</w:t>
            </w:r>
          </w:p>
        </w:tc>
        <w:tc>
          <w:tcPr>
            <w:tcW w:w="3960" w:type="dxa"/>
          </w:tcPr>
          <w:p w14:paraId="63429D66" w14:textId="04563DBD" w:rsidR="00BA6871" w:rsidRPr="00AC2C50" w:rsidRDefault="00BA6871" w:rsidP="00BA6871">
            <w:pPr>
              <w:jc w:val="left"/>
              <w:rPr>
                <w:color w:val="0070C0"/>
                <w:sz w:val="16"/>
                <w:szCs w:val="16"/>
                <w:lang w:val="en-US"/>
              </w:rPr>
            </w:pPr>
            <w:r w:rsidRPr="00AC2C50">
              <w:rPr>
                <w:color w:val="0070C0"/>
                <w:sz w:val="16"/>
                <w:szCs w:val="16"/>
                <w:lang w:val="en-US"/>
              </w:rPr>
              <w:t>ATM_KU8_ID_</w:t>
            </w:r>
            <w:r>
              <w:rPr>
                <w:color w:val="0070C0"/>
                <w:sz w:val="16"/>
                <w:szCs w:val="16"/>
                <w:lang w:val="en-US"/>
              </w:rPr>
              <w:t xml:space="preserve">TIMEOUT_BELT_ADJ </w:t>
            </w:r>
            <w:r w:rsidRPr="0059271B">
              <w:rPr>
                <w:sz w:val="16"/>
                <w:szCs w:val="16"/>
                <w:lang w:val="en-US"/>
              </w:rPr>
              <w:t xml:space="preserve">autotest is inhibited by </w:t>
            </w:r>
            <w:r w:rsidRPr="0059271B">
              <w:rPr>
                <w:b/>
                <w:bCs/>
                <w:sz w:val="16"/>
                <w:szCs w:val="16"/>
                <w:lang w:val="en-US"/>
              </w:rPr>
              <w:t>KU8_MODES______________________INHIB</w:t>
            </w:r>
          </w:p>
        </w:tc>
        <w:tc>
          <w:tcPr>
            <w:tcW w:w="1980" w:type="dxa"/>
          </w:tcPr>
          <w:p w14:paraId="0D9D5076" w14:textId="0AB6D8B4" w:rsidR="00BA6871" w:rsidRPr="003D3E01" w:rsidRDefault="00BA6871" w:rsidP="00BA6871">
            <w:pPr>
              <w:pStyle w:val="RequirementTraceability"/>
              <w:rPr>
                <w:sz w:val="16"/>
                <w:szCs w:val="16"/>
                <w:lang w:val="en-US"/>
              </w:rPr>
            </w:pPr>
            <w:r w:rsidRPr="003D3E01">
              <w:rPr>
                <w:sz w:val="16"/>
                <w:szCs w:val="16"/>
                <w:lang w:val="en-US"/>
              </w:rPr>
              <w:t>ATM_runMainFunction ()</w:t>
            </w:r>
          </w:p>
        </w:tc>
        <w:tc>
          <w:tcPr>
            <w:tcW w:w="1441" w:type="dxa"/>
          </w:tcPr>
          <w:p w14:paraId="672482C0" w14:textId="77777777" w:rsidR="00BA6871" w:rsidRPr="003D3E01" w:rsidRDefault="00BA6871" w:rsidP="00BA6871">
            <w:pPr>
              <w:pStyle w:val="RequirementTraceability"/>
              <w:rPr>
                <w:sz w:val="16"/>
                <w:szCs w:val="16"/>
                <w:lang w:val="en-US"/>
              </w:rPr>
            </w:pPr>
          </w:p>
        </w:tc>
      </w:tr>
      <w:tr w:rsidR="007317E9" w:rsidRPr="003D3E01" w14:paraId="6196BC7B" w14:textId="77777777" w:rsidTr="001D56ED">
        <w:trPr>
          <w:jc w:val="center"/>
        </w:trPr>
        <w:tc>
          <w:tcPr>
            <w:tcW w:w="1975" w:type="dxa"/>
          </w:tcPr>
          <w:p w14:paraId="5AB72C8E" w14:textId="33B113DC" w:rsidR="007317E9" w:rsidRPr="0039443E" w:rsidRDefault="007317E9" w:rsidP="007317E9">
            <w:pPr>
              <w:pStyle w:val="RequirementIdentifier"/>
              <w:rPr>
                <w:b w:val="0"/>
                <w:sz w:val="16"/>
                <w:szCs w:val="16"/>
              </w:rPr>
            </w:pPr>
            <w:r w:rsidRPr="00E70644">
              <w:rPr>
                <w:b w:val="0"/>
                <w:sz w:val="16"/>
                <w:szCs w:val="16"/>
              </w:rPr>
              <w:t>ARCH_SW_ATM_00</w:t>
            </w:r>
            <w:r w:rsidR="00684F72">
              <w:rPr>
                <w:b w:val="0"/>
                <w:sz w:val="16"/>
                <w:szCs w:val="16"/>
              </w:rPr>
              <w:t>74</w:t>
            </w:r>
          </w:p>
        </w:tc>
        <w:tc>
          <w:tcPr>
            <w:tcW w:w="3960" w:type="dxa"/>
          </w:tcPr>
          <w:p w14:paraId="40353733" w14:textId="64F6B84A" w:rsidR="007317E9" w:rsidRPr="00AC2C50" w:rsidRDefault="007317E9" w:rsidP="007317E9">
            <w:pPr>
              <w:jc w:val="left"/>
              <w:rPr>
                <w:color w:val="0070C0"/>
                <w:sz w:val="16"/>
                <w:szCs w:val="16"/>
                <w:lang w:val="en-US"/>
              </w:rPr>
            </w:pPr>
            <w:r w:rsidRPr="007317E9">
              <w:rPr>
                <w:color w:val="0070C0"/>
                <w:sz w:val="16"/>
                <w:szCs w:val="16"/>
                <w:lang w:val="en-US"/>
              </w:rPr>
              <w:t>ATM_KU8_ID_SPI_ERROR</w:t>
            </w:r>
            <w:r>
              <w:rPr>
                <w:color w:val="0070C0"/>
                <w:sz w:val="16"/>
                <w:szCs w:val="16"/>
                <w:lang w:val="en-US"/>
              </w:rPr>
              <w:t xml:space="preserve"> </w:t>
            </w:r>
            <w:r w:rsidRPr="0069124C">
              <w:rPr>
                <w:sz w:val="16"/>
                <w:szCs w:val="16"/>
                <w:lang w:val="en-US"/>
              </w:rPr>
              <w:t xml:space="preserve">autotest is inhibited by </w:t>
            </w:r>
            <w:r w:rsidRPr="0069124C">
              <w:rPr>
                <w:b/>
                <w:bCs/>
                <w:sz w:val="16"/>
                <w:szCs w:val="16"/>
                <w:lang w:val="en-US"/>
              </w:rPr>
              <w:t>KU8_MODES________________INHIB</w:t>
            </w:r>
          </w:p>
        </w:tc>
        <w:tc>
          <w:tcPr>
            <w:tcW w:w="1980" w:type="dxa"/>
          </w:tcPr>
          <w:p w14:paraId="549383C8" w14:textId="7A854FC1" w:rsidR="007317E9" w:rsidRPr="003D3E01" w:rsidRDefault="007317E9" w:rsidP="007317E9">
            <w:pPr>
              <w:pStyle w:val="RequirementTraceability"/>
              <w:rPr>
                <w:sz w:val="16"/>
                <w:szCs w:val="16"/>
                <w:lang w:val="en-US"/>
              </w:rPr>
            </w:pPr>
            <w:r w:rsidRPr="00712186">
              <w:rPr>
                <w:sz w:val="16"/>
                <w:szCs w:val="16"/>
                <w:lang w:val="en-US"/>
              </w:rPr>
              <w:t>ATM_runMainFunction ()</w:t>
            </w:r>
          </w:p>
        </w:tc>
        <w:tc>
          <w:tcPr>
            <w:tcW w:w="1441" w:type="dxa"/>
          </w:tcPr>
          <w:p w14:paraId="3A336AD8" w14:textId="77777777" w:rsidR="007317E9" w:rsidRPr="003D3E01" w:rsidRDefault="007317E9" w:rsidP="007317E9">
            <w:pPr>
              <w:pStyle w:val="RequirementTraceability"/>
              <w:rPr>
                <w:sz w:val="16"/>
                <w:szCs w:val="16"/>
                <w:lang w:val="en-US"/>
              </w:rPr>
            </w:pPr>
          </w:p>
        </w:tc>
      </w:tr>
    </w:tbl>
    <w:p w14:paraId="5A0FB6C6" w14:textId="50E04AF5" w:rsidR="009547B6" w:rsidRPr="00684F27" w:rsidRDefault="001A3F72" w:rsidP="00684F27">
      <w:pPr>
        <w:pStyle w:val="Heading1"/>
        <w:rPr>
          <w:lang w:val="en-US"/>
        </w:rPr>
      </w:pPr>
      <w:bookmarkStart w:id="28" w:name="_Toc155874655"/>
      <w:r w:rsidRPr="00DF07A5">
        <w:rPr>
          <w:lang w:val="en-US"/>
        </w:rPr>
        <w:t>Runnables</w:t>
      </w:r>
      <w:bookmarkEnd w:id="28"/>
    </w:p>
    <w:p w14:paraId="326B0281" w14:textId="651C4CBA" w:rsidR="00D70E42" w:rsidRPr="00DF07A5" w:rsidRDefault="00D70E42" w:rsidP="00D70E42">
      <w:pPr>
        <w:pStyle w:val="Heading2"/>
      </w:pPr>
      <w:bookmarkStart w:id="29" w:name="_Hlk450741534"/>
      <w:bookmarkStart w:id="30" w:name="_Toc86300786"/>
      <w:bookmarkStart w:id="31" w:name="_Hlk448163011"/>
      <w:bookmarkStart w:id="32" w:name="_Toc155874656"/>
      <w:r w:rsidRPr="00DF07A5">
        <w:t>A</w:t>
      </w:r>
      <w:r>
        <w:t>TM</w:t>
      </w:r>
      <w:r w:rsidRPr="00DF07A5">
        <w:t>_Init</w:t>
      </w:r>
      <w:bookmarkEnd w:id="29"/>
      <w:bookmarkEnd w:id="30"/>
      <w:bookmarkEnd w:id="32"/>
    </w:p>
    <w:p w14:paraId="4E4BEDA6" w14:textId="77777777" w:rsidR="00D70E42" w:rsidRPr="00DF07A5" w:rsidRDefault="00D70E42" w:rsidP="00D70E42">
      <w:pPr>
        <w:pStyle w:val="Heading3"/>
        <w:rPr>
          <w:lang w:val="en-US"/>
        </w:rPr>
      </w:pPr>
      <w:bookmarkStart w:id="33" w:name="_Toc86300787"/>
      <w:bookmarkStart w:id="34" w:name="_Toc155874657"/>
      <w:r w:rsidRPr="00DF07A5">
        <w:rPr>
          <w:lang w:val="en-US"/>
        </w:rPr>
        <w:t>Definition</w:t>
      </w:r>
      <w:bookmarkEnd w:id="33"/>
      <w:bookmarkEnd w:id="34"/>
    </w:p>
    <w:p w14:paraId="51E8CA87" w14:textId="77777777" w:rsidR="00D70E42" w:rsidRPr="00DF07A5" w:rsidRDefault="00D70E42" w:rsidP="00D70E42">
      <w:pPr>
        <w:rPr>
          <w:lang w:val="en-US"/>
        </w:rPr>
      </w:pPr>
    </w:p>
    <w:tbl>
      <w:tblPr>
        <w:tblW w:w="9357" w:type="dxa"/>
        <w:tblInd w:w="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11"/>
        <w:gridCol w:w="2410"/>
        <w:gridCol w:w="992"/>
        <w:gridCol w:w="3544"/>
      </w:tblGrid>
      <w:tr w:rsidR="00D70E42" w:rsidRPr="00DF07A5" w14:paraId="417E1480" w14:textId="77777777" w:rsidTr="00B27EB6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6AAE72FC" w14:textId="77777777" w:rsidR="00D70E42" w:rsidRPr="00DF07A5" w:rsidRDefault="00D70E42" w:rsidP="00B27EB6">
            <w:pPr>
              <w:tabs>
                <w:tab w:val="left" w:pos="1276"/>
              </w:tabs>
              <w:spacing w:afterAutospacing="1"/>
              <w:rPr>
                <w:b/>
                <w:sz w:val="16"/>
                <w:lang w:val="en-US"/>
              </w:rPr>
            </w:pPr>
            <w:r w:rsidRPr="00DF07A5">
              <w:rPr>
                <w:b/>
                <w:sz w:val="16"/>
                <w:lang w:val="en-US"/>
              </w:rPr>
              <w:t>Prototype</w:t>
            </w:r>
          </w:p>
        </w:tc>
      </w:tr>
      <w:tr w:rsidR="00D70E42" w:rsidRPr="00DF07A5" w14:paraId="0F2C8C05" w14:textId="77777777" w:rsidTr="00B27EB6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E53C02" w14:textId="77777777" w:rsidR="00D70E42" w:rsidRPr="00DF07A5" w:rsidRDefault="00D70E42" w:rsidP="00B27EB6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void </w:t>
            </w:r>
            <w:r w:rsidRPr="00DF07A5">
              <w:rPr>
                <w:b/>
                <w:sz w:val="16"/>
                <w:szCs w:val="16"/>
                <w:lang w:val="en-US"/>
              </w:rPr>
              <w:t>Atm_Init</w:t>
            </w:r>
            <w:r w:rsidRPr="00DF07A5">
              <w:rPr>
                <w:sz w:val="16"/>
                <w:szCs w:val="16"/>
                <w:lang w:val="en-US"/>
              </w:rPr>
              <w:t xml:space="preserve"> (</w:t>
            </w:r>
            <w:r w:rsidRPr="00DF07A5">
              <w:rPr>
                <w:sz w:val="16"/>
                <w:lang w:val="en-US"/>
              </w:rPr>
              <w:t>void</w:t>
            </w:r>
            <w:r w:rsidRPr="00DF07A5">
              <w:rPr>
                <w:sz w:val="16"/>
                <w:szCs w:val="16"/>
                <w:lang w:val="en-US"/>
              </w:rPr>
              <w:t>)</w:t>
            </w:r>
          </w:p>
          <w:p w14:paraId="213BD379" w14:textId="77777777" w:rsidR="00D70E42" w:rsidRPr="00DF07A5" w:rsidRDefault="00D70E42" w:rsidP="00B27EB6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</w:p>
        </w:tc>
      </w:tr>
      <w:tr w:rsidR="00D70E42" w:rsidRPr="00DF07A5" w14:paraId="32A73C49" w14:textId="77777777" w:rsidTr="00B27EB6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3B046519" w14:textId="77777777" w:rsidR="00D70E42" w:rsidRPr="00DF07A5" w:rsidRDefault="00D70E42" w:rsidP="00B27EB6">
            <w:pPr>
              <w:tabs>
                <w:tab w:val="left" w:pos="1276"/>
              </w:tabs>
              <w:spacing w:afterAutospacing="1"/>
              <w:rPr>
                <w:b/>
                <w:sz w:val="16"/>
                <w:lang w:val="en-US"/>
              </w:rPr>
            </w:pPr>
            <w:r w:rsidRPr="00DF07A5">
              <w:rPr>
                <w:b/>
                <w:sz w:val="16"/>
                <w:lang w:val="en-US"/>
              </w:rPr>
              <w:t xml:space="preserve">Object </w:t>
            </w:r>
          </w:p>
        </w:tc>
      </w:tr>
      <w:tr w:rsidR="00D70E42" w:rsidRPr="00DF07A5" w14:paraId="2A75084F" w14:textId="77777777" w:rsidTr="00B27EB6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C08BF1" w14:textId="77777777" w:rsidR="00D70E42" w:rsidRPr="00DF07A5" w:rsidRDefault="00D70E42" w:rsidP="00B27EB6">
            <w:pPr>
              <w:tabs>
                <w:tab w:val="left" w:pos="1276"/>
              </w:tabs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This function shall initialize the ATM SW unit.</w:t>
            </w:r>
          </w:p>
          <w:p w14:paraId="79C58B11" w14:textId="77777777" w:rsidR="00D70E42" w:rsidRPr="00DF07A5" w:rsidRDefault="00D70E42" w:rsidP="00D70E42">
            <w:pPr>
              <w:pStyle w:val="ListParagraph"/>
              <w:numPr>
                <w:ilvl w:val="0"/>
                <w:numId w:val="22"/>
              </w:numPr>
              <w:tabs>
                <w:tab w:val="left" w:pos="1276"/>
              </w:tabs>
              <w:ind w:left="356"/>
              <w:jc w:val="left"/>
              <w:rPr>
                <w:b/>
                <w:color w:val="FFFFFF"/>
                <w:sz w:val="16"/>
                <w:szCs w:val="16"/>
                <w:lang w:val="en-US"/>
              </w:rPr>
            </w:pPr>
          </w:p>
        </w:tc>
      </w:tr>
      <w:tr w:rsidR="00D70E42" w:rsidRPr="00DF07A5" w14:paraId="4E3EE342" w14:textId="77777777" w:rsidTr="00B27EB6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66CC7F5C" w14:textId="77777777" w:rsidR="00D70E42" w:rsidRPr="00DF07A5" w:rsidRDefault="00D70E42" w:rsidP="00B27EB6">
            <w:pPr>
              <w:tabs>
                <w:tab w:val="left" w:pos="1276"/>
              </w:tabs>
              <w:spacing w:afterAutospacing="1"/>
              <w:rPr>
                <w:b/>
                <w:sz w:val="16"/>
                <w:lang w:val="en-US"/>
              </w:rPr>
            </w:pPr>
            <w:r w:rsidRPr="00DF07A5">
              <w:rPr>
                <w:b/>
                <w:sz w:val="16"/>
                <w:lang w:val="en-US"/>
              </w:rPr>
              <w:t xml:space="preserve">Parameters </w:t>
            </w:r>
          </w:p>
        </w:tc>
      </w:tr>
      <w:tr w:rsidR="00D70E42" w:rsidRPr="00DF07A5" w14:paraId="1E33D9FA" w14:textId="77777777" w:rsidTr="00B27EB6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5DA137F6" w14:textId="77777777" w:rsidR="00D70E42" w:rsidRPr="00DF07A5" w:rsidRDefault="00D70E42" w:rsidP="00B27EB6">
            <w:pPr>
              <w:tabs>
                <w:tab w:val="left" w:pos="1276"/>
              </w:tabs>
              <w:spacing w:afterAutospacing="1"/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 xml:space="preserve">Name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0CECC22B" w14:textId="77777777" w:rsidR="00D70E42" w:rsidRPr="00DF07A5" w:rsidRDefault="00D70E42" w:rsidP="00B27EB6">
            <w:pPr>
              <w:tabs>
                <w:tab w:val="left" w:pos="1276"/>
              </w:tabs>
              <w:spacing w:afterAutospacing="1"/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 xml:space="preserve">Type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71E1B160" w14:textId="77777777" w:rsidR="00D70E42" w:rsidRPr="00DF07A5" w:rsidRDefault="00D70E42" w:rsidP="00B27EB6">
            <w:pPr>
              <w:tabs>
                <w:tab w:val="left" w:pos="1276"/>
              </w:tabs>
              <w:spacing w:afterAutospacing="1"/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 xml:space="preserve">Direction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7A5EB432" w14:textId="77777777" w:rsidR="00D70E42" w:rsidRPr="00DF07A5" w:rsidRDefault="00D70E42" w:rsidP="00B27EB6">
            <w:pPr>
              <w:tabs>
                <w:tab w:val="left" w:pos="1276"/>
              </w:tabs>
              <w:spacing w:afterAutospacing="1"/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>Description</w:t>
            </w:r>
          </w:p>
        </w:tc>
      </w:tr>
      <w:tr w:rsidR="00D70E42" w:rsidRPr="00DF07A5" w14:paraId="01691FE1" w14:textId="77777777" w:rsidTr="00B27EB6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3E1061" w14:textId="77777777" w:rsidR="00D70E42" w:rsidRPr="00DF07A5" w:rsidRDefault="00D70E42" w:rsidP="00B27EB6">
            <w:pPr>
              <w:tabs>
                <w:tab w:val="left" w:pos="1276"/>
              </w:tabs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>NA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073ACB" w14:textId="77777777" w:rsidR="00D70E42" w:rsidRPr="00DF07A5" w:rsidRDefault="00D70E42" w:rsidP="00B27EB6">
            <w:pPr>
              <w:tabs>
                <w:tab w:val="left" w:pos="1276"/>
              </w:tabs>
              <w:rPr>
                <w:sz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NA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676A9D" w14:textId="77777777" w:rsidR="00D70E42" w:rsidRPr="00DF07A5" w:rsidRDefault="00D70E42" w:rsidP="00B27EB6">
            <w:pPr>
              <w:tabs>
                <w:tab w:val="left" w:pos="1276"/>
              </w:tabs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>NA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720652" w14:textId="77777777" w:rsidR="00D70E42" w:rsidRPr="00DF07A5" w:rsidRDefault="00D70E42" w:rsidP="00B27EB6">
            <w:pPr>
              <w:tabs>
                <w:tab w:val="left" w:pos="1276"/>
              </w:tabs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>NA</w:t>
            </w:r>
          </w:p>
        </w:tc>
      </w:tr>
      <w:tr w:rsidR="00D70E42" w:rsidRPr="00DF07A5" w14:paraId="3845D9E3" w14:textId="77777777" w:rsidTr="00B27EB6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38F8B509" w14:textId="77777777" w:rsidR="00D70E42" w:rsidRPr="00DF07A5" w:rsidRDefault="00D70E42" w:rsidP="00B27EB6">
            <w:pPr>
              <w:tabs>
                <w:tab w:val="left" w:pos="1276"/>
              </w:tabs>
              <w:spacing w:afterAutospacing="1"/>
              <w:rPr>
                <w:b/>
                <w:sz w:val="16"/>
                <w:lang w:val="en-US"/>
              </w:rPr>
            </w:pPr>
            <w:r w:rsidRPr="00DF07A5">
              <w:rPr>
                <w:b/>
                <w:sz w:val="16"/>
                <w:lang w:val="en-US"/>
              </w:rPr>
              <w:t>Returned value</w:t>
            </w:r>
          </w:p>
        </w:tc>
      </w:tr>
      <w:tr w:rsidR="00D70E42" w:rsidRPr="00DF07A5" w14:paraId="7F148272" w14:textId="77777777" w:rsidTr="00B27EB6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6AC4A092" w14:textId="77777777" w:rsidR="00D70E42" w:rsidRPr="00DF07A5" w:rsidRDefault="00D70E42" w:rsidP="00B27EB6">
            <w:pPr>
              <w:tabs>
                <w:tab w:val="left" w:pos="1276"/>
              </w:tabs>
              <w:spacing w:afterAutospacing="1"/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 xml:space="preserve">Name </w:t>
            </w:r>
          </w:p>
        </w:tc>
        <w:tc>
          <w:tcPr>
            <w:tcW w:w="6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1450E958" w14:textId="77777777" w:rsidR="00D70E42" w:rsidRPr="00DF07A5" w:rsidRDefault="00D70E42" w:rsidP="00B27EB6">
            <w:pPr>
              <w:tabs>
                <w:tab w:val="left" w:pos="1276"/>
              </w:tabs>
              <w:spacing w:afterAutospacing="1"/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>Description</w:t>
            </w:r>
          </w:p>
        </w:tc>
      </w:tr>
      <w:tr w:rsidR="00D70E42" w:rsidRPr="00DF07A5" w14:paraId="224FA559" w14:textId="77777777" w:rsidTr="00B27EB6">
        <w:tc>
          <w:tcPr>
            <w:tcW w:w="24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0DD596E" w14:textId="77777777" w:rsidR="00D70E42" w:rsidRPr="00DF07A5" w:rsidRDefault="00D70E42" w:rsidP="00B27EB6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NA</w:t>
            </w:r>
          </w:p>
        </w:tc>
        <w:tc>
          <w:tcPr>
            <w:tcW w:w="6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BCC147" w14:textId="77777777" w:rsidR="00D70E42" w:rsidRPr="00DF07A5" w:rsidRDefault="00D70E42" w:rsidP="00B27EB6">
            <w:pPr>
              <w:tabs>
                <w:tab w:val="left" w:pos="1276"/>
              </w:tabs>
              <w:rPr>
                <w:sz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NA</w:t>
            </w:r>
          </w:p>
        </w:tc>
      </w:tr>
      <w:tr w:rsidR="00D70E42" w:rsidRPr="00DF07A5" w14:paraId="2DB1B66F" w14:textId="77777777" w:rsidTr="00B27EB6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64871807" w14:textId="77777777" w:rsidR="00D70E42" w:rsidRPr="00DF07A5" w:rsidRDefault="00D70E42" w:rsidP="00B27EB6">
            <w:pPr>
              <w:tabs>
                <w:tab w:val="left" w:pos="1276"/>
              </w:tabs>
              <w:spacing w:afterAutospacing="1"/>
              <w:rPr>
                <w:b/>
                <w:sz w:val="16"/>
                <w:lang w:val="en-US"/>
              </w:rPr>
            </w:pPr>
            <w:r w:rsidRPr="00DF07A5">
              <w:rPr>
                <w:b/>
                <w:sz w:val="16"/>
                <w:lang w:val="en-US"/>
              </w:rPr>
              <w:t xml:space="preserve">Dynamic aspect </w:t>
            </w:r>
          </w:p>
        </w:tc>
      </w:tr>
      <w:tr w:rsidR="00D70E42" w:rsidRPr="00DF07A5" w14:paraId="61FE1827" w14:textId="77777777" w:rsidTr="00B27EB6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B09DC3" w14:textId="77777777" w:rsidR="00D70E42" w:rsidRPr="00DF07A5" w:rsidRDefault="00D70E42" w:rsidP="00B27EB6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Synchronous server operation </w:t>
            </w:r>
          </w:p>
          <w:p w14:paraId="33A108B9" w14:textId="77777777" w:rsidR="00D70E42" w:rsidRPr="00DF07A5" w:rsidRDefault="00D70E42" w:rsidP="00B27EB6">
            <w:pPr>
              <w:tabs>
                <w:tab w:val="left" w:pos="1276"/>
              </w:tabs>
              <w:rPr>
                <w:sz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Non Reentrant</w:t>
            </w:r>
          </w:p>
          <w:p w14:paraId="43D8749A" w14:textId="77777777" w:rsidR="00D70E42" w:rsidRPr="00DF07A5" w:rsidRDefault="00D70E42" w:rsidP="00B27EB6">
            <w:pPr>
              <w:tabs>
                <w:tab w:val="left" w:pos="1276"/>
              </w:tabs>
              <w:rPr>
                <w:sz w:val="16"/>
                <w:lang w:val="en-US"/>
              </w:rPr>
            </w:pPr>
          </w:p>
        </w:tc>
      </w:tr>
      <w:tr w:rsidR="00D70E42" w:rsidRPr="00DF07A5" w14:paraId="28CA1166" w14:textId="77777777" w:rsidTr="00B27EB6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6BF172B2" w14:textId="77777777" w:rsidR="00D70E42" w:rsidRPr="00DF07A5" w:rsidRDefault="00D70E42" w:rsidP="00B27EB6">
            <w:pPr>
              <w:tabs>
                <w:tab w:val="left" w:pos="1276"/>
              </w:tabs>
              <w:spacing w:afterAutospacing="1"/>
              <w:rPr>
                <w:b/>
                <w:sz w:val="16"/>
                <w:lang w:val="en-US"/>
              </w:rPr>
            </w:pPr>
            <w:r w:rsidRPr="00DF07A5">
              <w:rPr>
                <w:b/>
                <w:sz w:val="16"/>
                <w:lang w:val="en-US"/>
              </w:rPr>
              <w:t>Requirements</w:t>
            </w:r>
          </w:p>
        </w:tc>
      </w:tr>
      <w:tr w:rsidR="00D70E42" w:rsidRPr="00DF07A5" w14:paraId="30C11311" w14:textId="77777777" w:rsidTr="00B27EB6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0A3DE9" w14:textId="629B2955" w:rsidR="00D70E42" w:rsidRPr="00DF07A5" w:rsidRDefault="0081084B" w:rsidP="00B27EB6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ARCH_SW_ATM_000</w:t>
            </w:r>
            <w:r w:rsidR="000A7FBC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;</w:t>
            </w:r>
          </w:p>
          <w:p w14:paraId="02F5F4E8" w14:textId="77777777" w:rsidR="00D70E42" w:rsidRPr="00DF07A5" w:rsidRDefault="00D70E42" w:rsidP="00B27EB6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</w:p>
        </w:tc>
      </w:tr>
    </w:tbl>
    <w:p w14:paraId="33E03385" w14:textId="5639AA79" w:rsidR="00D70E42" w:rsidRDefault="00D70E42" w:rsidP="00D70E42">
      <w:pPr>
        <w:rPr>
          <w:lang w:val="en-US"/>
        </w:rPr>
      </w:pPr>
    </w:p>
    <w:p w14:paraId="7D4DBEB1" w14:textId="77777777" w:rsidR="0044567E" w:rsidRPr="00DF07A5" w:rsidRDefault="0044567E" w:rsidP="00D70E42">
      <w:pPr>
        <w:rPr>
          <w:lang w:val="en-US"/>
        </w:rPr>
      </w:pPr>
    </w:p>
    <w:p w14:paraId="3B25384E" w14:textId="77777777" w:rsidR="00D70E42" w:rsidRPr="00DF07A5" w:rsidRDefault="00D70E42" w:rsidP="00D70E42">
      <w:pPr>
        <w:pStyle w:val="Heading2"/>
      </w:pPr>
      <w:bookmarkStart w:id="35" w:name="_Toc86300788"/>
      <w:bookmarkStart w:id="36" w:name="_Toc155874658"/>
      <w:r w:rsidRPr="00DF07A5">
        <w:t>ATM_runMainFunction</w:t>
      </w:r>
      <w:bookmarkEnd w:id="35"/>
      <w:bookmarkEnd w:id="36"/>
    </w:p>
    <w:p w14:paraId="1DEDCAA6" w14:textId="77777777" w:rsidR="00D70E42" w:rsidRPr="00DF07A5" w:rsidRDefault="00D70E42" w:rsidP="00D70E42">
      <w:pPr>
        <w:pStyle w:val="Heading3"/>
        <w:rPr>
          <w:lang w:val="en-US"/>
        </w:rPr>
      </w:pPr>
      <w:bookmarkStart w:id="37" w:name="_Toc86300789"/>
      <w:bookmarkStart w:id="38" w:name="_Toc155874659"/>
      <w:r w:rsidRPr="00DF07A5">
        <w:rPr>
          <w:lang w:val="en-US"/>
        </w:rPr>
        <w:t>Definition</w:t>
      </w:r>
      <w:bookmarkEnd w:id="37"/>
      <w:bookmarkEnd w:id="38"/>
    </w:p>
    <w:p w14:paraId="468412A1" w14:textId="77777777" w:rsidR="00D70E42" w:rsidRPr="00DF07A5" w:rsidRDefault="00D70E42" w:rsidP="00D70E42">
      <w:pPr>
        <w:rPr>
          <w:lang w:val="en-US"/>
        </w:rPr>
      </w:pPr>
    </w:p>
    <w:tbl>
      <w:tblPr>
        <w:tblW w:w="9357" w:type="dxa"/>
        <w:tblInd w:w="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11"/>
        <w:gridCol w:w="2410"/>
        <w:gridCol w:w="992"/>
        <w:gridCol w:w="3544"/>
      </w:tblGrid>
      <w:tr w:rsidR="00D70E42" w:rsidRPr="00DF07A5" w14:paraId="40026ED0" w14:textId="77777777" w:rsidTr="002C368A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53CB7989" w14:textId="77777777" w:rsidR="00D70E42" w:rsidRPr="00DF07A5" w:rsidRDefault="00D70E42" w:rsidP="00B27EB6">
            <w:pPr>
              <w:tabs>
                <w:tab w:val="left" w:pos="1276"/>
              </w:tabs>
              <w:spacing w:afterAutospacing="1"/>
              <w:rPr>
                <w:b/>
                <w:sz w:val="16"/>
                <w:lang w:val="en-US"/>
              </w:rPr>
            </w:pPr>
            <w:r w:rsidRPr="00DF07A5">
              <w:rPr>
                <w:b/>
                <w:sz w:val="16"/>
                <w:lang w:val="en-US"/>
              </w:rPr>
              <w:t>Prototype</w:t>
            </w:r>
          </w:p>
        </w:tc>
      </w:tr>
      <w:tr w:rsidR="00D70E42" w:rsidRPr="00DF07A5" w14:paraId="45BFFE24" w14:textId="77777777" w:rsidTr="002C368A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61E692" w14:textId="77777777" w:rsidR="00D70E42" w:rsidRPr="00DF07A5" w:rsidRDefault="00D70E42" w:rsidP="00B27EB6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void </w:t>
            </w:r>
            <w:r w:rsidRPr="00DF07A5">
              <w:rPr>
                <w:b/>
                <w:sz w:val="16"/>
                <w:szCs w:val="16"/>
                <w:lang w:val="en-US"/>
              </w:rPr>
              <w:t>ATM_runMainFunction</w:t>
            </w:r>
            <w:r w:rsidRPr="00DF07A5">
              <w:rPr>
                <w:sz w:val="16"/>
                <w:szCs w:val="16"/>
                <w:lang w:val="en-US"/>
              </w:rPr>
              <w:t xml:space="preserve"> (</w:t>
            </w:r>
            <w:r w:rsidRPr="00DF07A5">
              <w:rPr>
                <w:sz w:val="16"/>
                <w:lang w:val="en-US"/>
              </w:rPr>
              <w:t>void</w:t>
            </w:r>
            <w:r w:rsidRPr="00DF07A5">
              <w:rPr>
                <w:sz w:val="16"/>
                <w:szCs w:val="16"/>
                <w:lang w:val="en-US"/>
              </w:rPr>
              <w:t>)</w:t>
            </w:r>
          </w:p>
          <w:p w14:paraId="1ED7540B" w14:textId="77777777" w:rsidR="00D70E42" w:rsidRPr="00DF07A5" w:rsidRDefault="00D70E42" w:rsidP="00B27EB6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</w:p>
        </w:tc>
      </w:tr>
      <w:tr w:rsidR="00D70E42" w:rsidRPr="00DF07A5" w14:paraId="2A2F1E35" w14:textId="77777777" w:rsidTr="002C368A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7185843D" w14:textId="77777777" w:rsidR="00D70E42" w:rsidRPr="00DF07A5" w:rsidRDefault="00D70E42" w:rsidP="00B27EB6">
            <w:pPr>
              <w:tabs>
                <w:tab w:val="left" w:pos="1276"/>
              </w:tabs>
              <w:spacing w:afterAutospacing="1"/>
              <w:rPr>
                <w:b/>
                <w:sz w:val="16"/>
                <w:lang w:val="en-US"/>
              </w:rPr>
            </w:pPr>
            <w:r w:rsidRPr="00DF07A5">
              <w:rPr>
                <w:b/>
                <w:sz w:val="16"/>
                <w:lang w:val="en-US"/>
              </w:rPr>
              <w:t xml:space="preserve">Object </w:t>
            </w:r>
          </w:p>
        </w:tc>
      </w:tr>
      <w:tr w:rsidR="00D70E42" w:rsidRPr="00DF07A5" w14:paraId="544F371F" w14:textId="77777777" w:rsidTr="002C368A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A6AF71" w14:textId="77777777" w:rsidR="00D70E42" w:rsidRPr="00DF07A5" w:rsidRDefault="00D70E42" w:rsidP="00B27EB6">
            <w:pPr>
              <w:tabs>
                <w:tab w:val="left" w:pos="1276"/>
              </w:tabs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This function shall execute the periodic auto-tests functions.</w:t>
            </w:r>
          </w:p>
          <w:p w14:paraId="51A57A3C" w14:textId="77777777" w:rsidR="00D70E42" w:rsidRPr="00DF07A5" w:rsidRDefault="00D70E42" w:rsidP="00B27EB6">
            <w:pPr>
              <w:tabs>
                <w:tab w:val="left" w:pos="1276"/>
              </w:tabs>
              <w:jc w:val="left"/>
              <w:rPr>
                <w:b/>
                <w:color w:val="FFFFFF"/>
                <w:sz w:val="16"/>
                <w:szCs w:val="16"/>
                <w:lang w:val="en-US"/>
              </w:rPr>
            </w:pPr>
          </w:p>
        </w:tc>
      </w:tr>
      <w:tr w:rsidR="00D70E42" w:rsidRPr="00DF07A5" w14:paraId="42D9092C" w14:textId="77777777" w:rsidTr="00B27EB6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7E028C9B" w14:textId="77777777" w:rsidR="00D70E42" w:rsidRPr="00DF07A5" w:rsidRDefault="00D70E42" w:rsidP="00B27EB6">
            <w:pPr>
              <w:tabs>
                <w:tab w:val="left" w:pos="1276"/>
              </w:tabs>
              <w:spacing w:afterAutospacing="1"/>
              <w:rPr>
                <w:b/>
                <w:sz w:val="16"/>
                <w:lang w:val="en-US"/>
              </w:rPr>
            </w:pPr>
            <w:r w:rsidRPr="00DF07A5">
              <w:rPr>
                <w:b/>
                <w:sz w:val="16"/>
                <w:lang w:val="en-US"/>
              </w:rPr>
              <w:t xml:space="preserve">Parameters </w:t>
            </w:r>
          </w:p>
        </w:tc>
      </w:tr>
      <w:tr w:rsidR="00D70E42" w:rsidRPr="00DF07A5" w14:paraId="6C6E524D" w14:textId="77777777" w:rsidTr="00B27EB6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1B41C85C" w14:textId="77777777" w:rsidR="00D70E42" w:rsidRPr="00DF07A5" w:rsidRDefault="00D70E42" w:rsidP="00B27EB6">
            <w:pPr>
              <w:tabs>
                <w:tab w:val="left" w:pos="1276"/>
              </w:tabs>
              <w:spacing w:afterAutospacing="1"/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 xml:space="preserve">Name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45B03010" w14:textId="77777777" w:rsidR="00D70E42" w:rsidRPr="00DF07A5" w:rsidRDefault="00D70E42" w:rsidP="00B27EB6">
            <w:pPr>
              <w:tabs>
                <w:tab w:val="left" w:pos="1276"/>
              </w:tabs>
              <w:spacing w:afterAutospacing="1"/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 xml:space="preserve">Type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1330A9F6" w14:textId="77777777" w:rsidR="00D70E42" w:rsidRPr="00DF07A5" w:rsidRDefault="00D70E42" w:rsidP="00B27EB6">
            <w:pPr>
              <w:tabs>
                <w:tab w:val="left" w:pos="1276"/>
              </w:tabs>
              <w:spacing w:afterAutospacing="1"/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 xml:space="preserve">Direction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4CF4F52B" w14:textId="77777777" w:rsidR="00D70E42" w:rsidRPr="00DF07A5" w:rsidRDefault="00D70E42" w:rsidP="00B27EB6">
            <w:pPr>
              <w:tabs>
                <w:tab w:val="left" w:pos="1276"/>
              </w:tabs>
              <w:spacing w:afterAutospacing="1"/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>Description</w:t>
            </w:r>
          </w:p>
        </w:tc>
      </w:tr>
      <w:tr w:rsidR="00D70E42" w:rsidRPr="00DF07A5" w14:paraId="3CFBC8F3" w14:textId="77777777" w:rsidTr="00B27EB6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585273" w14:textId="77777777" w:rsidR="00D70E42" w:rsidRPr="00DF07A5" w:rsidRDefault="00D70E42" w:rsidP="00B27EB6">
            <w:pPr>
              <w:tabs>
                <w:tab w:val="left" w:pos="1276"/>
              </w:tabs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>NA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5FF6FE" w14:textId="77777777" w:rsidR="00D70E42" w:rsidRPr="00DF07A5" w:rsidRDefault="00D70E42" w:rsidP="00B27EB6">
            <w:pPr>
              <w:tabs>
                <w:tab w:val="left" w:pos="1276"/>
              </w:tabs>
              <w:rPr>
                <w:sz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NA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9359B9" w14:textId="77777777" w:rsidR="00D70E42" w:rsidRPr="00DF07A5" w:rsidRDefault="00D70E42" w:rsidP="00B27EB6">
            <w:pPr>
              <w:tabs>
                <w:tab w:val="left" w:pos="1276"/>
              </w:tabs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>NA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E5D3D0" w14:textId="77777777" w:rsidR="00D70E42" w:rsidRPr="00DF07A5" w:rsidRDefault="00D70E42" w:rsidP="00B27EB6">
            <w:pPr>
              <w:tabs>
                <w:tab w:val="left" w:pos="1276"/>
              </w:tabs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>NA</w:t>
            </w:r>
          </w:p>
        </w:tc>
      </w:tr>
      <w:tr w:rsidR="00D70E42" w:rsidRPr="00DF07A5" w14:paraId="485B8D16" w14:textId="77777777" w:rsidTr="00B27EB6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2258EBD2" w14:textId="77777777" w:rsidR="00D70E42" w:rsidRPr="00DF07A5" w:rsidRDefault="00D70E42" w:rsidP="00B27EB6">
            <w:pPr>
              <w:tabs>
                <w:tab w:val="left" w:pos="1276"/>
              </w:tabs>
              <w:spacing w:afterAutospacing="1"/>
              <w:rPr>
                <w:b/>
                <w:sz w:val="16"/>
                <w:lang w:val="en-US"/>
              </w:rPr>
            </w:pPr>
            <w:r w:rsidRPr="00DF07A5">
              <w:rPr>
                <w:b/>
                <w:sz w:val="16"/>
                <w:lang w:val="en-US"/>
              </w:rPr>
              <w:t>Returned value</w:t>
            </w:r>
          </w:p>
        </w:tc>
      </w:tr>
      <w:tr w:rsidR="00D70E42" w:rsidRPr="00DF07A5" w14:paraId="3A29C7B7" w14:textId="77777777" w:rsidTr="00B27EB6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7B406EDD" w14:textId="77777777" w:rsidR="00D70E42" w:rsidRPr="00DF07A5" w:rsidRDefault="00D70E42" w:rsidP="00B27EB6">
            <w:pPr>
              <w:tabs>
                <w:tab w:val="left" w:pos="1276"/>
              </w:tabs>
              <w:spacing w:afterAutospacing="1"/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 xml:space="preserve">Name </w:t>
            </w:r>
          </w:p>
        </w:tc>
        <w:tc>
          <w:tcPr>
            <w:tcW w:w="6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71EA075F" w14:textId="77777777" w:rsidR="00D70E42" w:rsidRPr="00DF07A5" w:rsidRDefault="00D70E42" w:rsidP="00B27EB6">
            <w:pPr>
              <w:tabs>
                <w:tab w:val="left" w:pos="1276"/>
              </w:tabs>
              <w:spacing w:afterAutospacing="1"/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>Description</w:t>
            </w:r>
          </w:p>
        </w:tc>
      </w:tr>
      <w:tr w:rsidR="00D70E42" w:rsidRPr="00DF07A5" w14:paraId="3B208437" w14:textId="77777777" w:rsidTr="00B27EB6">
        <w:tc>
          <w:tcPr>
            <w:tcW w:w="24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FDF893A" w14:textId="77777777" w:rsidR="00D70E42" w:rsidRPr="00DF07A5" w:rsidRDefault="00D70E42" w:rsidP="00B27EB6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NA</w:t>
            </w:r>
          </w:p>
        </w:tc>
        <w:tc>
          <w:tcPr>
            <w:tcW w:w="6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A0566D" w14:textId="77777777" w:rsidR="00D70E42" w:rsidRPr="00DF07A5" w:rsidRDefault="00D70E42" w:rsidP="00B27EB6">
            <w:pPr>
              <w:tabs>
                <w:tab w:val="left" w:pos="1276"/>
              </w:tabs>
              <w:rPr>
                <w:sz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NA</w:t>
            </w:r>
          </w:p>
        </w:tc>
      </w:tr>
      <w:tr w:rsidR="00D70E42" w:rsidRPr="00DF07A5" w14:paraId="7D46C871" w14:textId="77777777" w:rsidTr="002C368A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697D0C1E" w14:textId="77777777" w:rsidR="00D70E42" w:rsidRPr="00DF07A5" w:rsidRDefault="00D70E42" w:rsidP="00B27EB6">
            <w:pPr>
              <w:tabs>
                <w:tab w:val="left" w:pos="1276"/>
              </w:tabs>
              <w:spacing w:afterAutospacing="1"/>
              <w:rPr>
                <w:b/>
                <w:sz w:val="16"/>
                <w:lang w:val="en-US"/>
              </w:rPr>
            </w:pPr>
            <w:r w:rsidRPr="00DF07A5">
              <w:rPr>
                <w:b/>
                <w:sz w:val="16"/>
                <w:lang w:val="en-US"/>
              </w:rPr>
              <w:t xml:space="preserve">Dynamic aspect </w:t>
            </w:r>
          </w:p>
        </w:tc>
      </w:tr>
      <w:tr w:rsidR="00D70E42" w:rsidRPr="00DF07A5" w14:paraId="456993EF" w14:textId="77777777" w:rsidTr="002C368A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848652" w14:textId="77777777" w:rsidR="00D70E42" w:rsidRPr="00DF07A5" w:rsidRDefault="00D70E42" w:rsidP="00B27EB6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Periodic – 2ms</w:t>
            </w:r>
          </w:p>
          <w:p w14:paraId="3A21C797" w14:textId="77777777" w:rsidR="00D70E42" w:rsidRPr="00DF07A5" w:rsidRDefault="00D70E42" w:rsidP="00B27EB6">
            <w:pPr>
              <w:tabs>
                <w:tab w:val="left" w:pos="1276"/>
              </w:tabs>
              <w:rPr>
                <w:sz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Non Reentrant</w:t>
            </w:r>
          </w:p>
          <w:p w14:paraId="3CF2B07E" w14:textId="77777777" w:rsidR="00D70E42" w:rsidRPr="00DF07A5" w:rsidRDefault="00D70E42" w:rsidP="00B27EB6">
            <w:pPr>
              <w:tabs>
                <w:tab w:val="left" w:pos="1276"/>
              </w:tabs>
              <w:rPr>
                <w:sz w:val="16"/>
                <w:lang w:val="en-US"/>
              </w:rPr>
            </w:pPr>
          </w:p>
        </w:tc>
      </w:tr>
      <w:tr w:rsidR="00D70E42" w:rsidRPr="00DF07A5" w14:paraId="55B77EB1" w14:textId="77777777" w:rsidTr="002C368A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7E5D2092" w14:textId="77777777" w:rsidR="00D70E42" w:rsidRPr="00DF07A5" w:rsidRDefault="00D70E42" w:rsidP="00B27EB6">
            <w:pPr>
              <w:tabs>
                <w:tab w:val="left" w:pos="1276"/>
              </w:tabs>
              <w:spacing w:afterAutospacing="1"/>
              <w:rPr>
                <w:b/>
                <w:sz w:val="16"/>
                <w:lang w:val="en-US"/>
              </w:rPr>
            </w:pPr>
            <w:r w:rsidRPr="00DF07A5">
              <w:rPr>
                <w:b/>
                <w:sz w:val="16"/>
                <w:lang w:val="en-US"/>
              </w:rPr>
              <w:t>Requirements</w:t>
            </w:r>
          </w:p>
        </w:tc>
      </w:tr>
      <w:tr w:rsidR="00D70E42" w:rsidRPr="00DF07A5" w14:paraId="4BF8F4CF" w14:textId="77777777" w:rsidTr="002C368A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F87FD5" w14:textId="17229696" w:rsidR="00B657BF" w:rsidRPr="00B657BF" w:rsidRDefault="00D70E42" w:rsidP="00B657BF">
            <w:pPr>
              <w:tabs>
                <w:tab w:val="left" w:pos="1276"/>
              </w:tabs>
              <w:rPr>
                <w:sz w:val="16"/>
                <w:szCs w:val="16"/>
              </w:rPr>
            </w:pPr>
            <w:r w:rsidRPr="00DF07A5">
              <w:rPr>
                <w:sz w:val="16"/>
                <w:szCs w:val="16"/>
                <w:lang w:val="en-US"/>
              </w:rPr>
              <w:t>ARCH_SW_ATM_002</w:t>
            </w:r>
            <w:r w:rsidR="002144B6">
              <w:rPr>
                <w:sz w:val="16"/>
                <w:szCs w:val="16"/>
                <w:lang w:val="en-US"/>
              </w:rPr>
              <w:t xml:space="preserve">1; </w:t>
            </w:r>
            <w:r w:rsidR="00046BA3" w:rsidRPr="00046BA3">
              <w:rPr>
                <w:sz w:val="16"/>
                <w:szCs w:val="16"/>
              </w:rPr>
              <w:t>ARCH_SW_ATM_0106; ARCH_SW_ATM_0107; ARCH_SW_ATM_0108; ARCH_SW_ATM_0109; ARCH_SW_ATM_0111; ARCH_SW_ATM_0113; ARCH_SW_ATM_0114; ARCH_SW_ATM_0115; ARCH_SW_ATM_0116; ARCH_SW_ATM_0117; ARCH_SW_ATM_0118; ARCH_SW_ATM_0119; ARCH_SW_ATM_0120</w:t>
            </w:r>
            <w:r w:rsidR="008A2D96">
              <w:rPr>
                <w:sz w:val="16"/>
                <w:szCs w:val="16"/>
              </w:rPr>
              <w:t xml:space="preserve">; </w:t>
            </w:r>
            <w:r w:rsidR="008A2D96" w:rsidRPr="008A2D96">
              <w:rPr>
                <w:sz w:val="16"/>
                <w:szCs w:val="16"/>
              </w:rPr>
              <w:t xml:space="preserve">ARCH_SW_ATM_0202; ARCH_SW_ATM_0203; ARCH_SW_ATM_0205; ARCH_SW_ATM_0206; ARCH_SW_ATM_0207; ARCH_SW_ATM_0208; ARCH_SW_ATM_0209; </w:t>
            </w:r>
            <w:r w:rsidR="002B487F">
              <w:rPr>
                <w:sz w:val="16"/>
                <w:szCs w:val="16"/>
              </w:rPr>
              <w:t xml:space="preserve"> </w:t>
            </w:r>
            <w:r w:rsidR="008A2D96" w:rsidRPr="008A2D96">
              <w:rPr>
                <w:sz w:val="16"/>
                <w:szCs w:val="16"/>
              </w:rPr>
              <w:t>ARCH_SW_ATM_0210;</w:t>
            </w:r>
            <w:r w:rsidR="002B487F">
              <w:rPr>
                <w:sz w:val="16"/>
                <w:szCs w:val="16"/>
              </w:rPr>
              <w:t xml:space="preserve">  </w:t>
            </w:r>
            <w:r w:rsidR="008A2D96" w:rsidRPr="008A2D96">
              <w:rPr>
                <w:sz w:val="16"/>
                <w:szCs w:val="16"/>
              </w:rPr>
              <w:t xml:space="preserve">ARCH_SW_ATM_0211; ARCH_SW_ATM_0212;  ARCH_SW_ATM_0213; ARCH_SW_ATM_0214; ARCH_SW_ATM_0215; ARCH_SW_ATM_0216; ARCH_SW_ATM_0217; ARCH_SW_ATM_0218; ARCH_SW_ATM_0219; </w:t>
            </w:r>
            <w:r w:rsidR="002B487F">
              <w:rPr>
                <w:sz w:val="16"/>
                <w:szCs w:val="16"/>
              </w:rPr>
              <w:t xml:space="preserve"> </w:t>
            </w:r>
            <w:r w:rsidR="008A2D96" w:rsidRPr="008A2D96">
              <w:rPr>
                <w:sz w:val="16"/>
                <w:szCs w:val="16"/>
              </w:rPr>
              <w:t xml:space="preserve">ARCH_SW_ATM_0220; </w:t>
            </w:r>
            <w:r w:rsidR="002B487F">
              <w:rPr>
                <w:sz w:val="16"/>
                <w:szCs w:val="16"/>
              </w:rPr>
              <w:t xml:space="preserve"> </w:t>
            </w:r>
            <w:r w:rsidR="008A2D96" w:rsidRPr="008A2D96">
              <w:rPr>
                <w:sz w:val="16"/>
                <w:szCs w:val="16"/>
              </w:rPr>
              <w:t xml:space="preserve">ARCH_SW_ATM_0221; </w:t>
            </w:r>
            <w:r w:rsidR="001F5742">
              <w:rPr>
                <w:sz w:val="16"/>
                <w:szCs w:val="16"/>
              </w:rPr>
              <w:t xml:space="preserve">   </w:t>
            </w:r>
            <w:r w:rsidR="008A2D96" w:rsidRPr="008A2D96">
              <w:rPr>
                <w:sz w:val="16"/>
                <w:szCs w:val="16"/>
              </w:rPr>
              <w:t>ARCH_SW_ATM_0150; ARCH_SW_ATM_0151</w:t>
            </w:r>
            <w:r w:rsidR="008A2D96">
              <w:rPr>
                <w:sz w:val="16"/>
                <w:szCs w:val="16"/>
              </w:rPr>
              <w:t xml:space="preserve">; </w:t>
            </w:r>
            <w:r w:rsidR="008A2D96" w:rsidRPr="00DF07A5">
              <w:rPr>
                <w:sz w:val="16"/>
                <w:szCs w:val="16"/>
              </w:rPr>
              <w:t>ARCH_SW_ATM_02</w:t>
            </w:r>
            <w:r w:rsidR="008A2D96">
              <w:rPr>
                <w:sz w:val="16"/>
                <w:szCs w:val="16"/>
              </w:rPr>
              <w:t>6</w:t>
            </w:r>
            <w:r w:rsidR="008A2D96" w:rsidRPr="00DF07A5">
              <w:rPr>
                <w:sz w:val="16"/>
                <w:szCs w:val="16"/>
              </w:rPr>
              <w:t>0</w:t>
            </w:r>
            <w:r w:rsidR="008A2D96">
              <w:rPr>
                <w:sz w:val="16"/>
                <w:szCs w:val="16"/>
              </w:rPr>
              <w:t>;</w:t>
            </w:r>
            <w:r w:rsidR="00FD7404">
              <w:rPr>
                <w:sz w:val="16"/>
                <w:szCs w:val="16"/>
              </w:rPr>
              <w:t xml:space="preserve"> </w:t>
            </w:r>
            <w:r w:rsidR="00FD7404" w:rsidRPr="00E70644">
              <w:rPr>
                <w:sz w:val="16"/>
                <w:szCs w:val="16"/>
              </w:rPr>
              <w:t>ARCH_SW_ATM_00</w:t>
            </w:r>
            <w:r w:rsidR="00FD7404">
              <w:rPr>
                <w:sz w:val="16"/>
                <w:szCs w:val="16"/>
              </w:rPr>
              <w:t xml:space="preserve">04; </w:t>
            </w:r>
            <w:r w:rsidR="00FD7404" w:rsidRPr="00E70644">
              <w:rPr>
                <w:sz w:val="16"/>
                <w:szCs w:val="16"/>
              </w:rPr>
              <w:t>ARCH_SW_ATM_00</w:t>
            </w:r>
            <w:r w:rsidR="00FD7404">
              <w:rPr>
                <w:sz w:val="16"/>
                <w:szCs w:val="16"/>
              </w:rPr>
              <w:t>03;</w:t>
            </w:r>
            <w:r w:rsidR="00C32FC4">
              <w:rPr>
                <w:sz w:val="16"/>
                <w:szCs w:val="16"/>
              </w:rPr>
              <w:t xml:space="preserve"> </w:t>
            </w:r>
            <w:r w:rsidR="00C32FC4" w:rsidRPr="00C32FC4">
              <w:rPr>
                <w:sz w:val="16"/>
                <w:szCs w:val="16"/>
              </w:rPr>
              <w:t>ARCH_SW_ATM_0030; ARCH_SW_ATM_0031; ARCH_SW_ATM_0032; ARCH_SW_ATM_0033; ARCH_SW_ATM_0034; ARCH_SW_ATM_0035; ARCH_SW_ATM_0036; ARCH_SW_ATM_0037;</w:t>
            </w:r>
            <w:r w:rsidR="00C954D6">
              <w:rPr>
                <w:sz w:val="16"/>
                <w:szCs w:val="16"/>
              </w:rPr>
              <w:t xml:space="preserve"> </w:t>
            </w:r>
            <w:r w:rsidR="00C32FC4" w:rsidRPr="00C32FC4">
              <w:rPr>
                <w:sz w:val="16"/>
                <w:szCs w:val="16"/>
              </w:rPr>
              <w:t xml:space="preserve">ARCH_SW_ATM_0038; </w:t>
            </w:r>
            <w:r w:rsidR="002B487F">
              <w:rPr>
                <w:sz w:val="16"/>
                <w:szCs w:val="16"/>
              </w:rPr>
              <w:t xml:space="preserve"> </w:t>
            </w:r>
            <w:r w:rsidR="00C32FC4" w:rsidRPr="00C32FC4">
              <w:rPr>
                <w:sz w:val="16"/>
                <w:szCs w:val="16"/>
              </w:rPr>
              <w:t>ARCH_SW_ATM_0039;  ARCH_SW_ATM_0040; ARCH_SW_ATM_0041; ARCH_SW_ATM_0042; ARCH_SW_ATM_0043; ARCH_SW_ATM_0044; ARCH_SW_ATM_0045; ARCH_SW_ATM_0046; ARCH_SW_ATM_0047; ARCH_SW_ATM_0048; ARCH_SW_ATM_0049; ARCH_SW_ATM_0050; ARCH_SW_ATM_0051; ARCH_SW_ATM_0052</w:t>
            </w:r>
            <w:r w:rsidR="00A60E40">
              <w:rPr>
                <w:sz w:val="16"/>
                <w:szCs w:val="16"/>
              </w:rPr>
              <w:t>;</w:t>
            </w:r>
            <w:r w:rsidR="00361D72">
              <w:rPr>
                <w:sz w:val="16"/>
                <w:szCs w:val="16"/>
              </w:rPr>
              <w:t xml:space="preserve">   </w:t>
            </w:r>
            <w:r w:rsidR="00361D72" w:rsidRPr="00C32FC4">
              <w:rPr>
                <w:sz w:val="16"/>
                <w:szCs w:val="16"/>
              </w:rPr>
              <w:t>ARCH_SW_ATM_005</w:t>
            </w:r>
            <w:r w:rsidR="00361D72">
              <w:rPr>
                <w:sz w:val="16"/>
                <w:szCs w:val="16"/>
              </w:rPr>
              <w:t xml:space="preserve">3;   </w:t>
            </w:r>
            <w:r w:rsidR="00361D72" w:rsidRPr="00C32FC4">
              <w:rPr>
                <w:sz w:val="16"/>
                <w:szCs w:val="16"/>
              </w:rPr>
              <w:t>ARCH_SW_ATM_005</w:t>
            </w:r>
            <w:r w:rsidR="00361D72">
              <w:rPr>
                <w:sz w:val="16"/>
                <w:szCs w:val="16"/>
              </w:rPr>
              <w:t xml:space="preserve">4;   </w:t>
            </w:r>
            <w:r w:rsidR="00361D72" w:rsidRPr="00C32FC4">
              <w:rPr>
                <w:sz w:val="16"/>
                <w:szCs w:val="16"/>
              </w:rPr>
              <w:t>ARCH_SW_ATM_005</w:t>
            </w:r>
            <w:r w:rsidR="00361D72">
              <w:rPr>
                <w:sz w:val="16"/>
                <w:szCs w:val="16"/>
              </w:rPr>
              <w:t xml:space="preserve">5;   </w:t>
            </w:r>
            <w:r w:rsidR="00361D72" w:rsidRPr="00C32FC4">
              <w:rPr>
                <w:sz w:val="16"/>
                <w:szCs w:val="16"/>
              </w:rPr>
              <w:t>ARCH_SW_ATM_005</w:t>
            </w:r>
            <w:r w:rsidR="00361D72">
              <w:rPr>
                <w:sz w:val="16"/>
                <w:szCs w:val="16"/>
              </w:rPr>
              <w:t xml:space="preserve">6;   </w:t>
            </w:r>
            <w:r w:rsidR="00361D72" w:rsidRPr="00C32FC4">
              <w:rPr>
                <w:sz w:val="16"/>
                <w:szCs w:val="16"/>
              </w:rPr>
              <w:t>ARCH_SW_ATM_005</w:t>
            </w:r>
            <w:r w:rsidR="00361D72">
              <w:rPr>
                <w:sz w:val="16"/>
                <w:szCs w:val="16"/>
              </w:rPr>
              <w:t>7</w:t>
            </w:r>
            <w:r w:rsidR="004E5C91">
              <w:rPr>
                <w:sz w:val="16"/>
                <w:szCs w:val="16"/>
              </w:rPr>
              <w:t>;</w:t>
            </w:r>
            <w:r w:rsidR="00C954D6">
              <w:rPr>
                <w:sz w:val="16"/>
                <w:szCs w:val="16"/>
              </w:rPr>
              <w:t xml:space="preserve"> </w:t>
            </w:r>
            <w:r w:rsidR="00B657BF" w:rsidRPr="00B657BF">
              <w:rPr>
                <w:sz w:val="16"/>
                <w:szCs w:val="16"/>
              </w:rPr>
              <w:t>ARCH_SW_ATM_0058</w:t>
            </w:r>
            <w:r w:rsidR="00B657BF">
              <w:rPr>
                <w:sz w:val="16"/>
                <w:szCs w:val="16"/>
              </w:rPr>
              <w:t>;</w:t>
            </w:r>
            <w:r w:rsidR="00C954D6">
              <w:rPr>
                <w:sz w:val="16"/>
                <w:szCs w:val="16"/>
              </w:rPr>
              <w:t xml:space="preserve"> </w:t>
            </w:r>
            <w:r w:rsidR="00B657BF" w:rsidRPr="00B657BF">
              <w:rPr>
                <w:sz w:val="16"/>
                <w:szCs w:val="16"/>
              </w:rPr>
              <w:t>ARCH_SW_ATM_0059</w:t>
            </w:r>
            <w:r w:rsidR="00B657BF">
              <w:rPr>
                <w:sz w:val="16"/>
                <w:szCs w:val="16"/>
              </w:rPr>
              <w:t>;</w:t>
            </w:r>
            <w:r w:rsidR="00C954D6">
              <w:rPr>
                <w:sz w:val="16"/>
                <w:szCs w:val="16"/>
              </w:rPr>
              <w:t xml:space="preserve"> </w:t>
            </w:r>
            <w:r w:rsidR="00B657BF" w:rsidRPr="00B657BF">
              <w:rPr>
                <w:sz w:val="16"/>
                <w:szCs w:val="16"/>
              </w:rPr>
              <w:t>ARCH_SW_ATM_0060</w:t>
            </w:r>
            <w:r w:rsidR="00B657BF">
              <w:rPr>
                <w:sz w:val="16"/>
                <w:szCs w:val="16"/>
              </w:rPr>
              <w:t>;</w:t>
            </w:r>
            <w:r w:rsidR="00C954D6">
              <w:rPr>
                <w:sz w:val="16"/>
                <w:szCs w:val="16"/>
              </w:rPr>
              <w:t xml:space="preserve"> </w:t>
            </w:r>
            <w:r w:rsidR="00B657BF" w:rsidRPr="00B657BF">
              <w:rPr>
                <w:sz w:val="16"/>
                <w:szCs w:val="16"/>
              </w:rPr>
              <w:t>ARCH_SW_ATM_0061</w:t>
            </w:r>
            <w:r w:rsidR="00B657BF">
              <w:rPr>
                <w:sz w:val="16"/>
                <w:szCs w:val="16"/>
              </w:rPr>
              <w:t xml:space="preserve">; </w:t>
            </w:r>
            <w:r w:rsidR="00B657BF" w:rsidRPr="00B657BF">
              <w:rPr>
                <w:sz w:val="16"/>
                <w:szCs w:val="16"/>
              </w:rPr>
              <w:t>ARCH_SW_ATM_0062</w:t>
            </w:r>
            <w:r w:rsidR="00B657BF">
              <w:rPr>
                <w:sz w:val="16"/>
                <w:szCs w:val="16"/>
              </w:rPr>
              <w:t>;</w:t>
            </w:r>
            <w:r w:rsidR="00C954D6">
              <w:rPr>
                <w:sz w:val="16"/>
                <w:szCs w:val="16"/>
              </w:rPr>
              <w:t xml:space="preserve">  </w:t>
            </w:r>
            <w:r w:rsidR="00B657BF">
              <w:rPr>
                <w:sz w:val="16"/>
                <w:szCs w:val="16"/>
              </w:rPr>
              <w:t xml:space="preserve"> </w:t>
            </w:r>
            <w:r w:rsidR="00B657BF" w:rsidRPr="00B657BF">
              <w:rPr>
                <w:sz w:val="16"/>
                <w:szCs w:val="16"/>
              </w:rPr>
              <w:t>ARCH_SW_ATM_0063</w:t>
            </w:r>
            <w:r w:rsidR="00B657BF">
              <w:rPr>
                <w:sz w:val="16"/>
                <w:szCs w:val="16"/>
              </w:rPr>
              <w:t>;</w:t>
            </w:r>
            <w:r w:rsidR="00C954D6">
              <w:rPr>
                <w:sz w:val="16"/>
                <w:szCs w:val="16"/>
              </w:rPr>
              <w:t xml:space="preserve">  </w:t>
            </w:r>
            <w:r w:rsidR="00B657BF">
              <w:rPr>
                <w:sz w:val="16"/>
                <w:szCs w:val="16"/>
              </w:rPr>
              <w:t xml:space="preserve"> </w:t>
            </w:r>
            <w:r w:rsidR="00B657BF" w:rsidRPr="00B657BF">
              <w:rPr>
                <w:sz w:val="16"/>
                <w:szCs w:val="16"/>
              </w:rPr>
              <w:t>ARCH_SW_ATM_0064</w:t>
            </w:r>
            <w:r w:rsidR="00B657BF">
              <w:rPr>
                <w:sz w:val="16"/>
                <w:szCs w:val="16"/>
              </w:rPr>
              <w:t xml:space="preserve">; </w:t>
            </w:r>
            <w:r w:rsidR="00C954D6">
              <w:rPr>
                <w:sz w:val="16"/>
                <w:szCs w:val="16"/>
              </w:rPr>
              <w:t xml:space="preserve">  </w:t>
            </w:r>
            <w:r w:rsidR="00B657BF" w:rsidRPr="00B657BF">
              <w:rPr>
                <w:sz w:val="16"/>
                <w:szCs w:val="16"/>
              </w:rPr>
              <w:t>ARCH_SW_ATM_0065</w:t>
            </w:r>
            <w:r w:rsidR="00B657BF">
              <w:rPr>
                <w:sz w:val="16"/>
                <w:szCs w:val="16"/>
              </w:rPr>
              <w:t xml:space="preserve">; </w:t>
            </w:r>
            <w:r w:rsidR="00C954D6">
              <w:rPr>
                <w:sz w:val="16"/>
                <w:szCs w:val="16"/>
              </w:rPr>
              <w:t xml:space="preserve">  </w:t>
            </w:r>
            <w:r w:rsidR="00B657BF" w:rsidRPr="00B657BF">
              <w:rPr>
                <w:sz w:val="16"/>
                <w:szCs w:val="16"/>
              </w:rPr>
              <w:t>ARCH_SW_ATM_0066</w:t>
            </w:r>
            <w:r w:rsidR="002E5AC2">
              <w:rPr>
                <w:sz w:val="16"/>
                <w:szCs w:val="16"/>
              </w:rPr>
              <w:t>;</w:t>
            </w:r>
          </w:p>
          <w:p w14:paraId="7B843DAA" w14:textId="027A1C4A" w:rsidR="00D70E42" w:rsidRPr="00C954D6" w:rsidRDefault="00B657BF" w:rsidP="00B657BF">
            <w:pPr>
              <w:tabs>
                <w:tab w:val="left" w:pos="1276"/>
              </w:tabs>
              <w:rPr>
                <w:sz w:val="16"/>
                <w:szCs w:val="16"/>
              </w:rPr>
            </w:pPr>
            <w:r w:rsidRPr="00B657BF">
              <w:rPr>
                <w:sz w:val="16"/>
                <w:szCs w:val="16"/>
              </w:rPr>
              <w:t>ARCH_SW_ATM_0067</w:t>
            </w:r>
            <w:r>
              <w:rPr>
                <w:sz w:val="16"/>
                <w:szCs w:val="16"/>
              </w:rPr>
              <w:t xml:space="preserve">; </w:t>
            </w:r>
            <w:r w:rsidR="004E5C91" w:rsidRPr="00C954D6">
              <w:rPr>
                <w:sz w:val="16"/>
                <w:szCs w:val="16"/>
              </w:rPr>
              <w:t>ARCH_SW_ATM_0222; ARCH_SW_ATM_0223; ARCH_SW_ATM_0224; ARCH_SW_ATM_0225; ARCH_SW_ATM_0226; ARCH_SW_ATM_0227; ARCH_SW_ATM_0228; ARCH_SW_ATM_0229; ARCH_SW_ATM_0230; ARCH_SW_ATM_0231; ARCH_SW_ATM_0232; ARCH_SW_ATM_0233;</w:t>
            </w:r>
            <w:r w:rsidR="00CF34DA" w:rsidRPr="00C954D6">
              <w:rPr>
                <w:sz w:val="16"/>
                <w:szCs w:val="16"/>
              </w:rPr>
              <w:t xml:space="preserve"> ARCH_SW_ATM_0234; ARCH_SW_ATM_0235; ARCH_SW_ATM_0236</w:t>
            </w:r>
            <w:r w:rsidR="0039443E" w:rsidRPr="00C954D6">
              <w:rPr>
                <w:sz w:val="16"/>
                <w:szCs w:val="16"/>
              </w:rPr>
              <w:t>;</w:t>
            </w:r>
            <w:r w:rsidR="0063370A" w:rsidRPr="00C954D6">
              <w:rPr>
                <w:sz w:val="16"/>
                <w:szCs w:val="16"/>
              </w:rPr>
              <w:t xml:space="preserve"> ARCH_SW_ATM_0237;</w:t>
            </w:r>
            <w:r w:rsidR="0039443E" w:rsidRPr="00C954D6">
              <w:rPr>
                <w:sz w:val="16"/>
                <w:szCs w:val="16"/>
              </w:rPr>
              <w:t xml:space="preserve"> </w:t>
            </w:r>
            <w:r w:rsidR="0039443E" w:rsidRPr="00DF07A5">
              <w:rPr>
                <w:sz w:val="16"/>
                <w:szCs w:val="16"/>
              </w:rPr>
              <w:t>ARCH_SW_ATM_01</w:t>
            </w:r>
            <w:r w:rsidR="0039443E">
              <w:rPr>
                <w:sz w:val="16"/>
                <w:szCs w:val="16"/>
              </w:rPr>
              <w:t>10</w:t>
            </w:r>
            <w:r w:rsidR="00C954D6">
              <w:rPr>
                <w:sz w:val="16"/>
                <w:szCs w:val="16"/>
              </w:rPr>
              <w:t xml:space="preserve">; </w:t>
            </w:r>
            <w:r w:rsidR="00C954D6" w:rsidRPr="00B657BF">
              <w:rPr>
                <w:sz w:val="16"/>
                <w:szCs w:val="16"/>
              </w:rPr>
              <w:t>ARCH_SW_ATM_006</w:t>
            </w:r>
            <w:r w:rsidR="00C954D6">
              <w:rPr>
                <w:sz w:val="16"/>
                <w:szCs w:val="16"/>
              </w:rPr>
              <w:t xml:space="preserve">8; </w:t>
            </w:r>
            <w:r w:rsidR="00C954D6" w:rsidRPr="00B657BF">
              <w:rPr>
                <w:sz w:val="16"/>
                <w:szCs w:val="16"/>
              </w:rPr>
              <w:t>ARCH_SW_ATM_006</w:t>
            </w:r>
            <w:r w:rsidR="00C954D6">
              <w:rPr>
                <w:sz w:val="16"/>
                <w:szCs w:val="16"/>
              </w:rPr>
              <w:t xml:space="preserve">9; </w:t>
            </w:r>
            <w:r w:rsidR="00C954D6" w:rsidRPr="00B657BF">
              <w:rPr>
                <w:sz w:val="16"/>
                <w:szCs w:val="16"/>
              </w:rPr>
              <w:t>ARCH_SW_ATM_00</w:t>
            </w:r>
            <w:r w:rsidR="00C954D6">
              <w:rPr>
                <w:sz w:val="16"/>
                <w:szCs w:val="16"/>
              </w:rPr>
              <w:t xml:space="preserve">70;   </w:t>
            </w:r>
            <w:r w:rsidR="00C954D6" w:rsidRPr="00B657BF">
              <w:rPr>
                <w:sz w:val="16"/>
                <w:szCs w:val="16"/>
              </w:rPr>
              <w:t>ARCH_SW_ATM_00</w:t>
            </w:r>
            <w:r w:rsidR="00C954D6">
              <w:rPr>
                <w:sz w:val="16"/>
                <w:szCs w:val="16"/>
              </w:rPr>
              <w:t xml:space="preserve">71;   </w:t>
            </w:r>
            <w:r w:rsidR="00C954D6" w:rsidRPr="00B657BF">
              <w:rPr>
                <w:sz w:val="16"/>
                <w:szCs w:val="16"/>
              </w:rPr>
              <w:t>ARCH_SW_ATM_00</w:t>
            </w:r>
            <w:r w:rsidR="00C954D6">
              <w:rPr>
                <w:sz w:val="16"/>
                <w:szCs w:val="16"/>
              </w:rPr>
              <w:t>72;</w:t>
            </w:r>
            <w:r w:rsidR="00556058" w:rsidRPr="00B657BF">
              <w:rPr>
                <w:sz w:val="16"/>
                <w:szCs w:val="16"/>
              </w:rPr>
              <w:t xml:space="preserve"> </w:t>
            </w:r>
            <w:r w:rsidR="00556058">
              <w:rPr>
                <w:sz w:val="16"/>
                <w:szCs w:val="16"/>
              </w:rPr>
              <w:t xml:space="preserve">   </w:t>
            </w:r>
            <w:r w:rsidR="00556058" w:rsidRPr="00B657BF">
              <w:rPr>
                <w:sz w:val="16"/>
                <w:szCs w:val="16"/>
              </w:rPr>
              <w:t>ARCH_SW_ATM_00</w:t>
            </w:r>
            <w:r w:rsidR="00556058">
              <w:rPr>
                <w:sz w:val="16"/>
                <w:szCs w:val="16"/>
              </w:rPr>
              <w:t>73;</w:t>
            </w:r>
            <w:r w:rsidR="000E66D4">
              <w:rPr>
                <w:sz w:val="16"/>
                <w:szCs w:val="16"/>
              </w:rPr>
              <w:t xml:space="preserve">  </w:t>
            </w:r>
            <w:r w:rsidR="000E66D4" w:rsidRPr="00C954D6">
              <w:rPr>
                <w:sz w:val="16"/>
                <w:szCs w:val="16"/>
              </w:rPr>
              <w:t>ARCH_SW_ATM_023</w:t>
            </w:r>
            <w:r w:rsidR="000E66D4">
              <w:rPr>
                <w:sz w:val="16"/>
                <w:szCs w:val="16"/>
              </w:rPr>
              <w:t>9;</w:t>
            </w:r>
            <w:r w:rsidR="00821A06">
              <w:rPr>
                <w:sz w:val="16"/>
                <w:szCs w:val="16"/>
              </w:rPr>
              <w:t xml:space="preserve">  </w:t>
            </w:r>
            <w:r w:rsidR="00821A06" w:rsidRPr="00B657BF">
              <w:rPr>
                <w:sz w:val="16"/>
                <w:szCs w:val="16"/>
              </w:rPr>
              <w:t>ARCH_SW_ATM_00</w:t>
            </w:r>
            <w:r w:rsidR="00821A06">
              <w:rPr>
                <w:sz w:val="16"/>
                <w:szCs w:val="16"/>
              </w:rPr>
              <w:t>7</w:t>
            </w:r>
            <w:r w:rsidR="001F6481">
              <w:rPr>
                <w:sz w:val="16"/>
                <w:szCs w:val="16"/>
              </w:rPr>
              <w:t>4</w:t>
            </w:r>
            <w:r w:rsidR="00821A06">
              <w:rPr>
                <w:sz w:val="16"/>
                <w:szCs w:val="16"/>
              </w:rPr>
              <w:t xml:space="preserve">; </w:t>
            </w:r>
            <w:r w:rsidR="006F5771">
              <w:rPr>
                <w:sz w:val="16"/>
                <w:szCs w:val="16"/>
              </w:rPr>
              <w:t xml:space="preserve"> </w:t>
            </w:r>
            <w:r w:rsidR="00821A06">
              <w:rPr>
                <w:sz w:val="16"/>
                <w:szCs w:val="16"/>
              </w:rPr>
              <w:t xml:space="preserve"> </w:t>
            </w:r>
            <w:r w:rsidR="006F5771" w:rsidRPr="00B657BF">
              <w:rPr>
                <w:sz w:val="16"/>
                <w:szCs w:val="16"/>
              </w:rPr>
              <w:t>ARCH_SW_ATM_0</w:t>
            </w:r>
            <w:r w:rsidR="006F5771">
              <w:rPr>
                <w:sz w:val="16"/>
                <w:szCs w:val="16"/>
              </w:rPr>
              <w:t xml:space="preserve">152;   </w:t>
            </w:r>
            <w:r w:rsidR="006F5771" w:rsidRPr="00B657BF">
              <w:rPr>
                <w:sz w:val="16"/>
                <w:szCs w:val="16"/>
              </w:rPr>
              <w:t>ARCH_SW_ATM_0</w:t>
            </w:r>
            <w:r w:rsidR="006F5771">
              <w:rPr>
                <w:sz w:val="16"/>
                <w:szCs w:val="16"/>
              </w:rPr>
              <w:t xml:space="preserve">153;    </w:t>
            </w:r>
            <w:r w:rsidR="006F5771" w:rsidRPr="00B657BF">
              <w:rPr>
                <w:sz w:val="16"/>
                <w:szCs w:val="16"/>
              </w:rPr>
              <w:t>ARCH_SW_ATM_00</w:t>
            </w:r>
            <w:r w:rsidR="006F5771">
              <w:rPr>
                <w:sz w:val="16"/>
                <w:szCs w:val="16"/>
              </w:rPr>
              <w:t xml:space="preserve">38;       </w:t>
            </w:r>
          </w:p>
          <w:p w14:paraId="1B3E9C25" w14:textId="77777777" w:rsidR="00D70E42" w:rsidRPr="00DF07A5" w:rsidRDefault="00D70E42" w:rsidP="00B27EB6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</w:p>
        </w:tc>
      </w:tr>
    </w:tbl>
    <w:p w14:paraId="2AC68437" w14:textId="77777777" w:rsidR="00D70E42" w:rsidRDefault="00D70E42" w:rsidP="00D70E42">
      <w:pPr>
        <w:rPr>
          <w:lang w:val="en-US"/>
        </w:rPr>
      </w:pPr>
    </w:p>
    <w:p w14:paraId="6C664787" w14:textId="77777777" w:rsidR="00D70E42" w:rsidRPr="00DF07A5" w:rsidRDefault="00D70E42" w:rsidP="00D70E42">
      <w:pPr>
        <w:pStyle w:val="Heading3"/>
        <w:rPr>
          <w:lang w:val="en-US"/>
        </w:rPr>
      </w:pPr>
      <w:bookmarkStart w:id="39" w:name="_Toc86300790"/>
      <w:bookmarkStart w:id="40" w:name="_Toc155874660"/>
      <w:r w:rsidRPr="00DF07A5">
        <w:rPr>
          <w:lang w:val="en-US"/>
        </w:rPr>
        <w:t>Called functions – Main</w:t>
      </w:r>
      <w:bookmarkEnd w:id="39"/>
      <w:bookmarkEnd w:id="40"/>
      <w:r w:rsidRPr="00DF07A5">
        <w:rPr>
          <w:lang w:val="en-US"/>
        </w:rPr>
        <w:t xml:space="preserve"> </w:t>
      </w:r>
    </w:p>
    <w:p w14:paraId="2AD3002D" w14:textId="77777777" w:rsidR="00D70E42" w:rsidRPr="00DF07A5" w:rsidRDefault="00D70E42" w:rsidP="00D70E42">
      <w:pPr>
        <w:rPr>
          <w:lang w:val="en-US"/>
        </w:rPr>
      </w:pP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985"/>
        <w:gridCol w:w="3118"/>
        <w:gridCol w:w="2405"/>
        <w:gridCol w:w="1848"/>
      </w:tblGrid>
      <w:tr w:rsidR="00D70E42" w:rsidRPr="00DF07A5" w14:paraId="3A945894" w14:textId="77777777" w:rsidTr="00B27EB6">
        <w:trPr>
          <w:trHeight w:val="365"/>
          <w:jc w:val="center"/>
        </w:trPr>
        <w:tc>
          <w:tcPr>
            <w:tcW w:w="1985" w:type="dxa"/>
            <w:shd w:val="clear" w:color="auto" w:fill="C0C0C0"/>
          </w:tcPr>
          <w:p w14:paraId="7BBA9B2E" w14:textId="77777777" w:rsidR="00D70E42" w:rsidRPr="00DF07A5" w:rsidRDefault="00D70E42" w:rsidP="00B27EB6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 w:rsidRPr="00DF07A5">
              <w:rPr>
                <w:lang w:val="en-US"/>
              </w:rPr>
              <w:br w:type="page"/>
            </w:r>
            <w:r w:rsidRPr="00DF07A5">
              <w:rPr>
                <w:b/>
                <w:sz w:val="16"/>
                <w:szCs w:val="16"/>
                <w:lang w:val="en-US"/>
              </w:rPr>
              <w:t>Requirements</w:t>
            </w:r>
          </w:p>
        </w:tc>
        <w:tc>
          <w:tcPr>
            <w:tcW w:w="3118" w:type="dxa"/>
            <w:shd w:val="clear" w:color="auto" w:fill="C0C0C0"/>
          </w:tcPr>
          <w:p w14:paraId="40E035F0" w14:textId="77777777" w:rsidR="00D70E42" w:rsidRPr="00DF07A5" w:rsidRDefault="00D70E42" w:rsidP="00B27EB6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 w:rsidRPr="00DF07A5">
              <w:rPr>
                <w:b/>
                <w:sz w:val="16"/>
                <w:szCs w:val="16"/>
                <w:lang w:val="en-US"/>
              </w:rPr>
              <w:t>Criteria</w:t>
            </w:r>
          </w:p>
        </w:tc>
        <w:tc>
          <w:tcPr>
            <w:tcW w:w="2405" w:type="dxa"/>
            <w:shd w:val="clear" w:color="auto" w:fill="C0C0C0"/>
          </w:tcPr>
          <w:p w14:paraId="74820656" w14:textId="3F929BFB" w:rsidR="00D70E42" w:rsidRPr="00DF07A5" w:rsidRDefault="001D56ED" w:rsidP="00B27EB6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Linked Runnable</w:t>
            </w:r>
          </w:p>
        </w:tc>
        <w:tc>
          <w:tcPr>
            <w:tcW w:w="1848" w:type="dxa"/>
            <w:shd w:val="clear" w:color="auto" w:fill="C0C0C0"/>
          </w:tcPr>
          <w:p w14:paraId="3B39FC64" w14:textId="77777777" w:rsidR="00D70E42" w:rsidRPr="00DF07A5" w:rsidRDefault="00D70E42" w:rsidP="00B27EB6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 w:rsidRPr="00DF07A5">
              <w:rPr>
                <w:b/>
                <w:sz w:val="16"/>
                <w:szCs w:val="16"/>
                <w:lang w:val="en-US"/>
              </w:rPr>
              <w:t>Source</w:t>
            </w:r>
          </w:p>
        </w:tc>
      </w:tr>
      <w:tr w:rsidR="00D70E42" w:rsidRPr="00CF4DC9" w14:paraId="2E0A7AAD" w14:textId="77777777" w:rsidTr="00B27EB6">
        <w:trPr>
          <w:jc w:val="center"/>
        </w:trPr>
        <w:tc>
          <w:tcPr>
            <w:tcW w:w="1985" w:type="dxa"/>
          </w:tcPr>
          <w:p w14:paraId="6816EDD8" w14:textId="77777777" w:rsidR="00D70E42" w:rsidRPr="00DF07A5" w:rsidRDefault="00D70E42" w:rsidP="00B27EB6">
            <w:pPr>
              <w:pStyle w:val="RequirementIdentifier"/>
              <w:rPr>
                <w:sz w:val="16"/>
                <w:szCs w:val="16"/>
              </w:rPr>
            </w:pPr>
            <w:r w:rsidRPr="00DF07A5">
              <w:rPr>
                <w:sz w:val="16"/>
                <w:szCs w:val="16"/>
              </w:rPr>
              <w:t>ARCH_SW_ATM_0021</w:t>
            </w:r>
          </w:p>
        </w:tc>
        <w:tc>
          <w:tcPr>
            <w:tcW w:w="3118" w:type="dxa"/>
          </w:tcPr>
          <w:p w14:paraId="52AF6DA1" w14:textId="77777777" w:rsidR="00D70E42" w:rsidRPr="00DF07A5" w:rsidRDefault="00000000" w:rsidP="00B27EB6">
            <w:pPr>
              <w:jc w:val="left"/>
              <w:rPr>
                <w:sz w:val="16"/>
                <w:szCs w:val="16"/>
                <w:lang w:val="en-US"/>
              </w:rPr>
            </w:pPr>
            <w:hyperlink w:anchor="_Hlk411935764" w:history="1" w:docLocation="1,425226,425248,5,,MMG_runCheckModeStatus">
              <w:r w:rsidR="00D70E42" w:rsidRPr="00DF07A5">
                <w:rPr>
                  <w:rStyle w:val="Hyperlink"/>
                  <w:lang w:val="en-US"/>
                </w:rPr>
                <w:t>MMG_runCheckModeStatus</w:t>
              </w:r>
            </w:hyperlink>
            <w:r w:rsidR="00D70E42" w:rsidRPr="00DF07A5">
              <w:rPr>
                <w:b/>
                <w:sz w:val="16"/>
                <w:szCs w:val="16"/>
                <w:lang w:val="en-US"/>
              </w:rPr>
              <w:t xml:space="preserve"> </w:t>
            </w:r>
            <w:r w:rsidR="00D70E42" w:rsidRPr="00DF07A5">
              <w:rPr>
                <w:sz w:val="16"/>
                <w:szCs w:val="16"/>
                <w:lang w:val="en-US"/>
              </w:rPr>
              <w:t>shall be called to check if all conditions are fulfilled to execute the test.</w:t>
            </w:r>
          </w:p>
        </w:tc>
        <w:tc>
          <w:tcPr>
            <w:tcW w:w="2405" w:type="dxa"/>
          </w:tcPr>
          <w:p w14:paraId="2F0DA47D" w14:textId="75A4D3B8" w:rsidR="00D70E42" w:rsidRPr="00DF07A5" w:rsidRDefault="0044567E" w:rsidP="00B27EB6">
            <w:pPr>
              <w:jc w:val="left"/>
              <w:rPr>
                <w:sz w:val="16"/>
                <w:szCs w:val="16"/>
                <w:lang w:val="en-US"/>
              </w:rPr>
            </w:pPr>
            <w:r w:rsidRPr="0044567E">
              <w:rPr>
                <w:sz w:val="16"/>
                <w:szCs w:val="16"/>
                <w:lang w:val="en-US"/>
              </w:rPr>
              <w:t>ATM_runMainFunction ()</w:t>
            </w:r>
          </w:p>
        </w:tc>
        <w:tc>
          <w:tcPr>
            <w:tcW w:w="1848" w:type="dxa"/>
          </w:tcPr>
          <w:p w14:paraId="4373D7C0" w14:textId="77777777" w:rsidR="00945A75" w:rsidRDefault="0085222E" w:rsidP="00B27EB6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  <w:r w:rsidRPr="0086725A">
              <w:rPr>
                <w:sz w:val="16"/>
                <w:szCs w:val="16"/>
                <w:lang w:val="en-US"/>
              </w:rPr>
              <w:t>ALV_EXT_TF_H_1188; ALV_EXT_TF_H_1186;</w:t>
            </w:r>
          </w:p>
          <w:p w14:paraId="01EAF6CB" w14:textId="4A7D75F0" w:rsidR="00D70E42" w:rsidRPr="00CF4DC9" w:rsidRDefault="00945A75" w:rsidP="00B27EB6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  <w:r w:rsidRPr="00945A75">
              <w:rPr>
                <w:sz w:val="16"/>
                <w:szCs w:val="16"/>
                <w:lang w:val="en-US"/>
              </w:rPr>
              <w:t>ALV_EXT_TF_H_895;</w:t>
            </w:r>
            <w:r w:rsidR="00E72469" w:rsidRPr="0086725A">
              <w:rPr>
                <w:sz w:val="16"/>
                <w:szCs w:val="16"/>
                <w:lang w:val="en-US"/>
              </w:rPr>
              <w:t xml:space="preserve"> ALV_EXT_TF_H_896; ALV_EXT_TF_H_965;</w:t>
            </w:r>
            <w:r w:rsidR="0086725A" w:rsidRPr="0086725A">
              <w:rPr>
                <w:sz w:val="16"/>
                <w:szCs w:val="16"/>
                <w:lang w:val="en-US"/>
              </w:rPr>
              <w:t xml:space="preserve"> </w:t>
            </w:r>
            <w:r w:rsidRPr="00945A75">
              <w:rPr>
                <w:sz w:val="16"/>
                <w:szCs w:val="16"/>
                <w:lang w:val="en-US"/>
              </w:rPr>
              <w:t>ALV_EXT_TF_H_792;</w:t>
            </w:r>
            <w:r>
              <w:rPr>
                <w:rFonts w:ascii="Tahoma" w:hAnsi="Tahoma" w:cs="Tahoma"/>
                <w:color w:val="000000"/>
                <w:lang w:val="en-US" w:eastAsia="zh-CN"/>
              </w:rPr>
              <w:t xml:space="preserve"> </w:t>
            </w:r>
            <w:r w:rsidR="0086725A" w:rsidRPr="0086725A">
              <w:rPr>
                <w:sz w:val="16"/>
                <w:szCs w:val="16"/>
                <w:lang w:val="en-US"/>
              </w:rPr>
              <w:t xml:space="preserve">ALV_EXT_TF_H_793; </w:t>
            </w:r>
            <w:r w:rsidRPr="00945A75">
              <w:rPr>
                <w:sz w:val="16"/>
                <w:szCs w:val="16"/>
                <w:lang w:val="en-US"/>
              </w:rPr>
              <w:t>ALV_EXT_TF_H_732</w:t>
            </w:r>
            <w:r>
              <w:rPr>
                <w:sz w:val="16"/>
                <w:szCs w:val="16"/>
                <w:lang w:val="en-US"/>
              </w:rPr>
              <w:t xml:space="preserve">; </w:t>
            </w:r>
            <w:r w:rsidR="0086725A" w:rsidRPr="0086725A">
              <w:rPr>
                <w:sz w:val="16"/>
                <w:szCs w:val="16"/>
                <w:lang w:val="en-US"/>
              </w:rPr>
              <w:t>ALV_EXT_TF_H_733;</w:t>
            </w:r>
          </w:p>
        </w:tc>
      </w:tr>
    </w:tbl>
    <w:p w14:paraId="455553D8" w14:textId="77777777" w:rsidR="00D70E42" w:rsidRDefault="00D70E42" w:rsidP="00D70E42">
      <w:pPr>
        <w:rPr>
          <w:lang w:val="en-US"/>
        </w:rPr>
      </w:pPr>
    </w:p>
    <w:p w14:paraId="757E4EF8" w14:textId="77777777" w:rsidR="00D70E42" w:rsidRDefault="00D70E42" w:rsidP="00D70E42">
      <w:pPr>
        <w:rPr>
          <w:lang w:val="en-US"/>
        </w:rPr>
      </w:pPr>
    </w:p>
    <w:p w14:paraId="09A88791" w14:textId="77777777" w:rsidR="00D70E42" w:rsidRDefault="00D70E42" w:rsidP="00D70E42">
      <w:pPr>
        <w:rPr>
          <w:lang w:val="en-US"/>
        </w:rPr>
      </w:pPr>
    </w:p>
    <w:p w14:paraId="216588BD" w14:textId="77777777" w:rsidR="00D70E42" w:rsidRDefault="00D70E42" w:rsidP="00D70E42">
      <w:pPr>
        <w:rPr>
          <w:lang w:val="en-US"/>
        </w:rPr>
      </w:pPr>
    </w:p>
    <w:p w14:paraId="4F3B83F0" w14:textId="77777777" w:rsidR="00D70E42" w:rsidRPr="00DF07A5" w:rsidRDefault="00D70E42" w:rsidP="00D70E42">
      <w:pPr>
        <w:rPr>
          <w:lang w:val="en-US"/>
        </w:rPr>
      </w:pPr>
    </w:p>
    <w:p w14:paraId="394180C1" w14:textId="77777777" w:rsidR="00D70E42" w:rsidRPr="00DF07A5" w:rsidRDefault="00D70E42" w:rsidP="00D70E42">
      <w:pPr>
        <w:pStyle w:val="Heading3"/>
        <w:rPr>
          <w:lang w:val="en-US"/>
        </w:rPr>
      </w:pPr>
      <w:bookmarkStart w:id="41" w:name="_Toc86300791"/>
      <w:bookmarkStart w:id="42" w:name="_Toc155874661"/>
      <w:r w:rsidRPr="00DF07A5">
        <w:rPr>
          <w:lang w:val="en-US"/>
        </w:rPr>
        <w:t>Called functions – in STARTUP</w:t>
      </w:r>
      <w:bookmarkEnd w:id="41"/>
      <w:bookmarkEnd w:id="42"/>
      <w:r w:rsidRPr="00DF07A5">
        <w:rPr>
          <w:lang w:val="en-US"/>
        </w:rPr>
        <w:t xml:space="preserve"> </w:t>
      </w:r>
    </w:p>
    <w:p w14:paraId="20F53B8A" w14:textId="77777777" w:rsidR="00D70E42" w:rsidRPr="00DF07A5" w:rsidRDefault="00D70E42" w:rsidP="00D70E42">
      <w:pPr>
        <w:rPr>
          <w:lang w:val="en-US"/>
        </w:rPr>
      </w:pPr>
      <w:r w:rsidRPr="00DF07A5">
        <w:rPr>
          <w:lang w:val="en-US"/>
        </w:rPr>
        <w:t>The scheduling of the “start-up” auto-tests consists in sequentially executing the “critical” tests in the following order (see the table below).</w:t>
      </w:r>
      <w:r>
        <w:rPr>
          <w:lang w:val="en-US"/>
        </w:rPr>
        <w:t xml:space="preserve"> In addition another scheduling table will be implemented in order to execute some periodic auto-tests in parallel of the “start-up” atuo-tests execution.</w:t>
      </w:r>
    </w:p>
    <w:p w14:paraId="7AF9E549" w14:textId="77777777" w:rsidR="00D70E42" w:rsidRDefault="00D70E42" w:rsidP="00D70E42">
      <w:pPr>
        <w:rPr>
          <w:lang w:val="en-US"/>
        </w:rPr>
      </w:pPr>
    </w:p>
    <w:p w14:paraId="5FDE1EA6" w14:textId="77777777" w:rsidR="00D70E42" w:rsidRDefault="00D70E42" w:rsidP="00D70E42">
      <w:pPr>
        <w:pStyle w:val="Heading4"/>
        <w:rPr>
          <w:rFonts w:hint="eastAsia"/>
          <w:lang w:val="en-US"/>
        </w:rPr>
      </w:pPr>
      <w:r>
        <w:rPr>
          <w:lang w:val="en-US"/>
        </w:rPr>
        <w:lastRenderedPageBreak/>
        <w:t>“Start-up” auto-tests execution sequence</w:t>
      </w:r>
    </w:p>
    <w:p w14:paraId="674AAD54" w14:textId="77777777" w:rsidR="00D70E42" w:rsidRPr="00DF07A5" w:rsidRDefault="00D70E42" w:rsidP="00D70E42">
      <w:pPr>
        <w:rPr>
          <w:lang w:val="en-US"/>
        </w:rPr>
      </w:pPr>
      <w:r>
        <w:rPr>
          <w:lang w:val="en-US"/>
        </w:rPr>
        <w:t>This first table specifies the sequence of the “start-up” auto-tests:</w:t>
      </w:r>
    </w:p>
    <w:p w14:paraId="36E8665A" w14:textId="77777777" w:rsidR="00D70E42" w:rsidRPr="00295BBB" w:rsidRDefault="00D70E42" w:rsidP="00D70E42">
      <w:pPr>
        <w:rPr>
          <w:lang w:val="en-US" w:eastAsia="ko-KR"/>
        </w:rPr>
      </w:pPr>
    </w:p>
    <w:tbl>
      <w:tblPr>
        <w:tblW w:w="95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985"/>
        <w:gridCol w:w="3118"/>
        <w:gridCol w:w="2263"/>
        <w:gridCol w:w="2169"/>
      </w:tblGrid>
      <w:tr w:rsidR="00D70E42" w:rsidRPr="00DF07A5" w14:paraId="31B7D70B" w14:textId="77777777" w:rsidTr="00B27EB6">
        <w:trPr>
          <w:trHeight w:val="365"/>
          <w:jc w:val="center"/>
        </w:trPr>
        <w:tc>
          <w:tcPr>
            <w:tcW w:w="1985" w:type="dxa"/>
            <w:shd w:val="clear" w:color="auto" w:fill="C0C0C0"/>
          </w:tcPr>
          <w:p w14:paraId="0CAB67AF" w14:textId="77777777" w:rsidR="00D70E42" w:rsidRPr="00DF07A5" w:rsidRDefault="00D70E42" w:rsidP="00B27EB6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 w:rsidRPr="00295BBB">
              <w:rPr>
                <w:lang w:val="en-US"/>
              </w:rPr>
              <w:br w:type="page"/>
            </w:r>
            <w:r w:rsidRPr="00DF07A5">
              <w:rPr>
                <w:b/>
                <w:sz w:val="16"/>
                <w:szCs w:val="16"/>
                <w:lang w:val="en-US"/>
              </w:rPr>
              <w:t>Requirements</w:t>
            </w:r>
          </w:p>
        </w:tc>
        <w:tc>
          <w:tcPr>
            <w:tcW w:w="3118" w:type="dxa"/>
            <w:shd w:val="clear" w:color="auto" w:fill="C0C0C0"/>
          </w:tcPr>
          <w:p w14:paraId="26B56803" w14:textId="77777777" w:rsidR="00D70E42" w:rsidRPr="00DF07A5" w:rsidRDefault="00D70E42" w:rsidP="00B27EB6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 w:rsidRPr="00DF07A5">
              <w:rPr>
                <w:b/>
                <w:sz w:val="16"/>
                <w:szCs w:val="16"/>
                <w:lang w:val="en-US"/>
              </w:rPr>
              <w:t>Criteria</w:t>
            </w:r>
          </w:p>
        </w:tc>
        <w:tc>
          <w:tcPr>
            <w:tcW w:w="2263" w:type="dxa"/>
            <w:shd w:val="clear" w:color="auto" w:fill="C0C0C0"/>
          </w:tcPr>
          <w:p w14:paraId="186400DA" w14:textId="5C798AB2" w:rsidR="00D70E42" w:rsidRPr="00DF07A5" w:rsidRDefault="001D56ED" w:rsidP="00B27EB6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Linked Runnable</w:t>
            </w:r>
          </w:p>
        </w:tc>
        <w:tc>
          <w:tcPr>
            <w:tcW w:w="2169" w:type="dxa"/>
            <w:shd w:val="clear" w:color="auto" w:fill="C0C0C0"/>
          </w:tcPr>
          <w:p w14:paraId="4F8162CB" w14:textId="77777777" w:rsidR="00D70E42" w:rsidRPr="00DF07A5" w:rsidRDefault="00D70E42" w:rsidP="00B27EB6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 w:rsidRPr="00DF07A5">
              <w:rPr>
                <w:b/>
                <w:sz w:val="16"/>
                <w:szCs w:val="16"/>
                <w:lang w:val="en-US"/>
              </w:rPr>
              <w:t>Source</w:t>
            </w:r>
          </w:p>
        </w:tc>
      </w:tr>
      <w:tr w:rsidR="00D70E42" w:rsidRPr="00DF07A5" w14:paraId="4BAF9798" w14:textId="77777777" w:rsidTr="00B27EB6">
        <w:trPr>
          <w:jc w:val="center"/>
        </w:trPr>
        <w:tc>
          <w:tcPr>
            <w:tcW w:w="1985" w:type="dxa"/>
          </w:tcPr>
          <w:p w14:paraId="140E7626" w14:textId="77777777" w:rsidR="00D70E42" w:rsidRPr="00DF07A5" w:rsidRDefault="00D70E42" w:rsidP="00B27EB6">
            <w:pPr>
              <w:pStyle w:val="RequirementIdentifier"/>
              <w:rPr>
                <w:sz w:val="16"/>
                <w:szCs w:val="16"/>
              </w:rPr>
            </w:pPr>
            <w:r w:rsidRPr="00DF07A5">
              <w:rPr>
                <w:sz w:val="16"/>
                <w:szCs w:val="16"/>
              </w:rPr>
              <w:t>ARCH_SW_ATM_0106</w:t>
            </w:r>
          </w:p>
        </w:tc>
        <w:tc>
          <w:tcPr>
            <w:tcW w:w="3118" w:type="dxa"/>
          </w:tcPr>
          <w:p w14:paraId="09D73C05" w14:textId="10F4DD13" w:rsidR="00D70E42" w:rsidRPr="00DF07A5" w:rsidRDefault="00D70E42" w:rsidP="00B27EB6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ATM_runMainFunction shall call the </w:t>
            </w:r>
            <w:r w:rsidR="00455989" w:rsidRPr="00417AD6">
              <w:rPr>
                <w:rStyle w:val="Hyperlink"/>
                <w:bCs/>
              </w:rPr>
              <w:t>RCM_Autotest_RunR</w:t>
            </w:r>
            <w:r w:rsidR="00455989" w:rsidRPr="00517112">
              <w:rPr>
                <w:rStyle w:val="Hyperlink"/>
                <w:bCs/>
                <w:color w:val="0070C0"/>
              </w:rPr>
              <w:t>esetC</w:t>
            </w:r>
            <w:r w:rsidR="00455989" w:rsidRPr="00417AD6">
              <w:rPr>
                <w:rStyle w:val="Hyperlink"/>
                <w:bCs/>
              </w:rPr>
              <w:t>ause</w:t>
            </w:r>
            <w:r w:rsidR="00455989">
              <w:rPr>
                <w:rFonts w:ascii="Consolas" w:hAnsi="Consolas" w:cs="Consolas"/>
                <w:color w:val="000000"/>
                <w:shd w:val="clear" w:color="auto" w:fill="E8F2FE"/>
                <w:lang w:val="en-US" w:eastAsia="zh-CN"/>
              </w:rPr>
              <w:t xml:space="preserve"> </w:t>
            </w:r>
            <w:r w:rsidRPr="00DF07A5">
              <w:rPr>
                <w:sz w:val="16"/>
                <w:szCs w:val="16"/>
                <w:lang w:val="en-US"/>
              </w:rPr>
              <w:t>function.</w:t>
            </w:r>
          </w:p>
          <w:p w14:paraId="21263661" w14:textId="77777777" w:rsidR="00D70E42" w:rsidRPr="00DF07A5" w:rsidRDefault="00D70E42" w:rsidP="00B27EB6">
            <w:pPr>
              <w:jc w:val="left"/>
              <w:rPr>
                <w:sz w:val="16"/>
                <w:szCs w:val="16"/>
                <w:lang w:val="en-US"/>
              </w:rPr>
            </w:pPr>
          </w:p>
          <w:p w14:paraId="5200E14F" w14:textId="77777777" w:rsidR="00D70E42" w:rsidRPr="00DF07A5" w:rsidRDefault="00D70E42" w:rsidP="00B27EB6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This will execute the “temperature sensor” test.</w:t>
            </w:r>
          </w:p>
          <w:p w14:paraId="06D064C7" w14:textId="77777777" w:rsidR="00D70E42" w:rsidRPr="00DF07A5" w:rsidRDefault="00D70E42" w:rsidP="00B27EB6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2263" w:type="dxa"/>
          </w:tcPr>
          <w:p w14:paraId="03B6C7F1" w14:textId="172202E7" w:rsidR="00D70E42" w:rsidRPr="00DF07A5" w:rsidRDefault="00D70E42" w:rsidP="00B27EB6">
            <w:pPr>
              <w:jc w:val="left"/>
              <w:rPr>
                <w:color w:val="1F497D"/>
                <w:sz w:val="24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Call position </w:t>
            </w:r>
            <w:r w:rsidRPr="00DF07A5">
              <w:rPr>
                <w:color w:val="1F497D"/>
                <w:sz w:val="24"/>
                <w:szCs w:val="16"/>
                <w:lang w:val="en-US"/>
              </w:rPr>
              <w:t>#</w:t>
            </w:r>
            <w:r w:rsidR="00C615D9">
              <w:rPr>
                <w:color w:val="1F497D"/>
                <w:sz w:val="24"/>
                <w:szCs w:val="16"/>
                <w:lang w:val="en-US"/>
              </w:rPr>
              <w:t>3</w:t>
            </w:r>
          </w:p>
          <w:p w14:paraId="16210B05" w14:textId="1347120F" w:rsidR="00D70E42" w:rsidRPr="00DF07A5" w:rsidRDefault="00D70E42" w:rsidP="00B27EB6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Repeat period: </w:t>
            </w:r>
            <w:r w:rsidR="000543AB">
              <w:rPr>
                <w:color w:val="1F497D"/>
                <w:sz w:val="24"/>
                <w:szCs w:val="16"/>
                <w:lang w:val="en-US"/>
              </w:rPr>
              <w:t>10ms</w:t>
            </w:r>
          </w:p>
          <w:p w14:paraId="0CB08793" w14:textId="77777777" w:rsidR="00D70E42" w:rsidRPr="00DF07A5" w:rsidRDefault="00D70E42" w:rsidP="00B27EB6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2169" w:type="dxa"/>
          </w:tcPr>
          <w:p w14:paraId="4F6408BA" w14:textId="3968BDCF" w:rsidR="00D70E42" w:rsidRPr="00803D9C" w:rsidRDefault="009864AD" w:rsidP="00B27EB6">
            <w:pPr>
              <w:pStyle w:val="RequirementTraceability"/>
              <w:rPr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color w:val="000000"/>
                <w:lang w:val="en-US" w:eastAsia="zh-CN"/>
              </w:rPr>
              <w:t>ALV_EXT_TF_H_1328; ALV_EXT_TF_H_1330;</w:t>
            </w:r>
          </w:p>
        </w:tc>
      </w:tr>
      <w:tr w:rsidR="00D70E42" w:rsidRPr="00DF07A5" w14:paraId="5571B2E3" w14:textId="77777777" w:rsidTr="00B27EB6">
        <w:trPr>
          <w:jc w:val="center"/>
        </w:trPr>
        <w:tc>
          <w:tcPr>
            <w:tcW w:w="1985" w:type="dxa"/>
          </w:tcPr>
          <w:p w14:paraId="2A577BC2" w14:textId="77777777" w:rsidR="00D70E42" w:rsidRPr="00DF07A5" w:rsidRDefault="00D70E42" w:rsidP="00B27EB6">
            <w:pPr>
              <w:pStyle w:val="RequirementIdentifier"/>
              <w:rPr>
                <w:sz w:val="16"/>
                <w:szCs w:val="16"/>
              </w:rPr>
            </w:pPr>
            <w:r w:rsidRPr="00DF07A5">
              <w:rPr>
                <w:sz w:val="16"/>
                <w:szCs w:val="16"/>
              </w:rPr>
              <w:t>ARCH_SW_ATM_010</w:t>
            </w:r>
            <w:r>
              <w:rPr>
                <w:sz w:val="16"/>
                <w:szCs w:val="16"/>
              </w:rPr>
              <w:t>7</w:t>
            </w:r>
          </w:p>
        </w:tc>
        <w:tc>
          <w:tcPr>
            <w:tcW w:w="3118" w:type="dxa"/>
          </w:tcPr>
          <w:p w14:paraId="79339DA3" w14:textId="0EC6DD1E" w:rsidR="00D70E42" w:rsidRPr="00DF07A5" w:rsidRDefault="00D70E42" w:rsidP="00B27EB6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ATM_runMainFunction shall call the </w:t>
            </w:r>
            <w:r w:rsidR="00BF58C7" w:rsidRPr="00417AD6">
              <w:rPr>
                <w:rStyle w:val="Hyperlink"/>
                <w:bCs/>
              </w:rPr>
              <w:t>EOL_Autotest_CheckProductEndOfLifeLowForce</w:t>
            </w:r>
            <w:r w:rsidRPr="00DF07A5">
              <w:rPr>
                <w:lang w:val="en-US"/>
              </w:rPr>
              <w:t xml:space="preserve"> </w:t>
            </w:r>
            <w:r w:rsidRPr="00DF07A5">
              <w:rPr>
                <w:sz w:val="16"/>
                <w:szCs w:val="16"/>
                <w:lang w:val="en-US"/>
              </w:rPr>
              <w:t>function.</w:t>
            </w:r>
          </w:p>
          <w:p w14:paraId="4C336017" w14:textId="77777777" w:rsidR="00D70E42" w:rsidRPr="00DF07A5" w:rsidRDefault="00D70E42" w:rsidP="00B27EB6">
            <w:pPr>
              <w:jc w:val="left"/>
              <w:rPr>
                <w:sz w:val="16"/>
                <w:szCs w:val="16"/>
                <w:lang w:val="en-US"/>
              </w:rPr>
            </w:pPr>
          </w:p>
          <w:p w14:paraId="69FA1F28" w14:textId="77777777" w:rsidR="00D70E42" w:rsidRPr="00DF07A5" w:rsidRDefault="00D70E42" w:rsidP="00B27EB6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This will periocially execute the “end of life of the low force pre pre-tensioning belt function” test.</w:t>
            </w:r>
          </w:p>
          <w:p w14:paraId="3B8A2257" w14:textId="77777777" w:rsidR="00D70E42" w:rsidRPr="00DF07A5" w:rsidRDefault="00D70E42" w:rsidP="00B27EB6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2263" w:type="dxa"/>
          </w:tcPr>
          <w:p w14:paraId="3D543128" w14:textId="48CA01F6" w:rsidR="00D70E42" w:rsidRPr="00DF07A5" w:rsidRDefault="00D70E42" w:rsidP="00B27EB6">
            <w:pPr>
              <w:jc w:val="left"/>
              <w:rPr>
                <w:color w:val="1F497D"/>
                <w:sz w:val="24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Call position </w:t>
            </w:r>
            <w:r w:rsidRPr="00DF07A5">
              <w:rPr>
                <w:color w:val="1F497D"/>
                <w:sz w:val="24"/>
                <w:szCs w:val="16"/>
                <w:lang w:val="en-US"/>
              </w:rPr>
              <w:t>#</w:t>
            </w:r>
            <w:r w:rsidR="00C615D9">
              <w:rPr>
                <w:color w:val="1F497D"/>
                <w:sz w:val="24"/>
                <w:szCs w:val="16"/>
                <w:lang w:val="en-US"/>
              </w:rPr>
              <w:t>4</w:t>
            </w:r>
          </w:p>
          <w:p w14:paraId="61EEA54B" w14:textId="3B416BE9" w:rsidR="00D70E42" w:rsidRPr="00DF07A5" w:rsidRDefault="00D70E42" w:rsidP="00B27EB6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Call period: </w:t>
            </w:r>
            <w:r w:rsidR="002F6C22">
              <w:rPr>
                <w:color w:val="1F497D"/>
                <w:sz w:val="24"/>
                <w:szCs w:val="16"/>
                <w:lang w:val="en-US"/>
              </w:rPr>
              <w:t>10ms</w:t>
            </w:r>
          </w:p>
          <w:p w14:paraId="1B481F51" w14:textId="77777777" w:rsidR="00D70E42" w:rsidRPr="00DF07A5" w:rsidRDefault="00D70E42" w:rsidP="00B27EB6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2169" w:type="dxa"/>
          </w:tcPr>
          <w:p w14:paraId="6F095E40" w14:textId="141DE5AA" w:rsidR="000569D0" w:rsidRPr="00803D9C" w:rsidRDefault="000569D0" w:rsidP="00E3749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D70E42" w:rsidRPr="00DF07A5" w14:paraId="4929398B" w14:textId="77777777" w:rsidTr="00B27EB6">
        <w:trPr>
          <w:jc w:val="center"/>
        </w:trPr>
        <w:tc>
          <w:tcPr>
            <w:tcW w:w="1985" w:type="dxa"/>
          </w:tcPr>
          <w:p w14:paraId="05E88F33" w14:textId="77777777" w:rsidR="00D70E42" w:rsidRPr="00DF07A5" w:rsidRDefault="00D70E42" w:rsidP="00B27EB6">
            <w:pPr>
              <w:pStyle w:val="RequirementIdentifier"/>
              <w:rPr>
                <w:sz w:val="16"/>
                <w:szCs w:val="16"/>
              </w:rPr>
            </w:pPr>
            <w:r w:rsidRPr="00DF07A5">
              <w:rPr>
                <w:sz w:val="16"/>
                <w:szCs w:val="16"/>
              </w:rPr>
              <w:t>ARCH_SW_ATM_010</w:t>
            </w:r>
            <w:r>
              <w:rPr>
                <w:sz w:val="16"/>
                <w:szCs w:val="16"/>
              </w:rPr>
              <w:t>8</w:t>
            </w:r>
          </w:p>
        </w:tc>
        <w:tc>
          <w:tcPr>
            <w:tcW w:w="3118" w:type="dxa"/>
          </w:tcPr>
          <w:p w14:paraId="45CA5E1C" w14:textId="47720F88" w:rsidR="00D70E42" w:rsidRPr="00DF07A5" w:rsidRDefault="00D70E42" w:rsidP="00B27EB6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ATM_runMainFunction shall call the </w:t>
            </w:r>
            <w:r w:rsidR="00F30950" w:rsidRPr="00417AD6">
              <w:rPr>
                <w:rStyle w:val="Hyperlink"/>
                <w:bCs/>
              </w:rPr>
              <w:t>EOL_Autotest_CheckProductEndOfLifeHighForce</w:t>
            </w:r>
            <w:r w:rsidRPr="00DF07A5">
              <w:rPr>
                <w:lang w:val="en-US"/>
              </w:rPr>
              <w:t xml:space="preserve"> </w:t>
            </w:r>
            <w:r w:rsidRPr="00DF07A5">
              <w:rPr>
                <w:sz w:val="16"/>
                <w:szCs w:val="16"/>
                <w:lang w:val="en-US"/>
              </w:rPr>
              <w:t>function.</w:t>
            </w:r>
          </w:p>
          <w:p w14:paraId="7F89360E" w14:textId="77777777" w:rsidR="00D70E42" w:rsidRPr="00DF07A5" w:rsidRDefault="00D70E42" w:rsidP="00B27EB6">
            <w:pPr>
              <w:jc w:val="left"/>
              <w:rPr>
                <w:sz w:val="16"/>
                <w:szCs w:val="16"/>
                <w:lang w:val="en-US"/>
              </w:rPr>
            </w:pPr>
          </w:p>
          <w:p w14:paraId="4DEBA7C7" w14:textId="77777777" w:rsidR="00D70E42" w:rsidRPr="00DF07A5" w:rsidRDefault="00D70E42" w:rsidP="00B27EB6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This will periocially execute the “end of life of the high force pre pre-tensioning belt function” test.</w:t>
            </w:r>
          </w:p>
          <w:p w14:paraId="64905E53" w14:textId="77777777" w:rsidR="00D70E42" w:rsidRPr="00DF07A5" w:rsidRDefault="00D70E42" w:rsidP="00B27EB6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2263" w:type="dxa"/>
          </w:tcPr>
          <w:p w14:paraId="117F789C" w14:textId="65610A07" w:rsidR="00D70E42" w:rsidRPr="00DF07A5" w:rsidRDefault="00D70E42" w:rsidP="00B27EB6">
            <w:pPr>
              <w:jc w:val="left"/>
              <w:rPr>
                <w:color w:val="1F497D"/>
                <w:sz w:val="24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Call position </w:t>
            </w:r>
            <w:r w:rsidRPr="00DF07A5">
              <w:rPr>
                <w:color w:val="1F497D"/>
                <w:sz w:val="24"/>
                <w:szCs w:val="16"/>
                <w:lang w:val="en-US"/>
              </w:rPr>
              <w:t>#</w:t>
            </w:r>
            <w:r w:rsidR="00C615D9">
              <w:rPr>
                <w:color w:val="1F497D"/>
                <w:sz w:val="24"/>
                <w:szCs w:val="16"/>
                <w:lang w:val="en-US"/>
              </w:rPr>
              <w:t>5</w:t>
            </w:r>
          </w:p>
          <w:p w14:paraId="6242C612" w14:textId="48D93EFF" w:rsidR="00D70E42" w:rsidRPr="00DF07A5" w:rsidRDefault="00D70E42" w:rsidP="00B27EB6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Call period: </w:t>
            </w:r>
            <w:r w:rsidR="002F6C22">
              <w:rPr>
                <w:color w:val="1F497D"/>
                <w:sz w:val="24"/>
                <w:szCs w:val="16"/>
                <w:lang w:val="en-US"/>
              </w:rPr>
              <w:t>10ms</w:t>
            </w:r>
          </w:p>
          <w:p w14:paraId="36B592BB" w14:textId="77777777" w:rsidR="00D70E42" w:rsidRPr="00DF07A5" w:rsidRDefault="00D70E42" w:rsidP="00B27EB6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2169" w:type="dxa"/>
          </w:tcPr>
          <w:p w14:paraId="786EAE7F" w14:textId="118C1440" w:rsidR="000569D0" w:rsidRPr="00803D9C" w:rsidRDefault="000569D0" w:rsidP="00B27EB6">
            <w:pPr>
              <w:pStyle w:val="RequirementTraceability"/>
              <w:rPr>
                <w:sz w:val="16"/>
                <w:szCs w:val="16"/>
                <w:lang w:val="en-US"/>
              </w:rPr>
            </w:pPr>
          </w:p>
        </w:tc>
      </w:tr>
      <w:tr w:rsidR="00D70E42" w:rsidRPr="00DF07A5" w14:paraId="48DF2288" w14:textId="77777777" w:rsidTr="00B27EB6">
        <w:trPr>
          <w:jc w:val="center"/>
        </w:trPr>
        <w:tc>
          <w:tcPr>
            <w:tcW w:w="1985" w:type="dxa"/>
          </w:tcPr>
          <w:p w14:paraId="4D9169A1" w14:textId="77777777" w:rsidR="00D70E42" w:rsidRPr="00DF07A5" w:rsidRDefault="00D70E42" w:rsidP="00B27EB6">
            <w:pPr>
              <w:pStyle w:val="RequirementIdentifier"/>
              <w:rPr>
                <w:sz w:val="16"/>
                <w:szCs w:val="16"/>
              </w:rPr>
            </w:pPr>
            <w:r w:rsidRPr="00DF07A5">
              <w:rPr>
                <w:sz w:val="16"/>
                <w:szCs w:val="16"/>
              </w:rPr>
              <w:t>ARCH_SW_ATM_01</w:t>
            </w:r>
            <w:r>
              <w:rPr>
                <w:sz w:val="16"/>
                <w:szCs w:val="16"/>
              </w:rPr>
              <w:t>09</w:t>
            </w:r>
          </w:p>
        </w:tc>
        <w:tc>
          <w:tcPr>
            <w:tcW w:w="3118" w:type="dxa"/>
          </w:tcPr>
          <w:p w14:paraId="5E8E210D" w14:textId="4E0A3283" w:rsidR="00D70E42" w:rsidRPr="00DF07A5" w:rsidRDefault="00D70E42" w:rsidP="00B27EB6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ATM_runMainFunction shall call the </w:t>
            </w:r>
            <w:r w:rsidR="00AA0657">
              <w:rPr>
                <w:rFonts w:ascii="Consolas" w:hAnsi="Consolas" w:cs="Consolas"/>
                <w:color w:val="000000"/>
                <w:shd w:val="clear" w:color="auto" w:fill="E8F2FE"/>
                <w:lang w:val="en-US" w:eastAsia="zh-CN"/>
              </w:rPr>
              <w:t>E</w:t>
            </w:r>
            <w:r w:rsidR="00AA0657" w:rsidRPr="00417AD6">
              <w:rPr>
                <w:rStyle w:val="Hyperlink"/>
                <w:bCs/>
              </w:rPr>
              <w:t>OL_Autotest_CheckProductEndOfLifeComfort</w:t>
            </w:r>
            <w:r w:rsidRPr="00DF07A5">
              <w:rPr>
                <w:lang w:val="en-US"/>
              </w:rPr>
              <w:t xml:space="preserve"> </w:t>
            </w:r>
            <w:r w:rsidRPr="00DF07A5">
              <w:rPr>
                <w:sz w:val="16"/>
                <w:szCs w:val="16"/>
                <w:lang w:val="en-US"/>
              </w:rPr>
              <w:t>function.</w:t>
            </w:r>
          </w:p>
          <w:p w14:paraId="0D96C837" w14:textId="77777777" w:rsidR="00D70E42" w:rsidRPr="00DF07A5" w:rsidRDefault="00D70E42" w:rsidP="00B27EB6">
            <w:pPr>
              <w:jc w:val="left"/>
              <w:rPr>
                <w:sz w:val="16"/>
                <w:szCs w:val="16"/>
                <w:lang w:val="en-US"/>
              </w:rPr>
            </w:pPr>
          </w:p>
          <w:p w14:paraId="6C8BAD4F" w14:textId="77777777" w:rsidR="00D70E42" w:rsidRPr="00DF07A5" w:rsidRDefault="00D70E42" w:rsidP="00B27EB6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This will periocially execute the “end of life of the comfort belt function” test.</w:t>
            </w:r>
          </w:p>
          <w:p w14:paraId="4584ACE8" w14:textId="77777777" w:rsidR="00D70E42" w:rsidRPr="00DF07A5" w:rsidRDefault="00D70E42" w:rsidP="00B27EB6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2263" w:type="dxa"/>
          </w:tcPr>
          <w:p w14:paraId="0DEA07D7" w14:textId="362083C5" w:rsidR="00D70E42" w:rsidRPr="00DF07A5" w:rsidRDefault="00D70E42" w:rsidP="00B27EB6">
            <w:pPr>
              <w:jc w:val="left"/>
              <w:rPr>
                <w:color w:val="1F497D"/>
                <w:sz w:val="24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Call position </w:t>
            </w:r>
            <w:r w:rsidRPr="00DF07A5">
              <w:rPr>
                <w:color w:val="1F497D"/>
                <w:sz w:val="24"/>
                <w:szCs w:val="16"/>
                <w:lang w:val="en-US"/>
              </w:rPr>
              <w:t>#</w:t>
            </w:r>
            <w:r w:rsidR="00C615D9">
              <w:rPr>
                <w:color w:val="1F497D"/>
                <w:sz w:val="24"/>
                <w:szCs w:val="16"/>
                <w:lang w:val="en-US"/>
              </w:rPr>
              <w:t>6</w:t>
            </w:r>
          </w:p>
          <w:p w14:paraId="663B887D" w14:textId="5DB344CE" w:rsidR="00D70E42" w:rsidRPr="00DF07A5" w:rsidRDefault="00D70E42" w:rsidP="00B27EB6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Call period: </w:t>
            </w:r>
            <w:r w:rsidR="002F6C22">
              <w:rPr>
                <w:color w:val="1F497D"/>
                <w:sz w:val="24"/>
                <w:szCs w:val="16"/>
                <w:lang w:val="en-US"/>
              </w:rPr>
              <w:t>10ms</w:t>
            </w:r>
          </w:p>
          <w:p w14:paraId="14F004E5" w14:textId="77777777" w:rsidR="00D70E42" w:rsidRPr="00DF07A5" w:rsidRDefault="00D70E42" w:rsidP="00B27EB6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2169" w:type="dxa"/>
          </w:tcPr>
          <w:p w14:paraId="1708D4F9" w14:textId="45F190E6" w:rsidR="000569D0" w:rsidRPr="00803D9C" w:rsidRDefault="000569D0" w:rsidP="00B27EB6">
            <w:pPr>
              <w:pStyle w:val="RequirementTraceability"/>
              <w:rPr>
                <w:sz w:val="16"/>
                <w:szCs w:val="16"/>
                <w:lang w:val="en-US"/>
              </w:rPr>
            </w:pPr>
          </w:p>
        </w:tc>
      </w:tr>
      <w:tr w:rsidR="00CF34DA" w:rsidRPr="00DF07A5" w14:paraId="2E3A2FB9" w14:textId="77777777" w:rsidTr="00B27EB6">
        <w:trPr>
          <w:jc w:val="center"/>
        </w:trPr>
        <w:tc>
          <w:tcPr>
            <w:tcW w:w="1985" w:type="dxa"/>
          </w:tcPr>
          <w:p w14:paraId="6C9D02F4" w14:textId="2C0238DB" w:rsidR="00CF34DA" w:rsidRPr="00DF07A5" w:rsidRDefault="00CF34DA" w:rsidP="00B27EB6">
            <w:pPr>
              <w:pStyle w:val="RequirementIdentifier"/>
              <w:rPr>
                <w:sz w:val="16"/>
                <w:szCs w:val="16"/>
              </w:rPr>
            </w:pPr>
            <w:r w:rsidRPr="00DF07A5">
              <w:rPr>
                <w:sz w:val="16"/>
                <w:szCs w:val="16"/>
              </w:rPr>
              <w:t>ARCH_SW_ATM_01</w:t>
            </w:r>
            <w:r>
              <w:rPr>
                <w:sz w:val="16"/>
                <w:szCs w:val="16"/>
              </w:rPr>
              <w:t>10</w:t>
            </w:r>
          </w:p>
        </w:tc>
        <w:tc>
          <w:tcPr>
            <w:tcW w:w="3118" w:type="dxa"/>
          </w:tcPr>
          <w:p w14:paraId="349B64DF" w14:textId="052FDD86" w:rsidR="00CF34DA" w:rsidRPr="00DF07A5" w:rsidRDefault="00CF34DA" w:rsidP="00CF34DA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ATM_runMainFunction shall call the </w:t>
            </w:r>
            <w:r w:rsidRPr="00CF34DA">
              <w:rPr>
                <w:rStyle w:val="Hyperlink"/>
                <w:bCs/>
              </w:rPr>
              <w:t>EOL_Autotest_CheckProductEndOfLifeMaxForce</w:t>
            </w:r>
            <w:r w:rsidRPr="00DF07A5">
              <w:rPr>
                <w:lang w:val="en-US"/>
              </w:rPr>
              <w:t xml:space="preserve"> </w:t>
            </w:r>
            <w:r w:rsidRPr="00DF07A5">
              <w:rPr>
                <w:sz w:val="16"/>
                <w:szCs w:val="16"/>
                <w:lang w:val="en-US"/>
              </w:rPr>
              <w:t>function.</w:t>
            </w:r>
          </w:p>
          <w:p w14:paraId="48799E18" w14:textId="77777777" w:rsidR="00CF34DA" w:rsidRPr="00DF07A5" w:rsidRDefault="00CF34DA" w:rsidP="00CF34DA">
            <w:pPr>
              <w:jc w:val="left"/>
              <w:rPr>
                <w:sz w:val="16"/>
                <w:szCs w:val="16"/>
                <w:lang w:val="en-US"/>
              </w:rPr>
            </w:pPr>
          </w:p>
          <w:p w14:paraId="7CB2EBD0" w14:textId="5FB89961" w:rsidR="00CF34DA" w:rsidRPr="00DF07A5" w:rsidRDefault="00CF34DA" w:rsidP="00CF34DA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This will periocially execute the “end of life of the comfort </w:t>
            </w:r>
            <w:r>
              <w:rPr>
                <w:sz w:val="16"/>
                <w:szCs w:val="16"/>
                <w:lang w:val="en-US"/>
              </w:rPr>
              <w:t>max</w:t>
            </w:r>
            <w:r w:rsidRPr="00DF07A5">
              <w:rPr>
                <w:sz w:val="16"/>
                <w:szCs w:val="16"/>
                <w:lang w:val="en-US"/>
              </w:rPr>
              <w:t xml:space="preserve"> function” test.</w:t>
            </w:r>
          </w:p>
          <w:p w14:paraId="5E8748AB" w14:textId="77777777" w:rsidR="00CF34DA" w:rsidRPr="00DF07A5" w:rsidRDefault="00CF34DA" w:rsidP="00B27EB6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2263" w:type="dxa"/>
          </w:tcPr>
          <w:p w14:paraId="37E851CD" w14:textId="7FE75050" w:rsidR="00CF34DA" w:rsidRPr="00DF07A5" w:rsidRDefault="00CF34DA" w:rsidP="00CF34DA">
            <w:pPr>
              <w:jc w:val="left"/>
              <w:rPr>
                <w:color w:val="1F497D"/>
                <w:sz w:val="24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Call position </w:t>
            </w:r>
            <w:r w:rsidRPr="00DF07A5">
              <w:rPr>
                <w:color w:val="1F497D"/>
                <w:sz w:val="24"/>
                <w:szCs w:val="16"/>
                <w:lang w:val="en-US"/>
              </w:rPr>
              <w:t>#</w:t>
            </w:r>
            <w:r w:rsidR="00C615D9">
              <w:rPr>
                <w:color w:val="1F497D"/>
                <w:sz w:val="24"/>
                <w:szCs w:val="16"/>
                <w:lang w:val="en-US"/>
              </w:rPr>
              <w:t>7</w:t>
            </w:r>
          </w:p>
          <w:p w14:paraId="6696EADB" w14:textId="77777777" w:rsidR="00CF34DA" w:rsidRPr="00DF07A5" w:rsidRDefault="00CF34DA" w:rsidP="00CF34DA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Call period: </w:t>
            </w:r>
            <w:r>
              <w:rPr>
                <w:color w:val="1F497D"/>
                <w:sz w:val="24"/>
                <w:szCs w:val="16"/>
                <w:lang w:val="en-US"/>
              </w:rPr>
              <w:t>10ms</w:t>
            </w:r>
          </w:p>
          <w:p w14:paraId="06FBB60B" w14:textId="77777777" w:rsidR="00CF34DA" w:rsidRPr="00DF07A5" w:rsidRDefault="00CF34DA" w:rsidP="00B27EB6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2169" w:type="dxa"/>
          </w:tcPr>
          <w:p w14:paraId="01838962" w14:textId="77777777" w:rsidR="00CF34DA" w:rsidRPr="00803D9C" w:rsidRDefault="00CF34DA" w:rsidP="00B27EB6">
            <w:pPr>
              <w:pStyle w:val="RequirementTraceability"/>
              <w:rPr>
                <w:sz w:val="16"/>
                <w:szCs w:val="16"/>
                <w:lang w:val="en-US"/>
              </w:rPr>
            </w:pPr>
          </w:p>
        </w:tc>
      </w:tr>
      <w:tr w:rsidR="00D70E42" w:rsidRPr="00CF4DC9" w14:paraId="69FD8CD9" w14:textId="77777777" w:rsidTr="00B27EB6">
        <w:trPr>
          <w:jc w:val="center"/>
        </w:trPr>
        <w:tc>
          <w:tcPr>
            <w:tcW w:w="1985" w:type="dxa"/>
          </w:tcPr>
          <w:p w14:paraId="7D66D18F" w14:textId="77777777" w:rsidR="00D70E42" w:rsidRPr="00DF07A5" w:rsidRDefault="00D70E42" w:rsidP="00B27EB6">
            <w:pPr>
              <w:pStyle w:val="RequirementIdentifier"/>
              <w:rPr>
                <w:sz w:val="16"/>
                <w:szCs w:val="16"/>
              </w:rPr>
            </w:pPr>
            <w:r w:rsidRPr="00DF07A5">
              <w:rPr>
                <w:sz w:val="16"/>
                <w:szCs w:val="16"/>
              </w:rPr>
              <w:t>ARCH_SW_ATM_011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3118" w:type="dxa"/>
          </w:tcPr>
          <w:p w14:paraId="6C824E43" w14:textId="16B245F8" w:rsidR="00D70E42" w:rsidRPr="00DF07A5" w:rsidRDefault="00D70E42" w:rsidP="00B27EB6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ATM_runMainFunction shall call the </w:t>
            </w:r>
            <w:r w:rsidR="0063007A" w:rsidRPr="00417AD6">
              <w:rPr>
                <w:rStyle w:val="Hyperlink"/>
                <w:bCs/>
              </w:rPr>
              <w:t>PAL_Autotest_CheckHighSideSwRegulation</w:t>
            </w:r>
            <w:r w:rsidRPr="00DF07A5">
              <w:rPr>
                <w:sz w:val="16"/>
                <w:szCs w:val="16"/>
                <w:lang w:val="en-US"/>
              </w:rPr>
              <w:t xml:space="preserve"> function.</w:t>
            </w:r>
          </w:p>
        </w:tc>
        <w:tc>
          <w:tcPr>
            <w:tcW w:w="2263" w:type="dxa"/>
          </w:tcPr>
          <w:p w14:paraId="5E014F28" w14:textId="02FB2EEA" w:rsidR="00D70E42" w:rsidRPr="00DF07A5" w:rsidRDefault="00D70E42" w:rsidP="00B27EB6">
            <w:pPr>
              <w:jc w:val="left"/>
              <w:rPr>
                <w:color w:val="1F497D"/>
                <w:sz w:val="24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Call position </w:t>
            </w:r>
            <w:r w:rsidRPr="00DF07A5">
              <w:rPr>
                <w:color w:val="1F497D"/>
                <w:sz w:val="24"/>
                <w:szCs w:val="16"/>
                <w:lang w:val="en-US"/>
              </w:rPr>
              <w:t>#</w:t>
            </w:r>
            <w:r w:rsidR="00C615D9">
              <w:rPr>
                <w:color w:val="1F497D"/>
                <w:sz w:val="24"/>
                <w:szCs w:val="16"/>
                <w:lang w:val="en-US"/>
              </w:rPr>
              <w:t>9</w:t>
            </w:r>
          </w:p>
          <w:p w14:paraId="7346A43E" w14:textId="77777777" w:rsidR="00D70E42" w:rsidRPr="00DF07A5" w:rsidRDefault="00D70E42" w:rsidP="00B27EB6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Call period: </w:t>
            </w:r>
            <w:r w:rsidRPr="00DF07A5">
              <w:rPr>
                <w:color w:val="1F497D"/>
                <w:sz w:val="24"/>
                <w:szCs w:val="16"/>
                <w:lang w:val="en-US"/>
              </w:rPr>
              <w:t>10ms</w:t>
            </w:r>
            <w:r w:rsidRPr="00DF07A5">
              <w:rPr>
                <w:sz w:val="16"/>
                <w:szCs w:val="16"/>
                <w:lang w:val="en-US"/>
              </w:rPr>
              <w:t xml:space="preserve"> </w:t>
            </w:r>
          </w:p>
          <w:p w14:paraId="7817E23F" w14:textId="77777777" w:rsidR="00D70E42" w:rsidRPr="00DF07A5" w:rsidRDefault="00D70E42" w:rsidP="00B27EB6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2169" w:type="dxa"/>
          </w:tcPr>
          <w:p w14:paraId="0AC606BF" w14:textId="72CF437C" w:rsidR="00D70E42" w:rsidRPr="00CF4DC9" w:rsidRDefault="00D70E42" w:rsidP="00B27EB6">
            <w:pPr>
              <w:pStyle w:val="RequirementTraceability"/>
              <w:rPr>
                <w:sz w:val="16"/>
                <w:szCs w:val="16"/>
                <w:lang w:val="en-US"/>
              </w:rPr>
            </w:pPr>
          </w:p>
        </w:tc>
      </w:tr>
      <w:tr w:rsidR="00D70E42" w:rsidRPr="00CF4DC9" w14:paraId="4517E711" w14:textId="77777777" w:rsidTr="00B27EB6">
        <w:trPr>
          <w:jc w:val="center"/>
        </w:trPr>
        <w:tc>
          <w:tcPr>
            <w:tcW w:w="1985" w:type="dxa"/>
          </w:tcPr>
          <w:p w14:paraId="3F115B44" w14:textId="77777777" w:rsidR="00D70E42" w:rsidRPr="00DF07A5" w:rsidRDefault="00D70E42" w:rsidP="00B27EB6">
            <w:pPr>
              <w:pStyle w:val="RequirementIdentifier"/>
              <w:rPr>
                <w:sz w:val="16"/>
                <w:szCs w:val="16"/>
              </w:rPr>
            </w:pPr>
            <w:r w:rsidRPr="00DF07A5">
              <w:rPr>
                <w:sz w:val="16"/>
                <w:szCs w:val="16"/>
              </w:rPr>
              <w:t>ARCH_SW_ATM_011</w:t>
            </w:r>
            <w:r>
              <w:rPr>
                <w:sz w:val="16"/>
                <w:szCs w:val="16"/>
              </w:rPr>
              <w:t>5</w:t>
            </w:r>
          </w:p>
        </w:tc>
        <w:tc>
          <w:tcPr>
            <w:tcW w:w="3118" w:type="dxa"/>
          </w:tcPr>
          <w:p w14:paraId="17E711E7" w14:textId="2C59E57B" w:rsidR="00D70E42" w:rsidRPr="00DF07A5" w:rsidRDefault="00D70E42" w:rsidP="00B27EB6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ATM_runMainFunction shall call the </w:t>
            </w:r>
            <w:r w:rsidR="0063007A" w:rsidRPr="00417AD6">
              <w:rPr>
                <w:rStyle w:val="Hyperlink"/>
                <w:bCs/>
              </w:rPr>
              <w:t>PAL_Autotest_CheckCommandConsistency</w:t>
            </w:r>
            <w:r w:rsidR="0063007A">
              <w:rPr>
                <w:rFonts w:ascii="Consolas" w:hAnsi="Consolas" w:cs="Consolas"/>
                <w:color w:val="000000"/>
                <w:shd w:val="clear" w:color="auto" w:fill="E8F2FE"/>
                <w:lang w:val="en-US" w:eastAsia="zh-CN"/>
              </w:rPr>
              <w:t xml:space="preserve"> </w:t>
            </w:r>
            <w:r w:rsidRPr="00DF07A5">
              <w:rPr>
                <w:sz w:val="16"/>
                <w:szCs w:val="16"/>
                <w:lang w:val="en-US"/>
              </w:rPr>
              <w:t>function.</w:t>
            </w:r>
          </w:p>
        </w:tc>
        <w:tc>
          <w:tcPr>
            <w:tcW w:w="2263" w:type="dxa"/>
          </w:tcPr>
          <w:p w14:paraId="16A6885D" w14:textId="58B6FBD9" w:rsidR="00D70E42" w:rsidRPr="00DF07A5" w:rsidRDefault="00D70E42" w:rsidP="00B27EB6">
            <w:pPr>
              <w:jc w:val="left"/>
              <w:rPr>
                <w:color w:val="1F497D"/>
                <w:sz w:val="24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Call position </w:t>
            </w:r>
            <w:r w:rsidRPr="00DF07A5">
              <w:rPr>
                <w:color w:val="1F497D"/>
                <w:sz w:val="24"/>
                <w:szCs w:val="16"/>
                <w:lang w:val="en-US"/>
              </w:rPr>
              <w:t>#</w:t>
            </w:r>
            <w:r w:rsidR="00C615D9">
              <w:rPr>
                <w:color w:val="1F497D"/>
                <w:sz w:val="24"/>
                <w:szCs w:val="16"/>
                <w:lang w:val="en-US"/>
              </w:rPr>
              <w:t>10</w:t>
            </w:r>
          </w:p>
          <w:p w14:paraId="0DCA092B" w14:textId="77777777" w:rsidR="00D70E42" w:rsidRPr="00DF07A5" w:rsidRDefault="00D70E42" w:rsidP="00B27EB6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Repeat period: </w:t>
            </w:r>
            <w:r w:rsidRPr="00DF07A5">
              <w:rPr>
                <w:color w:val="1F497D"/>
                <w:sz w:val="24"/>
                <w:szCs w:val="16"/>
                <w:lang w:val="en-US"/>
              </w:rPr>
              <w:t>100ms</w:t>
            </w:r>
            <w:r w:rsidRPr="00DF07A5">
              <w:rPr>
                <w:sz w:val="16"/>
                <w:szCs w:val="16"/>
                <w:lang w:val="en-US"/>
              </w:rPr>
              <w:t xml:space="preserve"> </w:t>
            </w:r>
          </w:p>
          <w:p w14:paraId="1ACE5EA3" w14:textId="77777777" w:rsidR="00D70E42" w:rsidRPr="00DF07A5" w:rsidRDefault="00D70E42" w:rsidP="00B27EB6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2169" w:type="dxa"/>
          </w:tcPr>
          <w:p w14:paraId="404EE588" w14:textId="45C07310" w:rsidR="00E37495" w:rsidRPr="00CF4DC9" w:rsidRDefault="00E37495" w:rsidP="00E37495">
            <w:pPr>
              <w:pStyle w:val="RequirementTraceability"/>
              <w:rPr>
                <w:sz w:val="16"/>
                <w:szCs w:val="16"/>
                <w:lang w:val="en-US"/>
              </w:rPr>
            </w:pPr>
          </w:p>
          <w:p w14:paraId="03CC063C" w14:textId="145CDCE4" w:rsidR="00A41CDE" w:rsidRPr="00CF4DC9" w:rsidRDefault="00A41CDE" w:rsidP="00A41CDE">
            <w:pPr>
              <w:pStyle w:val="RequirementTraceability"/>
              <w:rPr>
                <w:sz w:val="16"/>
                <w:szCs w:val="16"/>
                <w:lang w:val="en-US"/>
              </w:rPr>
            </w:pPr>
          </w:p>
        </w:tc>
      </w:tr>
      <w:tr w:rsidR="00D70E42" w:rsidRPr="00CF4DC9" w14:paraId="77175483" w14:textId="77777777" w:rsidTr="00B27EB6">
        <w:trPr>
          <w:jc w:val="center"/>
        </w:trPr>
        <w:tc>
          <w:tcPr>
            <w:tcW w:w="1985" w:type="dxa"/>
          </w:tcPr>
          <w:p w14:paraId="410844A7" w14:textId="77777777" w:rsidR="00D70E42" w:rsidRPr="00DF07A5" w:rsidRDefault="00D70E42" w:rsidP="00B27EB6">
            <w:pPr>
              <w:pStyle w:val="RequirementIdentifier"/>
              <w:rPr>
                <w:sz w:val="16"/>
                <w:szCs w:val="16"/>
              </w:rPr>
            </w:pPr>
            <w:r w:rsidRPr="00DF07A5">
              <w:rPr>
                <w:sz w:val="16"/>
                <w:szCs w:val="16"/>
              </w:rPr>
              <w:t>ARCH_SW_ATM_011</w:t>
            </w:r>
            <w:r>
              <w:rPr>
                <w:sz w:val="16"/>
                <w:szCs w:val="16"/>
              </w:rPr>
              <w:t>6</w:t>
            </w:r>
          </w:p>
        </w:tc>
        <w:tc>
          <w:tcPr>
            <w:tcW w:w="3118" w:type="dxa"/>
          </w:tcPr>
          <w:p w14:paraId="753E8D76" w14:textId="697F85C6" w:rsidR="00D70E42" w:rsidRPr="00DF07A5" w:rsidRDefault="00D70E42" w:rsidP="00B27EB6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ATM_runMainFunction shall call the </w:t>
            </w:r>
            <w:hyperlink w:anchor="_Hlk412188902" w:history="1" w:docLocation="1,419549,419581,5,,ATF_CheckPowerBridgeMofsetHighSC">
              <w:r w:rsidRPr="00DF07A5">
                <w:rPr>
                  <w:sz w:val="16"/>
                  <w:szCs w:val="16"/>
                  <w:lang w:val="en-US"/>
                </w:rPr>
                <w:t xml:space="preserve"> </w:t>
              </w:r>
              <w:r w:rsidR="00795518" w:rsidRPr="00417AD6">
                <w:rPr>
                  <w:rStyle w:val="Hyperlink"/>
                  <w:bCs/>
                </w:rPr>
                <w:t>PAL_Autotest_CheckMosfetHighSC</w:t>
              </w:r>
              <w:r w:rsidRPr="00417AD6">
                <w:rPr>
                  <w:rStyle w:val="Hyperlink"/>
                  <w:bCs/>
                </w:rPr>
                <w:t xml:space="preserve"> </w:t>
              </w:r>
            </w:hyperlink>
            <w:r w:rsidRPr="00DF07A5">
              <w:rPr>
                <w:b/>
                <w:color w:val="1F497D"/>
                <w:sz w:val="16"/>
                <w:szCs w:val="16"/>
                <w:lang w:val="en-US"/>
              </w:rPr>
              <w:t xml:space="preserve"> </w:t>
            </w:r>
            <w:r w:rsidRPr="00DF07A5">
              <w:rPr>
                <w:sz w:val="16"/>
                <w:szCs w:val="16"/>
                <w:lang w:val="en-US"/>
              </w:rPr>
              <w:t>function.</w:t>
            </w:r>
          </w:p>
        </w:tc>
        <w:tc>
          <w:tcPr>
            <w:tcW w:w="2263" w:type="dxa"/>
          </w:tcPr>
          <w:p w14:paraId="7BC5DD0D" w14:textId="3CC057F0" w:rsidR="00D70E42" w:rsidRPr="00DF07A5" w:rsidRDefault="00D70E42" w:rsidP="00B27EB6">
            <w:pPr>
              <w:jc w:val="left"/>
              <w:rPr>
                <w:color w:val="1F497D"/>
                <w:sz w:val="24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Call position </w:t>
            </w:r>
            <w:r w:rsidRPr="00DF07A5">
              <w:rPr>
                <w:color w:val="1F497D"/>
                <w:sz w:val="24"/>
                <w:szCs w:val="16"/>
                <w:lang w:val="en-US"/>
              </w:rPr>
              <w:t>#1</w:t>
            </w:r>
            <w:r w:rsidR="00C615D9">
              <w:rPr>
                <w:color w:val="1F497D"/>
                <w:sz w:val="24"/>
                <w:szCs w:val="16"/>
                <w:lang w:val="en-US"/>
              </w:rPr>
              <w:t>1</w:t>
            </w:r>
          </w:p>
          <w:p w14:paraId="70BE3F38" w14:textId="77777777" w:rsidR="00D70E42" w:rsidRPr="00DF07A5" w:rsidRDefault="00D70E42" w:rsidP="00B27EB6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Repeat period: </w:t>
            </w:r>
            <w:r w:rsidRPr="00DF07A5">
              <w:rPr>
                <w:color w:val="1F497D"/>
                <w:sz w:val="24"/>
                <w:szCs w:val="16"/>
                <w:lang w:val="en-US"/>
              </w:rPr>
              <w:t>100ms</w:t>
            </w:r>
            <w:r w:rsidRPr="00DF07A5">
              <w:rPr>
                <w:sz w:val="16"/>
                <w:szCs w:val="16"/>
                <w:lang w:val="en-US"/>
              </w:rPr>
              <w:t xml:space="preserve"> </w:t>
            </w:r>
          </w:p>
          <w:p w14:paraId="4D8C3F27" w14:textId="77777777" w:rsidR="00D70E42" w:rsidRPr="00DF07A5" w:rsidRDefault="00D70E42" w:rsidP="00B27EB6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2169" w:type="dxa"/>
          </w:tcPr>
          <w:p w14:paraId="2873A1EA" w14:textId="030B18B7" w:rsidR="00A41CDE" w:rsidRPr="00CF4DC9" w:rsidRDefault="00A41CDE" w:rsidP="00B27EB6">
            <w:pPr>
              <w:pStyle w:val="RequirementTraceability"/>
              <w:rPr>
                <w:sz w:val="16"/>
                <w:szCs w:val="16"/>
                <w:lang w:val="en-US"/>
              </w:rPr>
            </w:pPr>
          </w:p>
        </w:tc>
      </w:tr>
      <w:tr w:rsidR="00D70E42" w:rsidRPr="00CF4DC9" w14:paraId="6733940E" w14:textId="77777777" w:rsidTr="00B27EB6">
        <w:trPr>
          <w:jc w:val="center"/>
        </w:trPr>
        <w:tc>
          <w:tcPr>
            <w:tcW w:w="1985" w:type="dxa"/>
          </w:tcPr>
          <w:p w14:paraId="551222DE" w14:textId="77777777" w:rsidR="00D70E42" w:rsidRPr="00DF07A5" w:rsidRDefault="00D70E42" w:rsidP="00B27EB6">
            <w:pPr>
              <w:pStyle w:val="RequirementIdentifier"/>
              <w:rPr>
                <w:sz w:val="16"/>
                <w:szCs w:val="16"/>
              </w:rPr>
            </w:pPr>
            <w:r w:rsidRPr="00DF07A5">
              <w:rPr>
                <w:sz w:val="16"/>
                <w:szCs w:val="16"/>
              </w:rPr>
              <w:t>ARCH_SW_ATM_011</w:t>
            </w:r>
            <w:r>
              <w:rPr>
                <w:sz w:val="16"/>
                <w:szCs w:val="16"/>
              </w:rPr>
              <w:t>7</w:t>
            </w:r>
          </w:p>
        </w:tc>
        <w:tc>
          <w:tcPr>
            <w:tcW w:w="3118" w:type="dxa"/>
          </w:tcPr>
          <w:p w14:paraId="33D09376" w14:textId="2967D4A9" w:rsidR="00D70E42" w:rsidRPr="00DF07A5" w:rsidRDefault="00D70E42" w:rsidP="00B27EB6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ATM_runMainFunction shall call the </w:t>
            </w:r>
            <w:hyperlink w:anchor="_Hlk412190035" w:history="1" w:docLocation="1,421970,422001,5,,ATF_CheckPowerBridgeMofsetLowSC">
              <w:r w:rsidRPr="00DF07A5">
                <w:rPr>
                  <w:sz w:val="16"/>
                  <w:szCs w:val="16"/>
                  <w:lang w:val="en-US"/>
                </w:rPr>
                <w:t xml:space="preserve"> </w:t>
              </w:r>
              <w:r w:rsidR="00795518" w:rsidRPr="00417AD6">
                <w:rPr>
                  <w:rStyle w:val="Hyperlink"/>
                  <w:bCs/>
                </w:rPr>
                <w:t>PAL_Autotest_CheckMosfetLowSC</w:t>
              </w:r>
            </w:hyperlink>
            <w:r w:rsidRPr="00DF07A5">
              <w:rPr>
                <w:b/>
                <w:color w:val="1F497D"/>
                <w:sz w:val="16"/>
                <w:szCs w:val="16"/>
                <w:lang w:val="en-US"/>
              </w:rPr>
              <w:t xml:space="preserve"> </w:t>
            </w:r>
            <w:r w:rsidRPr="00DF07A5">
              <w:rPr>
                <w:sz w:val="16"/>
                <w:szCs w:val="16"/>
                <w:lang w:val="en-US"/>
              </w:rPr>
              <w:t>function.</w:t>
            </w:r>
          </w:p>
        </w:tc>
        <w:tc>
          <w:tcPr>
            <w:tcW w:w="2263" w:type="dxa"/>
          </w:tcPr>
          <w:p w14:paraId="63B5F686" w14:textId="574E575E" w:rsidR="00D70E42" w:rsidRPr="00DF07A5" w:rsidRDefault="00D70E42" w:rsidP="00B27EB6">
            <w:pPr>
              <w:jc w:val="left"/>
              <w:rPr>
                <w:color w:val="1F497D"/>
                <w:sz w:val="24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Call position </w:t>
            </w:r>
            <w:r w:rsidRPr="00DF07A5">
              <w:rPr>
                <w:color w:val="1F497D"/>
                <w:sz w:val="24"/>
                <w:szCs w:val="16"/>
                <w:lang w:val="en-US"/>
              </w:rPr>
              <w:t>#1</w:t>
            </w:r>
            <w:r w:rsidR="00C615D9">
              <w:rPr>
                <w:color w:val="1F497D"/>
                <w:sz w:val="24"/>
                <w:szCs w:val="16"/>
                <w:lang w:val="en-US"/>
              </w:rPr>
              <w:t>2</w:t>
            </w:r>
          </w:p>
          <w:p w14:paraId="56BF58A8" w14:textId="77777777" w:rsidR="00D70E42" w:rsidRPr="00DF07A5" w:rsidRDefault="00D70E42" w:rsidP="00B27EB6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Repeat period: </w:t>
            </w:r>
            <w:r w:rsidRPr="00DF07A5">
              <w:rPr>
                <w:color w:val="1F497D"/>
                <w:sz w:val="24"/>
                <w:szCs w:val="16"/>
                <w:lang w:val="en-US"/>
              </w:rPr>
              <w:t>100ms</w:t>
            </w:r>
            <w:r w:rsidRPr="00DF07A5">
              <w:rPr>
                <w:sz w:val="16"/>
                <w:szCs w:val="16"/>
                <w:lang w:val="en-US"/>
              </w:rPr>
              <w:t xml:space="preserve"> </w:t>
            </w:r>
          </w:p>
          <w:p w14:paraId="05B9070B" w14:textId="77777777" w:rsidR="00D70E42" w:rsidRPr="00DF07A5" w:rsidRDefault="00D70E42" w:rsidP="00B27EB6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2169" w:type="dxa"/>
          </w:tcPr>
          <w:p w14:paraId="5F9B630B" w14:textId="5BBFC72C" w:rsidR="007B038A" w:rsidRPr="00CF4DC9" w:rsidRDefault="007B038A" w:rsidP="00A41CDE">
            <w:pPr>
              <w:pStyle w:val="RequirementTraceability"/>
              <w:rPr>
                <w:sz w:val="16"/>
                <w:szCs w:val="16"/>
                <w:lang w:val="en-US"/>
              </w:rPr>
            </w:pPr>
          </w:p>
        </w:tc>
      </w:tr>
      <w:tr w:rsidR="00D70E42" w:rsidRPr="00CF4DC9" w14:paraId="1999262B" w14:textId="77777777" w:rsidTr="00B27EB6">
        <w:trPr>
          <w:jc w:val="center"/>
        </w:trPr>
        <w:tc>
          <w:tcPr>
            <w:tcW w:w="1985" w:type="dxa"/>
          </w:tcPr>
          <w:p w14:paraId="40C3CEFA" w14:textId="77777777" w:rsidR="00D70E42" w:rsidRPr="00DF07A5" w:rsidRDefault="00D70E42" w:rsidP="00B27EB6">
            <w:pPr>
              <w:pStyle w:val="RequirementIdentifier"/>
              <w:rPr>
                <w:sz w:val="16"/>
                <w:szCs w:val="16"/>
              </w:rPr>
            </w:pPr>
            <w:r w:rsidRPr="00DF07A5">
              <w:rPr>
                <w:sz w:val="16"/>
                <w:szCs w:val="16"/>
              </w:rPr>
              <w:t>ARCH_SW_ATM_011</w:t>
            </w:r>
            <w:r>
              <w:rPr>
                <w:sz w:val="16"/>
                <w:szCs w:val="16"/>
              </w:rPr>
              <w:t>8</w:t>
            </w:r>
          </w:p>
        </w:tc>
        <w:tc>
          <w:tcPr>
            <w:tcW w:w="3118" w:type="dxa"/>
          </w:tcPr>
          <w:p w14:paraId="32E82A42" w14:textId="01094EF1" w:rsidR="00D70E42" w:rsidRPr="00DF07A5" w:rsidRDefault="00D70E42" w:rsidP="00B27EB6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ATM_runMainFunction shall call the </w:t>
            </w:r>
            <w:r w:rsidR="00795518" w:rsidRPr="00417AD6">
              <w:rPr>
                <w:rStyle w:val="Hyperlink"/>
                <w:bCs/>
              </w:rPr>
              <w:t>PAL_Autotest_CheckMotorConnection</w:t>
            </w:r>
            <w:r w:rsidRPr="00DF07A5">
              <w:rPr>
                <w:b/>
                <w:color w:val="1F497D"/>
                <w:sz w:val="16"/>
                <w:szCs w:val="16"/>
                <w:lang w:val="en-US"/>
              </w:rPr>
              <w:t xml:space="preserve"> </w:t>
            </w:r>
            <w:r w:rsidRPr="00DF07A5">
              <w:rPr>
                <w:sz w:val="16"/>
                <w:szCs w:val="16"/>
                <w:lang w:val="en-US"/>
              </w:rPr>
              <w:t>function.</w:t>
            </w:r>
          </w:p>
        </w:tc>
        <w:tc>
          <w:tcPr>
            <w:tcW w:w="2263" w:type="dxa"/>
          </w:tcPr>
          <w:p w14:paraId="0FA9ECDD" w14:textId="42CAB433" w:rsidR="00D70E42" w:rsidRPr="00DF07A5" w:rsidRDefault="00D70E42" w:rsidP="00B27EB6">
            <w:pPr>
              <w:jc w:val="left"/>
              <w:rPr>
                <w:color w:val="1F497D"/>
                <w:sz w:val="24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Call position </w:t>
            </w:r>
            <w:r w:rsidRPr="00DF07A5">
              <w:rPr>
                <w:color w:val="1F497D"/>
                <w:sz w:val="24"/>
                <w:szCs w:val="16"/>
                <w:lang w:val="en-US"/>
              </w:rPr>
              <w:t>#1</w:t>
            </w:r>
            <w:r w:rsidR="00C615D9">
              <w:rPr>
                <w:color w:val="1F497D"/>
                <w:sz w:val="24"/>
                <w:szCs w:val="16"/>
                <w:lang w:val="en-US"/>
              </w:rPr>
              <w:t>3</w:t>
            </w:r>
          </w:p>
          <w:p w14:paraId="04F08752" w14:textId="77777777" w:rsidR="00D70E42" w:rsidRPr="00DF07A5" w:rsidRDefault="00D70E42" w:rsidP="00B27EB6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Call period: </w:t>
            </w:r>
            <w:r w:rsidRPr="00DF07A5">
              <w:rPr>
                <w:color w:val="1F497D"/>
                <w:sz w:val="24"/>
                <w:szCs w:val="16"/>
                <w:lang w:val="en-US"/>
              </w:rPr>
              <w:t>100ms</w:t>
            </w:r>
            <w:r w:rsidRPr="00DF07A5">
              <w:rPr>
                <w:sz w:val="16"/>
                <w:szCs w:val="16"/>
                <w:lang w:val="en-US"/>
              </w:rPr>
              <w:t xml:space="preserve"> </w:t>
            </w:r>
          </w:p>
          <w:p w14:paraId="1A840EA3" w14:textId="77777777" w:rsidR="00D70E42" w:rsidRPr="00DF07A5" w:rsidRDefault="00D70E42" w:rsidP="00B27EB6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2169" w:type="dxa"/>
          </w:tcPr>
          <w:p w14:paraId="3DB666F9" w14:textId="6748C0A5" w:rsidR="00A41CDE" w:rsidRPr="00CF4DC9" w:rsidRDefault="00A41CDE" w:rsidP="00B27EB6">
            <w:pPr>
              <w:pStyle w:val="RequirementTraceability"/>
              <w:rPr>
                <w:sz w:val="16"/>
                <w:szCs w:val="16"/>
                <w:lang w:val="en-US"/>
              </w:rPr>
            </w:pPr>
          </w:p>
        </w:tc>
      </w:tr>
      <w:tr w:rsidR="00D70E42" w:rsidRPr="00CF4DC9" w14:paraId="51D8A6BC" w14:textId="77777777" w:rsidTr="00B27EB6">
        <w:trPr>
          <w:jc w:val="center"/>
        </w:trPr>
        <w:tc>
          <w:tcPr>
            <w:tcW w:w="1985" w:type="dxa"/>
          </w:tcPr>
          <w:p w14:paraId="2359EC95" w14:textId="77777777" w:rsidR="00D70E42" w:rsidRPr="00DF07A5" w:rsidRDefault="00D70E42" w:rsidP="00B27EB6">
            <w:pPr>
              <w:pStyle w:val="RequirementIdentifier"/>
              <w:rPr>
                <w:sz w:val="16"/>
                <w:szCs w:val="16"/>
              </w:rPr>
            </w:pPr>
            <w:r w:rsidRPr="00DF07A5">
              <w:rPr>
                <w:sz w:val="16"/>
                <w:szCs w:val="16"/>
              </w:rPr>
              <w:t>ARCH_SW_ATM_011</w:t>
            </w:r>
            <w:r>
              <w:rPr>
                <w:sz w:val="16"/>
                <w:szCs w:val="16"/>
              </w:rPr>
              <w:t>9</w:t>
            </w:r>
          </w:p>
        </w:tc>
        <w:tc>
          <w:tcPr>
            <w:tcW w:w="3118" w:type="dxa"/>
          </w:tcPr>
          <w:p w14:paraId="4BD5C301" w14:textId="72D78F39" w:rsidR="00D70E42" w:rsidRPr="00DF07A5" w:rsidRDefault="00D70E42" w:rsidP="00B27EB6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ATM_runMainFunction shall call the </w:t>
            </w:r>
            <w:r w:rsidR="00795518" w:rsidRPr="00417AD6">
              <w:rPr>
                <w:rStyle w:val="Hyperlink"/>
                <w:bCs/>
              </w:rPr>
              <w:t>PAL_Autotest_CheckHWSelfProtection</w:t>
            </w:r>
            <w:r w:rsidR="00795518">
              <w:rPr>
                <w:rFonts w:ascii="Consolas" w:hAnsi="Consolas" w:cs="Consolas"/>
                <w:color w:val="000000"/>
                <w:shd w:val="clear" w:color="auto" w:fill="E8F2FE"/>
                <w:lang w:val="en-US" w:eastAsia="zh-CN"/>
              </w:rPr>
              <w:t xml:space="preserve"> </w:t>
            </w:r>
            <w:r w:rsidRPr="00DF07A5">
              <w:rPr>
                <w:sz w:val="16"/>
                <w:szCs w:val="16"/>
                <w:lang w:val="en-US"/>
              </w:rPr>
              <w:t>function.</w:t>
            </w:r>
          </w:p>
        </w:tc>
        <w:tc>
          <w:tcPr>
            <w:tcW w:w="2263" w:type="dxa"/>
          </w:tcPr>
          <w:p w14:paraId="62A6E403" w14:textId="5E189B2B" w:rsidR="00D70E42" w:rsidRPr="00DF07A5" w:rsidRDefault="00D70E42" w:rsidP="00B27EB6">
            <w:pPr>
              <w:jc w:val="left"/>
              <w:rPr>
                <w:color w:val="1F497D"/>
                <w:sz w:val="24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Call position </w:t>
            </w:r>
            <w:r w:rsidRPr="00DF07A5">
              <w:rPr>
                <w:color w:val="1F497D"/>
                <w:sz w:val="24"/>
                <w:szCs w:val="16"/>
                <w:lang w:val="en-US"/>
              </w:rPr>
              <w:t>#1</w:t>
            </w:r>
            <w:r w:rsidR="00C615D9">
              <w:rPr>
                <w:color w:val="1F497D"/>
                <w:sz w:val="24"/>
                <w:szCs w:val="16"/>
                <w:lang w:val="en-US"/>
              </w:rPr>
              <w:t>4</w:t>
            </w:r>
          </w:p>
          <w:p w14:paraId="37864173" w14:textId="77777777" w:rsidR="00D70E42" w:rsidRPr="00DF07A5" w:rsidRDefault="00D70E42" w:rsidP="00B27EB6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Repeat period: </w:t>
            </w:r>
            <w:r w:rsidRPr="00DF07A5">
              <w:rPr>
                <w:color w:val="1F497D"/>
                <w:sz w:val="24"/>
                <w:szCs w:val="16"/>
                <w:lang w:val="en-US"/>
              </w:rPr>
              <w:t>10ms</w:t>
            </w:r>
            <w:r w:rsidRPr="00DF07A5">
              <w:rPr>
                <w:sz w:val="16"/>
                <w:szCs w:val="16"/>
                <w:lang w:val="en-US"/>
              </w:rPr>
              <w:t xml:space="preserve"> </w:t>
            </w:r>
          </w:p>
          <w:p w14:paraId="3489A402" w14:textId="77777777" w:rsidR="00D70E42" w:rsidRPr="00DF07A5" w:rsidRDefault="00D70E42" w:rsidP="00B27EB6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2169" w:type="dxa"/>
          </w:tcPr>
          <w:p w14:paraId="0D821126" w14:textId="01487BED" w:rsidR="00A41CDE" w:rsidRPr="00CF4DC9" w:rsidRDefault="00A41CDE" w:rsidP="00B27EB6">
            <w:pPr>
              <w:pStyle w:val="RequirementTraceability"/>
              <w:rPr>
                <w:sz w:val="16"/>
                <w:szCs w:val="16"/>
                <w:lang w:val="en-US"/>
              </w:rPr>
            </w:pPr>
          </w:p>
        </w:tc>
      </w:tr>
      <w:tr w:rsidR="00D70E42" w:rsidRPr="00CF4DC9" w14:paraId="274F0A90" w14:textId="77777777" w:rsidTr="00B27EB6">
        <w:trPr>
          <w:jc w:val="center"/>
        </w:trPr>
        <w:tc>
          <w:tcPr>
            <w:tcW w:w="1985" w:type="dxa"/>
          </w:tcPr>
          <w:p w14:paraId="41911853" w14:textId="77777777" w:rsidR="00D70E42" w:rsidRPr="006A737E" w:rsidRDefault="00D70E42" w:rsidP="00B27EB6">
            <w:pPr>
              <w:pStyle w:val="RequirementIdentifier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</w:rPr>
              <w:t>ARCH_SW_ATM_0120</w:t>
            </w:r>
          </w:p>
        </w:tc>
        <w:tc>
          <w:tcPr>
            <w:tcW w:w="3118" w:type="dxa"/>
          </w:tcPr>
          <w:p w14:paraId="765F0FED" w14:textId="421B444D" w:rsidR="00D70E42" w:rsidRPr="0033441F" w:rsidRDefault="00D70E42" w:rsidP="00B27EB6">
            <w:pPr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ATM_runMainFunction shall call the </w:t>
            </w:r>
            <w:r w:rsidR="00D05735" w:rsidRPr="00417AD6">
              <w:rPr>
                <w:rStyle w:val="Hyperlink"/>
                <w:bCs/>
              </w:rPr>
              <w:t>PAL_Autotest_CheckMosfetOCAT</w:t>
            </w:r>
            <w:r w:rsidR="00417AD6">
              <w:rPr>
                <w:rFonts w:ascii="Consolas" w:hAnsi="Consolas" w:cs="Consolas"/>
                <w:color w:val="000000"/>
                <w:shd w:val="clear" w:color="auto" w:fill="E8F2FE"/>
                <w:lang w:val="en-US" w:eastAsia="zh-CN"/>
              </w:rPr>
              <w:t xml:space="preserve"> </w:t>
            </w:r>
            <w:r w:rsidRPr="00DF07A5">
              <w:rPr>
                <w:sz w:val="16"/>
                <w:szCs w:val="16"/>
                <w:lang w:val="en-US"/>
              </w:rPr>
              <w:t>function.</w:t>
            </w:r>
          </w:p>
        </w:tc>
        <w:tc>
          <w:tcPr>
            <w:tcW w:w="2263" w:type="dxa"/>
          </w:tcPr>
          <w:p w14:paraId="37F2E6E4" w14:textId="7F486F6F" w:rsidR="00D70E42" w:rsidRPr="00DF07A5" w:rsidRDefault="00D70E42" w:rsidP="00B27EB6">
            <w:pPr>
              <w:jc w:val="left"/>
              <w:rPr>
                <w:color w:val="1F497D"/>
                <w:sz w:val="24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Call position </w:t>
            </w:r>
            <w:r w:rsidRPr="00DF07A5">
              <w:rPr>
                <w:color w:val="1F497D"/>
                <w:sz w:val="24"/>
                <w:szCs w:val="16"/>
                <w:lang w:val="en-US"/>
              </w:rPr>
              <w:t>#</w:t>
            </w:r>
            <w:r>
              <w:rPr>
                <w:color w:val="1F497D"/>
                <w:sz w:val="24"/>
                <w:szCs w:val="16"/>
                <w:lang w:val="en-US"/>
              </w:rPr>
              <w:t>1</w:t>
            </w:r>
            <w:r w:rsidR="00C615D9">
              <w:rPr>
                <w:color w:val="1F497D"/>
                <w:sz w:val="24"/>
                <w:szCs w:val="16"/>
                <w:lang w:val="en-US"/>
              </w:rPr>
              <w:t>5</w:t>
            </w:r>
          </w:p>
          <w:p w14:paraId="7C9092F7" w14:textId="4361A48C" w:rsidR="00D70E42" w:rsidRPr="00DF07A5" w:rsidRDefault="00D70E42" w:rsidP="00B27EB6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Call period: </w:t>
            </w:r>
            <w:r w:rsidRPr="00DF07A5">
              <w:rPr>
                <w:color w:val="1F497D"/>
                <w:sz w:val="24"/>
                <w:szCs w:val="16"/>
                <w:lang w:val="en-US"/>
              </w:rPr>
              <w:t>2</w:t>
            </w:r>
            <w:r w:rsidR="00CF6931">
              <w:rPr>
                <w:color w:val="1F497D"/>
                <w:sz w:val="24"/>
                <w:szCs w:val="16"/>
                <w:lang w:val="en-US"/>
              </w:rPr>
              <w:t>0</w:t>
            </w:r>
            <w:r w:rsidRPr="00DF07A5">
              <w:rPr>
                <w:color w:val="1F497D"/>
                <w:sz w:val="24"/>
                <w:szCs w:val="16"/>
                <w:lang w:val="en-US"/>
              </w:rPr>
              <w:t>ms</w:t>
            </w:r>
            <w:r w:rsidRPr="00DF07A5">
              <w:rPr>
                <w:sz w:val="16"/>
                <w:szCs w:val="16"/>
                <w:lang w:val="en-US"/>
              </w:rPr>
              <w:t xml:space="preserve"> </w:t>
            </w:r>
          </w:p>
          <w:p w14:paraId="5162FB46" w14:textId="77777777" w:rsidR="00D70E42" w:rsidRPr="00DF07A5" w:rsidRDefault="00D70E42" w:rsidP="00B27EB6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2169" w:type="dxa"/>
          </w:tcPr>
          <w:p w14:paraId="2BBDB17E" w14:textId="23B14033" w:rsidR="00D70E42" w:rsidRPr="00CF4DC9" w:rsidRDefault="00D70E42" w:rsidP="0049287A">
            <w:pPr>
              <w:pStyle w:val="RequirementTraceability"/>
              <w:rPr>
                <w:sz w:val="16"/>
                <w:szCs w:val="16"/>
                <w:lang w:val="en-US"/>
              </w:rPr>
            </w:pPr>
          </w:p>
        </w:tc>
      </w:tr>
    </w:tbl>
    <w:p w14:paraId="1E54FD59" w14:textId="77777777" w:rsidR="00D70E42" w:rsidRPr="00CF4DC9" w:rsidRDefault="00D70E42" w:rsidP="00D70E42">
      <w:pPr>
        <w:rPr>
          <w:lang w:val="en-US"/>
        </w:rPr>
      </w:pPr>
    </w:p>
    <w:p w14:paraId="3D87FA4D" w14:textId="77777777" w:rsidR="00D70E42" w:rsidRPr="00CF4DC9" w:rsidRDefault="00D70E42" w:rsidP="00D70E42">
      <w:pPr>
        <w:rPr>
          <w:lang w:val="en-US"/>
        </w:rPr>
      </w:pPr>
    </w:p>
    <w:p w14:paraId="3EB5F162" w14:textId="3B403B4F" w:rsidR="00D70E42" w:rsidRPr="00CF4DC9" w:rsidRDefault="00D70E42" w:rsidP="00D70E42">
      <w:pPr>
        <w:rPr>
          <w:lang w:val="en-US"/>
        </w:rPr>
      </w:pPr>
      <w:r w:rsidRPr="00295BBB">
        <w:rPr>
          <w:lang w:val="en-US"/>
        </w:rPr>
        <w:t xml:space="preserve">The next table is </w:t>
      </w:r>
      <w:r>
        <w:rPr>
          <w:lang w:val="en-US"/>
        </w:rPr>
        <w:t xml:space="preserve">a dummary table </w:t>
      </w:r>
      <w:r w:rsidRPr="00295BBB">
        <w:rPr>
          <w:lang w:val="en-US"/>
        </w:rPr>
        <w:t>only for requirements coverage purpose</w:t>
      </w:r>
      <w:r>
        <w:rPr>
          <w:lang w:val="en-US"/>
        </w:rPr>
        <w:t>:</w:t>
      </w:r>
    </w:p>
    <w:p w14:paraId="64FA249A" w14:textId="77777777" w:rsidR="00D70E42" w:rsidRPr="00CF4DC9" w:rsidRDefault="00D70E42" w:rsidP="00D70E42">
      <w:pPr>
        <w:rPr>
          <w:lang w:val="en-US"/>
        </w:rPr>
      </w:pPr>
    </w:p>
    <w:p w14:paraId="6B5B0647" w14:textId="77777777" w:rsidR="00D70E42" w:rsidRDefault="00D70E42" w:rsidP="00D70E42">
      <w:pPr>
        <w:pStyle w:val="Heading4"/>
        <w:rPr>
          <w:rFonts w:hint="eastAsia"/>
          <w:lang w:val="en-US"/>
        </w:rPr>
      </w:pPr>
      <w:r>
        <w:rPr>
          <w:lang w:val="en-US"/>
        </w:rPr>
        <w:t>Periodic auto-tests executed in parallel to “start-up” auto-tests</w:t>
      </w:r>
    </w:p>
    <w:p w14:paraId="1E0CC5EF" w14:textId="77777777" w:rsidR="00D70E42" w:rsidRPr="00295BBB" w:rsidRDefault="00D70E42" w:rsidP="00D70E42">
      <w:pPr>
        <w:rPr>
          <w:sz w:val="16"/>
          <w:szCs w:val="16"/>
          <w:lang w:val="en-US"/>
        </w:rPr>
      </w:pPr>
      <w:r w:rsidRPr="00295BBB">
        <w:rPr>
          <w:lang w:val="en-US"/>
        </w:rPr>
        <w:t xml:space="preserve">The next table </w:t>
      </w:r>
      <w:r>
        <w:rPr>
          <w:lang w:val="en-US"/>
        </w:rPr>
        <w:t>specifies auto-tests which are executed in parallel of the “start-up” auto-tests.</w:t>
      </w:r>
    </w:p>
    <w:p w14:paraId="6B122A47" w14:textId="77777777" w:rsidR="00D70E42" w:rsidRPr="004B0013" w:rsidRDefault="00D70E42" w:rsidP="00D70E42">
      <w:pPr>
        <w:rPr>
          <w:lang w:val="en-US"/>
        </w:rPr>
      </w:pP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973"/>
        <w:gridCol w:w="3206"/>
        <w:gridCol w:w="2209"/>
        <w:gridCol w:w="1968"/>
      </w:tblGrid>
      <w:tr w:rsidR="00D70E42" w:rsidRPr="00DF07A5" w14:paraId="02860781" w14:textId="77777777" w:rsidTr="00B27EB6">
        <w:trPr>
          <w:trHeight w:val="365"/>
          <w:jc w:val="center"/>
        </w:trPr>
        <w:tc>
          <w:tcPr>
            <w:tcW w:w="1973" w:type="dxa"/>
            <w:shd w:val="clear" w:color="auto" w:fill="C0C0C0"/>
          </w:tcPr>
          <w:p w14:paraId="32ECD86F" w14:textId="77777777" w:rsidR="00D70E42" w:rsidRPr="00DF07A5" w:rsidRDefault="00D70E42" w:rsidP="00B27EB6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 w:rsidRPr="00DF07A5">
              <w:rPr>
                <w:lang w:val="en-US"/>
              </w:rPr>
              <w:br w:type="page"/>
            </w:r>
            <w:r w:rsidRPr="00DF07A5">
              <w:rPr>
                <w:b/>
                <w:sz w:val="16"/>
                <w:szCs w:val="16"/>
                <w:lang w:val="en-US"/>
              </w:rPr>
              <w:t>Requirements</w:t>
            </w:r>
          </w:p>
        </w:tc>
        <w:tc>
          <w:tcPr>
            <w:tcW w:w="3206" w:type="dxa"/>
            <w:shd w:val="clear" w:color="auto" w:fill="C0C0C0"/>
          </w:tcPr>
          <w:p w14:paraId="4337F0DE" w14:textId="77777777" w:rsidR="00D70E42" w:rsidRPr="00DF07A5" w:rsidRDefault="00D70E42" w:rsidP="00B27EB6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 w:rsidRPr="00DF07A5">
              <w:rPr>
                <w:b/>
                <w:sz w:val="16"/>
                <w:szCs w:val="16"/>
                <w:lang w:val="en-US"/>
              </w:rPr>
              <w:t>Criteria</w:t>
            </w:r>
          </w:p>
        </w:tc>
        <w:tc>
          <w:tcPr>
            <w:tcW w:w="2209" w:type="dxa"/>
            <w:shd w:val="clear" w:color="auto" w:fill="C0C0C0"/>
          </w:tcPr>
          <w:p w14:paraId="5420469E" w14:textId="27B95A8A" w:rsidR="00D70E42" w:rsidRPr="00DF07A5" w:rsidRDefault="001D56ED" w:rsidP="00B27EB6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Linked Runnable</w:t>
            </w:r>
          </w:p>
        </w:tc>
        <w:tc>
          <w:tcPr>
            <w:tcW w:w="1968" w:type="dxa"/>
            <w:shd w:val="clear" w:color="auto" w:fill="C0C0C0"/>
          </w:tcPr>
          <w:p w14:paraId="754210A9" w14:textId="77777777" w:rsidR="00D70E42" w:rsidRPr="00DF07A5" w:rsidRDefault="00D70E42" w:rsidP="00B27EB6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 w:rsidRPr="00DF07A5">
              <w:rPr>
                <w:b/>
                <w:sz w:val="16"/>
                <w:szCs w:val="16"/>
                <w:lang w:val="en-US"/>
              </w:rPr>
              <w:t>Source</w:t>
            </w:r>
          </w:p>
        </w:tc>
      </w:tr>
      <w:tr w:rsidR="00D70E42" w:rsidRPr="00DF07A5" w14:paraId="702BAF6B" w14:textId="77777777" w:rsidTr="00B27EB6">
        <w:trPr>
          <w:jc w:val="center"/>
        </w:trPr>
        <w:tc>
          <w:tcPr>
            <w:tcW w:w="1973" w:type="dxa"/>
          </w:tcPr>
          <w:p w14:paraId="6ADA86C0" w14:textId="77777777" w:rsidR="00D70E42" w:rsidRPr="00DF07A5" w:rsidRDefault="00D70E42" w:rsidP="00B27EB6">
            <w:pPr>
              <w:pStyle w:val="RequirementIdentifi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ARCH_SW_ATM_0150</w:t>
            </w:r>
          </w:p>
        </w:tc>
        <w:tc>
          <w:tcPr>
            <w:tcW w:w="3206" w:type="dxa"/>
          </w:tcPr>
          <w:p w14:paraId="5C705801" w14:textId="3D357173" w:rsidR="00D70E42" w:rsidRPr="00DF07A5" w:rsidRDefault="00D70E42" w:rsidP="00B27EB6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ATM_runMainFunction shall call the </w:t>
            </w:r>
            <w:r w:rsidR="008B63AD" w:rsidRPr="008B63AD">
              <w:rPr>
                <w:rStyle w:val="Hyperlink"/>
                <w:bCs/>
              </w:rPr>
              <w:t>PMP_Autotest_CheckPowerSupply</w:t>
            </w:r>
            <w:r w:rsidR="002C567E">
              <w:rPr>
                <w:rStyle w:val="Hyperlink"/>
                <w:bCs/>
              </w:rPr>
              <w:t>U</w:t>
            </w:r>
            <w:r w:rsidR="008B63AD" w:rsidRPr="008B63AD">
              <w:rPr>
                <w:rStyle w:val="Hyperlink"/>
                <w:bCs/>
              </w:rPr>
              <w:t>V</w:t>
            </w:r>
            <w:r w:rsidR="008B63AD">
              <w:rPr>
                <w:rFonts w:ascii="Consolas" w:hAnsi="Consolas" w:cs="Consolas"/>
                <w:color w:val="000000"/>
                <w:shd w:val="clear" w:color="auto" w:fill="E8F2FE"/>
                <w:lang w:val="en-US" w:eastAsia="zh-CN"/>
              </w:rPr>
              <w:t xml:space="preserve"> </w:t>
            </w:r>
            <w:r w:rsidRPr="00DF07A5">
              <w:rPr>
                <w:sz w:val="16"/>
                <w:szCs w:val="16"/>
                <w:lang w:val="en-US"/>
              </w:rPr>
              <w:t xml:space="preserve">function. </w:t>
            </w:r>
          </w:p>
          <w:p w14:paraId="5CED10A1" w14:textId="77777777" w:rsidR="00D70E42" w:rsidRPr="00DF07A5" w:rsidRDefault="00D70E42" w:rsidP="00B27EB6">
            <w:pPr>
              <w:ind w:firstLine="708"/>
              <w:jc w:val="left"/>
              <w:rPr>
                <w:sz w:val="16"/>
                <w:szCs w:val="16"/>
                <w:lang w:val="en-US"/>
              </w:rPr>
            </w:pPr>
          </w:p>
          <w:p w14:paraId="0DA3CA68" w14:textId="77777777" w:rsidR="00D70E42" w:rsidRPr="00DF07A5" w:rsidRDefault="00D70E42" w:rsidP="00B27EB6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This will execute the “logical supply in over voltage” test.</w:t>
            </w:r>
          </w:p>
          <w:p w14:paraId="5F98AA0E" w14:textId="77777777" w:rsidR="00D70E42" w:rsidRPr="00DF07A5" w:rsidRDefault="00D70E42" w:rsidP="00B27EB6">
            <w:pPr>
              <w:jc w:val="left"/>
              <w:rPr>
                <w:sz w:val="16"/>
                <w:szCs w:val="16"/>
                <w:lang w:val="en-US"/>
              </w:rPr>
            </w:pPr>
          </w:p>
          <w:p w14:paraId="7EC0D6B7" w14:textId="77777777" w:rsidR="00D70E42" w:rsidRPr="00DF07A5" w:rsidRDefault="00D70E42" w:rsidP="00B27EB6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</w:tcPr>
          <w:p w14:paraId="46FA1F72" w14:textId="77777777" w:rsidR="00D70E42" w:rsidRPr="00DF07A5" w:rsidRDefault="00D70E42" w:rsidP="00B27EB6">
            <w:pPr>
              <w:jc w:val="left"/>
              <w:rPr>
                <w:color w:val="1F497D"/>
                <w:sz w:val="24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Time slot: </w:t>
            </w:r>
            <w:r w:rsidRPr="00DF07A5">
              <w:rPr>
                <w:color w:val="1F497D"/>
                <w:sz w:val="24"/>
                <w:szCs w:val="16"/>
                <w:lang w:val="en-US"/>
              </w:rPr>
              <w:t>#1.</w:t>
            </w:r>
            <w:r>
              <w:rPr>
                <w:color w:val="1F497D"/>
                <w:sz w:val="24"/>
                <w:szCs w:val="16"/>
                <w:lang w:val="en-US"/>
              </w:rPr>
              <w:t>1</w:t>
            </w:r>
          </w:p>
          <w:p w14:paraId="049520B9" w14:textId="18D32EEC" w:rsidR="00D70E42" w:rsidRPr="00DF07A5" w:rsidRDefault="00D70E42" w:rsidP="00B27EB6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Call period: </w:t>
            </w:r>
            <w:r w:rsidRPr="00DF07A5">
              <w:rPr>
                <w:color w:val="1F497D"/>
                <w:sz w:val="24"/>
                <w:szCs w:val="16"/>
                <w:lang w:val="en-US"/>
              </w:rPr>
              <w:t>10</w:t>
            </w:r>
            <w:r w:rsidR="00665C9F">
              <w:rPr>
                <w:color w:val="1F497D"/>
                <w:sz w:val="24"/>
                <w:szCs w:val="16"/>
                <w:lang w:val="en-US"/>
              </w:rPr>
              <w:t>0</w:t>
            </w:r>
            <w:r w:rsidRPr="00DF07A5">
              <w:rPr>
                <w:color w:val="1F497D"/>
                <w:sz w:val="24"/>
                <w:szCs w:val="16"/>
                <w:lang w:val="en-US"/>
              </w:rPr>
              <w:t>ms</w:t>
            </w:r>
          </w:p>
        </w:tc>
        <w:tc>
          <w:tcPr>
            <w:tcW w:w="1968" w:type="dxa"/>
          </w:tcPr>
          <w:p w14:paraId="0C35347F" w14:textId="63C5989D" w:rsidR="000347C4" w:rsidRPr="000347C4" w:rsidRDefault="000347C4" w:rsidP="000347C4">
            <w:pPr>
              <w:rPr>
                <w:lang w:val="en-US"/>
              </w:rPr>
            </w:pPr>
          </w:p>
        </w:tc>
      </w:tr>
      <w:tr w:rsidR="00D70E42" w:rsidRPr="00DF07A5" w14:paraId="2EF10B53" w14:textId="77777777" w:rsidTr="00B27EB6">
        <w:trPr>
          <w:jc w:val="center"/>
        </w:trPr>
        <w:tc>
          <w:tcPr>
            <w:tcW w:w="1973" w:type="dxa"/>
          </w:tcPr>
          <w:p w14:paraId="56F5A06B" w14:textId="77777777" w:rsidR="00D70E42" w:rsidRDefault="00D70E42" w:rsidP="00B27EB6">
            <w:pPr>
              <w:pStyle w:val="RequirementIdentifi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ARCH_SW_ATM_0151</w:t>
            </w:r>
          </w:p>
        </w:tc>
        <w:tc>
          <w:tcPr>
            <w:tcW w:w="3206" w:type="dxa"/>
          </w:tcPr>
          <w:p w14:paraId="28180F26" w14:textId="3D67E685" w:rsidR="00D70E42" w:rsidRPr="00DF07A5" w:rsidRDefault="00D70E42" w:rsidP="00B27EB6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ATM_runMainFunction shall call the </w:t>
            </w:r>
            <w:r w:rsidR="008B63AD" w:rsidRPr="008B63AD">
              <w:rPr>
                <w:rStyle w:val="Hyperlink"/>
                <w:bCs/>
              </w:rPr>
              <w:t>PMP_Autotest_CheckPowerSupply</w:t>
            </w:r>
            <w:r w:rsidR="002C567E">
              <w:rPr>
                <w:rStyle w:val="Hyperlink"/>
                <w:bCs/>
              </w:rPr>
              <w:t>O</w:t>
            </w:r>
            <w:r w:rsidR="008B63AD" w:rsidRPr="008B63AD">
              <w:rPr>
                <w:rStyle w:val="Hyperlink"/>
                <w:bCs/>
              </w:rPr>
              <w:t>V</w:t>
            </w:r>
            <w:r w:rsidR="008B63AD">
              <w:rPr>
                <w:rFonts w:ascii="Consolas" w:hAnsi="Consolas" w:cs="Consolas"/>
                <w:color w:val="000000"/>
                <w:shd w:val="clear" w:color="auto" w:fill="E8F2FE"/>
                <w:lang w:val="en-US" w:eastAsia="zh-CN"/>
              </w:rPr>
              <w:t xml:space="preserve"> </w:t>
            </w:r>
            <w:r w:rsidRPr="00DF07A5">
              <w:rPr>
                <w:sz w:val="16"/>
                <w:szCs w:val="16"/>
                <w:lang w:val="en-US"/>
              </w:rPr>
              <w:t xml:space="preserve">function. </w:t>
            </w:r>
          </w:p>
          <w:p w14:paraId="3E09FC52" w14:textId="77777777" w:rsidR="00D70E42" w:rsidRPr="00DF07A5" w:rsidRDefault="00D70E42" w:rsidP="00B27EB6">
            <w:pPr>
              <w:ind w:firstLine="708"/>
              <w:jc w:val="left"/>
              <w:rPr>
                <w:sz w:val="16"/>
                <w:szCs w:val="16"/>
                <w:lang w:val="en-US"/>
              </w:rPr>
            </w:pPr>
          </w:p>
          <w:p w14:paraId="2021B5A0" w14:textId="77777777" w:rsidR="00D70E42" w:rsidRDefault="00D70E42" w:rsidP="00B27EB6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This will execute the “logical supply in under voltage” test.</w:t>
            </w:r>
          </w:p>
          <w:p w14:paraId="48417AD0" w14:textId="77777777" w:rsidR="00D70E42" w:rsidRPr="00DF07A5" w:rsidRDefault="00D70E42" w:rsidP="00B27EB6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</w:tcPr>
          <w:p w14:paraId="1311668A" w14:textId="77777777" w:rsidR="00D70E42" w:rsidRPr="00DF07A5" w:rsidRDefault="00D70E42" w:rsidP="00B27EB6">
            <w:pPr>
              <w:jc w:val="left"/>
              <w:rPr>
                <w:color w:val="1F497D"/>
                <w:sz w:val="24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Time slot: </w:t>
            </w:r>
            <w:r w:rsidRPr="00DF07A5">
              <w:rPr>
                <w:color w:val="1F497D"/>
                <w:sz w:val="24"/>
                <w:szCs w:val="16"/>
                <w:lang w:val="en-US"/>
              </w:rPr>
              <w:t>#1.</w:t>
            </w:r>
            <w:r>
              <w:rPr>
                <w:color w:val="1F497D"/>
                <w:sz w:val="24"/>
                <w:szCs w:val="16"/>
                <w:lang w:val="en-US"/>
              </w:rPr>
              <w:t>2</w:t>
            </w:r>
          </w:p>
          <w:p w14:paraId="1D9781F8" w14:textId="78BBDEF6" w:rsidR="00D70E42" w:rsidRPr="00DF07A5" w:rsidRDefault="00D70E42" w:rsidP="00B27EB6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Call period: </w:t>
            </w:r>
            <w:r w:rsidRPr="00DF07A5">
              <w:rPr>
                <w:color w:val="1F497D"/>
                <w:sz w:val="24"/>
                <w:szCs w:val="16"/>
                <w:lang w:val="en-US"/>
              </w:rPr>
              <w:t>10</w:t>
            </w:r>
            <w:r w:rsidR="00665C9F">
              <w:rPr>
                <w:color w:val="1F497D"/>
                <w:sz w:val="24"/>
                <w:szCs w:val="16"/>
                <w:lang w:val="en-US"/>
              </w:rPr>
              <w:t>0</w:t>
            </w:r>
            <w:r w:rsidRPr="00DF07A5">
              <w:rPr>
                <w:color w:val="1F497D"/>
                <w:sz w:val="24"/>
                <w:szCs w:val="16"/>
                <w:lang w:val="en-US"/>
              </w:rPr>
              <w:t>ms</w:t>
            </w:r>
          </w:p>
        </w:tc>
        <w:tc>
          <w:tcPr>
            <w:tcW w:w="1968" w:type="dxa"/>
          </w:tcPr>
          <w:p w14:paraId="6BCA8BA2" w14:textId="77777777" w:rsidR="00D70E42" w:rsidRDefault="00D70E42" w:rsidP="00B27EB6">
            <w:pPr>
              <w:pStyle w:val="RequirementTraceability"/>
              <w:rPr>
                <w:sz w:val="16"/>
                <w:szCs w:val="16"/>
                <w:lang w:val="en-US"/>
              </w:rPr>
            </w:pPr>
          </w:p>
          <w:p w14:paraId="39E8B192" w14:textId="2E7CA7B6" w:rsidR="00EE4C29" w:rsidRPr="00803D9C" w:rsidRDefault="00EE4C29" w:rsidP="00B27EB6">
            <w:pPr>
              <w:pStyle w:val="RequirementTraceability"/>
              <w:rPr>
                <w:sz w:val="16"/>
                <w:szCs w:val="16"/>
                <w:lang w:val="en-US"/>
              </w:rPr>
            </w:pPr>
          </w:p>
        </w:tc>
      </w:tr>
      <w:tr w:rsidR="00EE4C29" w:rsidRPr="00DF07A5" w14:paraId="31564CB6" w14:textId="77777777" w:rsidTr="00B27EB6">
        <w:trPr>
          <w:jc w:val="center"/>
        </w:trPr>
        <w:tc>
          <w:tcPr>
            <w:tcW w:w="1973" w:type="dxa"/>
          </w:tcPr>
          <w:p w14:paraId="6AD4D071" w14:textId="3450243D" w:rsidR="00EE4C29" w:rsidRDefault="00EE4C29" w:rsidP="00EE4C29">
            <w:pPr>
              <w:pStyle w:val="RequirementIdentifi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ARCH_SW_ATM_0152</w:t>
            </w:r>
          </w:p>
        </w:tc>
        <w:tc>
          <w:tcPr>
            <w:tcW w:w="3206" w:type="dxa"/>
          </w:tcPr>
          <w:p w14:paraId="594B95F0" w14:textId="3B9F1E15" w:rsidR="00EE4C29" w:rsidRPr="00DF07A5" w:rsidRDefault="00EE4C29" w:rsidP="00EE4C29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ATM_runMainFunction shall call the </w:t>
            </w:r>
            <w:r w:rsidR="006A54D0" w:rsidRPr="006A54D0">
              <w:rPr>
                <w:rStyle w:val="Hyperlink"/>
                <w:bCs/>
              </w:rPr>
              <w:t>PMP_Autotest_CheckSystemUV</w:t>
            </w:r>
            <w:r w:rsidRPr="00DF07A5">
              <w:rPr>
                <w:sz w:val="16"/>
                <w:szCs w:val="16"/>
                <w:lang w:val="en-US"/>
              </w:rPr>
              <w:t xml:space="preserve">function. </w:t>
            </w:r>
          </w:p>
          <w:p w14:paraId="43C40E20" w14:textId="77777777" w:rsidR="00EE4C29" w:rsidRPr="00DF07A5" w:rsidRDefault="00EE4C29" w:rsidP="00EE4C29">
            <w:pPr>
              <w:ind w:firstLine="708"/>
              <w:jc w:val="left"/>
              <w:rPr>
                <w:sz w:val="16"/>
                <w:szCs w:val="16"/>
                <w:lang w:val="en-US"/>
              </w:rPr>
            </w:pPr>
          </w:p>
          <w:p w14:paraId="535EB7B7" w14:textId="77777777" w:rsidR="00EE4C29" w:rsidRPr="00DF07A5" w:rsidRDefault="00EE4C29" w:rsidP="00EE4C29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This will execute the “logical supply in over voltage” test.</w:t>
            </w:r>
          </w:p>
          <w:p w14:paraId="73BADC5E" w14:textId="77777777" w:rsidR="00EE4C29" w:rsidRPr="00DF07A5" w:rsidRDefault="00EE4C29" w:rsidP="00EE4C29">
            <w:pPr>
              <w:jc w:val="left"/>
              <w:rPr>
                <w:sz w:val="16"/>
                <w:szCs w:val="16"/>
                <w:lang w:val="en-US"/>
              </w:rPr>
            </w:pPr>
          </w:p>
          <w:p w14:paraId="014D7046" w14:textId="77777777" w:rsidR="00EE4C29" w:rsidRPr="00DF07A5" w:rsidRDefault="00EE4C29" w:rsidP="00EE4C29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</w:tcPr>
          <w:p w14:paraId="62A4E9C6" w14:textId="054899F1" w:rsidR="00EE4C29" w:rsidRPr="00DF07A5" w:rsidRDefault="00EE4C29" w:rsidP="00EE4C29">
            <w:pPr>
              <w:jc w:val="left"/>
              <w:rPr>
                <w:color w:val="1F497D"/>
                <w:sz w:val="24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Time slot: </w:t>
            </w:r>
            <w:r w:rsidRPr="00DF07A5">
              <w:rPr>
                <w:color w:val="1F497D"/>
                <w:sz w:val="24"/>
                <w:szCs w:val="16"/>
                <w:lang w:val="en-US"/>
              </w:rPr>
              <w:t>#1.</w:t>
            </w:r>
            <w:r w:rsidR="006A54D0">
              <w:rPr>
                <w:color w:val="1F497D"/>
                <w:sz w:val="24"/>
                <w:szCs w:val="16"/>
                <w:lang w:val="en-US"/>
              </w:rPr>
              <w:t>3</w:t>
            </w:r>
          </w:p>
          <w:p w14:paraId="12D8CC3A" w14:textId="5A656B4B" w:rsidR="00EE4C29" w:rsidRPr="00DF07A5" w:rsidRDefault="00EE4C29" w:rsidP="00EE4C29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Call period: </w:t>
            </w:r>
            <w:r w:rsidRPr="00DF07A5">
              <w:rPr>
                <w:color w:val="1F497D"/>
                <w:sz w:val="24"/>
                <w:szCs w:val="16"/>
                <w:lang w:val="en-US"/>
              </w:rPr>
              <w:t>10</w:t>
            </w:r>
            <w:r w:rsidR="00665C9F">
              <w:rPr>
                <w:color w:val="1F497D"/>
                <w:sz w:val="24"/>
                <w:szCs w:val="16"/>
                <w:lang w:val="en-US"/>
              </w:rPr>
              <w:t>0</w:t>
            </w:r>
            <w:r w:rsidRPr="00DF07A5">
              <w:rPr>
                <w:color w:val="1F497D"/>
                <w:sz w:val="24"/>
                <w:szCs w:val="16"/>
                <w:lang w:val="en-US"/>
              </w:rPr>
              <w:t>ms</w:t>
            </w:r>
          </w:p>
        </w:tc>
        <w:tc>
          <w:tcPr>
            <w:tcW w:w="1968" w:type="dxa"/>
          </w:tcPr>
          <w:p w14:paraId="221F99A6" w14:textId="77777777" w:rsidR="00EE4C29" w:rsidRDefault="00EE4C29" w:rsidP="00EE4C29">
            <w:pPr>
              <w:pStyle w:val="RequirementTraceability"/>
              <w:rPr>
                <w:sz w:val="16"/>
                <w:szCs w:val="16"/>
                <w:lang w:val="en-US"/>
              </w:rPr>
            </w:pPr>
          </w:p>
        </w:tc>
      </w:tr>
      <w:tr w:rsidR="00EE4C29" w:rsidRPr="00DF07A5" w14:paraId="27615D86" w14:textId="77777777" w:rsidTr="00B27EB6">
        <w:trPr>
          <w:jc w:val="center"/>
        </w:trPr>
        <w:tc>
          <w:tcPr>
            <w:tcW w:w="1973" w:type="dxa"/>
          </w:tcPr>
          <w:p w14:paraId="6D0413C2" w14:textId="4AF16D34" w:rsidR="00EE4C29" w:rsidRDefault="00EE4C29" w:rsidP="00EE4C29">
            <w:pPr>
              <w:pStyle w:val="RequirementIdentifi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ARCH_SW_ATM_0153</w:t>
            </w:r>
          </w:p>
        </w:tc>
        <w:tc>
          <w:tcPr>
            <w:tcW w:w="3206" w:type="dxa"/>
          </w:tcPr>
          <w:p w14:paraId="04B51279" w14:textId="515A889C" w:rsidR="00EE4C29" w:rsidRPr="00DF07A5" w:rsidRDefault="00EE4C29" w:rsidP="00EE4C29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ATM_runMainFunction shall call the </w:t>
            </w:r>
            <w:r w:rsidR="006A54D0" w:rsidRPr="006A54D0">
              <w:rPr>
                <w:rStyle w:val="Hyperlink"/>
                <w:bCs/>
              </w:rPr>
              <w:t>PMP_Autotest_CheckSystem</w:t>
            </w:r>
            <w:r w:rsidR="006A54D0">
              <w:rPr>
                <w:rStyle w:val="Hyperlink"/>
                <w:bCs/>
              </w:rPr>
              <w:t>OV</w:t>
            </w:r>
            <w:r w:rsidRPr="00DF07A5">
              <w:rPr>
                <w:sz w:val="16"/>
                <w:szCs w:val="16"/>
                <w:lang w:val="en-US"/>
              </w:rPr>
              <w:t xml:space="preserve">function. </w:t>
            </w:r>
          </w:p>
          <w:p w14:paraId="31926235" w14:textId="77777777" w:rsidR="00EE4C29" w:rsidRPr="00DF07A5" w:rsidRDefault="00EE4C29" w:rsidP="00EE4C29">
            <w:pPr>
              <w:ind w:firstLine="708"/>
              <w:jc w:val="left"/>
              <w:rPr>
                <w:sz w:val="16"/>
                <w:szCs w:val="16"/>
                <w:lang w:val="en-US"/>
              </w:rPr>
            </w:pPr>
          </w:p>
          <w:p w14:paraId="57CE5236" w14:textId="77777777" w:rsidR="00EE4C29" w:rsidRDefault="00EE4C29" w:rsidP="00EE4C29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This will execute the “logical supply in under voltage” test.</w:t>
            </w:r>
          </w:p>
          <w:p w14:paraId="5076E4D9" w14:textId="77777777" w:rsidR="00EE4C29" w:rsidRPr="00DF07A5" w:rsidRDefault="00EE4C29" w:rsidP="00EE4C29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</w:tcPr>
          <w:p w14:paraId="2134BBFC" w14:textId="1DFC0C4A" w:rsidR="00EE4C29" w:rsidRPr="00DF07A5" w:rsidRDefault="00EE4C29" w:rsidP="00EE4C29">
            <w:pPr>
              <w:jc w:val="left"/>
              <w:rPr>
                <w:color w:val="1F497D"/>
                <w:sz w:val="24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Time slot: </w:t>
            </w:r>
            <w:r w:rsidRPr="00DF07A5">
              <w:rPr>
                <w:color w:val="1F497D"/>
                <w:sz w:val="24"/>
                <w:szCs w:val="16"/>
                <w:lang w:val="en-US"/>
              </w:rPr>
              <w:t>#1.</w:t>
            </w:r>
            <w:r w:rsidR="006A54D0">
              <w:rPr>
                <w:color w:val="1F497D"/>
                <w:sz w:val="24"/>
                <w:szCs w:val="16"/>
                <w:lang w:val="en-US"/>
              </w:rPr>
              <w:t>4</w:t>
            </w:r>
          </w:p>
          <w:p w14:paraId="7C363DE8" w14:textId="28CFE33F" w:rsidR="00EE4C29" w:rsidRPr="00DF07A5" w:rsidRDefault="00EE4C29" w:rsidP="00EE4C29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Call period: </w:t>
            </w:r>
            <w:r w:rsidRPr="007D1B22">
              <w:rPr>
                <w:i/>
                <w:iCs/>
                <w:color w:val="1F497D"/>
                <w:sz w:val="24"/>
                <w:szCs w:val="16"/>
                <w:lang w:val="en-US"/>
              </w:rPr>
              <w:t>10</w:t>
            </w:r>
            <w:r w:rsidR="008D7A53" w:rsidRPr="007D1B22">
              <w:rPr>
                <w:i/>
                <w:iCs/>
                <w:color w:val="1F497D"/>
                <w:sz w:val="24"/>
                <w:szCs w:val="16"/>
                <w:lang w:val="en-US"/>
              </w:rPr>
              <w:t>0</w:t>
            </w:r>
            <w:r w:rsidRPr="007D1B22">
              <w:rPr>
                <w:i/>
                <w:iCs/>
                <w:color w:val="1F497D"/>
                <w:sz w:val="24"/>
                <w:szCs w:val="16"/>
                <w:lang w:val="en-US"/>
              </w:rPr>
              <w:t>ms</w:t>
            </w:r>
          </w:p>
        </w:tc>
        <w:tc>
          <w:tcPr>
            <w:tcW w:w="1968" w:type="dxa"/>
          </w:tcPr>
          <w:p w14:paraId="47F1EEC2" w14:textId="77777777" w:rsidR="00EE4C29" w:rsidRDefault="00EE4C29" w:rsidP="00EE4C29">
            <w:pPr>
              <w:pStyle w:val="RequirementTraceability"/>
              <w:rPr>
                <w:sz w:val="16"/>
                <w:szCs w:val="16"/>
                <w:lang w:val="en-US"/>
              </w:rPr>
            </w:pPr>
          </w:p>
        </w:tc>
      </w:tr>
    </w:tbl>
    <w:p w14:paraId="183864BD" w14:textId="2A30198C" w:rsidR="00D70E42" w:rsidRDefault="00D70E42" w:rsidP="00D70E42">
      <w:pPr>
        <w:rPr>
          <w:lang w:val="fr-FR"/>
        </w:rPr>
      </w:pPr>
    </w:p>
    <w:p w14:paraId="1250CD27" w14:textId="40DB1AF9" w:rsidR="00486FD4" w:rsidRDefault="00486FD4" w:rsidP="00D70E42">
      <w:pPr>
        <w:rPr>
          <w:lang w:val="fr-FR"/>
        </w:rPr>
      </w:pPr>
    </w:p>
    <w:p w14:paraId="30A69913" w14:textId="77777777" w:rsidR="00486FD4" w:rsidRDefault="00486FD4" w:rsidP="00D70E42">
      <w:pPr>
        <w:rPr>
          <w:lang w:val="fr-FR"/>
        </w:rPr>
      </w:pPr>
    </w:p>
    <w:p w14:paraId="40D46BF3" w14:textId="303E3267" w:rsidR="00486FD4" w:rsidRDefault="00486FD4" w:rsidP="00D70E42">
      <w:pPr>
        <w:rPr>
          <w:lang w:val="fr-FR"/>
        </w:rPr>
      </w:pPr>
    </w:p>
    <w:p w14:paraId="5D206D30" w14:textId="0E1BAB78" w:rsidR="00486FD4" w:rsidRDefault="00486FD4" w:rsidP="00D70E42">
      <w:pPr>
        <w:rPr>
          <w:lang w:val="fr-FR"/>
        </w:rPr>
      </w:pPr>
    </w:p>
    <w:p w14:paraId="568DD0B1" w14:textId="77777777" w:rsidR="00486FD4" w:rsidRPr="006A737E" w:rsidRDefault="00486FD4" w:rsidP="00D70E42">
      <w:pPr>
        <w:rPr>
          <w:lang w:val="fr-FR"/>
        </w:rPr>
      </w:pPr>
    </w:p>
    <w:p w14:paraId="467D5471" w14:textId="77777777" w:rsidR="00D70E42" w:rsidRPr="00DF07A5" w:rsidRDefault="00D70E42" w:rsidP="00D70E42">
      <w:pPr>
        <w:pStyle w:val="Heading3"/>
        <w:rPr>
          <w:lang w:val="en-US"/>
        </w:rPr>
      </w:pPr>
      <w:bookmarkStart w:id="43" w:name="_Toc86300792"/>
      <w:bookmarkStart w:id="44" w:name="_Toc155874662"/>
      <w:r w:rsidRPr="00DF07A5">
        <w:rPr>
          <w:lang w:val="en-US"/>
        </w:rPr>
        <w:t>Called functions – in RUN</w:t>
      </w:r>
      <w:bookmarkEnd w:id="43"/>
      <w:bookmarkEnd w:id="44"/>
      <w:r w:rsidRPr="00DF07A5">
        <w:rPr>
          <w:lang w:val="en-US"/>
        </w:rPr>
        <w:t xml:space="preserve"> </w:t>
      </w:r>
    </w:p>
    <w:p w14:paraId="511D4C37" w14:textId="77777777" w:rsidR="00D70E42" w:rsidRPr="00DF07A5" w:rsidRDefault="00D70E42" w:rsidP="00D70E42">
      <w:pPr>
        <w:jc w:val="left"/>
        <w:rPr>
          <w:lang w:val="en-US"/>
        </w:rPr>
      </w:pPr>
      <w:r w:rsidRPr="00DF07A5">
        <w:rPr>
          <w:lang w:val="en-US"/>
        </w:rPr>
        <w:t>The next table will provide the list of auto-tests periodically executed by the ATM; for each auto-test, the call position (in the ATM scheduling table) and the period will be specified.</w:t>
      </w:r>
    </w:p>
    <w:p w14:paraId="6C01B9A9" w14:textId="77777777" w:rsidR="00D70E42" w:rsidRPr="00DF07A5" w:rsidRDefault="00D70E42" w:rsidP="00D70E42">
      <w:pPr>
        <w:jc w:val="left"/>
        <w:rPr>
          <w:lang w:val="en-US"/>
        </w:rPr>
      </w:pP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985"/>
        <w:gridCol w:w="3118"/>
        <w:gridCol w:w="2263"/>
        <w:gridCol w:w="1990"/>
      </w:tblGrid>
      <w:tr w:rsidR="00D70E42" w:rsidRPr="00DF07A5" w14:paraId="34E2091F" w14:textId="77777777" w:rsidTr="00B27EB6">
        <w:trPr>
          <w:trHeight w:val="365"/>
          <w:jc w:val="center"/>
        </w:trPr>
        <w:tc>
          <w:tcPr>
            <w:tcW w:w="1985" w:type="dxa"/>
            <w:shd w:val="clear" w:color="auto" w:fill="C0C0C0"/>
          </w:tcPr>
          <w:p w14:paraId="193C86E0" w14:textId="77777777" w:rsidR="00D70E42" w:rsidRPr="00DF07A5" w:rsidRDefault="00D70E42" w:rsidP="00B27EB6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 w:rsidRPr="00DF07A5">
              <w:rPr>
                <w:lang w:val="en-US"/>
              </w:rPr>
              <w:br w:type="page"/>
            </w:r>
            <w:r w:rsidRPr="00DF07A5">
              <w:rPr>
                <w:b/>
                <w:sz w:val="16"/>
                <w:szCs w:val="16"/>
                <w:lang w:val="en-US"/>
              </w:rPr>
              <w:t>Requirements</w:t>
            </w:r>
          </w:p>
        </w:tc>
        <w:tc>
          <w:tcPr>
            <w:tcW w:w="3118" w:type="dxa"/>
            <w:shd w:val="clear" w:color="auto" w:fill="C0C0C0"/>
          </w:tcPr>
          <w:p w14:paraId="420F0A3B" w14:textId="77777777" w:rsidR="00D70E42" w:rsidRPr="00DF07A5" w:rsidRDefault="00D70E42" w:rsidP="00B27EB6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 w:rsidRPr="00DF07A5">
              <w:rPr>
                <w:b/>
                <w:sz w:val="16"/>
                <w:szCs w:val="16"/>
                <w:lang w:val="en-US"/>
              </w:rPr>
              <w:t>Criteria</w:t>
            </w:r>
          </w:p>
        </w:tc>
        <w:tc>
          <w:tcPr>
            <w:tcW w:w="2263" w:type="dxa"/>
            <w:shd w:val="clear" w:color="auto" w:fill="C0C0C0"/>
          </w:tcPr>
          <w:p w14:paraId="56083E84" w14:textId="5436230E" w:rsidR="00D70E42" w:rsidRPr="00DF07A5" w:rsidRDefault="001D56ED" w:rsidP="00B27EB6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Linked Runnable</w:t>
            </w:r>
          </w:p>
        </w:tc>
        <w:tc>
          <w:tcPr>
            <w:tcW w:w="1990" w:type="dxa"/>
            <w:shd w:val="clear" w:color="auto" w:fill="C0C0C0"/>
          </w:tcPr>
          <w:p w14:paraId="155339ED" w14:textId="77777777" w:rsidR="00D70E42" w:rsidRPr="00DF07A5" w:rsidRDefault="00D70E42" w:rsidP="00B27EB6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 w:rsidRPr="00DF07A5">
              <w:rPr>
                <w:b/>
                <w:sz w:val="16"/>
                <w:szCs w:val="16"/>
                <w:lang w:val="en-US"/>
              </w:rPr>
              <w:t>Source</w:t>
            </w:r>
          </w:p>
        </w:tc>
      </w:tr>
      <w:tr w:rsidR="00D70E42" w:rsidRPr="00DF07A5" w14:paraId="229027B3" w14:textId="77777777" w:rsidTr="00B27EB6">
        <w:trPr>
          <w:jc w:val="center"/>
        </w:trPr>
        <w:tc>
          <w:tcPr>
            <w:tcW w:w="1985" w:type="dxa"/>
          </w:tcPr>
          <w:p w14:paraId="1E1995D9" w14:textId="77777777" w:rsidR="00D70E42" w:rsidRPr="00DF07A5" w:rsidRDefault="00D70E42" w:rsidP="00B27EB6">
            <w:pPr>
              <w:pStyle w:val="RequirementIdentifier"/>
              <w:rPr>
                <w:sz w:val="16"/>
                <w:szCs w:val="16"/>
              </w:rPr>
            </w:pPr>
            <w:r w:rsidRPr="00DF07A5">
              <w:rPr>
                <w:sz w:val="16"/>
                <w:szCs w:val="16"/>
              </w:rPr>
              <w:t>ARCH_SW_ATM_0202</w:t>
            </w:r>
          </w:p>
        </w:tc>
        <w:tc>
          <w:tcPr>
            <w:tcW w:w="3118" w:type="dxa"/>
          </w:tcPr>
          <w:p w14:paraId="56967195" w14:textId="3A24BE64" w:rsidR="00D70E42" w:rsidRPr="00DF07A5" w:rsidRDefault="00D70E42" w:rsidP="00B27EB6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ATM_runMainFunction shall call the </w:t>
            </w:r>
            <w:r w:rsidR="004659C7" w:rsidRPr="003F1505">
              <w:rPr>
                <w:rStyle w:val="Hyperlink"/>
                <w:bCs/>
              </w:rPr>
              <w:t>PMP_Autotest_CheckPowerSupplyUVDuringActivation</w:t>
            </w:r>
            <w:r w:rsidRPr="00DF07A5">
              <w:rPr>
                <w:b/>
                <w:color w:val="1F497D"/>
                <w:sz w:val="16"/>
                <w:szCs w:val="16"/>
                <w:lang w:val="en-US"/>
              </w:rPr>
              <w:t xml:space="preserve"> </w:t>
            </w:r>
            <w:r w:rsidRPr="00DF07A5">
              <w:rPr>
                <w:sz w:val="16"/>
                <w:szCs w:val="16"/>
                <w:lang w:val="en-US"/>
              </w:rPr>
              <w:t xml:space="preserve">function. </w:t>
            </w:r>
          </w:p>
          <w:p w14:paraId="64905378" w14:textId="77777777" w:rsidR="00D70E42" w:rsidRPr="00DF07A5" w:rsidRDefault="00D70E42" w:rsidP="00B27EB6">
            <w:pPr>
              <w:ind w:firstLine="708"/>
              <w:jc w:val="left"/>
              <w:rPr>
                <w:sz w:val="16"/>
                <w:szCs w:val="16"/>
                <w:lang w:val="en-US"/>
              </w:rPr>
            </w:pPr>
          </w:p>
          <w:p w14:paraId="0FDF037B" w14:textId="77777777" w:rsidR="00D70E42" w:rsidRPr="00DF07A5" w:rsidRDefault="00D70E42" w:rsidP="00B27EB6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This will execute the “power supply in under voltage during activation” test.</w:t>
            </w:r>
          </w:p>
          <w:p w14:paraId="799533D6" w14:textId="77777777" w:rsidR="00D70E42" w:rsidRPr="00DF07A5" w:rsidRDefault="00D70E42" w:rsidP="00B27EB6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2263" w:type="dxa"/>
          </w:tcPr>
          <w:p w14:paraId="6BF294BF" w14:textId="77777777" w:rsidR="00D70E42" w:rsidRPr="00DF07A5" w:rsidRDefault="00D70E42" w:rsidP="00B27EB6">
            <w:pPr>
              <w:jc w:val="left"/>
              <w:rPr>
                <w:color w:val="1F497D"/>
                <w:sz w:val="24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Time slot: </w:t>
            </w:r>
            <w:r w:rsidRPr="00DF07A5">
              <w:rPr>
                <w:color w:val="1F497D"/>
                <w:sz w:val="24"/>
                <w:szCs w:val="16"/>
                <w:lang w:val="en-US"/>
              </w:rPr>
              <w:t>#1.2</w:t>
            </w:r>
          </w:p>
          <w:p w14:paraId="544154E7" w14:textId="7917738B" w:rsidR="00D70E42" w:rsidRPr="00DF07A5" w:rsidRDefault="00D70E42" w:rsidP="00B27EB6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Call period: </w:t>
            </w:r>
            <w:r w:rsidRPr="00DF07A5">
              <w:rPr>
                <w:color w:val="1F497D"/>
                <w:sz w:val="24"/>
                <w:szCs w:val="16"/>
                <w:lang w:val="en-US"/>
              </w:rPr>
              <w:t>10ms</w:t>
            </w:r>
          </w:p>
        </w:tc>
        <w:tc>
          <w:tcPr>
            <w:tcW w:w="1990" w:type="dxa"/>
          </w:tcPr>
          <w:p w14:paraId="167506BC" w14:textId="543C35D6" w:rsidR="00D70E42" w:rsidRPr="00803D9C" w:rsidRDefault="00D70E42" w:rsidP="00B27EB6">
            <w:pPr>
              <w:pStyle w:val="RequirementTraceability"/>
              <w:rPr>
                <w:sz w:val="16"/>
                <w:szCs w:val="16"/>
                <w:lang w:val="en-US"/>
              </w:rPr>
            </w:pPr>
          </w:p>
        </w:tc>
      </w:tr>
      <w:tr w:rsidR="00D70E42" w:rsidRPr="00DF07A5" w14:paraId="530822B0" w14:textId="77777777" w:rsidTr="00B27EB6">
        <w:trPr>
          <w:jc w:val="center"/>
        </w:trPr>
        <w:tc>
          <w:tcPr>
            <w:tcW w:w="1985" w:type="dxa"/>
          </w:tcPr>
          <w:p w14:paraId="0F4FC9DC" w14:textId="77777777" w:rsidR="00D70E42" w:rsidRPr="00DF07A5" w:rsidRDefault="00D70E42" w:rsidP="00B27EB6">
            <w:pPr>
              <w:pStyle w:val="RequirementIdentifier"/>
              <w:rPr>
                <w:sz w:val="16"/>
                <w:szCs w:val="16"/>
              </w:rPr>
            </w:pPr>
            <w:r w:rsidRPr="00DF07A5">
              <w:rPr>
                <w:sz w:val="16"/>
                <w:szCs w:val="16"/>
              </w:rPr>
              <w:t>ARCH_SW_ATM_0203</w:t>
            </w:r>
          </w:p>
        </w:tc>
        <w:tc>
          <w:tcPr>
            <w:tcW w:w="3118" w:type="dxa"/>
          </w:tcPr>
          <w:p w14:paraId="02FFA982" w14:textId="79682800" w:rsidR="00D70E42" w:rsidRPr="00DF07A5" w:rsidRDefault="00D70E42" w:rsidP="00B27EB6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ATM_runMainFunction shall call the </w:t>
            </w:r>
            <w:r w:rsidR="009D39D0" w:rsidRPr="003F1505">
              <w:rPr>
                <w:rStyle w:val="Hyperlink"/>
                <w:bCs/>
              </w:rPr>
              <w:t>PMP_Autotest_CheckPowerSupplyOVDuringActivation</w:t>
            </w:r>
            <w:r w:rsidRPr="00DF07A5">
              <w:rPr>
                <w:b/>
                <w:color w:val="1F497D"/>
                <w:sz w:val="16"/>
                <w:szCs w:val="16"/>
                <w:lang w:val="en-US"/>
              </w:rPr>
              <w:t xml:space="preserve"> </w:t>
            </w:r>
            <w:r w:rsidRPr="00DF07A5">
              <w:rPr>
                <w:sz w:val="16"/>
                <w:szCs w:val="16"/>
                <w:lang w:val="en-US"/>
              </w:rPr>
              <w:t xml:space="preserve">function. </w:t>
            </w:r>
          </w:p>
          <w:p w14:paraId="251696A0" w14:textId="77777777" w:rsidR="00D70E42" w:rsidRPr="00DF07A5" w:rsidRDefault="00D70E42" w:rsidP="00B27EB6">
            <w:pPr>
              <w:ind w:firstLine="708"/>
              <w:jc w:val="left"/>
              <w:rPr>
                <w:sz w:val="16"/>
                <w:szCs w:val="16"/>
                <w:lang w:val="en-US"/>
              </w:rPr>
            </w:pPr>
          </w:p>
          <w:p w14:paraId="6E9D4D05" w14:textId="77777777" w:rsidR="00D70E42" w:rsidRPr="00DF07A5" w:rsidRDefault="00D70E42" w:rsidP="00B27EB6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lastRenderedPageBreak/>
              <w:t>This will execute the “logical supply in over voltage” test.</w:t>
            </w:r>
          </w:p>
          <w:p w14:paraId="23A0A1F1" w14:textId="77777777" w:rsidR="00D70E42" w:rsidRPr="00DF07A5" w:rsidRDefault="00D70E42" w:rsidP="00B27EB6">
            <w:pPr>
              <w:jc w:val="left"/>
              <w:rPr>
                <w:sz w:val="16"/>
                <w:szCs w:val="16"/>
                <w:lang w:val="en-US"/>
              </w:rPr>
            </w:pPr>
          </w:p>
          <w:p w14:paraId="64716E65" w14:textId="77777777" w:rsidR="00D70E42" w:rsidRPr="00DF07A5" w:rsidRDefault="00D70E42" w:rsidP="00B27EB6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2263" w:type="dxa"/>
          </w:tcPr>
          <w:p w14:paraId="6EA4FC58" w14:textId="77777777" w:rsidR="00D70E42" w:rsidRPr="00DF07A5" w:rsidRDefault="00D70E42" w:rsidP="00B27EB6">
            <w:pPr>
              <w:jc w:val="left"/>
              <w:rPr>
                <w:color w:val="1F497D"/>
                <w:sz w:val="24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lastRenderedPageBreak/>
              <w:t xml:space="preserve">Time slot: </w:t>
            </w:r>
            <w:r w:rsidRPr="00DF07A5">
              <w:rPr>
                <w:color w:val="1F497D"/>
                <w:sz w:val="24"/>
                <w:szCs w:val="16"/>
                <w:lang w:val="en-US"/>
              </w:rPr>
              <w:t>#1.3</w:t>
            </w:r>
          </w:p>
          <w:p w14:paraId="4A71AC23" w14:textId="13B88B38" w:rsidR="00D70E42" w:rsidRPr="00DF07A5" w:rsidRDefault="00D70E42" w:rsidP="00B27EB6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Call period: </w:t>
            </w:r>
            <w:r w:rsidRPr="00DF07A5">
              <w:rPr>
                <w:color w:val="1F497D"/>
                <w:sz w:val="24"/>
                <w:szCs w:val="16"/>
                <w:lang w:val="en-US"/>
              </w:rPr>
              <w:t>10ms</w:t>
            </w:r>
          </w:p>
        </w:tc>
        <w:tc>
          <w:tcPr>
            <w:tcW w:w="1990" w:type="dxa"/>
          </w:tcPr>
          <w:p w14:paraId="05E59169" w14:textId="05C239B9" w:rsidR="00D70E42" w:rsidRPr="00803D9C" w:rsidRDefault="00D70E42" w:rsidP="00B27EB6">
            <w:pPr>
              <w:pStyle w:val="RequirementTraceability"/>
              <w:rPr>
                <w:sz w:val="16"/>
                <w:szCs w:val="16"/>
                <w:lang w:val="en-US"/>
              </w:rPr>
            </w:pPr>
          </w:p>
        </w:tc>
      </w:tr>
      <w:tr w:rsidR="006D5936" w:rsidRPr="00DF07A5" w14:paraId="349F9BB1" w14:textId="77777777" w:rsidTr="00B27EB6">
        <w:trPr>
          <w:jc w:val="center"/>
        </w:trPr>
        <w:tc>
          <w:tcPr>
            <w:tcW w:w="1985" w:type="dxa"/>
          </w:tcPr>
          <w:p w14:paraId="615DD8DA" w14:textId="466945AE" w:rsidR="006D5936" w:rsidRPr="00DF07A5" w:rsidRDefault="006D5936" w:rsidP="00B27EB6">
            <w:pPr>
              <w:pStyle w:val="RequirementIdentifier"/>
              <w:rPr>
                <w:sz w:val="16"/>
                <w:szCs w:val="16"/>
              </w:rPr>
            </w:pPr>
            <w:r w:rsidRPr="00DF07A5">
              <w:rPr>
                <w:sz w:val="16"/>
                <w:szCs w:val="16"/>
              </w:rPr>
              <w:t>ARCH_SW_ATM_02</w:t>
            </w:r>
            <w:r>
              <w:rPr>
                <w:sz w:val="16"/>
                <w:szCs w:val="16"/>
              </w:rPr>
              <w:t>35</w:t>
            </w:r>
          </w:p>
        </w:tc>
        <w:tc>
          <w:tcPr>
            <w:tcW w:w="3118" w:type="dxa"/>
          </w:tcPr>
          <w:p w14:paraId="19ADCA61" w14:textId="39445E6A" w:rsidR="006D5936" w:rsidRPr="00DF07A5" w:rsidRDefault="006D5936" w:rsidP="006D5936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ATM_runMainFunction shall call the </w:t>
            </w:r>
            <w:r w:rsidRPr="006D5936">
              <w:rPr>
                <w:rStyle w:val="Hyperlink"/>
                <w:bCs/>
              </w:rPr>
              <w:t>PMP_Autotest_CheckSystem</w:t>
            </w:r>
            <w:r w:rsidR="0063263E">
              <w:rPr>
                <w:rStyle w:val="Hyperlink"/>
                <w:bCs/>
              </w:rPr>
              <w:t>U</w:t>
            </w:r>
            <w:r w:rsidRPr="006D5936">
              <w:rPr>
                <w:rStyle w:val="Hyperlink"/>
                <w:bCs/>
              </w:rPr>
              <w:t>V</w:t>
            </w:r>
            <w:r w:rsidRPr="00DF07A5">
              <w:rPr>
                <w:b/>
                <w:color w:val="1F497D"/>
                <w:sz w:val="16"/>
                <w:szCs w:val="16"/>
                <w:lang w:val="en-US"/>
              </w:rPr>
              <w:t xml:space="preserve"> </w:t>
            </w:r>
            <w:r w:rsidRPr="00DF07A5">
              <w:rPr>
                <w:sz w:val="16"/>
                <w:szCs w:val="16"/>
                <w:lang w:val="en-US"/>
              </w:rPr>
              <w:t xml:space="preserve">function. </w:t>
            </w:r>
          </w:p>
          <w:p w14:paraId="3B39A4A2" w14:textId="77777777" w:rsidR="006D5936" w:rsidRPr="00DF07A5" w:rsidRDefault="006D5936" w:rsidP="006D5936">
            <w:pPr>
              <w:ind w:firstLine="708"/>
              <w:jc w:val="left"/>
              <w:rPr>
                <w:sz w:val="16"/>
                <w:szCs w:val="16"/>
                <w:lang w:val="en-US"/>
              </w:rPr>
            </w:pPr>
          </w:p>
          <w:p w14:paraId="2D6DB9F0" w14:textId="71DD59B1" w:rsidR="006D5936" w:rsidRPr="00DF07A5" w:rsidRDefault="006D5936" w:rsidP="006D5936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This will execute the “</w:t>
            </w:r>
            <w:r>
              <w:rPr>
                <w:sz w:val="16"/>
                <w:szCs w:val="16"/>
                <w:lang w:val="en-US"/>
              </w:rPr>
              <w:t>system supply</w:t>
            </w:r>
            <w:r w:rsidRPr="00DF07A5">
              <w:rPr>
                <w:sz w:val="16"/>
                <w:szCs w:val="16"/>
                <w:lang w:val="en-US"/>
              </w:rPr>
              <w:t xml:space="preserve"> in over voltage” test.</w:t>
            </w:r>
          </w:p>
          <w:p w14:paraId="68550580" w14:textId="77777777" w:rsidR="006D5936" w:rsidRPr="00DF07A5" w:rsidRDefault="006D5936" w:rsidP="00B27EB6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2263" w:type="dxa"/>
          </w:tcPr>
          <w:p w14:paraId="3AF35050" w14:textId="59868E73" w:rsidR="006D5936" w:rsidRPr="00DF07A5" w:rsidRDefault="006D5936" w:rsidP="006D5936">
            <w:pPr>
              <w:jc w:val="left"/>
              <w:rPr>
                <w:color w:val="1F497D"/>
                <w:sz w:val="24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Time slot: </w:t>
            </w:r>
            <w:r w:rsidRPr="00DF07A5">
              <w:rPr>
                <w:color w:val="1F497D"/>
                <w:sz w:val="24"/>
                <w:szCs w:val="16"/>
                <w:lang w:val="en-US"/>
              </w:rPr>
              <w:t>#1.</w:t>
            </w:r>
            <w:r>
              <w:rPr>
                <w:color w:val="1F497D"/>
                <w:sz w:val="24"/>
                <w:szCs w:val="16"/>
                <w:lang w:val="en-US"/>
              </w:rPr>
              <w:t>4</w:t>
            </w:r>
          </w:p>
          <w:p w14:paraId="20C0E554" w14:textId="1A13AEFE" w:rsidR="006D5936" w:rsidRPr="00DF07A5" w:rsidRDefault="006D5936" w:rsidP="006D5936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Call period: </w:t>
            </w:r>
            <w:r w:rsidRPr="00DF07A5">
              <w:rPr>
                <w:color w:val="1F497D"/>
                <w:sz w:val="24"/>
                <w:szCs w:val="16"/>
                <w:lang w:val="en-US"/>
              </w:rPr>
              <w:t>10</w:t>
            </w:r>
            <w:r>
              <w:rPr>
                <w:color w:val="1F497D"/>
                <w:sz w:val="24"/>
                <w:szCs w:val="16"/>
                <w:lang w:val="en-US"/>
              </w:rPr>
              <w:t>0</w:t>
            </w:r>
            <w:r w:rsidRPr="00DF07A5">
              <w:rPr>
                <w:color w:val="1F497D"/>
                <w:sz w:val="24"/>
                <w:szCs w:val="16"/>
                <w:lang w:val="en-US"/>
              </w:rPr>
              <w:t>ms</w:t>
            </w:r>
          </w:p>
        </w:tc>
        <w:tc>
          <w:tcPr>
            <w:tcW w:w="1990" w:type="dxa"/>
          </w:tcPr>
          <w:p w14:paraId="232A9B96" w14:textId="77777777" w:rsidR="006D5936" w:rsidRPr="00803D9C" w:rsidRDefault="006D5936" w:rsidP="00B27EB6">
            <w:pPr>
              <w:pStyle w:val="RequirementTraceability"/>
              <w:rPr>
                <w:sz w:val="16"/>
                <w:szCs w:val="16"/>
                <w:lang w:val="en-US"/>
              </w:rPr>
            </w:pPr>
          </w:p>
        </w:tc>
      </w:tr>
      <w:tr w:rsidR="006D5936" w:rsidRPr="00DF07A5" w14:paraId="50DF14B0" w14:textId="77777777" w:rsidTr="00B27EB6">
        <w:trPr>
          <w:jc w:val="center"/>
        </w:trPr>
        <w:tc>
          <w:tcPr>
            <w:tcW w:w="1985" w:type="dxa"/>
          </w:tcPr>
          <w:p w14:paraId="111FEE3E" w14:textId="21AA215D" w:rsidR="006D5936" w:rsidRPr="00DF07A5" w:rsidRDefault="006D5936" w:rsidP="006D5936">
            <w:pPr>
              <w:pStyle w:val="RequirementIdentifier"/>
              <w:rPr>
                <w:sz w:val="16"/>
                <w:szCs w:val="16"/>
              </w:rPr>
            </w:pPr>
            <w:r w:rsidRPr="00DF07A5">
              <w:rPr>
                <w:sz w:val="16"/>
                <w:szCs w:val="16"/>
              </w:rPr>
              <w:t>ARCH_SW_ATM_02</w:t>
            </w:r>
            <w:r>
              <w:rPr>
                <w:sz w:val="16"/>
                <w:szCs w:val="16"/>
              </w:rPr>
              <w:t>36</w:t>
            </w:r>
          </w:p>
        </w:tc>
        <w:tc>
          <w:tcPr>
            <w:tcW w:w="3118" w:type="dxa"/>
          </w:tcPr>
          <w:p w14:paraId="63F9792E" w14:textId="495B4F74" w:rsidR="006D5936" w:rsidRPr="00DF07A5" w:rsidRDefault="006D5936" w:rsidP="006D5936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ATM_runMainFunction shall call the </w:t>
            </w:r>
            <w:r w:rsidRPr="006D5936">
              <w:rPr>
                <w:rStyle w:val="Hyperlink"/>
                <w:bCs/>
              </w:rPr>
              <w:t>PMP_Autotest_CheckSyste</w:t>
            </w:r>
            <w:r w:rsidR="0063263E">
              <w:rPr>
                <w:rStyle w:val="Hyperlink"/>
                <w:bCs/>
              </w:rPr>
              <w:t>O</w:t>
            </w:r>
            <w:r w:rsidRPr="006D5936">
              <w:rPr>
                <w:rStyle w:val="Hyperlink"/>
                <w:bCs/>
              </w:rPr>
              <w:t>V</w:t>
            </w:r>
            <w:r w:rsidRPr="00DF07A5">
              <w:rPr>
                <w:b/>
                <w:color w:val="1F497D"/>
                <w:sz w:val="16"/>
                <w:szCs w:val="16"/>
                <w:lang w:val="en-US"/>
              </w:rPr>
              <w:t xml:space="preserve"> </w:t>
            </w:r>
            <w:r w:rsidRPr="00DF07A5">
              <w:rPr>
                <w:sz w:val="16"/>
                <w:szCs w:val="16"/>
                <w:lang w:val="en-US"/>
              </w:rPr>
              <w:t xml:space="preserve">function. </w:t>
            </w:r>
          </w:p>
          <w:p w14:paraId="74AAB3FF" w14:textId="77777777" w:rsidR="006D5936" w:rsidRPr="00DF07A5" w:rsidRDefault="006D5936" w:rsidP="006D5936">
            <w:pPr>
              <w:ind w:firstLine="708"/>
              <w:jc w:val="left"/>
              <w:rPr>
                <w:sz w:val="16"/>
                <w:szCs w:val="16"/>
                <w:lang w:val="en-US"/>
              </w:rPr>
            </w:pPr>
          </w:p>
          <w:p w14:paraId="53C8391E" w14:textId="6EC6D2FE" w:rsidR="006D5936" w:rsidRPr="00DF07A5" w:rsidRDefault="006D5936" w:rsidP="006D5936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This will execute the “</w:t>
            </w:r>
            <w:r>
              <w:rPr>
                <w:sz w:val="16"/>
                <w:szCs w:val="16"/>
                <w:lang w:val="en-US"/>
              </w:rPr>
              <w:t>system</w:t>
            </w:r>
            <w:r w:rsidRPr="00DF07A5">
              <w:rPr>
                <w:sz w:val="16"/>
                <w:szCs w:val="16"/>
                <w:lang w:val="en-US"/>
              </w:rPr>
              <w:t xml:space="preserve"> supply in over voltage” test.</w:t>
            </w:r>
          </w:p>
          <w:p w14:paraId="11037BCB" w14:textId="77777777" w:rsidR="006D5936" w:rsidRPr="00DF07A5" w:rsidRDefault="006D5936" w:rsidP="006D5936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2263" w:type="dxa"/>
          </w:tcPr>
          <w:p w14:paraId="1175E6AF" w14:textId="4CF27B66" w:rsidR="006D5936" w:rsidRPr="00DF07A5" w:rsidRDefault="006D5936" w:rsidP="006D5936">
            <w:pPr>
              <w:jc w:val="left"/>
              <w:rPr>
                <w:color w:val="1F497D"/>
                <w:sz w:val="24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Time slot: </w:t>
            </w:r>
            <w:r w:rsidRPr="00DF07A5">
              <w:rPr>
                <w:color w:val="1F497D"/>
                <w:sz w:val="24"/>
                <w:szCs w:val="16"/>
                <w:lang w:val="en-US"/>
              </w:rPr>
              <w:t>#1.</w:t>
            </w:r>
            <w:r>
              <w:rPr>
                <w:color w:val="1F497D"/>
                <w:sz w:val="24"/>
                <w:szCs w:val="16"/>
                <w:lang w:val="en-US"/>
              </w:rPr>
              <w:t>5</w:t>
            </w:r>
          </w:p>
          <w:p w14:paraId="4DB0E839" w14:textId="731F883C" w:rsidR="006D5936" w:rsidRPr="00DF07A5" w:rsidRDefault="006D5936" w:rsidP="006D5936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Call period: </w:t>
            </w:r>
            <w:r w:rsidRPr="00DF07A5">
              <w:rPr>
                <w:color w:val="1F497D"/>
                <w:sz w:val="24"/>
                <w:szCs w:val="16"/>
                <w:lang w:val="en-US"/>
              </w:rPr>
              <w:t>10</w:t>
            </w:r>
            <w:r>
              <w:rPr>
                <w:color w:val="1F497D"/>
                <w:sz w:val="24"/>
                <w:szCs w:val="16"/>
                <w:lang w:val="en-US"/>
              </w:rPr>
              <w:t>0</w:t>
            </w:r>
            <w:r w:rsidRPr="00DF07A5">
              <w:rPr>
                <w:color w:val="1F497D"/>
                <w:sz w:val="24"/>
                <w:szCs w:val="16"/>
                <w:lang w:val="en-US"/>
              </w:rPr>
              <w:t>ms</w:t>
            </w:r>
          </w:p>
        </w:tc>
        <w:tc>
          <w:tcPr>
            <w:tcW w:w="1990" w:type="dxa"/>
          </w:tcPr>
          <w:p w14:paraId="16C9A581" w14:textId="77777777" w:rsidR="006D5936" w:rsidRPr="00803D9C" w:rsidRDefault="006D5936" w:rsidP="006D5936">
            <w:pPr>
              <w:pStyle w:val="RequirementTraceability"/>
              <w:rPr>
                <w:sz w:val="16"/>
                <w:szCs w:val="16"/>
                <w:lang w:val="en-US"/>
              </w:rPr>
            </w:pPr>
          </w:p>
        </w:tc>
      </w:tr>
      <w:tr w:rsidR="006D5936" w:rsidRPr="00DF07A5" w14:paraId="7D7268EB" w14:textId="77777777" w:rsidTr="00B27EB6">
        <w:trPr>
          <w:jc w:val="center"/>
        </w:trPr>
        <w:tc>
          <w:tcPr>
            <w:tcW w:w="1985" w:type="dxa"/>
          </w:tcPr>
          <w:p w14:paraId="5326811B" w14:textId="77777777" w:rsidR="006D5936" w:rsidRPr="00DF07A5" w:rsidRDefault="006D5936" w:rsidP="006D5936">
            <w:pPr>
              <w:pStyle w:val="RequirementIdentifier"/>
              <w:rPr>
                <w:sz w:val="16"/>
                <w:szCs w:val="16"/>
              </w:rPr>
            </w:pPr>
            <w:r w:rsidRPr="00DF07A5">
              <w:rPr>
                <w:rFonts w:cs="Arial"/>
                <w:color w:val="000000"/>
                <w:sz w:val="16"/>
                <w:szCs w:val="16"/>
              </w:rPr>
              <w:t>ARCH_SW_ATM_0205</w:t>
            </w:r>
          </w:p>
        </w:tc>
        <w:tc>
          <w:tcPr>
            <w:tcW w:w="3118" w:type="dxa"/>
          </w:tcPr>
          <w:p w14:paraId="0733D622" w14:textId="0BC413FD" w:rsidR="006D5936" w:rsidRPr="00DF07A5" w:rsidRDefault="006D5936" w:rsidP="006D5936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ATM_runMainFunction shall call the </w:t>
            </w:r>
            <w:r w:rsidRPr="003F1505">
              <w:rPr>
                <w:rStyle w:val="Hyperlink"/>
                <w:bCs/>
              </w:rPr>
              <w:t>PAL_Autotest_CheckCommandConsistency</w:t>
            </w:r>
            <w:r w:rsidRPr="00DF07A5">
              <w:rPr>
                <w:b/>
                <w:color w:val="1F497D"/>
                <w:sz w:val="16"/>
                <w:szCs w:val="16"/>
                <w:lang w:val="en-US"/>
              </w:rPr>
              <w:t xml:space="preserve"> </w:t>
            </w:r>
            <w:r w:rsidRPr="00DF07A5">
              <w:rPr>
                <w:sz w:val="16"/>
                <w:szCs w:val="16"/>
                <w:lang w:val="en-US"/>
              </w:rPr>
              <w:t xml:space="preserve">function. </w:t>
            </w:r>
          </w:p>
          <w:p w14:paraId="6AAA8A59" w14:textId="77777777" w:rsidR="006D5936" w:rsidRPr="00DF07A5" w:rsidRDefault="006D5936" w:rsidP="006D5936">
            <w:pPr>
              <w:ind w:firstLine="708"/>
              <w:jc w:val="left"/>
              <w:rPr>
                <w:sz w:val="16"/>
                <w:szCs w:val="16"/>
                <w:lang w:val="en-US"/>
              </w:rPr>
            </w:pPr>
          </w:p>
          <w:p w14:paraId="2B8A7AC9" w14:textId="77777777" w:rsidR="006D5936" w:rsidRPr="00DF07A5" w:rsidRDefault="006D5936" w:rsidP="006D5936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This will periocially execute the “power bridge command consistency” test.</w:t>
            </w:r>
          </w:p>
          <w:p w14:paraId="7A952D8F" w14:textId="77777777" w:rsidR="006D5936" w:rsidRPr="00DF07A5" w:rsidRDefault="006D5936" w:rsidP="006D5936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2263" w:type="dxa"/>
          </w:tcPr>
          <w:p w14:paraId="4801BE29" w14:textId="5001863A" w:rsidR="006D5936" w:rsidRPr="00DF07A5" w:rsidRDefault="006D5936" w:rsidP="006D5936">
            <w:pPr>
              <w:jc w:val="left"/>
              <w:rPr>
                <w:color w:val="1F497D"/>
                <w:sz w:val="24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Time slot: </w:t>
            </w:r>
            <w:r w:rsidRPr="00DF07A5">
              <w:rPr>
                <w:color w:val="1F497D"/>
                <w:sz w:val="24"/>
                <w:szCs w:val="16"/>
                <w:lang w:val="en-US"/>
              </w:rPr>
              <w:t>#2.</w:t>
            </w:r>
            <w:r>
              <w:rPr>
                <w:color w:val="1F497D"/>
                <w:sz w:val="24"/>
                <w:szCs w:val="16"/>
                <w:lang w:val="en-US"/>
              </w:rPr>
              <w:t>2</w:t>
            </w:r>
          </w:p>
          <w:p w14:paraId="05E90470" w14:textId="65873CF4" w:rsidR="006D5936" w:rsidRPr="00DF07A5" w:rsidRDefault="006D5936" w:rsidP="006D5936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Call period: </w:t>
            </w:r>
            <w:r w:rsidRPr="00DF07A5">
              <w:rPr>
                <w:color w:val="1F497D"/>
                <w:sz w:val="24"/>
                <w:szCs w:val="16"/>
                <w:lang w:val="en-US"/>
              </w:rPr>
              <w:t>10</w:t>
            </w:r>
            <w:r>
              <w:rPr>
                <w:color w:val="1F497D"/>
                <w:sz w:val="24"/>
                <w:szCs w:val="16"/>
                <w:lang w:val="en-US"/>
              </w:rPr>
              <w:t>0</w:t>
            </w:r>
            <w:r w:rsidRPr="00DF07A5">
              <w:rPr>
                <w:color w:val="1F497D"/>
                <w:sz w:val="24"/>
                <w:szCs w:val="16"/>
                <w:lang w:val="en-US"/>
              </w:rPr>
              <w:t>ms</w:t>
            </w:r>
          </w:p>
        </w:tc>
        <w:tc>
          <w:tcPr>
            <w:tcW w:w="1990" w:type="dxa"/>
          </w:tcPr>
          <w:p w14:paraId="575BF27C" w14:textId="072D31B9" w:rsidR="006D5936" w:rsidRPr="00803D9C" w:rsidRDefault="006D5936" w:rsidP="006D5936">
            <w:pPr>
              <w:pStyle w:val="RequirementTraceability"/>
              <w:rPr>
                <w:sz w:val="16"/>
                <w:szCs w:val="16"/>
                <w:lang w:val="en-US"/>
              </w:rPr>
            </w:pPr>
          </w:p>
        </w:tc>
      </w:tr>
      <w:tr w:rsidR="006D5936" w:rsidRPr="00DF07A5" w14:paraId="2BA08021" w14:textId="77777777" w:rsidTr="00B27EB6">
        <w:trPr>
          <w:jc w:val="center"/>
        </w:trPr>
        <w:tc>
          <w:tcPr>
            <w:tcW w:w="1985" w:type="dxa"/>
          </w:tcPr>
          <w:p w14:paraId="292FF276" w14:textId="77777777" w:rsidR="006D5936" w:rsidRPr="00DF07A5" w:rsidRDefault="006D5936" w:rsidP="006D5936">
            <w:pPr>
              <w:pStyle w:val="RequirementIdentifier"/>
              <w:rPr>
                <w:sz w:val="16"/>
                <w:szCs w:val="16"/>
              </w:rPr>
            </w:pPr>
            <w:r w:rsidRPr="00DF07A5">
              <w:rPr>
                <w:rFonts w:cs="Arial"/>
                <w:color w:val="000000"/>
                <w:sz w:val="16"/>
                <w:szCs w:val="16"/>
              </w:rPr>
              <w:t>ARCH_SW_ATM_0206</w:t>
            </w:r>
          </w:p>
        </w:tc>
        <w:tc>
          <w:tcPr>
            <w:tcW w:w="3118" w:type="dxa"/>
          </w:tcPr>
          <w:p w14:paraId="2F7572B5" w14:textId="77777777" w:rsidR="006D5936" w:rsidRPr="00DF07A5" w:rsidRDefault="006D5936" w:rsidP="006D5936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ATM_runMainFunction shall call the </w:t>
            </w:r>
            <w:hyperlink w:anchor="_Hlk424313190" w:history="1" w:docLocation="1,273323,273348,5,,PAL_cbk_CheckMosfetHighSC">
              <w:r w:rsidRPr="00DF07A5">
                <w:rPr>
                  <w:rStyle w:val="Hyperlink"/>
                  <w:lang w:val="en-US"/>
                </w:rPr>
                <w:t>PAL_cbk_CheckMosfetHighSC</w:t>
              </w:r>
            </w:hyperlink>
            <w:r w:rsidRPr="00DF07A5">
              <w:rPr>
                <w:sz w:val="16"/>
                <w:szCs w:val="16"/>
                <w:lang w:val="en-US"/>
              </w:rPr>
              <w:t xml:space="preserve"> function. </w:t>
            </w:r>
          </w:p>
          <w:p w14:paraId="47BE5B6D" w14:textId="77777777" w:rsidR="006D5936" w:rsidRPr="00DF07A5" w:rsidRDefault="006D5936" w:rsidP="006D5936">
            <w:pPr>
              <w:jc w:val="left"/>
              <w:rPr>
                <w:sz w:val="16"/>
                <w:szCs w:val="16"/>
                <w:lang w:val="en-US"/>
              </w:rPr>
            </w:pPr>
          </w:p>
          <w:p w14:paraId="6CC63DFC" w14:textId="77777777" w:rsidR="006D5936" w:rsidRPr="00DF07A5" w:rsidRDefault="006D5936" w:rsidP="006D5936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This will periocially execute the “HW thermal protection” test.</w:t>
            </w:r>
          </w:p>
          <w:p w14:paraId="0C44E124" w14:textId="77777777" w:rsidR="006D5936" w:rsidRPr="00DF07A5" w:rsidRDefault="006D5936" w:rsidP="006D5936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2263" w:type="dxa"/>
          </w:tcPr>
          <w:p w14:paraId="497DC778" w14:textId="77777777" w:rsidR="006D5936" w:rsidRPr="00DF07A5" w:rsidRDefault="006D5936" w:rsidP="006D5936">
            <w:pPr>
              <w:jc w:val="left"/>
              <w:rPr>
                <w:color w:val="1F497D"/>
                <w:sz w:val="24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Time slot: </w:t>
            </w:r>
            <w:r w:rsidRPr="00DF07A5">
              <w:rPr>
                <w:color w:val="1F497D"/>
                <w:sz w:val="24"/>
                <w:szCs w:val="16"/>
                <w:lang w:val="en-US"/>
              </w:rPr>
              <w:t>#2.3</w:t>
            </w:r>
          </w:p>
          <w:p w14:paraId="795A1291" w14:textId="77777777" w:rsidR="006D5936" w:rsidRPr="00DF07A5" w:rsidRDefault="006D5936" w:rsidP="006D5936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Call period: </w:t>
            </w:r>
            <w:r w:rsidRPr="00DF07A5">
              <w:rPr>
                <w:color w:val="1F497D"/>
                <w:sz w:val="24"/>
                <w:szCs w:val="16"/>
                <w:lang w:val="en-US"/>
              </w:rPr>
              <w:t>100ms</w:t>
            </w:r>
            <w:r w:rsidRPr="00DF07A5">
              <w:rPr>
                <w:sz w:val="16"/>
                <w:szCs w:val="16"/>
                <w:lang w:val="en-US"/>
              </w:rPr>
              <w:t xml:space="preserve"> </w:t>
            </w:r>
          </w:p>
          <w:p w14:paraId="0F874BED" w14:textId="77777777" w:rsidR="006D5936" w:rsidRPr="00DF07A5" w:rsidRDefault="006D5936" w:rsidP="006D5936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1990" w:type="dxa"/>
          </w:tcPr>
          <w:p w14:paraId="54787154" w14:textId="6BD92C91" w:rsidR="006D5936" w:rsidRPr="00803D9C" w:rsidRDefault="006D5936" w:rsidP="006D5936">
            <w:pPr>
              <w:pStyle w:val="RequirementTraceability"/>
              <w:rPr>
                <w:sz w:val="16"/>
                <w:szCs w:val="16"/>
                <w:lang w:val="en-US"/>
              </w:rPr>
            </w:pPr>
          </w:p>
        </w:tc>
      </w:tr>
      <w:tr w:rsidR="006D5936" w:rsidRPr="00DF07A5" w14:paraId="3DE7F363" w14:textId="77777777" w:rsidTr="00B27EB6">
        <w:trPr>
          <w:jc w:val="center"/>
        </w:trPr>
        <w:tc>
          <w:tcPr>
            <w:tcW w:w="1985" w:type="dxa"/>
          </w:tcPr>
          <w:p w14:paraId="476038F2" w14:textId="77777777" w:rsidR="006D5936" w:rsidRPr="00DF07A5" w:rsidRDefault="006D5936" w:rsidP="006D5936">
            <w:pPr>
              <w:pStyle w:val="RequirementIdentifier"/>
              <w:rPr>
                <w:sz w:val="16"/>
                <w:szCs w:val="16"/>
              </w:rPr>
            </w:pPr>
            <w:r w:rsidRPr="00DF07A5">
              <w:rPr>
                <w:rFonts w:cs="Arial"/>
                <w:color w:val="000000"/>
                <w:sz w:val="16"/>
                <w:szCs w:val="16"/>
              </w:rPr>
              <w:t>ARCH_SW_ATM_0207</w:t>
            </w:r>
          </w:p>
        </w:tc>
        <w:tc>
          <w:tcPr>
            <w:tcW w:w="3118" w:type="dxa"/>
          </w:tcPr>
          <w:p w14:paraId="51757647" w14:textId="77777777" w:rsidR="006D5936" w:rsidRPr="00DF07A5" w:rsidRDefault="006D5936" w:rsidP="006D5936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ATM_runMainFunction shall call the </w:t>
            </w:r>
            <w:hyperlink w:anchor="_Hlk424313175" w:history="1" w:docLocation="1,271512,271536,5,,PAL_cbk_CheckMosfetLowSC">
              <w:r w:rsidRPr="00DF07A5">
                <w:rPr>
                  <w:rStyle w:val="Hyperlink"/>
                  <w:lang w:val="en-US"/>
                </w:rPr>
                <w:t>PAL_cbk_CheckMosfetLowSC</w:t>
              </w:r>
            </w:hyperlink>
            <w:r w:rsidRPr="00DF07A5">
              <w:rPr>
                <w:b/>
                <w:color w:val="1F497D"/>
                <w:sz w:val="16"/>
                <w:szCs w:val="16"/>
                <w:lang w:val="en-US"/>
              </w:rPr>
              <w:t xml:space="preserve"> </w:t>
            </w:r>
            <w:r w:rsidRPr="00DF07A5">
              <w:rPr>
                <w:sz w:val="16"/>
                <w:szCs w:val="16"/>
                <w:lang w:val="en-US"/>
              </w:rPr>
              <w:t>function.</w:t>
            </w:r>
          </w:p>
          <w:p w14:paraId="22475DE2" w14:textId="77777777" w:rsidR="006D5936" w:rsidRPr="00DF07A5" w:rsidRDefault="006D5936" w:rsidP="006D5936">
            <w:pPr>
              <w:jc w:val="left"/>
              <w:rPr>
                <w:sz w:val="16"/>
                <w:szCs w:val="16"/>
                <w:lang w:val="en-US"/>
              </w:rPr>
            </w:pPr>
          </w:p>
          <w:p w14:paraId="26E963A5" w14:textId="77777777" w:rsidR="006D5936" w:rsidRPr="00DF07A5" w:rsidRDefault="006D5936" w:rsidP="006D5936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This will periocially execute the “low MOSFET inshort circuit” test.</w:t>
            </w:r>
          </w:p>
          <w:p w14:paraId="62A081CA" w14:textId="77777777" w:rsidR="006D5936" w:rsidRPr="00DF07A5" w:rsidRDefault="006D5936" w:rsidP="006D5936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2263" w:type="dxa"/>
          </w:tcPr>
          <w:p w14:paraId="429FFBD9" w14:textId="77777777" w:rsidR="006D5936" w:rsidRPr="00DF07A5" w:rsidRDefault="006D5936" w:rsidP="006D5936">
            <w:pPr>
              <w:jc w:val="left"/>
              <w:rPr>
                <w:color w:val="1F497D"/>
                <w:sz w:val="24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Time slot: </w:t>
            </w:r>
            <w:r w:rsidRPr="00DF07A5">
              <w:rPr>
                <w:color w:val="1F497D"/>
                <w:sz w:val="24"/>
                <w:szCs w:val="16"/>
                <w:lang w:val="en-US"/>
              </w:rPr>
              <w:t>#2.4</w:t>
            </w:r>
          </w:p>
          <w:p w14:paraId="0E8D8907" w14:textId="77777777" w:rsidR="006D5936" w:rsidRPr="00DF07A5" w:rsidRDefault="006D5936" w:rsidP="006D5936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Call period: </w:t>
            </w:r>
            <w:r w:rsidRPr="00DF07A5">
              <w:rPr>
                <w:color w:val="1F497D"/>
                <w:sz w:val="24"/>
                <w:szCs w:val="16"/>
                <w:lang w:val="en-US"/>
              </w:rPr>
              <w:t>100ms</w:t>
            </w:r>
            <w:r w:rsidRPr="00DF07A5">
              <w:rPr>
                <w:sz w:val="16"/>
                <w:szCs w:val="16"/>
                <w:lang w:val="en-US"/>
              </w:rPr>
              <w:t xml:space="preserve"> </w:t>
            </w:r>
          </w:p>
          <w:p w14:paraId="66CE992C" w14:textId="77777777" w:rsidR="006D5936" w:rsidRPr="00DF07A5" w:rsidRDefault="006D5936" w:rsidP="006D5936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1990" w:type="dxa"/>
          </w:tcPr>
          <w:p w14:paraId="1ED71FB4" w14:textId="058FB6E2" w:rsidR="006D5936" w:rsidRPr="00803D9C" w:rsidRDefault="006D5936" w:rsidP="006D5936">
            <w:pPr>
              <w:pStyle w:val="RequirementTraceability"/>
              <w:rPr>
                <w:sz w:val="16"/>
                <w:szCs w:val="16"/>
                <w:lang w:val="en-US"/>
              </w:rPr>
            </w:pPr>
          </w:p>
        </w:tc>
      </w:tr>
      <w:tr w:rsidR="006D5936" w:rsidRPr="00DF07A5" w14:paraId="511F1B5C" w14:textId="77777777" w:rsidTr="00B27EB6">
        <w:trPr>
          <w:jc w:val="center"/>
        </w:trPr>
        <w:tc>
          <w:tcPr>
            <w:tcW w:w="1985" w:type="dxa"/>
          </w:tcPr>
          <w:p w14:paraId="0671033F" w14:textId="77777777" w:rsidR="006D5936" w:rsidRPr="00DF07A5" w:rsidRDefault="006D5936" w:rsidP="006D5936">
            <w:pPr>
              <w:pStyle w:val="RequirementIdentifier"/>
              <w:rPr>
                <w:sz w:val="16"/>
                <w:szCs w:val="16"/>
              </w:rPr>
            </w:pPr>
            <w:r w:rsidRPr="00DF07A5">
              <w:rPr>
                <w:rFonts w:cs="Arial"/>
                <w:color w:val="000000"/>
                <w:sz w:val="16"/>
                <w:szCs w:val="16"/>
              </w:rPr>
              <w:t>ARCH_SW_ATM_0208</w:t>
            </w:r>
          </w:p>
        </w:tc>
        <w:tc>
          <w:tcPr>
            <w:tcW w:w="3118" w:type="dxa"/>
          </w:tcPr>
          <w:p w14:paraId="3896390A" w14:textId="77777777" w:rsidR="006D5936" w:rsidRPr="00DF07A5" w:rsidRDefault="006D5936" w:rsidP="006D5936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ATM_runMainFunction shall call the </w:t>
            </w:r>
            <w:hyperlink w:anchor="_Hlk424313229" w:history="1" w:docLocation="1,283786,283814,5,,PAL_cbk_CheckMotorConnection">
              <w:r w:rsidRPr="00DF07A5">
                <w:rPr>
                  <w:rStyle w:val="Hyperlink"/>
                  <w:lang w:val="en-US"/>
                </w:rPr>
                <w:t>PAL_cbk_CheckMotorConnection</w:t>
              </w:r>
            </w:hyperlink>
            <w:r w:rsidRPr="00DF07A5">
              <w:rPr>
                <w:b/>
                <w:color w:val="1F497D"/>
                <w:sz w:val="16"/>
                <w:szCs w:val="16"/>
                <w:lang w:val="en-US"/>
              </w:rPr>
              <w:t xml:space="preserve"> </w:t>
            </w:r>
            <w:r w:rsidRPr="00DF07A5">
              <w:rPr>
                <w:sz w:val="16"/>
                <w:szCs w:val="16"/>
                <w:lang w:val="en-US"/>
              </w:rPr>
              <w:t>function.</w:t>
            </w:r>
          </w:p>
          <w:p w14:paraId="76171477" w14:textId="77777777" w:rsidR="006D5936" w:rsidRPr="00DF07A5" w:rsidRDefault="006D5936" w:rsidP="006D5936">
            <w:pPr>
              <w:jc w:val="left"/>
              <w:rPr>
                <w:sz w:val="16"/>
                <w:szCs w:val="16"/>
                <w:lang w:val="en-US"/>
              </w:rPr>
            </w:pPr>
          </w:p>
          <w:p w14:paraId="6E78FF48" w14:textId="77777777" w:rsidR="006D5936" w:rsidRPr="00DF07A5" w:rsidRDefault="006D5936" w:rsidP="006D5936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This will periocially execute the “motor connection” test.</w:t>
            </w:r>
          </w:p>
          <w:p w14:paraId="32E65648" w14:textId="77777777" w:rsidR="006D5936" w:rsidRPr="00DF07A5" w:rsidRDefault="006D5936" w:rsidP="006D5936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2263" w:type="dxa"/>
          </w:tcPr>
          <w:p w14:paraId="4988DC00" w14:textId="77777777" w:rsidR="006D5936" w:rsidRPr="00DF07A5" w:rsidRDefault="006D5936" w:rsidP="006D5936">
            <w:pPr>
              <w:jc w:val="left"/>
              <w:rPr>
                <w:color w:val="1F497D"/>
                <w:sz w:val="24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Time slot: </w:t>
            </w:r>
            <w:r w:rsidRPr="00DF07A5">
              <w:rPr>
                <w:color w:val="1F497D"/>
                <w:sz w:val="24"/>
                <w:szCs w:val="16"/>
                <w:lang w:val="en-US"/>
              </w:rPr>
              <w:t>#2.5</w:t>
            </w:r>
          </w:p>
          <w:p w14:paraId="226CCFA8" w14:textId="77777777" w:rsidR="006D5936" w:rsidRPr="00DF07A5" w:rsidRDefault="006D5936" w:rsidP="006D5936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Call period: </w:t>
            </w:r>
            <w:r w:rsidRPr="00DF07A5">
              <w:rPr>
                <w:color w:val="1F497D"/>
                <w:sz w:val="24"/>
                <w:szCs w:val="16"/>
                <w:lang w:val="en-US"/>
              </w:rPr>
              <w:t>100ms</w:t>
            </w:r>
            <w:r w:rsidRPr="00DF07A5">
              <w:rPr>
                <w:sz w:val="16"/>
                <w:szCs w:val="16"/>
                <w:lang w:val="en-US"/>
              </w:rPr>
              <w:t xml:space="preserve"> </w:t>
            </w:r>
          </w:p>
          <w:p w14:paraId="436729D6" w14:textId="77777777" w:rsidR="006D5936" w:rsidRPr="00DF07A5" w:rsidRDefault="006D5936" w:rsidP="006D5936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1990" w:type="dxa"/>
          </w:tcPr>
          <w:p w14:paraId="67BCCD5B" w14:textId="7567A77B" w:rsidR="006D5936" w:rsidRPr="00803D9C" w:rsidRDefault="006D5936" w:rsidP="006D5936">
            <w:pPr>
              <w:pStyle w:val="RequirementTraceability"/>
              <w:rPr>
                <w:sz w:val="16"/>
                <w:szCs w:val="16"/>
                <w:lang w:val="en-US"/>
              </w:rPr>
            </w:pPr>
          </w:p>
        </w:tc>
      </w:tr>
      <w:tr w:rsidR="006D5936" w:rsidRPr="00DF07A5" w14:paraId="4213EF08" w14:textId="77777777" w:rsidTr="00B27EB6">
        <w:trPr>
          <w:jc w:val="center"/>
        </w:trPr>
        <w:tc>
          <w:tcPr>
            <w:tcW w:w="1985" w:type="dxa"/>
          </w:tcPr>
          <w:p w14:paraId="31698991" w14:textId="77777777" w:rsidR="006D5936" w:rsidRPr="00DF07A5" w:rsidRDefault="006D5936" w:rsidP="006D5936">
            <w:pPr>
              <w:pStyle w:val="RequirementIdentifier"/>
              <w:rPr>
                <w:sz w:val="16"/>
                <w:szCs w:val="16"/>
              </w:rPr>
            </w:pPr>
            <w:r w:rsidRPr="00DF07A5">
              <w:rPr>
                <w:rFonts w:cs="Arial"/>
                <w:color w:val="000000"/>
                <w:sz w:val="16"/>
                <w:szCs w:val="16"/>
              </w:rPr>
              <w:t>ARCH_SW_ATM_0209</w:t>
            </w:r>
          </w:p>
        </w:tc>
        <w:tc>
          <w:tcPr>
            <w:tcW w:w="3118" w:type="dxa"/>
          </w:tcPr>
          <w:p w14:paraId="38CF3DCB" w14:textId="77777777" w:rsidR="006D5936" w:rsidRPr="00DF07A5" w:rsidRDefault="006D5936" w:rsidP="006D5936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ATM_runMainFunction shall call the </w:t>
            </w:r>
            <w:hyperlink w:anchor="_Hlk424313759" w:history="1" w:docLocation="1,268660,268689,5,,PAL_cbk_CheckHWSelfProtection">
              <w:r w:rsidRPr="00DF07A5">
                <w:rPr>
                  <w:rStyle w:val="Hyperlink"/>
                  <w:lang w:val="en-US"/>
                </w:rPr>
                <w:t>PAL_cbk_CheckHWSelfProtection</w:t>
              </w:r>
            </w:hyperlink>
            <w:r w:rsidRPr="00DF07A5">
              <w:rPr>
                <w:sz w:val="16"/>
                <w:szCs w:val="16"/>
                <w:lang w:val="en-US"/>
              </w:rPr>
              <w:t xml:space="preserve"> function. </w:t>
            </w:r>
          </w:p>
          <w:p w14:paraId="01825E7B" w14:textId="77777777" w:rsidR="006D5936" w:rsidRPr="00DF07A5" w:rsidRDefault="006D5936" w:rsidP="006D5936">
            <w:pPr>
              <w:jc w:val="left"/>
              <w:rPr>
                <w:sz w:val="16"/>
                <w:szCs w:val="16"/>
                <w:lang w:val="en-US"/>
              </w:rPr>
            </w:pPr>
          </w:p>
          <w:p w14:paraId="016F3DF9" w14:textId="77777777" w:rsidR="006D5936" w:rsidRPr="00DF07A5" w:rsidRDefault="006D5936" w:rsidP="006D5936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This will periocially execute the “HW thermal protection” test.</w:t>
            </w:r>
          </w:p>
          <w:p w14:paraId="23A93028" w14:textId="77777777" w:rsidR="006D5936" w:rsidRPr="00DF07A5" w:rsidRDefault="006D5936" w:rsidP="006D5936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2263" w:type="dxa"/>
          </w:tcPr>
          <w:p w14:paraId="2CA94470" w14:textId="77777777" w:rsidR="006D5936" w:rsidRPr="00DF07A5" w:rsidRDefault="006D5936" w:rsidP="006D5936">
            <w:pPr>
              <w:jc w:val="left"/>
              <w:rPr>
                <w:color w:val="1F497D"/>
                <w:sz w:val="24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Time slot: </w:t>
            </w:r>
            <w:r w:rsidRPr="00DF07A5">
              <w:rPr>
                <w:color w:val="1F497D"/>
                <w:sz w:val="24"/>
                <w:szCs w:val="16"/>
                <w:lang w:val="en-US"/>
              </w:rPr>
              <w:t>#2.6</w:t>
            </w:r>
          </w:p>
          <w:p w14:paraId="74B335F8" w14:textId="77777777" w:rsidR="006D5936" w:rsidRPr="00DF07A5" w:rsidRDefault="006D5936" w:rsidP="006D5936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Call period: </w:t>
            </w:r>
            <w:r w:rsidRPr="00DF07A5">
              <w:rPr>
                <w:color w:val="1F497D"/>
                <w:sz w:val="24"/>
                <w:szCs w:val="16"/>
                <w:lang w:val="en-US"/>
              </w:rPr>
              <w:t>10ms</w:t>
            </w:r>
            <w:r w:rsidRPr="00DF07A5">
              <w:rPr>
                <w:sz w:val="16"/>
                <w:szCs w:val="16"/>
                <w:lang w:val="en-US"/>
              </w:rPr>
              <w:t xml:space="preserve"> </w:t>
            </w:r>
          </w:p>
          <w:p w14:paraId="1A2A52E9" w14:textId="77777777" w:rsidR="006D5936" w:rsidRPr="00DF07A5" w:rsidRDefault="006D5936" w:rsidP="006D5936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1990" w:type="dxa"/>
          </w:tcPr>
          <w:p w14:paraId="0587B413" w14:textId="77777777" w:rsidR="006D5936" w:rsidRPr="00803D9C" w:rsidRDefault="006D5936" w:rsidP="006D5936">
            <w:pPr>
              <w:pStyle w:val="RequirementTraceability"/>
              <w:rPr>
                <w:sz w:val="16"/>
                <w:szCs w:val="16"/>
                <w:lang w:val="en-US"/>
              </w:rPr>
            </w:pPr>
          </w:p>
        </w:tc>
      </w:tr>
      <w:tr w:rsidR="006D5936" w:rsidRPr="00CF4DC9" w14:paraId="3663E28F" w14:textId="77777777" w:rsidTr="00B27EB6">
        <w:trPr>
          <w:jc w:val="center"/>
        </w:trPr>
        <w:tc>
          <w:tcPr>
            <w:tcW w:w="1985" w:type="dxa"/>
          </w:tcPr>
          <w:p w14:paraId="11C5CD3E" w14:textId="77777777" w:rsidR="006D5936" w:rsidRPr="00DF07A5" w:rsidRDefault="006D5936" w:rsidP="006D5936">
            <w:pPr>
              <w:pStyle w:val="RequirementIdentifier"/>
              <w:rPr>
                <w:sz w:val="16"/>
                <w:szCs w:val="16"/>
              </w:rPr>
            </w:pPr>
            <w:r w:rsidRPr="00DF07A5">
              <w:rPr>
                <w:rFonts w:cs="Arial"/>
                <w:color w:val="000000"/>
                <w:sz w:val="16"/>
                <w:szCs w:val="16"/>
              </w:rPr>
              <w:t>ARCH_SW_ATM_0210</w:t>
            </w:r>
          </w:p>
        </w:tc>
        <w:tc>
          <w:tcPr>
            <w:tcW w:w="3118" w:type="dxa"/>
          </w:tcPr>
          <w:p w14:paraId="6C5F7400" w14:textId="77777777" w:rsidR="006D5936" w:rsidRPr="00DF07A5" w:rsidRDefault="006D5936" w:rsidP="006D5936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ATM_runMainFunction shall call the </w:t>
            </w:r>
            <w:hyperlink w:anchor="_Hlk424711158" w:history="1" w:docLocation="1,285341,285372,5,,PAL_cbk_CheckMotorDisengagement">
              <w:r w:rsidRPr="00DF07A5">
                <w:rPr>
                  <w:rStyle w:val="Hyperlink"/>
                  <w:lang w:val="en-US"/>
                </w:rPr>
                <w:t>PAL_cbk_CheckMotorDisengagement</w:t>
              </w:r>
            </w:hyperlink>
            <w:r w:rsidRPr="00DF07A5">
              <w:rPr>
                <w:b/>
                <w:color w:val="1F497D"/>
                <w:sz w:val="16"/>
                <w:szCs w:val="16"/>
                <w:lang w:val="en-US"/>
              </w:rPr>
              <w:t xml:space="preserve"> </w:t>
            </w:r>
            <w:r w:rsidRPr="00DF07A5">
              <w:rPr>
                <w:sz w:val="16"/>
                <w:szCs w:val="16"/>
                <w:lang w:val="en-US"/>
              </w:rPr>
              <w:t>function.</w:t>
            </w:r>
          </w:p>
          <w:p w14:paraId="24F211D9" w14:textId="77777777" w:rsidR="006D5936" w:rsidRPr="00DF07A5" w:rsidRDefault="006D5936" w:rsidP="006D5936">
            <w:pPr>
              <w:jc w:val="left"/>
              <w:rPr>
                <w:sz w:val="16"/>
                <w:szCs w:val="16"/>
                <w:lang w:val="en-US"/>
              </w:rPr>
            </w:pPr>
          </w:p>
          <w:p w14:paraId="75A37065" w14:textId="77777777" w:rsidR="006D5936" w:rsidRPr="00DF07A5" w:rsidRDefault="006D5936" w:rsidP="006D5936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This will periocially execute the “motor disengagement” test.</w:t>
            </w:r>
          </w:p>
          <w:p w14:paraId="1A1BC63C" w14:textId="77777777" w:rsidR="006D5936" w:rsidRPr="00DF07A5" w:rsidRDefault="006D5936" w:rsidP="006D5936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2263" w:type="dxa"/>
          </w:tcPr>
          <w:p w14:paraId="3690A2DF" w14:textId="77777777" w:rsidR="006D5936" w:rsidRPr="00DF07A5" w:rsidRDefault="006D5936" w:rsidP="006D5936">
            <w:pPr>
              <w:jc w:val="left"/>
              <w:rPr>
                <w:color w:val="1F497D"/>
                <w:sz w:val="24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Time slot: </w:t>
            </w:r>
            <w:r w:rsidRPr="00DF07A5">
              <w:rPr>
                <w:color w:val="1F497D"/>
                <w:sz w:val="24"/>
                <w:szCs w:val="16"/>
                <w:lang w:val="en-US"/>
              </w:rPr>
              <w:t>#2.7</w:t>
            </w:r>
          </w:p>
          <w:p w14:paraId="65C50BE4" w14:textId="77777777" w:rsidR="006D5936" w:rsidRPr="00DF07A5" w:rsidRDefault="006D5936" w:rsidP="006D5936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Call period: </w:t>
            </w:r>
            <w:r w:rsidRPr="00DF07A5">
              <w:rPr>
                <w:color w:val="1F497D"/>
                <w:sz w:val="24"/>
                <w:szCs w:val="16"/>
                <w:lang w:val="en-US"/>
              </w:rPr>
              <w:t>10ms</w:t>
            </w:r>
            <w:r w:rsidRPr="00DF07A5">
              <w:rPr>
                <w:sz w:val="16"/>
                <w:szCs w:val="16"/>
                <w:lang w:val="en-US"/>
              </w:rPr>
              <w:t xml:space="preserve"> </w:t>
            </w:r>
          </w:p>
          <w:p w14:paraId="53662396" w14:textId="77777777" w:rsidR="006D5936" w:rsidRPr="00DF07A5" w:rsidRDefault="006D5936" w:rsidP="006D5936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1990" w:type="dxa"/>
          </w:tcPr>
          <w:p w14:paraId="107011B4" w14:textId="24912068" w:rsidR="006D5936" w:rsidRPr="00CF4DC9" w:rsidRDefault="006D5936" w:rsidP="006D5936">
            <w:pPr>
              <w:pStyle w:val="RequirementTraceability"/>
              <w:rPr>
                <w:sz w:val="16"/>
                <w:szCs w:val="16"/>
                <w:lang w:val="en-US"/>
              </w:rPr>
            </w:pPr>
          </w:p>
        </w:tc>
      </w:tr>
      <w:tr w:rsidR="006D5936" w:rsidRPr="00DF07A5" w14:paraId="78A9C341" w14:textId="77777777" w:rsidTr="00B27EB6">
        <w:trPr>
          <w:jc w:val="center"/>
        </w:trPr>
        <w:tc>
          <w:tcPr>
            <w:tcW w:w="1985" w:type="dxa"/>
          </w:tcPr>
          <w:p w14:paraId="30F75C52" w14:textId="77777777" w:rsidR="006D5936" w:rsidRPr="00DF07A5" w:rsidRDefault="006D5936" w:rsidP="006D5936">
            <w:pPr>
              <w:pStyle w:val="RequirementIdentifier"/>
              <w:rPr>
                <w:sz w:val="16"/>
                <w:szCs w:val="16"/>
              </w:rPr>
            </w:pPr>
            <w:r w:rsidRPr="00DF07A5">
              <w:rPr>
                <w:rFonts w:cs="Arial"/>
                <w:color w:val="000000"/>
                <w:sz w:val="16"/>
                <w:szCs w:val="16"/>
              </w:rPr>
              <w:t>ARCH_SW_ATM_0211</w:t>
            </w:r>
          </w:p>
        </w:tc>
        <w:tc>
          <w:tcPr>
            <w:tcW w:w="3118" w:type="dxa"/>
          </w:tcPr>
          <w:p w14:paraId="1C9D7D7F" w14:textId="77777777" w:rsidR="006D5936" w:rsidRPr="00DF07A5" w:rsidRDefault="006D5936" w:rsidP="006D5936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ATM_runMainFunction shall call the </w:t>
            </w:r>
            <w:hyperlink w:anchor="_Hlk424710884" w:history="1" w:docLocation="1,244949,244978,5,,BMM_cbk_CheckHallEffectSensor">
              <w:r w:rsidRPr="00DF07A5">
                <w:rPr>
                  <w:rStyle w:val="Hyperlink"/>
                  <w:lang w:val="en-US"/>
                </w:rPr>
                <w:t>BMM_cbk_CheckHallEffectSensor</w:t>
              </w:r>
            </w:hyperlink>
            <w:r w:rsidRPr="00DF07A5">
              <w:rPr>
                <w:b/>
                <w:color w:val="1F497D"/>
                <w:sz w:val="16"/>
                <w:szCs w:val="16"/>
                <w:lang w:val="en-US"/>
              </w:rPr>
              <w:t xml:space="preserve"> </w:t>
            </w:r>
            <w:r w:rsidRPr="00DF07A5">
              <w:rPr>
                <w:sz w:val="16"/>
                <w:szCs w:val="16"/>
                <w:lang w:val="en-US"/>
              </w:rPr>
              <w:t xml:space="preserve">function. </w:t>
            </w:r>
          </w:p>
          <w:p w14:paraId="60E44475" w14:textId="77777777" w:rsidR="006D5936" w:rsidRPr="00DF07A5" w:rsidRDefault="006D5936" w:rsidP="006D5936">
            <w:pPr>
              <w:ind w:firstLine="708"/>
              <w:jc w:val="left"/>
              <w:rPr>
                <w:sz w:val="16"/>
                <w:szCs w:val="16"/>
                <w:lang w:val="en-US"/>
              </w:rPr>
            </w:pPr>
          </w:p>
          <w:p w14:paraId="302315BF" w14:textId="77777777" w:rsidR="006D5936" w:rsidRPr="00DF07A5" w:rsidRDefault="006D5936" w:rsidP="006D5936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This will execute the “hall effect sensor” test.</w:t>
            </w:r>
          </w:p>
          <w:p w14:paraId="4D0600AD" w14:textId="77777777" w:rsidR="006D5936" w:rsidRPr="00DF07A5" w:rsidRDefault="006D5936" w:rsidP="006D5936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2263" w:type="dxa"/>
          </w:tcPr>
          <w:p w14:paraId="7A54C0D7" w14:textId="27B596EA" w:rsidR="006D5936" w:rsidRPr="00DF07A5" w:rsidRDefault="006D5936" w:rsidP="006D5936">
            <w:pPr>
              <w:jc w:val="left"/>
              <w:rPr>
                <w:color w:val="1F497D"/>
                <w:sz w:val="24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Time slot: </w:t>
            </w:r>
            <w:r w:rsidRPr="00DF07A5">
              <w:rPr>
                <w:color w:val="1F497D"/>
                <w:sz w:val="24"/>
                <w:szCs w:val="16"/>
                <w:lang w:val="en-US"/>
              </w:rPr>
              <w:t>#3.</w:t>
            </w:r>
            <w:r>
              <w:rPr>
                <w:color w:val="1F497D"/>
                <w:sz w:val="24"/>
                <w:szCs w:val="16"/>
                <w:lang w:val="en-US"/>
              </w:rPr>
              <w:t>2</w:t>
            </w:r>
          </w:p>
          <w:p w14:paraId="2076E9B3" w14:textId="4A5BA549" w:rsidR="006D5936" w:rsidRPr="00DF07A5" w:rsidRDefault="006D5936" w:rsidP="006D5936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Call period: </w:t>
            </w:r>
            <w:r w:rsidRPr="00DF07A5">
              <w:rPr>
                <w:color w:val="1F497D"/>
                <w:sz w:val="24"/>
                <w:szCs w:val="16"/>
                <w:lang w:val="en-US"/>
              </w:rPr>
              <w:t>10</w:t>
            </w:r>
            <w:r w:rsidR="004B1831">
              <w:rPr>
                <w:color w:val="1F497D"/>
                <w:sz w:val="24"/>
                <w:szCs w:val="16"/>
                <w:lang w:val="en-US"/>
              </w:rPr>
              <w:t>0</w:t>
            </w:r>
            <w:r w:rsidRPr="00DF07A5">
              <w:rPr>
                <w:color w:val="1F497D"/>
                <w:sz w:val="24"/>
                <w:szCs w:val="16"/>
                <w:lang w:val="en-US"/>
              </w:rPr>
              <w:t>ms</w:t>
            </w:r>
          </w:p>
        </w:tc>
        <w:tc>
          <w:tcPr>
            <w:tcW w:w="1990" w:type="dxa"/>
          </w:tcPr>
          <w:p w14:paraId="0C38C351" w14:textId="6E950008" w:rsidR="006D5936" w:rsidRPr="00803D9C" w:rsidRDefault="006D5936" w:rsidP="006D5936">
            <w:pPr>
              <w:pStyle w:val="RequirementTraceability"/>
              <w:rPr>
                <w:sz w:val="16"/>
                <w:szCs w:val="16"/>
                <w:lang w:val="en-US"/>
              </w:rPr>
            </w:pPr>
          </w:p>
        </w:tc>
      </w:tr>
      <w:tr w:rsidR="006D5936" w:rsidRPr="00DF07A5" w14:paraId="7A64BB6C" w14:textId="77777777" w:rsidTr="00B27EB6">
        <w:trPr>
          <w:jc w:val="center"/>
        </w:trPr>
        <w:tc>
          <w:tcPr>
            <w:tcW w:w="1985" w:type="dxa"/>
          </w:tcPr>
          <w:p w14:paraId="0F95B1A9" w14:textId="77777777" w:rsidR="006D5936" w:rsidRPr="00DF07A5" w:rsidRDefault="006D5936" w:rsidP="006D5936">
            <w:pPr>
              <w:pStyle w:val="RequirementIdentifier"/>
              <w:rPr>
                <w:sz w:val="16"/>
                <w:szCs w:val="16"/>
              </w:rPr>
            </w:pPr>
            <w:r w:rsidRPr="00DF07A5">
              <w:rPr>
                <w:rFonts w:cs="Arial"/>
                <w:color w:val="000000"/>
                <w:sz w:val="16"/>
                <w:szCs w:val="16"/>
              </w:rPr>
              <w:t>ARCH_SW_ATM_0212</w:t>
            </w:r>
          </w:p>
        </w:tc>
        <w:tc>
          <w:tcPr>
            <w:tcW w:w="3118" w:type="dxa"/>
          </w:tcPr>
          <w:p w14:paraId="7CCD60C1" w14:textId="77777777" w:rsidR="006D5936" w:rsidRPr="00DF07A5" w:rsidRDefault="006D5936" w:rsidP="006D5936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ATM_runMainFunction shall call the </w:t>
            </w:r>
            <w:hyperlink w:anchor="_Hlk424711170" w:history="1" w:docLocation="1,287258,287283,5,,PAL_cbk_CheckMotorCurrent">
              <w:r w:rsidRPr="00DF07A5">
                <w:rPr>
                  <w:rStyle w:val="Hyperlink"/>
                  <w:lang w:val="en-US"/>
                </w:rPr>
                <w:t>PAL_cbk_CheckMotorCurrent</w:t>
              </w:r>
            </w:hyperlink>
            <w:r w:rsidRPr="00DF07A5">
              <w:rPr>
                <w:b/>
                <w:color w:val="1F497D"/>
                <w:sz w:val="16"/>
                <w:szCs w:val="16"/>
                <w:lang w:val="en-US"/>
              </w:rPr>
              <w:t xml:space="preserve"> </w:t>
            </w:r>
            <w:r w:rsidRPr="00DF07A5">
              <w:rPr>
                <w:sz w:val="16"/>
                <w:szCs w:val="16"/>
                <w:lang w:val="en-US"/>
              </w:rPr>
              <w:t>function.</w:t>
            </w:r>
          </w:p>
          <w:p w14:paraId="6E05CD70" w14:textId="77777777" w:rsidR="006D5936" w:rsidRPr="00DF07A5" w:rsidRDefault="006D5936" w:rsidP="006D5936">
            <w:pPr>
              <w:jc w:val="left"/>
              <w:rPr>
                <w:sz w:val="16"/>
                <w:szCs w:val="16"/>
                <w:lang w:val="en-US"/>
              </w:rPr>
            </w:pPr>
          </w:p>
          <w:p w14:paraId="6FA72F4E" w14:textId="77777777" w:rsidR="006D5936" w:rsidRPr="00DF07A5" w:rsidRDefault="006D5936" w:rsidP="006D5936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This will periocially execute the “motor current” test.</w:t>
            </w:r>
          </w:p>
          <w:p w14:paraId="7BCEB9A5" w14:textId="77777777" w:rsidR="006D5936" w:rsidRPr="00DF07A5" w:rsidRDefault="006D5936" w:rsidP="006D5936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2263" w:type="dxa"/>
          </w:tcPr>
          <w:p w14:paraId="44B4E7F3" w14:textId="3B2CF1D9" w:rsidR="006D5936" w:rsidRPr="00DF07A5" w:rsidRDefault="006D5936" w:rsidP="006D5936">
            <w:pPr>
              <w:jc w:val="left"/>
              <w:rPr>
                <w:color w:val="1F497D"/>
                <w:sz w:val="24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lastRenderedPageBreak/>
              <w:t xml:space="preserve">Time slot: </w:t>
            </w:r>
            <w:r w:rsidRPr="00DF07A5">
              <w:rPr>
                <w:color w:val="1F497D"/>
                <w:sz w:val="24"/>
                <w:szCs w:val="16"/>
                <w:lang w:val="en-US"/>
              </w:rPr>
              <w:t>#3.</w:t>
            </w:r>
            <w:r>
              <w:rPr>
                <w:color w:val="1F497D"/>
                <w:sz w:val="24"/>
                <w:szCs w:val="16"/>
                <w:lang w:val="en-US"/>
              </w:rPr>
              <w:t>3</w:t>
            </w:r>
          </w:p>
          <w:p w14:paraId="6B333C9A" w14:textId="633B039E" w:rsidR="006D5936" w:rsidRPr="00DF07A5" w:rsidRDefault="006D5936" w:rsidP="006D5936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Call period: </w:t>
            </w:r>
            <w:r w:rsidRPr="00DF07A5">
              <w:rPr>
                <w:color w:val="1F497D"/>
                <w:sz w:val="24"/>
                <w:szCs w:val="16"/>
                <w:lang w:val="en-US"/>
              </w:rPr>
              <w:t>10ms</w:t>
            </w:r>
            <w:r w:rsidRPr="00DF07A5">
              <w:rPr>
                <w:sz w:val="16"/>
                <w:szCs w:val="16"/>
                <w:lang w:val="en-US"/>
              </w:rPr>
              <w:t xml:space="preserve"> </w:t>
            </w:r>
          </w:p>
          <w:p w14:paraId="27A8CC4B" w14:textId="77777777" w:rsidR="006D5936" w:rsidRPr="00DF07A5" w:rsidRDefault="006D5936" w:rsidP="006D5936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1990" w:type="dxa"/>
          </w:tcPr>
          <w:p w14:paraId="11B225E7" w14:textId="652F3355" w:rsidR="006D5936" w:rsidRPr="00803D9C" w:rsidRDefault="006D5936" w:rsidP="006D5936">
            <w:pPr>
              <w:pStyle w:val="RequirementTraceability"/>
              <w:rPr>
                <w:sz w:val="16"/>
                <w:szCs w:val="16"/>
                <w:lang w:val="en-US"/>
              </w:rPr>
            </w:pPr>
          </w:p>
        </w:tc>
      </w:tr>
      <w:tr w:rsidR="006D5936" w:rsidRPr="00DF07A5" w14:paraId="2E2A757E" w14:textId="77777777" w:rsidTr="00B27EB6">
        <w:trPr>
          <w:jc w:val="center"/>
        </w:trPr>
        <w:tc>
          <w:tcPr>
            <w:tcW w:w="1985" w:type="dxa"/>
          </w:tcPr>
          <w:p w14:paraId="05771A65" w14:textId="77777777" w:rsidR="006D5936" w:rsidRPr="00DF07A5" w:rsidRDefault="006D5936" w:rsidP="006D5936">
            <w:pPr>
              <w:pStyle w:val="RequirementIdentifier"/>
              <w:rPr>
                <w:sz w:val="16"/>
                <w:szCs w:val="16"/>
              </w:rPr>
            </w:pPr>
            <w:r w:rsidRPr="00DF07A5">
              <w:rPr>
                <w:rFonts w:cs="Arial"/>
                <w:color w:val="000000"/>
                <w:sz w:val="16"/>
                <w:szCs w:val="16"/>
              </w:rPr>
              <w:t>ARCH_SW_ATM_0213</w:t>
            </w:r>
          </w:p>
        </w:tc>
        <w:tc>
          <w:tcPr>
            <w:tcW w:w="3118" w:type="dxa"/>
          </w:tcPr>
          <w:p w14:paraId="453C476B" w14:textId="77777777" w:rsidR="006D5936" w:rsidRPr="00DF07A5" w:rsidRDefault="006D5936" w:rsidP="006D5936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ATM_runMainFunction shall call the </w:t>
            </w:r>
            <w:hyperlink w:anchor="_Hlk424712187" w:history="1" w:docLocation="1,423547,423584,5,,EOL_cbk_CheckProductEndOfLifeLow">
              <w:r w:rsidRPr="00DF07A5">
                <w:rPr>
                  <w:rStyle w:val="Hyperlink"/>
                  <w:lang w:val="en-US"/>
                </w:rPr>
                <w:t>EOL_cbk_CheckProductEndOfLifeLowForce</w:t>
              </w:r>
            </w:hyperlink>
            <w:r w:rsidRPr="00DF07A5">
              <w:rPr>
                <w:lang w:val="en-US"/>
              </w:rPr>
              <w:t xml:space="preserve"> </w:t>
            </w:r>
            <w:r w:rsidRPr="00DF07A5">
              <w:rPr>
                <w:sz w:val="16"/>
                <w:szCs w:val="16"/>
                <w:lang w:val="en-US"/>
              </w:rPr>
              <w:t>function.</w:t>
            </w:r>
          </w:p>
          <w:p w14:paraId="348CAC96" w14:textId="77777777" w:rsidR="006D5936" w:rsidRPr="00DF07A5" w:rsidRDefault="006D5936" w:rsidP="006D5936">
            <w:pPr>
              <w:jc w:val="left"/>
              <w:rPr>
                <w:sz w:val="16"/>
                <w:szCs w:val="16"/>
                <w:lang w:val="en-US"/>
              </w:rPr>
            </w:pPr>
          </w:p>
          <w:p w14:paraId="13C5D2BB" w14:textId="77777777" w:rsidR="006D5936" w:rsidRPr="00DF07A5" w:rsidRDefault="006D5936" w:rsidP="006D5936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This will periocially execute the “end of life of the low force pre pre-tensioning belt function” test.</w:t>
            </w:r>
          </w:p>
          <w:p w14:paraId="27321A6A" w14:textId="77777777" w:rsidR="006D5936" w:rsidRPr="00DF07A5" w:rsidRDefault="006D5936" w:rsidP="006D5936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2263" w:type="dxa"/>
          </w:tcPr>
          <w:p w14:paraId="482C1D1D" w14:textId="27B54F36" w:rsidR="006D5936" w:rsidRPr="00DF07A5" w:rsidRDefault="006D5936" w:rsidP="006D5936">
            <w:pPr>
              <w:jc w:val="left"/>
              <w:rPr>
                <w:color w:val="1F497D"/>
                <w:sz w:val="24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Time slot: </w:t>
            </w:r>
            <w:r w:rsidRPr="00DF07A5">
              <w:rPr>
                <w:color w:val="1F497D"/>
                <w:sz w:val="24"/>
                <w:szCs w:val="16"/>
                <w:lang w:val="en-US"/>
              </w:rPr>
              <w:t>#3.</w:t>
            </w:r>
            <w:r>
              <w:rPr>
                <w:color w:val="1F497D"/>
                <w:sz w:val="24"/>
                <w:szCs w:val="16"/>
                <w:lang w:val="en-US"/>
              </w:rPr>
              <w:t>4</w:t>
            </w:r>
          </w:p>
          <w:p w14:paraId="5F65BBBF" w14:textId="77777777" w:rsidR="006D5936" w:rsidRPr="00DF07A5" w:rsidRDefault="006D5936" w:rsidP="006D5936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Call period: </w:t>
            </w:r>
            <w:r w:rsidRPr="00DF07A5">
              <w:rPr>
                <w:color w:val="1F497D"/>
                <w:sz w:val="24"/>
                <w:szCs w:val="16"/>
                <w:lang w:val="en-US"/>
              </w:rPr>
              <w:t>10ms</w:t>
            </w:r>
            <w:r w:rsidRPr="00DF07A5">
              <w:rPr>
                <w:sz w:val="16"/>
                <w:szCs w:val="16"/>
                <w:lang w:val="en-US"/>
              </w:rPr>
              <w:t xml:space="preserve"> </w:t>
            </w:r>
          </w:p>
          <w:p w14:paraId="5CE082E6" w14:textId="77777777" w:rsidR="006D5936" w:rsidRPr="00DF07A5" w:rsidRDefault="006D5936" w:rsidP="006D5936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1990" w:type="dxa"/>
          </w:tcPr>
          <w:p w14:paraId="2C0A9CB4" w14:textId="5ED12A9B" w:rsidR="006D5936" w:rsidRPr="00803D9C" w:rsidRDefault="006D5936" w:rsidP="006D5936">
            <w:pPr>
              <w:pStyle w:val="RequirementTraceability"/>
              <w:rPr>
                <w:sz w:val="16"/>
                <w:szCs w:val="16"/>
                <w:lang w:val="en-US"/>
              </w:rPr>
            </w:pPr>
          </w:p>
        </w:tc>
      </w:tr>
      <w:tr w:rsidR="0063263E" w:rsidRPr="00DF07A5" w14:paraId="392C73B4" w14:textId="77777777" w:rsidTr="00B27EB6">
        <w:trPr>
          <w:jc w:val="center"/>
        </w:trPr>
        <w:tc>
          <w:tcPr>
            <w:tcW w:w="1985" w:type="dxa"/>
          </w:tcPr>
          <w:p w14:paraId="3C1662E0" w14:textId="7B04DD6B" w:rsidR="0063263E" w:rsidRPr="00DF07A5" w:rsidRDefault="00160725" w:rsidP="006D5936">
            <w:pPr>
              <w:pStyle w:val="RequirementIdentifier"/>
              <w:rPr>
                <w:rFonts w:cs="Arial"/>
                <w:color w:val="000000"/>
                <w:sz w:val="16"/>
                <w:szCs w:val="16"/>
              </w:rPr>
            </w:pPr>
            <w:r w:rsidRPr="00DF07A5">
              <w:rPr>
                <w:sz w:val="16"/>
                <w:szCs w:val="16"/>
              </w:rPr>
              <w:t>ARCH_SW_ATM_02</w:t>
            </w:r>
            <w:r>
              <w:rPr>
                <w:sz w:val="16"/>
                <w:szCs w:val="16"/>
              </w:rPr>
              <w:t>37</w:t>
            </w:r>
          </w:p>
        </w:tc>
        <w:tc>
          <w:tcPr>
            <w:tcW w:w="3118" w:type="dxa"/>
          </w:tcPr>
          <w:p w14:paraId="5FD48253" w14:textId="14989E9F" w:rsidR="0063263E" w:rsidRPr="00DF07A5" w:rsidRDefault="0063263E" w:rsidP="0063263E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ATM_runMainFunction shall call the </w:t>
            </w:r>
            <w:r w:rsidRPr="0063263E">
              <w:rPr>
                <w:rStyle w:val="Hyperlink"/>
                <w:lang w:val="en-US"/>
              </w:rPr>
              <w:t>CIL_cbk_SteeringConfiguration</w:t>
            </w:r>
            <w:r>
              <w:t xml:space="preserve"> </w:t>
            </w:r>
            <w:r w:rsidRPr="00DF07A5">
              <w:rPr>
                <w:sz w:val="16"/>
                <w:szCs w:val="16"/>
                <w:lang w:val="en-US"/>
              </w:rPr>
              <w:t>function.</w:t>
            </w:r>
          </w:p>
          <w:p w14:paraId="7698827D" w14:textId="77777777" w:rsidR="0063263E" w:rsidRPr="00DF07A5" w:rsidRDefault="0063263E" w:rsidP="0063263E">
            <w:pPr>
              <w:jc w:val="left"/>
              <w:rPr>
                <w:sz w:val="16"/>
                <w:szCs w:val="16"/>
                <w:lang w:val="en-US"/>
              </w:rPr>
            </w:pPr>
          </w:p>
          <w:p w14:paraId="53D2FB88" w14:textId="49EF48CD" w:rsidR="0063263E" w:rsidRPr="00DF07A5" w:rsidRDefault="0063263E" w:rsidP="0063263E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This will periocially execute the “</w:t>
            </w:r>
            <w:r>
              <w:rPr>
                <w:sz w:val="16"/>
                <w:szCs w:val="16"/>
                <w:lang w:val="en-US"/>
              </w:rPr>
              <w:t>steering</w:t>
            </w:r>
            <w:r w:rsidRPr="00DF07A5">
              <w:rPr>
                <w:sz w:val="16"/>
                <w:szCs w:val="16"/>
                <w:lang w:val="en-US"/>
              </w:rPr>
              <w:t xml:space="preserve"> c</w:t>
            </w:r>
            <w:r>
              <w:rPr>
                <w:sz w:val="16"/>
                <w:szCs w:val="16"/>
                <w:lang w:val="en-US"/>
              </w:rPr>
              <w:t>onfiguration</w:t>
            </w:r>
            <w:r w:rsidRPr="00DF07A5">
              <w:rPr>
                <w:sz w:val="16"/>
                <w:szCs w:val="16"/>
                <w:lang w:val="en-US"/>
              </w:rPr>
              <w:t>” test.</w:t>
            </w:r>
          </w:p>
          <w:p w14:paraId="41DBF5B4" w14:textId="77777777" w:rsidR="0063263E" w:rsidRPr="00DF07A5" w:rsidRDefault="0063263E" w:rsidP="006D5936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2263" w:type="dxa"/>
          </w:tcPr>
          <w:p w14:paraId="0ABE9016" w14:textId="576B5486" w:rsidR="0063263E" w:rsidRPr="00DF07A5" w:rsidRDefault="0063263E" w:rsidP="0063263E">
            <w:pPr>
              <w:jc w:val="left"/>
              <w:rPr>
                <w:color w:val="1F497D"/>
                <w:sz w:val="24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Time slot: </w:t>
            </w:r>
            <w:r w:rsidRPr="00DF07A5">
              <w:rPr>
                <w:color w:val="1F497D"/>
                <w:sz w:val="24"/>
                <w:szCs w:val="16"/>
                <w:lang w:val="en-US"/>
              </w:rPr>
              <w:t>#3.</w:t>
            </w:r>
            <w:r>
              <w:rPr>
                <w:color w:val="1F497D"/>
                <w:sz w:val="24"/>
                <w:szCs w:val="16"/>
                <w:lang w:val="en-US"/>
              </w:rPr>
              <w:t>5</w:t>
            </w:r>
          </w:p>
          <w:p w14:paraId="4BAA5BC1" w14:textId="77777777" w:rsidR="0063263E" w:rsidRPr="00DF07A5" w:rsidRDefault="0063263E" w:rsidP="0063263E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Call period: </w:t>
            </w:r>
            <w:r w:rsidRPr="00DF07A5">
              <w:rPr>
                <w:color w:val="1F497D"/>
                <w:sz w:val="24"/>
                <w:szCs w:val="16"/>
                <w:lang w:val="en-US"/>
              </w:rPr>
              <w:t>10ms</w:t>
            </w:r>
            <w:r w:rsidRPr="00DF07A5">
              <w:rPr>
                <w:sz w:val="16"/>
                <w:szCs w:val="16"/>
                <w:lang w:val="en-US"/>
              </w:rPr>
              <w:t xml:space="preserve"> </w:t>
            </w:r>
          </w:p>
          <w:p w14:paraId="2E6DDB6D" w14:textId="77777777" w:rsidR="0063263E" w:rsidRPr="00DF07A5" w:rsidRDefault="0063263E" w:rsidP="006D5936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1990" w:type="dxa"/>
          </w:tcPr>
          <w:p w14:paraId="4787A0B1" w14:textId="77777777" w:rsidR="0063263E" w:rsidRPr="00803D9C" w:rsidRDefault="0063263E" w:rsidP="006D5936">
            <w:pPr>
              <w:pStyle w:val="RequirementTraceability"/>
              <w:rPr>
                <w:sz w:val="16"/>
                <w:szCs w:val="16"/>
                <w:lang w:val="en-US"/>
              </w:rPr>
            </w:pPr>
          </w:p>
        </w:tc>
      </w:tr>
      <w:tr w:rsidR="00FF2D81" w:rsidRPr="00DF07A5" w14:paraId="1B84ECBA" w14:textId="77777777" w:rsidTr="00B27EB6">
        <w:trPr>
          <w:jc w:val="center"/>
        </w:trPr>
        <w:tc>
          <w:tcPr>
            <w:tcW w:w="1985" w:type="dxa"/>
          </w:tcPr>
          <w:p w14:paraId="617DCC95" w14:textId="72F23888" w:rsidR="00FF2D81" w:rsidRPr="00DF07A5" w:rsidRDefault="00FF2D81" w:rsidP="00FF2D81">
            <w:pPr>
              <w:pStyle w:val="RequirementIdentifier"/>
              <w:rPr>
                <w:sz w:val="16"/>
                <w:szCs w:val="16"/>
              </w:rPr>
            </w:pPr>
            <w:r w:rsidRPr="00732036">
              <w:rPr>
                <w:rFonts w:cs="Arial"/>
                <w:color w:val="000000"/>
                <w:sz w:val="16"/>
                <w:szCs w:val="16"/>
              </w:rPr>
              <w:t>ARCH_SW_ATM_02</w:t>
            </w:r>
            <w:r>
              <w:rPr>
                <w:rFonts w:cs="Arial"/>
                <w:color w:val="000000"/>
                <w:sz w:val="16"/>
                <w:szCs w:val="16"/>
              </w:rPr>
              <w:t>38</w:t>
            </w:r>
          </w:p>
        </w:tc>
        <w:tc>
          <w:tcPr>
            <w:tcW w:w="3118" w:type="dxa"/>
          </w:tcPr>
          <w:p w14:paraId="516FBBDB" w14:textId="77777777" w:rsidR="00FF2D81" w:rsidRPr="00DF07A5" w:rsidRDefault="00FF2D81" w:rsidP="00FF2D81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ATM_runMainFunction shall call the </w:t>
            </w:r>
            <w:r w:rsidRPr="00732036">
              <w:rPr>
                <w:bCs/>
                <w:color w:val="0000FF"/>
                <w:u w:val="single"/>
              </w:rPr>
              <w:t>CIL_A</w:t>
            </w:r>
            <w:r>
              <w:rPr>
                <w:bCs/>
                <w:color w:val="0000FF"/>
                <w:u w:val="single"/>
              </w:rPr>
              <w:t>utotest</w:t>
            </w:r>
            <w:r w:rsidRPr="00732036">
              <w:rPr>
                <w:bCs/>
                <w:color w:val="0000FF"/>
                <w:u w:val="single"/>
              </w:rPr>
              <w:t>_</w:t>
            </w:r>
            <w:r>
              <w:rPr>
                <w:bCs/>
                <w:color w:val="0000FF"/>
                <w:u w:val="single"/>
              </w:rPr>
              <w:t>CheckVariantCoding</w:t>
            </w:r>
            <w:r>
              <w:rPr>
                <w:rFonts w:ascii="Consolas" w:hAnsi="Consolas" w:cs="Consolas"/>
                <w:color w:val="000000"/>
                <w:shd w:val="clear" w:color="auto" w:fill="E8F2FE"/>
                <w:lang w:val="en-US" w:eastAsia="zh-CN"/>
              </w:rPr>
              <w:t xml:space="preserve"> </w:t>
            </w:r>
            <w:r w:rsidRPr="00DF07A5">
              <w:rPr>
                <w:sz w:val="16"/>
                <w:szCs w:val="16"/>
                <w:lang w:val="en-US"/>
              </w:rPr>
              <w:t xml:space="preserve">function. </w:t>
            </w:r>
          </w:p>
          <w:p w14:paraId="321E6744" w14:textId="77777777" w:rsidR="00FF2D81" w:rsidRPr="00DF07A5" w:rsidRDefault="00FF2D81" w:rsidP="00FF2D81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2263" w:type="dxa"/>
          </w:tcPr>
          <w:p w14:paraId="17A3BA1D" w14:textId="77777777" w:rsidR="00FF2D81" w:rsidRPr="00DF07A5" w:rsidRDefault="00FF2D81" w:rsidP="00FF2D81">
            <w:pPr>
              <w:jc w:val="left"/>
              <w:rPr>
                <w:color w:val="1F497D"/>
                <w:sz w:val="24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Time slot: </w:t>
            </w:r>
            <w:r w:rsidRPr="00DF07A5">
              <w:rPr>
                <w:color w:val="1F497D"/>
                <w:sz w:val="24"/>
                <w:szCs w:val="16"/>
                <w:lang w:val="en-US"/>
              </w:rPr>
              <w:t>#</w:t>
            </w:r>
            <w:r>
              <w:rPr>
                <w:color w:val="1F497D"/>
                <w:sz w:val="24"/>
                <w:szCs w:val="16"/>
                <w:lang w:val="en-US"/>
              </w:rPr>
              <w:t>4.2</w:t>
            </w:r>
          </w:p>
          <w:p w14:paraId="536C6E33" w14:textId="0BA78FD6" w:rsidR="00FF2D81" w:rsidRPr="00DF07A5" w:rsidRDefault="00FF2D81" w:rsidP="00FF2D81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Call period: </w:t>
            </w:r>
            <w:r w:rsidRPr="00DF07A5">
              <w:rPr>
                <w:color w:val="1F497D"/>
                <w:sz w:val="24"/>
                <w:szCs w:val="16"/>
                <w:lang w:val="en-US"/>
              </w:rPr>
              <w:t>10ms</w:t>
            </w:r>
          </w:p>
        </w:tc>
        <w:tc>
          <w:tcPr>
            <w:tcW w:w="1990" w:type="dxa"/>
          </w:tcPr>
          <w:p w14:paraId="01CC73D9" w14:textId="77777777" w:rsidR="00FF2D81" w:rsidRPr="00803D9C" w:rsidRDefault="00FF2D81" w:rsidP="00FF2D81">
            <w:pPr>
              <w:pStyle w:val="RequirementTraceability"/>
              <w:rPr>
                <w:sz w:val="16"/>
                <w:szCs w:val="16"/>
                <w:lang w:val="en-US"/>
              </w:rPr>
            </w:pPr>
          </w:p>
        </w:tc>
      </w:tr>
      <w:tr w:rsidR="00FF2D81" w:rsidRPr="00DF07A5" w14:paraId="67292FBD" w14:textId="77777777" w:rsidTr="00B27EB6">
        <w:trPr>
          <w:jc w:val="center"/>
        </w:trPr>
        <w:tc>
          <w:tcPr>
            <w:tcW w:w="1985" w:type="dxa"/>
          </w:tcPr>
          <w:p w14:paraId="6B1FB297" w14:textId="7B0E9F47" w:rsidR="00FF2D81" w:rsidRPr="00DF07A5" w:rsidRDefault="00FF2D81" w:rsidP="00FF2D81">
            <w:pPr>
              <w:pStyle w:val="RequirementIdentifier"/>
              <w:rPr>
                <w:sz w:val="16"/>
                <w:szCs w:val="16"/>
              </w:rPr>
            </w:pPr>
            <w:r w:rsidRPr="00DF07A5">
              <w:rPr>
                <w:rFonts w:cs="Arial"/>
                <w:color w:val="000000"/>
                <w:sz w:val="16"/>
                <w:szCs w:val="16"/>
              </w:rPr>
              <w:t>ARCH_SW_ATM_0214</w:t>
            </w:r>
          </w:p>
        </w:tc>
        <w:tc>
          <w:tcPr>
            <w:tcW w:w="3118" w:type="dxa"/>
          </w:tcPr>
          <w:p w14:paraId="7B017202" w14:textId="77777777" w:rsidR="00FF2D81" w:rsidRPr="00DF07A5" w:rsidRDefault="00FF2D81" w:rsidP="00FF2D81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ATM_runMainFunction shall call the </w:t>
            </w:r>
            <w:hyperlink w:anchor="_Hlk424313268" w:history="1" w:docLocation="1,321182,321209,5,,PMP_cbk_CheckPowerSupplyUV ">
              <w:r w:rsidRPr="00DF07A5">
                <w:rPr>
                  <w:rStyle w:val="Hyperlink"/>
                  <w:lang w:val="en-US"/>
                </w:rPr>
                <w:t xml:space="preserve">PMP_cbk_CheckPowerSupplyUV </w:t>
              </w:r>
            </w:hyperlink>
            <w:r w:rsidRPr="00DF07A5">
              <w:rPr>
                <w:b/>
                <w:color w:val="1F497D"/>
                <w:sz w:val="16"/>
                <w:szCs w:val="16"/>
                <w:lang w:val="en-US"/>
              </w:rPr>
              <w:t xml:space="preserve"> </w:t>
            </w:r>
            <w:r w:rsidRPr="00DF07A5">
              <w:rPr>
                <w:sz w:val="16"/>
                <w:szCs w:val="16"/>
                <w:lang w:val="en-US"/>
              </w:rPr>
              <w:t xml:space="preserve">function. </w:t>
            </w:r>
          </w:p>
          <w:p w14:paraId="017FA374" w14:textId="77777777" w:rsidR="00FF2D81" w:rsidRPr="00DF07A5" w:rsidRDefault="00FF2D81" w:rsidP="00FF2D81">
            <w:pPr>
              <w:ind w:firstLine="708"/>
              <w:jc w:val="left"/>
              <w:rPr>
                <w:sz w:val="16"/>
                <w:szCs w:val="16"/>
                <w:lang w:val="en-US"/>
              </w:rPr>
            </w:pPr>
          </w:p>
          <w:p w14:paraId="18AE3BD6" w14:textId="77777777" w:rsidR="00FF2D81" w:rsidRPr="00DF07A5" w:rsidRDefault="00FF2D81" w:rsidP="00FF2D81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This will execute the “power supply in under voltage” test.</w:t>
            </w:r>
          </w:p>
          <w:p w14:paraId="3A1346F0" w14:textId="77777777" w:rsidR="00FF2D81" w:rsidRPr="00DF07A5" w:rsidRDefault="00FF2D81" w:rsidP="00FF2D81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2263" w:type="dxa"/>
          </w:tcPr>
          <w:p w14:paraId="2F94D75D" w14:textId="77777777" w:rsidR="00FF2D81" w:rsidRPr="00DF07A5" w:rsidRDefault="00FF2D81" w:rsidP="00FF2D81">
            <w:pPr>
              <w:jc w:val="left"/>
              <w:rPr>
                <w:color w:val="1F497D"/>
                <w:sz w:val="24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Time slot: </w:t>
            </w:r>
            <w:r w:rsidRPr="00DF07A5">
              <w:rPr>
                <w:color w:val="1F497D"/>
                <w:sz w:val="24"/>
                <w:szCs w:val="16"/>
                <w:lang w:val="en-US"/>
              </w:rPr>
              <w:t>#4.3</w:t>
            </w:r>
          </w:p>
          <w:p w14:paraId="739DF990" w14:textId="77777777" w:rsidR="00FF2D81" w:rsidRDefault="00FF2D81" w:rsidP="00FF2D81">
            <w:pPr>
              <w:jc w:val="left"/>
              <w:rPr>
                <w:color w:val="1F497D"/>
                <w:sz w:val="24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Call period: </w:t>
            </w:r>
            <w:r w:rsidRPr="00DF07A5">
              <w:rPr>
                <w:color w:val="1F497D"/>
                <w:sz w:val="24"/>
                <w:szCs w:val="16"/>
                <w:lang w:val="en-US"/>
              </w:rPr>
              <w:t>10</w:t>
            </w:r>
            <w:r>
              <w:rPr>
                <w:color w:val="1F497D"/>
                <w:sz w:val="24"/>
                <w:szCs w:val="16"/>
                <w:lang w:val="en-US"/>
              </w:rPr>
              <w:t>0</w:t>
            </w:r>
            <w:r w:rsidRPr="00DF07A5">
              <w:rPr>
                <w:color w:val="1F497D"/>
                <w:sz w:val="24"/>
                <w:szCs w:val="16"/>
                <w:lang w:val="en-US"/>
              </w:rPr>
              <w:t>ms</w:t>
            </w:r>
          </w:p>
          <w:p w14:paraId="1095373D" w14:textId="0E7BFAFB" w:rsidR="00DA2E36" w:rsidRPr="00DF07A5" w:rsidRDefault="00DA2E36" w:rsidP="00FF2D81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00"/>
                <w:shd w:val="clear" w:color="auto" w:fill="E8F2FE"/>
                <w:lang w:val="en-US" w:eastAsia="zh-CN"/>
              </w:rPr>
              <w:t>(IN_DECADE_0)</w:t>
            </w:r>
          </w:p>
        </w:tc>
        <w:tc>
          <w:tcPr>
            <w:tcW w:w="1990" w:type="dxa"/>
          </w:tcPr>
          <w:p w14:paraId="4774CEAA" w14:textId="77777777" w:rsidR="00FF2D81" w:rsidRPr="00803D9C" w:rsidRDefault="00FF2D81" w:rsidP="00FF2D81">
            <w:pPr>
              <w:pStyle w:val="RequirementTraceability"/>
              <w:rPr>
                <w:sz w:val="16"/>
                <w:szCs w:val="16"/>
                <w:lang w:val="en-US"/>
              </w:rPr>
            </w:pPr>
          </w:p>
        </w:tc>
      </w:tr>
      <w:tr w:rsidR="00FF2D81" w:rsidRPr="00DF07A5" w14:paraId="07A4FB5F" w14:textId="77777777" w:rsidTr="00B27EB6">
        <w:trPr>
          <w:jc w:val="center"/>
        </w:trPr>
        <w:tc>
          <w:tcPr>
            <w:tcW w:w="1985" w:type="dxa"/>
          </w:tcPr>
          <w:p w14:paraId="68C341FA" w14:textId="6F3A380A" w:rsidR="00FF2D81" w:rsidRPr="00DF07A5" w:rsidRDefault="00FF2D81" w:rsidP="00FF2D81">
            <w:pPr>
              <w:pStyle w:val="RequirementIdentifier"/>
              <w:rPr>
                <w:sz w:val="16"/>
                <w:szCs w:val="16"/>
              </w:rPr>
            </w:pPr>
            <w:r w:rsidRPr="00DF07A5">
              <w:rPr>
                <w:rFonts w:cs="Arial"/>
                <w:color w:val="000000"/>
                <w:sz w:val="16"/>
                <w:szCs w:val="16"/>
              </w:rPr>
              <w:t>ARCH_SW_ATM_0215</w:t>
            </w:r>
          </w:p>
        </w:tc>
        <w:tc>
          <w:tcPr>
            <w:tcW w:w="3118" w:type="dxa"/>
          </w:tcPr>
          <w:p w14:paraId="2784BEEC" w14:textId="77777777" w:rsidR="00FF2D81" w:rsidRPr="00DF07A5" w:rsidRDefault="00FF2D81" w:rsidP="00FF2D81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ATM_runMainFunction shall call the </w:t>
            </w:r>
            <w:hyperlink w:anchor="_Hlk424710843" w:history="1" w:docLocation="1,319663,319689,5,,PMP_cbk_CheckPowerSupplyOV">
              <w:r w:rsidRPr="00DF07A5">
                <w:rPr>
                  <w:rStyle w:val="Hyperlink"/>
                  <w:lang w:val="en-US"/>
                </w:rPr>
                <w:t>PMP_cbk_CheckPowerSupplyOV</w:t>
              </w:r>
            </w:hyperlink>
            <w:r w:rsidRPr="00DF07A5">
              <w:rPr>
                <w:b/>
                <w:color w:val="1F497D"/>
                <w:sz w:val="16"/>
                <w:szCs w:val="16"/>
                <w:lang w:val="en-US"/>
              </w:rPr>
              <w:t xml:space="preserve"> </w:t>
            </w:r>
            <w:r w:rsidRPr="00DF07A5">
              <w:rPr>
                <w:sz w:val="16"/>
                <w:szCs w:val="16"/>
                <w:lang w:val="en-US"/>
              </w:rPr>
              <w:t xml:space="preserve">function. </w:t>
            </w:r>
          </w:p>
          <w:p w14:paraId="2A9D3987" w14:textId="77777777" w:rsidR="00FF2D81" w:rsidRPr="00DF07A5" w:rsidRDefault="00FF2D81" w:rsidP="00FF2D81">
            <w:pPr>
              <w:ind w:firstLine="708"/>
              <w:jc w:val="left"/>
              <w:rPr>
                <w:sz w:val="16"/>
                <w:szCs w:val="16"/>
                <w:lang w:val="en-US"/>
              </w:rPr>
            </w:pPr>
          </w:p>
          <w:p w14:paraId="6CB4C90E" w14:textId="77777777" w:rsidR="00FF2D81" w:rsidRPr="00DF07A5" w:rsidRDefault="00FF2D81" w:rsidP="00FF2D81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This will execute the “power supply in over voltage” test.</w:t>
            </w:r>
          </w:p>
          <w:p w14:paraId="25C6F4DB" w14:textId="77777777" w:rsidR="00FF2D81" w:rsidRPr="00DF07A5" w:rsidRDefault="00FF2D81" w:rsidP="00FF2D81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2263" w:type="dxa"/>
          </w:tcPr>
          <w:p w14:paraId="1495A814" w14:textId="77777777" w:rsidR="00FF2D81" w:rsidRPr="00DF07A5" w:rsidRDefault="00FF2D81" w:rsidP="00FF2D81">
            <w:pPr>
              <w:jc w:val="left"/>
              <w:rPr>
                <w:color w:val="1F497D"/>
                <w:sz w:val="24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Time slot: </w:t>
            </w:r>
            <w:r w:rsidRPr="00DF07A5">
              <w:rPr>
                <w:color w:val="1F497D"/>
                <w:sz w:val="24"/>
                <w:szCs w:val="16"/>
                <w:lang w:val="en-US"/>
              </w:rPr>
              <w:t>#4.</w:t>
            </w:r>
            <w:r>
              <w:rPr>
                <w:color w:val="1F497D"/>
                <w:sz w:val="24"/>
                <w:szCs w:val="16"/>
                <w:lang w:val="en-US"/>
              </w:rPr>
              <w:t>4</w:t>
            </w:r>
          </w:p>
          <w:p w14:paraId="5068CF37" w14:textId="77777777" w:rsidR="00FF2D81" w:rsidRDefault="00FF2D81" w:rsidP="00FF2D81">
            <w:pPr>
              <w:jc w:val="left"/>
              <w:rPr>
                <w:color w:val="1F497D"/>
                <w:sz w:val="24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Call period: </w:t>
            </w:r>
            <w:r w:rsidR="00884EBE">
              <w:rPr>
                <w:color w:val="1F497D"/>
                <w:sz w:val="24"/>
                <w:szCs w:val="16"/>
                <w:lang w:val="en-US"/>
              </w:rPr>
              <w:t>1</w:t>
            </w:r>
            <w:r>
              <w:rPr>
                <w:color w:val="1F497D"/>
                <w:sz w:val="24"/>
                <w:szCs w:val="16"/>
                <w:lang w:val="en-US"/>
              </w:rPr>
              <w:t>00</w:t>
            </w:r>
            <w:r w:rsidRPr="00DF07A5">
              <w:rPr>
                <w:color w:val="1F497D"/>
                <w:sz w:val="24"/>
                <w:szCs w:val="16"/>
                <w:lang w:val="en-US"/>
              </w:rPr>
              <w:t>ms</w:t>
            </w:r>
          </w:p>
          <w:p w14:paraId="5CAC31A6" w14:textId="0A84E7A0" w:rsidR="00DA2E36" w:rsidRPr="00DF07A5" w:rsidRDefault="00DA2E36" w:rsidP="00FF2D81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00"/>
                <w:shd w:val="clear" w:color="auto" w:fill="E8F2FE"/>
                <w:lang w:val="en-US" w:eastAsia="zh-CN"/>
              </w:rPr>
              <w:t>(IN_DECADE_0)</w:t>
            </w:r>
          </w:p>
        </w:tc>
        <w:tc>
          <w:tcPr>
            <w:tcW w:w="1990" w:type="dxa"/>
          </w:tcPr>
          <w:p w14:paraId="54F9A111" w14:textId="77777777" w:rsidR="00FF2D81" w:rsidRPr="00803D9C" w:rsidRDefault="00FF2D81" w:rsidP="00FF2D81">
            <w:pPr>
              <w:pStyle w:val="RequirementTraceability"/>
              <w:rPr>
                <w:sz w:val="16"/>
                <w:szCs w:val="16"/>
                <w:lang w:val="en-US"/>
              </w:rPr>
            </w:pPr>
          </w:p>
        </w:tc>
      </w:tr>
      <w:tr w:rsidR="00FF2D81" w:rsidRPr="00DF07A5" w14:paraId="3EA22423" w14:textId="77777777" w:rsidTr="00B27EB6">
        <w:trPr>
          <w:jc w:val="center"/>
        </w:trPr>
        <w:tc>
          <w:tcPr>
            <w:tcW w:w="1985" w:type="dxa"/>
          </w:tcPr>
          <w:p w14:paraId="4244004D" w14:textId="0BBAF60E" w:rsidR="00FF2D81" w:rsidRPr="00DF07A5" w:rsidRDefault="00FF2D81" w:rsidP="00FF2D81">
            <w:pPr>
              <w:pStyle w:val="RequirementIdentifier"/>
              <w:rPr>
                <w:sz w:val="16"/>
                <w:szCs w:val="16"/>
              </w:rPr>
            </w:pPr>
            <w:r w:rsidRPr="0063263E">
              <w:rPr>
                <w:rFonts w:cs="Arial"/>
                <w:color w:val="000000"/>
                <w:sz w:val="16"/>
                <w:szCs w:val="16"/>
              </w:rPr>
              <w:t>ARCH_SW_ATM_022</w:t>
            </w:r>
            <w:r>
              <w:rPr>
                <w:rFonts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3118" w:type="dxa"/>
          </w:tcPr>
          <w:p w14:paraId="1E7E40D1" w14:textId="77777777" w:rsidR="00FF2D81" w:rsidRPr="0063263E" w:rsidRDefault="00FF2D81" w:rsidP="00FF2D81">
            <w:pPr>
              <w:jc w:val="left"/>
              <w:rPr>
                <w:sz w:val="16"/>
                <w:szCs w:val="16"/>
                <w:lang w:val="en-US"/>
              </w:rPr>
            </w:pPr>
            <w:r w:rsidRPr="0063263E">
              <w:rPr>
                <w:sz w:val="16"/>
                <w:szCs w:val="16"/>
                <w:lang w:val="en-US"/>
              </w:rPr>
              <w:t xml:space="preserve">ATM_runMainFunction shall call the </w:t>
            </w:r>
            <w:r w:rsidRPr="00161B05">
              <w:rPr>
                <w:rStyle w:val="Hyperlink"/>
                <w:bCs/>
              </w:rPr>
              <w:t>CIL_Autotest_CheckImplausibleData_Presafe</w:t>
            </w:r>
            <w:r w:rsidRPr="0063263E">
              <w:rPr>
                <w:sz w:val="16"/>
                <w:szCs w:val="16"/>
                <w:lang w:val="en-US"/>
              </w:rPr>
              <w:t xml:space="preserve"> function. </w:t>
            </w:r>
          </w:p>
          <w:p w14:paraId="6C896192" w14:textId="77777777" w:rsidR="00FF2D81" w:rsidRPr="0063263E" w:rsidRDefault="00FF2D81" w:rsidP="00FF2D81">
            <w:pPr>
              <w:jc w:val="left"/>
              <w:rPr>
                <w:sz w:val="16"/>
                <w:szCs w:val="16"/>
                <w:lang w:val="en-US"/>
              </w:rPr>
            </w:pPr>
          </w:p>
          <w:p w14:paraId="6D712176" w14:textId="77777777" w:rsidR="00FF2D81" w:rsidRPr="0063263E" w:rsidRDefault="00FF2D81" w:rsidP="00FF2D81">
            <w:pPr>
              <w:jc w:val="left"/>
              <w:rPr>
                <w:sz w:val="16"/>
                <w:szCs w:val="16"/>
                <w:lang w:val="en-US"/>
              </w:rPr>
            </w:pPr>
            <w:r w:rsidRPr="0063263E">
              <w:rPr>
                <w:sz w:val="16"/>
                <w:szCs w:val="16"/>
                <w:lang w:val="en-US"/>
              </w:rPr>
              <w:t>This will execute the “Check for Implausible data on Presafe frame” test.</w:t>
            </w:r>
          </w:p>
          <w:p w14:paraId="281D9CC9" w14:textId="77777777" w:rsidR="00FF2D81" w:rsidRPr="0063263E" w:rsidRDefault="00FF2D81" w:rsidP="00FF2D81">
            <w:pPr>
              <w:jc w:val="left"/>
              <w:rPr>
                <w:sz w:val="16"/>
                <w:szCs w:val="16"/>
                <w:lang w:val="en-US"/>
              </w:rPr>
            </w:pPr>
          </w:p>
          <w:p w14:paraId="45CC65D6" w14:textId="77777777" w:rsidR="00FF2D81" w:rsidRPr="00DF07A5" w:rsidRDefault="00FF2D81" w:rsidP="00FF2D81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2263" w:type="dxa"/>
          </w:tcPr>
          <w:p w14:paraId="420E657D" w14:textId="77777777" w:rsidR="00FF2D81" w:rsidRPr="00DF07A5" w:rsidRDefault="00FF2D81" w:rsidP="00FF2D81">
            <w:pPr>
              <w:jc w:val="left"/>
              <w:rPr>
                <w:color w:val="1F497D"/>
                <w:sz w:val="24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Time slot: </w:t>
            </w:r>
            <w:r w:rsidRPr="00DF07A5">
              <w:rPr>
                <w:color w:val="1F497D"/>
                <w:sz w:val="24"/>
                <w:szCs w:val="16"/>
                <w:lang w:val="en-US"/>
              </w:rPr>
              <w:t>#4.</w:t>
            </w:r>
            <w:r>
              <w:rPr>
                <w:color w:val="1F497D"/>
                <w:sz w:val="24"/>
                <w:szCs w:val="16"/>
                <w:lang w:val="en-US"/>
              </w:rPr>
              <w:t>5</w:t>
            </w:r>
          </w:p>
          <w:p w14:paraId="31E8C78E" w14:textId="77777777" w:rsidR="00FF2D81" w:rsidRDefault="00FF2D81" w:rsidP="00FF2D81">
            <w:pPr>
              <w:jc w:val="left"/>
              <w:rPr>
                <w:color w:val="1F497D"/>
                <w:sz w:val="24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Call period: </w:t>
            </w:r>
            <w:r w:rsidR="00884EBE">
              <w:rPr>
                <w:color w:val="1F497D"/>
                <w:sz w:val="24"/>
                <w:szCs w:val="16"/>
                <w:lang w:val="en-US"/>
              </w:rPr>
              <w:t>1</w:t>
            </w:r>
            <w:r>
              <w:rPr>
                <w:color w:val="1F497D"/>
                <w:sz w:val="24"/>
                <w:szCs w:val="16"/>
                <w:lang w:val="en-US"/>
              </w:rPr>
              <w:t>00</w:t>
            </w:r>
            <w:r w:rsidRPr="00DF07A5">
              <w:rPr>
                <w:color w:val="1F497D"/>
                <w:sz w:val="24"/>
                <w:szCs w:val="16"/>
                <w:lang w:val="en-US"/>
              </w:rPr>
              <w:t>ms</w:t>
            </w:r>
          </w:p>
          <w:p w14:paraId="4D6B90BE" w14:textId="65E0F77B" w:rsidR="00DA2E36" w:rsidRPr="00DF07A5" w:rsidRDefault="00DA2E36" w:rsidP="00FF2D81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00"/>
                <w:shd w:val="clear" w:color="auto" w:fill="E8F2FE"/>
                <w:lang w:val="en-US" w:eastAsia="zh-CN"/>
              </w:rPr>
              <w:t>(IN_DECADE_1)</w:t>
            </w:r>
          </w:p>
        </w:tc>
        <w:tc>
          <w:tcPr>
            <w:tcW w:w="1990" w:type="dxa"/>
          </w:tcPr>
          <w:p w14:paraId="329CA63C" w14:textId="77777777" w:rsidR="00FF2D81" w:rsidRPr="00803D9C" w:rsidRDefault="00FF2D81" w:rsidP="00FF2D81">
            <w:pPr>
              <w:pStyle w:val="RequirementTraceability"/>
              <w:rPr>
                <w:sz w:val="16"/>
                <w:szCs w:val="16"/>
                <w:lang w:val="en-US"/>
              </w:rPr>
            </w:pPr>
          </w:p>
        </w:tc>
      </w:tr>
      <w:tr w:rsidR="00FF2D81" w:rsidRPr="00DF07A5" w14:paraId="5ACD43E9" w14:textId="77777777" w:rsidTr="00B27EB6">
        <w:trPr>
          <w:jc w:val="center"/>
        </w:trPr>
        <w:tc>
          <w:tcPr>
            <w:tcW w:w="1985" w:type="dxa"/>
          </w:tcPr>
          <w:p w14:paraId="2B2FB0AC" w14:textId="13149AAC" w:rsidR="00FF2D81" w:rsidRPr="00DF07A5" w:rsidRDefault="00FF2D81" w:rsidP="00FF2D81">
            <w:pPr>
              <w:pStyle w:val="RequirementIdentifier"/>
              <w:rPr>
                <w:sz w:val="16"/>
                <w:szCs w:val="16"/>
              </w:rPr>
            </w:pPr>
            <w:r w:rsidRPr="00DF07A5">
              <w:rPr>
                <w:rFonts w:cs="Arial"/>
                <w:color w:val="000000"/>
                <w:sz w:val="16"/>
                <w:szCs w:val="16"/>
              </w:rPr>
              <w:t>ARCH_SW_ATM_022</w:t>
            </w:r>
            <w:r>
              <w:rPr>
                <w:rFonts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3118" w:type="dxa"/>
          </w:tcPr>
          <w:p w14:paraId="187E6F2F" w14:textId="77777777" w:rsidR="00FF2D81" w:rsidRPr="00DF07A5" w:rsidRDefault="00FF2D81" w:rsidP="00FF2D81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ATM_runMainFunction shall call the </w:t>
            </w:r>
            <w:r w:rsidRPr="003F1505">
              <w:rPr>
                <w:rStyle w:val="Hyperlink"/>
                <w:bCs/>
              </w:rPr>
              <w:t>CIL_Autotest_CheckImplausibleData_Ignition</w:t>
            </w:r>
            <w:r>
              <w:rPr>
                <w:rFonts w:ascii="Consolas" w:hAnsi="Consolas" w:cs="Consolas"/>
                <w:color w:val="000000"/>
                <w:shd w:val="clear" w:color="auto" w:fill="E8F2FE"/>
                <w:lang w:val="en-US" w:eastAsia="zh-CN"/>
              </w:rPr>
              <w:t xml:space="preserve"> </w:t>
            </w:r>
            <w:r w:rsidRPr="00DF07A5">
              <w:rPr>
                <w:sz w:val="16"/>
                <w:szCs w:val="16"/>
                <w:lang w:val="en-US"/>
              </w:rPr>
              <w:t xml:space="preserve">function. </w:t>
            </w:r>
          </w:p>
          <w:p w14:paraId="457C287A" w14:textId="77777777" w:rsidR="00FF2D81" w:rsidRPr="00DF07A5" w:rsidRDefault="00FF2D81" w:rsidP="00FF2D81">
            <w:pPr>
              <w:ind w:firstLine="708"/>
              <w:jc w:val="left"/>
              <w:rPr>
                <w:sz w:val="16"/>
                <w:szCs w:val="16"/>
                <w:lang w:val="en-US"/>
              </w:rPr>
            </w:pPr>
          </w:p>
          <w:p w14:paraId="4729B852" w14:textId="77777777" w:rsidR="00FF2D81" w:rsidRPr="00DF07A5" w:rsidRDefault="00FF2D81" w:rsidP="00FF2D81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This will execute “</w:t>
            </w:r>
            <w:r>
              <w:rPr>
                <w:sz w:val="16"/>
                <w:szCs w:val="16"/>
                <w:lang w:val="en-US"/>
              </w:rPr>
              <w:t>Check for Implausible data on Ignition frame</w:t>
            </w:r>
            <w:r w:rsidRPr="00DF07A5">
              <w:rPr>
                <w:sz w:val="16"/>
                <w:szCs w:val="16"/>
                <w:lang w:val="en-US"/>
              </w:rPr>
              <w:t>” test.</w:t>
            </w:r>
          </w:p>
          <w:p w14:paraId="5F997247" w14:textId="77777777" w:rsidR="00FF2D81" w:rsidRPr="00DF07A5" w:rsidRDefault="00FF2D81" w:rsidP="00FF2D81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2263" w:type="dxa"/>
          </w:tcPr>
          <w:p w14:paraId="003B0387" w14:textId="77777777" w:rsidR="00FF2D81" w:rsidRPr="00DF07A5" w:rsidRDefault="00FF2D81" w:rsidP="00FF2D81">
            <w:pPr>
              <w:jc w:val="left"/>
              <w:rPr>
                <w:color w:val="1F497D"/>
                <w:sz w:val="24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Time slot: </w:t>
            </w:r>
            <w:r w:rsidRPr="00DF07A5">
              <w:rPr>
                <w:color w:val="1F497D"/>
                <w:sz w:val="24"/>
                <w:szCs w:val="16"/>
                <w:lang w:val="en-US"/>
              </w:rPr>
              <w:t>#4.</w:t>
            </w:r>
            <w:r>
              <w:rPr>
                <w:color w:val="1F497D"/>
                <w:sz w:val="24"/>
                <w:szCs w:val="16"/>
                <w:lang w:val="en-US"/>
              </w:rPr>
              <w:t>6</w:t>
            </w:r>
          </w:p>
          <w:p w14:paraId="79F3DD47" w14:textId="77777777" w:rsidR="00FF2D81" w:rsidRDefault="00FF2D81" w:rsidP="00FF2D81">
            <w:pPr>
              <w:jc w:val="left"/>
              <w:rPr>
                <w:color w:val="1F497D"/>
                <w:sz w:val="24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Call period: </w:t>
            </w:r>
            <w:r w:rsidRPr="00DF07A5">
              <w:rPr>
                <w:color w:val="1F497D"/>
                <w:sz w:val="24"/>
                <w:szCs w:val="16"/>
                <w:lang w:val="en-US"/>
              </w:rPr>
              <w:t>10</w:t>
            </w:r>
            <w:r>
              <w:rPr>
                <w:color w:val="1F497D"/>
                <w:sz w:val="24"/>
                <w:szCs w:val="16"/>
                <w:lang w:val="en-US"/>
              </w:rPr>
              <w:t>0</w:t>
            </w:r>
            <w:r w:rsidRPr="00DF07A5">
              <w:rPr>
                <w:color w:val="1F497D"/>
                <w:sz w:val="24"/>
                <w:szCs w:val="16"/>
                <w:lang w:val="en-US"/>
              </w:rPr>
              <w:t>ms</w:t>
            </w:r>
          </w:p>
          <w:p w14:paraId="1CC1E5B0" w14:textId="7615C6C2" w:rsidR="00DA2E36" w:rsidRPr="00DF07A5" w:rsidRDefault="00DA2E36" w:rsidP="00FF2D81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00"/>
                <w:shd w:val="clear" w:color="auto" w:fill="E8F2FE"/>
                <w:lang w:val="en-US" w:eastAsia="zh-CN"/>
              </w:rPr>
              <w:t>(IN_DECADE_1)</w:t>
            </w:r>
          </w:p>
        </w:tc>
        <w:tc>
          <w:tcPr>
            <w:tcW w:w="1990" w:type="dxa"/>
          </w:tcPr>
          <w:p w14:paraId="559546E3" w14:textId="77777777" w:rsidR="00FF2D81" w:rsidRPr="00803D9C" w:rsidRDefault="00FF2D81" w:rsidP="00FF2D81">
            <w:pPr>
              <w:pStyle w:val="RequirementTraceability"/>
              <w:rPr>
                <w:sz w:val="16"/>
                <w:szCs w:val="16"/>
                <w:lang w:val="en-US"/>
              </w:rPr>
            </w:pPr>
          </w:p>
        </w:tc>
      </w:tr>
      <w:tr w:rsidR="00FF2D81" w:rsidRPr="00DF07A5" w14:paraId="341062A2" w14:textId="77777777" w:rsidTr="00B27EB6">
        <w:trPr>
          <w:jc w:val="center"/>
        </w:trPr>
        <w:tc>
          <w:tcPr>
            <w:tcW w:w="1985" w:type="dxa"/>
          </w:tcPr>
          <w:p w14:paraId="1FF41200" w14:textId="26910020" w:rsidR="00FF2D81" w:rsidRPr="00DF07A5" w:rsidRDefault="00FF2D81" w:rsidP="00FF2D81">
            <w:pPr>
              <w:pStyle w:val="RequirementIdentifier"/>
              <w:rPr>
                <w:sz w:val="16"/>
                <w:szCs w:val="16"/>
              </w:rPr>
            </w:pPr>
            <w:r w:rsidRPr="00DF07A5">
              <w:rPr>
                <w:rFonts w:cs="Arial"/>
                <w:color w:val="000000"/>
                <w:sz w:val="16"/>
                <w:szCs w:val="16"/>
              </w:rPr>
              <w:t>ARCH_SW_ATM_022</w:t>
            </w:r>
            <w:r>
              <w:rPr>
                <w:rFonts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3118" w:type="dxa"/>
          </w:tcPr>
          <w:p w14:paraId="23BE9967" w14:textId="77777777" w:rsidR="00FF2D81" w:rsidRPr="00DF07A5" w:rsidRDefault="00FF2D81" w:rsidP="00FF2D81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ATM_runMainFunction shall call the </w:t>
            </w:r>
            <w:r w:rsidRPr="003F1505">
              <w:rPr>
                <w:rStyle w:val="Hyperlink"/>
                <w:bCs/>
              </w:rPr>
              <w:t>CIL_Autotest_CheckImplausibleData_Buckle</w:t>
            </w:r>
            <w:r>
              <w:rPr>
                <w:rFonts w:ascii="Consolas" w:hAnsi="Consolas" w:cs="Consolas"/>
                <w:color w:val="000000"/>
                <w:shd w:val="clear" w:color="auto" w:fill="E8F2FE"/>
                <w:lang w:val="en-US" w:eastAsia="zh-CN"/>
              </w:rPr>
              <w:t xml:space="preserve"> </w:t>
            </w:r>
            <w:r w:rsidRPr="00DF07A5">
              <w:rPr>
                <w:sz w:val="16"/>
                <w:szCs w:val="16"/>
                <w:lang w:val="en-US"/>
              </w:rPr>
              <w:t xml:space="preserve">function. </w:t>
            </w:r>
          </w:p>
          <w:p w14:paraId="620FCCB9" w14:textId="77777777" w:rsidR="00FF2D81" w:rsidRPr="00DF07A5" w:rsidRDefault="00FF2D81" w:rsidP="00FF2D81">
            <w:pPr>
              <w:ind w:firstLine="708"/>
              <w:jc w:val="left"/>
              <w:rPr>
                <w:sz w:val="16"/>
                <w:szCs w:val="16"/>
                <w:lang w:val="en-US"/>
              </w:rPr>
            </w:pPr>
          </w:p>
          <w:p w14:paraId="132DB9EA" w14:textId="77777777" w:rsidR="00FF2D81" w:rsidRPr="00DF07A5" w:rsidRDefault="00FF2D81" w:rsidP="00FF2D81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This will execute the “</w:t>
            </w:r>
            <w:r>
              <w:rPr>
                <w:sz w:val="16"/>
                <w:szCs w:val="16"/>
                <w:lang w:val="en-US"/>
              </w:rPr>
              <w:t>Check for Implausible data on Buckle frame</w:t>
            </w:r>
            <w:r w:rsidRPr="00DF07A5">
              <w:rPr>
                <w:sz w:val="16"/>
                <w:szCs w:val="16"/>
                <w:lang w:val="en-US"/>
              </w:rPr>
              <w:t>” test.</w:t>
            </w:r>
          </w:p>
          <w:p w14:paraId="71633ED2" w14:textId="77777777" w:rsidR="00FF2D81" w:rsidRPr="00DF07A5" w:rsidRDefault="00FF2D81" w:rsidP="00FF2D81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2263" w:type="dxa"/>
          </w:tcPr>
          <w:p w14:paraId="553F9944" w14:textId="77777777" w:rsidR="00FF2D81" w:rsidRPr="00DF07A5" w:rsidRDefault="00FF2D81" w:rsidP="00FF2D81">
            <w:pPr>
              <w:jc w:val="left"/>
              <w:rPr>
                <w:color w:val="1F497D"/>
                <w:sz w:val="24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Time slot: </w:t>
            </w:r>
            <w:r w:rsidRPr="00DF07A5">
              <w:rPr>
                <w:color w:val="1F497D"/>
                <w:sz w:val="24"/>
                <w:szCs w:val="16"/>
                <w:lang w:val="en-US"/>
              </w:rPr>
              <w:t>#4.</w:t>
            </w:r>
            <w:r>
              <w:rPr>
                <w:color w:val="1F497D"/>
                <w:sz w:val="24"/>
                <w:szCs w:val="16"/>
                <w:lang w:val="en-US"/>
              </w:rPr>
              <w:t>7</w:t>
            </w:r>
          </w:p>
          <w:p w14:paraId="3A092010" w14:textId="77777777" w:rsidR="00FF2D81" w:rsidRDefault="00FF2D81" w:rsidP="00FF2D81">
            <w:pPr>
              <w:jc w:val="left"/>
              <w:rPr>
                <w:color w:val="1F497D"/>
                <w:sz w:val="24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Call period: </w:t>
            </w:r>
            <w:r w:rsidRPr="00DF07A5">
              <w:rPr>
                <w:color w:val="1F497D"/>
                <w:sz w:val="24"/>
                <w:szCs w:val="16"/>
                <w:lang w:val="en-US"/>
              </w:rPr>
              <w:t>10</w:t>
            </w:r>
            <w:r>
              <w:rPr>
                <w:color w:val="1F497D"/>
                <w:sz w:val="24"/>
                <w:szCs w:val="16"/>
                <w:lang w:val="en-US"/>
              </w:rPr>
              <w:t>0</w:t>
            </w:r>
            <w:r w:rsidRPr="00DF07A5">
              <w:rPr>
                <w:color w:val="1F497D"/>
                <w:sz w:val="24"/>
                <w:szCs w:val="16"/>
                <w:lang w:val="en-US"/>
              </w:rPr>
              <w:t>ms</w:t>
            </w:r>
          </w:p>
          <w:p w14:paraId="076E00AB" w14:textId="70C75078" w:rsidR="00DA2E36" w:rsidRPr="00DF07A5" w:rsidRDefault="00DA2E36" w:rsidP="00FF2D81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00"/>
                <w:shd w:val="clear" w:color="auto" w:fill="E8F2FE"/>
                <w:lang w:val="en-US" w:eastAsia="zh-CN"/>
              </w:rPr>
              <w:t>(IN_DECADE_2)</w:t>
            </w:r>
          </w:p>
        </w:tc>
        <w:tc>
          <w:tcPr>
            <w:tcW w:w="1990" w:type="dxa"/>
          </w:tcPr>
          <w:p w14:paraId="221C55B2" w14:textId="77777777" w:rsidR="00FF2D81" w:rsidRPr="00803D9C" w:rsidRDefault="00FF2D81" w:rsidP="00FF2D81">
            <w:pPr>
              <w:pStyle w:val="RequirementTraceability"/>
              <w:rPr>
                <w:sz w:val="16"/>
                <w:szCs w:val="16"/>
                <w:lang w:val="en-US"/>
              </w:rPr>
            </w:pPr>
          </w:p>
        </w:tc>
      </w:tr>
      <w:tr w:rsidR="00FF2D81" w:rsidRPr="00DF07A5" w14:paraId="09118BC4" w14:textId="77777777" w:rsidTr="00B27EB6">
        <w:trPr>
          <w:jc w:val="center"/>
        </w:trPr>
        <w:tc>
          <w:tcPr>
            <w:tcW w:w="1985" w:type="dxa"/>
          </w:tcPr>
          <w:p w14:paraId="55458683" w14:textId="4EC05155" w:rsidR="00FF2D81" w:rsidRPr="00DF07A5" w:rsidRDefault="00FF2D81" w:rsidP="00FF2D81">
            <w:pPr>
              <w:pStyle w:val="RequirementIdentifier"/>
              <w:rPr>
                <w:sz w:val="16"/>
                <w:szCs w:val="16"/>
              </w:rPr>
            </w:pPr>
            <w:r w:rsidRPr="000E39DD">
              <w:rPr>
                <w:rFonts w:cs="Arial"/>
                <w:color w:val="000000"/>
                <w:sz w:val="16"/>
                <w:szCs w:val="16"/>
              </w:rPr>
              <w:t>ARCH_SW_ATM_0227</w:t>
            </w:r>
          </w:p>
        </w:tc>
        <w:tc>
          <w:tcPr>
            <w:tcW w:w="3118" w:type="dxa"/>
          </w:tcPr>
          <w:p w14:paraId="42FCFCAD" w14:textId="77777777" w:rsidR="00FF2D81" w:rsidRPr="00DF07A5" w:rsidRDefault="00FF2D81" w:rsidP="00FF2D81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ATM_runMainFunction shall call the </w:t>
            </w:r>
            <w:bookmarkStart w:id="45" w:name="_Toc122359265"/>
            <w:r w:rsidRPr="00AE2A07">
              <w:rPr>
                <w:bCs/>
                <w:color w:val="0000FF"/>
                <w:u w:val="single"/>
              </w:rPr>
              <w:t>CIL_Autotest_CheckTimeoutError_Powertrain</w:t>
            </w:r>
            <w:bookmarkEnd w:id="45"/>
            <w:r>
              <w:rPr>
                <w:rFonts w:ascii="Consolas" w:hAnsi="Consolas" w:cs="Consolas"/>
                <w:color w:val="000000"/>
                <w:shd w:val="clear" w:color="auto" w:fill="E8F2FE"/>
                <w:lang w:val="en-US" w:eastAsia="zh-CN"/>
              </w:rPr>
              <w:t xml:space="preserve"> </w:t>
            </w:r>
            <w:r w:rsidRPr="00DF07A5">
              <w:rPr>
                <w:sz w:val="16"/>
                <w:szCs w:val="16"/>
                <w:lang w:val="en-US"/>
              </w:rPr>
              <w:t xml:space="preserve">function. </w:t>
            </w:r>
          </w:p>
          <w:p w14:paraId="7E7647AB" w14:textId="77777777" w:rsidR="00FF2D81" w:rsidRPr="00DF07A5" w:rsidRDefault="00FF2D81" w:rsidP="00FF2D81">
            <w:pPr>
              <w:ind w:firstLine="708"/>
              <w:jc w:val="left"/>
              <w:rPr>
                <w:sz w:val="16"/>
                <w:szCs w:val="16"/>
                <w:lang w:val="en-US"/>
              </w:rPr>
            </w:pPr>
          </w:p>
          <w:p w14:paraId="1AA86E9F" w14:textId="77777777" w:rsidR="00FF2D81" w:rsidRPr="00DF07A5" w:rsidRDefault="00FF2D81" w:rsidP="00FF2D81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This will execute the “</w:t>
            </w:r>
            <w:r>
              <w:rPr>
                <w:sz w:val="16"/>
                <w:szCs w:val="16"/>
                <w:lang w:val="en-US"/>
              </w:rPr>
              <w:t xml:space="preserve">Check for Timeout Error on Ignition frame” test. </w:t>
            </w:r>
          </w:p>
          <w:p w14:paraId="674629CD" w14:textId="77777777" w:rsidR="00FF2D81" w:rsidRPr="00DF07A5" w:rsidRDefault="00FF2D81" w:rsidP="00FF2D81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2263" w:type="dxa"/>
          </w:tcPr>
          <w:p w14:paraId="693F1963" w14:textId="77777777" w:rsidR="00FF2D81" w:rsidRPr="00DF07A5" w:rsidRDefault="00FF2D81" w:rsidP="00FF2D81">
            <w:pPr>
              <w:jc w:val="left"/>
              <w:rPr>
                <w:color w:val="1F497D"/>
                <w:sz w:val="24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Time slot: </w:t>
            </w:r>
            <w:r w:rsidRPr="00DF07A5">
              <w:rPr>
                <w:color w:val="1F497D"/>
                <w:sz w:val="24"/>
                <w:szCs w:val="16"/>
                <w:lang w:val="en-US"/>
              </w:rPr>
              <w:t>#4.</w:t>
            </w:r>
            <w:r>
              <w:rPr>
                <w:color w:val="1F497D"/>
                <w:sz w:val="24"/>
                <w:szCs w:val="16"/>
                <w:lang w:val="en-US"/>
              </w:rPr>
              <w:t>8</w:t>
            </w:r>
          </w:p>
          <w:p w14:paraId="6E7F0269" w14:textId="77777777" w:rsidR="00FF2D81" w:rsidRDefault="00FF2D81" w:rsidP="00FF2D81">
            <w:pPr>
              <w:jc w:val="left"/>
              <w:rPr>
                <w:color w:val="1F497D"/>
                <w:sz w:val="24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Call period: </w:t>
            </w:r>
            <w:r w:rsidRPr="00DF07A5">
              <w:rPr>
                <w:color w:val="1F497D"/>
                <w:sz w:val="24"/>
                <w:szCs w:val="16"/>
                <w:lang w:val="en-US"/>
              </w:rPr>
              <w:t>10</w:t>
            </w:r>
            <w:r>
              <w:rPr>
                <w:color w:val="1F497D"/>
                <w:sz w:val="24"/>
                <w:szCs w:val="16"/>
                <w:lang w:val="en-US"/>
              </w:rPr>
              <w:t>0</w:t>
            </w:r>
            <w:r w:rsidRPr="00DF07A5">
              <w:rPr>
                <w:color w:val="1F497D"/>
                <w:sz w:val="24"/>
                <w:szCs w:val="16"/>
                <w:lang w:val="en-US"/>
              </w:rPr>
              <w:t>ms</w:t>
            </w:r>
          </w:p>
          <w:p w14:paraId="09BE91FD" w14:textId="7D6E9AEA" w:rsidR="00DA2E36" w:rsidRPr="00DF07A5" w:rsidRDefault="00DA2E36" w:rsidP="00FF2D81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00"/>
                <w:shd w:val="clear" w:color="auto" w:fill="E8F2FE"/>
                <w:lang w:val="en-US" w:eastAsia="zh-CN"/>
              </w:rPr>
              <w:t>(IN_DECADE_2)</w:t>
            </w:r>
          </w:p>
        </w:tc>
        <w:tc>
          <w:tcPr>
            <w:tcW w:w="1990" w:type="dxa"/>
          </w:tcPr>
          <w:p w14:paraId="6EF35BB1" w14:textId="77777777" w:rsidR="00FF2D81" w:rsidRPr="00803D9C" w:rsidRDefault="00FF2D81" w:rsidP="00FF2D81">
            <w:pPr>
              <w:pStyle w:val="RequirementTraceability"/>
              <w:rPr>
                <w:sz w:val="16"/>
                <w:szCs w:val="16"/>
                <w:lang w:val="en-US"/>
              </w:rPr>
            </w:pPr>
          </w:p>
        </w:tc>
      </w:tr>
      <w:tr w:rsidR="00FF2D81" w:rsidRPr="00DF07A5" w14:paraId="2F424047" w14:textId="77777777" w:rsidTr="00B27EB6">
        <w:trPr>
          <w:jc w:val="center"/>
        </w:trPr>
        <w:tc>
          <w:tcPr>
            <w:tcW w:w="1985" w:type="dxa"/>
          </w:tcPr>
          <w:p w14:paraId="4F881C25" w14:textId="4AA89B35" w:rsidR="00FF2D81" w:rsidRPr="00DF07A5" w:rsidRDefault="00FF2D81" w:rsidP="00FF2D81">
            <w:pPr>
              <w:pStyle w:val="RequirementIdentifier"/>
              <w:rPr>
                <w:sz w:val="16"/>
                <w:szCs w:val="16"/>
              </w:rPr>
            </w:pPr>
            <w:r w:rsidRPr="000E39DD">
              <w:rPr>
                <w:rFonts w:cs="Arial"/>
                <w:color w:val="000000"/>
                <w:sz w:val="16"/>
                <w:szCs w:val="16"/>
              </w:rPr>
              <w:t>ARCH_SW_ATM_0228</w:t>
            </w:r>
          </w:p>
        </w:tc>
        <w:tc>
          <w:tcPr>
            <w:tcW w:w="3118" w:type="dxa"/>
          </w:tcPr>
          <w:p w14:paraId="41572B1A" w14:textId="77777777" w:rsidR="00FF2D81" w:rsidRPr="00DF07A5" w:rsidRDefault="00FF2D81" w:rsidP="00FF2D81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ATM_runMainFunction shall call the </w:t>
            </w:r>
            <w:r w:rsidRPr="00375AFA">
              <w:rPr>
                <w:bCs/>
                <w:color w:val="0000FF"/>
                <w:u w:val="single"/>
              </w:rPr>
              <w:t>CIL_Autotest_CheckTimeoutError_Ignition</w:t>
            </w:r>
          </w:p>
          <w:p w14:paraId="481D5F09" w14:textId="77777777" w:rsidR="00FF2D81" w:rsidRPr="00DF07A5" w:rsidRDefault="00FF2D81" w:rsidP="00FF2D81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lastRenderedPageBreak/>
              <w:t xml:space="preserve">function. </w:t>
            </w:r>
          </w:p>
          <w:p w14:paraId="29D3A6E6" w14:textId="77777777" w:rsidR="00FF2D81" w:rsidRPr="00DF07A5" w:rsidRDefault="00FF2D81" w:rsidP="00FF2D81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This will execute the “</w:t>
            </w:r>
            <w:r>
              <w:rPr>
                <w:sz w:val="16"/>
                <w:szCs w:val="16"/>
                <w:lang w:val="en-US"/>
              </w:rPr>
              <w:t xml:space="preserve">Check for Timeout Error on Powertrain frame” test. </w:t>
            </w:r>
          </w:p>
          <w:p w14:paraId="33AC9687" w14:textId="77777777" w:rsidR="00FF2D81" w:rsidRPr="00DF07A5" w:rsidRDefault="00FF2D81" w:rsidP="00FF2D81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2263" w:type="dxa"/>
          </w:tcPr>
          <w:p w14:paraId="74472A0D" w14:textId="77777777" w:rsidR="00FF2D81" w:rsidRPr="00DF07A5" w:rsidRDefault="00FF2D81" w:rsidP="00FF2D81">
            <w:pPr>
              <w:jc w:val="left"/>
              <w:rPr>
                <w:color w:val="1F497D"/>
                <w:sz w:val="24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lastRenderedPageBreak/>
              <w:t xml:space="preserve">Time slot: </w:t>
            </w:r>
            <w:r w:rsidRPr="00DF07A5">
              <w:rPr>
                <w:color w:val="1F497D"/>
                <w:sz w:val="24"/>
                <w:szCs w:val="16"/>
                <w:lang w:val="en-US"/>
              </w:rPr>
              <w:t>#</w:t>
            </w:r>
            <w:r>
              <w:rPr>
                <w:color w:val="1F497D"/>
                <w:sz w:val="24"/>
                <w:szCs w:val="16"/>
                <w:lang w:val="en-US"/>
              </w:rPr>
              <w:t>4.9</w:t>
            </w:r>
          </w:p>
          <w:p w14:paraId="2727058A" w14:textId="77777777" w:rsidR="00FF2D81" w:rsidRDefault="00FF2D81" w:rsidP="00FF2D81">
            <w:pPr>
              <w:jc w:val="left"/>
              <w:rPr>
                <w:color w:val="1F497D"/>
                <w:sz w:val="24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Call period: </w:t>
            </w:r>
            <w:r w:rsidRPr="00DF07A5">
              <w:rPr>
                <w:color w:val="1F497D"/>
                <w:sz w:val="24"/>
                <w:szCs w:val="16"/>
                <w:lang w:val="en-US"/>
              </w:rPr>
              <w:t>10</w:t>
            </w:r>
            <w:r>
              <w:rPr>
                <w:color w:val="1F497D"/>
                <w:sz w:val="24"/>
                <w:szCs w:val="16"/>
                <w:lang w:val="en-US"/>
              </w:rPr>
              <w:t>0</w:t>
            </w:r>
            <w:r w:rsidRPr="00DF07A5">
              <w:rPr>
                <w:color w:val="1F497D"/>
                <w:sz w:val="24"/>
                <w:szCs w:val="16"/>
                <w:lang w:val="en-US"/>
              </w:rPr>
              <w:t>ms</w:t>
            </w:r>
          </w:p>
          <w:p w14:paraId="7F177FC6" w14:textId="77B57716" w:rsidR="00DA2E36" w:rsidRPr="00DF07A5" w:rsidRDefault="00DA2E36" w:rsidP="00FF2D81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00"/>
                <w:shd w:val="clear" w:color="auto" w:fill="E8F2FE"/>
                <w:lang w:val="en-US" w:eastAsia="zh-CN"/>
              </w:rPr>
              <w:lastRenderedPageBreak/>
              <w:t>(IN_DECADE_3)</w:t>
            </w:r>
          </w:p>
        </w:tc>
        <w:tc>
          <w:tcPr>
            <w:tcW w:w="1990" w:type="dxa"/>
          </w:tcPr>
          <w:p w14:paraId="438DBAC0" w14:textId="77777777" w:rsidR="00FF2D81" w:rsidRPr="00803D9C" w:rsidRDefault="00FF2D81" w:rsidP="00FF2D81">
            <w:pPr>
              <w:pStyle w:val="RequirementTraceability"/>
              <w:rPr>
                <w:sz w:val="16"/>
                <w:szCs w:val="16"/>
                <w:lang w:val="en-US"/>
              </w:rPr>
            </w:pPr>
          </w:p>
        </w:tc>
      </w:tr>
      <w:tr w:rsidR="00FF2D81" w:rsidRPr="00DF07A5" w14:paraId="7B8897F4" w14:textId="77777777" w:rsidTr="00B27EB6">
        <w:trPr>
          <w:jc w:val="center"/>
        </w:trPr>
        <w:tc>
          <w:tcPr>
            <w:tcW w:w="1985" w:type="dxa"/>
          </w:tcPr>
          <w:p w14:paraId="33FBFB89" w14:textId="5E119594" w:rsidR="00FF2D81" w:rsidRPr="00DF07A5" w:rsidRDefault="00FF2D81" w:rsidP="00FF2D81">
            <w:pPr>
              <w:pStyle w:val="RequirementIdentifier"/>
              <w:rPr>
                <w:sz w:val="16"/>
                <w:szCs w:val="16"/>
              </w:rPr>
            </w:pPr>
            <w:r w:rsidRPr="00AE2A07">
              <w:rPr>
                <w:rFonts w:cs="Arial"/>
                <w:color w:val="000000"/>
                <w:sz w:val="16"/>
                <w:szCs w:val="16"/>
              </w:rPr>
              <w:t>ARCH_SW_ATM_0229</w:t>
            </w:r>
          </w:p>
        </w:tc>
        <w:tc>
          <w:tcPr>
            <w:tcW w:w="3118" w:type="dxa"/>
          </w:tcPr>
          <w:p w14:paraId="63A43F02" w14:textId="77777777" w:rsidR="00FF2D81" w:rsidRPr="00DF07A5" w:rsidRDefault="00FF2D81" w:rsidP="00FF2D81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ATM_runMainFunction shall call the </w:t>
            </w:r>
            <w:r w:rsidRPr="00732036">
              <w:rPr>
                <w:bCs/>
                <w:color w:val="0000FF"/>
                <w:u w:val="single"/>
              </w:rPr>
              <w:t>CIL_A</w:t>
            </w:r>
            <w:r>
              <w:rPr>
                <w:bCs/>
                <w:color w:val="0000FF"/>
                <w:u w:val="single"/>
              </w:rPr>
              <w:t>utotest</w:t>
            </w:r>
            <w:r w:rsidRPr="00732036">
              <w:rPr>
                <w:bCs/>
                <w:color w:val="0000FF"/>
                <w:u w:val="single"/>
              </w:rPr>
              <w:t>_C</w:t>
            </w:r>
            <w:r>
              <w:rPr>
                <w:bCs/>
                <w:color w:val="0000FF"/>
                <w:u w:val="single"/>
              </w:rPr>
              <w:t>heck</w:t>
            </w:r>
            <w:r w:rsidRPr="00732036">
              <w:rPr>
                <w:bCs/>
                <w:color w:val="0000FF"/>
                <w:u w:val="single"/>
              </w:rPr>
              <w:t>I</w:t>
            </w:r>
            <w:r>
              <w:rPr>
                <w:bCs/>
                <w:color w:val="0000FF"/>
                <w:u w:val="single"/>
              </w:rPr>
              <w:t>mplausible</w:t>
            </w:r>
            <w:r w:rsidRPr="00732036">
              <w:rPr>
                <w:bCs/>
                <w:color w:val="0000FF"/>
                <w:u w:val="single"/>
              </w:rPr>
              <w:t>D</w:t>
            </w:r>
            <w:r>
              <w:rPr>
                <w:bCs/>
                <w:color w:val="0000FF"/>
                <w:u w:val="single"/>
              </w:rPr>
              <w:t>ata</w:t>
            </w:r>
            <w:r w:rsidRPr="00732036">
              <w:rPr>
                <w:bCs/>
                <w:color w:val="0000FF"/>
                <w:u w:val="single"/>
              </w:rPr>
              <w:t>_P</w:t>
            </w:r>
            <w:r>
              <w:rPr>
                <w:bCs/>
                <w:color w:val="0000FF"/>
                <w:u w:val="single"/>
              </w:rPr>
              <w:t>owertrain_Rdy</w:t>
            </w:r>
            <w:r>
              <w:rPr>
                <w:rFonts w:ascii="Consolas" w:hAnsi="Consolas" w:cs="Consolas"/>
                <w:color w:val="000000"/>
                <w:shd w:val="clear" w:color="auto" w:fill="E8F2FE"/>
                <w:lang w:val="en-US" w:eastAsia="zh-CN"/>
              </w:rPr>
              <w:t xml:space="preserve"> </w:t>
            </w:r>
            <w:r w:rsidRPr="00DF07A5">
              <w:rPr>
                <w:sz w:val="16"/>
                <w:szCs w:val="16"/>
                <w:lang w:val="en-US"/>
              </w:rPr>
              <w:t xml:space="preserve">function. </w:t>
            </w:r>
          </w:p>
          <w:p w14:paraId="2F120D50" w14:textId="77777777" w:rsidR="00FF2D81" w:rsidRPr="00DF07A5" w:rsidRDefault="00FF2D81" w:rsidP="00FF2D81">
            <w:pPr>
              <w:ind w:firstLine="708"/>
              <w:jc w:val="left"/>
              <w:rPr>
                <w:sz w:val="16"/>
                <w:szCs w:val="16"/>
                <w:lang w:val="en-US"/>
              </w:rPr>
            </w:pPr>
          </w:p>
          <w:p w14:paraId="62958AE1" w14:textId="77777777" w:rsidR="00FF2D81" w:rsidRDefault="00FF2D81" w:rsidP="00FF2D81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This will execute the “</w:t>
            </w:r>
            <w:r>
              <w:rPr>
                <w:sz w:val="16"/>
                <w:szCs w:val="16"/>
                <w:lang w:val="en-US"/>
              </w:rPr>
              <w:t xml:space="preserve">Check for </w:t>
            </w:r>
          </w:p>
          <w:p w14:paraId="64ED8E22" w14:textId="5C9F1CD9" w:rsidR="00FF2D81" w:rsidRPr="00DF07A5" w:rsidRDefault="00FF2D81" w:rsidP="00FF2D81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Implausible Data on Powertrain frame” test. </w:t>
            </w:r>
          </w:p>
        </w:tc>
        <w:tc>
          <w:tcPr>
            <w:tcW w:w="2263" w:type="dxa"/>
          </w:tcPr>
          <w:p w14:paraId="502A9F59" w14:textId="77777777" w:rsidR="00FF2D81" w:rsidRPr="00DF07A5" w:rsidRDefault="00FF2D81" w:rsidP="00FF2D81">
            <w:pPr>
              <w:jc w:val="left"/>
              <w:rPr>
                <w:color w:val="1F497D"/>
                <w:sz w:val="24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Time slot: </w:t>
            </w:r>
            <w:r w:rsidRPr="00DF07A5">
              <w:rPr>
                <w:color w:val="1F497D"/>
                <w:sz w:val="24"/>
                <w:szCs w:val="16"/>
                <w:lang w:val="en-US"/>
              </w:rPr>
              <w:t>#</w:t>
            </w:r>
            <w:r>
              <w:rPr>
                <w:color w:val="1F497D"/>
                <w:sz w:val="24"/>
                <w:szCs w:val="16"/>
                <w:lang w:val="en-US"/>
              </w:rPr>
              <w:t>4.10</w:t>
            </w:r>
          </w:p>
          <w:p w14:paraId="18F9ADCC" w14:textId="77777777" w:rsidR="00FF2D81" w:rsidRDefault="00FF2D81" w:rsidP="00FF2D81">
            <w:pPr>
              <w:jc w:val="left"/>
              <w:rPr>
                <w:color w:val="1F497D"/>
                <w:sz w:val="24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Call period: </w:t>
            </w:r>
            <w:r w:rsidRPr="00DF07A5">
              <w:rPr>
                <w:color w:val="1F497D"/>
                <w:sz w:val="24"/>
                <w:szCs w:val="16"/>
                <w:lang w:val="en-US"/>
              </w:rPr>
              <w:t>10</w:t>
            </w:r>
            <w:r>
              <w:rPr>
                <w:color w:val="1F497D"/>
                <w:sz w:val="24"/>
                <w:szCs w:val="16"/>
                <w:lang w:val="en-US"/>
              </w:rPr>
              <w:t>0</w:t>
            </w:r>
            <w:r w:rsidRPr="00DF07A5">
              <w:rPr>
                <w:color w:val="1F497D"/>
                <w:sz w:val="24"/>
                <w:szCs w:val="16"/>
                <w:lang w:val="en-US"/>
              </w:rPr>
              <w:t>ms</w:t>
            </w:r>
          </w:p>
          <w:p w14:paraId="0872A69D" w14:textId="73DDC285" w:rsidR="00DA2E36" w:rsidRPr="00DF07A5" w:rsidRDefault="00DA2E36" w:rsidP="00FF2D81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00"/>
                <w:shd w:val="clear" w:color="auto" w:fill="E8F2FE"/>
                <w:lang w:val="en-US" w:eastAsia="zh-CN"/>
              </w:rPr>
              <w:t>(IN_DECADE_3)</w:t>
            </w:r>
          </w:p>
        </w:tc>
        <w:tc>
          <w:tcPr>
            <w:tcW w:w="1990" w:type="dxa"/>
          </w:tcPr>
          <w:p w14:paraId="316E9CF8" w14:textId="77777777" w:rsidR="00FF2D81" w:rsidRPr="00803D9C" w:rsidRDefault="00FF2D81" w:rsidP="00FF2D81">
            <w:pPr>
              <w:pStyle w:val="RequirementTraceability"/>
              <w:rPr>
                <w:sz w:val="16"/>
                <w:szCs w:val="16"/>
                <w:lang w:val="en-US"/>
              </w:rPr>
            </w:pPr>
          </w:p>
        </w:tc>
      </w:tr>
      <w:tr w:rsidR="00FF2D81" w:rsidRPr="00DF07A5" w14:paraId="2536E618" w14:textId="77777777" w:rsidTr="00B27EB6">
        <w:trPr>
          <w:jc w:val="center"/>
        </w:trPr>
        <w:tc>
          <w:tcPr>
            <w:tcW w:w="1985" w:type="dxa"/>
          </w:tcPr>
          <w:p w14:paraId="6651579C" w14:textId="5C15412E" w:rsidR="00FF2D81" w:rsidRPr="00DF07A5" w:rsidRDefault="00FF2D81" w:rsidP="00FF2D81">
            <w:pPr>
              <w:pStyle w:val="RequirementIdentifier"/>
              <w:rPr>
                <w:sz w:val="16"/>
                <w:szCs w:val="16"/>
              </w:rPr>
            </w:pPr>
            <w:r w:rsidRPr="00732036">
              <w:rPr>
                <w:rFonts w:cs="Arial"/>
                <w:color w:val="000000"/>
                <w:sz w:val="16"/>
                <w:szCs w:val="16"/>
              </w:rPr>
              <w:t>ARCH_SW_ATM_02</w:t>
            </w:r>
            <w:r>
              <w:rPr>
                <w:rFonts w:cs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3118" w:type="dxa"/>
          </w:tcPr>
          <w:p w14:paraId="36725E79" w14:textId="77777777" w:rsidR="00FF2D81" w:rsidRPr="00DF07A5" w:rsidRDefault="00FF2D81" w:rsidP="00FF2D81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ATM_runMainFunction shall call the </w:t>
            </w:r>
            <w:r w:rsidRPr="00732036">
              <w:rPr>
                <w:bCs/>
                <w:color w:val="0000FF"/>
                <w:u w:val="single"/>
              </w:rPr>
              <w:t>CIL_A</w:t>
            </w:r>
            <w:r>
              <w:rPr>
                <w:bCs/>
                <w:color w:val="0000FF"/>
                <w:u w:val="single"/>
              </w:rPr>
              <w:t>utotest</w:t>
            </w:r>
            <w:r w:rsidRPr="00732036">
              <w:rPr>
                <w:bCs/>
                <w:color w:val="0000FF"/>
                <w:u w:val="single"/>
              </w:rPr>
              <w:t>_C</w:t>
            </w:r>
            <w:r>
              <w:rPr>
                <w:bCs/>
                <w:color w:val="0000FF"/>
                <w:u w:val="single"/>
              </w:rPr>
              <w:t>heck</w:t>
            </w:r>
            <w:r w:rsidRPr="00732036">
              <w:rPr>
                <w:bCs/>
                <w:color w:val="0000FF"/>
                <w:u w:val="single"/>
              </w:rPr>
              <w:t>I</w:t>
            </w:r>
            <w:r>
              <w:rPr>
                <w:bCs/>
                <w:color w:val="0000FF"/>
                <w:u w:val="single"/>
              </w:rPr>
              <w:t>mplausible</w:t>
            </w:r>
            <w:r w:rsidRPr="00732036">
              <w:rPr>
                <w:bCs/>
                <w:color w:val="0000FF"/>
                <w:u w:val="single"/>
              </w:rPr>
              <w:t>D</w:t>
            </w:r>
            <w:r>
              <w:rPr>
                <w:bCs/>
                <w:color w:val="0000FF"/>
                <w:u w:val="single"/>
              </w:rPr>
              <w:t>ata</w:t>
            </w:r>
            <w:r w:rsidRPr="00732036">
              <w:rPr>
                <w:bCs/>
                <w:color w:val="0000FF"/>
                <w:u w:val="single"/>
              </w:rPr>
              <w:t>_P</w:t>
            </w:r>
            <w:r>
              <w:rPr>
                <w:bCs/>
                <w:color w:val="0000FF"/>
                <w:u w:val="single"/>
              </w:rPr>
              <w:t>owertrain_Drv</w:t>
            </w:r>
            <w:r>
              <w:rPr>
                <w:rFonts w:ascii="Consolas" w:hAnsi="Consolas" w:cs="Consolas"/>
                <w:color w:val="000000"/>
                <w:shd w:val="clear" w:color="auto" w:fill="E8F2FE"/>
                <w:lang w:val="en-US" w:eastAsia="zh-CN"/>
              </w:rPr>
              <w:t xml:space="preserve"> </w:t>
            </w:r>
            <w:r w:rsidRPr="00DF07A5">
              <w:rPr>
                <w:sz w:val="16"/>
                <w:szCs w:val="16"/>
                <w:lang w:val="en-US"/>
              </w:rPr>
              <w:t xml:space="preserve">function. </w:t>
            </w:r>
          </w:p>
          <w:p w14:paraId="599AE3E5" w14:textId="77777777" w:rsidR="00FF2D81" w:rsidRPr="00DF07A5" w:rsidRDefault="00FF2D81" w:rsidP="00FF2D81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2263" w:type="dxa"/>
          </w:tcPr>
          <w:p w14:paraId="626AFB51" w14:textId="77777777" w:rsidR="00FF2D81" w:rsidRPr="00DF07A5" w:rsidRDefault="00FF2D81" w:rsidP="00FF2D81">
            <w:pPr>
              <w:jc w:val="left"/>
              <w:rPr>
                <w:color w:val="1F497D"/>
                <w:sz w:val="24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Time slot: </w:t>
            </w:r>
            <w:r w:rsidRPr="00DF07A5">
              <w:rPr>
                <w:color w:val="1F497D"/>
                <w:sz w:val="24"/>
                <w:szCs w:val="16"/>
                <w:lang w:val="en-US"/>
              </w:rPr>
              <w:t>#</w:t>
            </w:r>
            <w:r>
              <w:rPr>
                <w:color w:val="1F497D"/>
                <w:sz w:val="24"/>
                <w:szCs w:val="16"/>
                <w:lang w:val="en-US"/>
              </w:rPr>
              <w:t>4.11</w:t>
            </w:r>
          </w:p>
          <w:p w14:paraId="45C5EA77" w14:textId="77777777" w:rsidR="00FF2D81" w:rsidRDefault="00FF2D81" w:rsidP="00FF2D81">
            <w:pPr>
              <w:jc w:val="left"/>
              <w:rPr>
                <w:color w:val="1F497D"/>
                <w:sz w:val="24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Call period: </w:t>
            </w:r>
            <w:r w:rsidRPr="00DF07A5">
              <w:rPr>
                <w:color w:val="1F497D"/>
                <w:sz w:val="24"/>
                <w:szCs w:val="16"/>
                <w:lang w:val="en-US"/>
              </w:rPr>
              <w:t>10</w:t>
            </w:r>
            <w:r>
              <w:rPr>
                <w:color w:val="1F497D"/>
                <w:sz w:val="24"/>
                <w:szCs w:val="16"/>
                <w:lang w:val="en-US"/>
              </w:rPr>
              <w:t>0</w:t>
            </w:r>
            <w:r w:rsidRPr="00DF07A5">
              <w:rPr>
                <w:color w:val="1F497D"/>
                <w:sz w:val="24"/>
                <w:szCs w:val="16"/>
                <w:lang w:val="en-US"/>
              </w:rPr>
              <w:t>ms</w:t>
            </w:r>
          </w:p>
          <w:p w14:paraId="2625BB6F" w14:textId="03305BF0" w:rsidR="00DA2E36" w:rsidRPr="00DF07A5" w:rsidRDefault="00DA2E36" w:rsidP="00FF2D81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00"/>
                <w:shd w:val="clear" w:color="auto" w:fill="E8F2FE"/>
                <w:lang w:val="en-US" w:eastAsia="zh-CN"/>
              </w:rPr>
              <w:t>(IN_DECADE_4)</w:t>
            </w:r>
          </w:p>
        </w:tc>
        <w:tc>
          <w:tcPr>
            <w:tcW w:w="1990" w:type="dxa"/>
          </w:tcPr>
          <w:p w14:paraId="109452BD" w14:textId="77777777" w:rsidR="00FF2D81" w:rsidRPr="00803D9C" w:rsidRDefault="00FF2D81" w:rsidP="00FF2D81">
            <w:pPr>
              <w:pStyle w:val="RequirementTraceability"/>
              <w:rPr>
                <w:sz w:val="16"/>
                <w:szCs w:val="16"/>
                <w:lang w:val="en-US"/>
              </w:rPr>
            </w:pPr>
          </w:p>
        </w:tc>
      </w:tr>
      <w:tr w:rsidR="00FF2D81" w:rsidRPr="00DF07A5" w14:paraId="46C8C510" w14:textId="77777777" w:rsidTr="00B27EB6">
        <w:trPr>
          <w:jc w:val="center"/>
        </w:trPr>
        <w:tc>
          <w:tcPr>
            <w:tcW w:w="1985" w:type="dxa"/>
          </w:tcPr>
          <w:p w14:paraId="49C8ECFE" w14:textId="224D4091" w:rsidR="00FF2D81" w:rsidRPr="00DF07A5" w:rsidRDefault="00FF2D81" w:rsidP="00FF2D81">
            <w:pPr>
              <w:pStyle w:val="RequirementIdentifier"/>
              <w:rPr>
                <w:sz w:val="16"/>
                <w:szCs w:val="16"/>
              </w:rPr>
            </w:pPr>
            <w:r w:rsidRPr="00732036">
              <w:rPr>
                <w:rFonts w:cs="Arial"/>
                <w:color w:val="000000"/>
                <w:sz w:val="16"/>
                <w:szCs w:val="16"/>
              </w:rPr>
              <w:t>ARCH_SW_ATM_02</w:t>
            </w:r>
            <w:r>
              <w:rPr>
                <w:rFonts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3118" w:type="dxa"/>
          </w:tcPr>
          <w:p w14:paraId="08B2CA41" w14:textId="77777777" w:rsidR="00FF2D81" w:rsidRPr="00DF07A5" w:rsidRDefault="00FF2D81" w:rsidP="00FF2D81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ATM_runMainFunction shall call the </w:t>
            </w:r>
            <w:r w:rsidRPr="00732036">
              <w:rPr>
                <w:bCs/>
                <w:color w:val="0000FF"/>
                <w:u w:val="single"/>
                <w:lang w:val="en-US"/>
              </w:rPr>
              <w:t>CIL_Autotest_CheckImplausibleData_ORC</w:t>
            </w:r>
            <w:r>
              <w:rPr>
                <w:rFonts w:ascii="Consolas" w:hAnsi="Consolas" w:cs="Consolas"/>
                <w:color w:val="000000"/>
                <w:shd w:val="clear" w:color="auto" w:fill="E8F2FE"/>
                <w:lang w:val="en-US" w:eastAsia="zh-CN"/>
              </w:rPr>
              <w:t xml:space="preserve"> </w:t>
            </w:r>
            <w:r w:rsidRPr="00DF07A5">
              <w:rPr>
                <w:sz w:val="16"/>
                <w:szCs w:val="16"/>
                <w:lang w:val="en-US"/>
              </w:rPr>
              <w:t xml:space="preserve">function. </w:t>
            </w:r>
          </w:p>
          <w:p w14:paraId="4E05CF58" w14:textId="77777777" w:rsidR="00FF2D81" w:rsidRPr="00DF07A5" w:rsidRDefault="00FF2D81" w:rsidP="00FF2D81">
            <w:pPr>
              <w:ind w:firstLine="708"/>
              <w:jc w:val="left"/>
              <w:rPr>
                <w:sz w:val="16"/>
                <w:szCs w:val="16"/>
                <w:lang w:val="en-US"/>
              </w:rPr>
            </w:pPr>
          </w:p>
          <w:p w14:paraId="4FF0317E" w14:textId="77777777" w:rsidR="00FF2D81" w:rsidRDefault="00FF2D81" w:rsidP="00FF2D81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This will execute the “</w:t>
            </w:r>
            <w:r>
              <w:rPr>
                <w:sz w:val="16"/>
                <w:szCs w:val="16"/>
                <w:lang w:val="en-US"/>
              </w:rPr>
              <w:t xml:space="preserve">Check for </w:t>
            </w:r>
          </w:p>
          <w:p w14:paraId="4CA79666" w14:textId="77777777" w:rsidR="00FF2D81" w:rsidRPr="00DF07A5" w:rsidRDefault="00FF2D81" w:rsidP="00FF2D81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Implausible Data on </w:t>
            </w:r>
            <w:r w:rsidRPr="004E3F27">
              <w:rPr>
                <w:sz w:val="16"/>
                <w:szCs w:val="16"/>
                <w:lang w:val="en-US"/>
              </w:rPr>
              <w:t>Impact3_ST3</w:t>
            </w:r>
            <w:r>
              <w:rPr>
                <w:sz w:val="16"/>
                <w:szCs w:val="16"/>
                <w:lang w:val="en-US"/>
              </w:rPr>
              <w:t xml:space="preserve"> frame” test. </w:t>
            </w:r>
          </w:p>
          <w:p w14:paraId="3C38B8EC" w14:textId="77777777" w:rsidR="00FF2D81" w:rsidRPr="00DF07A5" w:rsidRDefault="00FF2D81" w:rsidP="00FF2D81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2263" w:type="dxa"/>
          </w:tcPr>
          <w:p w14:paraId="308B0CEB" w14:textId="77777777" w:rsidR="00FF2D81" w:rsidRPr="00DF07A5" w:rsidRDefault="00FF2D81" w:rsidP="00FF2D81">
            <w:pPr>
              <w:jc w:val="left"/>
              <w:rPr>
                <w:color w:val="1F497D"/>
                <w:sz w:val="24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Time slot: </w:t>
            </w:r>
            <w:r w:rsidRPr="00DF07A5">
              <w:rPr>
                <w:color w:val="1F497D"/>
                <w:sz w:val="24"/>
                <w:szCs w:val="16"/>
                <w:lang w:val="en-US"/>
              </w:rPr>
              <w:t>#</w:t>
            </w:r>
            <w:r>
              <w:rPr>
                <w:color w:val="1F497D"/>
                <w:sz w:val="24"/>
                <w:szCs w:val="16"/>
                <w:lang w:val="en-US"/>
              </w:rPr>
              <w:t>4.12</w:t>
            </w:r>
          </w:p>
          <w:p w14:paraId="4D228CD9" w14:textId="77777777" w:rsidR="00FF2D81" w:rsidRDefault="00FF2D81" w:rsidP="00FF2D81">
            <w:pPr>
              <w:jc w:val="left"/>
              <w:rPr>
                <w:color w:val="1F497D"/>
                <w:sz w:val="24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Call period: </w:t>
            </w:r>
            <w:r w:rsidRPr="00DF07A5">
              <w:rPr>
                <w:color w:val="1F497D"/>
                <w:sz w:val="24"/>
                <w:szCs w:val="16"/>
                <w:lang w:val="en-US"/>
              </w:rPr>
              <w:t>10</w:t>
            </w:r>
            <w:r>
              <w:rPr>
                <w:color w:val="1F497D"/>
                <w:sz w:val="24"/>
                <w:szCs w:val="16"/>
                <w:lang w:val="en-US"/>
              </w:rPr>
              <w:t>0</w:t>
            </w:r>
            <w:r w:rsidRPr="00DF07A5">
              <w:rPr>
                <w:color w:val="1F497D"/>
                <w:sz w:val="24"/>
                <w:szCs w:val="16"/>
                <w:lang w:val="en-US"/>
              </w:rPr>
              <w:t>ms</w:t>
            </w:r>
          </w:p>
          <w:p w14:paraId="671AF7BF" w14:textId="5D5B0652" w:rsidR="00DA2E36" w:rsidRPr="00DF07A5" w:rsidRDefault="00DA2E36" w:rsidP="00FF2D81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00"/>
                <w:shd w:val="clear" w:color="auto" w:fill="E8F2FE"/>
                <w:lang w:val="en-US" w:eastAsia="zh-CN"/>
              </w:rPr>
              <w:t>(IN_DECADE_4)</w:t>
            </w:r>
          </w:p>
        </w:tc>
        <w:tc>
          <w:tcPr>
            <w:tcW w:w="1990" w:type="dxa"/>
          </w:tcPr>
          <w:p w14:paraId="109F3534" w14:textId="77777777" w:rsidR="00FF2D81" w:rsidRPr="00803D9C" w:rsidRDefault="00FF2D81" w:rsidP="00FF2D81">
            <w:pPr>
              <w:pStyle w:val="RequirementTraceability"/>
              <w:rPr>
                <w:sz w:val="16"/>
                <w:szCs w:val="16"/>
                <w:lang w:val="en-US"/>
              </w:rPr>
            </w:pPr>
          </w:p>
        </w:tc>
      </w:tr>
      <w:tr w:rsidR="00FF2D81" w:rsidRPr="00DF07A5" w14:paraId="428E49B5" w14:textId="77777777" w:rsidTr="00B27EB6">
        <w:trPr>
          <w:jc w:val="center"/>
        </w:trPr>
        <w:tc>
          <w:tcPr>
            <w:tcW w:w="1985" w:type="dxa"/>
          </w:tcPr>
          <w:p w14:paraId="3FFE03EB" w14:textId="223C9975" w:rsidR="00FF2D81" w:rsidRPr="00DF07A5" w:rsidRDefault="00FF2D81" w:rsidP="00FF2D81">
            <w:pPr>
              <w:pStyle w:val="RequirementIdentifier"/>
              <w:rPr>
                <w:sz w:val="16"/>
                <w:szCs w:val="16"/>
              </w:rPr>
            </w:pPr>
            <w:r w:rsidRPr="00732036">
              <w:rPr>
                <w:rFonts w:cs="Arial"/>
                <w:color w:val="000000"/>
                <w:sz w:val="16"/>
                <w:szCs w:val="16"/>
              </w:rPr>
              <w:t>ARCH_SW_ATM_02</w:t>
            </w:r>
            <w:r>
              <w:rPr>
                <w:rFonts w:cs="Arial"/>
                <w:color w:val="000000"/>
                <w:sz w:val="16"/>
                <w:szCs w:val="16"/>
              </w:rPr>
              <w:t>37</w:t>
            </w:r>
          </w:p>
        </w:tc>
        <w:tc>
          <w:tcPr>
            <w:tcW w:w="3118" w:type="dxa"/>
          </w:tcPr>
          <w:p w14:paraId="09D7D3D5" w14:textId="77777777" w:rsidR="00FF2D81" w:rsidRPr="00DF07A5" w:rsidRDefault="00FF2D81" w:rsidP="00FF2D81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ATM_runMainFunction shall call the </w:t>
            </w:r>
            <w:r w:rsidRPr="00732036">
              <w:rPr>
                <w:bCs/>
                <w:color w:val="0000FF"/>
                <w:u w:val="single"/>
              </w:rPr>
              <w:t>CIL_A</w:t>
            </w:r>
            <w:r>
              <w:rPr>
                <w:bCs/>
                <w:color w:val="0000FF"/>
                <w:u w:val="single"/>
              </w:rPr>
              <w:t>utotest</w:t>
            </w:r>
            <w:r w:rsidRPr="00732036">
              <w:rPr>
                <w:bCs/>
                <w:color w:val="0000FF"/>
                <w:u w:val="single"/>
              </w:rPr>
              <w:t>_</w:t>
            </w:r>
            <w:r>
              <w:rPr>
                <w:bCs/>
                <w:color w:val="0000FF"/>
                <w:u w:val="single"/>
              </w:rPr>
              <w:t>CheckImplausibledataAPI</w:t>
            </w:r>
            <w:r>
              <w:rPr>
                <w:rFonts w:ascii="Consolas" w:hAnsi="Consolas" w:cs="Consolas"/>
                <w:color w:val="000000"/>
                <w:shd w:val="clear" w:color="auto" w:fill="E8F2FE"/>
                <w:lang w:val="en-US" w:eastAsia="zh-CN"/>
              </w:rPr>
              <w:t xml:space="preserve"> </w:t>
            </w:r>
            <w:r w:rsidRPr="00DF07A5">
              <w:rPr>
                <w:sz w:val="16"/>
                <w:szCs w:val="16"/>
                <w:lang w:val="en-US"/>
              </w:rPr>
              <w:t xml:space="preserve">function. </w:t>
            </w:r>
          </w:p>
          <w:p w14:paraId="0EE9242B" w14:textId="77777777" w:rsidR="00FF2D81" w:rsidRPr="00DF07A5" w:rsidRDefault="00FF2D81" w:rsidP="00FF2D81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2263" w:type="dxa"/>
          </w:tcPr>
          <w:p w14:paraId="5425844D" w14:textId="77777777" w:rsidR="00FF2D81" w:rsidRPr="00DF07A5" w:rsidRDefault="00FF2D81" w:rsidP="00FF2D81">
            <w:pPr>
              <w:jc w:val="left"/>
              <w:rPr>
                <w:color w:val="1F497D"/>
                <w:sz w:val="24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Time slot: </w:t>
            </w:r>
            <w:r w:rsidRPr="00DF07A5">
              <w:rPr>
                <w:color w:val="1F497D"/>
                <w:sz w:val="24"/>
                <w:szCs w:val="16"/>
                <w:lang w:val="en-US"/>
              </w:rPr>
              <w:t>#</w:t>
            </w:r>
            <w:r>
              <w:rPr>
                <w:color w:val="1F497D"/>
                <w:sz w:val="24"/>
                <w:szCs w:val="16"/>
                <w:lang w:val="en-US"/>
              </w:rPr>
              <w:t>4.13</w:t>
            </w:r>
          </w:p>
          <w:p w14:paraId="29A050AD" w14:textId="77777777" w:rsidR="00FF2D81" w:rsidRDefault="00FF2D81" w:rsidP="00FF2D81">
            <w:pPr>
              <w:jc w:val="left"/>
              <w:rPr>
                <w:color w:val="1F497D"/>
                <w:sz w:val="24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Call period: </w:t>
            </w:r>
            <w:r w:rsidR="00884EBE">
              <w:rPr>
                <w:color w:val="1F497D"/>
                <w:sz w:val="24"/>
                <w:szCs w:val="16"/>
                <w:lang w:val="en-US"/>
              </w:rPr>
              <w:t>100</w:t>
            </w:r>
            <w:r w:rsidRPr="00DF07A5">
              <w:rPr>
                <w:color w:val="1F497D"/>
                <w:sz w:val="24"/>
                <w:szCs w:val="16"/>
                <w:lang w:val="en-US"/>
              </w:rPr>
              <w:t>ms</w:t>
            </w:r>
          </w:p>
          <w:p w14:paraId="211D3846" w14:textId="15A03895" w:rsidR="00DA2E36" w:rsidRPr="00DF07A5" w:rsidRDefault="00DA2E36" w:rsidP="00FF2D81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00"/>
                <w:shd w:val="clear" w:color="auto" w:fill="E8F2FE"/>
                <w:lang w:val="en-US" w:eastAsia="zh-CN"/>
              </w:rPr>
              <w:t>(IN_DECADE_4)</w:t>
            </w:r>
          </w:p>
        </w:tc>
        <w:tc>
          <w:tcPr>
            <w:tcW w:w="1990" w:type="dxa"/>
          </w:tcPr>
          <w:p w14:paraId="7904A72C" w14:textId="77777777" w:rsidR="00FF2D81" w:rsidRPr="00803D9C" w:rsidRDefault="00FF2D81" w:rsidP="00FF2D81">
            <w:pPr>
              <w:pStyle w:val="RequirementTraceability"/>
              <w:rPr>
                <w:sz w:val="16"/>
                <w:szCs w:val="16"/>
                <w:lang w:val="en-US"/>
              </w:rPr>
            </w:pPr>
          </w:p>
        </w:tc>
      </w:tr>
      <w:tr w:rsidR="00FF2D81" w:rsidRPr="00DF07A5" w14:paraId="2B1BD938" w14:textId="77777777" w:rsidTr="00B27EB6">
        <w:trPr>
          <w:jc w:val="center"/>
        </w:trPr>
        <w:tc>
          <w:tcPr>
            <w:tcW w:w="1985" w:type="dxa"/>
          </w:tcPr>
          <w:p w14:paraId="1DFED124" w14:textId="7D322FEC" w:rsidR="00FF2D81" w:rsidRPr="00DF07A5" w:rsidRDefault="00FF2D81" w:rsidP="00FF2D81">
            <w:pPr>
              <w:pStyle w:val="RequirementIdentifier"/>
              <w:rPr>
                <w:sz w:val="16"/>
                <w:szCs w:val="16"/>
              </w:rPr>
            </w:pPr>
            <w:r w:rsidRPr="00DF07A5">
              <w:rPr>
                <w:rFonts w:cs="Arial"/>
                <w:color w:val="000000"/>
                <w:sz w:val="16"/>
                <w:szCs w:val="16"/>
              </w:rPr>
              <w:t>ARCH_SW_ATM_022</w:t>
            </w:r>
            <w:r>
              <w:rPr>
                <w:rFonts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3118" w:type="dxa"/>
          </w:tcPr>
          <w:p w14:paraId="09655BA9" w14:textId="77777777" w:rsidR="00FF2D81" w:rsidRPr="00DF07A5" w:rsidRDefault="00FF2D81" w:rsidP="00FF2D81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ATM_runMainFunction shall call the </w:t>
            </w:r>
            <w:r w:rsidRPr="003F1505">
              <w:rPr>
                <w:rStyle w:val="Hyperlink"/>
                <w:bCs/>
              </w:rPr>
              <w:t>CIL_Autotest_Presafe_CheckTimeoutError</w:t>
            </w:r>
            <w:r>
              <w:rPr>
                <w:rFonts w:ascii="Consolas" w:hAnsi="Consolas" w:cs="Consolas"/>
                <w:color w:val="000000"/>
                <w:shd w:val="clear" w:color="auto" w:fill="E8F2FE"/>
                <w:lang w:val="en-US" w:eastAsia="zh-CN"/>
              </w:rPr>
              <w:t xml:space="preserve"> </w:t>
            </w:r>
            <w:r w:rsidRPr="00DF07A5">
              <w:rPr>
                <w:sz w:val="16"/>
                <w:szCs w:val="16"/>
                <w:lang w:val="en-US"/>
              </w:rPr>
              <w:t xml:space="preserve">function. </w:t>
            </w:r>
          </w:p>
          <w:p w14:paraId="107A1DAB" w14:textId="77777777" w:rsidR="00FF2D81" w:rsidRPr="00DF07A5" w:rsidRDefault="00FF2D81" w:rsidP="00FF2D81">
            <w:pPr>
              <w:ind w:firstLine="708"/>
              <w:jc w:val="left"/>
              <w:rPr>
                <w:sz w:val="16"/>
                <w:szCs w:val="16"/>
                <w:lang w:val="en-US"/>
              </w:rPr>
            </w:pPr>
          </w:p>
          <w:p w14:paraId="37D0D03C" w14:textId="77777777" w:rsidR="00FF2D81" w:rsidRPr="00DF07A5" w:rsidRDefault="00FF2D81" w:rsidP="00FF2D81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This will execute the </w:t>
            </w:r>
            <w:r>
              <w:rPr>
                <w:sz w:val="16"/>
                <w:szCs w:val="16"/>
                <w:lang w:val="en-US"/>
              </w:rPr>
              <w:t xml:space="preserve">“Timeout for Presafe frame” </w:t>
            </w:r>
            <w:r w:rsidRPr="00DF07A5">
              <w:rPr>
                <w:sz w:val="16"/>
                <w:szCs w:val="16"/>
                <w:lang w:val="en-US"/>
              </w:rPr>
              <w:t>test.</w:t>
            </w:r>
          </w:p>
          <w:p w14:paraId="60D16097" w14:textId="77777777" w:rsidR="00FF2D81" w:rsidRPr="00DF07A5" w:rsidRDefault="00FF2D81" w:rsidP="00FF2D81">
            <w:pPr>
              <w:jc w:val="left"/>
              <w:rPr>
                <w:sz w:val="16"/>
                <w:szCs w:val="16"/>
                <w:lang w:val="en-US"/>
              </w:rPr>
            </w:pPr>
          </w:p>
          <w:p w14:paraId="53AA0C26" w14:textId="77777777" w:rsidR="00FF2D81" w:rsidRPr="00DF07A5" w:rsidRDefault="00FF2D81" w:rsidP="00FF2D81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2263" w:type="dxa"/>
          </w:tcPr>
          <w:p w14:paraId="53042854" w14:textId="77777777" w:rsidR="00FF2D81" w:rsidRPr="00DF07A5" w:rsidRDefault="00FF2D81" w:rsidP="00FF2D81">
            <w:pPr>
              <w:jc w:val="left"/>
              <w:rPr>
                <w:color w:val="1F497D"/>
                <w:sz w:val="24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Time slot: </w:t>
            </w:r>
            <w:r w:rsidRPr="00DF07A5">
              <w:rPr>
                <w:color w:val="1F497D"/>
                <w:sz w:val="24"/>
                <w:szCs w:val="16"/>
                <w:lang w:val="en-US"/>
              </w:rPr>
              <w:t>#</w:t>
            </w:r>
            <w:r>
              <w:rPr>
                <w:color w:val="1F497D"/>
                <w:sz w:val="24"/>
                <w:szCs w:val="16"/>
                <w:lang w:val="en-US"/>
              </w:rPr>
              <w:t>4.14</w:t>
            </w:r>
          </w:p>
          <w:p w14:paraId="351A30D9" w14:textId="77777777" w:rsidR="00FF2D81" w:rsidRDefault="00FF2D81" w:rsidP="00FF2D81">
            <w:pPr>
              <w:jc w:val="left"/>
              <w:rPr>
                <w:color w:val="1F497D"/>
                <w:sz w:val="24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Call period: </w:t>
            </w:r>
            <w:r w:rsidR="00884EBE">
              <w:rPr>
                <w:color w:val="1F497D"/>
                <w:sz w:val="24"/>
                <w:szCs w:val="16"/>
                <w:lang w:val="en-US"/>
              </w:rPr>
              <w:t>200</w:t>
            </w:r>
            <w:r w:rsidRPr="00DF07A5">
              <w:rPr>
                <w:color w:val="1F497D"/>
                <w:sz w:val="24"/>
                <w:szCs w:val="16"/>
                <w:lang w:val="en-US"/>
              </w:rPr>
              <w:t>ms</w:t>
            </w:r>
          </w:p>
          <w:p w14:paraId="3DA0DEE1" w14:textId="0C4ADD08" w:rsidR="00DA2E36" w:rsidRPr="00DF07A5" w:rsidRDefault="00DA2E36" w:rsidP="00FF2D81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00"/>
                <w:shd w:val="clear" w:color="auto" w:fill="E8F2FE"/>
                <w:lang w:val="en-US" w:eastAsia="zh-CN"/>
              </w:rPr>
              <w:t>(IN_DECADE_0)</w:t>
            </w:r>
          </w:p>
        </w:tc>
        <w:tc>
          <w:tcPr>
            <w:tcW w:w="1990" w:type="dxa"/>
          </w:tcPr>
          <w:p w14:paraId="5F9325BE" w14:textId="77777777" w:rsidR="00FF2D81" w:rsidRPr="00803D9C" w:rsidRDefault="00FF2D81" w:rsidP="00FF2D81">
            <w:pPr>
              <w:pStyle w:val="RequirementTraceability"/>
              <w:rPr>
                <w:sz w:val="16"/>
                <w:szCs w:val="16"/>
                <w:lang w:val="en-US"/>
              </w:rPr>
            </w:pPr>
          </w:p>
        </w:tc>
      </w:tr>
      <w:tr w:rsidR="00FF2D81" w:rsidRPr="00DF07A5" w14:paraId="43B148EF" w14:textId="77777777" w:rsidTr="00B27EB6">
        <w:trPr>
          <w:jc w:val="center"/>
        </w:trPr>
        <w:tc>
          <w:tcPr>
            <w:tcW w:w="1985" w:type="dxa"/>
          </w:tcPr>
          <w:p w14:paraId="00F510F1" w14:textId="5B73760B" w:rsidR="00FF2D81" w:rsidRPr="00DF07A5" w:rsidRDefault="00FF2D81" w:rsidP="00FF2D81">
            <w:pPr>
              <w:pStyle w:val="RequirementIdentifier"/>
              <w:rPr>
                <w:sz w:val="16"/>
                <w:szCs w:val="16"/>
              </w:rPr>
            </w:pPr>
            <w:r w:rsidRPr="0063263E">
              <w:rPr>
                <w:rFonts w:cs="Arial"/>
                <w:color w:val="000000"/>
                <w:sz w:val="16"/>
                <w:szCs w:val="16"/>
              </w:rPr>
              <w:t>ARCH_SW_ATM_0223</w:t>
            </w:r>
          </w:p>
        </w:tc>
        <w:tc>
          <w:tcPr>
            <w:tcW w:w="3118" w:type="dxa"/>
          </w:tcPr>
          <w:p w14:paraId="77846121" w14:textId="77777777" w:rsidR="00FF2D81" w:rsidRPr="0063263E" w:rsidRDefault="00FF2D81" w:rsidP="00FF2D81">
            <w:pPr>
              <w:jc w:val="left"/>
              <w:rPr>
                <w:sz w:val="16"/>
                <w:szCs w:val="16"/>
                <w:lang w:val="en-US"/>
              </w:rPr>
            </w:pPr>
            <w:r w:rsidRPr="0063263E">
              <w:rPr>
                <w:sz w:val="16"/>
                <w:szCs w:val="16"/>
                <w:lang w:val="en-US"/>
              </w:rPr>
              <w:t xml:space="preserve">ATM_runMainFunction shall call the </w:t>
            </w:r>
            <w:r w:rsidRPr="00F844F2">
              <w:rPr>
                <w:rStyle w:val="Hyperlink"/>
                <w:bCs/>
              </w:rPr>
              <w:t>CIL_Autotest_Buckle_CheckTimeoutError</w:t>
            </w:r>
            <w:r w:rsidRPr="0063263E">
              <w:rPr>
                <w:sz w:val="16"/>
                <w:szCs w:val="16"/>
                <w:lang w:val="en-US"/>
              </w:rPr>
              <w:t xml:space="preserve"> function. </w:t>
            </w:r>
          </w:p>
          <w:p w14:paraId="2C8F26BA" w14:textId="77777777" w:rsidR="00FF2D81" w:rsidRPr="0063263E" w:rsidRDefault="00FF2D81" w:rsidP="00FF2D81">
            <w:pPr>
              <w:jc w:val="left"/>
              <w:rPr>
                <w:sz w:val="16"/>
                <w:szCs w:val="16"/>
                <w:lang w:val="en-US"/>
              </w:rPr>
            </w:pPr>
          </w:p>
          <w:p w14:paraId="0ACD6B3D" w14:textId="77777777" w:rsidR="00FF2D81" w:rsidRPr="0063263E" w:rsidRDefault="00FF2D81" w:rsidP="00FF2D81">
            <w:pPr>
              <w:jc w:val="left"/>
              <w:rPr>
                <w:sz w:val="16"/>
                <w:szCs w:val="16"/>
                <w:lang w:val="en-US"/>
              </w:rPr>
            </w:pPr>
            <w:r w:rsidRPr="0063263E">
              <w:rPr>
                <w:sz w:val="16"/>
                <w:szCs w:val="16"/>
                <w:lang w:val="en-US"/>
              </w:rPr>
              <w:t>This will execute the “Timeout for Buckle frame” test.</w:t>
            </w:r>
          </w:p>
          <w:p w14:paraId="0597C972" w14:textId="77777777" w:rsidR="00FF2D81" w:rsidRPr="0063263E" w:rsidRDefault="00FF2D81" w:rsidP="00FF2D81">
            <w:pPr>
              <w:jc w:val="left"/>
              <w:rPr>
                <w:sz w:val="16"/>
                <w:szCs w:val="16"/>
                <w:lang w:val="en-US"/>
              </w:rPr>
            </w:pPr>
          </w:p>
          <w:p w14:paraId="5497A4D9" w14:textId="77777777" w:rsidR="00FF2D81" w:rsidRPr="00DF07A5" w:rsidRDefault="00FF2D81" w:rsidP="00FF2D81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2263" w:type="dxa"/>
          </w:tcPr>
          <w:p w14:paraId="5078FB9A" w14:textId="77777777" w:rsidR="00FF2D81" w:rsidRPr="00DF07A5" w:rsidRDefault="00FF2D81" w:rsidP="00FF2D81">
            <w:pPr>
              <w:jc w:val="left"/>
              <w:rPr>
                <w:color w:val="1F497D"/>
                <w:sz w:val="24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Time slot: </w:t>
            </w:r>
            <w:r w:rsidRPr="00DF07A5">
              <w:rPr>
                <w:color w:val="1F497D"/>
                <w:sz w:val="24"/>
                <w:szCs w:val="16"/>
                <w:lang w:val="en-US"/>
              </w:rPr>
              <w:t>#</w:t>
            </w:r>
            <w:r>
              <w:rPr>
                <w:color w:val="1F497D"/>
                <w:sz w:val="24"/>
                <w:szCs w:val="16"/>
                <w:lang w:val="en-US"/>
              </w:rPr>
              <w:t>4.15</w:t>
            </w:r>
          </w:p>
          <w:p w14:paraId="4BF40653" w14:textId="77777777" w:rsidR="00FF2D81" w:rsidRDefault="00FF2D81" w:rsidP="00FF2D81">
            <w:pPr>
              <w:jc w:val="left"/>
              <w:rPr>
                <w:color w:val="1F497D"/>
                <w:sz w:val="24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Call period: </w:t>
            </w:r>
            <w:r>
              <w:rPr>
                <w:color w:val="1F497D"/>
                <w:sz w:val="24"/>
                <w:szCs w:val="16"/>
                <w:lang w:val="en-US"/>
              </w:rPr>
              <w:t>20</w:t>
            </w:r>
            <w:r w:rsidRPr="00DF07A5">
              <w:rPr>
                <w:color w:val="1F497D"/>
                <w:sz w:val="24"/>
                <w:szCs w:val="16"/>
                <w:lang w:val="en-US"/>
              </w:rPr>
              <w:t>0ms</w:t>
            </w:r>
          </w:p>
          <w:p w14:paraId="589C001E" w14:textId="4EAB8765" w:rsidR="00DA2E36" w:rsidRPr="00DF07A5" w:rsidRDefault="00DA2E36" w:rsidP="00FF2D81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00"/>
                <w:shd w:val="clear" w:color="auto" w:fill="E8F2FE"/>
                <w:lang w:val="en-US" w:eastAsia="zh-CN"/>
              </w:rPr>
              <w:t>(IN_DECADE_1)</w:t>
            </w:r>
          </w:p>
        </w:tc>
        <w:tc>
          <w:tcPr>
            <w:tcW w:w="1990" w:type="dxa"/>
          </w:tcPr>
          <w:p w14:paraId="73BD63F9" w14:textId="77777777" w:rsidR="00FF2D81" w:rsidRPr="00803D9C" w:rsidRDefault="00FF2D81" w:rsidP="00FF2D81">
            <w:pPr>
              <w:pStyle w:val="RequirementTraceability"/>
              <w:rPr>
                <w:sz w:val="16"/>
                <w:szCs w:val="16"/>
                <w:lang w:val="en-US"/>
              </w:rPr>
            </w:pPr>
          </w:p>
        </w:tc>
      </w:tr>
      <w:tr w:rsidR="00FF2D81" w:rsidRPr="00DF07A5" w14:paraId="2DBACE6A" w14:textId="77777777" w:rsidTr="00B27EB6">
        <w:trPr>
          <w:jc w:val="center"/>
        </w:trPr>
        <w:tc>
          <w:tcPr>
            <w:tcW w:w="1985" w:type="dxa"/>
          </w:tcPr>
          <w:p w14:paraId="474C72E5" w14:textId="0E615F0A" w:rsidR="00FF2D81" w:rsidRPr="00DF07A5" w:rsidRDefault="00FF2D81" w:rsidP="00FF2D81">
            <w:pPr>
              <w:pStyle w:val="RequirementIdentifier"/>
              <w:rPr>
                <w:sz w:val="16"/>
                <w:szCs w:val="16"/>
              </w:rPr>
            </w:pPr>
            <w:r w:rsidRPr="00732036">
              <w:rPr>
                <w:rFonts w:cs="Arial"/>
                <w:color w:val="000000"/>
                <w:sz w:val="16"/>
                <w:szCs w:val="16"/>
              </w:rPr>
              <w:t>ARCH_SW_ATM_02</w:t>
            </w:r>
            <w:r>
              <w:rPr>
                <w:rFonts w:cs="Arial"/>
                <w:color w:val="000000"/>
                <w:sz w:val="16"/>
                <w:szCs w:val="16"/>
              </w:rPr>
              <w:t>33</w:t>
            </w:r>
          </w:p>
        </w:tc>
        <w:tc>
          <w:tcPr>
            <w:tcW w:w="3118" w:type="dxa"/>
          </w:tcPr>
          <w:p w14:paraId="4887CE29" w14:textId="77777777" w:rsidR="00FF2D81" w:rsidRPr="00DF07A5" w:rsidRDefault="00FF2D81" w:rsidP="00FF2D81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ATM_runMainFunction shall call the </w:t>
            </w:r>
            <w:r w:rsidRPr="00CF766D">
              <w:rPr>
                <w:bCs/>
                <w:color w:val="0000FF"/>
                <w:u w:val="single"/>
                <w:lang w:val="en-US"/>
              </w:rPr>
              <w:t>CIL_Autotest_CheckTimeoutError_API</w:t>
            </w:r>
            <w:r>
              <w:rPr>
                <w:rFonts w:ascii="Consolas" w:hAnsi="Consolas" w:cs="Consolas"/>
                <w:color w:val="000000"/>
                <w:shd w:val="clear" w:color="auto" w:fill="E8F2FE"/>
                <w:lang w:val="en-US" w:eastAsia="zh-CN"/>
              </w:rPr>
              <w:t xml:space="preserve"> </w:t>
            </w:r>
            <w:r w:rsidRPr="00DF07A5">
              <w:rPr>
                <w:sz w:val="16"/>
                <w:szCs w:val="16"/>
                <w:lang w:val="en-US"/>
              </w:rPr>
              <w:t xml:space="preserve">function. </w:t>
            </w:r>
          </w:p>
          <w:p w14:paraId="1CFCD855" w14:textId="77777777" w:rsidR="00FF2D81" w:rsidRPr="00DF07A5" w:rsidRDefault="00FF2D81" w:rsidP="00FF2D81">
            <w:pPr>
              <w:ind w:firstLine="708"/>
              <w:jc w:val="left"/>
              <w:rPr>
                <w:sz w:val="16"/>
                <w:szCs w:val="16"/>
                <w:lang w:val="en-US"/>
              </w:rPr>
            </w:pPr>
          </w:p>
          <w:p w14:paraId="2B03FBC3" w14:textId="77777777" w:rsidR="00FF2D81" w:rsidRDefault="00FF2D81" w:rsidP="00FF2D81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This will execute the “</w:t>
            </w:r>
            <w:r>
              <w:rPr>
                <w:sz w:val="16"/>
                <w:szCs w:val="16"/>
                <w:lang w:val="en-US"/>
              </w:rPr>
              <w:t xml:space="preserve">Check for </w:t>
            </w:r>
          </w:p>
          <w:p w14:paraId="52DE3B3C" w14:textId="77777777" w:rsidR="00FF2D81" w:rsidRPr="00DF07A5" w:rsidRDefault="00FF2D81" w:rsidP="00FF2D81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Timeout on API frame” test. </w:t>
            </w:r>
          </w:p>
          <w:p w14:paraId="2B93AB61" w14:textId="77777777" w:rsidR="00FF2D81" w:rsidRPr="00DF07A5" w:rsidRDefault="00FF2D81" w:rsidP="00FF2D81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2263" w:type="dxa"/>
          </w:tcPr>
          <w:p w14:paraId="13A92610" w14:textId="77777777" w:rsidR="00FF2D81" w:rsidRPr="00DF07A5" w:rsidRDefault="00FF2D81" w:rsidP="00FF2D81">
            <w:pPr>
              <w:jc w:val="left"/>
              <w:rPr>
                <w:color w:val="1F497D"/>
                <w:sz w:val="24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Time slot: </w:t>
            </w:r>
            <w:r w:rsidRPr="00DF07A5">
              <w:rPr>
                <w:color w:val="1F497D"/>
                <w:sz w:val="24"/>
                <w:szCs w:val="16"/>
                <w:lang w:val="en-US"/>
              </w:rPr>
              <w:t>#</w:t>
            </w:r>
            <w:r>
              <w:rPr>
                <w:color w:val="1F497D"/>
                <w:sz w:val="24"/>
                <w:szCs w:val="16"/>
                <w:lang w:val="en-US"/>
              </w:rPr>
              <w:t>4.16</w:t>
            </w:r>
          </w:p>
          <w:p w14:paraId="7153A0DB" w14:textId="426590DB" w:rsidR="00FF2D81" w:rsidRDefault="00FF2D81" w:rsidP="00FF2D81">
            <w:pPr>
              <w:jc w:val="left"/>
              <w:rPr>
                <w:color w:val="1F497D"/>
                <w:sz w:val="24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Call period: </w:t>
            </w:r>
            <w:r w:rsidR="00C7405B">
              <w:rPr>
                <w:color w:val="1F497D"/>
                <w:sz w:val="24"/>
                <w:szCs w:val="16"/>
                <w:lang w:val="en-US"/>
              </w:rPr>
              <w:t>2</w:t>
            </w:r>
            <w:r w:rsidRPr="00DF07A5">
              <w:rPr>
                <w:color w:val="1F497D"/>
                <w:sz w:val="24"/>
                <w:szCs w:val="16"/>
                <w:lang w:val="en-US"/>
              </w:rPr>
              <w:t>0</w:t>
            </w:r>
            <w:r>
              <w:rPr>
                <w:color w:val="1F497D"/>
                <w:sz w:val="24"/>
                <w:szCs w:val="16"/>
                <w:lang w:val="en-US"/>
              </w:rPr>
              <w:t>0</w:t>
            </w:r>
            <w:r w:rsidRPr="00DF07A5">
              <w:rPr>
                <w:color w:val="1F497D"/>
                <w:sz w:val="24"/>
                <w:szCs w:val="16"/>
                <w:lang w:val="en-US"/>
              </w:rPr>
              <w:t>ms</w:t>
            </w:r>
          </w:p>
          <w:p w14:paraId="51EE5897" w14:textId="165F2B9D" w:rsidR="00C7405B" w:rsidRPr="00DF07A5" w:rsidRDefault="00C7405B" w:rsidP="00FF2D81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00"/>
                <w:shd w:val="clear" w:color="auto" w:fill="E8F2FE"/>
                <w:lang w:val="en-US" w:eastAsia="zh-CN"/>
              </w:rPr>
              <w:t>(IN_DECADE_2)</w:t>
            </w:r>
          </w:p>
        </w:tc>
        <w:tc>
          <w:tcPr>
            <w:tcW w:w="1990" w:type="dxa"/>
          </w:tcPr>
          <w:p w14:paraId="3FC96F2C" w14:textId="195C5746" w:rsidR="00FF2D81" w:rsidRPr="00803D9C" w:rsidRDefault="00FF2D81" w:rsidP="00FF2D81">
            <w:pPr>
              <w:pStyle w:val="RequirementTraceability"/>
              <w:rPr>
                <w:sz w:val="16"/>
                <w:szCs w:val="16"/>
                <w:lang w:val="en-US"/>
              </w:rPr>
            </w:pPr>
          </w:p>
        </w:tc>
      </w:tr>
      <w:tr w:rsidR="00FF2D81" w:rsidRPr="00DF07A5" w14:paraId="5E79B4B5" w14:textId="77777777" w:rsidTr="00B27EB6">
        <w:trPr>
          <w:jc w:val="center"/>
        </w:trPr>
        <w:tc>
          <w:tcPr>
            <w:tcW w:w="1985" w:type="dxa"/>
          </w:tcPr>
          <w:p w14:paraId="728D93C5" w14:textId="374234DA" w:rsidR="00FF2D81" w:rsidRPr="00DF07A5" w:rsidRDefault="00FF2D81" w:rsidP="00FF2D81">
            <w:pPr>
              <w:pStyle w:val="RequirementIdentifier"/>
              <w:rPr>
                <w:sz w:val="16"/>
                <w:szCs w:val="16"/>
              </w:rPr>
            </w:pPr>
            <w:r w:rsidRPr="00732036">
              <w:rPr>
                <w:rFonts w:cs="Arial"/>
                <w:color w:val="000000"/>
                <w:sz w:val="16"/>
                <w:szCs w:val="16"/>
              </w:rPr>
              <w:t>ARCH_SW_ATM_02</w:t>
            </w:r>
            <w:r>
              <w:rPr>
                <w:rFonts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3118" w:type="dxa"/>
          </w:tcPr>
          <w:p w14:paraId="01F255A2" w14:textId="77777777" w:rsidR="00FF2D81" w:rsidRPr="00DF07A5" w:rsidRDefault="00FF2D81" w:rsidP="00FF2D81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ATM_runMainFunction shall call the </w:t>
            </w:r>
            <w:r w:rsidRPr="00CF766D">
              <w:rPr>
                <w:bCs/>
                <w:color w:val="0000FF"/>
                <w:u w:val="single"/>
                <w:lang w:val="en-US"/>
              </w:rPr>
              <w:t>CIL_Autotest_CheckTimeoutError_ Belthandover_L</w:t>
            </w:r>
            <w:r>
              <w:rPr>
                <w:rFonts w:ascii="Consolas" w:hAnsi="Consolas" w:cs="Consolas"/>
                <w:color w:val="000000"/>
                <w:shd w:val="clear" w:color="auto" w:fill="E8F2FE"/>
                <w:lang w:val="en-US" w:eastAsia="zh-CN"/>
              </w:rPr>
              <w:t xml:space="preserve"> </w:t>
            </w:r>
            <w:r w:rsidRPr="00DF07A5">
              <w:rPr>
                <w:sz w:val="16"/>
                <w:szCs w:val="16"/>
                <w:lang w:val="en-US"/>
              </w:rPr>
              <w:t xml:space="preserve">function. </w:t>
            </w:r>
          </w:p>
          <w:p w14:paraId="48CBD170" w14:textId="77777777" w:rsidR="00FF2D81" w:rsidRPr="00DF07A5" w:rsidRDefault="00FF2D81" w:rsidP="00FF2D81">
            <w:pPr>
              <w:ind w:firstLine="708"/>
              <w:jc w:val="left"/>
              <w:rPr>
                <w:sz w:val="16"/>
                <w:szCs w:val="16"/>
                <w:lang w:val="en-US"/>
              </w:rPr>
            </w:pPr>
          </w:p>
          <w:p w14:paraId="4E2E8843" w14:textId="77777777" w:rsidR="00FF2D81" w:rsidRPr="00DF07A5" w:rsidRDefault="00FF2D81" w:rsidP="00FF2D81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This will execute the “</w:t>
            </w:r>
            <w:r>
              <w:rPr>
                <w:sz w:val="16"/>
                <w:szCs w:val="16"/>
                <w:lang w:val="en-US"/>
              </w:rPr>
              <w:t xml:space="preserve">Check for Timeout on </w:t>
            </w:r>
            <w:r w:rsidRPr="00CF766D">
              <w:rPr>
                <w:sz w:val="16"/>
                <w:szCs w:val="16"/>
                <w:lang w:val="en-US"/>
              </w:rPr>
              <w:t>BeltHdOvr_FL</w:t>
            </w:r>
            <w:r>
              <w:rPr>
                <w:sz w:val="16"/>
                <w:szCs w:val="16"/>
                <w:lang w:val="en-US"/>
              </w:rPr>
              <w:t xml:space="preserve"> frame” test. </w:t>
            </w:r>
          </w:p>
          <w:p w14:paraId="57A0FE42" w14:textId="77777777" w:rsidR="00FF2D81" w:rsidRPr="00DF07A5" w:rsidRDefault="00FF2D81" w:rsidP="00FF2D81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2263" w:type="dxa"/>
          </w:tcPr>
          <w:p w14:paraId="593DA702" w14:textId="77777777" w:rsidR="00FF2D81" w:rsidRPr="00DF07A5" w:rsidRDefault="00FF2D81" w:rsidP="00FF2D81">
            <w:pPr>
              <w:jc w:val="left"/>
              <w:rPr>
                <w:color w:val="1F497D"/>
                <w:sz w:val="24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Time slot: </w:t>
            </w:r>
            <w:r w:rsidRPr="00DF07A5">
              <w:rPr>
                <w:color w:val="1F497D"/>
                <w:sz w:val="24"/>
                <w:szCs w:val="16"/>
                <w:lang w:val="en-US"/>
              </w:rPr>
              <w:t>#</w:t>
            </w:r>
            <w:r>
              <w:rPr>
                <w:color w:val="1F497D"/>
                <w:sz w:val="24"/>
                <w:szCs w:val="16"/>
                <w:lang w:val="en-US"/>
              </w:rPr>
              <w:t>4.17</w:t>
            </w:r>
          </w:p>
          <w:p w14:paraId="5A648105" w14:textId="77777777" w:rsidR="00FF2D81" w:rsidRDefault="00FF2D81" w:rsidP="00FF2D81">
            <w:pPr>
              <w:jc w:val="left"/>
              <w:rPr>
                <w:color w:val="1F497D"/>
                <w:sz w:val="24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Call period: </w:t>
            </w:r>
            <w:r w:rsidR="00281C6B">
              <w:rPr>
                <w:color w:val="1F497D"/>
                <w:sz w:val="24"/>
                <w:szCs w:val="16"/>
                <w:lang w:val="en-US"/>
              </w:rPr>
              <w:t>500ms</w:t>
            </w:r>
          </w:p>
          <w:p w14:paraId="7FF6BD3D" w14:textId="5CB69214" w:rsidR="00281C6B" w:rsidRPr="00DF07A5" w:rsidRDefault="00281C6B" w:rsidP="00FF2D81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00"/>
                <w:shd w:val="clear" w:color="auto" w:fill="E8F2FE"/>
                <w:lang w:val="en-US" w:eastAsia="zh-CN"/>
              </w:rPr>
              <w:t>(IN_DECADE_0)</w:t>
            </w:r>
          </w:p>
        </w:tc>
        <w:tc>
          <w:tcPr>
            <w:tcW w:w="1990" w:type="dxa"/>
          </w:tcPr>
          <w:p w14:paraId="37C6BE27" w14:textId="068CDF8A" w:rsidR="00FF2D81" w:rsidRPr="00803D9C" w:rsidRDefault="00FF2D81" w:rsidP="00FF2D81">
            <w:pPr>
              <w:pStyle w:val="RequirementTraceability"/>
              <w:rPr>
                <w:sz w:val="16"/>
                <w:szCs w:val="16"/>
                <w:lang w:val="en-US"/>
              </w:rPr>
            </w:pPr>
          </w:p>
        </w:tc>
      </w:tr>
      <w:tr w:rsidR="00FF2D81" w:rsidRPr="00DF07A5" w14:paraId="335A356A" w14:textId="77777777" w:rsidTr="00B27EB6">
        <w:trPr>
          <w:jc w:val="center"/>
        </w:trPr>
        <w:tc>
          <w:tcPr>
            <w:tcW w:w="1985" w:type="dxa"/>
          </w:tcPr>
          <w:p w14:paraId="5C19A1B1" w14:textId="6A2E4343" w:rsidR="00FF2D81" w:rsidRPr="00DF07A5" w:rsidRDefault="00FF2D81" w:rsidP="00FF2D81">
            <w:pPr>
              <w:pStyle w:val="RequirementIdentifier"/>
              <w:rPr>
                <w:rFonts w:cs="Arial"/>
                <w:color w:val="000000"/>
                <w:sz w:val="16"/>
                <w:szCs w:val="16"/>
              </w:rPr>
            </w:pPr>
            <w:r w:rsidRPr="00732036">
              <w:rPr>
                <w:rFonts w:cs="Arial"/>
                <w:color w:val="000000"/>
                <w:sz w:val="16"/>
                <w:szCs w:val="16"/>
              </w:rPr>
              <w:t>ARCH_SW_ATM_02</w:t>
            </w:r>
            <w:r>
              <w:rPr>
                <w:rFonts w:cs="Arial"/>
                <w:color w:val="000000"/>
                <w:sz w:val="16"/>
                <w:szCs w:val="16"/>
              </w:rPr>
              <w:t>32</w:t>
            </w:r>
          </w:p>
        </w:tc>
        <w:tc>
          <w:tcPr>
            <w:tcW w:w="3118" w:type="dxa"/>
          </w:tcPr>
          <w:p w14:paraId="0BD741C7" w14:textId="77777777" w:rsidR="00FF2D81" w:rsidRPr="00DF07A5" w:rsidRDefault="00FF2D81" w:rsidP="00FF2D81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ATM_runMainFunction shall call the </w:t>
            </w:r>
            <w:r w:rsidRPr="00CF766D">
              <w:rPr>
                <w:bCs/>
                <w:color w:val="0000FF"/>
                <w:u w:val="single"/>
                <w:lang w:val="en-US"/>
              </w:rPr>
              <w:t>CIL_Autotest_CheckTimeoutError_ Belthandover_</w:t>
            </w:r>
            <w:r>
              <w:rPr>
                <w:bCs/>
                <w:color w:val="0000FF"/>
                <w:u w:val="single"/>
                <w:lang w:val="en-US"/>
              </w:rPr>
              <w:t>R</w:t>
            </w:r>
            <w:r>
              <w:rPr>
                <w:rFonts w:ascii="Consolas" w:hAnsi="Consolas" w:cs="Consolas"/>
                <w:color w:val="000000"/>
                <w:shd w:val="clear" w:color="auto" w:fill="E8F2FE"/>
                <w:lang w:val="en-US" w:eastAsia="zh-CN"/>
              </w:rPr>
              <w:t xml:space="preserve"> </w:t>
            </w:r>
            <w:r w:rsidRPr="00DF07A5">
              <w:rPr>
                <w:sz w:val="16"/>
                <w:szCs w:val="16"/>
                <w:lang w:val="en-US"/>
              </w:rPr>
              <w:t xml:space="preserve">function. </w:t>
            </w:r>
          </w:p>
          <w:p w14:paraId="5C031A00" w14:textId="77777777" w:rsidR="00FF2D81" w:rsidRPr="00DF07A5" w:rsidRDefault="00FF2D81" w:rsidP="00FF2D81">
            <w:pPr>
              <w:ind w:firstLine="708"/>
              <w:jc w:val="left"/>
              <w:rPr>
                <w:sz w:val="16"/>
                <w:szCs w:val="16"/>
                <w:lang w:val="en-US"/>
              </w:rPr>
            </w:pPr>
          </w:p>
          <w:p w14:paraId="7E09605E" w14:textId="77777777" w:rsidR="00FF2D81" w:rsidRDefault="00FF2D81" w:rsidP="00FF2D81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This will execute the “</w:t>
            </w:r>
            <w:r>
              <w:rPr>
                <w:sz w:val="16"/>
                <w:szCs w:val="16"/>
                <w:lang w:val="en-US"/>
              </w:rPr>
              <w:t xml:space="preserve">Check for </w:t>
            </w:r>
          </w:p>
          <w:p w14:paraId="48C2E558" w14:textId="77777777" w:rsidR="00FF2D81" w:rsidRPr="00DF07A5" w:rsidRDefault="00FF2D81" w:rsidP="00FF2D81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Timeout on </w:t>
            </w:r>
            <w:r w:rsidRPr="00CF766D">
              <w:rPr>
                <w:sz w:val="16"/>
                <w:szCs w:val="16"/>
                <w:lang w:val="en-US"/>
              </w:rPr>
              <w:t>BeltHdOvr_F</w:t>
            </w:r>
            <w:r>
              <w:rPr>
                <w:sz w:val="16"/>
                <w:szCs w:val="16"/>
                <w:lang w:val="en-US"/>
              </w:rPr>
              <w:t xml:space="preserve">R frame” test. </w:t>
            </w:r>
          </w:p>
          <w:p w14:paraId="5E5CE023" w14:textId="77777777" w:rsidR="00FF2D81" w:rsidRPr="00DF07A5" w:rsidRDefault="00FF2D81" w:rsidP="00FF2D81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2263" w:type="dxa"/>
          </w:tcPr>
          <w:p w14:paraId="1484F3B7" w14:textId="77777777" w:rsidR="00FF2D81" w:rsidRPr="00DF07A5" w:rsidRDefault="00FF2D81" w:rsidP="00FF2D81">
            <w:pPr>
              <w:jc w:val="left"/>
              <w:rPr>
                <w:color w:val="1F497D"/>
                <w:sz w:val="24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Time slot: </w:t>
            </w:r>
            <w:r w:rsidRPr="00DF07A5">
              <w:rPr>
                <w:color w:val="1F497D"/>
                <w:sz w:val="24"/>
                <w:szCs w:val="16"/>
                <w:lang w:val="en-US"/>
              </w:rPr>
              <w:t>#</w:t>
            </w:r>
            <w:r>
              <w:rPr>
                <w:color w:val="1F497D"/>
                <w:sz w:val="24"/>
                <w:szCs w:val="16"/>
                <w:lang w:val="en-US"/>
              </w:rPr>
              <w:t>4.18</w:t>
            </w:r>
          </w:p>
          <w:p w14:paraId="45BD4813" w14:textId="77777777" w:rsidR="00FF2D81" w:rsidRDefault="00FF2D81" w:rsidP="00FF2D81">
            <w:pPr>
              <w:jc w:val="left"/>
              <w:rPr>
                <w:color w:val="1F497D"/>
                <w:sz w:val="24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Call period: </w:t>
            </w:r>
            <w:r w:rsidR="00281C6B">
              <w:rPr>
                <w:color w:val="1F497D"/>
                <w:sz w:val="24"/>
                <w:szCs w:val="16"/>
                <w:lang w:val="en-US"/>
              </w:rPr>
              <w:t>500ms</w:t>
            </w:r>
          </w:p>
          <w:p w14:paraId="2C0F7A94" w14:textId="455C8397" w:rsidR="00281C6B" w:rsidRPr="00DF07A5" w:rsidRDefault="00281C6B" w:rsidP="00FF2D81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00"/>
                <w:shd w:val="clear" w:color="auto" w:fill="E8F2FE"/>
                <w:lang w:val="en-US" w:eastAsia="zh-CN"/>
              </w:rPr>
              <w:t>(IN_DECADE_1)</w:t>
            </w:r>
          </w:p>
        </w:tc>
        <w:tc>
          <w:tcPr>
            <w:tcW w:w="1990" w:type="dxa"/>
          </w:tcPr>
          <w:p w14:paraId="68DE4DC4" w14:textId="77777777" w:rsidR="00FF2D81" w:rsidRPr="00803D9C" w:rsidRDefault="00FF2D81" w:rsidP="00FF2D81">
            <w:pPr>
              <w:pStyle w:val="RequirementTraceability"/>
              <w:rPr>
                <w:sz w:val="16"/>
                <w:szCs w:val="16"/>
                <w:lang w:val="en-US"/>
              </w:rPr>
            </w:pPr>
          </w:p>
        </w:tc>
      </w:tr>
      <w:tr w:rsidR="00FF2D81" w:rsidRPr="00DF07A5" w14:paraId="38EAE9F3" w14:textId="77777777" w:rsidTr="00B27EB6">
        <w:trPr>
          <w:jc w:val="center"/>
        </w:trPr>
        <w:tc>
          <w:tcPr>
            <w:tcW w:w="1985" w:type="dxa"/>
          </w:tcPr>
          <w:p w14:paraId="46807503" w14:textId="7038CACC" w:rsidR="00FF2D81" w:rsidRPr="00DF07A5" w:rsidRDefault="00FF2D81" w:rsidP="00FF2D81">
            <w:pPr>
              <w:pStyle w:val="RequirementIdentifier"/>
              <w:rPr>
                <w:rFonts w:cs="Arial"/>
                <w:color w:val="000000"/>
                <w:sz w:val="16"/>
                <w:szCs w:val="16"/>
              </w:rPr>
            </w:pPr>
            <w:r w:rsidRPr="00732036">
              <w:rPr>
                <w:rFonts w:cs="Arial"/>
                <w:color w:val="000000"/>
                <w:sz w:val="16"/>
                <w:szCs w:val="16"/>
              </w:rPr>
              <w:t>ARCH_SW_ATM_02</w:t>
            </w:r>
            <w:r>
              <w:rPr>
                <w:rFonts w:cs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3118" w:type="dxa"/>
          </w:tcPr>
          <w:p w14:paraId="4DC8F895" w14:textId="77777777" w:rsidR="00FF2D81" w:rsidRPr="00DF07A5" w:rsidRDefault="00FF2D81" w:rsidP="00FF2D81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ATM_runMainFunction shall call the </w:t>
            </w:r>
            <w:r w:rsidRPr="00732036">
              <w:rPr>
                <w:bCs/>
                <w:color w:val="0000FF"/>
                <w:u w:val="single"/>
              </w:rPr>
              <w:t>CIL_A</w:t>
            </w:r>
            <w:r>
              <w:rPr>
                <w:bCs/>
                <w:color w:val="0000FF"/>
                <w:u w:val="single"/>
              </w:rPr>
              <w:t>utotest</w:t>
            </w:r>
            <w:r w:rsidRPr="00732036">
              <w:rPr>
                <w:bCs/>
                <w:color w:val="0000FF"/>
                <w:u w:val="single"/>
              </w:rPr>
              <w:t>_</w:t>
            </w:r>
            <w:r>
              <w:rPr>
                <w:bCs/>
                <w:color w:val="0000FF"/>
                <w:u w:val="single"/>
              </w:rPr>
              <w:t>CheckTimeout_Odospeedometer</w:t>
            </w:r>
            <w:r>
              <w:rPr>
                <w:rFonts w:ascii="Consolas" w:hAnsi="Consolas" w:cs="Consolas"/>
                <w:color w:val="000000"/>
                <w:shd w:val="clear" w:color="auto" w:fill="E8F2FE"/>
                <w:lang w:val="en-US" w:eastAsia="zh-CN"/>
              </w:rPr>
              <w:t xml:space="preserve"> </w:t>
            </w:r>
            <w:r w:rsidRPr="00DF07A5">
              <w:rPr>
                <w:sz w:val="16"/>
                <w:szCs w:val="16"/>
                <w:lang w:val="en-US"/>
              </w:rPr>
              <w:t xml:space="preserve">function. </w:t>
            </w:r>
          </w:p>
          <w:p w14:paraId="4915CB3B" w14:textId="77777777" w:rsidR="00FF2D81" w:rsidRPr="00DF07A5" w:rsidRDefault="00FF2D81" w:rsidP="00FF2D81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2263" w:type="dxa"/>
          </w:tcPr>
          <w:p w14:paraId="0258C671" w14:textId="77777777" w:rsidR="00FF2D81" w:rsidRPr="00DF07A5" w:rsidRDefault="00FF2D81" w:rsidP="00FF2D81">
            <w:pPr>
              <w:jc w:val="left"/>
              <w:rPr>
                <w:color w:val="1F497D"/>
                <w:sz w:val="24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Time slot: </w:t>
            </w:r>
            <w:r w:rsidRPr="00DF07A5">
              <w:rPr>
                <w:color w:val="1F497D"/>
                <w:sz w:val="24"/>
                <w:szCs w:val="16"/>
                <w:lang w:val="en-US"/>
              </w:rPr>
              <w:t>#</w:t>
            </w:r>
            <w:r>
              <w:rPr>
                <w:color w:val="1F497D"/>
                <w:sz w:val="24"/>
                <w:szCs w:val="16"/>
                <w:lang w:val="en-US"/>
              </w:rPr>
              <w:t>4.19</w:t>
            </w:r>
          </w:p>
          <w:p w14:paraId="669C4C5F" w14:textId="77777777" w:rsidR="00FF2D81" w:rsidRDefault="00FF2D81" w:rsidP="00FF2D81">
            <w:pPr>
              <w:jc w:val="left"/>
              <w:rPr>
                <w:color w:val="1F497D"/>
                <w:sz w:val="24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Call period: </w:t>
            </w:r>
            <w:r w:rsidRPr="00DF07A5">
              <w:rPr>
                <w:color w:val="1F497D"/>
                <w:sz w:val="24"/>
                <w:szCs w:val="16"/>
                <w:lang w:val="en-US"/>
              </w:rPr>
              <w:t>1s</w:t>
            </w:r>
          </w:p>
          <w:p w14:paraId="642279C9" w14:textId="152AD45F" w:rsidR="0053408D" w:rsidRPr="00DF07A5" w:rsidRDefault="0053408D" w:rsidP="00FF2D81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00"/>
                <w:shd w:val="clear" w:color="auto" w:fill="E8F2FE"/>
                <w:lang w:val="en-US" w:eastAsia="zh-CN"/>
              </w:rPr>
              <w:t>(IN_DECADE_0)</w:t>
            </w:r>
          </w:p>
        </w:tc>
        <w:tc>
          <w:tcPr>
            <w:tcW w:w="1990" w:type="dxa"/>
          </w:tcPr>
          <w:p w14:paraId="19A70EAE" w14:textId="77777777" w:rsidR="00FF2D81" w:rsidRPr="00803D9C" w:rsidRDefault="00FF2D81" w:rsidP="00FF2D81">
            <w:pPr>
              <w:pStyle w:val="RequirementTraceability"/>
              <w:rPr>
                <w:sz w:val="16"/>
                <w:szCs w:val="16"/>
                <w:lang w:val="en-US"/>
              </w:rPr>
            </w:pPr>
          </w:p>
        </w:tc>
      </w:tr>
      <w:tr w:rsidR="00FF2D81" w:rsidRPr="00DF07A5" w14:paraId="7B9AFBED" w14:textId="77777777" w:rsidTr="00B27EB6">
        <w:trPr>
          <w:jc w:val="center"/>
        </w:trPr>
        <w:tc>
          <w:tcPr>
            <w:tcW w:w="1985" w:type="dxa"/>
          </w:tcPr>
          <w:p w14:paraId="150C874A" w14:textId="31F54B5D" w:rsidR="00FF2D81" w:rsidRPr="0063263E" w:rsidRDefault="00FF2D81" w:rsidP="00FF2D81">
            <w:pPr>
              <w:pStyle w:val="RequirementIdentifier"/>
              <w:rPr>
                <w:rFonts w:cs="Arial"/>
                <w:color w:val="000000"/>
                <w:sz w:val="16"/>
                <w:szCs w:val="16"/>
              </w:rPr>
            </w:pPr>
            <w:r w:rsidRPr="00732036">
              <w:rPr>
                <w:rFonts w:cs="Arial"/>
                <w:color w:val="000000"/>
                <w:sz w:val="16"/>
                <w:szCs w:val="16"/>
              </w:rPr>
              <w:lastRenderedPageBreak/>
              <w:t>ARCH_SW_ATM_02</w:t>
            </w:r>
            <w:r>
              <w:rPr>
                <w:rFonts w:cs="Arial"/>
                <w:color w:val="000000"/>
                <w:sz w:val="16"/>
                <w:szCs w:val="16"/>
              </w:rPr>
              <w:t>39</w:t>
            </w:r>
          </w:p>
        </w:tc>
        <w:tc>
          <w:tcPr>
            <w:tcW w:w="3118" w:type="dxa"/>
          </w:tcPr>
          <w:p w14:paraId="2A590375" w14:textId="77777777" w:rsidR="00FF2D81" w:rsidRPr="00DF07A5" w:rsidRDefault="00FF2D81" w:rsidP="00FF2D81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ATM_runMainFunction shall call the </w:t>
            </w:r>
            <w:r w:rsidRPr="00732036">
              <w:rPr>
                <w:bCs/>
                <w:color w:val="0000FF"/>
                <w:u w:val="single"/>
              </w:rPr>
              <w:t>CIL_A</w:t>
            </w:r>
            <w:r>
              <w:rPr>
                <w:bCs/>
                <w:color w:val="0000FF"/>
                <w:u w:val="single"/>
              </w:rPr>
              <w:t>utotest</w:t>
            </w:r>
            <w:r w:rsidRPr="00732036">
              <w:rPr>
                <w:bCs/>
                <w:color w:val="0000FF"/>
                <w:u w:val="single"/>
              </w:rPr>
              <w:t>_</w:t>
            </w:r>
            <w:r>
              <w:rPr>
                <w:bCs/>
                <w:color w:val="0000FF"/>
                <w:u w:val="single"/>
              </w:rPr>
              <w:t>CheckTimeout_BeltAdj</w:t>
            </w:r>
            <w:r>
              <w:rPr>
                <w:rFonts w:ascii="Consolas" w:hAnsi="Consolas" w:cs="Consolas"/>
                <w:color w:val="000000"/>
                <w:shd w:val="clear" w:color="auto" w:fill="E8F2FE"/>
                <w:lang w:val="en-US" w:eastAsia="zh-CN"/>
              </w:rPr>
              <w:t xml:space="preserve"> </w:t>
            </w:r>
            <w:r w:rsidRPr="00DF07A5">
              <w:rPr>
                <w:sz w:val="16"/>
                <w:szCs w:val="16"/>
                <w:lang w:val="en-US"/>
              </w:rPr>
              <w:t xml:space="preserve">function. </w:t>
            </w:r>
          </w:p>
          <w:p w14:paraId="1CAED177" w14:textId="77777777" w:rsidR="00FF2D81" w:rsidRPr="0063263E" w:rsidRDefault="00FF2D81" w:rsidP="00FF2D81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2263" w:type="dxa"/>
          </w:tcPr>
          <w:p w14:paraId="765C8204" w14:textId="77777777" w:rsidR="00FF2D81" w:rsidRPr="00DF07A5" w:rsidRDefault="00FF2D81" w:rsidP="00FF2D81">
            <w:pPr>
              <w:jc w:val="left"/>
              <w:rPr>
                <w:color w:val="1F497D"/>
                <w:sz w:val="24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Time slot: </w:t>
            </w:r>
            <w:r w:rsidRPr="00DF07A5">
              <w:rPr>
                <w:color w:val="1F497D"/>
                <w:sz w:val="24"/>
                <w:szCs w:val="16"/>
                <w:lang w:val="en-US"/>
              </w:rPr>
              <w:t>#</w:t>
            </w:r>
            <w:r>
              <w:rPr>
                <w:color w:val="1F497D"/>
                <w:sz w:val="24"/>
                <w:szCs w:val="16"/>
                <w:lang w:val="en-US"/>
              </w:rPr>
              <w:t>4.20</w:t>
            </w:r>
          </w:p>
          <w:p w14:paraId="66309CCA" w14:textId="77777777" w:rsidR="00FF2D81" w:rsidRDefault="00FF2D81" w:rsidP="00FF2D81">
            <w:pPr>
              <w:jc w:val="left"/>
              <w:rPr>
                <w:color w:val="1F497D"/>
                <w:sz w:val="24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Call period: </w:t>
            </w:r>
            <w:r w:rsidRPr="00DF07A5">
              <w:rPr>
                <w:color w:val="1F497D"/>
                <w:sz w:val="24"/>
                <w:szCs w:val="16"/>
                <w:lang w:val="en-US"/>
              </w:rPr>
              <w:t>1s</w:t>
            </w:r>
          </w:p>
          <w:p w14:paraId="79A682D1" w14:textId="7C162888" w:rsidR="0053408D" w:rsidRPr="00DF07A5" w:rsidRDefault="0053408D" w:rsidP="00FF2D81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00"/>
                <w:shd w:val="clear" w:color="auto" w:fill="E8F2FE"/>
                <w:lang w:val="en-US" w:eastAsia="zh-CN"/>
              </w:rPr>
              <w:t>(IN_DECADE_1)</w:t>
            </w:r>
          </w:p>
        </w:tc>
        <w:tc>
          <w:tcPr>
            <w:tcW w:w="1990" w:type="dxa"/>
          </w:tcPr>
          <w:p w14:paraId="03F57BCC" w14:textId="77777777" w:rsidR="00FF2D81" w:rsidRPr="00803D9C" w:rsidRDefault="00FF2D81" w:rsidP="00FF2D81">
            <w:pPr>
              <w:pStyle w:val="RequirementTraceability"/>
              <w:rPr>
                <w:sz w:val="16"/>
                <w:szCs w:val="16"/>
                <w:lang w:val="en-US"/>
              </w:rPr>
            </w:pPr>
          </w:p>
        </w:tc>
      </w:tr>
      <w:tr w:rsidR="00FF2D81" w:rsidRPr="00DF07A5" w14:paraId="77CA7BE5" w14:textId="77777777" w:rsidTr="00B27EB6">
        <w:trPr>
          <w:jc w:val="center"/>
        </w:trPr>
        <w:tc>
          <w:tcPr>
            <w:tcW w:w="1985" w:type="dxa"/>
          </w:tcPr>
          <w:p w14:paraId="63A60A4F" w14:textId="6B6E37D1" w:rsidR="00FF2D81" w:rsidRPr="00DF07A5" w:rsidRDefault="00FF2D81" w:rsidP="00FF2D81">
            <w:pPr>
              <w:pStyle w:val="RequirementIdentifier"/>
              <w:rPr>
                <w:sz w:val="16"/>
                <w:szCs w:val="16"/>
              </w:rPr>
            </w:pPr>
            <w:r w:rsidRPr="00DF07A5">
              <w:rPr>
                <w:rFonts w:cs="Arial"/>
                <w:color w:val="000000"/>
                <w:sz w:val="16"/>
                <w:szCs w:val="16"/>
              </w:rPr>
              <w:t>ARCH_SW_ATM_021</w:t>
            </w:r>
            <w:r>
              <w:rPr>
                <w:rFonts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3118" w:type="dxa"/>
          </w:tcPr>
          <w:p w14:paraId="73E65D7A" w14:textId="77777777" w:rsidR="00FF2D81" w:rsidRPr="00DF07A5" w:rsidRDefault="00FF2D81" w:rsidP="00FF2D81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ATM_runMainFunction shall call the </w:t>
            </w:r>
            <w:hyperlink w:anchor="_Hlk424711189" w:history="1" w:docLocation="1,289900,289928,5,,PAL_cbk_CheckMotorPowerOrder">
              <w:r w:rsidRPr="00DF07A5">
                <w:rPr>
                  <w:rStyle w:val="Hyperlink"/>
                  <w:lang w:val="en-US"/>
                </w:rPr>
                <w:t>PAL_cbk_CheckMotorPowerOrder</w:t>
              </w:r>
            </w:hyperlink>
            <w:r w:rsidRPr="00DF07A5">
              <w:rPr>
                <w:b/>
                <w:color w:val="1F497D"/>
                <w:sz w:val="16"/>
                <w:szCs w:val="16"/>
                <w:lang w:val="en-US"/>
              </w:rPr>
              <w:t xml:space="preserve"> </w:t>
            </w:r>
            <w:r w:rsidRPr="00DF07A5">
              <w:rPr>
                <w:sz w:val="16"/>
                <w:szCs w:val="16"/>
                <w:lang w:val="en-US"/>
              </w:rPr>
              <w:t>function.</w:t>
            </w:r>
          </w:p>
          <w:p w14:paraId="679CF6EC" w14:textId="77777777" w:rsidR="00FF2D81" w:rsidRPr="00DF07A5" w:rsidRDefault="00FF2D81" w:rsidP="00FF2D81">
            <w:pPr>
              <w:jc w:val="left"/>
              <w:rPr>
                <w:sz w:val="16"/>
                <w:szCs w:val="16"/>
                <w:lang w:val="en-US"/>
              </w:rPr>
            </w:pPr>
          </w:p>
          <w:p w14:paraId="0BB9A144" w14:textId="77777777" w:rsidR="00FF2D81" w:rsidRPr="00DF07A5" w:rsidRDefault="00FF2D81" w:rsidP="00FF2D81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This will periocially execute the “motor power order” test.</w:t>
            </w:r>
          </w:p>
          <w:p w14:paraId="6B6C65E6" w14:textId="77777777" w:rsidR="00FF2D81" w:rsidRPr="00DF07A5" w:rsidRDefault="00FF2D81" w:rsidP="00FF2D81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2263" w:type="dxa"/>
          </w:tcPr>
          <w:p w14:paraId="388E0B3C" w14:textId="77777777" w:rsidR="00FF2D81" w:rsidRPr="00DF07A5" w:rsidRDefault="00FF2D81" w:rsidP="00FF2D81">
            <w:pPr>
              <w:jc w:val="left"/>
              <w:rPr>
                <w:color w:val="1F497D"/>
                <w:sz w:val="24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Time slot: </w:t>
            </w:r>
            <w:r w:rsidRPr="00DF07A5">
              <w:rPr>
                <w:color w:val="1F497D"/>
                <w:sz w:val="24"/>
                <w:szCs w:val="16"/>
                <w:lang w:val="en-US"/>
              </w:rPr>
              <w:t>#5.2</w:t>
            </w:r>
          </w:p>
          <w:p w14:paraId="3C51DF2E" w14:textId="77777777" w:rsidR="00FF2D81" w:rsidRPr="00DF07A5" w:rsidRDefault="00FF2D81" w:rsidP="00FF2D81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Call period: </w:t>
            </w:r>
            <w:r w:rsidRPr="00DF07A5">
              <w:rPr>
                <w:color w:val="1F497D"/>
                <w:sz w:val="24"/>
                <w:szCs w:val="16"/>
                <w:lang w:val="en-US"/>
              </w:rPr>
              <w:t>10ms</w:t>
            </w:r>
            <w:r w:rsidRPr="00DF07A5">
              <w:rPr>
                <w:sz w:val="16"/>
                <w:szCs w:val="16"/>
                <w:lang w:val="en-US"/>
              </w:rPr>
              <w:t xml:space="preserve"> </w:t>
            </w:r>
          </w:p>
          <w:p w14:paraId="2BEBAE25" w14:textId="77777777" w:rsidR="00FF2D81" w:rsidRPr="00DF07A5" w:rsidRDefault="00FF2D81" w:rsidP="00FF2D81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1990" w:type="dxa"/>
          </w:tcPr>
          <w:p w14:paraId="0B849165" w14:textId="65687311" w:rsidR="00FF2D81" w:rsidRPr="00803D9C" w:rsidRDefault="00FF2D81" w:rsidP="00FF2D81">
            <w:pPr>
              <w:pStyle w:val="RequirementTraceability"/>
              <w:rPr>
                <w:sz w:val="16"/>
                <w:szCs w:val="16"/>
                <w:lang w:val="en-US"/>
              </w:rPr>
            </w:pPr>
          </w:p>
        </w:tc>
      </w:tr>
      <w:tr w:rsidR="00FF2D81" w:rsidRPr="00DF07A5" w14:paraId="15A7F48D" w14:textId="77777777" w:rsidTr="00B27EB6">
        <w:trPr>
          <w:jc w:val="center"/>
        </w:trPr>
        <w:tc>
          <w:tcPr>
            <w:tcW w:w="1985" w:type="dxa"/>
          </w:tcPr>
          <w:p w14:paraId="2E0006D7" w14:textId="4DE66F0B" w:rsidR="00FF2D81" w:rsidRPr="00DF07A5" w:rsidRDefault="00FF2D81" w:rsidP="00FF2D81">
            <w:pPr>
              <w:pStyle w:val="RequirementIdentifier"/>
              <w:rPr>
                <w:sz w:val="16"/>
                <w:szCs w:val="16"/>
              </w:rPr>
            </w:pPr>
            <w:r w:rsidRPr="00DF07A5">
              <w:rPr>
                <w:rFonts w:cs="Arial"/>
                <w:color w:val="000000"/>
                <w:sz w:val="16"/>
                <w:szCs w:val="16"/>
              </w:rPr>
              <w:t>ARCH_SW_ATM_021</w:t>
            </w:r>
            <w:r>
              <w:rPr>
                <w:rFonts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3118" w:type="dxa"/>
          </w:tcPr>
          <w:p w14:paraId="52132951" w14:textId="77777777" w:rsidR="00FF2D81" w:rsidRPr="00DF07A5" w:rsidRDefault="00FF2D81" w:rsidP="00FF2D81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ATM_runMainFunction shall call the </w:t>
            </w:r>
            <w:hyperlink w:anchor="_Hlk424715645" w:history="1" w:docLocation="1,328648,328678,5,,PMP_cbk_CheckTemperatureSensor">
              <w:r w:rsidRPr="00DF07A5">
                <w:rPr>
                  <w:rStyle w:val="Hyperlink"/>
                  <w:lang w:val="en-US"/>
                </w:rPr>
                <w:t>PMP_cbk_CheckTemperatureSensor</w:t>
              </w:r>
            </w:hyperlink>
            <w:r>
              <w:rPr>
                <w:rStyle w:val="Hyperlink"/>
                <w:lang w:val="en-US"/>
              </w:rPr>
              <w:t xml:space="preserve"> </w:t>
            </w:r>
            <w:r w:rsidRPr="00DF07A5">
              <w:rPr>
                <w:sz w:val="16"/>
                <w:szCs w:val="16"/>
                <w:lang w:val="en-US"/>
              </w:rPr>
              <w:t>function.</w:t>
            </w:r>
          </w:p>
          <w:p w14:paraId="4424DFA4" w14:textId="77777777" w:rsidR="00FF2D81" w:rsidRPr="00DF07A5" w:rsidRDefault="00FF2D81" w:rsidP="00FF2D81">
            <w:pPr>
              <w:jc w:val="left"/>
              <w:rPr>
                <w:sz w:val="16"/>
                <w:szCs w:val="16"/>
                <w:lang w:val="en-US"/>
              </w:rPr>
            </w:pPr>
          </w:p>
          <w:p w14:paraId="55A480E6" w14:textId="77777777" w:rsidR="00FF2D81" w:rsidRPr="00DF07A5" w:rsidRDefault="00FF2D81" w:rsidP="00FF2D81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This will periocially execute the “temperature sensor” test.</w:t>
            </w:r>
          </w:p>
          <w:p w14:paraId="22F1EE18" w14:textId="77777777" w:rsidR="00FF2D81" w:rsidRPr="00DF07A5" w:rsidRDefault="00FF2D81" w:rsidP="00FF2D81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2263" w:type="dxa"/>
          </w:tcPr>
          <w:p w14:paraId="3647CFD5" w14:textId="77777777" w:rsidR="00FF2D81" w:rsidRPr="00DF07A5" w:rsidRDefault="00FF2D81" w:rsidP="00FF2D81">
            <w:pPr>
              <w:jc w:val="left"/>
              <w:rPr>
                <w:color w:val="1F497D"/>
                <w:sz w:val="24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Time slot: </w:t>
            </w:r>
            <w:r w:rsidRPr="00DF07A5">
              <w:rPr>
                <w:color w:val="1F497D"/>
                <w:sz w:val="24"/>
                <w:szCs w:val="16"/>
                <w:lang w:val="en-US"/>
              </w:rPr>
              <w:t>#5.3</w:t>
            </w:r>
          </w:p>
          <w:p w14:paraId="7BFCF24C" w14:textId="77777777" w:rsidR="00FF2D81" w:rsidRPr="00DF07A5" w:rsidRDefault="00FF2D81" w:rsidP="00FF2D81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Call period: </w:t>
            </w:r>
            <w:r w:rsidRPr="00DF07A5">
              <w:rPr>
                <w:color w:val="1F497D"/>
                <w:sz w:val="24"/>
                <w:szCs w:val="16"/>
                <w:lang w:val="en-US"/>
              </w:rPr>
              <w:t>1s</w:t>
            </w:r>
            <w:r w:rsidRPr="00DF07A5">
              <w:rPr>
                <w:sz w:val="16"/>
                <w:szCs w:val="16"/>
                <w:lang w:val="en-US"/>
              </w:rPr>
              <w:t xml:space="preserve"> </w:t>
            </w:r>
          </w:p>
          <w:p w14:paraId="31E8383C" w14:textId="77777777" w:rsidR="00FF2D81" w:rsidRPr="00DF07A5" w:rsidRDefault="00FF2D81" w:rsidP="00FF2D81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1990" w:type="dxa"/>
          </w:tcPr>
          <w:p w14:paraId="34C21B8E" w14:textId="73134D62" w:rsidR="00FF2D81" w:rsidRPr="00803D9C" w:rsidRDefault="00FF2D81" w:rsidP="00FF2D81">
            <w:pPr>
              <w:pStyle w:val="RequirementTraceability"/>
              <w:rPr>
                <w:sz w:val="16"/>
                <w:szCs w:val="16"/>
                <w:lang w:val="en-US"/>
              </w:rPr>
            </w:pPr>
          </w:p>
        </w:tc>
      </w:tr>
      <w:tr w:rsidR="00FF2D81" w:rsidRPr="00DF07A5" w14:paraId="3E8F6D96" w14:textId="77777777" w:rsidTr="00B27EB6">
        <w:trPr>
          <w:jc w:val="center"/>
        </w:trPr>
        <w:tc>
          <w:tcPr>
            <w:tcW w:w="1985" w:type="dxa"/>
          </w:tcPr>
          <w:p w14:paraId="675D7028" w14:textId="340B0C4F" w:rsidR="00FF2D81" w:rsidRPr="00DF07A5" w:rsidRDefault="00FF2D81" w:rsidP="00FF2D81">
            <w:pPr>
              <w:pStyle w:val="RequirementIdentifier"/>
              <w:rPr>
                <w:sz w:val="16"/>
                <w:szCs w:val="16"/>
              </w:rPr>
            </w:pPr>
            <w:r w:rsidRPr="00DF07A5">
              <w:rPr>
                <w:rFonts w:cs="Arial"/>
                <w:color w:val="000000"/>
                <w:sz w:val="16"/>
                <w:szCs w:val="16"/>
              </w:rPr>
              <w:t>ARCH_SW_ATM_021</w:t>
            </w:r>
            <w:r>
              <w:rPr>
                <w:rFonts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3118" w:type="dxa"/>
          </w:tcPr>
          <w:p w14:paraId="06A48B72" w14:textId="77777777" w:rsidR="00FF2D81" w:rsidRPr="00DF07A5" w:rsidRDefault="00FF2D81" w:rsidP="00FF2D81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ATM_runMainFunction shall call the </w:t>
            </w:r>
            <w:hyperlink w:anchor="_Hlk424712219" w:history="1" w:docLocation="1,424327,424365,5,,EOL_cbk_CheckProductEndOfLifeHig">
              <w:r w:rsidRPr="00DF07A5">
                <w:rPr>
                  <w:rStyle w:val="Hyperlink"/>
                  <w:lang w:val="en-US"/>
                </w:rPr>
                <w:t>EOL_cbk_CheckProductEndOfLifeHighForce</w:t>
              </w:r>
            </w:hyperlink>
            <w:r w:rsidRPr="00DF07A5">
              <w:rPr>
                <w:lang w:val="en-US"/>
              </w:rPr>
              <w:t xml:space="preserve"> </w:t>
            </w:r>
            <w:r w:rsidRPr="00DF07A5">
              <w:rPr>
                <w:sz w:val="16"/>
                <w:szCs w:val="16"/>
                <w:lang w:val="en-US"/>
              </w:rPr>
              <w:t>function.</w:t>
            </w:r>
          </w:p>
          <w:p w14:paraId="718650E1" w14:textId="77777777" w:rsidR="00FF2D81" w:rsidRPr="00DF07A5" w:rsidRDefault="00FF2D81" w:rsidP="00FF2D81">
            <w:pPr>
              <w:jc w:val="left"/>
              <w:rPr>
                <w:sz w:val="16"/>
                <w:szCs w:val="16"/>
                <w:lang w:val="en-US"/>
              </w:rPr>
            </w:pPr>
          </w:p>
          <w:p w14:paraId="48D9B7FB" w14:textId="77777777" w:rsidR="00FF2D81" w:rsidRPr="00DF07A5" w:rsidRDefault="00FF2D81" w:rsidP="00FF2D81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This will periocially execute the “end of life of the high force pre pre-tensioning belt function” test.</w:t>
            </w:r>
          </w:p>
          <w:p w14:paraId="6373F5EB" w14:textId="77777777" w:rsidR="00FF2D81" w:rsidRPr="00DF07A5" w:rsidRDefault="00FF2D81" w:rsidP="00FF2D81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2263" w:type="dxa"/>
          </w:tcPr>
          <w:p w14:paraId="72AE1B20" w14:textId="77777777" w:rsidR="00FF2D81" w:rsidRPr="00DF07A5" w:rsidRDefault="00FF2D81" w:rsidP="00FF2D81">
            <w:pPr>
              <w:jc w:val="left"/>
              <w:rPr>
                <w:color w:val="1F497D"/>
                <w:sz w:val="24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Time slot: </w:t>
            </w:r>
            <w:r w:rsidRPr="00DF07A5">
              <w:rPr>
                <w:color w:val="1F497D"/>
                <w:sz w:val="24"/>
                <w:szCs w:val="16"/>
                <w:lang w:val="en-US"/>
              </w:rPr>
              <w:t>#5.4</w:t>
            </w:r>
          </w:p>
          <w:p w14:paraId="1C5383E7" w14:textId="77777777" w:rsidR="00FF2D81" w:rsidRPr="00DF07A5" w:rsidRDefault="00FF2D81" w:rsidP="00FF2D81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Call period: </w:t>
            </w:r>
            <w:r w:rsidRPr="00DF07A5">
              <w:rPr>
                <w:color w:val="1F497D"/>
                <w:sz w:val="24"/>
                <w:szCs w:val="16"/>
                <w:lang w:val="en-US"/>
              </w:rPr>
              <w:t>10ms</w:t>
            </w:r>
            <w:r w:rsidRPr="00DF07A5">
              <w:rPr>
                <w:sz w:val="16"/>
                <w:szCs w:val="16"/>
                <w:lang w:val="en-US"/>
              </w:rPr>
              <w:t xml:space="preserve"> </w:t>
            </w:r>
          </w:p>
          <w:p w14:paraId="4AF7F056" w14:textId="77777777" w:rsidR="00FF2D81" w:rsidRPr="00DF07A5" w:rsidRDefault="00FF2D81" w:rsidP="00FF2D81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1990" w:type="dxa"/>
          </w:tcPr>
          <w:p w14:paraId="24CBEEA8" w14:textId="468C8C42" w:rsidR="00FF2D81" w:rsidRPr="00803D9C" w:rsidRDefault="00FF2D81" w:rsidP="00FF2D81">
            <w:pPr>
              <w:pStyle w:val="RequirementTraceability"/>
              <w:rPr>
                <w:sz w:val="16"/>
                <w:szCs w:val="16"/>
                <w:lang w:val="en-US"/>
              </w:rPr>
            </w:pPr>
          </w:p>
        </w:tc>
      </w:tr>
      <w:tr w:rsidR="00FF2D81" w:rsidRPr="00DF07A5" w14:paraId="0CCE9241" w14:textId="77777777" w:rsidTr="00B27EB6">
        <w:trPr>
          <w:jc w:val="center"/>
        </w:trPr>
        <w:tc>
          <w:tcPr>
            <w:tcW w:w="1985" w:type="dxa"/>
          </w:tcPr>
          <w:p w14:paraId="1F6BE311" w14:textId="3011352C" w:rsidR="00FF2D81" w:rsidRPr="00DF07A5" w:rsidRDefault="00FF2D81" w:rsidP="00FF2D81">
            <w:pPr>
              <w:pStyle w:val="RequirementIdentifier"/>
              <w:rPr>
                <w:sz w:val="16"/>
                <w:szCs w:val="16"/>
              </w:rPr>
            </w:pPr>
            <w:r w:rsidRPr="00DF07A5">
              <w:rPr>
                <w:rFonts w:cs="Arial"/>
                <w:color w:val="000000"/>
                <w:sz w:val="16"/>
                <w:szCs w:val="16"/>
              </w:rPr>
              <w:t>ARCH_SW_ATM_02</w:t>
            </w:r>
            <w:r>
              <w:rPr>
                <w:rFonts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3118" w:type="dxa"/>
          </w:tcPr>
          <w:p w14:paraId="08F2D946" w14:textId="77777777" w:rsidR="00FF2D81" w:rsidRPr="00DF07A5" w:rsidRDefault="00FF2D81" w:rsidP="00FF2D81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ATM_runMainFunction shall call the </w:t>
            </w:r>
            <w:hyperlink w:anchor="_Hlk424713321" w:history="1" w:docLocation="1,425110,425146,5,,EOL_cbk_CheckProductEndOfLifeCom">
              <w:r w:rsidRPr="00DF07A5">
                <w:rPr>
                  <w:rStyle w:val="Hyperlink"/>
                  <w:lang w:val="en-US"/>
                </w:rPr>
                <w:t>EOL_cbk_CheckProductEndOfLifeComfort</w:t>
              </w:r>
            </w:hyperlink>
            <w:r w:rsidRPr="00DF07A5">
              <w:rPr>
                <w:lang w:val="en-US"/>
              </w:rPr>
              <w:t xml:space="preserve"> </w:t>
            </w:r>
            <w:r w:rsidRPr="00DF07A5">
              <w:rPr>
                <w:sz w:val="16"/>
                <w:szCs w:val="16"/>
                <w:lang w:val="en-US"/>
              </w:rPr>
              <w:t>function.</w:t>
            </w:r>
          </w:p>
          <w:p w14:paraId="6785FA97" w14:textId="77777777" w:rsidR="00FF2D81" w:rsidRPr="00DF07A5" w:rsidRDefault="00FF2D81" w:rsidP="00FF2D81">
            <w:pPr>
              <w:jc w:val="left"/>
              <w:rPr>
                <w:sz w:val="16"/>
                <w:szCs w:val="16"/>
                <w:lang w:val="en-US"/>
              </w:rPr>
            </w:pPr>
          </w:p>
          <w:p w14:paraId="19EB5A7C" w14:textId="77777777" w:rsidR="00FF2D81" w:rsidRPr="00DF07A5" w:rsidRDefault="00FF2D81" w:rsidP="00FF2D81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This will periocially execute the “end of life of the comfort belt function” test.</w:t>
            </w:r>
          </w:p>
          <w:p w14:paraId="74FB0289" w14:textId="77777777" w:rsidR="00FF2D81" w:rsidRPr="00DF07A5" w:rsidRDefault="00FF2D81" w:rsidP="00FF2D81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2263" w:type="dxa"/>
          </w:tcPr>
          <w:p w14:paraId="5C9D4A83" w14:textId="77777777" w:rsidR="00FF2D81" w:rsidRPr="00DF07A5" w:rsidRDefault="00FF2D81" w:rsidP="00FF2D81">
            <w:pPr>
              <w:jc w:val="left"/>
              <w:rPr>
                <w:color w:val="1F497D"/>
                <w:sz w:val="24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Time slot: </w:t>
            </w:r>
            <w:r w:rsidRPr="00DF07A5">
              <w:rPr>
                <w:color w:val="1F497D"/>
                <w:sz w:val="24"/>
                <w:szCs w:val="16"/>
                <w:lang w:val="en-US"/>
              </w:rPr>
              <w:t>#5.5</w:t>
            </w:r>
          </w:p>
          <w:p w14:paraId="19407077" w14:textId="77777777" w:rsidR="00FF2D81" w:rsidRPr="00DF07A5" w:rsidRDefault="00FF2D81" w:rsidP="00FF2D81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Call period: </w:t>
            </w:r>
            <w:r w:rsidRPr="00DF07A5">
              <w:rPr>
                <w:color w:val="1F497D"/>
                <w:sz w:val="24"/>
                <w:szCs w:val="16"/>
                <w:lang w:val="en-US"/>
              </w:rPr>
              <w:t>10ms</w:t>
            </w:r>
            <w:r w:rsidRPr="00DF07A5">
              <w:rPr>
                <w:sz w:val="16"/>
                <w:szCs w:val="16"/>
                <w:lang w:val="en-US"/>
              </w:rPr>
              <w:t xml:space="preserve"> </w:t>
            </w:r>
          </w:p>
          <w:p w14:paraId="582735C8" w14:textId="77777777" w:rsidR="00FF2D81" w:rsidRPr="00DF07A5" w:rsidRDefault="00FF2D81" w:rsidP="00FF2D81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1990" w:type="dxa"/>
          </w:tcPr>
          <w:p w14:paraId="73472E77" w14:textId="18ED89EF" w:rsidR="00FF2D81" w:rsidRPr="00803D9C" w:rsidRDefault="00FF2D81" w:rsidP="00FF2D81">
            <w:pPr>
              <w:pStyle w:val="RequirementTraceability"/>
              <w:rPr>
                <w:sz w:val="16"/>
                <w:szCs w:val="16"/>
                <w:lang w:val="en-US"/>
              </w:rPr>
            </w:pPr>
          </w:p>
        </w:tc>
      </w:tr>
      <w:tr w:rsidR="00FF2D81" w:rsidRPr="00DF07A5" w14:paraId="733CFC4D" w14:textId="77777777" w:rsidTr="00B27EB6">
        <w:trPr>
          <w:jc w:val="center"/>
        </w:trPr>
        <w:tc>
          <w:tcPr>
            <w:tcW w:w="1985" w:type="dxa"/>
          </w:tcPr>
          <w:p w14:paraId="6BCD8760" w14:textId="4EDA2F04" w:rsidR="00FF2D81" w:rsidRPr="00DF07A5" w:rsidRDefault="00FF2D81" w:rsidP="00FF2D81">
            <w:pPr>
              <w:pStyle w:val="RequirementIdentifier"/>
              <w:rPr>
                <w:sz w:val="16"/>
                <w:szCs w:val="16"/>
              </w:rPr>
            </w:pPr>
            <w:r w:rsidRPr="00DF07A5">
              <w:rPr>
                <w:rFonts w:cs="Arial"/>
                <w:color w:val="000000"/>
                <w:sz w:val="16"/>
                <w:szCs w:val="16"/>
              </w:rPr>
              <w:t>ARCH_SW_ATM_022</w:t>
            </w:r>
            <w:r>
              <w:rPr>
                <w:rFonts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18" w:type="dxa"/>
          </w:tcPr>
          <w:p w14:paraId="46CF5DD1" w14:textId="77777777" w:rsidR="00FF2D81" w:rsidRPr="00DF07A5" w:rsidRDefault="00FF2D81" w:rsidP="00FF2D81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ATM_runMainFunction shall call the </w:t>
            </w:r>
            <w:hyperlink w:anchor="_Hlk438019750" w:history="1" w:docLocation="1,273374,273394,5,,PAL_cbk_CheckMotorSC">
              <w:r w:rsidRPr="00DF07A5">
                <w:rPr>
                  <w:rStyle w:val="Hyperlink"/>
                  <w:lang w:val="en-US"/>
                </w:rPr>
                <w:t>PAL_cbk_CheckMotorSC</w:t>
              </w:r>
            </w:hyperlink>
            <w:r w:rsidRPr="00DF07A5">
              <w:rPr>
                <w:b/>
                <w:color w:val="1F497D"/>
                <w:sz w:val="16"/>
                <w:szCs w:val="16"/>
                <w:lang w:val="en-US"/>
              </w:rPr>
              <w:t xml:space="preserve"> </w:t>
            </w:r>
            <w:r w:rsidRPr="00DF07A5">
              <w:rPr>
                <w:sz w:val="16"/>
                <w:szCs w:val="16"/>
                <w:lang w:val="en-US"/>
              </w:rPr>
              <w:t>function.</w:t>
            </w:r>
          </w:p>
          <w:p w14:paraId="1C4F0327" w14:textId="77777777" w:rsidR="00FF2D81" w:rsidRPr="00DF07A5" w:rsidRDefault="00FF2D81" w:rsidP="00FF2D81">
            <w:pPr>
              <w:jc w:val="left"/>
              <w:rPr>
                <w:sz w:val="16"/>
                <w:szCs w:val="16"/>
                <w:lang w:val="en-US"/>
              </w:rPr>
            </w:pPr>
          </w:p>
          <w:p w14:paraId="1E38BC0C" w14:textId="77777777" w:rsidR="00FF2D81" w:rsidRPr="00DF07A5" w:rsidRDefault="00FF2D81" w:rsidP="00FF2D81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This will periocially execute the “motor in short circuit” test.</w:t>
            </w:r>
          </w:p>
        </w:tc>
        <w:tc>
          <w:tcPr>
            <w:tcW w:w="2263" w:type="dxa"/>
          </w:tcPr>
          <w:p w14:paraId="0192D9C7" w14:textId="77777777" w:rsidR="00FF2D81" w:rsidRPr="00DF07A5" w:rsidRDefault="00FF2D81" w:rsidP="00FF2D81">
            <w:pPr>
              <w:jc w:val="left"/>
              <w:rPr>
                <w:color w:val="1F497D"/>
                <w:sz w:val="24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Time slot: </w:t>
            </w:r>
            <w:r w:rsidRPr="00DF07A5">
              <w:rPr>
                <w:color w:val="1F497D"/>
                <w:sz w:val="24"/>
                <w:szCs w:val="16"/>
                <w:lang w:val="en-US"/>
              </w:rPr>
              <w:t>#5.</w:t>
            </w:r>
            <w:r>
              <w:rPr>
                <w:color w:val="1F497D"/>
                <w:sz w:val="24"/>
                <w:szCs w:val="16"/>
                <w:lang w:val="en-US"/>
              </w:rPr>
              <w:t>6</w:t>
            </w:r>
          </w:p>
          <w:p w14:paraId="79B94A5B" w14:textId="77777777" w:rsidR="00FF2D81" w:rsidRPr="00DF07A5" w:rsidRDefault="00FF2D81" w:rsidP="00FF2D81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Call period: </w:t>
            </w:r>
            <w:r w:rsidRPr="00DF07A5">
              <w:rPr>
                <w:color w:val="1F497D"/>
                <w:sz w:val="24"/>
                <w:szCs w:val="16"/>
                <w:lang w:val="en-US"/>
              </w:rPr>
              <w:t>10ms</w:t>
            </w:r>
            <w:r w:rsidRPr="00DF07A5">
              <w:rPr>
                <w:sz w:val="16"/>
                <w:szCs w:val="16"/>
                <w:lang w:val="en-US"/>
              </w:rPr>
              <w:t xml:space="preserve"> </w:t>
            </w:r>
          </w:p>
          <w:p w14:paraId="54668590" w14:textId="77777777" w:rsidR="00FF2D81" w:rsidRPr="00DF07A5" w:rsidRDefault="00FF2D81" w:rsidP="00FF2D81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1990" w:type="dxa"/>
          </w:tcPr>
          <w:p w14:paraId="60568BC5" w14:textId="6BD15403" w:rsidR="00FF2D81" w:rsidRPr="00803D9C" w:rsidRDefault="00FF2D81" w:rsidP="00FF2D81">
            <w:pPr>
              <w:pStyle w:val="RequirementTraceability"/>
              <w:rPr>
                <w:sz w:val="16"/>
                <w:szCs w:val="16"/>
                <w:lang w:val="en-US"/>
              </w:rPr>
            </w:pPr>
          </w:p>
        </w:tc>
      </w:tr>
      <w:tr w:rsidR="00FF2D81" w:rsidRPr="00DF07A5" w14:paraId="4E783A9A" w14:textId="77777777" w:rsidTr="00B27EB6">
        <w:trPr>
          <w:jc w:val="center"/>
        </w:trPr>
        <w:tc>
          <w:tcPr>
            <w:tcW w:w="1985" w:type="dxa"/>
          </w:tcPr>
          <w:p w14:paraId="05A7F9DB" w14:textId="7E117146" w:rsidR="00FF2D81" w:rsidRPr="00DF07A5" w:rsidRDefault="00FF2D81" w:rsidP="00FF2D81">
            <w:pPr>
              <w:pStyle w:val="RequirementIdentifier"/>
              <w:rPr>
                <w:sz w:val="16"/>
                <w:szCs w:val="16"/>
              </w:rPr>
            </w:pPr>
            <w:r w:rsidRPr="00DF07A5">
              <w:rPr>
                <w:rFonts w:cs="Arial"/>
                <w:color w:val="000000"/>
                <w:sz w:val="16"/>
                <w:szCs w:val="16"/>
              </w:rPr>
              <w:t>ARCH_SW_ATM_022</w:t>
            </w:r>
            <w:r>
              <w:rPr>
                <w:rFonts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18" w:type="dxa"/>
          </w:tcPr>
          <w:p w14:paraId="1828FEFB" w14:textId="77777777" w:rsidR="00FF2D81" w:rsidRPr="00DF07A5" w:rsidRDefault="00FF2D81" w:rsidP="00FF2D81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ATM_runMainFunction shall call the </w:t>
            </w:r>
            <w:hyperlink w:anchor="_Hlk424711181" w:history="1" w:docLocation="1,288574,288610,5,,PAL_cbk_CheckMotorThermalProctec">
              <w:r w:rsidRPr="00DF07A5">
                <w:rPr>
                  <w:rStyle w:val="Hyperlink"/>
                  <w:lang w:val="en-US"/>
                </w:rPr>
                <w:t>PAL_cbk_CheckMotorThermalProctection</w:t>
              </w:r>
            </w:hyperlink>
            <w:r w:rsidRPr="00DF07A5">
              <w:rPr>
                <w:b/>
                <w:color w:val="1F497D"/>
                <w:sz w:val="16"/>
                <w:szCs w:val="16"/>
                <w:lang w:val="en-US"/>
              </w:rPr>
              <w:t xml:space="preserve"> </w:t>
            </w:r>
            <w:r w:rsidRPr="00DF07A5">
              <w:rPr>
                <w:sz w:val="16"/>
                <w:szCs w:val="16"/>
                <w:lang w:val="en-US"/>
              </w:rPr>
              <w:t>function.</w:t>
            </w:r>
          </w:p>
          <w:p w14:paraId="77CAB467" w14:textId="77777777" w:rsidR="00FF2D81" w:rsidRPr="00DF07A5" w:rsidRDefault="00FF2D81" w:rsidP="00FF2D81">
            <w:pPr>
              <w:jc w:val="left"/>
              <w:rPr>
                <w:sz w:val="16"/>
                <w:szCs w:val="16"/>
                <w:lang w:val="en-US"/>
              </w:rPr>
            </w:pPr>
          </w:p>
          <w:p w14:paraId="3677CFBA" w14:textId="77777777" w:rsidR="00FF2D81" w:rsidRPr="00DF07A5" w:rsidRDefault="00FF2D81" w:rsidP="00FF2D81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This will periocially execute the “SW thermal protection” test.</w:t>
            </w:r>
          </w:p>
          <w:p w14:paraId="2D68D33C" w14:textId="77777777" w:rsidR="00FF2D81" w:rsidRPr="00DF07A5" w:rsidRDefault="00FF2D81" w:rsidP="00FF2D81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2263" w:type="dxa"/>
          </w:tcPr>
          <w:p w14:paraId="297C7546" w14:textId="77777777" w:rsidR="00FF2D81" w:rsidRPr="00DF07A5" w:rsidRDefault="00FF2D81" w:rsidP="00FF2D81">
            <w:pPr>
              <w:jc w:val="left"/>
              <w:rPr>
                <w:color w:val="1F497D"/>
                <w:sz w:val="24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Time slot: </w:t>
            </w:r>
            <w:r w:rsidRPr="00DF07A5">
              <w:rPr>
                <w:color w:val="1F497D"/>
                <w:sz w:val="24"/>
                <w:szCs w:val="16"/>
                <w:lang w:val="en-US"/>
              </w:rPr>
              <w:t>#5.7</w:t>
            </w:r>
          </w:p>
          <w:p w14:paraId="26ABB50E" w14:textId="77777777" w:rsidR="00FF2D81" w:rsidRPr="00DF07A5" w:rsidRDefault="00FF2D81" w:rsidP="00FF2D81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Call period: </w:t>
            </w:r>
            <w:r w:rsidRPr="00DF07A5">
              <w:rPr>
                <w:color w:val="1F497D"/>
                <w:sz w:val="24"/>
                <w:szCs w:val="16"/>
                <w:lang w:val="en-US"/>
              </w:rPr>
              <w:t>10</w:t>
            </w:r>
            <w:r>
              <w:rPr>
                <w:color w:val="1F497D"/>
                <w:sz w:val="24"/>
                <w:szCs w:val="16"/>
                <w:lang w:val="en-US"/>
              </w:rPr>
              <w:t>0</w:t>
            </w:r>
            <w:r w:rsidRPr="00DF07A5">
              <w:rPr>
                <w:color w:val="1F497D"/>
                <w:sz w:val="24"/>
                <w:szCs w:val="16"/>
                <w:lang w:val="en-US"/>
              </w:rPr>
              <w:t>ms</w:t>
            </w:r>
            <w:r w:rsidRPr="00DF07A5">
              <w:rPr>
                <w:sz w:val="16"/>
                <w:szCs w:val="16"/>
                <w:lang w:val="en-US"/>
              </w:rPr>
              <w:t xml:space="preserve"> </w:t>
            </w:r>
          </w:p>
          <w:p w14:paraId="244D9D86" w14:textId="77777777" w:rsidR="00FF2D81" w:rsidRPr="00DF07A5" w:rsidRDefault="00FF2D81" w:rsidP="00FF2D81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1990" w:type="dxa"/>
          </w:tcPr>
          <w:p w14:paraId="47421DA6" w14:textId="5890EE26" w:rsidR="00FF2D81" w:rsidRPr="00803D9C" w:rsidRDefault="00FF2D81" w:rsidP="00FF2D81">
            <w:pPr>
              <w:pStyle w:val="RequirementTraceability"/>
              <w:rPr>
                <w:sz w:val="16"/>
                <w:szCs w:val="16"/>
                <w:lang w:val="en-US"/>
              </w:rPr>
            </w:pPr>
          </w:p>
        </w:tc>
      </w:tr>
      <w:tr w:rsidR="00FF2D81" w:rsidRPr="00DF07A5" w14:paraId="01C5CD6E" w14:textId="77777777" w:rsidTr="00B27EB6">
        <w:trPr>
          <w:jc w:val="center"/>
        </w:trPr>
        <w:tc>
          <w:tcPr>
            <w:tcW w:w="1985" w:type="dxa"/>
          </w:tcPr>
          <w:p w14:paraId="5B1D7BCC" w14:textId="5FCD9763" w:rsidR="00FF2D81" w:rsidRPr="00DF07A5" w:rsidRDefault="00FF2D81" w:rsidP="00FF2D81">
            <w:pPr>
              <w:pStyle w:val="RequirementIdentifier"/>
              <w:rPr>
                <w:rFonts w:cs="Arial"/>
                <w:color w:val="000000"/>
                <w:sz w:val="16"/>
                <w:szCs w:val="16"/>
              </w:rPr>
            </w:pPr>
            <w:r w:rsidRPr="00A62E27">
              <w:rPr>
                <w:rFonts w:cs="Arial"/>
                <w:color w:val="000000"/>
                <w:sz w:val="16"/>
                <w:szCs w:val="16"/>
              </w:rPr>
              <w:t>ARCH_SW_ATM_02</w:t>
            </w:r>
            <w:r>
              <w:rPr>
                <w:rFonts w:cs="Arial"/>
                <w:color w:val="000000"/>
                <w:sz w:val="16"/>
                <w:szCs w:val="16"/>
              </w:rPr>
              <w:t>34</w:t>
            </w:r>
          </w:p>
        </w:tc>
        <w:tc>
          <w:tcPr>
            <w:tcW w:w="3118" w:type="dxa"/>
          </w:tcPr>
          <w:p w14:paraId="5EFA80FF" w14:textId="1F8CD70E" w:rsidR="00FF2D81" w:rsidRPr="00DF07A5" w:rsidRDefault="00FF2D81" w:rsidP="00FF2D81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ATM_runMainFunction shall call the </w:t>
            </w:r>
            <w:r w:rsidRPr="00A62E27">
              <w:rPr>
                <w:rStyle w:val="Hyperlink"/>
                <w:bCs/>
              </w:rPr>
              <w:t>EOL_cbk_CheckProductEndOfLifeMaxForce</w:t>
            </w:r>
            <w:r w:rsidRPr="00A62E27">
              <w:rPr>
                <w:sz w:val="16"/>
                <w:szCs w:val="16"/>
                <w:lang w:val="en-US"/>
              </w:rPr>
              <w:t xml:space="preserve"> </w:t>
            </w:r>
            <w:r w:rsidRPr="00DF07A5">
              <w:rPr>
                <w:sz w:val="16"/>
                <w:szCs w:val="16"/>
                <w:lang w:val="en-US"/>
              </w:rPr>
              <w:t>function.</w:t>
            </w:r>
          </w:p>
          <w:p w14:paraId="4B339439" w14:textId="77777777" w:rsidR="00FF2D81" w:rsidRPr="00DF07A5" w:rsidRDefault="00FF2D81" w:rsidP="00FF2D81">
            <w:pPr>
              <w:jc w:val="left"/>
              <w:rPr>
                <w:sz w:val="16"/>
                <w:szCs w:val="16"/>
                <w:lang w:val="en-US"/>
              </w:rPr>
            </w:pPr>
          </w:p>
          <w:p w14:paraId="14CA2387" w14:textId="77C0DAA0" w:rsidR="00FF2D81" w:rsidRPr="00DF07A5" w:rsidRDefault="00FF2D81" w:rsidP="00FF2D81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This will periocially execute the “</w:t>
            </w:r>
            <w:r>
              <w:rPr>
                <w:sz w:val="16"/>
                <w:szCs w:val="16"/>
                <w:lang w:val="en-US"/>
              </w:rPr>
              <w:t>End Of Life max force</w:t>
            </w:r>
            <w:r w:rsidRPr="00DF07A5">
              <w:rPr>
                <w:sz w:val="16"/>
                <w:szCs w:val="16"/>
                <w:lang w:val="en-US"/>
              </w:rPr>
              <w:t>” test.</w:t>
            </w:r>
          </w:p>
          <w:p w14:paraId="152327EA" w14:textId="77777777" w:rsidR="00FF2D81" w:rsidRPr="00DF07A5" w:rsidRDefault="00FF2D81" w:rsidP="00FF2D81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2263" w:type="dxa"/>
          </w:tcPr>
          <w:p w14:paraId="1E881752" w14:textId="6E63F88B" w:rsidR="00FF2D81" w:rsidRPr="00DF07A5" w:rsidRDefault="00FF2D81" w:rsidP="00FF2D81">
            <w:pPr>
              <w:jc w:val="left"/>
              <w:rPr>
                <w:color w:val="1F497D"/>
                <w:sz w:val="24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Time slot: </w:t>
            </w:r>
            <w:r w:rsidRPr="00DF07A5">
              <w:rPr>
                <w:color w:val="1F497D"/>
                <w:sz w:val="24"/>
                <w:szCs w:val="16"/>
                <w:lang w:val="en-US"/>
              </w:rPr>
              <w:t>#5.</w:t>
            </w:r>
            <w:r>
              <w:rPr>
                <w:color w:val="1F497D"/>
                <w:sz w:val="24"/>
                <w:szCs w:val="16"/>
                <w:lang w:val="en-US"/>
              </w:rPr>
              <w:t>8</w:t>
            </w:r>
          </w:p>
          <w:p w14:paraId="65F37736" w14:textId="2C70D0A2" w:rsidR="00FF2D81" w:rsidRPr="00DF07A5" w:rsidRDefault="00FF2D81" w:rsidP="00FF2D81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Call period: </w:t>
            </w:r>
            <w:r w:rsidRPr="00DF07A5">
              <w:rPr>
                <w:color w:val="1F497D"/>
                <w:sz w:val="24"/>
                <w:szCs w:val="16"/>
                <w:lang w:val="en-US"/>
              </w:rPr>
              <w:t>10ms</w:t>
            </w:r>
            <w:r w:rsidRPr="00DF07A5">
              <w:rPr>
                <w:sz w:val="16"/>
                <w:szCs w:val="16"/>
                <w:lang w:val="en-US"/>
              </w:rPr>
              <w:t xml:space="preserve"> </w:t>
            </w:r>
          </w:p>
          <w:p w14:paraId="00BEF794" w14:textId="77777777" w:rsidR="00FF2D81" w:rsidRPr="00DF07A5" w:rsidRDefault="00FF2D81" w:rsidP="00FF2D81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1990" w:type="dxa"/>
          </w:tcPr>
          <w:p w14:paraId="392CABC1" w14:textId="77777777" w:rsidR="00FF2D81" w:rsidRPr="00803D9C" w:rsidRDefault="00FF2D81" w:rsidP="00FF2D81">
            <w:pPr>
              <w:pStyle w:val="RequirementTraceability"/>
              <w:rPr>
                <w:sz w:val="16"/>
                <w:szCs w:val="16"/>
                <w:lang w:val="en-US"/>
              </w:rPr>
            </w:pPr>
          </w:p>
        </w:tc>
      </w:tr>
    </w:tbl>
    <w:p w14:paraId="1E58014C" w14:textId="77777777" w:rsidR="00D70E42" w:rsidRPr="00DF07A5" w:rsidRDefault="00D70E42" w:rsidP="00D70E42">
      <w:pPr>
        <w:rPr>
          <w:lang w:val="en-US"/>
        </w:rPr>
      </w:pPr>
    </w:p>
    <w:p w14:paraId="31369368" w14:textId="77777777" w:rsidR="00D70E42" w:rsidRPr="00DF07A5" w:rsidRDefault="00D70E42" w:rsidP="00D70E42">
      <w:pPr>
        <w:pStyle w:val="Heading3"/>
        <w:rPr>
          <w:lang w:val="en-US"/>
        </w:rPr>
      </w:pPr>
      <w:bookmarkStart w:id="46" w:name="_Toc86300793"/>
      <w:bookmarkStart w:id="47" w:name="_Toc155874663"/>
      <w:r w:rsidRPr="00DF07A5">
        <w:rPr>
          <w:lang w:val="en-US"/>
        </w:rPr>
        <w:t>Miscellaneous</w:t>
      </w:r>
      <w:bookmarkEnd w:id="46"/>
      <w:bookmarkEnd w:id="47"/>
      <w:r w:rsidRPr="00DF07A5">
        <w:rPr>
          <w:lang w:val="en-US"/>
        </w:rPr>
        <w:t xml:space="preserve"> </w:t>
      </w: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985"/>
        <w:gridCol w:w="3118"/>
        <w:gridCol w:w="2405"/>
        <w:gridCol w:w="1848"/>
      </w:tblGrid>
      <w:tr w:rsidR="00D70E42" w:rsidRPr="00DF07A5" w14:paraId="1DF2D457" w14:textId="77777777" w:rsidTr="00B27EB6">
        <w:trPr>
          <w:trHeight w:val="365"/>
          <w:jc w:val="center"/>
        </w:trPr>
        <w:tc>
          <w:tcPr>
            <w:tcW w:w="1985" w:type="dxa"/>
            <w:shd w:val="clear" w:color="auto" w:fill="C0C0C0"/>
          </w:tcPr>
          <w:p w14:paraId="15C1CB9C" w14:textId="77777777" w:rsidR="00D70E42" w:rsidRPr="00DF07A5" w:rsidRDefault="00D70E42" w:rsidP="00B27EB6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br w:type="page"/>
            </w:r>
            <w:r w:rsidRPr="00DF07A5">
              <w:rPr>
                <w:b/>
                <w:sz w:val="16"/>
                <w:szCs w:val="16"/>
                <w:lang w:val="en-US"/>
              </w:rPr>
              <w:t>Requirements</w:t>
            </w:r>
          </w:p>
        </w:tc>
        <w:tc>
          <w:tcPr>
            <w:tcW w:w="3118" w:type="dxa"/>
            <w:shd w:val="clear" w:color="auto" w:fill="C0C0C0"/>
          </w:tcPr>
          <w:p w14:paraId="46ACD672" w14:textId="77777777" w:rsidR="00D70E42" w:rsidRPr="00DF07A5" w:rsidRDefault="00D70E42" w:rsidP="00B27EB6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 w:rsidRPr="00DF07A5">
              <w:rPr>
                <w:b/>
                <w:sz w:val="16"/>
                <w:szCs w:val="16"/>
                <w:lang w:val="en-US"/>
              </w:rPr>
              <w:t>Criteria</w:t>
            </w:r>
          </w:p>
        </w:tc>
        <w:tc>
          <w:tcPr>
            <w:tcW w:w="2405" w:type="dxa"/>
            <w:shd w:val="clear" w:color="auto" w:fill="C0C0C0"/>
          </w:tcPr>
          <w:p w14:paraId="6FABA4C9" w14:textId="46B5511D" w:rsidR="00D70E42" w:rsidRPr="00DF07A5" w:rsidRDefault="001D56ED" w:rsidP="00B27EB6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Linked Runnable</w:t>
            </w:r>
          </w:p>
        </w:tc>
        <w:tc>
          <w:tcPr>
            <w:tcW w:w="1848" w:type="dxa"/>
            <w:shd w:val="clear" w:color="auto" w:fill="C0C0C0"/>
          </w:tcPr>
          <w:p w14:paraId="26DD96E7" w14:textId="77777777" w:rsidR="00D70E42" w:rsidRPr="00DF07A5" w:rsidRDefault="00D70E42" w:rsidP="00B27EB6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 w:rsidRPr="00DF07A5">
              <w:rPr>
                <w:b/>
                <w:sz w:val="16"/>
                <w:szCs w:val="16"/>
                <w:lang w:val="en-US"/>
              </w:rPr>
              <w:t>Source</w:t>
            </w:r>
          </w:p>
        </w:tc>
      </w:tr>
      <w:tr w:rsidR="00D70E42" w:rsidRPr="00CF4DC9" w14:paraId="57DDE34D" w14:textId="77777777" w:rsidTr="00B27EB6">
        <w:trPr>
          <w:jc w:val="center"/>
        </w:trPr>
        <w:tc>
          <w:tcPr>
            <w:tcW w:w="1985" w:type="dxa"/>
          </w:tcPr>
          <w:p w14:paraId="07C8DED5" w14:textId="78302BC7" w:rsidR="00D70E42" w:rsidRPr="00DF07A5" w:rsidRDefault="00D70E42" w:rsidP="00B27EB6">
            <w:pPr>
              <w:pStyle w:val="RequirementIdentifier"/>
              <w:rPr>
                <w:sz w:val="16"/>
                <w:szCs w:val="16"/>
              </w:rPr>
            </w:pPr>
            <w:r w:rsidRPr="00DF07A5">
              <w:rPr>
                <w:sz w:val="16"/>
                <w:szCs w:val="16"/>
              </w:rPr>
              <w:t>ARCH_SW_ATM_02</w:t>
            </w:r>
            <w:r w:rsidR="002C368A">
              <w:rPr>
                <w:sz w:val="16"/>
                <w:szCs w:val="16"/>
              </w:rPr>
              <w:t>6</w:t>
            </w:r>
            <w:r w:rsidRPr="00DF07A5">
              <w:rPr>
                <w:sz w:val="16"/>
                <w:szCs w:val="16"/>
              </w:rPr>
              <w:t>0</w:t>
            </w:r>
          </w:p>
        </w:tc>
        <w:tc>
          <w:tcPr>
            <w:tcW w:w="3118" w:type="dxa"/>
          </w:tcPr>
          <w:p w14:paraId="401940F5" w14:textId="77777777" w:rsidR="00D70E42" w:rsidRPr="00DF07A5" w:rsidRDefault="00D70E42" w:rsidP="00B27EB6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If an auto-test cannot be executed ATM_runMainFunction shall set the status of the tests to “NOT DECIDED”</w:t>
            </w:r>
          </w:p>
          <w:p w14:paraId="23DDDDF5" w14:textId="77777777" w:rsidR="00D70E42" w:rsidRPr="00DF07A5" w:rsidRDefault="00D70E42" w:rsidP="00B27EB6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2405" w:type="dxa"/>
          </w:tcPr>
          <w:p w14:paraId="1198C983" w14:textId="77777777" w:rsidR="00D70E42" w:rsidRPr="00DF07A5" w:rsidRDefault="00D70E42" w:rsidP="00B27EB6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1848" w:type="dxa"/>
          </w:tcPr>
          <w:p w14:paraId="26B269D7" w14:textId="77777777" w:rsidR="00D70E42" w:rsidRPr="008A2D96" w:rsidRDefault="00293E7E" w:rsidP="008A2D96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  <w:lang w:val="en-US"/>
              </w:rPr>
            </w:pPr>
            <w:r w:rsidRPr="00A97909">
              <w:rPr>
                <w:sz w:val="16"/>
                <w:szCs w:val="16"/>
                <w:lang w:val="en-US"/>
              </w:rPr>
              <w:t>ALV_EXT_TF_H_344; DAI_EXT_TF_H_2244;</w:t>
            </w:r>
            <w:r w:rsidR="008A2D96">
              <w:rPr>
                <w:sz w:val="16"/>
                <w:szCs w:val="16"/>
                <w:lang w:val="en-US"/>
              </w:rPr>
              <w:t xml:space="preserve"> </w:t>
            </w:r>
            <w:r w:rsidR="008A2D96" w:rsidRPr="008A2D96">
              <w:rPr>
                <w:sz w:val="16"/>
                <w:szCs w:val="16"/>
                <w:lang w:val="en-US"/>
              </w:rPr>
              <w:t xml:space="preserve">ALV_EXT_TF_H_384; ALV_EXT_TF_H_422; ALV_EXT_TF_H_466; ALV_EXT_TF_H_684; ALV_EXT_TF_H_744; ALV_EXT_TF_H_748; ALV_EXT_TF_H_843; ALV_EXT_TF_H_906; ALV_EXT_TF_H_975; </w:t>
            </w:r>
            <w:r w:rsidR="008A2D96" w:rsidRPr="008A2D96">
              <w:rPr>
                <w:sz w:val="16"/>
                <w:szCs w:val="16"/>
                <w:lang w:val="en-US"/>
              </w:rPr>
              <w:lastRenderedPageBreak/>
              <w:t>ALV_EXT_TF_H_1029; ALV_EXT_TF_H_1126; ALV_EXT_TF_H_1197;</w:t>
            </w:r>
          </w:p>
          <w:p w14:paraId="2D776156" w14:textId="61F2479E" w:rsidR="008A2D96" w:rsidRPr="008A2D96" w:rsidRDefault="008A2D96" w:rsidP="008A2D96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  <w:lang w:val="en-US"/>
              </w:rPr>
            </w:pPr>
          </w:p>
        </w:tc>
      </w:tr>
    </w:tbl>
    <w:p w14:paraId="7665F09D" w14:textId="77777777" w:rsidR="00D70E42" w:rsidRPr="00CF4DC9" w:rsidRDefault="00D70E42" w:rsidP="00D70E42">
      <w:pPr>
        <w:rPr>
          <w:lang w:val="en-US" w:eastAsia="ko-KR"/>
        </w:rPr>
      </w:pPr>
    </w:p>
    <w:p w14:paraId="3FCCA99A" w14:textId="77777777" w:rsidR="00D70E42" w:rsidRPr="00DF07A5" w:rsidRDefault="00D70E42" w:rsidP="00D70E42">
      <w:pPr>
        <w:pStyle w:val="Heading2"/>
      </w:pPr>
      <w:bookmarkStart w:id="48" w:name="_Ref410741888"/>
      <w:bookmarkStart w:id="49" w:name="_Toc86300794"/>
      <w:bookmarkStart w:id="50" w:name="_Toc155874664"/>
      <w:r w:rsidRPr="00DF07A5">
        <w:t>ATM_runGetTestResult</w:t>
      </w:r>
      <w:bookmarkEnd w:id="48"/>
      <w:bookmarkEnd w:id="49"/>
      <w:bookmarkEnd w:id="50"/>
    </w:p>
    <w:p w14:paraId="29934872" w14:textId="77777777" w:rsidR="00D70E42" w:rsidRPr="00DF07A5" w:rsidRDefault="00D70E42" w:rsidP="00D70E42">
      <w:pPr>
        <w:pStyle w:val="Heading3"/>
        <w:rPr>
          <w:lang w:val="en-US"/>
        </w:rPr>
      </w:pPr>
      <w:bookmarkStart w:id="51" w:name="_Toc86300795"/>
      <w:bookmarkStart w:id="52" w:name="_Toc155874665"/>
      <w:r w:rsidRPr="00DF07A5">
        <w:rPr>
          <w:lang w:val="en-US"/>
        </w:rPr>
        <w:t>Definition</w:t>
      </w:r>
      <w:bookmarkEnd w:id="51"/>
      <w:bookmarkEnd w:id="52"/>
    </w:p>
    <w:p w14:paraId="124F0C8B" w14:textId="77777777" w:rsidR="00D70E42" w:rsidRPr="00DF07A5" w:rsidRDefault="00D70E42" w:rsidP="00D70E42">
      <w:pPr>
        <w:rPr>
          <w:lang w:val="en-US"/>
        </w:rPr>
      </w:pPr>
    </w:p>
    <w:tbl>
      <w:tblPr>
        <w:tblW w:w="9357" w:type="dxa"/>
        <w:tblInd w:w="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11"/>
        <w:gridCol w:w="2410"/>
        <w:gridCol w:w="992"/>
        <w:gridCol w:w="3544"/>
      </w:tblGrid>
      <w:tr w:rsidR="00D70E42" w:rsidRPr="00DF07A5" w14:paraId="1F42A58C" w14:textId="77777777" w:rsidTr="00B27EB6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7DA0DCC6" w14:textId="77777777" w:rsidR="00D70E42" w:rsidRPr="00DF07A5" w:rsidRDefault="00D70E42" w:rsidP="00B27EB6">
            <w:pPr>
              <w:tabs>
                <w:tab w:val="left" w:pos="1276"/>
              </w:tabs>
              <w:spacing w:afterAutospacing="1"/>
              <w:rPr>
                <w:b/>
                <w:sz w:val="16"/>
                <w:lang w:val="en-US"/>
              </w:rPr>
            </w:pPr>
            <w:bookmarkStart w:id="53" w:name="_Hlk122097777"/>
            <w:r w:rsidRPr="00DF07A5">
              <w:rPr>
                <w:b/>
                <w:sz w:val="16"/>
                <w:lang w:val="en-US"/>
              </w:rPr>
              <w:t>Prototype</w:t>
            </w:r>
          </w:p>
        </w:tc>
      </w:tr>
      <w:tr w:rsidR="00D70E42" w:rsidRPr="00DF07A5" w14:paraId="2043AC58" w14:textId="77777777" w:rsidTr="00B27EB6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D5AB06" w14:textId="77777777" w:rsidR="00D70E42" w:rsidRPr="00DF07A5" w:rsidRDefault="00D70E42" w:rsidP="00B27EB6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void </w:t>
            </w:r>
            <w:r w:rsidRPr="00DF07A5">
              <w:rPr>
                <w:b/>
                <w:sz w:val="16"/>
                <w:szCs w:val="16"/>
                <w:lang w:val="en-US"/>
              </w:rPr>
              <w:t>ATM_runGetTestResult</w:t>
            </w:r>
            <w:r w:rsidRPr="00DF07A5">
              <w:rPr>
                <w:sz w:val="16"/>
                <w:szCs w:val="16"/>
                <w:lang w:val="en-US"/>
              </w:rPr>
              <w:t xml:space="preserve"> (</w:t>
            </w:r>
            <w:r w:rsidRPr="00DF07A5">
              <w:rPr>
                <w:sz w:val="16"/>
                <w:lang w:val="en-US"/>
              </w:rPr>
              <w:t>u8AutoTestIdType u8AutoTestId, u8TestResultType *u8TestResult</w:t>
            </w:r>
            <w:r w:rsidRPr="00DF07A5">
              <w:rPr>
                <w:sz w:val="16"/>
                <w:szCs w:val="16"/>
                <w:lang w:val="en-US"/>
              </w:rPr>
              <w:t>)</w:t>
            </w:r>
          </w:p>
          <w:p w14:paraId="520EE3BD" w14:textId="77777777" w:rsidR="00D70E42" w:rsidRPr="00DF07A5" w:rsidRDefault="00D70E42" w:rsidP="00B27EB6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</w:p>
        </w:tc>
      </w:tr>
      <w:tr w:rsidR="00D70E42" w:rsidRPr="00DF07A5" w14:paraId="6B9A3B78" w14:textId="77777777" w:rsidTr="00B27EB6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5F3767E9" w14:textId="77777777" w:rsidR="00D70E42" w:rsidRPr="00DF07A5" w:rsidRDefault="00D70E42" w:rsidP="00B27EB6">
            <w:pPr>
              <w:tabs>
                <w:tab w:val="left" w:pos="1276"/>
              </w:tabs>
              <w:spacing w:afterAutospacing="1"/>
              <w:rPr>
                <w:b/>
                <w:sz w:val="16"/>
                <w:lang w:val="en-US"/>
              </w:rPr>
            </w:pPr>
            <w:r w:rsidRPr="00DF07A5">
              <w:rPr>
                <w:b/>
                <w:sz w:val="16"/>
                <w:lang w:val="en-US"/>
              </w:rPr>
              <w:t xml:space="preserve">Object </w:t>
            </w:r>
          </w:p>
        </w:tc>
      </w:tr>
      <w:tr w:rsidR="00D70E42" w:rsidRPr="00DF07A5" w14:paraId="6834E934" w14:textId="77777777" w:rsidTr="00B27EB6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E86508" w14:textId="77777777" w:rsidR="00D70E42" w:rsidRPr="00DF07A5" w:rsidRDefault="00D70E42" w:rsidP="00B27EB6">
            <w:pPr>
              <w:tabs>
                <w:tab w:val="left" w:pos="1276"/>
              </w:tabs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This function shall provide (on demand) the current status of the selected auto-test.</w:t>
            </w:r>
          </w:p>
          <w:p w14:paraId="6C788FE3" w14:textId="77777777" w:rsidR="00D70E42" w:rsidRPr="00DF07A5" w:rsidRDefault="00D70E42" w:rsidP="00D70E42">
            <w:pPr>
              <w:pStyle w:val="ListParagraph"/>
              <w:numPr>
                <w:ilvl w:val="0"/>
                <w:numId w:val="22"/>
              </w:numPr>
              <w:tabs>
                <w:tab w:val="left" w:pos="1276"/>
              </w:tabs>
              <w:ind w:left="356"/>
              <w:jc w:val="left"/>
              <w:rPr>
                <w:b/>
                <w:color w:val="FFFFFF"/>
                <w:sz w:val="16"/>
                <w:szCs w:val="16"/>
                <w:lang w:val="en-US"/>
              </w:rPr>
            </w:pPr>
          </w:p>
        </w:tc>
      </w:tr>
      <w:tr w:rsidR="00D70E42" w:rsidRPr="00DF07A5" w14:paraId="3EC92BFB" w14:textId="77777777" w:rsidTr="00B27EB6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50E365E7" w14:textId="77777777" w:rsidR="00D70E42" w:rsidRPr="00DF07A5" w:rsidRDefault="00D70E42" w:rsidP="00B27EB6">
            <w:pPr>
              <w:tabs>
                <w:tab w:val="left" w:pos="1276"/>
              </w:tabs>
              <w:spacing w:afterAutospacing="1"/>
              <w:rPr>
                <w:b/>
                <w:sz w:val="16"/>
                <w:lang w:val="en-US"/>
              </w:rPr>
            </w:pPr>
            <w:r w:rsidRPr="00DF07A5">
              <w:rPr>
                <w:b/>
                <w:sz w:val="16"/>
                <w:lang w:val="en-US"/>
              </w:rPr>
              <w:t xml:space="preserve">Parameters </w:t>
            </w:r>
          </w:p>
        </w:tc>
      </w:tr>
      <w:tr w:rsidR="00D70E42" w:rsidRPr="00DF07A5" w14:paraId="568E65BB" w14:textId="77777777" w:rsidTr="00B27EB6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46A90696" w14:textId="77777777" w:rsidR="00D70E42" w:rsidRPr="00DF07A5" w:rsidRDefault="00D70E42" w:rsidP="00B27EB6">
            <w:pPr>
              <w:tabs>
                <w:tab w:val="left" w:pos="1276"/>
              </w:tabs>
              <w:spacing w:afterAutospacing="1"/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 xml:space="preserve">Name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5D6E907E" w14:textId="77777777" w:rsidR="00D70E42" w:rsidRPr="00DF07A5" w:rsidRDefault="00D70E42" w:rsidP="00B27EB6">
            <w:pPr>
              <w:tabs>
                <w:tab w:val="left" w:pos="1276"/>
              </w:tabs>
              <w:spacing w:afterAutospacing="1"/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 xml:space="preserve">Type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75AA101B" w14:textId="77777777" w:rsidR="00D70E42" w:rsidRPr="00DF07A5" w:rsidRDefault="00D70E42" w:rsidP="00B27EB6">
            <w:pPr>
              <w:tabs>
                <w:tab w:val="left" w:pos="1276"/>
              </w:tabs>
              <w:spacing w:afterAutospacing="1"/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 xml:space="preserve">Direction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1838CFF3" w14:textId="77777777" w:rsidR="00D70E42" w:rsidRPr="00DF07A5" w:rsidRDefault="00D70E42" w:rsidP="00B27EB6">
            <w:pPr>
              <w:tabs>
                <w:tab w:val="left" w:pos="1276"/>
              </w:tabs>
              <w:spacing w:afterAutospacing="1"/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>Description</w:t>
            </w:r>
          </w:p>
        </w:tc>
      </w:tr>
      <w:tr w:rsidR="00D70E42" w:rsidRPr="00DF07A5" w14:paraId="1671A190" w14:textId="77777777" w:rsidTr="00B27EB6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E1A993" w14:textId="77777777" w:rsidR="00D70E42" w:rsidRPr="00DF07A5" w:rsidRDefault="00D70E42" w:rsidP="00B27EB6">
            <w:pPr>
              <w:tabs>
                <w:tab w:val="left" w:pos="1276"/>
              </w:tabs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>u8AutoTestId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3342CB" w14:textId="77777777" w:rsidR="00D70E42" w:rsidRPr="00DF07A5" w:rsidRDefault="00D70E42" w:rsidP="00B27EB6">
            <w:pPr>
              <w:tabs>
                <w:tab w:val="left" w:pos="1276"/>
              </w:tabs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>u8AutoTestIdType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965024" w14:textId="77777777" w:rsidR="00D70E42" w:rsidRPr="00DF07A5" w:rsidRDefault="00D70E42" w:rsidP="00B27EB6">
            <w:pPr>
              <w:tabs>
                <w:tab w:val="left" w:pos="1276"/>
              </w:tabs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>In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8D7295" w14:textId="77777777" w:rsidR="00D70E42" w:rsidRPr="00DF07A5" w:rsidRDefault="00D70E42" w:rsidP="00B27EB6">
            <w:pPr>
              <w:tabs>
                <w:tab w:val="left" w:pos="1276"/>
              </w:tabs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>Identifier of the auto tests</w:t>
            </w:r>
          </w:p>
        </w:tc>
      </w:tr>
      <w:tr w:rsidR="00D70E42" w:rsidRPr="00DF07A5" w14:paraId="05D139A0" w14:textId="77777777" w:rsidTr="00B27EB6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4FC637" w14:textId="77777777" w:rsidR="00D70E42" w:rsidRPr="00DF07A5" w:rsidRDefault="00D70E42" w:rsidP="00B27EB6">
            <w:pPr>
              <w:tabs>
                <w:tab w:val="left" w:pos="1276"/>
              </w:tabs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>u8TestResult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73E899" w14:textId="77777777" w:rsidR="00D70E42" w:rsidRPr="00DF07A5" w:rsidRDefault="00D70E42" w:rsidP="00B27EB6">
            <w:pPr>
              <w:tabs>
                <w:tab w:val="left" w:pos="1276"/>
              </w:tabs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>u8TestResultType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AF0D67" w14:textId="77777777" w:rsidR="00D70E42" w:rsidRPr="00DF07A5" w:rsidRDefault="00D70E42" w:rsidP="00B27EB6">
            <w:pPr>
              <w:tabs>
                <w:tab w:val="left" w:pos="1276"/>
              </w:tabs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>Out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A1D766" w14:textId="77777777" w:rsidR="00D70E42" w:rsidRPr="00DF07A5" w:rsidRDefault="00D70E42" w:rsidP="00B27EB6">
            <w:pPr>
              <w:tabs>
                <w:tab w:val="left" w:pos="1276"/>
              </w:tabs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>Current status of the selected auto-test</w:t>
            </w:r>
          </w:p>
        </w:tc>
      </w:tr>
      <w:tr w:rsidR="00D70E42" w:rsidRPr="00DF07A5" w14:paraId="7AFDA2E7" w14:textId="77777777" w:rsidTr="00B27EB6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469C733C" w14:textId="77777777" w:rsidR="00D70E42" w:rsidRPr="00DF07A5" w:rsidRDefault="00D70E42" w:rsidP="00B27EB6">
            <w:pPr>
              <w:tabs>
                <w:tab w:val="left" w:pos="1276"/>
              </w:tabs>
              <w:spacing w:afterAutospacing="1"/>
              <w:rPr>
                <w:b/>
                <w:sz w:val="16"/>
                <w:lang w:val="en-US"/>
              </w:rPr>
            </w:pPr>
            <w:r w:rsidRPr="00DF07A5">
              <w:rPr>
                <w:b/>
                <w:sz w:val="16"/>
                <w:lang w:val="en-US"/>
              </w:rPr>
              <w:t>Returned value</w:t>
            </w:r>
          </w:p>
        </w:tc>
      </w:tr>
      <w:tr w:rsidR="00D70E42" w:rsidRPr="00DF07A5" w14:paraId="016A684B" w14:textId="77777777" w:rsidTr="00B27EB6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6F5F7D83" w14:textId="77777777" w:rsidR="00D70E42" w:rsidRPr="00DF07A5" w:rsidRDefault="00D70E42" w:rsidP="00B27EB6">
            <w:pPr>
              <w:tabs>
                <w:tab w:val="left" w:pos="1276"/>
              </w:tabs>
              <w:spacing w:afterAutospacing="1"/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 xml:space="preserve">Name </w:t>
            </w:r>
          </w:p>
        </w:tc>
        <w:tc>
          <w:tcPr>
            <w:tcW w:w="6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3D5F05B3" w14:textId="77777777" w:rsidR="00D70E42" w:rsidRPr="00DF07A5" w:rsidRDefault="00D70E42" w:rsidP="00B27EB6">
            <w:pPr>
              <w:tabs>
                <w:tab w:val="left" w:pos="1276"/>
              </w:tabs>
              <w:spacing w:afterAutospacing="1"/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>Description</w:t>
            </w:r>
          </w:p>
        </w:tc>
      </w:tr>
      <w:tr w:rsidR="00D70E42" w:rsidRPr="00DF07A5" w14:paraId="7FB6F200" w14:textId="77777777" w:rsidTr="00B27EB6">
        <w:tc>
          <w:tcPr>
            <w:tcW w:w="24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A2FA490" w14:textId="77777777" w:rsidR="00D70E42" w:rsidRPr="00DF07A5" w:rsidRDefault="00D70E42" w:rsidP="00B27EB6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NA</w:t>
            </w:r>
          </w:p>
        </w:tc>
        <w:tc>
          <w:tcPr>
            <w:tcW w:w="6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C925AB" w14:textId="77777777" w:rsidR="00D70E42" w:rsidRPr="00DF07A5" w:rsidRDefault="00D70E42" w:rsidP="00B27EB6">
            <w:pPr>
              <w:tabs>
                <w:tab w:val="left" w:pos="1276"/>
              </w:tabs>
              <w:rPr>
                <w:sz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NA</w:t>
            </w:r>
          </w:p>
        </w:tc>
      </w:tr>
      <w:tr w:rsidR="00D70E42" w:rsidRPr="00DF07A5" w14:paraId="414F87BF" w14:textId="77777777" w:rsidTr="00B27EB6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286EE4E2" w14:textId="77777777" w:rsidR="00D70E42" w:rsidRPr="00DF07A5" w:rsidRDefault="00D70E42" w:rsidP="00B27EB6">
            <w:pPr>
              <w:tabs>
                <w:tab w:val="left" w:pos="1276"/>
              </w:tabs>
              <w:spacing w:afterAutospacing="1"/>
              <w:rPr>
                <w:b/>
                <w:sz w:val="16"/>
                <w:lang w:val="en-US"/>
              </w:rPr>
            </w:pPr>
            <w:r w:rsidRPr="00DF07A5">
              <w:rPr>
                <w:b/>
                <w:sz w:val="16"/>
                <w:lang w:val="en-US"/>
              </w:rPr>
              <w:t xml:space="preserve">Dynamic aspect </w:t>
            </w:r>
          </w:p>
        </w:tc>
      </w:tr>
      <w:tr w:rsidR="00D70E42" w:rsidRPr="00DF07A5" w14:paraId="0F0468CB" w14:textId="77777777" w:rsidTr="00B27EB6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177578" w14:textId="77777777" w:rsidR="00D70E42" w:rsidRPr="00DF07A5" w:rsidRDefault="00D70E42" w:rsidP="00B27EB6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Synchronous server operation</w:t>
            </w:r>
          </w:p>
          <w:p w14:paraId="56023038" w14:textId="77777777" w:rsidR="00D70E42" w:rsidRPr="00DF07A5" w:rsidRDefault="00D70E42" w:rsidP="00B27EB6">
            <w:pPr>
              <w:tabs>
                <w:tab w:val="left" w:pos="1276"/>
              </w:tabs>
              <w:rPr>
                <w:sz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Reentrant</w:t>
            </w:r>
          </w:p>
          <w:p w14:paraId="2D00B3F4" w14:textId="77777777" w:rsidR="00D70E42" w:rsidRPr="00DF07A5" w:rsidRDefault="00D70E42" w:rsidP="00B27EB6">
            <w:pPr>
              <w:tabs>
                <w:tab w:val="left" w:pos="1276"/>
              </w:tabs>
              <w:rPr>
                <w:sz w:val="16"/>
                <w:lang w:val="en-US"/>
              </w:rPr>
            </w:pPr>
          </w:p>
        </w:tc>
      </w:tr>
      <w:tr w:rsidR="00D70E42" w:rsidRPr="00DF07A5" w14:paraId="01F67A23" w14:textId="77777777" w:rsidTr="00B27EB6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3734DC5C" w14:textId="77777777" w:rsidR="00D70E42" w:rsidRPr="00DF07A5" w:rsidRDefault="00D70E42" w:rsidP="00B27EB6">
            <w:pPr>
              <w:tabs>
                <w:tab w:val="left" w:pos="1276"/>
              </w:tabs>
              <w:spacing w:afterAutospacing="1"/>
              <w:rPr>
                <w:b/>
                <w:sz w:val="16"/>
                <w:lang w:val="en-US"/>
              </w:rPr>
            </w:pPr>
            <w:r w:rsidRPr="00DF07A5">
              <w:rPr>
                <w:b/>
                <w:sz w:val="16"/>
                <w:lang w:val="en-US"/>
              </w:rPr>
              <w:t>Requirements</w:t>
            </w:r>
          </w:p>
        </w:tc>
      </w:tr>
      <w:tr w:rsidR="00D70E42" w:rsidRPr="00DF07A5" w14:paraId="16131DBC" w14:textId="77777777" w:rsidTr="00B27EB6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9BDA51" w14:textId="4943AA27" w:rsidR="00D70E42" w:rsidRPr="00DF07A5" w:rsidRDefault="00995BE1" w:rsidP="002C368A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ARCH_SW_ATM_000</w:t>
            </w:r>
            <w:r w:rsidR="000A7FBC">
              <w:rPr>
                <w:sz w:val="16"/>
                <w:szCs w:val="16"/>
              </w:rPr>
              <w:t>2;</w:t>
            </w:r>
          </w:p>
        </w:tc>
      </w:tr>
      <w:bookmarkEnd w:id="53"/>
    </w:tbl>
    <w:p w14:paraId="2AC291F3" w14:textId="1220D67D" w:rsidR="00D70E42" w:rsidRDefault="00D70E42" w:rsidP="00D70E42"/>
    <w:bookmarkEnd w:id="31"/>
    <w:p w14:paraId="0B09FEFD" w14:textId="2B47B0D1" w:rsidR="00AA62DC" w:rsidRDefault="00AA62DC" w:rsidP="005007EA"/>
    <w:p w14:paraId="5FC69781" w14:textId="6D1D7CF3" w:rsidR="00636B6A" w:rsidRPr="00636B6A" w:rsidRDefault="00636B6A" w:rsidP="00636B6A">
      <w:pPr>
        <w:pStyle w:val="Heading2"/>
      </w:pPr>
      <w:bookmarkStart w:id="54" w:name="_Toc155874666"/>
      <w:r w:rsidRPr="00636B6A">
        <w:t>ATM_runGetLastCriticalAutotestId</w:t>
      </w:r>
      <w:bookmarkEnd w:id="54"/>
    </w:p>
    <w:p w14:paraId="1F4F688C" w14:textId="19EB3650" w:rsidR="00636B6A" w:rsidRDefault="00636B6A" w:rsidP="00636B6A">
      <w:pPr>
        <w:pStyle w:val="Heading3"/>
      </w:pPr>
      <w:bookmarkStart w:id="55" w:name="_Toc155874667"/>
      <w:r w:rsidRPr="00636B6A">
        <w:t>Definition</w:t>
      </w:r>
      <w:bookmarkEnd w:id="55"/>
    </w:p>
    <w:tbl>
      <w:tblPr>
        <w:tblW w:w="9357" w:type="dxa"/>
        <w:tblInd w:w="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11"/>
        <w:gridCol w:w="2410"/>
        <w:gridCol w:w="992"/>
        <w:gridCol w:w="3544"/>
      </w:tblGrid>
      <w:tr w:rsidR="00636B6A" w:rsidRPr="00DF07A5" w14:paraId="3FB8AA91" w14:textId="77777777" w:rsidTr="00F12C17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5D0263B9" w14:textId="77777777" w:rsidR="00636B6A" w:rsidRPr="00DF07A5" w:rsidRDefault="00636B6A" w:rsidP="00F12C17">
            <w:pPr>
              <w:tabs>
                <w:tab w:val="left" w:pos="1276"/>
              </w:tabs>
              <w:spacing w:afterAutospacing="1"/>
              <w:rPr>
                <w:b/>
                <w:sz w:val="16"/>
                <w:lang w:val="en-US"/>
              </w:rPr>
            </w:pPr>
            <w:r w:rsidRPr="00DF07A5">
              <w:rPr>
                <w:b/>
                <w:sz w:val="16"/>
                <w:lang w:val="en-US"/>
              </w:rPr>
              <w:t>Prototype</w:t>
            </w:r>
          </w:p>
        </w:tc>
      </w:tr>
      <w:tr w:rsidR="00636B6A" w:rsidRPr="00DF07A5" w14:paraId="2FE545D6" w14:textId="77777777" w:rsidTr="00F12C17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F750D8" w14:textId="2BB94C4A" w:rsidR="00636B6A" w:rsidRPr="00DF07A5" w:rsidRDefault="00271EB9" w:rsidP="00F12C17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  <w:r w:rsidRPr="00271EB9">
              <w:rPr>
                <w:sz w:val="16"/>
                <w:szCs w:val="16"/>
                <w:lang w:val="en-US"/>
              </w:rPr>
              <w:t xml:space="preserve">void </w:t>
            </w:r>
            <w:r w:rsidRPr="00271EB9">
              <w:rPr>
                <w:b/>
                <w:bCs/>
                <w:sz w:val="16"/>
                <w:szCs w:val="16"/>
                <w:lang w:val="en-US"/>
              </w:rPr>
              <w:t>ATM_runGetLastCriticalAutotestId</w:t>
            </w:r>
            <w:r w:rsidRPr="00271EB9">
              <w:rPr>
                <w:sz w:val="16"/>
                <w:szCs w:val="16"/>
                <w:lang w:val="en-US"/>
              </w:rPr>
              <w:t xml:space="preserve"> (UInt8 *u8AutoTestId)</w:t>
            </w:r>
          </w:p>
        </w:tc>
      </w:tr>
      <w:tr w:rsidR="00636B6A" w:rsidRPr="00DF07A5" w14:paraId="7E19FF81" w14:textId="77777777" w:rsidTr="00F12C17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09B4F4A4" w14:textId="77777777" w:rsidR="00636B6A" w:rsidRPr="00DF07A5" w:rsidRDefault="00636B6A" w:rsidP="00F12C17">
            <w:pPr>
              <w:tabs>
                <w:tab w:val="left" w:pos="1276"/>
              </w:tabs>
              <w:spacing w:afterAutospacing="1"/>
              <w:rPr>
                <w:b/>
                <w:sz w:val="16"/>
                <w:lang w:val="en-US"/>
              </w:rPr>
            </w:pPr>
            <w:r w:rsidRPr="00DF07A5">
              <w:rPr>
                <w:b/>
                <w:sz w:val="16"/>
                <w:lang w:val="en-US"/>
              </w:rPr>
              <w:t xml:space="preserve">Object </w:t>
            </w:r>
          </w:p>
        </w:tc>
      </w:tr>
      <w:tr w:rsidR="00636B6A" w:rsidRPr="00DF07A5" w14:paraId="75402A19" w14:textId="77777777" w:rsidTr="00F12C17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6C0674" w14:textId="156D7FF2" w:rsidR="00636B6A" w:rsidRPr="00DF07A5" w:rsidRDefault="00271EB9" w:rsidP="00F12C17">
            <w:pPr>
              <w:tabs>
                <w:tab w:val="left" w:pos="1276"/>
              </w:tabs>
              <w:jc w:val="left"/>
              <w:rPr>
                <w:sz w:val="16"/>
                <w:szCs w:val="16"/>
                <w:lang w:val="en-US"/>
              </w:rPr>
            </w:pPr>
            <w:r w:rsidRPr="00271EB9">
              <w:rPr>
                <w:sz w:val="16"/>
                <w:szCs w:val="16"/>
                <w:lang w:val="en-US"/>
              </w:rPr>
              <w:t>The function aims at returning the last critical Autotest Id</w:t>
            </w:r>
          </w:p>
          <w:p w14:paraId="39405D18" w14:textId="77777777" w:rsidR="00636B6A" w:rsidRPr="00DF07A5" w:rsidRDefault="00636B6A" w:rsidP="00636B6A">
            <w:pPr>
              <w:pStyle w:val="ListParagraph"/>
              <w:numPr>
                <w:ilvl w:val="0"/>
                <w:numId w:val="22"/>
              </w:numPr>
              <w:tabs>
                <w:tab w:val="left" w:pos="1276"/>
              </w:tabs>
              <w:ind w:left="356"/>
              <w:jc w:val="left"/>
              <w:rPr>
                <w:b/>
                <w:color w:val="FFFFFF"/>
                <w:sz w:val="16"/>
                <w:szCs w:val="16"/>
                <w:lang w:val="en-US"/>
              </w:rPr>
            </w:pPr>
          </w:p>
        </w:tc>
      </w:tr>
      <w:tr w:rsidR="00636B6A" w:rsidRPr="00DF07A5" w14:paraId="2DD682B4" w14:textId="77777777" w:rsidTr="00F12C17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399BECC1" w14:textId="77777777" w:rsidR="00636B6A" w:rsidRPr="00DF07A5" w:rsidRDefault="00636B6A" w:rsidP="00F12C17">
            <w:pPr>
              <w:tabs>
                <w:tab w:val="left" w:pos="1276"/>
              </w:tabs>
              <w:spacing w:afterAutospacing="1"/>
              <w:rPr>
                <w:b/>
                <w:sz w:val="16"/>
                <w:lang w:val="en-US"/>
              </w:rPr>
            </w:pPr>
            <w:r w:rsidRPr="00DF07A5">
              <w:rPr>
                <w:b/>
                <w:sz w:val="16"/>
                <w:lang w:val="en-US"/>
              </w:rPr>
              <w:t xml:space="preserve">Parameters </w:t>
            </w:r>
          </w:p>
        </w:tc>
      </w:tr>
      <w:tr w:rsidR="00636B6A" w:rsidRPr="00DF07A5" w14:paraId="70381108" w14:textId="77777777" w:rsidTr="00F12C17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1960FE06" w14:textId="77777777" w:rsidR="00636B6A" w:rsidRPr="00DF07A5" w:rsidRDefault="00636B6A" w:rsidP="00F12C17">
            <w:pPr>
              <w:tabs>
                <w:tab w:val="left" w:pos="1276"/>
              </w:tabs>
              <w:spacing w:afterAutospacing="1"/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 xml:space="preserve">Name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38FDDC5C" w14:textId="77777777" w:rsidR="00636B6A" w:rsidRPr="00DF07A5" w:rsidRDefault="00636B6A" w:rsidP="00F12C17">
            <w:pPr>
              <w:tabs>
                <w:tab w:val="left" w:pos="1276"/>
              </w:tabs>
              <w:spacing w:afterAutospacing="1"/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 xml:space="preserve">Type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7DFB8764" w14:textId="77777777" w:rsidR="00636B6A" w:rsidRPr="00DF07A5" w:rsidRDefault="00636B6A" w:rsidP="00F12C17">
            <w:pPr>
              <w:tabs>
                <w:tab w:val="left" w:pos="1276"/>
              </w:tabs>
              <w:spacing w:afterAutospacing="1"/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 xml:space="preserve">Direction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3585FC98" w14:textId="77777777" w:rsidR="00636B6A" w:rsidRPr="00DF07A5" w:rsidRDefault="00636B6A" w:rsidP="00F12C17">
            <w:pPr>
              <w:tabs>
                <w:tab w:val="left" w:pos="1276"/>
              </w:tabs>
              <w:spacing w:afterAutospacing="1"/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>Description</w:t>
            </w:r>
          </w:p>
        </w:tc>
      </w:tr>
      <w:tr w:rsidR="00636B6A" w:rsidRPr="00DF07A5" w14:paraId="2C40F0F5" w14:textId="77777777" w:rsidTr="00F12C17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F25A7D" w14:textId="77777777" w:rsidR="00636B6A" w:rsidRPr="00DF07A5" w:rsidRDefault="00636B6A" w:rsidP="00F12C17">
            <w:pPr>
              <w:tabs>
                <w:tab w:val="left" w:pos="1276"/>
              </w:tabs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>u8AutoTestId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864D8B" w14:textId="25736F6B" w:rsidR="00636B6A" w:rsidRPr="00DF07A5" w:rsidRDefault="00636B6A" w:rsidP="00F12C17">
            <w:pPr>
              <w:tabs>
                <w:tab w:val="left" w:pos="1276"/>
              </w:tabs>
              <w:rPr>
                <w:sz w:val="16"/>
                <w:lang w:val="en-US"/>
              </w:rPr>
            </w:pPr>
            <w:r w:rsidRPr="00636B6A">
              <w:rPr>
                <w:sz w:val="16"/>
                <w:lang w:val="en-US"/>
              </w:rPr>
              <w:t>UInt8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59A90E" w14:textId="77777777" w:rsidR="00636B6A" w:rsidRPr="00DF07A5" w:rsidRDefault="00636B6A" w:rsidP="00F12C17">
            <w:pPr>
              <w:tabs>
                <w:tab w:val="left" w:pos="1276"/>
              </w:tabs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>In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B77CF1" w14:textId="77777777" w:rsidR="00636B6A" w:rsidRPr="00DF07A5" w:rsidRDefault="00636B6A" w:rsidP="00F12C17">
            <w:pPr>
              <w:tabs>
                <w:tab w:val="left" w:pos="1276"/>
              </w:tabs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>Identifier of the auto tests</w:t>
            </w:r>
          </w:p>
        </w:tc>
      </w:tr>
      <w:tr w:rsidR="00636B6A" w:rsidRPr="00DF07A5" w14:paraId="20412587" w14:textId="77777777" w:rsidTr="00F12C17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7DF0F703" w14:textId="77777777" w:rsidR="00636B6A" w:rsidRPr="00DF07A5" w:rsidRDefault="00636B6A" w:rsidP="00F12C17">
            <w:pPr>
              <w:tabs>
                <w:tab w:val="left" w:pos="1276"/>
              </w:tabs>
              <w:spacing w:afterAutospacing="1"/>
              <w:rPr>
                <w:b/>
                <w:sz w:val="16"/>
                <w:lang w:val="en-US"/>
              </w:rPr>
            </w:pPr>
            <w:r w:rsidRPr="00DF07A5">
              <w:rPr>
                <w:b/>
                <w:sz w:val="16"/>
                <w:lang w:val="en-US"/>
              </w:rPr>
              <w:t>Returned value</w:t>
            </w:r>
          </w:p>
        </w:tc>
      </w:tr>
      <w:tr w:rsidR="00636B6A" w:rsidRPr="00DF07A5" w14:paraId="6A1AE745" w14:textId="77777777" w:rsidTr="00F12C17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7E497432" w14:textId="77777777" w:rsidR="00636B6A" w:rsidRPr="00DF07A5" w:rsidRDefault="00636B6A" w:rsidP="00F12C17">
            <w:pPr>
              <w:tabs>
                <w:tab w:val="left" w:pos="1276"/>
              </w:tabs>
              <w:spacing w:afterAutospacing="1"/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 xml:space="preserve">Name </w:t>
            </w:r>
          </w:p>
        </w:tc>
        <w:tc>
          <w:tcPr>
            <w:tcW w:w="6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62FB9F4B" w14:textId="77777777" w:rsidR="00636B6A" w:rsidRPr="00DF07A5" w:rsidRDefault="00636B6A" w:rsidP="00F12C17">
            <w:pPr>
              <w:tabs>
                <w:tab w:val="left" w:pos="1276"/>
              </w:tabs>
              <w:spacing w:afterAutospacing="1"/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>Description</w:t>
            </w:r>
          </w:p>
        </w:tc>
      </w:tr>
      <w:tr w:rsidR="00636B6A" w:rsidRPr="00DF07A5" w14:paraId="6FADD1B7" w14:textId="77777777" w:rsidTr="00F12C17">
        <w:tc>
          <w:tcPr>
            <w:tcW w:w="24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52738E8" w14:textId="77777777" w:rsidR="00636B6A" w:rsidRPr="00DF07A5" w:rsidRDefault="00636B6A" w:rsidP="00F12C17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NA</w:t>
            </w:r>
          </w:p>
        </w:tc>
        <w:tc>
          <w:tcPr>
            <w:tcW w:w="6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BED2E7" w14:textId="77777777" w:rsidR="00636B6A" w:rsidRPr="00DF07A5" w:rsidRDefault="00636B6A" w:rsidP="00F12C17">
            <w:pPr>
              <w:tabs>
                <w:tab w:val="left" w:pos="1276"/>
              </w:tabs>
              <w:rPr>
                <w:sz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NA</w:t>
            </w:r>
          </w:p>
        </w:tc>
      </w:tr>
      <w:tr w:rsidR="00636B6A" w:rsidRPr="00DF07A5" w14:paraId="67A202FA" w14:textId="77777777" w:rsidTr="00F12C17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7A534599" w14:textId="77777777" w:rsidR="00636B6A" w:rsidRPr="00DF07A5" w:rsidRDefault="00636B6A" w:rsidP="00F12C17">
            <w:pPr>
              <w:tabs>
                <w:tab w:val="left" w:pos="1276"/>
              </w:tabs>
              <w:spacing w:afterAutospacing="1"/>
              <w:rPr>
                <w:b/>
                <w:sz w:val="16"/>
                <w:lang w:val="en-US"/>
              </w:rPr>
            </w:pPr>
            <w:r w:rsidRPr="00DF07A5">
              <w:rPr>
                <w:b/>
                <w:sz w:val="16"/>
                <w:lang w:val="en-US"/>
              </w:rPr>
              <w:t xml:space="preserve">Dynamic aspect </w:t>
            </w:r>
          </w:p>
        </w:tc>
      </w:tr>
      <w:tr w:rsidR="00636B6A" w:rsidRPr="00DF07A5" w14:paraId="75339CBC" w14:textId="77777777" w:rsidTr="00F12C17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592F86" w14:textId="77777777" w:rsidR="00636B6A" w:rsidRPr="00DF07A5" w:rsidRDefault="00636B6A" w:rsidP="00F12C17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Synchronous server operation</w:t>
            </w:r>
          </w:p>
          <w:p w14:paraId="7181076F" w14:textId="77777777" w:rsidR="00636B6A" w:rsidRPr="00DF07A5" w:rsidRDefault="00636B6A" w:rsidP="00F12C17">
            <w:pPr>
              <w:tabs>
                <w:tab w:val="left" w:pos="1276"/>
              </w:tabs>
              <w:rPr>
                <w:sz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Reentrant</w:t>
            </w:r>
          </w:p>
          <w:p w14:paraId="7E0732C5" w14:textId="77777777" w:rsidR="00636B6A" w:rsidRPr="00DF07A5" w:rsidRDefault="00636B6A" w:rsidP="00F12C17">
            <w:pPr>
              <w:tabs>
                <w:tab w:val="left" w:pos="1276"/>
              </w:tabs>
              <w:rPr>
                <w:sz w:val="16"/>
                <w:lang w:val="en-US"/>
              </w:rPr>
            </w:pPr>
          </w:p>
        </w:tc>
      </w:tr>
      <w:tr w:rsidR="00636B6A" w:rsidRPr="00DF07A5" w14:paraId="174ECF45" w14:textId="77777777" w:rsidTr="00F12C17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5810CB29" w14:textId="77777777" w:rsidR="00636B6A" w:rsidRPr="00DF07A5" w:rsidRDefault="00636B6A" w:rsidP="00F12C17">
            <w:pPr>
              <w:tabs>
                <w:tab w:val="left" w:pos="1276"/>
              </w:tabs>
              <w:spacing w:afterAutospacing="1"/>
              <w:rPr>
                <w:b/>
                <w:sz w:val="16"/>
                <w:lang w:val="en-US"/>
              </w:rPr>
            </w:pPr>
            <w:r w:rsidRPr="00DF07A5">
              <w:rPr>
                <w:b/>
                <w:sz w:val="16"/>
                <w:lang w:val="en-US"/>
              </w:rPr>
              <w:t>Requirements</w:t>
            </w:r>
          </w:p>
        </w:tc>
      </w:tr>
      <w:tr w:rsidR="00636B6A" w:rsidRPr="00DF07A5" w14:paraId="4C5C1BE6" w14:textId="77777777" w:rsidTr="00F12C17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7248B5" w14:textId="2A50ABB4" w:rsidR="00636B6A" w:rsidRPr="00DF07A5" w:rsidRDefault="00F90B56" w:rsidP="00F12C17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  <w:r w:rsidRPr="00F90B56">
              <w:rPr>
                <w:sz w:val="16"/>
                <w:szCs w:val="16"/>
                <w:lang w:val="en-US"/>
              </w:rPr>
              <w:t>ARCH_SW_ATM_0004</w:t>
            </w:r>
          </w:p>
        </w:tc>
      </w:tr>
    </w:tbl>
    <w:p w14:paraId="6F8F4B3D" w14:textId="77777777" w:rsidR="00636B6A" w:rsidRPr="00636B6A" w:rsidRDefault="00636B6A" w:rsidP="00636B6A"/>
    <w:p w14:paraId="229F9239" w14:textId="115BD513" w:rsidR="001A3F72" w:rsidRPr="00DF07A5" w:rsidRDefault="001A3F72" w:rsidP="00346B69">
      <w:pPr>
        <w:pStyle w:val="Heading1"/>
        <w:rPr>
          <w:lang w:val="en-US"/>
        </w:rPr>
      </w:pPr>
      <w:bookmarkStart w:id="56" w:name="_Toc155874668"/>
      <w:r w:rsidRPr="00DF07A5">
        <w:rPr>
          <w:lang w:val="en-US"/>
        </w:rPr>
        <w:t>MCU resources</w:t>
      </w:r>
      <w:bookmarkEnd w:id="56"/>
    </w:p>
    <w:p w14:paraId="5EB9585E" w14:textId="77777777" w:rsidR="001A3F72" w:rsidRPr="00DF07A5" w:rsidRDefault="001A3F72" w:rsidP="001A3F72">
      <w:pPr>
        <w:pStyle w:val="Para4"/>
        <w:rPr>
          <w:lang w:val="en-US"/>
        </w:rPr>
      </w:pPr>
      <w:r w:rsidRPr="00DF07A5">
        <w:rPr>
          <w:lang w:val="en-US"/>
        </w:rPr>
        <w:t>The following requirements on resource consumption objectives apply to the module/package:</w:t>
      </w:r>
    </w:p>
    <w:tbl>
      <w:tblPr>
        <w:tblW w:w="97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985"/>
        <w:gridCol w:w="3118"/>
        <w:gridCol w:w="2694"/>
        <w:gridCol w:w="1918"/>
      </w:tblGrid>
      <w:tr w:rsidR="001A3F72" w:rsidRPr="00DF07A5" w14:paraId="3520C062" w14:textId="77777777" w:rsidTr="00D01CC2">
        <w:trPr>
          <w:trHeight w:val="365"/>
          <w:jc w:val="center"/>
        </w:trPr>
        <w:tc>
          <w:tcPr>
            <w:tcW w:w="1985" w:type="dxa"/>
            <w:shd w:val="clear" w:color="auto" w:fill="C0C0C0"/>
          </w:tcPr>
          <w:p w14:paraId="077FE8D1" w14:textId="77777777" w:rsidR="001A3F72" w:rsidRPr="00DF07A5" w:rsidRDefault="001A3F72" w:rsidP="00C33639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 w:rsidRPr="00DF07A5">
              <w:rPr>
                <w:b/>
                <w:sz w:val="16"/>
                <w:szCs w:val="16"/>
                <w:lang w:val="en-US"/>
              </w:rPr>
              <w:t>Requirements</w:t>
            </w:r>
          </w:p>
        </w:tc>
        <w:tc>
          <w:tcPr>
            <w:tcW w:w="3118" w:type="dxa"/>
            <w:shd w:val="clear" w:color="auto" w:fill="C0C0C0"/>
          </w:tcPr>
          <w:p w14:paraId="51134529" w14:textId="77777777" w:rsidR="001A3F72" w:rsidRPr="00DF07A5" w:rsidRDefault="001A3F72" w:rsidP="00C33639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 w:rsidRPr="00DF07A5">
              <w:rPr>
                <w:b/>
                <w:sz w:val="16"/>
                <w:szCs w:val="16"/>
                <w:lang w:val="en-US"/>
              </w:rPr>
              <w:t>Criteria</w:t>
            </w:r>
          </w:p>
        </w:tc>
        <w:tc>
          <w:tcPr>
            <w:tcW w:w="2694" w:type="dxa"/>
            <w:shd w:val="clear" w:color="auto" w:fill="C0C0C0"/>
          </w:tcPr>
          <w:p w14:paraId="6B510850" w14:textId="795A8DC4" w:rsidR="001A3F72" w:rsidRPr="00DF07A5" w:rsidRDefault="001D56ED" w:rsidP="00C33639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Linked Runnable</w:t>
            </w:r>
          </w:p>
        </w:tc>
        <w:tc>
          <w:tcPr>
            <w:tcW w:w="1918" w:type="dxa"/>
            <w:shd w:val="clear" w:color="auto" w:fill="C0C0C0"/>
          </w:tcPr>
          <w:p w14:paraId="1EB8DDC6" w14:textId="77777777" w:rsidR="001A3F72" w:rsidRPr="00DF07A5" w:rsidRDefault="001A3F72" w:rsidP="00C33639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 w:rsidRPr="00DF07A5">
              <w:rPr>
                <w:b/>
                <w:sz w:val="16"/>
                <w:szCs w:val="16"/>
                <w:lang w:val="en-US"/>
              </w:rPr>
              <w:t>Source</w:t>
            </w:r>
          </w:p>
        </w:tc>
      </w:tr>
      <w:tr w:rsidR="001A3F72" w:rsidRPr="00DF07A5" w14:paraId="66C7DF58" w14:textId="77777777" w:rsidTr="00D01CC2">
        <w:trPr>
          <w:jc w:val="center"/>
        </w:trPr>
        <w:tc>
          <w:tcPr>
            <w:tcW w:w="1985" w:type="dxa"/>
          </w:tcPr>
          <w:p w14:paraId="44814612" w14:textId="38A7D447" w:rsidR="001A3F72" w:rsidRPr="00DF07A5" w:rsidRDefault="001A3F72" w:rsidP="00C33639">
            <w:pPr>
              <w:pStyle w:val="RequirementIdentifier"/>
              <w:rPr>
                <w:b w:val="0"/>
                <w:sz w:val="16"/>
                <w:szCs w:val="16"/>
              </w:rPr>
            </w:pPr>
            <w:r w:rsidRPr="00DF07A5">
              <w:rPr>
                <w:sz w:val="16"/>
                <w:szCs w:val="16"/>
              </w:rPr>
              <w:t>ARCH_SW_</w:t>
            </w:r>
            <w:r w:rsidR="00A97909">
              <w:rPr>
                <w:sz w:val="16"/>
                <w:szCs w:val="16"/>
              </w:rPr>
              <w:t>ATM</w:t>
            </w:r>
            <w:r w:rsidRPr="00DF07A5">
              <w:rPr>
                <w:sz w:val="16"/>
                <w:szCs w:val="16"/>
              </w:rPr>
              <w:t>_9997</w:t>
            </w:r>
          </w:p>
        </w:tc>
        <w:tc>
          <w:tcPr>
            <w:tcW w:w="3118" w:type="dxa"/>
          </w:tcPr>
          <w:p w14:paraId="2E69EB8B" w14:textId="402B1AB5" w:rsidR="001A3F72" w:rsidRPr="00DF07A5" w:rsidRDefault="001A3F72" w:rsidP="00C33639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The ROM size consumed by this component shall not exceed </w:t>
            </w:r>
            <w:r w:rsidR="00E74AA0">
              <w:rPr>
                <w:sz w:val="16"/>
                <w:szCs w:val="16"/>
                <w:lang w:val="en-US"/>
              </w:rPr>
              <w:t>11</w:t>
            </w:r>
            <w:r w:rsidRPr="00DF07A5">
              <w:rPr>
                <w:sz w:val="16"/>
                <w:szCs w:val="16"/>
                <w:lang w:val="en-US"/>
              </w:rPr>
              <w:t>K bytes.</w:t>
            </w:r>
          </w:p>
        </w:tc>
        <w:tc>
          <w:tcPr>
            <w:tcW w:w="2694" w:type="dxa"/>
          </w:tcPr>
          <w:p w14:paraId="307E0685" w14:textId="77777777" w:rsidR="001A3F72" w:rsidRPr="00DF07A5" w:rsidRDefault="001A3F72" w:rsidP="00C33639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1918" w:type="dxa"/>
          </w:tcPr>
          <w:p w14:paraId="6DCCD9AE" w14:textId="7C7FB00F" w:rsidR="001A3F72" w:rsidRPr="00DF07A5" w:rsidRDefault="001A3F72" w:rsidP="00C33639">
            <w:pPr>
              <w:pStyle w:val="RequirementTraceability"/>
              <w:rPr>
                <w:sz w:val="16"/>
                <w:szCs w:val="16"/>
                <w:lang w:val="en-US"/>
              </w:rPr>
            </w:pPr>
          </w:p>
        </w:tc>
      </w:tr>
      <w:tr w:rsidR="001A3F72" w:rsidRPr="00DF07A5" w14:paraId="0A16E612" w14:textId="77777777" w:rsidTr="00D01CC2">
        <w:trPr>
          <w:jc w:val="center"/>
        </w:trPr>
        <w:tc>
          <w:tcPr>
            <w:tcW w:w="1985" w:type="dxa"/>
          </w:tcPr>
          <w:p w14:paraId="1CD02BFB" w14:textId="47A16E85" w:rsidR="001A3F72" w:rsidRPr="00DF07A5" w:rsidRDefault="001A3F72" w:rsidP="00C33639">
            <w:pPr>
              <w:pStyle w:val="RequirementIdentifier"/>
              <w:rPr>
                <w:b w:val="0"/>
                <w:sz w:val="16"/>
                <w:szCs w:val="16"/>
              </w:rPr>
            </w:pPr>
            <w:r w:rsidRPr="00DF07A5">
              <w:rPr>
                <w:sz w:val="16"/>
                <w:szCs w:val="16"/>
              </w:rPr>
              <w:t>ARCH_SW_</w:t>
            </w:r>
            <w:r w:rsidR="00A97909">
              <w:rPr>
                <w:sz w:val="16"/>
                <w:szCs w:val="16"/>
              </w:rPr>
              <w:t>ATM</w:t>
            </w:r>
            <w:r w:rsidRPr="00DF07A5">
              <w:rPr>
                <w:sz w:val="16"/>
                <w:szCs w:val="16"/>
              </w:rPr>
              <w:t>_9998</w:t>
            </w:r>
          </w:p>
        </w:tc>
        <w:tc>
          <w:tcPr>
            <w:tcW w:w="3118" w:type="dxa"/>
          </w:tcPr>
          <w:p w14:paraId="7933FD11" w14:textId="3D2F5F5F" w:rsidR="001A3F72" w:rsidRPr="00DF07A5" w:rsidRDefault="001A3F72" w:rsidP="00C33639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The </w:t>
            </w:r>
            <w:r w:rsidR="00175D05">
              <w:rPr>
                <w:sz w:val="16"/>
                <w:szCs w:val="16"/>
                <w:lang w:val="en-US"/>
              </w:rPr>
              <w:t>RAM</w:t>
            </w:r>
            <w:r w:rsidRPr="00DF07A5">
              <w:rPr>
                <w:sz w:val="16"/>
                <w:szCs w:val="16"/>
                <w:lang w:val="en-US"/>
              </w:rPr>
              <w:t xml:space="preserve"> size consumed by this component shall be </w:t>
            </w:r>
            <w:r w:rsidR="008A20C7">
              <w:rPr>
                <w:sz w:val="16"/>
                <w:szCs w:val="16"/>
                <w:lang w:val="en-US"/>
              </w:rPr>
              <w:t>70</w:t>
            </w:r>
            <w:r w:rsidRPr="00DF07A5">
              <w:rPr>
                <w:sz w:val="16"/>
                <w:szCs w:val="16"/>
                <w:lang w:val="en-US"/>
              </w:rPr>
              <w:t xml:space="preserve"> bytes.</w:t>
            </w:r>
          </w:p>
        </w:tc>
        <w:tc>
          <w:tcPr>
            <w:tcW w:w="2694" w:type="dxa"/>
          </w:tcPr>
          <w:p w14:paraId="5A8080EA" w14:textId="77777777" w:rsidR="001A3F72" w:rsidRPr="00DF07A5" w:rsidRDefault="001A3F72" w:rsidP="00C33639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1918" w:type="dxa"/>
          </w:tcPr>
          <w:p w14:paraId="0EDE8812" w14:textId="49923353" w:rsidR="001A3F72" w:rsidRPr="00DF07A5" w:rsidRDefault="001A3F72" w:rsidP="00C33639">
            <w:pPr>
              <w:pStyle w:val="RequirementTraceability"/>
              <w:rPr>
                <w:sz w:val="16"/>
                <w:szCs w:val="16"/>
                <w:lang w:val="en-US"/>
              </w:rPr>
            </w:pPr>
          </w:p>
        </w:tc>
      </w:tr>
    </w:tbl>
    <w:p w14:paraId="2B84F79D" w14:textId="77777777" w:rsidR="001A3F72" w:rsidRPr="00DF07A5" w:rsidRDefault="001A3F72" w:rsidP="001A3F72">
      <w:pPr>
        <w:pStyle w:val="Header"/>
        <w:tabs>
          <w:tab w:val="clear" w:pos="4536"/>
          <w:tab w:val="clear" w:pos="9072"/>
        </w:tabs>
        <w:rPr>
          <w:lang w:val="en-US"/>
        </w:rPr>
      </w:pPr>
    </w:p>
    <w:p w14:paraId="43CCFE36" w14:textId="18ECEF56" w:rsidR="00DE504E" w:rsidRPr="00DF07A5" w:rsidRDefault="00DE504E" w:rsidP="00DE504E">
      <w:pPr>
        <w:rPr>
          <w:lang w:val="en-US"/>
        </w:rPr>
      </w:pPr>
    </w:p>
    <w:sectPr w:rsidR="00DE504E" w:rsidRPr="00DF07A5" w:rsidSect="000D784D">
      <w:headerReference w:type="even" r:id="rId41"/>
      <w:headerReference w:type="default" r:id="rId42"/>
      <w:footerReference w:type="default" r:id="rId43"/>
      <w:headerReference w:type="first" r:id="rId44"/>
      <w:footerReference w:type="first" r:id="rId45"/>
      <w:pgSz w:w="11906" w:h="16838" w:code="9"/>
      <w:pgMar w:top="1134" w:right="1134" w:bottom="1134" w:left="1134" w:header="720" w:footer="45" w:gutter="0"/>
      <w:cols w:space="720"/>
      <w:titlePg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7DA8B" w14:textId="77777777" w:rsidR="00320411" w:rsidRDefault="00320411">
      <w:r>
        <w:separator/>
      </w:r>
    </w:p>
    <w:p w14:paraId="14380414" w14:textId="77777777" w:rsidR="00320411" w:rsidRDefault="00320411"/>
  </w:endnote>
  <w:endnote w:type="continuationSeparator" w:id="0">
    <w:p w14:paraId="7DB07C3D" w14:textId="77777777" w:rsidR="00320411" w:rsidRDefault="00320411">
      <w:r>
        <w:continuationSeparator/>
      </w:r>
    </w:p>
    <w:p w14:paraId="769B3DFF" w14:textId="77777777" w:rsidR="00320411" w:rsidRDefault="0032041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(W1)">
    <w:altName w:val="Arial"/>
    <w:panose1 w:val="00000000000000000000"/>
    <w:charset w:val="00"/>
    <w:family w:val="roman"/>
    <w:notTrueType/>
    <w:pitch w:val="default"/>
  </w:font>
  <w:font w:name="MS Serif">
    <w:altName w:val="Times New Roman"/>
    <w:panose1 w:val="00000000000000000000"/>
    <w:charset w:val="00"/>
    <w:family w:val="roman"/>
    <w:notTrueType/>
    <w:pitch w:val="default"/>
  </w:font>
  <w:font w:name="MS Sans Serif">
    <w:altName w:val="Microsoft Sans Serif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162F2" w14:textId="77777777" w:rsidR="008C3965" w:rsidRPr="00D73E99" w:rsidRDefault="008C3965">
    <w:pPr>
      <w:pBdr>
        <w:top w:val="single" w:sz="4" w:space="1" w:color="auto"/>
      </w:pBdr>
      <w:rPr>
        <w:lang w:val="en-US"/>
      </w:rPr>
    </w:pPr>
    <w:r w:rsidRPr="00E06AAA">
      <w:rPr>
        <w:lang w:val="fr-FR"/>
      </w:rPr>
      <w:t xml:space="preserve">This document contains: </w:t>
    </w:r>
    <w:r>
      <w:rPr>
        <w:rStyle w:val="PageNumber"/>
      </w:rPr>
      <w:fldChar w:fldCharType="begin"/>
    </w:r>
    <w:r w:rsidRPr="00E06AAA">
      <w:rPr>
        <w:rStyle w:val="PageNumber"/>
        <w:lang w:val="fr-F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  <w:lang w:val="fr-FR"/>
      </w:rPr>
      <w:t>498</w:t>
    </w:r>
    <w:r>
      <w:rPr>
        <w:rStyle w:val="PageNumber"/>
      </w:rPr>
      <w:fldChar w:fldCharType="end"/>
    </w:r>
    <w:r w:rsidRPr="00D73E99">
      <w:rPr>
        <w:rStyle w:val="PageNumber"/>
        <w:lang w:val="en-US"/>
      </w:rPr>
      <w:t xml:space="preserve"> </w:t>
    </w:r>
    <w:r w:rsidRPr="00D73E99">
      <w:rPr>
        <w:lang w:val="en-US"/>
      </w:rPr>
      <w:t>pages.</w:t>
    </w:r>
  </w:p>
  <w:p w14:paraId="726DAB50" w14:textId="77777777" w:rsidR="008C3965" w:rsidRPr="00D73E99" w:rsidRDefault="008C3965">
    <w:pPr>
      <w:pStyle w:val="Footer"/>
      <w:rPr>
        <w:sz w:val="15"/>
        <w:lang w:val="en-US"/>
      </w:rPr>
    </w:pPr>
  </w:p>
  <w:p w14:paraId="74520E40" w14:textId="77777777" w:rsidR="008C3965" w:rsidRPr="00D73E99" w:rsidRDefault="008C3965">
    <w:pPr>
      <w:pStyle w:val="Footer"/>
      <w:rPr>
        <w:sz w:val="15"/>
        <w:lang w:val="en-US"/>
      </w:rPr>
    </w:pPr>
  </w:p>
  <w:p w14:paraId="0AF9A690" w14:textId="77777777" w:rsidR="008C3965" w:rsidRPr="00D73E99" w:rsidRDefault="008C3965">
    <w:pPr>
      <w:pStyle w:val="Footer"/>
      <w:rPr>
        <w:sz w:val="15"/>
        <w:lang w:val="en-US"/>
      </w:rPr>
    </w:pPr>
  </w:p>
  <w:p w14:paraId="267798CA" w14:textId="77777777" w:rsidR="008C3965" w:rsidRPr="00D73E99" w:rsidRDefault="008C3965">
    <w:pPr>
      <w:pStyle w:val="Footer"/>
      <w:rPr>
        <w:sz w:val="15"/>
        <w:lang w:val="en-US"/>
      </w:rPr>
    </w:pPr>
    <w:r w:rsidRPr="00D73E99">
      <w:rPr>
        <w:sz w:val="15"/>
        <w:lang w:val="en-US"/>
      </w:rPr>
      <w:tab/>
    </w:r>
  </w:p>
  <w:p w14:paraId="552D32E1" w14:textId="77777777" w:rsidR="008C3965" w:rsidRDefault="008C3965">
    <w:pPr>
      <w:pStyle w:val="Footer"/>
      <w:pBdr>
        <w:top w:val="single" w:sz="4" w:space="1" w:color="auto"/>
      </w:pBdr>
      <w:jc w:val="center"/>
      <w:rPr>
        <w:sz w:val="15"/>
      </w:rPr>
    </w:pPr>
    <w:r w:rsidRPr="00D73E99">
      <w:rPr>
        <w:sz w:val="15"/>
        <w:lang w:val="en-US"/>
      </w:rPr>
      <w:t xml:space="preserve">AUTOLIV ELECTRONIC document. </w:t>
    </w:r>
    <w:r>
      <w:rPr>
        <w:sz w:val="15"/>
      </w:rPr>
      <w:t>DUPLICATION or DISCLOSURE PROHIBITED without prior written consent.</w:t>
    </w:r>
  </w:p>
  <w:p w14:paraId="4205D61A" w14:textId="77777777" w:rsidR="008C3965" w:rsidRDefault="008C3965">
    <w:pPr>
      <w:pStyle w:val="Footer"/>
    </w:pPr>
  </w:p>
  <w:p w14:paraId="74F380A7" w14:textId="77777777" w:rsidR="008C3965" w:rsidRDefault="008C3965">
    <w:pPr>
      <w:pStyle w:val="Footer"/>
      <w:tabs>
        <w:tab w:val="clear" w:pos="4536"/>
        <w:tab w:val="center" w:pos="9072"/>
      </w:tabs>
    </w:pPr>
    <w:r>
      <w:t>S/W 010</w:t>
    </w:r>
    <w:r>
      <w:tab/>
      <w:t>AEF 551 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83"/>
      <w:gridCol w:w="3284"/>
      <w:gridCol w:w="3284"/>
    </w:tblGrid>
    <w:tr w:rsidR="008C3965" w14:paraId="41D6E64E" w14:textId="77777777">
      <w:trPr>
        <w:trHeight w:val="270"/>
      </w:trPr>
      <w:tc>
        <w:tcPr>
          <w:tcW w:w="3283" w:type="dxa"/>
          <w:tcBorders>
            <w:bottom w:val="nil"/>
          </w:tcBorders>
          <w:vAlign w:val="center"/>
        </w:tcPr>
        <w:p w14:paraId="1B7BED3F" w14:textId="77777777" w:rsidR="008C3965" w:rsidRDefault="008C3965">
          <w:pPr>
            <w:pStyle w:val="Footer"/>
            <w:jc w:val="center"/>
            <w:rPr>
              <w:b/>
              <w:lang w:val="en-US"/>
            </w:rPr>
          </w:pPr>
          <w:r>
            <w:rPr>
              <w:b/>
              <w:lang w:val="en-US"/>
            </w:rPr>
            <w:t>Author(s)</w:t>
          </w:r>
        </w:p>
      </w:tc>
      <w:tc>
        <w:tcPr>
          <w:tcW w:w="3284" w:type="dxa"/>
          <w:tcBorders>
            <w:bottom w:val="nil"/>
          </w:tcBorders>
          <w:vAlign w:val="center"/>
        </w:tcPr>
        <w:p w14:paraId="7C4951BD" w14:textId="77777777" w:rsidR="008C3965" w:rsidRDefault="008C3965">
          <w:pPr>
            <w:pStyle w:val="Footer"/>
            <w:jc w:val="center"/>
            <w:rPr>
              <w:b/>
              <w:lang w:val="en-US"/>
            </w:rPr>
          </w:pPr>
          <w:r>
            <w:rPr>
              <w:b/>
              <w:lang w:val="en-US"/>
            </w:rPr>
            <w:t>Checked by</w:t>
          </w:r>
        </w:p>
      </w:tc>
      <w:tc>
        <w:tcPr>
          <w:tcW w:w="3284" w:type="dxa"/>
          <w:tcBorders>
            <w:bottom w:val="nil"/>
          </w:tcBorders>
        </w:tcPr>
        <w:p w14:paraId="23D1C748" w14:textId="77777777" w:rsidR="008C3965" w:rsidRDefault="008C3965">
          <w:pPr>
            <w:pStyle w:val="Footer"/>
            <w:jc w:val="center"/>
            <w:rPr>
              <w:b/>
              <w:lang w:val="en-US"/>
            </w:rPr>
          </w:pPr>
          <w:r>
            <w:rPr>
              <w:b/>
              <w:lang w:val="en-US"/>
            </w:rPr>
            <w:t>Approved by</w:t>
          </w:r>
        </w:p>
      </w:tc>
    </w:tr>
    <w:tr w:rsidR="008C3965" w:rsidRPr="00957160" w14:paraId="21774EF3" w14:textId="77777777">
      <w:trPr>
        <w:trHeight w:val="273"/>
      </w:trPr>
      <w:tc>
        <w:tcPr>
          <w:tcW w:w="3283" w:type="dxa"/>
          <w:tcBorders>
            <w:bottom w:val="nil"/>
          </w:tcBorders>
          <w:vAlign w:val="center"/>
        </w:tcPr>
        <w:p w14:paraId="6C4E0D4F" w14:textId="1E828129" w:rsidR="008C3965" w:rsidRDefault="008C3965" w:rsidP="005B7622">
          <w:pPr>
            <w:pStyle w:val="Footer"/>
            <w:rPr>
              <w:lang w:val="en-US"/>
            </w:rPr>
          </w:pPr>
          <w:r>
            <w:rPr>
              <w:lang w:val="en-US"/>
            </w:rPr>
            <w:t xml:space="preserve">Name : </w:t>
          </w:r>
          <w:r w:rsidR="00FD7749">
            <w:rPr>
              <w:lang w:val="en-US"/>
            </w:rPr>
            <w:t>O</w:t>
          </w:r>
          <w:r>
            <w:rPr>
              <w:lang w:val="en-US"/>
            </w:rPr>
            <w:t xml:space="preserve">. </w:t>
          </w:r>
          <w:r w:rsidR="00FD7749">
            <w:rPr>
              <w:lang w:val="en-US"/>
            </w:rPr>
            <w:t>Mirela</w:t>
          </w:r>
        </w:p>
      </w:tc>
      <w:tc>
        <w:tcPr>
          <w:tcW w:w="3284" w:type="dxa"/>
          <w:tcBorders>
            <w:bottom w:val="nil"/>
          </w:tcBorders>
          <w:vAlign w:val="center"/>
        </w:tcPr>
        <w:p w14:paraId="09617AC7" w14:textId="67C5574D" w:rsidR="008C3965" w:rsidRDefault="008C3965" w:rsidP="00DF07A5">
          <w:pPr>
            <w:pStyle w:val="Footer"/>
            <w:rPr>
              <w:lang w:val="en-US"/>
            </w:rPr>
          </w:pPr>
          <w:r>
            <w:rPr>
              <w:lang w:val="en-US"/>
            </w:rPr>
            <w:t xml:space="preserve">Name : </w:t>
          </w:r>
          <w:r w:rsidR="00B42682">
            <w:rPr>
              <w:lang w:val="en-US"/>
            </w:rPr>
            <w:t xml:space="preserve">M. Ianos </w:t>
          </w:r>
        </w:p>
      </w:tc>
      <w:tc>
        <w:tcPr>
          <w:tcW w:w="3284" w:type="dxa"/>
          <w:tcBorders>
            <w:bottom w:val="nil"/>
          </w:tcBorders>
        </w:tcPr>
        <w:p w14:paraId="7BAFC722" w14:textId="491B4D9E" w:rsidR="008C3965" w:rsidRPr="00746CEF" w:rsidRDefault="008C3965" w:rsidP="00655025">
          <w:pPr>
            <w:pStyle w:val="Footer"/>
            <w:rPr>
              <w:lang w:val="de-DE"/>
            </w:rPr>
          </w:pPr>
          <w:r w:rsidRPr="00746CEF">
            <w:rPr>
              <w:lang w:val="de-DE"/>
            </w:rPr>
            <w:t xml:space="preserve">Name : </w:t>
          </w:r>
          <w:r w:rsidR="00B42682">
            <w:rPr>
              <w:lang w:val="de-DE"/>
            </w:rPr>
            <w:t>D. Andris</w:t>
          </w:r>
        </w:p>
      </w:tc>
    </w:tr>
    <w:tr w:rsidR="008C3965" w14:paraId="65D91CE5" w14:textId="77777777">
      <w:trPr>
        <w:trHeight w:val="277"/>
      </w:trPr>
      <w:tc>
        <w:tcPr>
          <w:tcW w:w="3283" w:type="dxa"/>
          <w:tcBorders>
            <w:top w:val="nil"/>
            <w:bottom w:val="nil"/>
          </w:tcBorders>
          <w:vAlign w:val="center"/>
        </w:tcPr>
        <w:p w14:paraId="791C93D2" w14:textId="4ACE15A8" w:rsidR="008C3965" w:rsidRDefault="008C3965" w:rsidP="0013775E">
          <w:pPr>
            <w:pStyle w:val="Footer"/>
            <w:rPr>
              <w:lang w:val="en-US"/>
            </w:rPr>
          </w:pPr>
          <w:r>
            <w:rPr>
              <w:lang w:val="en-US"/>
            </w:rPr>
            <w:t xml:space="preserve">Date : </w:t>
          </w:r>
          <w:r w:rsidR="00FD7749">
            <w:rPr>
              <w:lang w:val="en-US"/>
            </w:rPr>
            <w:t>1</w:t>
          </w:r>
          <w:r w:rsidR="00A935F7">
            <w:rPr>
              <w:lang w:val="en-US"/>
            </w:rPr>
            <w:t>8</w:t>
          </w:r>
          <w:r>
            <w:rPr>
              <w:lang w:val="en-US"/>
            </w:rPr>
            <w:t>/0</w:t>
          </w:r>
          <w:r w:rsidR="00CF31D9">
            <w:rPr>
              <w:lang w:val="en-US"/>
            </w:rPr>
            <w:t>8</w:t>
          </w:r>
          <w:r>
            <w:rPr>
              <w:lang w:val="en-US"/>
            </w:rPr>
            <w:t>/2022</w:t>
          </w:r>
        </w:p>
      </w:tc>
      <w:tc>
        <w:tcPr>
          <w:tcW w:w="3284" w:type="dxa"/>
          <w:tcBorders>
            <w:top w:val="nil"/>
            <w:bottom w:val="nil"/>
          </w:tcBorders>
          <w:vAlign w:val="center"/>
        </w:tcPr>
        <w:p w14:paraId="585FCD6F" w14:textId="28AA952B" w:rsidR="008C3965" w:rsidRDefault="008C3965">
          <w:pPr>
            <w:pStyle w:val="Footer"/>
            <w:rPr>
              <w:lang w:val="en-US"/>
            </w:rPr>
          </w:pPr>
          <w:r>
            <w:rPr>
              <w:lang w:val="en-US"/>
            </w:rPr>
            <w:t xml:space="preserve">Date : </w:t>
          </w:r>
        </w:p>
      </w:tc>
      <w:tc>
        <w:tcPr>
          <w:tcW w:w="3284" w:type="dxa"/>
          <w:tcBorders>
            <w:top w:val="nil"/>
            <w:bottom w:val="nil"/>
          </w:tcBorders>
        </w:tcPr>
        <w:p w14:paraId="6E58F5C3" w14:textId="33295981" w:rsidR="008C3965" w:rsidRDefault="008C3965">
          <w:pPr>
            <w:pStyle w:val="Footer"/>
            <w:rPr>
              <w:lang w:val="en-US"/>
            </w:rPr>
          </w:pPr>
          <w:r>
            <w:rPr>
              <w:lang w:val="en-US"/>
            </w:rPr>
            <w:t xml:space="preserve">Date : </w:t>
          </w:r>
        </w:p>
      </w:tc>
    </w:tr>
    <w:tr w:rsidR="008C3965" w14:paraId="70187C8B" w14:textId="77777777">
      <w:trPr>
        <w:trHeight w:val="665"/>
      </w:trPr>
      <w:tc>
        <w:tcPr>
          <w:tcW w:w="3283" w:type="dxa"/>
          <w:tcBorders>
            <w:top w:val="nil"/>
          </w:tcBorders>
        </w:tcPr>
        <w:p w14:paraId="55365C20" w14:textId="77777777" w:rsidR="008C3965" w:rsidRDefault="008C3965">
          <w:pPr>
            <w:pStyle w:val="Footer"/>
            <w:rPr>
              <w:lang w:val="en-US"/>
            </w:rPr>
          </w:pPr>
          <w:r>
            <w:rPr>
              <w:lang w:val="en-US"/>
            </w:rPr>
            <w:t>Visa :</w:t>
          </w:r>
        </w:p>
      </w:tc>
      <w:tc>
        <w:tcPr>
          <w:tcW w:w="3284" w:type="dxa"/>
          <w:tcBorders>
            <w:top w:val="nil"/>
          </w:tcBorders>
        </w:tcPr>
        <w:p w14:paraId="217916C9" w14:textId="77777777" w:rsidR="008C3965" w:rsidRDefault="008C3965">
          <w:pPr>
            <w:pStyle w:val="Footer"/>
            <w:rPr>
              <w:lang w:val="en-US"/>
            </w:rPr>
          </w:pPr>
          <w:r>
            <w:rPr>
              <w:lang w:val="en-US"/>
            </w:rPr>
            <w:t>Visa :</w:t>
          </w:r>
        </w:p>
      </w:tc>
      <w:tc>
        <w:tcPr>
          <w:tcW w:w="3284" w:type="dxa"/>
          <w:tcBorders>
            <w:top w:val="nil"/>
          </w:tcBorders>
        </w:tcPr>
        <w:p w14:paraId="3D6BEAB8" w14:textId="77777777" w:rsidR="008C3965" w:rsidRDefault="008C3965">
          <w:pPr>
            <w:pStyle w:val="Footer"/>
            <w:rPr>
              <w:lang w:val="en-US"/>
            </w:rPr>
          </w:pPr>
          <w:r>
            <w:rPr>
              <w:lang w:val="en-US"/>
            </w:rPr>
            <w:t>Visa :</w:t>
          </w:r>
        </w:p>
      </w:tc>
    </w:tr>
  </w:tbl>
  <w:p w14:paraId="766EC951" w14:textId="77777777" w:rsidR="008C3965" w:rsidRDefault="008C3965">
    <w:pPr>
      <w:pStyle w:val="Footer"/>
      <w:rPr>
        <w:sz w:val="16"/>
      </w:rPr>
    </w:pPr>
  </w:p>
  <w:p w14:paraId="132E2D20" w14:textId="77777777" w:rsidR="008C3965" w:rsidRDefault="008C3965">
    <w:pPr>
      <w:pStyle w:val="Footer"/>
      <w:rPr>
        <w:sz w:val="16"/>
      </w:rPr>
    </w:pPr>
  </w:p>
  <w:p w14:paraId="6D85F279" w14:textId="77777777" w:rsidR="008C3965" w:rsidRDefault="008C3965">
    <w:pPr>
      <w:pStyle w:val="Footer"/>
      <w:pBdr>
        <w:top w:val="single" w:sz="4" w:space="1" w:color="auto"/>
      </w:pBdr>
      <w:jc w:val="center"/>
      <w:rPr>
        <w:sz w:val="12"/>
      </w:rPr>
    </w:pPr>
    <w:r>
      <w:rPr>
        <w:sz w:val="12"/>
      </w:rPr>
      <w:t>AUTOLIV ELECTRONIC document. DUPLICATION or DISCLOSURE PROHIBITED without prior written consent.</w:t>
    </w:r>
  </w:p>
  <w:p w14:paraId="46B40198" w14:textId="77777777" w:rsidR="008C3965" w:rsidRPr="007C2932" w:rsidRDefault="008C3965">
    <w:pPr>
      <w:pStyle w:val="Footer"/>
      <w:tabs>
        <w:tab w:val="clear" w:pos="9072"/>
        <w:tab w:val="left" w:pos="7513"/>
      </w:tabs>
      <w:jc w:val="center"/>
      <w:rPr>
        <w:i/>
        <w:sz w:val="12"/>
        <w:lang w:val="fr-FR"/>
      </w:rPr>
    </w:pPr>
    <w:r w:rsidRPr="007C2932">
      <w:rPr>
        <w:i/>
        <w:sz w:val="12"/>
        <w:lang w:val="fr-FR"/>
      </w:rPr>
      <w:t>Document AUTOLIV ELECTRONIC SAS / Reproduction et divulgation interdites</w:t>
    </w:r>
  </w:p>
  <w:p w14:paraId="02AE04F5" w14:textId="77777777" w:rsidR="008C3965" w:rsidRPr="007C2932" w:rsidRDefault="008C3965">
    <w:pPr>
      <w:pStyle w:val="Footer"/>
      <w:tabs>
        <w:tab w:val="clear" w:pos="9072"/>
        <w:tab w:val="left" w:pos="7513"/>
      </w:tabs>
      <w:jc w:val="center"/>
      <w:rPr>
        <w:i/>
        <w:sz w:val="12"/>
        <w:lang w:val="fr-FR"/>
      </w:rPr>
    </w:pPr>
  </w:p>
  <w:p w14:paraId="6900CB39" w14:textId="77777777" w:rsidR="008C3965" w:rsidRPr="00E06AAA" w:rsidRDefault="008C3965">
    <w:pPr>
      <w:pStyle w:val="Footer"/>
      <w:tabs>
        <w:tab w:val="clear" w:pos="9072"/>
        <w:tab w:val="left" w:pos="6237"/>
      </w:tabs>
      <w:rPr>
        <w:lang w:val="fr-FR"/>
      </w:rPr>
    </w:pPr>
    <w:r w:rsidRPr="00E06AAA">
      <w:rPr>
        <w:sz w:val="16"/>
        <w:lang w:val="fr-FR"/>
      </w:rPr>
      <w:t xml:space="preserve">Rattachement / </w:t>
    </w:r>
    <w:r w:rsidRPr="00E06AAA">
      <w:rPr>
        <w:i/>
        <w:sz w:val="12"/>
        <w:lang w:val="fr-FR"/>
      </w:rPr>
      <w:t>Documentary tie</w:t>
    </w:r>
    <w:r w:rsidRPr="00E06AAA">
      <w:rPr>
        <w:sz w:val="16"/>
        <w:lang w:val="fr-FR"/>
      </w:rPr>
      <w:t xml:space="preserve"> </w:t>
    </w:r>
    <w:r w:rsidRPr="00E06AAA">
      <w:rPr>
        <w:color w:val="0000FF"/>
        <w:sz w:val="16"/>
        <w:lang w:val="fr-FR"/>
      </w:rPr>
      <w:t xml:space="preserve">: SW </w:t>
    </w:r>
    <w:r>
      <w:rPr>
        <w:color w:val="0000FF"/>
        <w:sz w:val="16"/>
        <w:lang w:val="fr-FR"/>
      </w:rPr>
      <w:t>xxx</w:t>
    </w:r>
    <w:r w:rsidRPr="00E06AAA">
      <w:rPr>
        <w:sz w:val="16"/>
        <w:lang w:val="fr-FR"/>
      </w:rPr>
      <w:tab/>
    </w:r>
    <w:r w:rsidRPr="00E06AAA">
      <w:rPr>
        <w:sz w:val="16"/>
        <w:lang w:val="fr-FR"/>
      </w:rPr>
      <w:tab/>
      <w:t xml:space="preserve">AEF </w:t>
    </w:r>
    <w:r>
      <w:rPr>
        <w:sz w:val="16"/>
        <w:lang w:val="fr-FR"/>
      </w:rPr>
      <w:t xml:space="preserve">1054 O </w:t>
    </w:r>
    <w:r w:rsidRPr="00E06AAA">
      <w:rPr>
        <w:sz w:val="16"/>
        <w:lang w:val="fr-FR"/>
      </w:rPr>
      <w:t xml:space="preserve">– Folio / </w:t>
    </w:r>
    <w:r w:rsidRPr="00E06AAA">
      <w:rPr>
        <w:i/>
        <w:sz w:val="12"/>
        <w:lang w:val="fr-FR"/>
      </w:rPr>
      <w:t>Page</w:t>
    </w:r>
    <w:r w:rsidRPr="00E06AAA">
      <w:rPr>
        <w:sz w:val="16"/>
        <w:lang w:val="fr-FR"/>
      </w:rPr>
      <w:t xml:space="preserve"> – </w:t>
    </w:r>
    <w:r>
      <w:rPr>
        <w:sz w:val="16"/>
      </w:rPr>
      <w:fldChar w:fldCharType="begin"/>
    </w:r>
    <w:r w:rsidRPr="00E06AAA">
      <w:rPr>
        <w:sz w:val="16"/>
        <w:lang w:val="fr-FR"/>
      </w:rPr>
      <w:instrText xml:space="preserve"> PAGE </w:instrText>
    </w:r>
    <w:r>
      <w:rPr>
        <w:sz w:val="16"/>
      </w:rPr>
      <w:fldChar w:fldCharType="separate"/>
    </w:r>
    <w:r>
      <w:rPr>
        <w:noProof/>
        <w:sz w:val="16"/>
        <w:lang w:val="fr-FR"/>
      </w:rPr>
      <w:t>1</w:t>
    </w:r>
    <w:r>
      <w:rPr>
        <w:sz w:val="16"/>
      </w:rPr>
      <w:fldChar w:fldCharType="end"/>
    </w:r>
    <w:r w:rsidRPr="00E06AAA">
      <w:rPr>
        <w:color w:val="0000FF"/>
        <w:sz w:val="16"/>
        <w:lang w:val="fr-FR"/>
      </w:rPr>
      <w:t xml:space="preserve"> / </w:t>
    </w:r>
    <w:r>
      <w:rPr>
        <w:sz w:val="16"/>
      </w:rPr>
      <w:fldChar w:fldCharType="begin"/>
    </w:r>
    <w:r w:rsidRPr="00E06AAA">
      <w:rPr>
        <w:sz w:val="16"/>
        <w:lang w:val="fr-FR"/>
      </w:rPr>
      <w:instrText xml:space="preserve"> NUMPAGES </w:instrText>
    </w:r>
    <w:r>
      <w:rPr>
        <w:sz w:val="16"/>
      </w:rPr>
      <w:fldChar w:fldCharType="separate"/>
    </w:r>
    <w:r>
      <w:rPr>
        <w:noProof/>
        <w:sz w:val="16"/>
        <w:lang w:val="fr-FR"/>
      </w:rPr>
      <w:t>19</w:t>
    </w:r>
    <w:r>
      <w:rPr>
        <w:sz w:val="16"/>
      </w:rPr>
      <w:fldChar w:fldCharType="end"/>
    </w:r>
  </w:p>
  <w:p w14:paraId="5E812798" w14:textId="155856D4" w:rsidR="008C3965" w:rsidRPr="00D1121C" w:rsidRDefault="008C3965">
    <w:pPr>
      <w:pStyle w:val="Footer"/>
      <w:tabs>
        <w:tab w:val="clear" w:pos="9072"/>
        <w:tab w:val="right" w:pos="9498"/>
      </w:tabs>
      <w:rPr>
        <w:lang w:val="fr-FR"/>
      </w:rPr>
    </w:pPr>
    <w:r w:rsidRPr="00D1121C">
      <w:rPr>
        <w:sz w:val="16"/>
        <w:lang w:val="fr-FR"/>
      </w:rPr>
      <w:t xml:space="preserve">Gestion - Archivage / </w:t>
    </w:r>
    <w:r w:rsidRPr="00D1121C">
      <w:rPr>
        <w:i/>
        <w:sz w:val="12"/>
        <w:lang w:val="fr-FR"/>
      </w:rPr>
      <w:t>Management</w:t>
    </w:r>
    <w:r w:rsidRPr="00D1121C">
      <w:rPr>
        <w:sz w:val="16"/>
        <w:lang w:val="fr-FR"/>
      </w:rPr>
      <w:t xml:space="preserve"> </w:t>
    </w:r>
    <w:r w:rsidRPr="00D1121C">
      <w:rPr>
        <w:i/>
        <w:sz w:val="12"/>
        <w:lang w:val="fr-FR"/>
      </w:rPr>
      <w:t>/ Archival storage</w:t>
    </w:r>
    <w:r w:rsidRPr="00D1121C">
      <w:rPr>
        <w:sz w:val="16"/>
        <w:lang w:val="fr-FR"/>
      </w:rPr>
      <w:t xml:space="preserve"> : </w:t>
    </w:r>
    <w:r w:rsidRPr="00D1121C">
      <w:rPr>
        <w:color w:val="0000FF"/>
        <w:sz w:val="16"/>
        <w:lang w:val="fr-FR"/>
      </w:rPr>
      <w:t>R&amp;D</w:t>
    </w:r>
    <w:r w:rsidRPr="00D1121C">
      <w:rPr>
        <w:color w:val="0000FF"/>
        <w:sz w:val="16"/>
        <w:lang w:val="fr-FR"/>
      </w:rPr>
      <w:tab/>
    </w:r>
    <w:r w:rsidRPr="00D1121C">
      <w:rPr>
        <w:sz w:val="16"/>
        <w:lang w:val="fr-FR"/>
      </w:rPr>
      <w:tab/>
      <w:t xml:space="preserve">Date d’impression / </w:t>
    </w:r>
    <w:r w:rsidRPr="00D1121C">
      <w:rPr>
        <w:i/>
        <w:sz w:val="12"/>
        <w:lang w:val="fr-FR"/>
      </w:rPr>
      <w:t>Date of impression</w:t>
    </w:r>
    <w:r w:rsidRPr="00D1121C">
      <w:rPr>
        <w:sz w:val="16"/>
        <w:lang w:val="fr-FR"/>
      </w:rPr>
      <w:t xml:space="preserve"> : </w:t>
    </w:r>
    <w:r>
      <w:rPr>
        <w:color w:val="0000FF"/>
        <w:sz w:val="16"/>
      </w:rPr>
      <w:fldChar w:fldCharType="begin"/>
    </w:r>
    <w:r>
      <w:rPr>
        <w:color w:val="0000FF"/>
        <w:sz w:val="16"/>
      </w:rPr>
      <w:instrText xml:space="preserve"> DATE \@ "dd/MM/yy" \* MERGEFORMAT </w:instrText>
    </w:r>
    <w:r>
      <w:rPr>
        <w:color w:val="0000FF"/>
        <w:sz w:val="16"/>
      </w:rPr>
      <w:fldChar w:fldCharType="separate"/>
    </w:r>
    <w:r w:rsidR="00962565">
      <w:rPr>
        <w:noProof/>
        <w:color w:val="0000FF"/>
        <w:sz w:val="16"/>
      </w:rPr>
      <w:t>11/01/24</w:t>
    </w:r>
    <w:r>
      <w:rPr>
        <w:color w:val="0000FF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40267" w14:textId="77777777" w:rsidR="008C3965" w:rsidRDefault="008C3965">
    <w:pPr>
      <w:pStyle w:val="Footer"/>
      <w:pBdr>
        <w:top w:val="single" w:sz="4" w:space="1" w:color="auto"/>
      </w:pBdr>
      <w:jc w:val="center"/>
      <w:rPr>
        <w:sz w:val="12"/>
      </w:rPr>
    </w:pPr>
    <w:r>
      <w:rPr>
        <w:sz w:val="12"/>
      </w:rPr>
      <w:t>AUTOLIV ELECTRONIC document. DUPLICATION or DISCLOSURE PROHIBITED without prior written consent.</w:t>
    </w:r>
  </w:p>
  <w:p w14:paraId="021CEBA9" w14:textId="77777777" w:rsidR="008C3965" w:rsidRPr="007C2932" w:rsidRDefault="008C3965">
    <w:pPr>
      <w:pStyle w:val="Footer"/>
      <w:tabs>
        <w:tab w:val="clear" w:pos="9072"/>
        <w:tab w:val="left" w:pos="7513"/>
      </w:tabs>
      <w:jc w:val="center"/>
      <w:rPr>
        <w:i/>
        <w:sz w:val="12"/>
        <w:lang w:val="fr-FR"/>
      </w:rPr>
    </w:pPr>
    <w:r w:rsidRPr="007C2932">
      <w:rPr>
        <w:i/>
        <w:sz w:val="12"/>
        <w:lang w:val="fr-FR"/>
      </w:rPr>
      <w:t>Document AUTOLIV ELECTRONIC SAS / Reproduction et divulgation interdites</w:t>
    </w:r>
  </w:p>
  <w:p w14:paraId="2A895563" w14:textId="77777777" w:rsidR="008C3965" w:rsidRPr="007C2932" w:rsidRDefault="008C3965">
    <w:pPr>
      <w:pStyle w:val="Footer"/>
      <w:tabs>
        <w:tab w:val="clear" w:pos="9072"/>
        <w:tab w:val="left" w:pos="7513"/>
      </w:tabs>
      <w:jc w:val="center"/>
      <w:rPr>
        <w:i/>
        <w:sz w:val="12"/>
        <w:lang w:val="fr-FR"/>
      </w:rPr>
    </w:pPr>
  </w:p>
  <w:p w14:paraId="719D8A23" w14:textId="77777777" w:rsidR="008C3965" w:rsidRPr="00E06AAA" w:rsidRDefault="008C3965" w:rsidP="00961FB3">
    <w:pPr>
      <w:pStyle w:val="Footer"/>
      <w:tabs>
        <w:tab w:val="clear" w:pos="9072"/>
        <w:tab w:val="left" w:pos="6237"/>
      </w:tabs>
      <w:rPr>
        <w:lang w:val="fr-FR"/>
      </w:rPr>
    </w:pPr>
    <w:r w:rsidRPr="00E06AAA">
      <w:rPr>
        <w:sz w:val="16"/>
        <w:lang w:val="fr-FR"/>
      </w:rPr>
      <w:t xml:space="preserve">Rattachement / </w:t>
    </w:r>
    <w:r w:rsidRPr="00E06AAA">
      <w:rPr>
        <w:i/>
        <w:sz w:val="12"/>
        <w:lang w:val="fr-FR"/>
      </w:rPr>
      <w:t>Documentary tie</w:t>
    </w:r>
    <w:r w:rsidRPr="00E06AAA">
      <w:rPr>
        <w:sz w:val="16"/>
        <w:lang w:val="fr-FR"/>
      </w:rPr>
      <w:t xml:space="preserve"> </w:t>
    </w:r>
    <w:r w:rsidRPr="00E06AAA">
      <w:rPr>
        <w:color w:val="0000FF"/>
        <w:sz w:val="16"/>
        <w:lang w:val="fr-FR"/>
      </w:rPr>
      <w:t xml:space="preserve">: SW </w:t>
    </w:r>
    <w:r>
      <w:rPr>
        <w:color w:val="0000FF"/>
        <w:sz w:val="16"/>
        <w:lang w:val="fr-FR"/>
      </w:rPr>
      <w:t>xxx</w:t>
    </w:r>
    <w:r w:rsidRPr="00E06AAA">
      <w:rPr>
        <w:sz w:val="16"/>
        <w:lang w:val="fr-FR"/>
      </w:rPr>
      <w:tab/>
    </w:r>
    <w:r w:rsidRPr="00E06AAA">
      <w:rPr>
        <w:sz w:val="16"/>
        <w:lang w:val="fr-FR"/>
      </w:rPr>
      <w:tab/>
      <w:t xml:space="preserve">AEF </w:t>
    </w:r>
    <w:r>
      <w:rPr>
        <w:sz w:val="16"/>
        <w:lang w:val="fr-FR"/>
      </w:rPr>
      <w:t xml:space="preserve">1054 O </w:t>
    </w:r>
    <w:r w:rsidRPr="00E06AAA">
      <w:rPr>
        <w:sz w:val="16"/>
        <w:lang w:val="fr-FR"/>
      </w:rPr>
      <w:t xml:space="preserve">– Folio / </w:t>
    </w:r>
    <w:r w:rsidRPr="00E06AAA">
      <w:rPr>
        <w:i/>
        <w:sz w:val="12"/>
        <w:lang w:val="fr-FR"/>
      </w:rPr>
      <w:t>Page</w:t>
    </w:r>
    <w:r w:rsidRPr="00E06AAA">
      <w:rPr>
        <w:sz w:val="16"/>
        <w:lang w:val="fr-FR"/>
      </w:rPr>
      <w:t xml:space="preserve"> – </w:t>
    </w:r>
    <w:r>
      <w:rPr>
        <w:sz w:val="16"/>
      </w:rPr>
      <w:fldChar w:fldCharType="begin"/>
    </w:r>
    <w:r w:rsidRPr="00E06AAA">
      <w:rPr>
        <w:sz w:val="16"/>
        <w:lang w:val="fr-FR"/>
      </w:rPr>
      <w:instrText xml:space="preserve"> PAGE </w:instrText>
    </w:r>
    <w:r>
      <w:rPr>
        <w:sz w:val="16"/>
      </w:rPr>
      <w:fldChar w:fldCharType="separate"/>
    </w:r>
    <w:r>
      <w:rPr>
        <w:noProof/>
        <w:sz w:val="16"/>
        <w:lang w:val="fr-FR"/>
      </w:rPr>
      <w:t>3</w:t>
    </w:r>
    <w:r>
      <w:rPr>
        <w:sz w:val="16"/>
      </w:rPr>
      <w:fldChar w:fldCharType="end"/>
    </w:r>
    <w:r w:rsidRPr="00E06AAA">
      <w:rPr>
        <w:color w:val="0000FF"/>
        <w:sz w:val="16"/>
        <w:lang w:val="fr-FR"/>
      </w:rPr>
      <w:t xml:space="preserve"> / </w:t>
    </w:r>
    <w:r>
      <w:rPr>
        <w:sz w:val="16"/>
      </w:rPr>
      <w:fldChar w:fldCharType="begin"/>
    </w:r>
    <w:r w:rsidRPr="00E06AAA">
      <w:rPr>
        <w:sz w:val="16"/>
        <w:lang w:val="fr-FR"/>
      </w:rPr>
      <w:instrText xml:space="preserve"> NUMPAGES </w:instrText>
    </w:r>
    <w:r>
      <w:rPr>
        <w:sz w:val="16"/>
      </w:rPr>
      <w:fldChar w:fldCharType="separate"/>
    </w:r>
    <w:r>
      <w:rPr>
        <w:noProof/>
        <w:sz w:val="16"/>
        <w:lang w:val="fr-FR"/>
      </w:rPr>
      <w:t>19</w:t>
    </w:r>
    <w:r>
      <w:rPr>
        <w:sz w:val="16"/>
      </w:rPr>
      <w:fldChar w:fldCharType="end"/>
    </w:r>
  </w:p>
  <w:p w14:paraId="43C94305" w14:textId="1E009F99" w:rsidR="008C3965" w:rsidRDefault="008C3965">
    <w:pPr>
      <w:pStyle w:val="Footer"/>
      <w:tabs>
        <w:tab w:val="clear" w:pos="9072"/>
        <w:tab w:val="right" w:pos="9498"/>
      </w:tabs>
    </w:pPr>
    <w:r>
      <w:rPr>
        <w:sz w:val="16"/>
      </w:rPr>
      <w:t xml:space="preserve">Gestion - Archivage / </w:t>
    </w:r>
    <w:r>
      <w:rPr>
        <w:i/>
        <w:sz w:val="12"/>
      </w:rPr>
      <w:t>Management</w:t>
    </w:r>
    <w:r>
      <w:rPr>
        <w:sz w:val="16"/>
      </w:rPr>
      <w:t xml:space="preserve"> </w:t>
    </w:r>
    <w:r>
      <w:rPr>
        <w:i/>
        <w:sz w:val="12"/>
      </w:rPr>
      <w:t>/ Archival storage</w:t>
    </w:r>
    <w:r>
      <w:rPr>
        <w:sz w:val="16"/>
      </w:rPr>
      <w:t xml:space="preserve"> : </w:t>
    </w:r>
    <w:r>
      <w:rPr>
        <w:color w:val="0000FF"/>
        <w:sz w:val="16"/>
      </w:rPr>
      <w:t>R&amp;D</w:t>
    </w:r>
    <w:r>
      <w:rPr>
        <w:color w:val="0000FF"/>
        <w:sz w:val="16"/>
      </w:rPr>
      <w:tab/>
    </w:r>
    <w:r>
      <w:rPr>
        <w:sz w:val="16"/>
      </w:rPr>
      <w:tab/>
      <w:t xml:space="preserve">Date d’impression / </w:t>
    </w:r>
    <w:r>
      <w:rPr>
        <w:i/>
        <w:sz w:val="12"/>
      </w:rPr>
      <w:t>Date of impression</w:t>
    </w:r>
    <w:r>
      <w:rPr>
        <w:sz w:val="16"/>
      </w:rPr>
      <w:t xml:space="preserve"> : </w:t>
    </w:r>
    <w:r>
      <w:rPr>
        <w:color w:val="0000FF"/>
        <w:sz w:val="16"/>
      </w:rPr>
      <w:fldChar w:fldCharType="begin"/>
    </w:r>
    <w:r>
      <w:rPr>
        <w:color w:val="0000FF"/>
        <w:sz w:val="16"/>
      </w:rPr>
      <w:instrText xml:space="preserve"> DATE \@ "dd/MM/yy" \* MERGEFORMAT </w:instrText>
    </w:r>
    <w:r>
      <w:rPr>
        <w:color w:val="0000FF"/>
        <w:sz w:val="16"/>
      </w:rPr>
      <w:fldChar w:fldCharType="separate"/>
    </w:r>
    <w:r w:rsidR="00962565">
      <w:rPr>
        <w:noProof/>
        <w:color w:val="0000FF"/>
        <w:sz w:val="16"/>
      </w:rPr>
      <w:t>11/01/24</w:t>
    </w:r>
    <w:r>
      <w:rPr>
        <w:color w:val="0000FF"/>
        <w:sz w:val="16"/>
      </w:rPr>
      <w:fldChar w:fldCharType="end"/>
    </w:r>
  </w:p>
  <w:p w14:paraId="1B1CFCA6" w14:textId="77777777" w:rsidR="008C3965" w:rsidRDefault="008C3965">
    <w:pPr>
      <w:pStyle w:val="Footer"/>
    </w:pPr>
  </w:p>
  <w:p w14:paraId="42151A03" w14:textId="77777777" w:rsidR="008C3965" w:rsidRDefault="008C3965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30DD4" w14:textId="77777777" w:rsidR="008C3965" w:rsidRDefault="008C3965">
    <w:pPr>
      <w:pStyle w:val="Footer"/>
      <w:pBdr>
        <w:top w:val="single" w:sz="4" w:space="1" w:color="auto"/>
      </w:pBdr>
      <w:jc w:val="center"/>
      <w:rPr>
        <w:sz w:val="12"/>
      </w:rPr>
    </w:pPr>
    <w:r>
      <w:rPr>
        <w:sz w:val="12"/>
      </w:rPr>
      <w:t>AUTOLIV ELECTRONIC document. DUPLICATION or DISCLOSURE PROHIBITED without prior written consent.</w:t>
    </w:r>
  </w:p>
  <w:p w14:paraId="5B464F63" w14:textId="77777777" w:rsidR="008C3965" w:rsidRPr="007C2932" w:rsidRDefault="008C3965">
    <w:pPr>
      <w:pStyle w:val="Footer"/>
      <w:tabs>
        <w:tab w:val="clear" w:pos="9072"/>
        <w:tab w:val="left" w:pos="7513"/>
      </w:tabs>
      <w:jc w:val="center"/>
      <w:rPr>
        <w:i/>
        <w:sz w:val="12"/>
        <w:lang w:val="fr-FR"/>
      </w:rPr>
    </w:pPr>
    <w:r w:rsidRPr="007C2932">
      <w:rPr>
        <w:i/>
        <w:sz w:val="12"/>
        <w:lang w:val="fr-FR"/>
      </w:rPr>
      <w:t>Document AUTOLIV ELECTRONIC SAS / Reproduction et divulgation interdites</w:t>
    </w:r>
  </w:p>
  <w:p w14:paraId="33606CD8" w14:textId="77777777" w:rsidR="008C3965" w:rsidRPr="007C2932" w:rsidRDefault="008C3965">
    <w:pPr>
      <w:pStyle w:val="Footer"/>
      <w:tabs>
        <w:tab w:val="clear" w:pos="9072"/>
        <w:tab w:val="left" w:pos="7513"/>
      </w:tabs>
      <w:jc w:val="center"/>
      <w:rPr>
        <w:i/>
        <w:sz w:val="12"/>
        <w:lang w:val="fr-FR"/>
      </w:rPr>
    </w:pPr>
  </w:p>
  <w:p w14:paraId="153C792E" w14:textId="77777777" w:rsidR="008C3965" w:rsidRPr="00E06AAA" w:rsidRDefault="008C3965">
    <w:pPr>
      <w:pStyle w:val="Footer"/>
      <w:tabs>
        <w:tab w:val="clear" w:pos="9072"/>
        <w:tab w:val="left" w:pos="6237"/>
      </w:tabs>
      <w:rPr>
        <w:lang w:val="fr-FR"/>
      </w:rPr>
    </w:pPr>
    <w:r w:rsidRPr="00E06AAA">
      <w:rPr>
        <w:sz w:val="16"/>
        <w:lang w:val="fr-FR"/>
      </w:rPr>
      <w:t xml:space="preserve">Rattachement / </w:t>
    </w:r>
    <w:r w:rsidRPr="00E06AAA">
      <w:rPr>
        <w:i/>
        <w:sz w:val="12"/>
        <w:lang w:val="fr-FR"/>
      </w:rPr>
      <w:t>Documentary tie</w:t>
    </w:r>
    <w:r w:rsidRPr="00E06AAA">
      <w:rPr>
        <w:sz w:val="16"/>
        <w:lang w:val="fr-FR"/>
      </w:rPr>
      <w:t xml:space="preserve"> </w:t>
    </w:r>
    <w:r>
      <w:rPr>
        <w:color w:val="0000FF"/>
        <w:sz w:val="16"/>
        <w:lang w:val="fr-FR"/>
      </w:rPr>
      <w:t>: SW xxx</w:t>
    </w:r>
    <w:r w:rsidRPr="00E06AAA">
      <w:rPr>
        <w:sz w:val="16"/>
        <w:lang w:val="fr-FR"/>
      </w:rPr>
      <w:tab/>
    </w:r>
    <w:r w:rsidRPr="00E06AAA">
      <w:rPr>
        <w:sz w:val="16"/>
        <w:lang w:val="fr-FR"/>
      </w:rPr>
      <w:tab/>
      <w:t xml:space="preserve">AEF </w:t>
    </w:r>
    <w:r>
      <w:rPr>
        <w:color w:val="0000FF"/>
        <w:sz w:val="16"/>
        <w:lang w:val="fr-FR"/>
      </w:rPr>
      <w:t>1054 O</w:t>
    </w:r>
    <w:r w:rsidRPr="00E06AAA">
      <w:rPr>
        <w:sz w:val="16"/>
        <w:lang w:val="fr-FR"/>
      </w:rPr>
      <w:t xml:space="preserve">– Folio / </w:t>
    </w:r>
    <w:r w:rsidRPr="00E06AAA">
      <w:rPr>
        <w:i/>
        <w:sz w:val="12"/>
        <w:lang w:val="fr-FR"/>
      </w:rPr>
      <w:t>Page</w:t>
    </w:r>
    <w:r w:rsidRPr="00E06AAA">
      <w:rPr>
        <w:sz w:val="16"/>
        <w:lang w:val="fr-FR"/>
      </w:rPr>
      <w:t xml:space="preserve"> – </w:t>
    </w:r>
    <w:r>
      <w:rPr>
        <w:sz w:val="16"/>
      </w:rPr>
      <w:fldChar w:fldCharType="begin"/>
    </w:r>
    <w:r w:rsidRPr="00E06AAA">
      <w:rPr>
        <w:sz w:val="16"/>
        <w:lang w:val="fr-FR"/>
      </w:rPr>
      <w:instrText xml:space="preserve"> PAGE </w:instrText>
    </w:r>
    <w:r>
      <w:rPr>
        <w:sz w:val="16"/>
      </w:rPr>
      <w:fldChar w:fldCharType="separate"/>
    </w:r>
    <w:r>
      <w:rPr>
        <w:noProof/>
        <w:sz w:val="16"/>
        <w:lang w:val="fr-FR"/>
      </w:rPr>
      <w:t>2</w:t>
    </w:r>
    <w:r>
      <w:rPr>
        <w:sz w:val="16"/>
      </w:rPr>
      <w:fldChar w:fldCharType="end"/>
    </w:r>
    <w:r w:rsidRPr="00E06AAA">
      <w:rPr>
        <w:color w:val="0000FF"/>
        <w:sz w:val="16"/>
        <w:lang w:val="fr-FR"/>
      </w:rPr>
      <w:t xml:space="preserve"> / </w:t>
    </w:r>
    <w:r>
      <w:rPr>
        <w:sz w:val="16"/>
      </w:rPr>
      <w:fldChar w:fldCharType="begin"/>
    </w:r>
    <w:r w:rsidRPr="00E06AAA">
      <w:rPr>
        <w:sz w:val="16"/>
        <w:lang w:val="fr-FR"/>
      </w:rPr>
      <w:instrText xml:space="preserve"> NUMPAGES </w:instrText>
    </w:r>
    <w:r>
      <w:rPr>
        <w:sz w:val="16"/>
      </w:rPr>
      <w:fldChar w:fldCharType="separate"/>
    </w:r>
    <w:r>
      <w:rPr>
        <w:noProof/>
        <w:sz w:val="16"/>
        <w:lang w:val="fr-FR"/>
      </w:rPr>
      <w:t>19</w:t>
    </w:r>
    <w:r>
      <w:rPr>
        <w:sz w:val="16"/>
      </w:rPr>
      <w:fldChar w:fldCharType="end"/>
    </w:r>
  </w:p>
  <w:p w14:paraId="4C01A3F7" w14:textId="39E2AC73" w:rsidR="008C3965" w:rsidRPr="00D1121C" w:rsidRDefault="008C3965">
    <w:pPr>
      <w:pStyle w:val="Footer"/>
      <w:tabs>
        <w:tab w:val="clear" w:pos="9072"/>
        <w:tab w:val="right" w:pos="9498"/>
      </w:tabs>
      <w:rPr>
        <w:lang w:val="fr-FR"/>
      </w:rPr>
    </w:pPr>
    <w:r w:rsidRPr="00D1121C">
      <w:rPr>
        <w:sz w:val="16"/>
        <w:lang w:val="fr-FR"/>
      </w:rPr>
      <w:t xml:space="preserve">Gestion - Archivage / </w:t>
    </w:r>
    <w:r w:rsidRPr="00D1121C">
      <w:rPr>
        <w:i/>
        <w:sz w:val="12"/>
        <w:lang w:val="fr-FR"/>
      </w:rPr>
      <w:t>Management</w:t>
    </w:r>
    <w:r w:rsidRPr="00D1121C">
      <w:rPr>
        <w:sz w:val="16"/>
        <w:lang w:val="fr-FR"/>
      </w:rPr>
      <w:t xml:space="preserve"> </w:t>
    </w:r>
    <w:r w:rsidRPr="00D1121C">
      <w:rPr>
        <w:i/>
        <w:sz w:val="12"/>
        <w:lang w:val="fr-FR"/>
      </w:rPr>
      <w:t>/ Archival storage</w:t>
    </w:r>
    <w:r w:rsidRPr="00D1121C">
      <w:rPr>
        <w:sz w:val="16"/>
        <w:lang w:val="fr-FR"/>
      </w:rPr>
      <w:t xml:space="preserve"> : </w:t>
    </w:r>
    <w:r w:rsidRPr="00D1121C">
      <w:rPr>
        <w:color w:val="0000FF"/>
        <w:sz w:val="16"/>
        <w:lang w:val="fr-FR"/>
      </w:rPr>
      <w:t>R&amp;D</w:t>
    </w:r>
    <w:r w:rsidRPr="00D1121C">
      <w:rPr>
        <w:color w:val="0000FF"/>
        <w:sz w:val="16"/>
        <w:lang w:val="fr-FR"/>
      </w:rPr>
      <w:tab/>
    </w:r>
    <w:r w:rsidRPr="00D1121C">
      <w:rPr>
        <w:sz w:val="16"/>
        <w:lang w:val="fr-FR"/>
      </w:rPr>
      <w:tab/>
      <w:t xml:space="preserve">Date d’impression / </w:t>
    </w:r>
    <w:r w:rsidRPr="00D1121C">
      <w:rPr>
        <w:i/>
        <w:sz w:val="12"/>
        <w:lang w:val="fr-FR"/>
      </w:rPr>
      <w:t>Date of impression</w:t>
    </w:r>
    <w:r w:rsidRPr="00D1121C">
      <w:rPr>
        <w:sz w:val="16"/>
        <w:lang w:val="fr-FR"/>
      </w:rPr>
      <w:t xml:space="preserve"> : </w:t>
    </w:r>
    <w:r>
      <w:rPr>
        <w:color w:val="0000FF"/>
        <w:sz w:val="16"/>
      </w:rPr>
      <w:fldChar w:fldCharType="begin"/>
    </w:r>
    <w:r>
      <w:rPr>
        <w:color w:val="0000FF"/>
        <w:sz w:val="16"/>
      </w:rPr>
      <w:instrText xml:space="preserve"> DATE \@ "dd/MM/yy" \* MERGEFORMAT </w:instrText>
    </w:r>
    <w:r>
      <w:rPr>
        <w:color w:val="0000FF"/>
        <w:sz w:val="16"/>
      </w:rPr>
      <w:fldChar w:fldCharType="separate"/>
    </w:r>
    <w:r w:rsidR="00962565">
      <w:rPr>
        <w:noProof/>
        <w:color w:val="0000FF"/>
        <w:sz w:val="16"/>
      </w:rPr>
      <w:t>11/01/24</w:t>
    </w:r>
    <w:r>
      <w:rPr>
        <w:color w:val="0000FF"/>
        <w:sz w:val="16"/>
      </w:rPr>
      <w:fldChar w:fldCharType="end"/>
    </w:r>
  </w:p>
  <w:p w14:paraId="75FC14CB" w14:textId="77777777" w:rsidR="008C3965" w:rsidRPr="00D1121C" w:rsidRDefault="008C3965">
    <w:pPr>
      <w:pStyle w:val="Footer"/>
      <w:rPr>
        <w:lang w:val="fr-FR"/>
      </w:rPr>
    </w:pPr>
  </w:p>
  <w:p w14:paraId="62B69652" w14:textId="77777777" w:rsidR="008C3965" w:rsidRPr="00D1121C" w:rsidRDefault="008C3965">
    <w:pPr>
      <w:pStyle w:val="Footer"/>
      <w:rPr>
        <w:lang w:val="fr-F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0DC30" w14:textId="77777777" w:rsidR="00320411" w:rsidRDefault="00320411">
      <w:r>
        <w:separator/>
      </w:r>
    </w:p>
    <w:p w14:paraId="602BEA9D" w14:textId="77777777" w:rsidR="00320411" w:rsidRDefault="00320411"/>
  </w:footnote>
  <w:footnote w:type="continuationSeparator" w:id="0">
    <w:p w14:paraId="62663719" w14:textId="77777777" w:rsidR="00320411" w:rsidRDefault="00320411">
      <w:r>
        <w:continuationSeparator/>
      </w:r>
    </w:p>
    <w:p w14:paraId="065C95B9" w14:textId="77777777" w:rsidR="00320411" w:rsidRDefault="0032041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59"/>
      <w:gridCol w:w="3259"/>
      <w:gridCol w:w="3259"/>
    </w:tblGrid>
    <w:tr w:rsidR="008C3965" w14:paraId="71E1C443" w14:textId="77777777">
      <w:tc>
        <w:tcPr>
          <w:tcW w:w="3259" w:type="dxa"/>
        </w:tcPr>
        <w:p w14:paraId="537F6E7A" w14:textId="77777777" w:rsidR="008C3965" w:rsidRDefault="008C3965">
          <w:pPr>
            <w:pStyle w:val="Header"/>
            <w:jc w:val="center"/>
          </w:pPr>
          <w:r>
            <w:t>AUTOLIV ELECTRONIC</w:t>
          </w:r>
        </w:p>
      </w:tc>
      <w:tc>
        <w:tcPr>
          <w:tcW w:w="3259" w:type="dxa"/>
        </w:tcPr>
        <w:p w14:paraId="5ABE128A" w14:textId="77777777" w:rsidR="008C3965" w:rsidRDefault="008C3965">
          <w:pPr>
            <w:pStyle w:val="Header"/>
            <w:jc w:val="center"/>
          </w:pPr>
          <w:r>
            <w:t xml:space="preserve">-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  <w:r>
            <w:t xml:space="preserve"> -</w:t>
          </w:r>
        </w:p>
      </w:tc>
      <w:tc>
        <w:tcPr>
          <w:tcW w:w="3259" w:type="dxa"/>
        </w:tcPr>
        <w:p w14:paraId="48DA1844" w14:textId="77777777" w:rsidR="008C3965" w:rsidRDefault="00000000">
          <w:pPr>
            <w:pStyle w:val="Header"/>
            <w:jc w:val="center"/>
          </w:pPr>
          <w:fldSimple w:instr=" FILENAME  \* MERGEFORMAT ">
            <w:r w:rsidR="008C3965">
              <w:rPr>
                <w:noProof/>
              </w:rPr>
              <w:t>E1355904_SWarchitectureDesignInterfaceDescription.docx</w:t>
            </w:r>
          </w:fldSimple>
        </w:p>
      </w:tc>
    </w:tr>
    <w:tr w:rsidR="008C3965" w14:paraId="31BF6E92" w14:textId="77777777">
      <w:trPr>
        <w:cantSplit/>
        <w:trHeight w:val="370"/>
      </w:trPr>
      <w:tc>
        <w:tcPr>
          <w:tcW w:w="9777" w:type="dxa"/>
          <w:gridSpan w:val="3"/>
          <w:vAlign w:val="center"/>
        </w:tcPr>
        <w:p w14:paraId="7D333D31" w14:textId="77777777" w:rsidR="008C3965" w:rsidRDefault="00000000">
          <w:pPr>
            <w:pStyle w:val="Header"/>
            <w:jc w:val="center"/>
          </w:pPr>
          <w:fldSimple w:instr=" SUBJECT  \* MERGEFORMAT ">
            <w:r w:rsidR="008C3965">
              <w:t>PP4G Platform (Mainstream)</w:t>
            </w:r>
          </w:fldSimple>
        </w:p>
      </w:tc>
    </w:tr>
  </w:tbl>
  <w:p w14:paraId="1801B4ED" w14:textId="77777777" w:rsidR="008C3965" w:rsidRDefault="008C3965">
    <w:pPr>
      <w:pStyle w:val="Header"/>
      <w:jc w:val="center"/>
    </w:pPr>
  </w:p>
  <w:p w14:paraId="1486B26E" w14:textId="77777777" w:rsidR="008C3965" w:rsidRDefault="008C39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7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903"/>
      <w:gridCol w:w="4394"/>
      <w:gridCol w:w="2342"/>
    </w:tblGrid>
    <w:tr w:rsidR="008C3965" w14:paraId="60ACA094" w14:textId="77777777">
      <w:trPr>
        <w:cantSplit/>
        <w:trHeight w:hRule="exact" w:val="700"/>
      </w:trPr>
      <w:tc>
        <w:tcPr>
          <w:tcW w:w="2903" w:type="dxa"/>
          <w:vMerge w:val="restart"/>
          <w:vAlign w:val="center"/>
        </w:tcPr>
        <w:bookmarkStart w:id="1" w:name="_MON_1261312131"/>
        <w:bookmarkEnd w:id="1"/>
        <w:p w14:paraId="35586D59" w14:textId="77777777" w:rsidR="008C3965" w:rsidRDefault="008C3965">
          <w:pPr>
            <w:pStyle w:val="Header"/>
            <w:ind w:left="-70"/>
            <w:jc w:val="center"/>
          </w:pPr>
          <w:r>
            <w:object w:dxaOrig="2805" w:dyaOrig="739" w14:anchorId="6CD0C7E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40.25pt;height:36.95pt" fillcolor="window">
                <v:imagedata r:id="rId1" o:title=""/>
              </v:shape>
              <o:OLEObject Type="Embed" ProgID="Word.Picture.8" ShapeID="_x0000_i1025" DrawAspect="Content" ObjectID="_1766487386" r:id="rId2"/>
            </w:object>
          </w:r>
        </w:p>
      </w:tc>
      <w:tc>
        <w:tcPr>
          <w:tcW w:w="4394" w:type="dxa"/>
          <w:tcBorders>
            <w:top w:val="single" w:sz="12" w:space="0" w:color="auto"/>
            <w:bottom w:val="nil"/>
          </w:tcBorders>
          <w:vAlign w:val="center"/>
        </w:tcPr>
        <w:p w14:paraId="1C67AF06" w14:textId="77777777" w:rsidR="008C3965" w:rsidRPr="007C2932" w:rsidRDefault="008C3965">
          <w:pPr>
            <w:pStyle w:val="Header"/>
            <w:jc w:val="center"/>
            <w:rPr>
              <w:sz w:val="28"/>
              <w:szCs w:val="28"/>
            </w:rPr>
          </w:pPr>
          <w:r w:rsidRPr="007C2932">
            <w:rPr>
              <w:sz w:val="28"/>
              <w:szCs w:val="28"/>
            </w:rPr>
            <w:fldChar w:fldCharType="begin"/>
          </w:r>
          <w:r w:rsidRPr="007C2932">
            <w:rPr>
              <w:sz w:val="28"/>
              <w:szCs w:val="28"/>
            </w:rPr>
            <w:instrText xml:space="preserve"> TITLE   \* MERGEFORMAT </w:instrText>
          </w:r>
          <w:r w:rsidRPr="007C2932"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SW Architecture Design &amp; Interface Description</w:t>
          </w:r>
          <w:r w:rsidRPr="007C2932">
            <w:rPr>
              <w:sz w:val="28"/>
              <w:szCs w:val="28"/>
            </w:rPr>
            <w:fldChar w:fldCharType="end"/>
          </w:r>
        </w:p>
      </w:tc>
      <w:tc>
        <w:tcPr>
          <w:tcW w:w="2342" w:type="dxa"/>
          <w:vMerge w:val="restart"/>
          <w:tcBorders>
            <w:bottom w:val="nil"/>
          </w:tcBorders>
          <w:vAlign w:val="center"/>
        </w:tcPr>
        <w:p w14:paraId="50B23BCA" w14:textId="20A481A3" w:rsidR="008C3965" w:rsidRDefault="008C3965" w:rsidP="007C2932">
          <w:pPr>
            <w:pStyle w:val="Header"/>
            <w:jc w:val="center"/>
            <w:rPr>
              <w:b/>
              <w:sz w:val="22"/>
            </w:rPr>
          </w:pPr>
          <w:r>
            <w:rPr>
              <w:b/>
              <w:sz w:val="22"/>
            </w:rPr>
            <w:fldChar w:fldCharType="begin"/>
          </w:r>
          <w:r>
            <w:rPr>
              <w:b/>
              <w:sz w:val="22"/>
            </w:rPr>
            <w:instrText xml:space="preserve"> FILENAME  \* MERGEFORMAT </w:instrText>
          </w:r>
          <w:r>
            <w:rPr>
              <w:b/>
              <w:sz w:val="22"/>
            </w:rPr>
            <w:fldChar w:fldCharType="separate"/>
          </w:r>
          <w:r w:rsidR="00CE0DE8">
            <w:rPr>
              <w:b/>
              <w:noProof/>
              <w:sz w:val="22"/>
            </w:rPr>
            <w:t>ATM</w:t>
          </w:r>
          <w:r>
            <w:rPr>
              <w:b/>
              <w:noProof/>
              <w:sz w:val="22"/>
            </w:rPr>
            <w:t xml:space="preserve"> - Design Interface Description.docx</w:t>
          </w:r>
          <w:r>
            <w:rPr>
              <w:b/>
              <w:sz w:val="22"/>
            </w:rPr>
            <w:fldChar w:fldCharType="end"/>
          </w:r>
        </w:p>
      </w:tc>
    </w:tr>
    <w:tr w:rsidR="008C3965" w14:paraId="0DFB77A4" w14:textId="77777777">
      <w:trPr>
        <w:cantSplit/>
        <w:trHeight w:hRule="exact" w:val="700"/>
      </w:trPr>
      <w:tc>
        <w:tcPr>
          <w:tcW w:w="2903" w:type="dxa"/>
          <w:vMerge/>
          <w:vAlign w:val="center"/>
        </w:tcPr>
        <w:p w14:paraId="599932B1" w14:textId="77777777" w:rsidR="008C3965" w:rsidRDefault="008C3965">
          <w:pPr>
            <w:pStyle w:val="Header"/>
          </w:pPr>
        </w:p>
      </w:tc>
      <w:tc>
        <w:tcPr>
          <w:tcW w:w="4394" w:type="dxa"/>
          <w:tcBorders>
            <w:top w:val="nil"/>
          </w:tcBorders>
          <w:vAlign w:val="center"/>
        </w:tcPr>
        <w:p w14:paraId="653AA3D7" w14:textId="77777777" w:rsidR="008C3965" w:rsidRDefault="008C3965">
          <w:pPr>
            <w:pStyle w:val="Header"/>
            <w:jc w:val="center"/>
            <w:rPr>
              <w:sz w:val="26"/>
            </w:rPr>
          </w:pPr>
          <w:r>
            <w:rPr>
              <w:b/>
              <w:sz w:val="26"/>
            </w:rPr>
            <w:t>Document</w:t>
          </w:r>
        </w:p>
      </w:tc>
      <w:tc>
        <w:tcPr>
          <w:tcW w:w="2342" w:type="dxa"/>
          <w:vMerge/>
          <w:tcBorders>
            <w:top w:val="nil"/>
            <w:bottom w:val="single" w:sz="12" w:space="0" w:color="auto"/>
          </w:tcBorders>
          <w:vAlign w:val="center"/>
        </w:tcPr>
        <w:p w14:paraId="15AC4C65" w14:textId="77777777" w:rsidR="008C3965" w:rsidRDefault="008C3965">
          <w:pPr>
            <w:pStyle w:val="Header"/>
            <w:spacing w:before="240"/>
          </w:pPr>
        </w:p>
      </w:tc>
    </w:tr>
  </w:tbl>
  <w:p w14:paraId="032983DB" w14:textId="77777777" w:rsidR="008C3965" w:rsidRDefault="008C3965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8A030" w14:textId="77777777" w:rsidR="008C3965" w:rsidRDefault="008C3965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59"/>
      <w:gridCol w:w="3259"/>
      <w:gridCol w:w="3259"/>
    </w:tblGrid>
    <w:tr w:rsidR="008C3965" w14:paraId="15B41508" w14:textId="77777777">
      <w:tc>
        <w:tcPr>
          <w:tcW w:w="3259" w:type="dxa"/>
          <w:vAlign w:val="center"/>
        </w:tcPr>
        <w:p w14:paraId="6F01442B" w14:textId="77777777" w:rsidR="008C3965" w:rsidRDefault="008C3965">
          <w:pPr>
            <w:pStyle w:val="Header"/>
            <w:jc w:val="center"/>
          </w:pPr>
          <w:r>
            <w:t>AUTOLIV ELECTRONIC</w:t>
          </w:r>
        </w:p>
      </w:tc>
      <w:tc>
        <w:tcPr>
          <w:tcW w:w="3259" w:type="dxa"/>
          <w:vAlign w:val="center"/>
        </w:tcPr>
        <w:p w14:paraId="1EA110D9" w14:textId="77777777" w:rsidR="008C3965" w:rsidRDefault="008C3965">
          <w:pPr>
            <w:pStyle w:val="Header"/>
            <w:jc w:val="center"/>
          </w:pPr>
          <w:r>
            <w:t xml:space="preserve">-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3</w:t>
          </w:r>
          <w:r>
            <w:fldChar w:fldCharType="end"/>
          </w:r>
          <w:r>
            <w:t xml:space="preserve"> -</w:t>
          </w:r>
        </w:p>
      </w:tc>
      <w:tc>
        <w:tcPr>
          <w:tcW w:w="3259" w:type="dxa"/>
          <w:vAlign w:val="center"/>
        </w:tcPr>
        <w:p w14:paraId="2410059D" w14:textId="775B9960" w:rsidR="008C3965" w:rsidRDefault="00000000">
          <w:pPr>
            <w:pStyle w:val="Header"/>
            <w:jc w:val="center"/>
          </w:pPr>
          <w:fldSimple w:instr=" FILENAME  \* MERGEFORMAT ">
            <w:r w:rsidR="00A34675">
              <w:rPr>
                <w:noProof/>
              </w:rPr>
              <w:t>ATM</w:t>
            </w:r>
            <w:r w:rsidR="008C3965">
              <w:rPr>
                <w:noProof/>
              </w:rPr>
              <w:t xml:space="preserve"> - Design Interface Description.docx</w:t>
            </w:r>
          </w:fldSimple>
        </w:p>
      </w:tc>
    </w:tr>
    <w:tr w:rsidR="008C3965" w14:paraId="275CD5D8" w14:textId="77777777">
      <w:trPr>
        <w:cantSplit/>
        <w:trHeight w:val="370"/>
      </w:trPr>
      <w:tc>
        <w:tcPr>
          <w:tcW w:w="9777" w:type="dxa"/>
          <w:gridSpan w:val="3"/>
          <w:vAlign w:val="center"/>
        </w:tcPr>
        <w:p w14:paraId="389781D7" w14:textId="4E1A13B9" w:rsidR="008C3965" w:rsidRDefault="008C3965">
          <w:pPr>
            <w:pStyle w:val="Header"/>
            <w:jc w:val="center"/>
          </w:pPr>
          <w:r>
            <w:rPr>
              <w:smallCaps/>
            </w:rPr>
            <w:t>S/W architecture design of</w:t>
          </w:r>
          <w:r w:rsidR="008E19F6">
            <w:rPr>
              <w:smallCaps/>
            </w:rPr>
            <w:t xml:space="preserve"> </w:t>
          </w:r>
          <w:r w:rsidR="00570958">
            <w:t>ATM</w:t>
          </w:r>
        </w:p>
      </w:tc>
    </w:tr>
  </w:tbl>
  <w:p w14:paraId="2F8496E9" w14:textId="77777777" w:rsidR="008C3965" w:rsidRDefault="008C3965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59"/>
      <w:gridCol w:w="3259"/>
      <w:gridCol w:w="3259"/>
    </w:tblGrid>
    <w:tr w:rsidR="008C3965" w14:paraId="296F215E" w14:textId="77777777">
      <w:tc>
        <w:tcPr>
          <w:tcW w:w="3259" w:type="dxa"/>
          <w:vAlign w:val="center"/>
        </w:tcPr>
        <w:p w14:paraId="43EB4F53" w14:textId="77777777" w:rsidR="008C3965" w:rsidRDefault="008C3965">
          <w:pPr>
            <w:pStyle w:val="Header"/>
            <w:jc w:val="center"/>
          </w:pPr>
          <w:r>
            <w:t>AUTOLIV ELECTRONIC</w:t>
          </w:r>
        </w:p>
      </w:tc>
      <w:tc>
        <w:tcPr>
          <w:tcW w:w="3259" w:type="dxa"/>
          <w:vAlign w:val="center"/>
        </w:tcPr>
        <w:p w14:paraId="354EFAE5" w14:textId="77777777" w:rsidR="008C3965" w:rsidRDefault="008C3965">
          <w:pPr>
            <w:pStyle w:val="Header"/>
            <w:jc w:val="center"/>
          </w:pPr>
          <w:r>
            <w:t xml:space="preserve">-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  <w:r>
            <w:t xml:space="preserve"> -</w:t>
          </w:r>
        </w:p>
      </w:tc>
      <w:tc>
        <w:tcPr>
          <w:tcW w:w="3259" w:type="dxa"/>
          <w:vAlign w:val="center"/>
        </w:tcPr>
        <w:p w14:paraId="31FBF191" w14:textId="72F309CC" w:rsidR="008C3965" w:rsidRDefault="00000000">
          <w:pPr>
            <w:pStyle w:val="Header"/>
            <w:jc w:val="center"/>
          </w:pPr>
          <w:fldSimple w:instr=" FILENAME  \* MERGEFORMAT ">
            <w:r w:rsidR="00CE0DE8">
              <w:rPr>
                <w:noProof/>
              </w:rPr>
              <w:t xml:space="preserve">ATM </w:t>
            </w:r>
            <w:r w:rsidR="008C3965">
              <w:rPr>
                <w:noProof/>
              </w:rPr>
              <w:t xml:space="preserve"> - Design Interface Description.docx</w:t>
            </w:r>
          </w:fldSimple>
        </w:p>
      </w:tc>
    </w:tr>
    <w:tr w:rsidR="008C3965" w14:paraId="22C37DBC" w14:textId="77777777">
      <w:trPr>
        <w:cantSplit/>
        <w:trHeight w:val="370"/>
      </w:trPr>
      <w:tc>
        <w:tcPr>
          <w:tcW w:w="9777" w:type="dxa"/>
          <w:gridSpan w:val="3"/>
          <w:vAlign w:val="center"/>
        </w:tcPr>
        <w:p w14:paraId="275FD6E3" w14:textId="75987885" w:rsidR="008C3965" w:rsidRDefault="008C3965">
          <w:pPr>
            <w:pStyle w:val="Header"/>
            <w:jc w:val="center"/>
          </w:pPr>
          <w:r>
            <w:rPr>
              <w:smallCaps/>
            </w:rPr>
            <w:t>S/W architecture design of</w:t>
          </w:r>
          <w:r w:rsidR="00930CB8">
            <w:rPr>
              <w:smallCaps/>
            </w:rPr>
            <w:t xml:space="preserve"> </w:t>
          </w:r>
          <w:r w:rsidR="00930CB8">
            <w:t>ATM</w:t>
          </w:r>
        </w:p>
      </w:tc>
    </w:tr>
  </w:tbl>
  <w:p w14:paraId="40BB62C6" w14:textId="77777777" w:rsidR="008C3965" w:rsidRDefault="008C3965">
    <w:pPr>
      <w:pStyle w:val="Header"/>
      <w:jc w:val="center"/>
    </w:pPr>
  </w:p>
  <w:p w14:paraId="6FC918B9" w14:textId="77777777" w:rsidR="008C3965" w:rsidRDefault="008C396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11657"/>
    <w:multiLevelType w:val="hybridMultilevel"/>
    <w:tmpl w:val="CA3AAA56"/>
    <w:lvl w:ilvl="0" w:tplc="D5082CAA">
      <w:start w:val="1"/>
      <w:numFmt w:val="bullet"/>
      <w:pStyle w:val="Puces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34A9F9A">
      <w:start w:val="1"/>
      <w:numFmt w:val="bullet"/>
      <w:lvlText w:val="o"/>
      <w:lvlJc w:val="left"/>
      <w:pPr>
        <w:tabs>
          <w:tab w:val="num" w:pos="1362"/>
        </w:tabs>
        <w:ind w:left="1362" w:hanging="360"/>
      </w:pPr>
      <w:rPr>
        <w:rFonts w:ascii="Courier New" w:hAnsi="Courier New" w:cs="Courier New" w:hint="default"/>
      </w:rPr>
    </w:lvl>
    <w:lvl w:ilvl="2" w:tplc="6F7A2426" w:tentative="1">
      <w:start w:val="1"/>
      <w:numFmt w:val="bullet"/>
      <w:lvlText w:val=""/>
      <w:lvlJc w:val="left"/>
      <w:pPr>
        <w:tabs>
          <w:tab w:val="num" w:pos="2082"/>
        </w:tabs>
        <w:ind w:left="2082" w:hanging="360"/>
      </w:pPr>
      <w:rPr>
        <w:rFonts w:ascii="Wingdings" w:hAnsi="Wingdings" w:hint="default"/>
      </w:rPr>
    </w:lvl>
    <w:lvl w:ilvl="3" w:tplc="1744FFC8" w:tentative="1">
      <w:start w:val="1"/>
      <w:numFmt w:val="bullet"/>
      <w:lvlText w:val=""/>
      <w:lvlJc w:val="left"/>
      <w:pPr>
        <w:tabs>
          <w:tab w:val="num" w:pos="2802"/>
        </w:tabs>
        <w:ind w:left="2802" w:hanging="360"/>
      </w:pPr>
      <w:rPr>
        <w:rFonts w:ascii="Symbol" w:hAnsi="Symbol" w:hint="default"/>
      </w:rPr>
    </w:lvl>
    <w:lvl w:ilvl="4" w:tplc="342E5B18" w:tentative="1">
      <w:start w:val="1"/>
      <w:numFmt w:val="bullet"/>
      <w:lvlText w:val="o"/>
      <w:lvlJc w:val="left"/>
      <w:pPr>
        <w:tabs>
          <w:tab w:val="num" w:pos="3522"/>
        </w:tabs>
        <w:ind w:left="3522" w:hanging="360"/>
      </w:pPr>
      <w:rPr>
        <w:rFonts w:ascii="Courier New" w:hAnsi="Courier New" w:cs="Courier New" w:hint="default"/>
      </w:rPr>
    </w:lvl>
    <w:lvl w:ilvl="5" w:tplc="13620280" w:tentative="1">
      <w:start w:val="1"/>
      <w:numFmt w:val="bullet"/>
      <w:lvlText w:val=""/>
      <w:lvlJc w:val="left"/>
      <w:pPr>
        <w:tabs>
          <w:tab w:val="num" w:pos="4242"/>
        </w:tabs>
        <w:ind w:left="4242" w:hanging="360"/>
      </w:pPr>
      <w:rPr>
        <w:rFonts w:ascii="Wingdings" w:hAnsi="Wingdings" w:hint="default"/>
      </w:rPr>
    </w:lvl>
    <w:lvl w:ilvl="6" w:tplc="39BE7B06" w:tentative="1">
      <w:start w:val="1"/>
      <w:numFmt w:val="bullet"/>
      <w:lvlText w:val=""/>
      <w:lvlJc w:val="left"/>
      <w:pPr>
        <w:tabs>
          <w:tab w:val="num" w:pos="4962"/>
        </w:tabs>
        <w:ind w:left="4962" w:hanging="360"/>
      </w:pPr>
      <w:rPr>
        <w:rFonts w:ascii="Symbol" w:hAnsi="Symbol" w:hint="default"/>
      </w:rPr>
    </w:lvl>
    <w:lvl w:ilvl="7" w:tplc="20D05564" w:tentative="1">
      <w:start w:val="1"/>
      <w:numFmt w:val="bullet"/>
      <w:lvlText w:val="o"/>
      <w:lvlJc w:val="left"/>
      <w:pPr>
        <w:tabs>
          <w:tab w:val="num" w:pos="5682"/>
        </w:tabs>
        <w:ind w:left="5682" w:hanging="360"/>
      </w:pPr>
      <w:rPr>
        <w:rFonts w:ascii="Courier New" w:hAnsi="Courier New" w:cs="Courier New" w:hint="default"/>
      </w:rPr>
    </w:lvl>
    <w:lvl w:ilvl="8" w:tplc="4AAAB87A" w:tentative="1">
      <w:start w:val="1"/>
      <w:numFmt w:val="bullet"/>
      <w:lvlText w:val=""/>
      <w:lvlJc w:val="left"/>
      <w:pPr>
        <w:tabs>
          <w:tab w:val="num" w:pos="6402"/>
        </w:tabs>
        <w:ind w:left="6402" w:hanging="360"/>
      </w:pPr>
      <w:rPr>
        <w:rFonts w:ascii="Wingdings" w:hAnsi="Wingdings" w:hint="default"/>
      </w:rPr>
    </w:lvl>
  </w:abstractNum>
  <w:abstractNum w:abstractNumId="1" w15:restartNumberingAfterBreak="0">
    <w:nsid w:val="087B1532"/>
    <w:multiLevelType w:val="multilevel"/>
    <w:tmpl w:val="F7AE5B5E"/>
    <w:lvl w:ilvl="0">
      <w:start w:val="1"/>
      <w:numFmt w:val="decimal"/>
      <w:pStyle w:val="Heading1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972"/>
        </w:tabs>
        <w:ind w:left="972" w:hanging="432"/>
      </w:pPr>
      <w:rPr>
        <w:lang w:val="x-none" w:eastAsia="x-none" w:bidi="x-none"/>
        <w:specVanish w:val="0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2138"/>
        </w:tabs>
        <w:ind w:left="1922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 w15:restartNumberingAfterBreak="0">
    <w:nsid w:val="08E858B9"/>
    <w:multiLevelType w:val="hybridMultilevel"/>
    <w:tmpl w:val="0A5831F6"/>
    <w:lvl w:ilvl="0" w:tplc="F8BA99A6">
      <w:start w:val="1"/>
      <w:numFmt w:val="decimal"/>
      <w:lvlText w:val="[E%1]"/>
      <w:lvlJc w:val="left"/>
      <w:pPr>
        <w:ind w:left="360" w:hanging="360"/>
      </w:pPr>
      <w:rPr>
        <w:rFonts w:hint="default"/>
        <w:spacing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4305D7"/>
    <w:multiLevelType w:val="multilevel"/>
    <w:tmpl w:val="FB48A572"/>
    <w:lvl w:ilvl="0">
      <w:start w:val="1"/>
      <w:numFmt w:val="upperLetter"/>
      <w:pStyle w:val="puce1"/>
      <w:suff w:val="space"/>
      <w:lvlText w:val="%1."/>
      <w:lvlJc w:val="left"/>
      <w:pPr>
        <w:ind w:left="2268" w:hanging="1417"/>
      </w:pPr>
    </w:lvl>
    <w:lvl w:ilvl="1">
      <w:start w:val="1"/>
      <w:numFmt w:val="decimal"/>
      <w:pStyle w:val="puce2"/>
      <w:suff w:val="space"/>
      <w:lvlText w:val="%2."/>
      <w:lvlJc w:val="left"/>
      <w:pPr>
        <w:ind w:left="2552" w:hanging="1418"/>
      </w:pPr>
    </w:lvl>
    <w:lvl w:ilvl="2">
      <w:start w:val="1"/>
      <w:numFmt w:val="lowerLetter"/>
      <w:pStyle w:val="puce3"/>
      <w:suff w:val="space"/>
      <w:lvlText w:val="%3."/>
      <w:lvlJc w:val="left"/>
      <w:pPr>
        <w:ind w:left="2835" w:hanging="1417"/>
      </w:pPr>
    </w:lvl>
    <w:lvl w:ilvl="3">
      <w:start w:val="1"/>
      <w:numFmt w:val="decimal"/>
      <w:pStyle w:val="puce4"/>
      <w:suff w:val="space"/>
      <w:lvlText w:val="%4."/>
      <w:lvlJc w:val="left"/>
      <w:pPr>
        <w:ind w:left="3119" w:hanging="1418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0A656FB8"/>
    <w:multiLevelType w:val="hybridMultilevel"/>
    <w:tmpl w:val="3A84336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B675E"/>
    <w:multiLevelType w:val="hybridMultilevel"/>
    <w:tmpl w:val="8D569B3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3B3EAB"/>
    <w:multiLevelType w:val="singleLevel"/>
    <w:tmpl w:val="D0528ECA"/>
    <w:lvl w:ilvl="0">
      <w:start w:val="1"/>
      <w:numFmt w:val="bullet"/>
      <w:pStyle w:val="Heading4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</w:abstractNum>
  <w:abstractNum w:abstractNumId="7" w15:restartNumberingAfterBreak="0">
    <w:nsid w:val="116F0290"/>
    <w:multiLevelType w:val="hybridMultilevel"/>
    <w:tmpl w:val="F9421710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622FD8"/>
    <w:multiLevelType w:val="hybridMultilevel"/>
    <w:tmpl w:val="52724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325276"/>
    <w:multiLevelType w:val="hybridMultilevel"/>
    <w:tmpl w:val="672EE118"/>
    <w:lvl w:ilvl="0" w:tplc="7F4E5BE8">
      <w:start w:val="1"/>
      <w:numFmt w:val="decimal"/>
      <w:lvlText w:val="[F%1]"/>
      <w:lvlJc w:val="left"/>
      <w:pPr>
        <w:ind w:left="360" w:hanging="360"/>
      </w:pPr>
      <w:rPr>
        <w:rFonts w:hint="default"/>
        <w:spacing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711EF0"/>
    <w:multiLevelType w:val="hybridMultilevel"/>
    <w:tmpl w:val="46327120"/>
    <w:lvl w:ilvl="0" w:tplc="FFFFFFFF">
      <w:start w:val="1"/>
      <w:numFmt w:val="bullet"/>
      <w:pStyle w:val="StyleListepucesTableau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276D31"/>
    <w:multiLevelType w:val="hybridMultilevel"/>
    <w:tmpl w:val="6EDEB7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6E72B6"/>
    <w:multiLevelType w:val="multilevel"/>
    <w:tmpl w:val="20FE359E"/>
    <w:styleLink w:val="MaListe1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50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3" w15:restartNumberingAfterBreak="0">
    <w:nsid w:val="3EB01C9E"/>
    <w:multiLevelType w:val="hybridMultilevel"/>
    <w:tmpl w:val="7A245A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372090"/>
    <w:multiLevelType w:val="hybridMultilevel"/>
    <w:tmpl w:val="59520D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935BB7"/>
    <w:multiLevelType w:val="singleLevel"/>
    <w:tmpl w:val="0F66FE74"/>
    <w:lvl w:ilvl="0">
      <w:start w:val="1"/>
      <w:numFmt w:val="bullet"/>
      <w:pStyle w:val="Puces2"/>
      <w:lvlText w:val="o"/>
      <w:lvlJc w:val="left"/>
      <w:pPr>
        <w:tabs>
          <w:tab w:val="num" w:pos="1843"/>
        </w:tabs>
        <w:ind w:left="1843" w:hanging="360"/>
      </w:pPr>
      <w:rPr>
        <w:rFonts w:ascii="Courier New" w:hAnsi="Courier New" w:cs="Courier New" w:hint="default"/>
      </w:rPr>
    </w:lvl>
  </w:abstractNum>
  <w:abstractNum w:abstractNumId="16" w15:restartNumberingAfterBreak="0">
    <w:nsid w:val="4FA1224B"/>
    <w:multiLevelType w:val="hybridMultilevel"/>
    <w:tmpl w:val="C216693C"/>
    <w:lvl w:ilvl="0" w:tplc="1A78AE56">
      <w:start w:val="1"/>
      <w:numFmt w:val="decimal"/>
      <w:lvlText w:val="[G%1]"/>
      <w:lvlJc w:val="left"/>
      <w:pPr>
        <w:ind w:left="360" w:hanging="360"/>
      </w:pPr>
      <w:rPr>
        <w:rFonts w:hint="default"/>
        <w:spacing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3C7A02"/>
    <w:multiLevelType w:val="hybridMultilevel"/>
    <w:tmpl w:val="83C48E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C245F0"/>
    <w:multiLevelType w:val="hybridMultilevel"/>
    <w:tmpl w:val="9C7824E0"/>
    <w:lvl w:ilvl="0" w:tplc="E6BC66CC">
      <w:start w:val="1"/>
      <w:numFmt w:val="decimal"/>
      <w:lvlText w:val="[G%1]"/>
      <w:lvlJc w:val="left"/>
      <w:pPr>
        <w:ind w:left="0" w:firstLine="0"/>
      </w:pPr>
      <w:rPr>
        <w:rFonts w:hint="default"/>
        <w:spacing w:val="0"/>
        <w:position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9615F5"/>
    <w:multiLevelType w:val="hybridMultilevel"/>
    <w:tmpl w:val="F3245830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9D69A4"/>
    <w:multiLevelType w:val="hybridMultilevel"/>
    <w:tmpl w:val="FE7EC70A"/>
    <w:lvl w:ilvl="0" w:tplc="D40C888C">
      <w:start w:val="1"/>
      <w:numFmt w:val="decimal"/>
      <w:lvlText w:val="[B%1]"/>
      <w:lvlJc w:val="left"/>
      <w:pPr>
        <w:ind w:left="360" w:hanging="360"/>
      </w:pPr>
      <w:rPr>
        <w:rFonts w:hint="default"/>
        <w:spacing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767D32"/>
    <w:multiLevelType w:val="hybridMultilevel"/>
    <w:tmpl w:val="F792567E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F318CD"/>
    <w:multiLevelType w:val="hybridMultilevel"/>
    <w:tmpl w:val="50A8D6D4"/>
    <w:lvl w:ilvl="0" w:tplc="2EDC1C8E">
      <w:start w:val="1"/>
      <w:numFmt w:val="decimal"/>
      <w:lvlText w:val="[D%1]"/>
      <w:lvlJc w:val="left"/>
      <w:pPr>
        <w:ind w:left="360" w:hanging="360"/>
      </w:pPr>
      <w:rPr>
        <w:rFonts w:hint="default"/>
        <w:spacing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DB2F0E"/>
    <w:multiLevelType w:val="hybridMultilevel"/>
    <w:tmpl w:val="CB4E2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F92020"/>
    <w:multiLevelType w:val="hybridMultilevel"/>
    <w:tmpl w:val="681A312E"/>
    <w:lvl w:ilvl="0" w:tplc="575E0900">
      <w:start w:val="1"/>
      <w:numFmt w:val="decimal"/>
      <w:lvlText w:val="[A%1]"/>
      <w:lvlJc w:val="left"/>
      <w:pPr>
        <w:ind w:left="360" w:hanging="360"/>
      </w:pPr>
      <w:rPr>
        <w:rFonts w:hint="default"/>
        <w:spacing w:val="0"/>
        <w:position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D7369BB"/>
    <w:multiLevelType w:val="hybridMultilevel"/>
    <w:tmpl w:val="6EAE7938"/>
    <w:lvl w:ilvl="0" w:tplc="A23C825C">
      <w:start w:val="1"/>
      <w:numFmt w:val="decimal"/>
      <w:lvlText w:val="[C%1]"/>
      <w:lvlJc w:val="left"/>
      <w:pPr>
        <w:ind w:left="360" w:hanging="360"/>
      </w:pPr>
      <w:rPr>
        <w:rFonts w:hint="default"/>
        <w:spacing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4640012">
    <w:abstractNumId w:val="3"/>
  </w:num>
  <w:num w:numId="2" w16cid:durableId="121122754">
    <w:abstractNumId w:val="1"/>
  </w:num>
  <w:num w:numId="3" w16cid:durableId="1265504554">
    <w:abstractNumId w:val="6"/>
  </w:num>
  <w:num w:numId="4" w16cid:durableId="55520670">
    <w:abstractNumId w:val="0"/>
  </w:num>
  <w:num w:numId="5" w16cid:durableId="943728815">
    <w:abstractNumId w:val="12"/>
  </w:num>
  <w:num w:numId="6" w16cid:durableId="549390336">
    <w:abstractNumId w:val="15"/>
  </w:num>
  <w:num w:numId="7" w16cid:durableId="546798302">
    <w:abstractNumId w:val="10"/>
  </w:num>
  <w:num w:numId="8" w16cid:durableId="1208373697">
    <w:abstractNumId w:val="24"/>
  </w:num>
  <w:num w:numId="9" w16cid:durableId="1801721558">
    <w:abstractNumId w:val="20"/>
  </w:num>
  <w:num w:numId="10" w16cid:durableId="1223983082">
    <w:abstractNumId w:val="9"/>
  </w:num>
  <w:num w:numId="11" w16cid:durableId="1915554239">
    <w:abstractNumId w:val="16"/>
  </w:num>
  <w:num w:numId="12" w16cid:durableId="1930309222">
    <w:abstractNumId w:val="11"/>
  </w:num>
  <w:num w:numId="13" w16cid:durableId="127675583">
    <w:abstractNumId w:val="14"/>
  </w:num>
  <w:num w:numId="14" w16cid:durableId="300504164">
    <w:abstractNumId w:val="17"/>
  </w:num>
  <w:num w:numId="15" w16cid:durableId="132277869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76606989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4959541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880628304">
    <w:abstractNumId w:val="25"/>
  </w:num>
  <w:num w:numId="19" w16cid:durableId="21354418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22961488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571814726">
    <w:abstractNumId w:val="18"/>
  </w:num>
  <w:num w:numId="22" w16cid:durableId="2025861498">
    <w:abstractNumId w:val="4"/>
  </w:num>
  <w:num w:numId="23" w16cid:durableId="62224226">
    <w:abstractNumId w:val="5"/>
  </w:num>
  <w:num w:numId="24" w16cid:durableId="1657564732">
    <w:abstractNumId w:val="22"/>
  </w:num>
  <w:num w:numId="25" w16cid:durableId="680861176">
    <w:abstractNumId w:val="2"/>
  </w:num>
  <w:num w:numId="26" w16cid:durableId="548613133">
    <w:abstractNumId w:val="7"/>
  </w:num>
  <w:num w:numId="27" w16cid:durableId="939802998">
    <w:abstractNumId w:val="21"/>
  </w:num>
  <w:num w:numId="28" w16cid:durableId="1949042036">
    <w:abstractNumId w:val="19"/>
  </w:num>
  <w:num w:numId="29" w16cid:durableId="496963582">
    <w:abstractNumId w:val="13"/>
  </w:num>
  <w:num w:numId="30" w16cid:durableId="770080099">
    <w:abstractNumId w:val="23"/>
  </w:num>
  <w:num w:numId="31" w16cid:durableId="11286670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816105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66554580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102454762">
    <w:abstractNumId w:val="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activeWritingStyle w:appName="MSWord" w:lang="pt-BR" w:vendorID="64" w:dllVersion="6" w:nlCheck="1" w:checkStyle="0"/>
  <w:activeWritingStyle w:appName="MSWord" w:lang="en-GB" w:vendorID="64" w:dllVersion="6" w:nlCheck="1" w:checkStyle="1"/>
  <w:activeWritingStyle w:appName="MSWord" w:lang="fr-FR" w:vendorID="64" w:dllVersion="6" w:nlCheck="1" w:checkStyle="1"/>
  <w:activeWritingStyle w:appName="MSWord" w:lang="de-DE" w:vendorID="64" w:dllVersion="6" w:nlCheck="1" w:checkStyle="1"/>
  <w:activeWritingStyle w:appName="MSWord" w:lang="en-US" w:vendorID="64" w:dllVersion="6" w:nlCheck="1" w:checkStyle="1"/>
  <w:activeWritingStyle w:appName="MSWord" w:lang="es-ES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en-US" w:vendorID="8" w:dllVersion="513" w:checkStyle="1"/>
  <w:activeWritingStyle w:appName="MSWord" w:lang="en-GB" w:vendorID="8" w:dllVersion="513" w:checkStyle="1"/>
  <w:activeWritingStyle w:appName="MSWord" w:lang="fr-FR" w:vendorID="9" w:dllVersion="512" w:checkStyle="1"/>
  <w:activeWritingStyle w:appName="MSWord" w:lang="pt-BR" w:vendorID="1" w:dllVersion="513" w:checkStyle="1"/>
  <w:activeWritingStyle w:appName="MSWord" w:lang="sv-SE" w:vendorID="22" w:dllVersion="513" w:checkStyle="1"/>
  <w:activeWritingStyle w:appName="MSWord" w:lang="nl-NL" w:vendorID="1" w:dllVersion="512" w:checkStyle="1"/>
  <w:activeWritingStyle w:appName="MSWord" w:lang="pl-PL" w:vendorID="12" w:dllVersion="512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EAF"/>
    <w:rsid w:val="0000001D"/>
    <w:rsid w:val="00000368"/>
    <w:rsid w:val="00000CFC"/>
    <w:rsid w:val="00000F96"/>
    <w:rsid w:val="00001883"/>
    <w:rsid w:val="0000196C"/>
    <w:rsid w:val="00001A56"/>
    <w:rsid w:val="00002549"/>
    <w:rsid w:val="00002610"/>
    <w:rsid w:val="00002755"/>
    <w:rsid w:val="00002AA4"/>
    <w:rsid w:val="000034B9"/>
    <w:rsid w:val="00003E0B"/>
    <w:rsid w:val="00004182"/>
    <w:rsid w:val="00004590"/>
    <w:rsid w:val="000049B0"/>
    <w:rsid w:val="00004FB2"/>
    <w:rsid w:val="0000505C"/>
    <w:rsid w:val="000051D9"/>
    <w:rsid w:val="0000533D"/>
    <w:rsid w:val="00005A40"/>
    <w:rsid w:val="00005A76"/>
    <w:rsid w:val="00005FBE"/>
    <w:rsid w:val="000063AE"/>
    <w:rsid w:val="0000652C"/>
    <w:rsid w:val="00006898"/>
    <w:rsid w:val="00006A01"/>
    <w:rsid w:val="00006BD1"/>
    <w:rsid w:val="00006F6D"/>
    <w:rsid w:val="00007202"/>
    <w:rsid w:val="000072B1"/>
    <w:rsid w:val="00007388"/>
    <w:rsid w:val="00010055"/>
    <w:rsid w:val="00010264"/>
    <w:rsid w:val="00010418"/>
    <w:rsid w:val="000105CA"/>
    <w:rsid w:val="00010692"/>
    <w:rsid w:val="0001070F"/>
    <w:rsid w:val="00010864"/>
    <w:rsid w:val="000108E7"/>
    <w:rsid w:val="00010C44"/>
    <w:rsid w:val="00010D77"/>
    <w:rsid w:val="00011187"/>
    <w:rsid w:val="000117BE"/>
    <w:rsid w:val="00011C22"/>
    <w:rsid w:val="00011FBE"/>
    <w:rsid w:val="0001204D"/>
    <w:rsid w:val="000124CD"/>
    <w:rsid w:val="00012F82"/>
    <w:rsid w:val="000132E7"/>
    <w:rsid w:val="00013DC6"/>
    <w:rsid w:val="00013F73"/>
    <w:rsid w:val="0001465C"/>
    <w:rsid w:val="00014966"/>
    <w:rsid w:val="00014CE9"/>
    <w:rsid w:val="0001552E"/>
    <w:rsid w:val="00015A4B"/>
    <w:rsid w:val="00015BCE"/>
    <w:rsid w:val="00015D04"/>
    <w:rsid w:val="00015D41"/>
    <w:rsid w:val="00015DAB"/>
    <w:rsid w:val="00016014"/>
    <w:rsid w:val="00016E2F"/>
    <w:rsid w:val="00017057"/>
    <w:rsid w:val="0001745C"/>
    <w:rsid w:val="000177F4"/>
    <w:rsid w:val="00017869"/>
    <w:rsid w:val="00017A9D"/>
    <w:rsid w:val="00017C0E"/>
    <w:rsid w:val="00017C27"/>
    <w:rsid w:val="00020147"/>
    <w:rsid w:val="0002016E"/>
    <w:rsid w:val="00020AA9"/>
    <w:rsid w:val="00020B0D"/>
    <w:rsid w:val="00020DCB"/>
    <w:rsid w:val="00021D69"/>
    <w:rsid w:val="00021F4D"/>
    <w:rsid w:val="00021FA5"/>
    <w:rsid w:val="00022425"/>
    <w:rsid w:val="0002279F"/>
    <w:rsid w:val="00022939"/>
    <w:rsid w:val="00022998"/>
    <w:rsid w:val="00022D38"/>
    <w:rsid w:val="00022D7E"/>
    <w:rsid w:val="00022E1A"/>
    <w:rsid w:val="0002306C"/>
    <w:rsid w:val="0002338C"/>
    <w:rsid w:val="0002353C"/>
    <w:rsid w:val="0002358A"/>
    <w:rsid w:val="00023DBF"/>
    <w:rsid w:val="0002417D"/>
    <w:rsid w:val="0002434A"/>
    <w:rsid w:val="00024886"/>
    <w:rsid w:val="000250A3"/>
    <w:rsid w:val="000251CE"/>
    <w:rsid w:val="00025244"/>
    <w:rsid w:val="00025478"/>
    <w:rsid w:val="0002563C"/>
    <w:rsid w:val="000256E6"/>
    <w:rsid w:val="000257C4"/>
    <w:rsid w:val="00026725"/>
    <w:rsid w:val="00026F0C"/>
    <w:rsid w:val="00027025"/>
    <w:rsid w:val="00027627"/>
    <w:rsid w:val="000277AB"/>
    <w:rsid w:val="0003055E"/>
    <w:rsid w:val="0003058E"/>
    <w:rsid w:val="0003073B"/>
    <w:rsid w:val="00030F1B"/>
    <w:rsid w:val="000315D7"/>
    <w:rsid w:val="0003166B"/>
    <w:rsid w:val="00031B78"/>
    <w:rsid w:val="00031D53"/>
    <w:rsid w:val="0003281A"/>
    <w:rsid w:val="000339DE"/>
    <w:rsid w:val="00033B06"/>
    <w:rsid w:val="00034246"/>
    <w:rsid w:val="00034708"/>
    <w:rsid w:val="000347C4"/>
    <w:rsid w:val="000347DA"/>
    <w:rsid w:val="0003558C"/>
    <w:rsid w:val="00035DE1"/>
    <w:rsid w:val="00035E74"/>
    <w:rsid w:val="00036335"/>
    <w:rsid w:val="0003648D"/>
    <w:rsid w:val="00036A42"/>
    <w:rsid w:val="00036CF1"/>
    <w:rsid w:val="00036DB6"/>
    <w:rsid w:val="00036E74"/>
    <w:rsid w:val="0003751C"/>
    <w:rsid w:val="0003791F"/>
    <w:rsid w:val="0003798E"/>
    <w:rsid w:val="00037A9F"/>
    <w:rsid w:val="00037C7C"/>
    <w:rsid w:val="000400CD"/>
    <w:rsid w:val="00040339"/>
    <w:rsid w:val="000403AB"/>
    <w:rsid w:val="00040DDE"/>
    <w:rsid w:val="00040E63"/>
    <w:rsid w:val="00040FDB"/>
    <w:rsid w:val="000414E1"/>
    <w:rsid w:val="000414E5"/>
    <w:rsid w:val="0004160D"/>
    <w:rsid w:val="0004181F"/>
    <w:rsid w:val="00041B9E"/>
    <w:rsid w:val="00042538"/>
    <w:rsid w:val="000425E4"/>
    <w:rsid w:val="00042F84"/>
    <w:rsid w:val="00043081"/>
    <w:rsid w:val="000436B1"/>
    <w:rsid w:val="0004372B"/>
    <w:rsid w:val="00043CCB"/>
    <w:rsid w:val="000442CD"/>
    <w:rsid w:val="00044568"/>
    <w:rsid w:val="000446A7"/>
    <w:rsid w:val="0004485E"/>
    <w:rsid w:val="00044B2A"/>
    <w:rsid w:val="00044C87"/>
    <w:rsid w:val="00044F34"/>
    <w:rsid w:val="0004543B"/>
    <w:rsid w:val="000455EF"/>
    <w:rsid w:val="0004560D"/>
    <w:rsid w:val="00045894"/>
    <w:rsid w:val="000458EB"/>
    <w:rsid w:val="000459BB"/>
    <w:rsid w:val="00045CFA"/>
    <w:rsid w:val="00045EAF"/>
    <w:rsid w:val="00046014"/>
    <w:rsid w:val="00046288"/>
    <w:rsid w:val="000466D7"/>
    <w:rsid w:val="0004673A"/>
    <w:rsid w:val="00046872"/>
    <w:rsid w:val="00046B31"/>
    <w:rsid w:val="00046BA3"/>
    <w:rsid w:val="0005025B"/>
    <w:rsid w:val="000507E4"/>
    <w:rsid w:val="00050B39"/>
    <w:rsid w:val="00050D2E"/>
    <w:rsid w:val="00050FA1"/>
    <w:rsid w:val="00050FBF"/>
    <w:rsid w:val="00051124"/>
    <w:rsid w:val="000519BF"/>
    <w:rsid w:val="00051DB4"/>
    <w:rsid w:val="00051FFE"/>
    <w:rsid w:val="0005214C"/>
    <w:rsid w:val="00052500"/>
    <w:rsid w:val="00052755"/>
    <w:rsid w:val="000527C9"/>
    <w:rsid w:val="000528C3"/>
    <w:rsid w:val="00052BFF"/>
    <w:rsid w:val="00052CAE"/>
    <w:rsid w:val="00052CF2"/>
    <w:rsid w:val="00052EBC"/>
    <w:rsid w:val="00052F13"/>
    <w:rsid w:val="00053018"/>
    <w:rsid w:val="0005305F"/>
    <w:rsid w:val="00053071"/>
    <w:rsid w:val="000535B5"/>
    <w:rsid w:val="000535C7"/>
    <w:rsid w:val="00053764"/>
    <w:rsid w:val="0005399B"/>
    <w:rsid w:val="00053BEE"/>
    <w:rsid w:val="00053EDD"/>
    <w:rsid w:val="0005405D"/>
    <w:rsid w:val="000543AB"/>
    <w:rsid w:val="00054DC4"/>
    <w:rsid w:val="00055279"/>
    <w:rsid w:val="00055614"/>
    <w:rsid w:val="0005563C"/>
    <w:rsid w:val="000558CB"/>
    <w:rsid w:val="00056001"/>
    <w:rsid w:val="00056252"/>
    <w:rsid w:val="000566E8"/>
    <w:rsid w:val="0005681F"/>
    <w:rsid w:val="0005692F"/>
    <w:rsid w:val="000569D0"/>
    <w:rsid w:val="0005760E"/>
    <w:rsid w:val="00057D8F"/>
    <w:rsid w:val="00057E4F"/>
    <w:rsid w:val="000602B3"/>
    <w:rsid w:val="000605FF"/>
    <w:rsid w:val="00060625"/>
    <w:rsid w:val="00061336"/>
    <w:rsid w:val="000617E1"/>
    <w:rsid w:val="00061D78"/>
    <w:rsid w:val="00062153"/>
    <w:rsid w:val="000626E4"/>
    <w:rsid w:val="000628B4"/>
    <w:rsid w:val="000633D4"/>
    <w:rsid w:val="0006356C"/>
    <w:rsid w:val="0006364A"/>
    <w:rsid w:val="00063868"/>
    <w:rsid w:val="00063C13"/>
    <w:rsid w:val="00063E17"/>
    <w:rsid w:val="0006411C"/>
    <w:rsid w:val="00064576"/>
    <w:rsid w:val="00064618"/>
    <w:rsid w:val="000646D3"/>
    <w:rsid w:val="00064FBD"/>
    <w:rsid w:val="00065640"/>
    <w:rsid w:val="000656FA"/>
    <w:rsid w:val="000658B0"/>
    <w:rsid w:val="00065A1B"/>
    <w:rsid w:val="00065C2D"/>
    <w:rsid w:val="00065DB4"/>
    <w:rsid w:val="00066178"/>
    <w:rsid w:val="00066256"/>
    <w:rsid w:val="000662BF"/>
    <w:rsid w:val="00066804"/>
    <w:rsid w:val="00066ACC"/>
    <w:rsid w:val="00066AF4"/>
    <w:rsid w:val="00066F89"/>
    <w:rsid w:val="0006775D"/>
    <w:rsid w:val="000678B5"/>
    <w:rsid w:val="00067A99"/>
    <w:rsid w:val="00070298"/>
    <w:rsid w:val="00070BA8"/>
    <w:rsid w:val="00070C4F"/>
    <w:rsid w:val="000712D7"/>
    <w:rsid w:val="000712F0"/>
    <w:rsid w:val="00071B33"/>
    <w:rsid w:val="000723C5"/>
    <w:rsid w:val="000728F2"/>
    <w:rsid w:val="00072F47"/>
    <w:rsid w:val="00072F5E"/>
    <w:rsid w:val="000732FD"/>
    <w:rsid w:val="00073735"/>
    <w:rsid w:val="00073B19"/>
    <w:rsid w:val="00074021"/>
    <w:rsid w:val="0007526C"/>
    <w:rsid w:val="000759CB"/>
    <w:rsid w:val="00075E55"/>
    <w:rsid w:val="00075FEE"/>
    <w:rsid w:val="00076162"/>
    <w:rsid w:val="0007647F"/>
    <w:rsid w:val="000769E7"/>
    <w:rsid w:val="00076B1D"/>
    <w:rsid w:val="00076C23"/>
    <w:rsid w:val="00076EAC"/>
    <w:rsid w:val="000771F6"/>
    <w:rsid w:val="000774CF"/>
    <w:rsid w:val="0007756F"/>
    <w:rsid w:val="00077787"/>
    <w:rsid w:val="00077C73"/>
    <w:rsid w:val="00077D9C"/>
    <w:rsid w:val="00077E30"/>
    <w:rsid w:val="0008007A"/>
    <w:rsid w:val="000804BC"/>
    <w:rsid w:val="00080AE6"/>
    <w:rsid w:val="00080BB7"/>
    <w:rsid w:val="00080E4F"/>
    <w:rsid w:val="000810F5"/>
    <w:rsid w:val="000811C2"/>
    <w:rsid w:val="00081379"/>
    <w:rsid w:val="0008144B"/>
    <w:rsid w:val="00081465"/>
    <w:rsid w:val="00081712"/>
    <w:rsid w:val="000822D7"/>
    <w:rsid w:val="0008259D"/>
    <w:rsid w:val="00083009"/>
    <w:rsid w:val="000831F7"/>
    <w:rsid w:val="00083374"/>
    <w:rsid w:val="0008342B"/>
    <w:rsid w:val="000837C2"/>
    <w:rsid w:val="00083982"/>
    <w:rsid w:val="000839D7"/>
    <w:rsid w:val="00083A34"/>
    <w:rsid w:val="00083AE4"/>
    <w:rsid w:val="00084380"/>
    <w:rsid w:val="00084770"/>
    <w:rsid w:val="000847B4"/>
    <w:rsid w:val="00084901"/>
    <w:rsid w:val="0008497C"/>
    <w:rsid w:val="000849C7"/>
    <w:rsid w:val="000851CC"/>
    <w:rsid w:val="00085260"/>
    <w:rsid w:val="00085D9C"/>
    <w:rsid w:val="00085EFB"/>
    <w:rsid w:val="00086265"/>
    <w:rsid w:val="00086BED"/>
    <w:rsid w:val="00086CFE"/>
    <w:rsid w:val="00086DC9"/>
    <w:rsid w:val="00087044"/>
    <w:rsid w:val="0008716C"/>
    <w:rsid w:val="000875F3"/>
    <w:rsid w:val="000878DF"/>
    <w:rsid w:val="00087A62"/>
    <w:rsid w:val="00087DAD"/>
    <w:rsid w:val="00087E60"/>
    <w:rsid w:val="000901C2"/>
    <w:rsid w:val="000903DC"/>
    <w:rsid w:val="000904FC"/>
    <w:rsid w:val="00090EAB"/>
    <w:rsid w:val="00090F87"/>
    <w:rsid w:val="00091091"/>
    <w:rsid w:val="000912F1"/>
    <w:rsid w:val="00091364"/>
    <w:rsid w:val="00091A0E"/>
    <w:rsid w:val="00091DF1"/>
    <w:rsid w:val="00091E0A"/>
    <w:rsid w:val="00091E90"/>
    <w:rsid w:val="00091F0B"/>
    <w:rsid w:val="000920F2"/>
    <w:rsid w:val="000922A8"/>
    <w:rsid w:val="00092DBE"/>
    <w:rsid w:val="00092FCF"/>
    <w:rsid w:val="0009307A"/>
    <w:rsid w:val="000939BC"/>
    <w:rsid w:val="00093B61"/>
    <w:rsid w:val="00093B62"/>
    <w:rsid w:val="00094166"/>
    <w:rsid w:val="000948F4"/>
    <w:rsid w:val="00094A4A"/>
    <w:rsid w:val="00094BD5"/>
    <w:rsid w:val="00094D07"/>
    <w:rsid w:val="00095655"/>
    <w:rsid w:val="000957C6"/>
    <w:rsid w:val="0009597A"/>
    <w:rsid w:val="00095AE0"/>
    <w:rsid w:val="00095BFD"/>
    <w:rsid w:val="00095E24"/>
    <w:rsid w:val="000963D4"/>
    <w:rsid w:val="00096436"/>
    <w:rsid w:val="00097509"/>
    <w:rsid w:val="00097D30"/>
    <w:rsid w:val="000A007D"/>
    <w:rsid w:val="000A0148"/>
    <w:rsid w:val="000A08C2"/>
    <w:rsid w:val="000A0C07"/>
    <w:rsid w:val="000A0CF4"/>
    <w:rsid w:val="000A22DB"/>
    <w:rsid w:val="000A2300"/>
    <w:rsid w:val="000A2382"/>
    <w:rsid w:val="000A23DE"/>
    <w:rsid w:val="000A2648"/>
    <w:rsid w:val="000A2C86"/>
    <w:rsid w:val="000A34DD"/>
    <w:rsid w:val="000A3D01"/>
    <w:rsid w:val="000A3E43"/>
    <w:rsid w:val="000A3FF2"/>
    <w:rsid w:val="000A433C"/>
    <w:rsid w:val="000A4597"/>
    <w:rsid w:val="000A45F5"/>
    <w:rsid w:val="000A466B"/>
    <w:rsid w:val="000A46A0"/>
    <w:rsid w:val="000A47FB"/>
    <w:rsid w:val="000A4985"/>
    <w:rsid w:val="000A4B65"/>
    <w:rsid w:val="000A4D92"/>
    <w:rsid w:val="000A5365"/>
    <w:rsid w:val="000A5468"/>
    <w:rsid w:val="000A5A01"/>
    <w:rsid w:val="000A5A05"/>
    <w:rsid w:val="000A5CAB"/>
    <w:rsid w:val="000A5E6E"/>
    <w:rsid w:val="000A5F8C"/>
    <w:rsid w:val="000A60BC"/>
    <w:rsid w:val="000A6346"/>
    <w:rsid w:val="000A68A5"/>
    <w:rsid w:val="000A701F"/>
    <w:rsid w:val="000A72F4"/>
    <w:rsid w:val="000A7A72"/>
    <w:rsid w:val="000A7C18"/>
    <w:rsid w:val="000A7CFB"/>
    <w:rsid w:val="000A7FBC"/>
    <w:rsid w:val="000B00D9"/>
    <w:rsid w:val="000B0627"/>
    <w:rsid w:val="000B09CB"/>
    <w:rsid w:val="000B0CE7"/>
    <w:rsid w:val="000B129C"/>
    <w:rsid w:val="000B14D5"/>
    <w:rsid w:val="000B15F4"/>
    <w:rsid w:val="000B191D"/>
    <w:rsid w:val="000B1CCD"/>
    <w:rsid w:val="000B1EF0"/>
    <w:rsid w:val="000B1F7F"/>
    <w:rsid w:val="000B23A5"/>
    <w:rsid w:val="000B25A5"/>
    <w:rsid w:val="000B2861"/>
    <w:rsid w:val="000B373C"/>
    <w:rsid w:val="000B3CEE"/>
    <w:rsid w:val="000B3FEB"/>
    <w:rsid w:val="000B435D"/>
    <w:rsid w:val="000B45F8"/>
    <w:rsid w:val="000B4741"/>
    <w:rsid w:val="000B47A3"/>
    <w:rsid w:val="000B47CB"/>
    <w:rsid w:val="000B4DF0"/>
    <w:rsid w:val="000B5DA4"/>
    <w:rsid w:val="000B5EB2"/>
    <w:rsid w:val="000B5FA0"/>
    <w:rsid w:val="000B6650"/>
    <w:rsid w:val="000B67A4"/>
    <w:rsid w:val="000B67F6"/>
    <w:rsid w:val="000B6803"/>
    <w:rsid w:val="000B681D"/>
    <w:rsid w:val="000B6C7E"/>
    <w:rsid w:val="000B7216"/>
    <w:rsid w:val="000B76FB"/>
    <w:rsid w:val="000B7DB6"/>
    <w:rsid w:val="000C02D4"/>
    <w:rsid w:val="000C02F4"/>
    <w:rsid w:val="000C17E1"/>
    <w:rsid w:val="000C18B5"/>
    <w:rsid w:val="000C19F1"/>
    <w:rsid w:val="000C1E7F"/>
    <w:rsid w:val="000C242D"/>
    <w:rsid w:val="000C30E4"/>
    <w:rsid w:val="000C3B87"/>
    <w:rsid w:val="000C3D5A"/>
    <w:rsid w:val="000C449E"/>
    <w:rsid w:val="000C479B"/>
    <w:rsid w:val="000C4949"/>
    <w:rsid w:val="000C4DD4"/>
    <w:rsid w:val="000C4E43"/>
    <w:rsid w:val="000C531B"/>
    <w:rsid w:val="000C599C"/>
    <w:rsid w:val="000C59F2"/>
    <w:rsid w:val="000C5B08"/>
    <w:rsid w:val="000C6BC6"/>
    <w:rsid w:val="000C6C56"/>
    <w:rsid w:val="000C6E49"/>
    <w:rsid w:val="000C6E5A"/>
    <w:rsid w:val="000C6EB0"/>
    <w:rsid w:val="000C7007"/>
    <w:rsid w:val="000C73CE"/>
    <w:rsid w:val="000C7617"/>
    <w:rsid w:val="000C7829"/>
    <w:rsid w:val="000C7ABC"/>
    <w:rsid w:val="000C7CAC"/>
    <w:rsid w:val="000C7FDC"/>
    <w:rsid w:val="000D00F3"/>
    <w:rsid w:val="000D0283"/>
    <w:rsid w:val="000D13DB"/>
    <w:rsid w:val="000D156E"/>
    <w:rsid w:val="000D1BCD"/>
    <w:rsid w:val="000D1E88"/>
    <w:rsid w:val="000D2278"/>
    <w:rsid w:val="000D22DA"/>
    <w:rsid w:val="000D31E3"/>
    <w:rsid w:val="000D4A7D"/>
    <w:rsid w:val="000D4E4E"/>
    <w:rsid w:val="000D5095"/>
    <w:rsid w:val="000D5833"/>
    <w:rsid w:val="000D5838"/>
    <w:rsid w:val="000D587F"/>
    <w:rsid w:val="000D5A49"/>
    <w:rsid w:val="000D5B8E"/>
    <w:rsid w:val="000D6574"/>
    <w:rsid w:val="000D6E20"/>
    <w:rsid w:val="000D70CC"/>
    <w:rsid w:val="000D717D"/>
    <w:rsid w:val="000D727B"/>
    <w:rsid w:val="000D743F"/>
    <w:rsid w:val="000D7523"/>
    <w:rsid w:val="000D784D"/>
    <w:rsid w:val="000D7B29"/>
    <w:rsid w:val="000D7D53"/>
    <w:rsid w:val="000D7DCF"/>
    <w:rsid w:val="000D7DF5"/>
    <w:rsid w:val="000D7F6E"/>
    <w:rsid w:val="000E0200"/>
    <w:rsid w:val="000E03E0"/>
    <w:rsid w:val="000E0413"/>
    <w:rsid w:val="000E06C5"/>
    <w:rsid w:val="000E0732"/>
    <w:rsid w:val="000E0F32"/>
    <w:rsid w:val="000E1328"/>
    <w:rsid w:val="000E1698"/>
    <w:rsid w:val="000E170D"/>
    <w:rsid w:val="000E174A"/>
    <w:rsid w:val="000E1C72"/>
    <w:rsid w:val="000E1E54"/>
    <w:rsid w:val="000E1EB4"/>
    <w:rsid w:val="000E2024"/>
    <w:rsid w:val="000E2073"/>
    <w:rsid w:val="000E220E"/>
    <w:rsid w:val="000E2C06"/>
    <w:rsid w:val="000E2C53"/>
    <w:rsid w:val="000E2E88"/>
    <w:rsid w:val="000E36BA"/>
    <w:rsid w:val="000E39DD"/>
    <w:rsid w:val="000E42B9"/>
    <w:rsid w:val="000E468B"/>
    <w:rsid w:val="000E478B"/>
    <w:rsid w:val="000E4F10"/>
    <w:rsid w:val="000E55D1"/>
    <w:rsid w:val="000E5889"/>
    <w:rsid w:val="000E597E"/>
    <w:rsid w:val="000E5A0C"/>
    <w:rsid w:val="000E5AB9"/>
    <w:rsid w:val="000E5C89"/>
    <w:rsid w:val="000E5F1A"/>
    <w:rsid w:val="000E66D4"/>
    <w:rsid w:val="000E6887"/>
    <w:rsid w:val="000E6AD7"/>
    <w:rsid w:val="000E6DDD"/>
    <w:rsid w:val="000E74AA"/>
    <w:rsid w:val="000E763C"/>
    <w:rsid w:val="000E7E48"/>
    <w:rsid w:val="000F02E3"/>
    <w:rsid w:val="000F0407"/>
    <w:rsid w:val="000F059C"/>
    <w:rsid w:val="000F0612"/>
    <w:rsid w:val="000F06C4"/>
    <w:rsid w:val="000F0736"/>
    <w:rsid w:val="000F07CA"/>
    <w:rsid w:val="000F0B32"/>
    <w:rsid w:val="000F0B96"/>
    <w:rsid w:val="000F0D6C"/>
    <w:rsid w:val="000F1252"/>
    <w:rsid w:val="000F13EC"/>
    <w:rsid w:val="000F14F7"/>
    <w:rsid w:val="000F1B40"/>
    <w:rsid w:val="000F1CEA"/>
    <w:rsid w:val="000F2575"/>
    <w:rsid w:val="000F2A8A"/>
    <w:rsid w:val="000F2BE5"/>
    <w:rsid w:val="000F2CBF"/>
    <w:rsid w:val="000F2D16"/>
    <w:rsid w:val="000F2E13"/>
    <w:rsid w:val="000F2FAC"/>
    <w:rsid w:val="000F3CC5"/>
    <w:rsid w:val="000F4144"/>
    <w:rsid w:val="000F4916"/>
    <w:rsid w:val="000F4C57"/>
    <w:rsid w:val="000F4D72"/>
    <w:rsid w:val="000F4DB5"/>
    <w:rsid w:val="000F5004"/>
    <w:rsid w:val="000F5929"/>
    <w:rsid w:val="000F5C2E"/>
    <w:rsid w:val="000F5FC8"/>
    <w:rsid w:val="000F60B3"/>
    <w:rsid w:val="000F60CF"/>
    <w:rsid w:val="000F69F0"/>
    <w:rsid w:val="000F6AA6"/>
    <w:rsid w:val="000F74C3"/>
    <w:rsid w:val="000F7795"/>
    <w:rsid w:val="000F78BA"/>
    <w:rsid w:val="000F7B68"/>
    <w:rsid w:val="00100229"/>
    <w:rsid w:val="0010032C"/>
    <w:rsid w:val="001003CE"/>
    <w:rsid w:val="00100525"/>
    <w:rsid w:val="00100537"/>
    <w:rsid w:val="001012A6"/>
    <w:rsid w:val="00101627"/>
    <w:rsid w:val="00101896"/>
    <w:rsid w:val="0010207F"/>
    <w:rsid w:val="00102130"/>
    <w:rsid w:val="00102147"/>
    <w:rsid w:val="00102C50"/>
    <w:rsid w:val="00102C5A"/>
    <w:rsid w:val="00102EFC"/>
    <w:rsid w:val="001033A5"/>
    <w:rsid w:val="00103B81"/>
    <w:rsid w:val="001041EA"/>
    <w:rsid w:val="00104D46"/>
    <w:rsid w:val="00104D60"/>
    <w:rsid w:val="00105239"/>
    <w:rsid w:val="001053EF"/>
    <w:rsid w:val="00105BAB"/>
    <w:rsid w:val="00105CCA"/>
    <w:rsid w:val="00106218"/>
    <w:rsid w:val="00106379"/>
    <w:rsid w:val="001068F6"/>
    <w:rsid w:val="00106B77"/>
    <w:rsid w:val="00106DB9"/>
    <w:rsid w:val="001070AC"/>
    <w:rsid w:val="001071FF"/>
    <w:rsid w:val="001075FF"/>
    <w:rsid w:val="00107911"/>
    <w:rsid w:val="001079C6"/>
    <w:rsid w:val="00107A5E"/>
    <w:rsid w:val="00107DFC"/>
    <w:rsid w:val="0011005F"/>
    <w:rsid w:val="0011034C"/>
    <w:rsid w:val="0011038A"/>
    <w:rsid w:val="001103C0"/>
    <w:rsid w:val="001106B8"/>
    <w:rsid w:val="00110BCA"/>
    <w:rsid w:val="00110C89"/>
    <w:rsid w:val="00110ECC"/>
    <w:rsid w:val="0011158D"/>
    <w:rsid w:val="001116E5"/>
    <w:rsid w:val="001117CD"/>
    <w:rsid w:val="0011181E"/>
    <w:rsid w:val="0011187B"/>
    <w:rsid w:val="00111928"/>
    <w:rsid w:val="001119AF"/>
    <w:rsid w:val="00111CE7"/>
    <w:rsid w:val="00112121"/>
    <w:rsid w:val="00112400"/>
    <w:rsid w:val="00112854"/>
    <w:rsid w:val="00112B15"/>
    <w:rsid w:val="00112D21"/>
    <w:rsid w:val="00112F3C"/>
    <w:rsid w:val="00113432"/>
    <w:rsid w:val="0011350C"/>
    <w:rsid w:val="001139DB"/>
    <w:rsid w:val="00113C88"/>
    <w:rsid w:val="001141C5"/>
    <w:rsid w:val="00114500"/>
    <w:rsid w:val="001147B3"/>
    <w:rsid w:val="00114824"/>
    <w:rsid w:val="00114857"/>
    <w:rsid w:val="00114AA7"/>
    <w:rsid w:val="00114CE3"/>
    <w:rsid w:val="0011505E"/>
    <w:rsid w:val="001151AC"/>
    <w:rsid w:val="0011568F"/>
    <w:rsid w:val="001168F1"/>
    <w:rsid w:val="00116CC4"/>
    <w:rsid w:val="00116CCB"/>
    <w:rsid w:val="00116D42"/>
    <w:rsid w:val="00117636"/>
    <w:rsid w:val="0011763F"/>
    <w:rsid w:val="0011768E"/>
    <w:rsid w:val="00117837"/>
    <w:rsid w:val="0011788D"/>
    <w:rsid w:val="0012076C"/>
    <w:rsid w:val="001208B3"/>
    <w:rsid w:val="0012095A"/>
    <w:rsid w:val="00120A76"/>
    <w:rsid w:val="00120E11"/>
    <w:rsid w:val="00121006"/>
    <w:rsid w:val="0012111B"/>
    <w:rsid w:val="0012147A"/>
    <w:rsid w:val="00121ABF"/>
    <w:rsid w:val="00121D2F"/>
    <w:rsid w:val="00122096"/>
    <w:rsid w:val="001222E8"/>
    <w:rsid w:val="001229AD"/>
    <w:rsid w:val="00122E4A"/>
    <w:rsid w:val="00122F35"/>
    <w:rsid w:val="001231E7"/>
    <w:rsid w:val="001239E9"/>
    <w:rsid w:val="00123CDB"/>
    <w:rsid w:val="00123CFB"/>
    <w:rsid w:val="001241A1"/>
    <w:rsid w:val="0012449A"/>
    <w:rsid w:val="001245E9"/>
    <w:rsid w:val="00124802"/>
    <w:rsid w:val="00124A8A"/>
    <w:rsid w:val="00124B0D"/>
    <w:rsid w:val="00124B2D"/>
    <w:rsid w:val="00124BA5"/>
    <w:rsid w:val="00124EEA"/>
    <w:rsid w:val="0012529A"/>
    <w:rsid w:val="001259F1"/>
    <w:rsid w:val="00125E00"/>
    <w:rsid w:val="00126374"/>
    <w:rsid w:val="00126DDE"/>
    <w:rsid w:val="001270D6"/>
    <w:rsid w:val="001271D4"/>
    <w:rsid w:val="00127976"/>
    <w:rsid w:val="001302A0"/>
    <w:rsid w:val="00130555"/>
    <w:rsid w:val="001306F9"/>
    <w:rsid w:val="00130A3E"/>
    <w:rsid w:val="00130CED"/>
    <w:rsid w:val="001313FB"/>
    <w:rsid w:val="001315E6"/>
    <w:rsid w:val="0013163B"/>
    <w:rsid w:val="0013195F"/>
    <w:rsid w:val="00131EAD"/>
    <w:rsid w:val="00132286"/>
    <w:rsid w:val="001326C6"/>
    <w:rsid w:val="0013329F"/>
    <w:rsid w:val="001332F0"/>
    <w:rsid w:val="00133562"/>
    <w:rsid w:val="00133874"/>
    <w:rsid w:val="00134A16"/>
    <w:rsid w:val="001352AD"/>
    <w:rsid w:val="0013571E"/>
    <w:rsid w:val="00135C0D"/>
    <w:rsid w:val="001362ED"/>
    <w:rsid w:val="00136799"/>
    <w:rsid w:val="00136A36"/>
    <w:rsid w:val="00136B0F"/>
    <w:rsid w:val="00136B1F"/>
    <w:rsid w:val="00136C3C"/>
    <w:rsid w:val="00137167"/>
    <w:rsid w:val="0013775E"/>
    <w:rsid w:val="001377A7"/>
    <w:rsid w:val="001379DF"/>
    <w:rsid w:val="00137C26"/>
    <w:rsid w:val="00137CB2"/>
    <w:rsid w:val="00137CC5"/>
    <w:rsid w:val="00137DB1"/>
    <w:rsid w:val="00137F5A"/>
    <w:rsid w:val="001400CF"/>
    <w:rsid w:val="001404F8"/>
    <w:rsid w:val="00140EBE"/>
    <w:rsid w:val="001410A2"/>
    <w:rsid w:val="001412C7"/>
    <w:rsid w:val="00141307"/>
    <w:rsid w:val="0014131C"/>
    <w:rsid w:val="00141417"/>
    <w:rsid w:val="0014145A"/>
    <w:rsid w:val="0014153E"/>
    <w:rsid w:val="00141854"/>
    <w:rsid w:val="00141F4A"/>
    <w:rsid w:val="00142563"/>
    <w:rsid w:val="001426B0"/>
    <w:rsid w:val="00142F09"/>
    <w:rsid w:val="001433BF"/>
    <w:rsid w:val="001434A7"/>
    <w:rsid w:val="00143961"/>
    <w:rsid w:val="00143A4E"/>
    <w:rsid w:val="00143AE9"/>
    <w:rsid w:val="00143C0F"/>
    <w:rsid w:val="001443F4"/>
    <w:rsid w:val="00144627"/>
    <w:rsid w:val="001447FB"/>
    <w:rsid w:val="00144E6A"/>
    <w:rsid w:val="00144EA0"/>
    <w:rsid w:val="00145A35"/>
    <w:rsid w:val="00145D12"/>
    <w:rsid w:val="0014655D"/>
    <w:rsid w:val="001469BA"/>
    <w:rsid w:val="00146EBC"/>
    <w:rsid w:val="00147243"/>
    <w:rsid w:val="00147364"/>
    <w:rsid w:val="001476CD"/>
    <w:rsid w:val="00147FED"/>
    <w:rsid w:val="00150093"/>
    <w:rsid w:val="00150656"/>
    <w:rsid w:val="0015067D"/>
    <w:rsid w:val="001509A4"/>
    <w:rsid w:val="00150CA8"/>
    <w:rsid w:val="00150CF1"/>
    <w:rsid w:val="001514A9"/>
    <w:rsid w:val="00151D19"/>
    <w:rsid w:val="001522F9"/>
    <w:rsid w:val="00152C50"/>
    <w:rsid w:val="001530F0"/>
    <w:rsid w:val="001537A3"/>
    <w:rsid w:val="001537BD"/>
    <w:rsid w:val="0015386A"/>
    <w:rsid w:val="00153A5B"/>
    <w:rsid w:val="00153AA6"/>
    <w:rsid w:val="00154180"/>
    <w:rsid w:val="00154969"/>
    <w:rsid w:val="00154DDE"/>
    <w:rsid w:val="0015546F"/>
    <w:rsid w:val="001556B3"/>
    <w:rsid w:val="00155878"/>
    <w:rsid w:val="00155DB0"/>
    <w:rsid w:val="00156314"/>
    <w:rsid w:val="00156590"/>
    <w:rsid w:val="00156696"/>
    <w:rsid w:val="00156698"/>
    <w:rsid w:val="0015689C"/>
    <w:rsid w:val="00156BE2"/>
    <w:rsid w:val="00157419"/>
    <w:rsid w:val="0015796A"/>
    <w:rsid w:val="00157A16"/>
    <w:rsid w:val="00157B84"/>
    <w:rsid w:val="00157BD2"/>
    <w:rsid w:val="00160228"/>
    <w:rsid w:val="0016031E"/>
    <w:rsid w:val="001603F8"/>
    <w:rsid w:val="00160725"/>
    <w:rsid w:val="00160812"/>
    <w:rsid w:val="00160D9C"/>
    <w:rsid w:val="00161648"/>
    <w:rsid w:val="00161AC2"/>
    <w:rsid w:val="00161B05"/>
    <w:rsid w:val="00161E3A"/>
    <w:rsid w:val="00162151"/>
    <w:rsid w:val="00162209"/>
    <w:rsid w:val="00162465"/>
    <w:rsid w:val="00162717"/>
    <w:rsid w:val="00163022"/>
    <w:rsid w:val="0016382E"/>
    <w:rsid w:val="00163B2A"/>
    <w:rsid w:val="00163EC0"/>
    <w:rsid w:val="00164014"/>
    <w:rsid w:val="001642CD"/>
    <w:rsid w:val="00164334"/>
    <w:rsid w:val="0016471B"/>
    <w:rsid w:val="00164792"/>
    <w:rsid w:val="001647F1"/>
    <w:rsid w:val="00164F53"/>
    <w:rsid w:val="00164F5A"/>
    <w:rsid w:val="00165213"/>
    <w:rsid w:val="0016552D"/>
    <w:rsid w:val="00165BE6"/>
    <w:rsid w:val="00165DB9"/>
    <w:rsid w:val="00165F75"/>
    <w:rsid w:val="001664E7"/>
    <w:rsid w:val="00166739"/>
    <w:rsid w:val="00166789"/>
    <w:rsid w:val="00166B05"/>
    <w:rsid w:val="00166B22"/>
    <w:rsid w:val="00166CFD"/>
    <w:rsid w:val="00167423"/>
    <w:rsid w:val="001678D4"/>
    <w:rsid w:val="001679CC"/>
    <w:rsid w:val="00167DEC"/>
    <w:rsid w:val="00170259"/>
    <w:rsid w:val="00170540"/>
    <w:rsid w:val="00170AD9"/>
    <w:rsid w:val="00170AF2"/>
    <w:rsid w:val="00170DC4"/>
    <w:rsid w:val="0017127B"/>
    <w:rsid w:val="001716F8"/>
    <w:rsid w:val="001717AF"/>
    <w:rsid w:val="00171BB1"/>
    <w:rsid w:val="001723A4"/>
    <w:rsid w:val="00173079"/>
    <w:rsid w:val="00173394"/>
    <w:rsid w:val="00173653"/>
    <w:rsid w:val="0017396F"/>
    <w:rsid w:val="00173A6B"/>
    <w:rsid w:val="00173D69"/>
    <w:rsid w:val="00173E3B"/>
    <w:rsid w:val="00173FC7"/>
    <w:rsid w:val="0017447D"/>
    <w:rsid w:val="001745CA"/>
    <w:rsid w:val="001746D4"/>
    <w:rsid w:val="00174D32"/>
    <w:rsid w:val="00175307"/>
    <w:rsid w:val="001758D2"/>
    <w:rsid w:val="00175C14"/>
    <w:rsid w:val="00175D05"/>
    <w:rsid w:val="00175E47"/>
    <w:rsid w:val="00176516"/>
    <w:rsid w:val="001769AF"/>
    <w:rsid w:val="00176B16"/>
    <w:rsid w:val="00176CDB"/>
    <w:rsid w:val="00176FFD"/>
    <w:rsid w:val="0017725F"/>
    <w:rsid w:val="00177C70"/>
    <w:rsid w:val="00177F11"/>
    <w:rsid w:val="001804AE"/>
    <w:rsid w:val="00180A67"/>
    <w:rsid w:val="00181070"/>
    <w:rsid w:val="001811AF"/>
    <w:rsid w:val="001815D0"/>
    <w:rsid w:val="0018198A"/>
    <w:rsid w:val="00181BFD"/>
    <w:rsid w:val="00181C51"/>
    <w:rsid w:val="00181CD2"/>
    <w:rsid w:val="00182151"/>
    <w:rsid w:val="00182A11"/>
    <w:rsid w:val="00182B5E"/>
    <w:rsid w:val="00182E0D"/>
    <w:rsid w:val="00182EB6"/>
    <w:rsid w:val="00182FE9"/>
    <w:rsid w:val="00182FEB"/>
    <w:rsid w:val="001830D9"/>
    <w:rsid w:val="00183562"/>
    <w:rsid w:val="0018376F"/>
    <w:rsid w:val="00183C9C"/>
    <w:rsid w:val="00183CFB"/>
    <w:rsid w:val="001840F4"/>
    <w:rsid w:val="001842B0"/>
    <w:rsid w:val="0018486B"/>
    <w:rsid w:val="00184A7F"/>
    <w:rsid w:val="00184F8F"/>
    <w:rsid w:val="00185014"/>
    <w:rsid w:val="001851B9"/>
    <w:rsid w:val="00185454"/>
    <w:rsid w:val="0018547A"/>
    <w:rsid w:val="00185544"/>
    <w:rsid w:val="00185971"/>
    <w:rsid w:val="00185B16"/>
    <w:rsid w:val="00185BA0"/>
    <w:rsid w:val="00185C15"/>
    <w:rsid w:val="00185FC4"/>
    <w:rsid w:val="00185FDE"/>
    <w:rsid w:val="00187311"/>
    <w:rsid w:val="00187668"/>
    <w:rsid w:val="0018789A"/>
    <w:rsid w:val="00187A83"/>
    <w:rsid w:val="00187B1D"/>
    <w:rsid w:val="00187C4B"/>
    <w:rsid w:val="00187D79"/>
    <w:rsid w:val="00187E31"/>
    <w:rsid w:val="001901CB"/>
    <w:rsid w:val="001904DB"/>
    <w:rsid w:val="001906A5"/>
    <w:rsid w:val="00190F17"/>
    <w:rsid w:val="00191166"/>
    <w:rsid w:val="0019131C"/>
    <w:rsid w:val="00191A1D"/>
    <w:rsid w:val="0019241A"/>
    <w:rsid w:val="001929B9"/>
    <w:rsid w:val="00192A7A"/>
    <w:rsid w:val="001930A9"/>
    <w:rsid w:val="001931C4"/>
    <w:rsid w:val="00193328"/>
    <w:rsid w:val="0019345E"/>
    <w:rsid w:val="0019377A"/>
    <w:rsid w:val="00193CE7"/>
    <w:rsid w:val="00193D4F"/>
    <w:rsid w:val="00194382"/>
    <w:rsid w:val="001945DF"/>
    <w:rsid w:val="00195063"/>
    <w:rsid w:val="00195089"/>
    <w:rsid w:val="001953F8"/>
    <w:rsid w:val="00195481"/>
    <w:rsid w:val="001955A8"/>
    <w:rsid w:val="0019581B"/>
    <w:rsid w:val="0019620B"/>
    <w:rsid w:val="001964C9"/>
    <w:rsid w:val="00196E49"/>
    <w:rsid w:val="00196F15"/>
    <w:rsid w:val="00197791"/>
    <w:rsid w:val="001978EB"/>
    <w:rsid w:val="001A0390"/>
    <w:rsid w:val="001A03AC"/>
    <w:rsid w:val="001A062E"/>
    <w:rsid w:val="001A0A74"/>
    <w:rsid w:val="001A0D51"/>
    <w:rsid w:val="001A0F79"/>
    <w:rsid w:val="001A1011"/>
    <w:rsid w:val="001A166D"/>
    <w:rsid w:val="001A1866"/>
    <w:rsid w:val="001A1879"/>
    <w:rsid w:val="001A18A8"/>
    <w:rsid w:val="001A1E62"/>
    <w:rsid w:val="001A2200"/>
    <w:rsid w:val="001A2228"/>
    <w:rsid w:val="001A282E"/>
    <w:rsid w:val="001A2A73"/>
    <w:rsid w:val="001A2E87"/>
    <w:rsid w:val="001A2E8A"/>
    <w:rsid w:val="001A3594"/>
    <w:rsid w:val="001A38B5"/>
    <w:rsid w:val="001A396E"/>
    <w:rsid w:val="001A3B9F"/>
    <w:rsid w:val="001A3D53"/>
    <w:rsid w:val="001A3F72"/>
    <w:rsid w:val="001A3FB4"/>
    <w:rsid w:val="001A4442"/>
    <w:rsid w:val="001A455B"/>
    <w:rsid w:val="001A4599"/>
    <w:rsid w:val="001A4ED6"/>
    <w:rsid w:val="001A5071"/>
    <w:rsid w:val="001A514E"/>
    <w:rsid w:val="001A5993"/>
    <w:rsid w:val="001A5A07"/>
    <w:rsid w:val="001A5ACE"/>
    <w:rsid w:val="001A5BCE"/>
    <w:rsid w:val="001A6070"/>
    <w:rsid w:val="001A6157"/>
    <w:rsid w:val="001A62D9"/>
    <w:rsid w:val="001A66FB"/>
    <w:rsid w:val="001A6D2E"/>
    <w:rsid w:val="001A7051"/>
    <w:rsid w:val="001A779D"/>
    <w:rsid w:val="001A7865"/>
    <w:rsid w:val="001A787B"/>
    <w:rsid w:val="001A7B44"/>
    <w:rsid w:val="001A7B70"/>
    <w:rsid w:val="001A7C16"/>
    <w:rsid w:val="001A7C39"/>
    <w:rsid w:val="001A7F15"/>
    <w:rsid w:val="001A7F3A"/>
    <w:rsid w:val="001B00A9"/>
    <w:rsid w:val="001B03C2"/>
    <w:rsid w:val="001B06C6"/>
    <w:rsid w:val="001B0730"/>
    <w:rsid w:val="001B0E47"/>
    <w:rsid w:val="001B166C"/>
    <w:rsid w:val="001B16E7"/>
    <w:rsid w:val="001B1AFE"/>
    <w:rsid w:val="001B1D37"/>
    <w:rsid w:val="001B22C8"/>
    <w:rsid w:val="001B23B5"/>
    <w:rsid w:val="001B25B8"/>
    <w:rsid w:val="001B2721"/>
    <w:rsid w:val="001B2E70"/>
    <w:rsid w:val="001B31A4"/>
    <w:rsid w:val="001B32F1"/>
    <w:rsid w:val="001B348A"/>
    <w:rsid w:val="001B353D"/>
    <w:rsid w:val="001B35AD"/>
    <w:rsid w:val="001B386A"/>
    <w:rsid w:val="001B3AB8"/>
    <w:rsid w:val="001B3D78"/>
    <w:rsid w:val="001B3EE0"/>
    <w:rsid w:val="001B3EE8"/>
    <w:rsid w:val="001B480A"/>
    <w:rsid w:val="001B4859"/>
    <w:rsid w:val="001B52B0"/>
    <w:rsid w:val="001B5892"/>
    <w:rsid w:val="001B5941"/>
    <w:rsid w:val="001B5ABE"/>
    <w:rsid w:val="001B5C03"/>
    <w:rsid w:val="001B5EF4"/>
    <w:rsid w:val="001B61B6"/>
    <w:rsid w:val="001B6654"/>
    <w:rsid w:val="001B66D6"/>
    <w:rsid w:val="001B6709"/>
    <w:rsid w:val="001B6EB3"/>
    <w:rsid w:val="001B752A"/>
    <w:rsid w:val="001B7603"/>
    <w:rsid w:val="001B77E4"/>
    <w:rsid w:val="001B7B0C"/>
    <w:rsid w:val="001B7C31"/>
    <w:rsid w:val="001B7D66"/>
    <w:rsid w:val="001B7DFF"/>
    <w:rsid w:val="001B7F1D"/>
    <w:rsid w:val="001C0334"/>
    <w:rsid w:val="001C0A74"/>
    <w:rsid w:val="001C0F47"/>
    <w:rsid w:val="001C1632"/>
    <w:rsid w:val="001C1C34"/>
    <w:rsid w:val="001C2290"/>
    <w:rsid w:val="001C28E4"/>
    <w:rsid w:val="001C292B"/>
    <w:rsid w:val="001C2988"/>
    <w:rsid w:val="001C29A7"/>
    <w:rsid w:val="001C2A17"/>
    <w:rsid w:val="001C2CB7"/>
    <w:rsid w:val="001C3212"/>
    <w:rsid w:val="001C362E"/>
    <w:rsid w:val="001C3957"/>
    <w:rsid w:val="001C3C14"/>
    <w:rsid w:val="001C3D15"/>
    <w:rsid w:val="001C3EA1"/>
    <w:rsid w:val="001C454F"/>
    <w:rsid w:val="001C4AB0"/>
    <w:rsid w:val="001C4B06"/>
    <w:rsid w:val="001C57C1"/>
    <w:rsid w:val="001C61FF"/>
    <w:rsid w:val="001C62A8"/>
    <w:rsid w:val="001C64BC"/>
    <w:rsid w:val="001C6A89"/>
    <w:rsid w:val="001C6BE4"/>
    <w:rsid w:val="001C728C"/>
    <w:rsid w:val="001C72B7"/>
    <w:rsid w:val="001C77F5"/>
    <w:rsid w:val="001C7A2E"/>
    <w:rsid w:val="001C7DCC"/>
    <w:rsid w:val="001C7E25"/>
    <w:rsid w:val="001D023C"/>
    <w:rsid w:val="001D059F"/>
    <w:rsid w:val="001D11E6"/>
    <w:rsid w:val="001D1298"/>
    <w:rsid w:val="001D1552"/>
    <w:rsid w:val="001D1C3A"/>
    <w:rsid w:val="001D2054"/>
    <w:rsid w:val="001D21DF"/>
    <w:rsid w:val="001D2A9C"/>
    <w:rsid w:val="001D2B9D"/>
    <w:rsid w:val="001D34FD"/>
    <w:rsid w:val="001D3846"/>
    <w:rsid w:val="001D3CC6"/>
    <w:rsid w:val="001D3D49"/>
    <w:rsid w:val="001D43D1"/>
    <w:rsid w:val="001D4B6D"/>
    <w:rsid w:val="001D4C61"/>
    <w:rsid w:val="001D4C9D"/>
    <w:rsid w:val="001D5141"/>
    <w:rsid w:val="001D545B"/>
    <w:rsid w:val="001D5510"/>
    <w:rsid w:val="001D56ED"/>
    <w:rsid w:val="001D58E0"/>
    <w:rsid w:val="001D5A37"/>
    <w:rsid w:val="001D5D8B"/>
    <w:rsid w:val="001D5FB4"/>
    <w:rsid w:val="001D624D"/>
    <w:rsid w:val="001D6546"/>
    <w:rsid w:val="001D675A"/>
    <w:rsid w:val="001D6922"/>
    <w:rsid w:val="001D6A18"/>
    <w:rsid w:val="001D711E"/>
    <w:rsid w:val="001D71ED"/>
    <w:rsid w:val="001D769E"/>
    <w:rsid w:val="001D7965"/>
    <w:rsid w:val="001D7D7F"/>
    <w:rsid w:val="001D7DA2"/>
    <w:rsid w:val="001E053B"/>
    <w:rsid w:val="001E076B"/>
    <w:rsid w:val="001E0F5A"/>
    <w:rsid w:val="001E12D4"/>
    <w:rsid w:val="001E1430"/>
    <w:rsid w:val="001E147B"/>
    <w:rsid w:val="001E1BFE"/>
    <w:rsid w:val="001E1C64"/>
    <w:rsid w:val="001E1D3D"/>
    <w:rsid w:val="001E2651"/>
    <w:rsid w:val="001E2FEC"/>
    <w:rsid w:val="001E34FB"/>
    <w:rsid w:val="001E37E7"/>
    <w:rsid w:val="001E385B"/>
    <w:rsid w:val="001E41C8"/>
    <w:rsid w:val="001E43B2"/>
    <w:rsid w:val="001E48DE"/>
    <w:rsid w:val="001E4A0F"/>
    <w:rsid w:val="001E4AB2"/>
    <w:rsid w:val="001E4C7E"/>
    <w:rsid w:val="001E4FE3"/>
    <w:rsid w:val="001E57BD"/>
    <w:rsid w:val="001E5C80"/>
    <w:rsid w:val="001E5DA7"/>
    <w:rsid w:val="001E5F22"/>
    <w:rsid w:val="001E609D"/>
    <w:rsid w:val="001E6104"/>
    <w:rsid w:val="001E631D"/>
    <w:rsid w:val="001E6468"/>
    <w:rsid w:val="001E6470"/>
    <w:rsid w:val="001E654A"/>
    <w:rsid w:val="001E65D4"/>
    <w:rsid w:val="001E69B6"/>
    <w:rsid w:val="001E6A98"/>
    <w:rsid w:val="001E6FAA"/>
    <w:rsid w:val="001E7030"/>
    <w:rsid w:val="001E70BF"/>
    <w:rsid w:val="001E7678"/>
    <w:rsid w:val="001E7D79"/>
    <w:rsid w:val="001F06CD"/>
    <w:rsid w:val="001F08B0"/>
    <w:rsid w:val="001F0BEE"/>
    <w:rsid w:val="001F0C65"/>
    <w:rsid w:val="001F0FD3"/>
    <w:rsid w:val="001F1052"/>
    <w:rsid w:val="001F144C"/>
    <w:rsid w:val="001F167E"/>
    <w:rsid w:val="001F1717"/>
    <w:rsid w:val="001F1DDE"/>
    <w:rsid w:val="001F21CC"/>
    <w:rsid w:val="001F26F9"/>
    <w:rsid w:val="001F2964"/>
    <w:rsid w:val="001F2B37"/>
    <w:rsid w:val="001F2B6E"/>
    <w:rsid w:val="001F3171"/>
    <w:rsid w:val="001F33C1"/>
    <w:rsid w:val="001F36BD"/>
    <w:rsid w:val="001F399C"/>
    <w:rsid w:val="001F3F30"/>
    <w:rsid w:val="001F41A0"/>
    <w:rsid w:val="001F4806"/>
    <w:rsid w:val="001F49CC"/>
    <w:rsid w:val="001F4B22"/>
    <w:rsid w:val="001F4BF6"/>
    <w:rsid w:val="001F4FF8"/>
    <w:rsid w:val="001F55D7"/>
    <w:rsid w:val="001F5742"/>
    <w:rsid w:val="001F577C"/>
    <w:rsid w:val="001F58E7"/>
    <w:rsid w:val="001F5CBE"/>
    <w:rsid w:val="001F61F7"/>
    <w:rsid w:val="001F634F"/>
    <w:rsid w:val="001F6481"/>
    <w:rsid w:val="001F648A"/>
    <w:rsid w:val="001F6775"/>
    <w:rsid w:val="001F69E7"/>
    <w:rsid w:val="001F7335"/>
    <w:rsid w:val="001F754E"/>
    <w:rsid w:val="001F766F"/>
    <w:rsid w:val="001F76C4"/>
    <w:rsid w:val="001F7952"/>
    <w:rsid w:val="001F7C3E"/>
    <w:rsid w:val="002000C9"/>
    <w:rsid w:val="002005BB"/>
    <w:rsid w:val="00200884"/>
    <w:rsid w:val="00200AF3"/>
    <w:rsid w:val="00200D8A"/>
    <w:rsid w:val="002018F1"/>
    <w:rsid w:val="00201D10"/>
    <w:rsid w:val="00201E17"/>
    <w:rsid w:val="00201E4B"/>
    <w:rsid w:val="00202536"/>
    <w:rsid w:val="00203047"/>
    <w:rsid w:val="002037E9"/>
    <w:rsid w:val="002039B2"/>
    <w:rsid w:val="00203B6C"/>
    <w:rsid w:val="00203D47"/>
    <w:rsid w:val="002040F8"/>
    <w:rsid w:val="00204383"/>
    <w:rsid w:val="002049C2"/>
    <w:rsid w:val="00204B40"/>
    <w:rsid w:val="0020543A"/>
    <w:rsid w:val="00205661"/>
    <w:rsid w:val="0020575D"/>
    <w:rsid w:val="00205B0A"/>
    <w:rsid w:val="00205BD2"/>
    <w:rsid w:val="00205C25"/>
    <w:rsid w:val="002064B3"/>
    <w:rsid w:val="0020668E"/>
    <w:rsid w:val="0020680E"/>
    <w:rsid w:val="0020692B"/>
    <w:rsid w:val="00206D76"/>
    <w:rsid w:val="00206DB9"/>
    <w:rsid w:val="00206EA8"/>
    <w:rsid w:val="00206FE2"/>
    <w:rsid w:val="00207477"/>
    <w:rsid w:val="00207484"/>
    <w:rsid w:val="00207CD0"/>
    <w:rsid w:val="0021037A"/>
    <w:rsid w:val="002106C8"/>
    <w:rsid w:val="00210E6B"/>
    <w:rsid w:val="00210FD7"/>
    <w:rsid w:val="002111D9"/>
    <w:rsid w:val="00211285"/>
    <w:rsid w:val="002117E3"/>
    <w:rsid w:val="00211843"/>
    <w:rsid w:val="00211C3F"/>
    <w:rsid w:val="00212149"/>
    <w:rsid w:val="0021251E"/>
    <w:rsid w:val="00212775"/>
    <w:rsid w:val="00212858"/>
    <w:rsid w:val="00212C1C"/>
    <w:rsid w:val="00212F9D"/>
    <w:rsid w:val="0021371E"/>
    <w:rsid w:val="0021388D"/>
    <w:rsid w:val="0021389E"/>
    <w:rsid w:val="00213B8B"/>
    <w:rsid w:val="00213FA4"/>
    <w:rsid w:val="002144B6"/>
    <w:rsid w:val="00214E4C"/>
    <w:rsid w:val="0021514F"/>
    <w:rsid w:val="002151EE"/>
    <w:rsid w:val="002155BB"/>
    <w:rsid w:val="00216609"/>
    <w:rsid w:val="002166C0"/>
    <w:rsid w:val="002167B1"/>
    <w:rsid w:val="002168F9"/>
    <w:rsid w:val="00216CEF"/>
    <w:rsid w:val="00216D63"/>
    <w:rsid w:val="00216E89"/>
    <w:rsid w:val="00216F57"/>
    <w:rsid w:val="00217250"/>
    <w:rsid w:val="00217819"/>
    <w:rsid w:val="00217899"/>
    <w:rsid w:val="00217A0A"/>
    <w:rsid w:val="00217B3B"/>
    <w:rsid w:val="00217CC5"/>
    <w:rsid w:val="00220227"/>
    <w:rsid w:val="002203E7"/>
    <w:rsid w:val="00220672"/>
    <w:rsid w:val="00220843"/>
    <w:rsid w:val="00220BCF"/>
    <w:rsid w:val="00221188"/>
    <w:rsid w:val="002214A3"/>
    <w:rsid w:val="002219CC"/>
    <w:rsid w:val="00221B2D"/>
    <w:rsid w:val="00221D22"/>
    <w:rsid w:val="00221F68"/>
    <w:rsid w:val="002221F5"/>
    <w:rsid w:val="002222E0"/>
    <w:rsid w:val="002222F9"/>
    <w:rsid w:val="00222D4C"/>
    <w:rsid w:val="00222FF0"/>
    <w:rsid w:val="00223016"/>
    <w:rsid w:val="0022331A"/>
    <w:rsid w:val="0022359B"/>
    <w:rsid w:val="00223C13"/>
    <w:rsid w:val="002246B2"/>
    <w:rsid w:val="00224F3A"/>
    <w:rsid w:val="002250C6"/>
    <w:rsid w:val="00225126"/>
    <w:rsid w:val="00225245"/>
    <w:rsid w:val="0022580F"/>
    <w:rsid w:val="002258E0"/>
    <w:rsid w:val="00225E97"/>
    <w:rsid w:val="00225F97"/>
    <w:rsid w:val="002260F7"/>
    <w:rsid w:val="00226201"/>
    <w:rsid w:val="002262D7"/>
    <w:rsid w:val="002268C1"/>
    <w:rsid w:val="00226CAB"/>
    <w:rsid w:val="00226D73"/>
    <w:rsid w:val="00226E05"/>
    <w:rsid w:val="00226F2C"/>
    <w:rsid w:val="00227052"/>
    <w:rsid w:val="0022736F"/>
    <w:rsid w:val="00227656"/>
    <w:rsid w:val="00227732"/>
    <w:rsid w:val="0022783D"/>
    <w:rsid w:val="00227D6A"/>
    <w:rsid w:val="00230042"/>
    <w:rsid w:val="00230258"/>
    <w:rsid w:val="00230ECA"/>
    <w:rsid w:val="00230EFE"/>
    <w:rsid w:val="00231235"/>
    <w:rsid w:val="0023134E"/>
    <w:rsid w:val="00231462"/>
    <w:rsid w:val="0023156D"/>
    <w:rsid w:val="00231712"/>
    <w:rsid w:val="00231C56"/>
    <w:rsid w:val="00231DBD"/>
    <w:rsid w:val="00232056"/>
    <w:rsid w:val="002320B3"/>
    <w:rsid w:val="00232DB4"/>
    <w:rsid w:val="00233272"/>
    <w:rsid w:val="002334E6"/>
    <w:rsid w:val="0023354E"/>
    <w:rsid w:val="00233887"/>
    <w:rsid w:val="00233B65"/>
    <w:rsid w:val="00234881"/>
    <w:rsid w:val="00234925"/>
    <w:rsid w:val="00234BDD"/>
    <w:rsid w:val="00234F3A"/>
    <w:rsid w:val="0023510C"/>
    <w:rsid w:val="0023558C"/>
    <w:rsid w:val="00235590"/>
    <w:rsid w:val="00235689"/>
    <w:rsid w:val="002357EB"/>
    <w:rsid w:val="00235C99"/>
    <w:rsid w:val="00236350"/>
    <w:rsid w:val="00236398"/>
    <w:rsid w:val="00236698"/>
    <w:rsid w:val="00236F38"/>
    <w:rsid w:val="002371D0"/>
    <w:rsid w:val="00237407"/>
    <w:rsid w:val="002375A5"/>
    <w:rsid w:val="002379E9"/>
    <w:rsid w:val="00237C3A"/>
    <w:rsid w:val="0024057A"/>
    <w:rsid w:val="002408F2"/>
    <w:rsid w:val="00240A8B"/>
    <w:rsid w:val="00240D47"/>
    <w:rsid w:val="00240EF2"/>
    <w:rsid w:val="00240FFC"/>
    <w:rsid w:val="00241144"/>
    <w:rsid w:val="0024121A"/>
    <w:rsid w:val="002418BA"/>
    <w:rsid w:val="00241FED"/>
    <w:rsid w:val="00242000"/>
    <w:rsid w:val="0024208F"/>
    <w:rsid w:val="00242157"/>
    <w:rsid w:val="00242640"/>
    <w:rsid w:val="00242984"/>
    <w:rsid w:val="002429B7"/>
    <w:rsid w:val="00242F75"/>
    <w:rsid w:val="00243224"/>
    <w:rsid w:val="002432CA"/>
    <w:rsid w:val="00243552"/>
    <w:rsid w:val="00243597"/>
    <w:rsid w:val="00243B40"/>
    <w:rsid w:val="00243F54"/>
    <w:rsid w:val="0024435B"/>
    <w:rsid w:val="002447E4"/>
    <w:rsid w:val="0024519E"/>
    <w:rsid w:val="00245589"/>
    <w:rsid w:val="00245815"/>
    <w:rsid w:val="00245A41"/>
    <w:rsid w:val="00245E58"/>
    <w:rsid w:val="0024609E"/>
    <w:rsid w:val="002467B8"/>
    <w:rsid w:val="002469D1"/>
    <w:rsid w:val="00246A74"/>
    <w:rsid w:val="00247C93"/>
    <w:rsid w:val="00247DBA"/>
    <w:rsid w:val="00247E99"/>
    <w:rsid w:val="002500BE"/>
    <w:rsid w:val="0025055B"/>
    <w:rsid w:val="00250769"/>
    <w:rsid w:val="0025094C"/>
    <w:rsid w:val="00250A39"/>
    <w:rsid w:val="002512AE"/>
    <w:rsid w:val="0025143D"/>
    <w:rsid w:val="00252046"/>
    <w:rsid w:val="002520D4"/>
    <w:rsid w:val="002521A2"/>
    <w:rsid w:val="00252A12"/>
    <w:rsid w:val="002533CF"/>
    <w:rsid w:val="00254151"/>
    <w:rsid w:val="0025444D"/>
    <w:rsid w:val="002545E9"/>
    <w:rsid w:val="0025461A"/>
    <w:rsid w:val="002546DC"/>
    <w:rsid w:val="0025495F"/>
    <w:rsid w:val="00254BC2"/>
    <w:rsid w:val="00254BEA"/>
    <w:rsid w:val="00254D54"/>
    <w:rsid w:val="00255060"/>
    <w:rsid w:val="00255918"/>
    <w:rsid w:val="00255BE4"/>
    <w:rsid w:val="00255D1A"/>
    <w:rsid w:val="002561AD"/>
    <w:rsid w:val="002568CC"/>
    <w:rsid w:val="0025730E"/>
    <w:rsid w:val="002574D3"/>
    <w:rsid w:val="00257BF9"/>
    <w:rsid w:val="00257FD5"/>
    <w:rsid w:val="002600D8"/>
    <w:rsid w:val="002604FC"/>
    <w:rsid w:val="0026089B"/>
    <w:rsid w:val="00260D48"/>
    <w:rsid w:val="00261356"/>
    <w:rsid w:val="00261E31"/>
    <w:rsid w:val="00262251"/>
    <w:rsid w:val="00262438"/>
    <w:rsid w:val="00262455"/>
    <w:rsid w:val="00262C4B"/>
    <w:rsid w:val="0026306E"/>
    <w:rsid w:val="00263396"/>
    <w:rsid w:val="002633E3"/>
    <w:rsid w:val="002635D5"/>
    <w:rsid w:val="00263675"/>
    <w:rsid w:val="00264387"/>
    <w:rsid w:val="002648E7"/>
    <w:rsid w:val="00264ADF"/>
    <w:rsid w:val="00264EE4"/>
    <w:rsid w:val="00264F10"/>
    <w:rsid w:val="00264F60"/>
    <w:rsid w:val="00265003"/>
    <w:rsid w:val="002651AC"/>
    <w:rsid w:val="00265733"/>
    <w:rsid w:val="00265809"/>
    <w:rsid w:val="00265C86"/>
    <w:rsid w:val="00265D80"/>
    <w:rsid w:val="00265F50"/>
    <w:rsid w:val="002665F1"/>
    <w:rsid w:val="00266A11"/>
    <w:rsid w:val="00266E43"/>
    <w:rsid w:val="002679DF"/>
    <w:rsid w:val="00267BAF"/>
    <w:rsid w:val="00267FE4"/>
    <w:rsid w:val="0027014A"/>
    <w:rsid w:val="00270172"/>
    <w:rsid w:val="0027064D"/>
    <w:rsid w:val="002708F6"/>
    <w:rsid w:val="00270910"/>
    <w:rsid w:val="00270AEF"/>
    <w:rsid w:val="00270C21"/>
    <w:rsid w:val="00270EFE"/>
    <w:rsid w:val="00271397"/>
    <w:rsid w:val="0027192F"/>
    <w:rsid w:val="00271D17"/>
    <w:rsid w:val="00271EB9"/>
    <w:rsid w:val="00272134"/>
    <w:rsid w:val="00272433"/>
    <w:rsid w:val="00272775"/>
    <w:rsid w:val="00272DFC"/>
    <w:rsid w:val="00273393"/>
    <w:rsid w:val="00273557"/>
    <w:rsid w:val="002735CD"/>
    <w:rsid w:val="00273954"/>
    <w:rsid w:val="00273AC8"/>
    <w:rsid w:val="0027404D"/>
    <w:rsid w:val="0027419B"/>
    <w:rsid w:val="002742AD"/>
    <w:rsid w:val="002744AC"/>
    <w:rsid w:val="00274C76"/>
    <w:rsid w:val="002750FD"/>
    <w:rsid w:val="00275D01"/>
    <w:rsid w:val="002765E2"/>
    <w:rsid w:val="00276795"/>
    <w:rsid w:val="00276809"/>
    <w:rsid w:val="0027682A"/>
    <w:rsid w:val="00276883"/>
    <w:rsid w:val="00276A5B"/>
    <w:rsid w:val="00276C72"/>
    <w:rsid w:val="00276E89"/>
    <w:rsid w:val="002770B3"/>
    <w:rsid w:val="0027785D"/>
    <w:rsid w:val="0027786E"/>
    <w:rsid w:val="00280718"/>
    <w:rsid w:val="002807FC"/>
    <w:rsid w:val="00280868"/>
    <w:rsid w:val="002809BB"/>
    <w:rsid w:val="00280E37"/>
    <w:rsid w:val="00281C6B"/>
    <w:rsid w:val="00282067"/>
    <w:rsid w:val="00282721"/>
    <w:rsid w:val="00282DA2"/>
    <w:rsid w:val="00283247"/>
    <w:rsid w:val="0028324E"/>
    <w:rsid w:val="00283452"/>
    <w:rsid w:val="00283633"/>
    <w:rsid w:val="0028388B"/>
    <w:rsid w:val="002839A4"/>
    <w:rsid w:val="002839BE"/>
    <w:rsid w:val="002842C3"/>
    <w:rsid w:val="002848A8"/>
    <w:rsid w:val="00284999"/>
    <w:rsid w:val="0028572C"/>
    <w:rsid w:val="00285A15"/>
    <w:rsid w:val="00285B06"/>
    <w:rsid w:val="00285DCE"/>
    <w:rsid w:val="00286085"/>
    <w:rsid w:val="002864F3"/>
    <w:rsid w:val="002866B9"/>
    <w:rsid w:val="0028691E"/>
    <w:rsid w:val="00286AB2"/>
    <w:rsid w:val="00286BC1"/>
    <w:rsid w:val="002870A2"/>
    <w:rsid w:val="0028786B"/>
    <w:rsid w:val="00287AE2"/>
    <w:rsid w:val="00287AFD"/>
    <w:rsid w:val="00290524"/>
    <w:rsid w:val="0029075B"/>
    <w:rsid w:val="002907D3"/>
    <w:rsid w:val="00290C02"/>
    <w:rsid w:val="00290CA2"/>
    <w:rsid w:val="00290CF6"/>
    <w:rsid w:val="00290E01"/>
    <w:rsid w:val="00290F2D"/>
    <w:rsid w:val="00291D8A"/>
    <w:rsid w:val="00291FC4"/>
    <w:rsid w:val="00292543"/>
    <w:rsid w:val="002929C1"/>
    <w:rsid w:val="00292C26"/>
    <w:rsid w:val="002932C8"/>
    <w:rsid w:val="00293576"/>
    <w:rsid w:val="002935F0"/>
    <w:rsid w:val="00293906"/>
    <w:rsid w:val="00293E7E"/>
    <w:rsid w:val="002947EF"/>
    <w:rsid w:val="00294B43"/>
    <w:rsid w:val="00294B83"/>
    <w:rsid w:val="00294E90"/>
    <w:rsid w:val="00294F12"/>
    <w:rsid w:val="00295BB4"/>
    <w:rsid w:val="00295D84"/>
    <w:rsid w:val="00295DF2"/>
    <w:rsid w:val="00296AA0"/>
    <w:rsid w:val="00296E9A"/>
    <w:rsid w:val="002973B9"/>
    <w:rsid w:val="00297555"/>
    <w:rsid w:val="0029759E"/>
    <w:rsid w:val="00297DEE"/>
    <w:rsid w:val="002A050D"/>
    <w:rsid w:val="002A065D"/>
    <w:rsid w:val="002A175E"/>
    <w:rsid w:val="002A1AAD"/>
    <w:rsid w:val="002A1B5A"/>
    <w:rsid w:val="002A22F0"/>
    <w:rsid w:val="002A298A"/>
    <w:rsid w:val="002A2B52"/>
    <w:rsid w:val="002A2C39"/>
    <w:rsid w:val="002A2CEF"/>
    <w:rsid w:val="002A2F0E"/>
    <w:rsid w:val="002A38ED"/>
    <w:rsid w:val="002A3B20"/>
    <w:rsid w:val="002A3CBD"/>
    <w:rsid w:val="002A40F5"/>
    <w:rsid w:val="002A4470"/>
    <w:rsid w:val="002A483F"/>
    <w:rsid w:val="002A511E"/>
    <w:rsid w:val="002A535D"/>
    <w:rsid w:val="002A5B5E"/>
    <w:rsid w:val="002A5F19"/>
    <w:rsid w:val="002A6571"/>
    <w:rsid w:val="002A6A90"/>
    <w:rsid w:val="002A6C15"/>
    <w:rsid w:val="002A6D9E"/>
    <w:rsid w:val="002A734D"/>
    <w:rsid w:val="002A74C0"/>
    <w:rsid w:val="002A7708"/>
    <w:rsid w:val="002A7781"/>
    <w:rsid w:val="002A7B3B"/>
    <w:rsid w:val="002A7F76"/>
    <w:rsid w:val="002B027E"/>
    <w:rsid w:val="002B0474"/>
    <w:rsid w:val="002B08DA"/>
    <w:rsid w:val="002B0B5C"/>
    <w:rsid w:val="002B0DC8"/>
    <w:rsid w:val="002B10F9"/>
    <w:rsid w:val="002B167C"/>
    <w:rsid w:val="002B1873"/>
    <w:rsid w:val="002B228F"/>
    <w:rsid w:val="002B2572"/>
    <w:rsid w:val="002B2731"/>
    <w:rsid w:val="002B27B9"/>
    <w:rsid w:val="002B2B5F"/>
    <w:rsid w:val="002B2BA6"/>
    <w:rsid w:val="002B2D3D"/>
    <w:rsid w:val="002B3239"/>
    <w:rsid w:val="002B38F7"/>
    <w:rsid w:val="002B3C58"/>
    <w:rsid w:val="002B3DFF"/>
    <w:rsid w:val="002B4013"/>
    <w:rsid w:val="002B4227"/>
    <w:rsid w:val="002B4284"/>
    <w:rsid w:val="002B4340"/>
    <w:rsid w:val="002B4420"/>
    <w:rsid w:val="002B4554"/>
    <w:rsid w:val="002B458F"/>
    <w:rsid w:val="002B486F"/>
    <w:rsid w:val="002B487F"/>
    <w:rsid w:val="002B4897"/>
    <w:rsid w:val="002B4ACC"/>
    <w:rsid w:val="002B4B53"/>
    <w:rsid w:val="002B4CF0"/>
    <w:rsid w:val="002B538D"/>
    <w:rsid w:val="002B55DF"/>
    <w:rsid w:val="002B5959"/>
    <w:rsid w:val="002B5BB3"/>
    <w:rsid w:val="002B602E"/>
    <w:rsid w:val="002B648E"/>
    <w:rsid w:val="002B65C8"/>
    <w:rsid w:val="002B65F0"/>
    <w:rsid w:val="002B6A8F"/>
    <w:rsid w:val="002B6C37"/>
    <w:rsid w:val="002B6EDA"/>
    <w:rsid w:val="002B6FEA"/>
    <w:rsid w:val="002B707A"/>
    <w:rsid w:val="002B786B"/>
    <w:rsid w:val="002B789C"/>
    <w:rsid w:val="002B7AB5"/>
    <w:rsid w:val="002B7D25"/>
    <w:rsid w:val="002B7E09"/>
    <w:rsid w:val="002B7EFB"/>
    <w:rsid w:val="002C060B"/>
    <w:rsid w:val="002C06B3"/>
    <w:rsid w:val="002C07F8"/>
    <w:rsid w:val="002C1707"/>
    <w:rsid w:val="002C17FD"/>
    <w:rsid w:val="002C183A"/>
    <w:rsid w:val="002C2302"/>
    <w:rsid w:val="002C2405"/>
    <w:rsid w:val="002C2605"/>
    <w:rsid w:val="002C28A2"/>
    <w:rsid w:val="002C28E6"/>
    <w:rsid w:val="002C2C76"/>
    <w:rsid w:val="002C2F2A"/>
    <w:rsid w:val="002C3259"/>
    <w:rsid w:val="002C330B"/>
    <w:rsid w:val="002C368A"/>
    <w:rsid w:val="002C3B2F"/>
    <w:rsid w:val="002C402F"/>
    <w:rsid w:val="002C4052"/>
    <w:rsid w:val="002C40F9"/>
    <w:rsid w:val="002C46B5"/>
    <w:rsid w:val="002C4C7B"/>
    <w:rsid w:val="002C4E3C"/>
    <w:rsid w:val="002C4F75"/>
    <w:rsid w:val="002C507F"/>
    <w:rsid w:val="002C5522"/>
    <w:rsid w:val="002C567E"/>
    <w:rsid w:val="002C5941"/>
    <w:rsid w:val="002C5B6A"/>
    <w:rsid w:val="002C5CDB"/>
    <w:rsid w:val="002C5E91"/>
    <w:rsid w:val="002C6301"/>
    <w:rsid w:val="002C6530"/>
    <w:rsid w:val="002C6741"/>
    <w:rsid w:val="002C6C80"/>
    <w:rsid w:val="002C6DE4"/>
    <w:rsid w:val="002C769A"/>
    <w:rsid w:val="002C7E45"/>
    <w:rsid w:val="002D0195"/>
    <w:rsid w:val="002D01DE"/>
    <w:rsid w:val="002D0A4E"/>
    <w:rsid w:val="002D0E95"/>
    <w:rsid w:val="002D1314"/>
    <w:rsid w:val="002D1315"/>
    <w:rsid w:val="002D16EC"/>
    <w:rsid w:val="002D1896"/>
    <w:rsid w:val="002D1D48"/>
    <w:rsid w:val="002D280E"/>
    <w:rsid w:val="002D2AEC"/>
    <w:rsid w:val="002D2B0D"/>
    <w:rsid w:val="002D337D"/>
    <w:rsid w:val="002D36AC"/>
    <w:rsid w:val="002D3905"/>
    <w:rsid w:val="002D3FA6"/>
    <w:rsid w:val="002D40FD"/>
    <w:rsid w:val="002D4863"/>
    <w:rsid w:val="002D4AB9"/>
    <w:rsid w:val="002D4ACB"/>
    <w:rsid w:val="002D4CF2"/>
    <w:rsid w:val="002D4F9A"/>
    <w:rsid w:val="002D5059"/>
    <w:rsid w:val="002D5161"/>
    <w:rsid w:val="002D518D"/>
    <w:rsid w:val="002D51C2"/>
    <w:rsid w:val="002D5672"/>
    <w:rsid w:val="002D5767"/>
    <w:rsid w:val="002D59C3"/>
    <w:rsid w:val="002D5AF3"/>
    <w:rsid w:val="002D5E06"/>
    <w:rsid w:val="002D5EA2"/>
    <w:rsid w:val="002D5FD6"/>
    <w:rsid w:val="002D61ED"/>
    <w:rsid w:val="002D628B"/>
    <w:rsid w:val="002D6424"/>
    <w:rsid w:val="002D66A6"/>
    <w:rsid w:val="002D68A5"/>
    <w:rsid w:val="002D6922"/>
    <w:rsid w:val="002D6E41"/>
    <w:rsid w:val="002D6E93"/>
    <w:rsid w:val="002D73E4"/>
    <w:rsid w:val="002D74C9"/>
    <w:rsid w:val="002D77F6"/>
    <w:rsid w:val="002D7918"/>
    <w:rsid w:val="002E0294"/>
    <w:rsid w:val="002E04C8"/>
    <w:rsid w:val="002E0A61"/>
    <w:rsid w:val="002E1402"/>
    <w:rsid w:val="002E1548"/>
    <w:rsid w:val="002E1B0D"/>
    <w:rsid w:val="002E1F60"/>
    <w:rsid w:val="002E209C"/>
    <w:rsid w:val="002E2221"/>
    <w:rsid w:val="002E23A2"/>
    <w:rsid w:val="002E23C3"/>
    <w:rsid w:val="002E2446"/>
    <w:rsid w:val="002E244B"/>
    <w:rsid w:val="002E28D8"/>
    <w:rsid w:val="002E2A05"/>
    <w:rsid w:val="002E2C63"/>
    <w:rsid w:val="002E38D0"/>
    <w:rsid w:val="002E3A6A"/>
    <w:rsid w:val="002E3EF5"/>
    <w:rsid w:val="002E423A"/>
    <w:rsid w:val="002E4443"/>
    <w:rsid w:val="002E4534"/>
    <w:rsid w:val="002E48E9"/>
    <w:rsid w:val="002E4C22"/>
    <w:rsid w:val="002E4C3D"/>
    <w:rsid w:val="002E5373"/>
    <w:rsid w:val="002E563D"/>
    <w:rsid w:val="002E57D8"/>
    <w:rsid w:val="002E5AC2"/>
    <w:rsid w:val="002E5BBA"/>
    <w:rsid w:val="002E5CBF"/>
    <w:rsid w:val="002E63D9"/>
    <w:rsid w:val="002E66B6"/>
    <w:rsid w:val="002E6E0B"/>
    <w:rsid w:val="002E6F8C"/>
    <w:rsid w:val="002E7278"/>
    <w:rsid w:val="002E7626"/>
    <w:rsid w:val="002E7669"/>
    <w:rsid w:val="002E7A01"/>
    <w:rsid w:val="002E7AAA"/>
    <w:rsid w:val="002E7CB8"/>
    <w:rsid w:val="002E7F96"/>
    <w:rsid w:val="002F0B59"/>
    <w:rsid w:val="002F0CCE"/>
    <w:rsid w:val="002F106D"/>
    <w:rsid w:val="002F107D"/>
    <w:rsid w:val="002F116F"/>
    <w:rsid w:val="002F153A"/>
    <w:rsid w:val="002F1931"/>
    <w:rsid w:val="002F1933"/>
    <w:rsid w:val="002F1A1E"/>
    <w:rsid w:val="002F1DBF"/>
    <w:rsid w:val="002F1EFA"/>
    <w:rsid w:val="002F212E"/>
    <w:rsid w:val="002F282D"/>
    <w:rsid w:val="002F2C8C"/>
    <w:rsid w:val="002F348D"/>
    <w:rsid w:val="002F363D"/>
    <w:rsid w:val="002F373B"/>
    <w:rsid w:val="002F37DE"/>
    <w:rsid w:val="002F3AAC"/>
    <w:rsid w:val="002F3AD1"/>
    <w:rsid w:val="002F3B20"/>
    <w:rsid w:val="002F3CA9"/>
    <w:rsid w:val="002F3EA9"/>
    <w:rsid w:val="002F40B9"/>
    <w:rsid w:val="002F40E3"/>
    <w:rsid w:val="002F43E3"/>
    <w:rsid w:val="002F469F"/>
    <w:rsid w:val="002F46DC"/>
    <w:rsid w:val="002F4A3E"/>
    <w:rsid w:val="002F5765"/>
    <w:rsid w:val="002F5889"/>
    <w:rsid w:val="002F5AD8"/>
    <w:rsid w:val="002F5AE8"/>
    <w:rsid w:val="002F5D34"/>
    <w:rsid w:val="002F6107"/>
    <w:rsid w:val="002F637B"/>
    <w:rsid w:val="002F6852"/>
    <w:rsid w:val="002F6C22"/>
    <w:rsid w:val="002F6D79"/>
    <w:rsid w:val="002F7014"/>
    <w:rsid w:val="002F7562"/>
    <w:rsid w:val="002F79CF"/>
    <w:rsid w:val="002F7AE0"/>
    <w:rsid w:val="002F7B55"/>
    <w:rsid w:val="002F7EFA"/>
    <w:rsid w:val="003000DB"/>
    <w:rsid w:val="0030047D"/>
    <w:rsid w:val="0030078F"/>
    <w:rsid w:val="00300968"/>
    <w:rsid w:val="00300B68"/>
    <w:rsid w:val="003012AD"/>
    <w:rsid w:val="003013DB"/>
    <w:rsid w:val="00301519"/>
    <w:rsid w:val="003016A7"/>
    <w:rsid w:val="00301C00"/>
    <w:rsid w:val="00301D61"/>
    <w:rsid w:val="00301FE7"/>
    <w:rsid w:val="0030204E"/>
    <w:rsid w:val="00302245"/>
    <w:rsid w:val="003039A5"/>
    <w:rsid w:val="00303C47"/>
    <w:rsid w:val="00303C87"/>
    <w:rsid w:val="003043B5"/>
    <w:rsid w:val="00304A7E"/>
    <w:rsid w:val="0030517F"/>
    <w:rsid w:val="00305604"/>
    <w:rsid w:val="00305D56"/>
    <w:rsid w:val="00305D74"/>
    <w:rsid w:val="00305E17"/>
    <w:rsid w:val="0030639F"/>
    <w:rsid w:val="003063D9"/>
    <w:rsid w:val="0030653B"/>
    <w:rsid w:val="0030653E"/>
    <w:rsid w:val="003067CF"/>
    <w:rsid w:val="003069E0"/>
    <w:rsid w:val="00307507"/>
    <w:rsid w:val="00307749"/>
    <w:rsid w:val="00307B70"/>
    <w:rsid w:val="003103A6"/>
    <w:rsid w:val="0031049B"/>
    <w:rsid w:val="00310677"/>
    <w:rsid w:val="003106E9"/>
    <w:rsid w:val="00310927"/>
    <w:rsid w:val="0031099C"/>
    <w:rsid w:val="00310A6A"/>
    <w:rsid w:val="00310BA9"/>
    <w:rsid w:val="00310CEF"/>
    <w:rsid w:val="00310D0D"/>
    <w:rsid w:val="0031109C"/>
    <w:rsid w:val="00311131"/>
    <w:rsid w:val="0031122E"/>
    <w:rsid w:val="003118ED"/>
    <w:rsid w:val="00311AAA"/>
    <w:rsid w:val="00311FFA"/>
    <w:rsid w:val="00312049"/>
    <w:rsid w:val="00312294"/>
    <w:rsid w:val="003123D0"/>
    <w:rsid w:val="00312B97"/>
    <w:rsid w:val="00312C8C"/>
    <w:rsid w:val="00312EC0"/>
    <w:rsid w:val="00312F50"/>
    <w:rsid w:val="00313221"/>
    <w:rsid w:val="0031338C"/>
    <w:rsid w:val="00313681"/>
    <w:rsid w:val="00313761"/>
    <w:rsid w:val="00313902"/>
    <w:rsid w:val="00313AB9"/>
    <w:rsid w:val="00313DDA"/>
    <w:rsid w:val="00313EAA"/>
    <w:rsid w:val="00314174"/>
    <w:rsid w:val="003141CF"/>
    <w:rsid w:val="00314590"/>
    <w:rsid w:val="0031481A"/>
    <w:rsid w:val="00314ADD"/>
    <w:rsid w:val="00315160"/>
    <w:rsid w:val="00315645"/>
    <w:rsid w:val="00315C9D"/>
    <w:rsid w:val="00315D1A"/>
    <w:rsid w:val="00315F3F"/>
    <w:rsid w:val="0031630E"/>
    <w:rsid w:val="003168DF"/>
    <w:rsid w:val="00316E60"/>
    <w:rsid w:val="00317034"/>
    <w:rsid w:val="00317659"/>
    <w:rsid w:val="0031772B"/>
    <w:rsid w:val="003178C8"/>
    <w:rsid w:val="00320250"/>
    <w:rsid w:val="00320411"/>
    <w:rsid w:val="00320615"/>
    <w:rsid w:val="00320D32"/>
    <w:rsid w:val="003213CB"/>
    <w:rsid w:val="003214EA"/>
    <w:rsid w:val="003214FC"/>
    <w:rsid w:val="00321A47"/>
    <w:rsid w:val="00322624"/>
    <w:rsid w:val="003229B3"/>
    <w:rsid w:val="00322A43"/>
    <w:rsid w:val="00322A90"/>
    <w:rsid w:val="003231F1"/>
    <w:rsid w:val="0032357F"/>
    <w:rsid w:val="00323856"/>
    <w:rsid w:val="003238FB"/>
    <w:rsid w:val="00323F50"/>
    <w:rsid w:val="003243D9"/>
    <w:rsid w:val="003245E7"/>
    <w:rsid w:val="00324F9D"/>
    <w:rsid w:val="00325098"/>
    <w:rsid w:val="003254A3"/>
    <w:rsid w:val="00325614"/>
    <w:rsid w:val="00325624"/>
    <w:rsid w:val="003257E2"/>
    <w:rsid w:val="00325C71"/>
    <w:rsid w:val="00325C8C"/>
    <w:rsid w:val="00325D15"/>
    <w:rsid w:val="00325F2D"/>
    <w:rsid w:val="0032605C"/>
    <w:rsid w:val="00326207"/>
    <w:rsid w:val="0032632D"/>
    <w:rsid w:val="00326A79"/>
    <w:rsid w:val="00326B56"/>
    <w:rsid w:val="0032704B"/>
    <w:rsid w:val="00327106"/>
    <w:rsid w:val="0032785C"/>
    <w:rsid w:val="003278E6"/>
    <w:rsid w:val="00327A0B"/>
    <w:rsid w:val="00327B99"/>
    <w:rsid w:val="00327DD5"/>
    <w:rsid w:val="00327E47"/>
    <w:rsid w:val="00327E89"/>
    <w:rsid w:val="00330519"/>
    <w:rsid w:val="00330552"/>
    <w:rsid w:val="00330712"/>
    <w:rsid w:val="0033076F"/>
    <w:rsid w:val="00330C7C"/>
    <w:rsid w:val="00330C89"/>
    <w:rsid w:val="00331DC0"/>
    <w:rsid w:val="00331ECE"/>
    <w:rsid w:val="0033202E"/>
    <w:rsid w:val="00332164"/>
    <w:rsid w:val="00332575"/>
    <w:rsid w:val="00332AB4"/>
    <w:rsid w:val="00332C6E"/>
    <w:rsid w:val="00332F33"/>
    <w:rsid w:val="00332F65"/>
    <w:rsid w:val="00333D5D"/>
    <w:rsid w:val="00333F9F"/>
    <w:rsid w:val="00334047"/>
    <w:rsid w:val="0033493C"/>
    <w:rsid w:val="00334F14"/>
    <w:rsid w:val="00334F43"/>
    <w:rsid w:val="00335287"/>
    <w:rsid w:val="003352F4"/>
    <w:rsid w:val="00335465"/>
    <w:rsid w:val="00335821"/>
    <w:rsid w:val="003358CD"/>
    <w:rsid w:val="0033595F"/>
    <w:rsid w:val="00335B02"/>
    <w:rsid w:val="00335C3E"/>
    <w:rsid w:val="00335CB1"/>
    <w:rsid w:val="003361D6"/>
    <w:rsid w:val="0033672F"/>
    <w:rsid w:val="00336B81"/>
    <w:rsid w:val="00336BDB"/>
    <w:rsid w:val="00336BE3"/>
    <w:rsid w:val="00336EBF"/>
    <w:rsid w:val="003373A1"/>
    <w:rsid w:val="003375CD"/>
    <w:rsid w:val="003378C2"/>
    <w:rsid w:val="00337F28"/>
    <w:rsid w:val="003400E9"/>
    <w:rsid w:val="00340941"/>
    <w:rsid w:val="00340CC8"/>
    <w:rsid w:val="003412FC"/>
    <w:rsid w:val="00341A82"/>
    <w:rsid w:val="00341AAA"/>
    <w:rsid w:val="003422B5"/>
    <w:rsid w:val="003422D9"/>
    <w:rsid w:val="00342417"/>
    <w:rsid w:val="0034254F"/>
    <w:rsid w:val="00342718"/>
    <w:rsid w:val="00342C07"/>
    <w:rsid w:val="00342C6E"/>
    <w:rsid w:val="00342CCE"/>
    <w:rsid w:val="00343566"/>
    <w:rsid w:val="0034382A"/>
    <w:rsid w:val="003439B6"/>
    <w:rsid w:val="00343E28"/>
    <w:rsid w:val="00344377"/>
    <w:rsid w:val="00344830"/>
    <w:rsid w:val="00344CD9"/>
    <w:rsid w:val="00345128"/>
    <w:rsid w:val="003454A6"/>
    <w:rsid w:val="00345717"/>
    <w:rsid w:val="003459CE"/>
    <w:rsid w:val="00345B18"/>
    <w:rsid w:val="00345BB7"/>
    <w:rsid w:val="00345D5A"/>
    <w:rsid w:val="003465E5"/>
    <w:rsid w:val="003467E5"/>
    <w:rsid w:val="00346B69"/>
    <w:rsid w:val="003473C4"/>
    <w:rsid w:val="00347AEE"/>
    <w:rsid w:val="00347EAB"/>
    <w:rsid w:val="00350629"/>
    <w:rsid w:val="00350902"/>
    <w:rsid w:val="00351525"/>
    <w:rsid w:val="00351771"/>
    <w:rsid w:val="00351F09"/>
    <w:rsid w:val="00351F0D"/>
    <w:rsid w:val="00352E5F"/>
    <w:rsid w:val="00353444"/>
    <w:rsid w:val="0035353C"/>
    <w:rsid w:val="0035378A"/>
    <w:rsid w:val="00353831"/>
    <w:rsid w:val="00353A9E"/>
    <w:rsid w:val="00353ED0"/>
    <w:rsid w:val="00354694"/>
    <w:rsid w:val="00354753"/>
    <w:rsid w:val="00354819"/>
    <w:rsid w:val="0035527C"/>
    <w:rsid w:val="003553CB"/>
    <w:rsid w:val="003555E7"/>
    <w:rsid w:val="003558DA"/>
    <w:rsid w:val="00355FBA"/>
    <w:rsid w:val="0035658D"/>
    <w:rsid w:val="00356B7F"/>
    <w:rsid w:val="00356BD3"/>
    <w:rsid w:val="0035724B"/>
    <w:rsid w:val="003573A3"/>
    <w:rsid w:val="00357A89"/>
    <w:rsid w:val="00357D27"/>
    <w:rsid w:val="00357D9C"/>
    <w:rsid w:val="00357EED"/>
    <w:rsid w:val="0036037B"/>
    <w:rsid w:val="00360528"/>
    <w:rsid w:val="00360E0D"/>
    <w:rsid w:val="00361229"/>
    <w:rsid w:val="0036143D"/>
    <w:rsid w:val="00361D72"/>
    <w:rsid w:val="00361E7B"/>
    <w:rsid w:val="00362156"/>
    <w:rsid w:val="003629EE"/>
    <w:rsid w:val="00362B70"/>
    <w:rsid w:val="00362BC5"/>
    <w:rsid w:val="003630C9"/>
    <w:rsid w:val="00363477"/>
    <w:rsid w:val="00363ACB"/>
    <w:rsid w:val="00363DBE"/>
    <w:rsid w:val="00363F1C"/>
    <w:rsid w:val="00364270"/>
    <w:rsid w:val="003643C1"/>
    <w:rsid w:val="0036455F"/>
    <w:rsid w:val="00364755"/>
    <w:rsid w:val="00364C66"/>
    <w:rsid w:val="00365067"/>
    <w:rsid w:val="003650BB"/>
    <w:rsid w:val="0036535C"/>
    <w:rsid w:val="00365CEF"/>
    <w:rsid w:val="003661C0"/>
    <w:rsid w:val="003662B2"/>
    <w:rsid w:val="003663DB"/>
    <w:rsid w:val="003667E8"/>
    <w:rsid w:val="00366E97"/>
    <w:rsid w:val="00367607"/>
    <w:rsid w:val="003676C3"/>
    <w:rsid w:val="00367888"/>
    <w:rsid w:val="00367A3A"/>
    <w:rsid w:val="00367B51"/>
    <w:rsid w:val="00370124"/>
    <w:rsid w:val="00370126"/>
    <w:rsid w:val="003701DE"/>
    <w:rsid w:val="00370302"/>
    <w:rsid w:val="00370BAF"/>
    <w:rsid w:val="0037185F"/>
    <w:rsid w:val="003720A5"/>
    <w:rsid w:val="00372171"/>
    <w:rsid w:val="003726E5"/>
    <w:rsid w:val="0037286E"/>
    <w:rsid w:val="00372B3B"/>
    <w:rsid w:val="00372D83"/>
    <w:rsid w:val="00373058"/>
    <w:rsid w:val="0037318D"/>
    <w:rsid w:val="00373B84"/>
    <w:rsid w:val="00373F3E"/>
    <w:rsid w:val="003749B9"/>
    <w:rsid w:val="00374EED"/>
    <w:rsid w:val="0037518B"/>
    <w:rsid w:val="00375536"/>
    <w:rsid w:val="0037581E"/>
    <w:rsid w:val="00375AFA"/>
    <w:rsid w:val="00375CF1"/>
    <w:rsid w:val="00375DDA"/>
    <w:rsid w:val="00375F5F"/>
    <w:rsid w:val="003766B5"/>
    <w:rsid w:val="003767BB"/>
    <w:rsid w:val="00376B6B"/>
    <w:rsid w:val="00376F98"/>
    <w:rsid w:val="00377004"/>
    <w:rsid w:val="0037706B"/>
    <w:rsid w:val="003770C3"/>
    <w:rsid w:val="003771B6"/>
    <w:rsid w:val="0037733A"/>
    <w:rsid w:val="00377F44"/>
    <w:rsid w:val="0038030A"/>
    <w:rsid w:val="00380A53"/>
    <w:rsid w:val="00380EFE"/>
    <w:rsid w:val="00380F1E"/>
    <w:rsid w:val="003810E8"/>
    <w:rsid w:val="00381DD1"/>
    <w:rsid w:val="00382056"/>
    <w:rsid w:val="0038205C"/>
    <w:rsid w:val="0038207B"/>
    <w:rsid w:val="003824EC"/>
    <w:rsid w:val="00382A2C"/>
    <w:rsid w:val="00383CD4"/>
    <w:rsid w:val="0038411B"/>
    <w:rsid w:val="00384506"/>
    <w:rsid w:val="003855EC"/>
    <w:rsid w:val="00385851"/>
    <w:rsid w:val="003858BD"/>
    <w:rsid w:val="00385964"/>
    <w:rsid w:val="003859A4"/>
    <w:rsid w:val="00385E71"/>
    <w:rsid w:val="00386244"/>
    <w:rsid w:val="0038657E"/>
    <w:rsid w:val="00386589"/>
    <w:rsid w:val="00386754"/>
    <w:rsid w:val="00386E70"/>
    <w:rsid w:val="0038731F"/>
    <w:rsid w:val="003878D6"/>
    <w:rsid w:val="00387959"/>
    <w:rsid w:val="00390331"/>
    <w:rsid w:val="0039043F"/>
    <w:rsid w:val="00390E95"/>
    <w:rsid w:val="00391052"/>
    <w:rsid w:val="00391054"/>
    <w:rsid w:val="00391466"/>
    <w:rsid w:val="00391593"/>
    <w:rsid w:val="00391AA2"/>
    <w:rsid w:val="00391AC3"/>
    <w:rsid w:val="00391F4B"/>
    <w:rsid w:val="00392431"/>
    <w:rsid w:val="003924E7"/>
    <w:rsid w:val="00392A24"/>
    <w:rsid w:val="00392DF0"/>
    <w:rsid w:val="003934D0"/>
    <w:rsid w:val="00393778"/>
    <w:rsid w:val="00393865"/>
    <w:rsid w:val="00393E85"/>
    <w:rsid w:val="00393F63"/>
    <w:rsid w:val="0039413B"/>
    <w:rsid w:val="00394303"/>
    <w:rsid w:val="0039443E"/>
    <w:rsid w:val="0039489C"/>
    <w:rsid w:val="00394958"/>
    <w:rsid w:val="00394AFF"/>
    <w:rsid w:val="00394B83"/>
    <w:rsid w:val="00394C19"/>
    <w:rsid w:val="00394C1B"/>
    <w:rsid w:val="0039571E"/>
    <w:rsid w:val="00395A10"/>
    <w:rsid w:val="00395B72"/>
    <w:rsid w:val="00395C2F"/>
    <w:rsid w:val="00396434"/>
    <w:rsid w:val="00396A93"/>
    <w:rsid w:val="00396D7D"/>
    <w:rsid w:val="003974A9"/>
    <w:rsid w:val="003978E8"/>
    <w:rsid w:val="003A0260"/>
    <w:rsid w:val="003A027D"/>
    <w:rsid w:val="003A053D"/>
    <w:rsid w:val="003A0604"/>
    <w:rsid w:val="003A079A"/>
    <w:rsid w:val="003A0894"/>
    <w:rsid w:val="003A1499"/>
    <w:rsid w:val="003A18D1"/>
    <w:rsid w:val="003A1A68"/>
    <w:rsid w:val="003A25AA"/>
    <w:rsid w:val="003A2A29"/>
    <w:rsid w:val="003A2D0C"/>
    <w:rsid w:val="003A2DD2"/>
    <w:rsid w:val="003A32CD"/>
    <w:rsid w:val="003A34D8"/>
    <w:rsid w:val="003A38CD"/>
    <w:rsid w:val="003A3A5E"/>
    <w:rsid w:val="003A3B17"/>
    <w:rsid w:val="003A3B97"/>
    <w:rsid w:val="003A3F63"/>
    <w:rsid w:val="003A3FF6"/>
    <w:rsid w:val="003A41E7"/>
    <w:rsid w:val="003A48DF"/>
    <w:rsid w:val="003A4B9F"/>
    <w:rsid w:val="003A4FBD"/>
    <w:rsid w:val="003A5A4A"/>
    <w:rsid w:val="003A61C8"/>
    <w:rsid w:val="003A63A8"/>
    <w:rsid w:val="003A6421"/>
    <w:rsid w:val="003A6603"/>
    <w:rsid w:val="003A66BF"/>
    <w:rsid w:val="003A6DC2"/>
    <w:rsid w:val="003A7226"/>
    <w:rsid w:val="003A7531"/>
    <w:rsid w:val="003A792A"/>
    <w:rsid w:val="003A7F2E"/>
    <w:rsid w:val="003B0090"/>
    <w:rsid w:val="003B0A02"/>
    <w:rsid w:val="003B0EC7"/>
    <w:rsid w:val="003B10AC"/>
    <w:rsid w:val="003B123C"/>
    <w:rsid w:val="003B135D"/>
    <w:rsid w:val="003B14E5"/>
    <w:rsid w:val="003B1658"/>
    <w:rsid w:val="003B18AB"/>
    <w:rsid w:val="003B22C2"/>
    <w:rsid w:val="003B2357"/>
    <w:rsid w:val="003B25E1"/>
    <w:rsid w:val="003B3073"/>
    <w:rsid w:val="003B30AA"/>
    <w:rsid w:val="003B379C"/>
    <w:rsid w:val="003B3B1C"/>
    <w:rsid w:val="003B3FEC"/>
    <w:rsid w:val="003B40AD"/>
    <w:rsid w:val="003B478C"/>
    <w:rsid w:val="003B4CFE"/>
    <w:rsid w:val="003B4FB1"/>
    <w:rsid w:val="003B4FBD"/>
    <w:rsid w:val="003B54BB"/>
    <w:rsid w:val="003B54DE"/>
    <w:rsid w:val="003B59E8"/>
    <w:rsid w:val="003B5FF8"/>
    <w:rsid w:val="003B6BC8"/>
    <w:rsid w:val="003B6D3C"/>
    <w:rsid w:val="003B6DC1"/>
    <w:rsid w:val="003B6DCB"/>
    <w:rsid w:val="003B7040"/>
    <w:rsid w:val="003B7677"/>
    <w:rsid w:val="003B7A18"/>
    <w:rsid w:val="003B7A6F"/>
    <w:rsid w:val="003B7B9C"/>
    <w:rsid w:val="003B7BF6"/>
    <w:rsid w:val="003C02CE"/>
    <w:rsid w:val="003C06CF"/>
    <w:rsid w:val="003C0725"/>
    <w:rsid w:val="003C096E"/>
    <w:rsid w:val="003C0AF3"/>
    <w:rsid w:val="003C0DEA"/>
    <w:rsid w:val="003C1119"/>
    <w:rsid w:val="003C129F"/>
    <w:rsid w:val="003C1431"/>
    <w:rsid w:val="003C1793"/>
    <w:rsid w:val="003C19E2"/>
    <w:rsid w:val="003C1F8A"/>
    <w:rsid w:val="003C22D5"/>
    <w:rsid w:val="003C248C"/>
    <w:rsid w:val="003C26BB"/>
    <w:rsid w:val="003C294D"/>
    <w:rsid w:val="003C29B8"/>
    <w:rsid w:val="003C29D9"/>
    <w:rsid w:val="003C2B8C"/>
    <w:rsid w:val="003C3177"/>
    <w:rsid w:val="003C335B"/>
    <w:rsid w:val="003C346C"/>
    <w:rsid w:val="003C3508"/>
    <w:rsid w:val="003C3532"/>
    <w:rsid w:val="003C372A"/>
    <w:rsid w:val="003C3913"/>
    <w:rsid w:val="003C3E70"/>
    <w:rsid w:val="003C3F2D"/>
    <w:rsid w:val="003C432E"/>
    <w:rsid w:val="003C4860"/>
    <w:rsid w:val="003C4ADF"/>
    <w:rsid w:val="003C4B55"/>
    <w:rsid w:val="003C4EB6"/>
    <w:rsid w:val="003C564C"/>
    <w:rsid w:val="003C5EA1"/>
    <w:rsid w:val="003C6035"/>
    <w:rsid w:val="003C6435"/>
    <w:rsid w:val="003C703C"/>
    <w:rsid w:val="003C70AF"/>
    <w:rsid w:val="003C764C"/>
    <w:rsid w:val="003C7AE2"/>
    <w:rsid w:val="003C7C06"/>
    <w:rsid w:val="003C7C1B"/>
    <w:rsid w:val="003C7FDF"/>
    <w:rsid w:val="003D0145"/>
    <w:rsid w:val="003D037F"/>
    <w:rsid w:val="003D05F9"/>
    <w:rsid w:val="003D08AD"/>
    <w:rsid w:val="003D1110"/>
    <w:rsid w:val="003D1250"/>
    <w:rsid w:val="003D1581"/>
    <w:rsid w:val="003D170E"/>
    <w:rsid w:val="003D17E1"/>
    <w:rsid w:val="003D1D2E"/>
    <w:rsid w:val="003D1FAC"/>
    <w:rsid w:val="003D1FC2"/>
    <w:rsid w:val="003D20A0"/>
    <w:rsid w:val="003D23A0"/>
    <w:rsid w:val="003D266B"/>
    <w:rsid w:val="003D26E0"/>
    <w:rsid w:val="003D2823"/>
    <w:rsid w:val="003D2AE3"/>
    <w:rsid w:val="003D31F2"/>
    <w:rsid w:val="003D3816"/>
    <w:rsid w:val="003D3BC5"/>
    <w:rsid w:val="003D3BC7"/>
    <w:rsid w:val="003D3DC0"/>
    <w:rsid w:val="003D3E01"/>
    <w:rsid w:val="003D4710"/>
    <w:rsid w:val="003D4852"/>
    <w:rsid w:val="003D4ED1"/>
    <w:rsid w:val="003D5586"/>
    <w:rsid w:val="003D55CD"/>
    <w:rsid w:val="003D5664"/>
    <w:rsid w:val="003D5751"/>
    <w:rsid w:val="003D59DE"/>
    <w:rsid w:val="003D5A35"/>
    <w:rsid w:val="003D5AEC"/>
    <w:rsid w:val="003D6248"/>
    <w:rsid w:val="003D6946"/>
    <w:rsid w:val="003D69E2"/>
    <w:rsid w:val="003D71AD"/>
    <w:rsid w:val="003D72E8"/>
    <w:rsid w:val="003D7D23"/>
    <w:rsid w:val="003D7F44"/>
    <w:rsid w:val="003E0479"/>
    <w:rsid w:val="003E05B3"/>
    <w:rsid w:val="003E0831"/>
    <w:rsid w:val="003E0C14"/>
    <w:rsid w:val="003E0F6E"/>
    <w:rsid w:val="003E129A"/>
    <w:rsid w:val="003E12E1"/>
    <w:rsid w:val="003E1C21"/>
    <w:rsid w:val="003E1D23"/>
    <w:rsid w:val="003E2014"/>
    <w:rsid w:val="003E2A92"/>
    <w:rsid w:val="003E33DC"/>
    <w:rsid w:val="003E33F4"/>
    <w:rsid w:val="003E3558"/>
    <w:rsid w:val="003E356E"/>
    <w:rsid w:val="003E35B1"/>
    <w:rsid w:val="003E3D50"/>
    <w:rsid w:val="003E3F5C"/>
    <w:rsid w:val="003E45BC"/>
    <w:rsid w:val="003E4783"/>
    <w:rsid w:val="003E4CF2"/>
    <w:rsid w:val="003E4E77"/>
    <w:rsid w:val="003E4EB8"/>
    <w:rsid w:val="003E4FB7"/>
    <w:rsid w:val="003E5019"/>
    <w:rsid w:val="003E512E"/>
    <w:rsid w:val="003E5224"/>
    <w:rsid w:val="003E5248"/>
    <w:rsid w:val="003E5513"/>
    <w:rsid w:val="003E57B0"/>
    <w:rsid w:val="003E5C55"/>
    <w:rsid w:val="003E5CAC"/>
    <w:rsid w:val="003E5DB3"/>
    <w:rsid w:val="003E6779"/>
    <w:rsid w:val="003E71FE"/>
    <w:rsid w:val="003E73CD"/>
    <w:rsid w:val="003E77A9"/>
    <w:rsid w:val="003F00B6"/>
    <w:rsid w:val="003F0185"/>
    <w:rsid w:val="003F0227"/>
    <w:rsid w:val="003F0235"/>
    <w:rsid w:val="003F0732"/>
    <w:rsid w:val="003F0B39"/>
    <w:rsid w:val="003F0CC6"/>
    <w:rsid w:val="003F0E30"/>
    <w:rsid w:val="003F0E66"/>
    <w:rsid w:val="003F14B9"/>
    <w:rsid w:val="003F1505"/>
    <w:rsid w:val="003F190E"/>
    <w:rsid w:val="003F1C5C"/>
    <w:rsid w:val="003F1E45"/>
    <w:rsid w:val="003F2E64"/>
    <w:rsid w:val="003F30FF"/>
    <w:rsid w:val="003F3A3F"/>
    <w:rsid w:val="003F3F3A"/>
    <w:rsid w:val="003F41E0"/>
    <w:rsid w:val="003F4497"/>
    <w:rsid w:val="003F4669"/>
    <w:rsid w:val="003F46DB"/>
    <w:rsid w:val="003F4D31"/>
    <w:rsid w:val="003F5074"/>
    <w:rsid w:val="003F5198"/>
    <w:rsid w:val="003F5354"/>
    <w:rsid w:val="003F53B1"/>
    <w:rsid w:val="003F582D"/>
    <w:rsid w:val="003F5DD1"/>
    <w:rsid w:val="003F60C3"/>
    <w:rsid w:val="003F6288"/>
    <w:rsid w:val="003F62EF"/>
    <w:rsid w:val="003F637E"/>
    <w:rsid w:val="003F658B"/>
    <w:rsid w:val="003F6669"/>
    <w:rsid w:val="003F6DF3"/>
    <w:rsid w:val="003F76E1"/>
    <w:rsid w:val="003F7E29"/>
    <w:rsid w:val="004008AF"/>
    <w:rsid w:val="00400BB0"/>
    <w:rsid w:val="00401043"/>
    <w:rsid w:val="00401EB0"/>
    <w:rsid w:val="0040305F"/>
    <w:rsid w:val="004030F9"/>
    <w:rsid w:val="004033FF"/>
    <w:rsid w:val="00403FA3"/>
    <w:rsid w:val="00404256"/>
    <w:rsid w:val="0040441A"/>
    <w:rsid w:val="004046A9"/>
    <w:rsid w:val="004046CE"/>
    <w:rsid w:val="00404A35"/>
    <w:rsid w:val="004058CC"/>
    <w:rsid w:val="00405B62"/>
    <w:rsid w:val="00405D89"/>
    <w:rsid w:val="004060D5"/>
    <w:rsid w:val="00406574"/>
    <w:rsid w:val="0040675D"/>
    <w:rsid w:val="00406B3A"/>
    <w:rsid w:val="00406E7D"/>
    <w:rsid w:val="004072C6"/>
    <w:rsid w:val="004072E2"/>
    <w:rsid w:val="00407388"/>
    <w:rsid w:val="004076C7"/>
    <w:rsid w:val="00407B87"/>
    <w:rsid w:val="00410015"/>
    <w:rsid w:val="00410308"/>
    <w:rsid w:val="00411300"/>
    <w:rsid w:val="004113B4"/>
    <w:rsid w:val="00411A79"/>
    <w:rsid w:val="00411C9B"/>
    <w:rsid w:val="00411CC0"/>
    <w:rsid w:val="00411E27"/>
    <w:rsid w:val="00412124"/>
    <w:rsid w:val="004123E4"/>
    <w:rsid w:val="0041284F"/>
    <w:rsid w:val="00412A07"/>
    <w:rsid w:val="00412B17"/>
    <w:rsid w:val="00412BBB"/>
    <w:rsid w:val="0041303B"/>
    <w:rsid w:val="00413074"/>
    <w:rsid w:val="00413633"/>
    <w:rsid w:val="00413B8B"/>
    <w:rsid w:val="00413B93"/>
    <w:rsid w:val="00413BF2"/>
    <w:rsid w:val="00414141"/>
    <w:rsid w:val="004144CA"/>
    <w:rsid w:val="0041468B"/>
    <w:rsid w:val="00414707"/>
    <w:rsid w:val="004147AA"/>
    <w:rsid w:val="004148B8"/>
    <w:rsid w:val="004149F4"/>
    <w:rsid w:val="00414C58"/>
    <w:rsid w:val="00414D34"/>
    <w:rsid w:val="00415071"/>
    <w:rsid w:val="004153EF"/>
    <w:rsid w:val="00415C9E"/>
    <w:rsid w:val="0041601C"/>
    <w:rsid w:val="004160ED"/>
    <w:rsid w:val="00416528"/>
    <w:rsid w:val="004165FC"/>
    <w:rsid w:val="00416A73"/>
    <w:rsid w:val="00416A7E"/>
    <w:rsid w:val="00416A9F"/>
    <w:rsid w:val="004170B2"/>
    <w:rsid w:val="0041755E"/>
    <w:rsid w:val="00417569"/>
    <w:rsid w:val="00417AD6"/>
    <w:rsid w:val="00417BB0"/>
    <w:rsid w:val="0042008A"/>
    <w:rsid w:val="0042060D"/>
    <w:rsid w:val="00420628"/>
    <w:rsid w:val="00420908"/>
    <w:rsid w:val="00420E41"/>
    <w:rsid w:val="00421156"/>
    <w:rsid w:val="0042120A"/>
    <w:rsid w:val="00421870"/>
    <w:rsid w:val="00421EC3"/>
    <w:rsid w:val="00422720"/>
    <w:rsid w:val="00422724"/>
    <w:rsid w:val="00422B6C"/>
    <w:rsid w:val="00422F40"/>
    <w:rsid w:val="00422FF6"/>
    <w:rsid w:val="004232A9"/>
    <w:rsid w:val="0042375C"/>
    <w:rsid w:val="00423F6B"/>
    <w:rsid w:val="0042419A"/>
    <w:rsid w:val="004242CC"/>
    <w:rsid w:val="00424394"/>
    <w:rsid w:val="00424462"/>
    <w:rsid w:val="004244CE"/>
    <w:rsid w:val="0042466B"/>
    <w:rsid w:val="00424F79"/>
    <w:rsid w:val="004255E1"/>
    <w:rsid w:val="004256B5"/>
    <w:rsid w:val="0042629B"/>
    <w:rsid w:val="004263ED"/>
    <w:rsid w:val="004264AF"/>
    <w:rsid w:val="00426C10"/>
    <w:rsid w:val="00426C5E"/>
    <w:rsid w:val="00426D36"/>
    <w:rsid w:val="00427098"/>
    <w:rsid w:val="0042710D"/>
    <w:rsid w:val="00427468"/>
    <w:rsid w:val="004277BE"/>
    <w:rsid w:val="00427834"/>
    <w:rsid w:val="00427993"/>
    <w:rsid w:val="0043090B"/>
    <w:rsid w:val="004309BA"/>
    <w:rsid w:val="00430B02"/>
    <w:rsid w:val="00430B86"/>
    <w:rsid w:val="00430C10"/>
    <w:rsid w:val="00430CBA"/>
    <w:rsid w:val="0043122D"/>
    <w:rsid w:val="00431694"/>
    <w:rsid w:val="00431A1F"/>
    <w:rsid w:val="004322C8"/>
    <w:rsid w:val="0043233A"/>
    <w:rsid w:val="0043248B"/>
    <w:rsid w:val="004326F5"/>
    <w:rsid w:val="00432AA6"/>
    <w:rsid w:val="00432EE7"/>
    <w:rsid w:val="00432FB0"/>
    <w:rsid w:val="0043304A"/>
    <w:rsid w:val="0043347B"/>
    <w:rsid w:val="004336BC"/>
    <w:rsid w:val="00433D3A"/>
    <w:rsid w:val="00433D87"/>
    <w:rsid w:val="00433DCA"/>
    <w:rsid w:val="00434055"/>
    <w:rsid w:val="00434199"/>
    <w:rsid w:val="00434997"/>
    <w:rsid w:val="00434A10"/>
    <w:rsid w:val="00434CFD"/>
    <w:rsid w:val="004352FC"/>
    <w:rsid w:val="00435373"/>
    <w:rsid w:val="0043566C"/>
    <w:rsid w:val="004357A1"/>
    <w:rsid w:val="004360E1"/>
    <w:rsid w:val="0043651B"/>
    <w:rsid w:val="00436818"/>
    <w:rsid w:val="00436853"/>
    <w:rsid w:val="00436BAD"/>
    <w:rsid w:val="00437538"/>
    <w:rsid w:val="00437559"/>
    <w:rsid w:val="00437827"/>
    <w:rsid w:val="00437AA1"/>
    <w:rsid w:val="00437AD6"/>
    <w:rsid w:val="004406CD"/>
    <w:rsid w:val="00441067"/>
    <w:rsid w:val="004411F9"/>
    <w:rsid w:val="004413BB"/>
    <w:rsid w:val="00441487"/>
    <w:rsid w:val="004417B7"/>
    <w:rsid w:val="004417BE"/>
    <w:rsid w:val="00441B7C"/>
    <w:rsid w:val="00441F4E"/>
    <w:rsid w:val="00442606"/>
    <w:rsid w:val="00442A43"/>
    <w:rsid w:val="00442EAA"/>
    <w:rsid w:val="004432B6"/>
    <w:rsid w:val="00443576"/>
    <w:rsid w:val="00443A3C"/>
    <w:rsid w:val="00443C54"/>
    <w:rsid w:val="004441F1"/>
    <w:rsid w:val="00444569"/>
    <w:rsid w:val="00444582"/>
    <w:rsid w:val="0044477E"/>
    <w:rsid w:val="00444A04"/>
    <w:rsid w:val="00444D80"/>
    <w:rsid w:val="00444F0A"/>
    <w:rsid w:val="0044514B"/>
    <w:rsid w:val="00445457"/>
    <w:rsid w:val="0044567E"/>
    <w:rsid w:val="00445924"/>
    <w:rsid w:val="004462DD"/>
    <w:rsid w:val="00446EC3"/>
    <w:rsid w:val="00446EC4"/>
    <w:rsid w:val="00446FAF"/>
    <w:rsid w:val="004475EB"/>
    <w:rsid w:val="00447719"/>
    <w:rsid w:val="00447773"/>
    <w:rsid w:val="00447CD0"/>
    <w:rsid w:val="0045094A"/>
    <w:rsid w:val="00450C53"/>
    <w:rsid w:val="00450DFB"/>
    <w:rsid w:val="0045100A"/>
    <w:rsid w:val="00451398"/>
    <w:rsid w:val="00451424"/>
    <w:rsid w:val="00451D1C"/>
    <w:rsid w:val="004521D2"/>
    <w:rsid w:val="00452627"/>
    <w:rsid w:val="0045351E"/>
    <w:rsid w:val="00453582"/>
    <w:rsid w:val="00453CDE"/>
    <w:rsid w:val="00453E32"/>
    <w:rsid w:val="00453FD4"/>
    <w:rsid w:val="00454148"/>
    <w:rsid w:val="004541C3"/>
    <w:rsid w:val="00454511"/>
    <w:rsid w:val="004547CC"/>
    <w:rsid w:val="00454EEC"/>
    <w:rsid w:val="004551E2"/>
    <w:rsid w:val="00455989"/>
    <w:rsid w:val="00455BCD"/>
    <w:rsid w:val="00455FF1"/>
    <w:rsid w:val="0045715C"/>
    <w:rsid w:val="00457257"/>
    <w:rsid w:val="004573E5"/>
    <w:rsid w:val="004578EE"/>
    <w:rsid w:val="00457A4C"/>
    <w:rsid w:val="00457F4C"/>
    <w:rsid w:val="004601ED"/>
    <w:rsid w:val="0046027E"/>
    <w:rsid w:val="00460346"/>
    <w:rsid w:val="00460B68"/>
    <w:rsid w:val="00461020"/>
    <w:rsid w:val="00461333"/>
    <w:rsid w:val="004613C7"/>
    <w:rsid w:val="0046167F"/>
    <w:rsid w:val="004616AF"/>
    <w:rsid w:val="004618AF"/>
    <w:rsid w:val="00461BA9"/>
    <w:rsid w:val="00461D57"/>
    <w:rsid w:val="00461ED4"/>
    <w:rsid w:val="00461F99"/>
    <w:rsid w:val="004628BF"/>
    <w:rsid w:val="00462984"/>
    <w:rsid w:val="0046299A"/>
    <w:rsid w:val="00462BB2"/>
    <w:rsid w:val="00462D9A"/>
    <w:rsid w:val="004632B9"/>
    <w:rsid w:val="004638B0"/>
    <w:rsid w:val="004643D0"/>
    <w:rsid w:val="0046445B"/>
    <w:rsid w:val="00464618"/>
    <w:rsid w:val="0046489C"/>
    <w:rsid w:val="00464BEF"/>
    <w:rsid w:val="00464C27"/>
    <w:rsid w:val="00464CCB"/>
    <w:rsid w:val="0046500C"/>
    <w:rsid w:val="0046502E"/>
    <w:rsid w:val="00465778"/>
    <w:rsid w:val="004659C7"/>
    <w:rsid w:val="00465A7F"/>
    <w:rsid w:val="00465C30"/>
    <w:rsid w:val="00465F26"/>
    <w:rsid w:val="0046612D"/>
    <w:rsid w:val="00466344"/>
    <w:rsid w:val="004666C9"/>
    <w:rsid w:val="00466858"/>
    <w:rsid w:val="00466C18"/>
    <w:rsid w:val="00466C1F"/>
    <w:rsid w:val="0046730A"/>
    <w:rsid w:val="004673E9"/>
    <w:rsid w:val="00467653"/>
    <w:rsid w:val="004677C9"/>
    <w:rsid w:val="004678C1"/>
    <w:rsid w:val="00467B90"/>
    <w:rsid w:val="00467C64"/>
    <w:rsid w:val="004700A7"/>
    <w:rsid w:val="004703AE"/>
    <w:rsid w:val="004706B4"/>
    <w:rsid w:val="00470C70"/>
    <w:rsid w:val="00470D84"/>
    <w:rsid w:val="00471329"/>
    <w:rsid w:val="0047181C"/>
    <w:rsid w:val="004718D1"/>
    <w:rsid w:val="00471F1E"/>
    <w:rsid w:val="00472059"/>
    <w:rsid w:val="0047270B"/>
    <w:rsid w:val="00472C38"/>
    <w:rsid w:val="00472EC5"/>
    <w:rsid w:val="00473335"/>
    <w:rsid w:val="0047362A"/>
    <w:rsid w:val="0047371A"/>
    <w:rsid w:val="00473F10"/>
    <w:rsid w:val="004741E6"/>
    <w:rsid w:val="004742C8"/>
    <w:rsid w:val="00474400"/>
    <w:rsid w:val="004746B2"/>
    <w:rsid w:val="00474A2E"/>
    <w:rsid w:val="00474AEA"/>
    <w:rsid w:val="00474F34"/>
    <w:rsid w:val="0047541A"/>
    <w:rsid w:val="004756D3"/>
    <w:rsid w:val="004757EF"/>
    <w:rsid w:val="00476699"/>
    <w:rsid w:val="00476E70"/>
    <w:rsid w:val="00476EC5"/>
    <w:rsid w:val="00477815"/>
    <w:rsid w:val="00477832"/>
    <w:rsid w:val="00477876"/>
    <w:rsid w:val="00477A2C"/>
    <w:rsid w:val="00477E35"/>
    <w:rsid w:val="00477FE4"/>
    <w:rsid w:val="0048023E"/>
    <w:rsid w:val="0048062D"/>
    <w:rsid w:val="00480DB1"/>
    <w:rsid w:val="00480FA7"/>
    <w:rsid w:val="00481177"/>
    <w:rsid w:val="00481435"/>
    <w:rsid w:val="00481964"/>
    <w:rsid w:val="00481A2C"/>
    <w:rsid w:val="00481A74"/>
    <w:rsid w:val="00481CF9"/>
    <w:rsid w:val="00482214"/>
    <w:rsid w:val="004825B0"/>
    <w:rsid w:val="00482627"/>
    <w:rsid w:val="0048284A"/>
    <w:rsid w:val="004828D9"/>
    <w:rsid w:val="00482987"/>
    <w:rsid w:val="00482A21"/>
    <w:rsid w:val="00482E77"/>
    <w:rsid w:val="004834AB"/>
    <w:rsid w:val="0048357D"/>
    <w:rsid w:val="00483A28"/>
    <w:rsid w:val="00483B28"/>
    <w:rsid w:val="00483DB4"/>
    <w:rsid w:val="00483EDF"/>
    <w:rsid w:val="00484280"/>
    <w:rsid w:val="00484854"/>
    <w:rsid w:val="00484A4F"/>
    <w:rsid w:val="00484C84"/>
    <w:rsid w:val="00484F2F"/>
    <w:rsid w:val="00485202"/>
    <w:rsid w:val="004853CA"/>
    <w:rsid w:val="00485E1D"/>
    <w:rsid w:val="00485E39"/>
    <w:rsid w:val="00486141"/>
    <w:rsid w:val="004862BC"/>
    <w:rsid w:val="00486AE7"/>
    <w:rsid w:val="00486BC1"/>
    <w:rsid w:val="00486E14"/>
    <w:rsid w:val="00486E25"/>
    <w:rsid w:val="00486E98"/>
    <w:rsid w:val="00486FD4"/>
    <w:rsid w:val="0048747A"/>
    <w:rsid w:val="00487665"/>
    <w:rsid w:val="00490029"/>
    <w:rsid w:val="004902B0"/>
    <w:rsid w:val="004905C2"/>
    <w:rsid w:val="004905D5"/>
    <w:rsid w:val="00490CB5"/>
    <w:rsid w:val="004916BF"/>
    <w:rsid w:val="0049248F"/>
    <w:rsid w:val="0049268D"/>
    <w:rsid w:val="0049287A"/>
    <w:rsid w:val="00492D02"/>
    <w:rsid w:val="0049304B"/>
    <w:rsid w:val="004938ED"/>
    <w:rsid w:val="00493A73"/>
    <w:rsid w:val="0049483F"/>
    <w:rsid w:val="00494BE2"/>
    <w:rsid w:val="00494CE3"/>
    <w:rsid w:val="00494DD8"/>
    <w:rsid w:val="0049526A"/>
    <w:rsid w:val="00495807"/>
    <w:rsid w:val="00495A2E"/>
    <w:rsid w:val="004962F7"/>
    <w:rsid w:val="004964BC"/>
    <w:rsid w:val="00496770"/>
    <w:rsid w:val="00496948"/>
    <w:rsid w:val="00496D41"/>
    <w:rsid w:val="00496E08"/>
    <w:rsid w:val="0049706D"/>
    <w:rsid w:val="00497549"/>
    <w:rsid w:val="00497551"/>
    <w:rsid w:val="004976D2"/>
    <w:rsid w:val="00497898"/>
    <w:rsid w:val="004A02A4"/>
    <w:rsid w:val="004A0EAC"/>
    <w:rsid w:val="004A1290"/>
    <w:rsid w:val="004A12E8"/>
    <w:rsid w:val="004A19B4"/>
    <w:rsid w:val="004A1C43"/>
    <w:rsid w:val="004A1C68"/>
    <w:rsid w:val="004A2131"/>
    <w:rsid w:val="004A23A0"/>
    <w:rsid w:val="004A2446"/>
    <w:rsid w:val="004A27CC"/>
    <w:rsid w:val="004A2BEE"/>
    <w:rsid w:val="004A2D7D"/>
    <w:rsid w:val="004A2EB7"/>
    <w:rsid w:val="004A3195"/>
    <w:rsid w:val="004A339A"/>
    <w:rsid w:val="004A347F"/>
    <w:rsid w:val="004A35B4"/>
    <w:rsid w:val="004A368A"/>
    <w:rsid w:val="004A3DBB"/>
    <w:rsid w:val="004A4160"/>
    <w:rsid w:val="004A42B2"/>
    <w:rsid w:val="004A42D4"/>
    <w:rsid w:val="004A4435"/>
    <w:rsid w:val="004A4458"/>
    <w:rsid w:val="004A44D7"/>
    <w:rsid w:val="004A4758"/>
    <w:rsid w:val="004A477B"/>
    <w:rsid w:val="004A4DBD"/>
    <w:rsid w:val="004A5105"/>
    <w:rsid w:val="004A5130"/>
    <w:rsid w:val="004A530D"/>
    <w:rsid w:val="004A53EE"/>
    <w:rsid w:val="004A5F86"/>
    <w:rsid w:val="004A614B"/>
    <w:rsid w:val="004A6228"/>
    <w:rsid w:val="004A6723"/>
    <w:rsid w:val="004A7071"/>
    <w:rsid w:val="004A71B7"/>
    <w:rsid w:val="004A71F4"/>
    <w:rsid w:val="004A7281"/>
    <w:rsid w:val="004A7476"/>
    <w:rsid w:val="004A749A"/>
    <w:rsid w:val="004B0455"/>
    <w:rsid w:val="004B07C1"/>
    <w:rsid w:val="004B07F5"/>
    <w:rsid w:val="004B0A84"/>
    <w:rsid w:val="004B0B33"/>
    <w:rsid w:val="004B14A8"/>
    <w:rsid w:val="004B1543"/>
    <w:rsid w:val="004B158A"/>
    <w:rsid w:val="004B1831"/>
    <w:rsid w:val="004B1FE0"/>
    <w:rsid w:val="004B22AF"/>
    <w:rsid w:val="004B2C1B"/>
    <w:rsid w:val="004B2DE2"/>
    <w:rsid w:val="004B31CA"/>
    <w:rsid w:val="004B3C1E"/>
    <w:rsid w:val="004B4BD4"/>
    <w:rsid w:val="004B505A"/>
    <w:rsid w:val="004B5073"/>
    <w:rsid w:val="004B74DB"/>
    <w:rsid w:val="004B777A"/>
    <w:rsid w:val="004B7B8C"/>
    <w:rsid w:val="004B7BC5"/>
    <w:rsid w:val="004B7CB9"/>
    <w:rsid w:val="004B7DD4"/>
    <w:rsid w:val="004C0585"/>
    <w:rsid w:val="004C0B4A"/>
    <w:rsid w:val="004C0CE1"/>
    <w:rsid w:val="004C0EFB"/>
    <w:rsid w:val="004C1089"/>
    <w:rsid w:val="004C1C17"/>
    <w:rsid w:val="004C1EF0"/>
    <w:rsid w:val="004C2249"/>
    <w:rsid w:val="004C24D2"/>
    <w:rsid w:val="004C24DB"/>
    <w:rsid w:val="004C2952"/>
    <w:rsid w:val="004C2C4F"/>
    <w:rsid w:val="004C2CBA"/>
    <w:rsid w:val="004C2D53"/>
    <w:rsid w:val="004C34CB"/>
    <w:rsid w:val="004C3687"/>
    <w:rsid w:val="004C36AF"/>
    <w:rsid w:val="004C3F60"/>
    <w:rsid w:val="004C45EC"/>
    <w:rsid w:val="004C4D42"/>
    <w:rsid w:val="004C537F"/>
    <w:rsid w:val="004C54DA"/>
    <w:rsid w:val="004C55D6"/>
    <w:rsid w:val="004C574C"/>
    <w:rsid w:val="004C5FC6"/>
    <w:rsid w:val="004C6142"/>
    <w:rsid w:val="004C61D0"/>
    <w:rsid w:val="004C64F5"/>
    <w:rsid w:val="004C6ECA"/>
    <w:rsid w:val="004C74E0"/>
    <w:rsid w:val="004D011A"/>
    <w:rsid w:val="004D03FC"/>
    <w:rsid w:val="004D046F"/>
    <w:rsid w:val="004D0896"/>
    <w:rsid w:val="004D0D77"/>
    <w:rsid w:val="004D1328"/>
    <w:rsid w:val="004D1A47"/>
    <w:rsid w:val="004D1AC3"/>
    <w:rsid w:val="004D1D37"/>
    <w:rsid w:val="004D1F6A"/>
    <w:rsid w:val="004D2AEA"/>
    <w:rsid w:val="004D2DBE"/>
    <w:rsid w:val="004D2F4A"/>
    <w:rsid w:val="004D326E"/>
    <w:rsid w:val="004D3273"/>
    <w:rsid w:val="004D3329"/>
    <w:rsid w:val="004D359F"/>
    <w:rsid w:val="004D3897"/>
    <w:rsid w:val="004D43E1"/>
    <w:rsid w:val="004D4B7A"/>
    <w:rsid w:val="004D4BBD"/>
    <w:rsid w:val="004D4EE9"/>
    <w:rsid w:val="004D4F81"/>
    <w:rsid w:val="004D5378"/>
    <w:rsid w:val="004D559B"/>
    <w:rsid w:val="004D55EF"/>
    <w:rsid w:val="004D5A3F"/>
    <w:rsid w:val="004D5AE5"/>
    <w:rsid w:val="004D5CA9"/>
    <w:rsid w:val="004D5F33"/>
    <w:rsid w:val="004D5F8B"/>
    <w:rsid w:val="004D64FA"/>
    <w:rsid w:val="004D659A"/>
    <w:rsid w:val="004D67A4"/>
    <w:rsid w:val="004D6B2E"/>
    <w:rsid w:val="004D6EC8"/>
    <w:rsid w:val="004D6F4D"/>
    <w:rsid w:val="004D6F77"/>
    <w:rsid w:val="004D7108"/>
    <w:rsid w:val="004D757F"/>
    <w:rsid w:val="004D7C7F"/>
    <w:rsid w:val="004D7CE4"/>
    <w:rsid w:val="004D7FA0"/>
    <w:rsid w:val="004E082C"/>
    <w:rsid w:val="004E09AB"/>
    <w:rsid w:val="004E1080"/>
    <w:rsid w:val="004E1DE0"/>
    <w:rsid w:val="004E1F87"/>
    <w:rsid w:val="004E1FDC"/>
    <w:rsid w:val="004E21E1"/>
    <w:rsid w:val="004E23CB"/>
    <w:rsid w:val="004E258F"/>
    <w:rsid w:val="004E2968"/>
    <w:rsid w:val="004E2AA0"/>
    <w:rsid w:val="004E2DBB"/>
    <w:rsid w:val="004E2E91"/>
    <w:rsid w:val="004E3157"/>
    <w:rsid w:val="004E33AA"/>
    <w:rsid w:val="004E354C"/>
    <w:rsid w:val="004E3C46"/>
    <w:rsid w:val="004E3F27"/>
    <w:rsid w:val="004E454E"/>
    <w:rsid w:val="004E4813"/>
    <w:rsid w:val="004E4A1B"/>
    <w:rsid w:val="004E4E20"/>
    <w:rsid w:val="004E51CF"/>
    <w:rsid w:val="004E529B"/>
    <w:rsid w:val="004E54F1"/>
    <w:rsid w:val="004E567D"/>
    <w:rsid w:val="004E5C91"/>
    <w:rsid w:val="004E5EE0"/>
    <w:rsid w:val="004E5FE6"/>
    <w:rsid w:val="004E610D"/>
    <w:rsid w:val="004E6153"/>
    <w:rsid w:val="004E625C"/>
    <w:rsid w:val="004E657D"/>
    <w:rsid w:val="004E695C"/>
    <w:rsid w:val="004E714B"/>
    <w:rsid w:val="004E755C"/>
    <w:rsid w:val="004E7594"/>
    <w:rsid w:val="004E76ED"/>
    <w:rsid w:val="004E773E"/>
    <w:rsid w:val="004E79F4"/>
    <w:rsid w:val="004E7BA5"/>
    <w:rsid w:val="004F0574"/>
    <w:rsid w:val="004F06AF"/>
    <w:rsid w:val="004F0E46"/>
    <w:rsid w:val="004F107F"/>
    <w:rsid w:val="004F10ED"/>
    <w:rsid w:val="004F1313"/>
    <w:rsid w:val="004F136D"/>
    <w:rsid w:val="004F168C"/>
    <w:rsid w:val="004F1804"/>
    <w:rsid w:val="004F1C99"/>
    <w:rsid w:val="004F239B"/>
    <w:rsid w:val="004F23DB"/>
    <w:rsid w:val="004F2843"/>
    <w:rsid w:val="004F2CC1"/>
    <w:rsid w:val="004F3071"/>
    <w:rsid w:val="004F36F1"/>
    <w:rsid w:val="004F3EF5"/>
    <w:rsid w:val="004F40CB"/>
    <w:rsid w:val="004F4316"/>
    <w:rsid w:val="004F49FE"/>
    <w:rsid w:val="004F50A9"/>
    <w:rsid w:val="004F51C3"/>
    <w:rsid w:val="004F5440"/>
    <w:rsid w:val="004F5C28"/>
    <w:rsid w:val="004F5D90"/>
    <w:rsid w:val="004F5DFA"/>
    <w:rsid w:val="004F60B5"/>
    <w:rsid w:val="004F6588"/>
    <w:rsid w:val="004F6A2C"/>
    <w:rsid w:val="004F6CFA"/>
    <w:rsid w:val="004F7EEF"/>
    <w:rsid w:val="00500340"/>
    <w:rsid w:val="0050063C"/>
    <w:rsid w:val="005007EA"/>
    <w:rsid w:val="005011D2"/>
    <w:rsid w:val="0050129F"/>
    <w:rsid w:val="00501469"/>
    <w:rsid w:val="00501B8B"/>
    <w:rsid w:val="00502590"/>
    <w:rsid w:val="00502791"/>
    <w:rsid w:val="005027B7"/>
    <w:rsid w:val="0050296C"/>
    <w:rsid w:val="00502DE9"/>
    <w:rsid w:val="0050342B"/>
    <w:rsid w:val="005036D2"/>
    <w:rsid w:val="00503D86"/>
    <w:rsid w:val="00503DE6"/>
    <w:rsid w:val="00504B05"/>
    <w:rsid w:val="00504BD6"/>
    <w:rsid w:val="00504CA8"/>
    <w:rsid w:val="00504DD9"/>
    <w:rsid w:val="00504F13"/>
    <w:rsid w:val="00504F65"/>
    <w:rsid w:val="00505520"/>
    <w:rsid w:val="00505947"/>
    <w:rsid w:val="005059DF"/>
    <w:rsid w:val="00505B0D"/>
    <w:rsid w:val="00505D7C"/>
    <w:rsid w:val="00506194"/>
    <w:rsid w:val="005063E2"/>
    <w:rsid w:val="005066CF"/>
    <w:rsid w:val="0050689F"/>
    <w:rsid w:val="00506AF1"/>
    <w:rsid w:val="00506B0C"/>
    <w:rsid w:val="00506C1F"/>
    <w:rsid w:val="00506D16"/>
    <w:rsid w:val="00506F78"/>
    <w:rsid w:val="00506FF5"/>
    <w:rsid w:val="0050706D"/>
    <w:rsid w:val="00507251"/>
    <w:rsid w:val="0050750B"/>
    <w:rsid w:val="0050767D"/>
    <w:rsid w:val="00507745"/>
    <w:rsid w:val="005078CA"/>
    <w:rsid w:val="005079A7"/>
    <w:rsid w:val="00507B2D"/>
    <w:rsid w:val="00507E96"/>
    <w:rsid w:val="00510885"/>
    <w:rsid w:val="005108A8"/>
    <w:rsid w:val="00510CFB"/>
    <w:rsid w:val="00511275"/>
    <w:rsid w:val="005113C7"/>
    <w:rsid w:val="005117AB"/>
    <w:rsid w:val="005117B9"/>
    <w:rsid w:val="00511DCE"/>
    <w:rsid w:val="005124CD"/>
    <w:rsid w:val="005129B2"/>
    <w:rsid w:val="00512A2F"/>
    <w:rsid w:val="00512A4D"/>
    <w:rsid w:val="00512B22"/>
    <w:rsid w:val="00512E67"/>
    <w:rsid w:val="0051310D"/>
    <w:rsid w:val="0051341B"/>
    <w:rsid w:val="005134E5"/>
    <w:rsid w:val="0051375E"/>
    <w:rsid w:val="0051377C"/>
    <w:rsid w:val="0051389F"/>
    <w:rsid w:val="00513A24"/>
    <w:rsid w:val="00513F17"/>
    <w:rsid w:val="00513FAD"/>
    <w:rsid w:val="00514DF5"/>
    <w:rsid w:val="00515109"/>
    <w:rsid w:val="00515853"/>
    <w:rsid w:val="00515EDC"/>
    <w:rsid w:val="0051610B"/>
    <w:rsid w:val="0051667B"/>
    <w:rsid w:val="005166AD"/>
    <w:rsid w:val="00516C20"/>
    <w:rsid w:val="00516C7C"/>
    <w:rsid w:val="00516FFF"/>
    <w:rsid w:val="00517112"/>
    <w:rsid w:val="00517374"/>
    <w:rsid w:val="005173FB"/>
    <w:rsid w:val="00517C4B"/>
    <w:rsid w:val="00517FEC"/>
    <w:rsid w:val="00520773"/>
    <w:rsid w:val="00520937"/>
    <w:rsid w:val="00520C3F"/>
    <w:rsid w:val="00520D1A"/>
    <w:rsid w:val="00521A93"/>
    <w:rsid w:val="00521D88"/>
    <w:rsid w:val="00521DF3"/>
    <w:rsid w:val="00521E99"/>
    <w:rsid w:val="0052230B"/>
    <w:rsid w:val="005227A1"/>
    <w:rsid w:val="00522C8C"/>
    <w:rsid w:val="005234E5"/>
    <w:rsid w:val="005241F4"/>
    <w:rsid w:val="00524536"/>
    <w:rsid w:val="00524A46"/>
    <w:rsid w:val="00524B2E"/>
    <w:rsid w:val="00524B96"/>
    <w:rsid w:val="0052560E"/>
    <w:rsid w:val="00525A99"/>
    <w:rsid w:val="00525AAF"/>
    <w:rsid w:val="00526156"/>
    <w:rsid w:val="005261EB"/>
    <w:rsid w:val="00526460"/>
    <w:rsid w:val="0052714B"/>
    <w:rsid w:val="00527286"/>
    <w:rsid w:val="00527892"/>
    <w:rsid w:val="00527D63"/>
    <w:rsid w:val="005302B9"/>
    <w:rsid w:val="00530501"/>
    <w:rsid w:val="005306C4"/>
    <w:rsid w:val="0053096E"/>
    <w:rsid w:val="0053109D"/>
    <w:rsid w:val="005314FC"/>
    <w:rsid w:val="005315C2"/>
    <w:rsid w:val="00531759"/>
    <w:rsid w:val="00531865"/>
    <w:rsid w:val="005318A8"/>
    <w:rsid w:val="00531AEA"/>
    <w:rsid w:val="00531DC3"/>
    <w:rsid w:val="005320DF"/>
    <w:rsid w:val="00532573"/>
    <w:rsid w:val="00532B2B"/>
    <w:rsid w:val="00532D64"/>
    <w:rsid w:val="0053352A"/>
    <w:rsid w:val="00533AE8"/>
    <w:rsid w:val="00533F81"/>
    <w:rsid w:val="0053408D"/>
    <w:rsid w:val="005340BA"/>
    <w:rsid w:val="0053429B"/>
    <w:rsid w:val="005345EF"/>
    <w:rsid w:val="005349AD"/>
    <w:rsid w:val="00535893"/>
    <w:rsid w:val="005358FB"/>
    <w:rsid w:val="00535BF9"/>
    <w:rsid w:val="005361C5"/>
    <w:rsid w:val="005362F4"/>
    <w:rsid w:val="00536376"/>
    <w:rsid w:val="0053639B"/>
    <w:rsid w:val="005364E7"/>
    <w:rsid w:val="00536509"/>
    <w:rsid w:val="0053663E"/>
    <w:rsid w:val="00536685"/>
    <w:rsid w:val="0053682D"/>
    <w:rsid w:val="00537465"/>
    <w:rsid w:val="00537914"/>
    <w:rsid w:val="00537BA8"/>
    <w:rsid w:val="00537F8F"/>
    <w:rsid w:val="0054012F"/>
    <w:rsid w:val="00540144"/>
    <w:rsid w:val="005402AD"/>
    <w:rsid w:val="005402BD"/>
    <w:rsid w:val="0054060C"/>
    <w:rsid w:val="00540768"/>
    <w:rsid w:val="0054090B"/>
    <w:rsid w:val="00540B69"/>
    <w:rsid w:val="005419F3"/>
    <w:rsid w:val="00541C58"/>
    <w:rsid w:val="00541DF4"/>
    <w:rsid w:val="00542004"/>
    <w:rsid w:val="00542376"/>
    <w:rsid w:val="0054293C"/>
    <w:rsid w:val="00542F0D"/>
    <w:rsid w:val="00543106"/>
    <w:rsid w:val="00543324"/>
    <w:rsid w:val="00543908"/>
    <w:rsid w:val="0054431C"/>
    <w:rsid w:val="0054457E"/>
    <w:rsid w:val="00544673"/>
    <w:rsid w:val="00544676"/>
    <w:rsid w:val="0054506B"/>
    <w:rsid w:val="00545A0C"/>
    <w:rsid w:val="00545A38"/>
    <w:rsid w:val="00545B36"/>
    <w:rsid w:val="00546B7C"/>
    <w:rsid w:val="00546DAF"/>
    <w:rsid w:val="00546F49"/>
    <w:rsid w:val="00546F5F"/>
    <w:rsid w:val="00547243"/>
    <w:rsid w:val="0054740A"/>
    <w:rsid w:val="00547959"/>
    <w:rsid w:val="00547A77"/>
    <w:rsid w:val="00547B8E"/>
    <w:rsid w:val="00547F3E"/>
    <w:rsid w:val="0055036C"/>
    <w:rsid w:val="005504D3"/>
    <w:rsid w:val="005505CB"/>
    <w:rsid w:val="00550ADD"/>
    <w:rsid w:val="00551249"/>
    <w:rsid w:val="005512B5"/>
    <w:rsid w:val="0055148B"/>
    <w:rsid w:val="0055167A"/>
    <w:rsid w:val="00551EBA"/>
    <w:rsid w:val="0055225E"/>
    <w:rsid w:val="005525DE"/>
    <w:rsid w:val="00552E65"/>
    <w:rsid w:val="005532EA"/>
    <w:rsid w:val="00553326"/>
    <w:rsid w:val="00553B8E"/>
    <w:rsid w:val="00553F3E"/>
    <w:rsid w:val="0055429A"/>
    <w:rsid w:val="00554322"/>
    <w:rsid w:val="00554744"/>
    <w:rsid w:val="00554CFA"/>
    <w:rsid w:val="005559C0"/>
    <w:rsid w:val="00556058"/>
    <w:rsid w:val="00556390"/>
    <w:rsid w:val="00556CD7"/>
    <w:rsid w:val="00556EAE"/>
    <w:rsid w:val="00556FD5"/>
    <w:rsid w:val="00557018"/>
    <w:rsid w:val="00557064"/>
    <w:rsid w:val="0055741C"/>
    <w:rsid w:val="005578D0"/>
    <w:rsid w:val="00557F11"/>
    <w:rsid w:val="0056044C"/>
    <w:rsid w:val="005604F8"/>
    <w:rsid w:val="00560575"/>
    <w:rsid w:val="00560B65"/>
    <w:rsid w:val="00560E19"/>
    <w:rsid w:val="00561186"/>
    <w:rsid w:val="005613EF"/>
    <w:rsid w:val="005614C9"/>
    <w:rsid w:val="00561822"/>
    <w:rsid w:val="00561E2B"/>
    <w:rsid w:val="0056249D"/>
    <w:rsid w:val="0056280B"/>
    <w:rsid w:val="00562ABB"/>
    <w:rsid w:val="00562E38"/>
    <w:rsid w:val="00563494"/>
    <w:rsid w:val="00563538"/>
    <w:rsid w:val="005637E9"/>
    <w:rsid w:val="00563B02"/>
    <w:rsid w:val="00564006"/>
    <w:rsid w:val="005640FD"/>
    <w:rsid w:val="0056415A"/>
    <w:rsid w:val="00564188"/>
    <w:rsid w:val="00564548"/>
    <w:rsid w:val="0056464C"/>
    <w:rsid w:val="00564BDA"/>
    <w:rsid w:val="00565057"/>
    <w:rsid w:val="005651BE"/>
    <w:rsid w:val="00565247"/>
    <w:rsid w:val="00565617"/>
    <w:rsid w:val="00565661"/>
    <w:rsid w:val="00565663"/>
    <w:rsid w:val="005656EF"/>
    <w:rsid w:val="00565CB5"/>
    <w:rsid w:val="00566162"/>
    <w:rsid w:val="005662CB"/>
    <w:rsid w:val="0056656C"/>
    <w:rsid w:val="00566948"/>
    <w:rsid w:val="00566A60"/>
    <w:rsid w:val="00567837"/>
    <w:rsid w:val="005679BE"/>
    <w:rsid w:val="00567BE0"/>
    <w:rsid w:val="00567E3E"/>
    <w:rsid w:val="005700E5"/>
    <w:rsid w:val="00570250"/>
    <w:rsid w:val="00570369"/>
    <w:rsid w:val="0057053E"/>
    <w:rsid w:val="00570668"/>
    <w:rsid w:val="00570958"/>
    <w:rsid w:val="00570E15"/>
    <w:rsid w:val="005712BF"/>
    <w:rsid w:val="0057137C"/>
    <w:rsid w:val="00571398"/>
    <w:rsid w:val="005718AF"/>
    <w:rsid w:val="00571B27"/>
    <w:rsid w:val="00571F71"/>
    <w:rsid w:val="00572156"/>
    <w:rsid w:val="00572192"/>
    <w:rsid w:val="005721B9"/>
    <w:rsid w:val="00572541"/>
    <w:rsid w:val="00572E3E"/>
    <w:rsid w:val="00572ED5"/>
    <w:rsid w:val="00573AA2"/>
    <w:rsid w:val="005745FE"/>
    <w:rsid w:val="00574851"/>
    <w:rsid w:val="00574944"/>
    <w:rsid w:val="00574F2C"/>
    <w:rsid w:val="00574F6E"/>
    <w:rsid w:val="00575297"/>
    <w:rsid w:val="005753C2"/>
    <w:rsid w:val="0057546B"/>
    <w:rsid w:val="005757FB"/>
    <w:rsid w:val="00576014"/>
    <w:rsid w:val="00576114"/>
    <w:rsid w:val="00576273"/>
    <w:rsid w:val="005764BE"/>
    <w:rsid w:val="005765B7"/>
    <w:rsid w:val="00576D63"/>
    <w:rsid w:val="005774B6"/>
    <w:rsid w:val="0057751D"/>
    <w:rsid w:val="00577691"/>
    <w:rsid w:val="005777BA"/>
    <w:rsid w:val="005777E3"/>
    <w:rsid w:val="00577A13"/>
    <w:rsid w:val="0058028D"/>
    <w:rsid w:val="00580732"/>
    <w:rsid w:val="00580B88"/>
    <w:rsid w:val="00581013"/>
    <w:rsid w:val="005810E8"/>
    <w:rsid w:val="00581638"/>
    <w:rsid w:val="00581863"/>
    <w:rsid w:val="0058195F"/>
    <w:rsid w:val="00581A76"/>
    <w:rsid w:val="00581B91"/>
    <w:rsid w:val="0058213B"/>
    <w:rsid w:val="005821ED"/>
    <w:rsid w:val="0058224D"/>
    <w:rsid w:val="00582421"/>
    <w:rsid w:val="005825EA"/>
    <w:rsid w:val="00582843"/>
    <w:rsid w:val="00582A7E"/>
    <w:rsid w:val="00582AD0"/>
    <w:rsid w:val="00582CFD"/>
    <w:rsid w:val="005831BD"/>
    <w:rsid w:val="00583669"/>
    <w:rsid w:val="005839EF"/>
    <w:rsid w:val="00583F0E"/>
    <w:rsid w:val="005841F6"/>
    <w:rsid w:val="005847C8"/>
    <w:rsid w:val="00584AD8"/>
    <w:rsid w:val="0058514F"/>
    <w:rsid w:val="0058568B"/>
    <w:rsid w:val="00585FCC"/>
    <w:rsid w:val="005861F3"/>
    <w:rsid w:val="0058647E"/>
    <w:rsid w:val="00586734"/>
    <w:rsid w:val="00586B46"/>
    <w:rsid w:val="00586FCE"/>
    <w:rsid w:val="0058718A"/>
    <w:rsid w:val="0058720B"/>
    <w:rsid w:val="005873B8"/>
    <w:rsid w:val="005875A6"/>
    <w:rsid w:val="005878E2"/>
    <w:rsid w:val="00587BF7"/>
    <w:rsid w:val="0059003E"/>
    <w:rsid w:val="00590103"/>
    <w:rsid w:val="0059014A"/>
    <w:rsid w:val="005905D6"/>
    <w:rsid w:val="00590AA8"/>
    <w:rsid w:val="00590C28"/>
    <w:rsid w:val="00590C8A"/>
    <w:rsid w:val="00590EF8"/>
    <w:rsid w:val="0059140E"/>
    <w:rsid w:val="0059177B"/>
    <w:rsid w:val="005918A0"/>
    <w:rsid w:val="00591CA4"/>
    <w:rsid w:val="00591D76"/>
    <w:rsid w:val="00592429"/>
    <w:rsid w:val="005925A9"/>
    <w:rsid w:val="0059271B"/>
    <w:rsid w:val="00592B0C"/>
    <w:rsid w:val="00592D37"/>
    <w:rsid w:val="00592EDE"/>
    <w:rsid w:val="00592FF5"/>
    <w:rsid w:val="0059320E"/>
    <w:rsid w:val="005933F6"/>
    <w:rsid w:val="005935F4"/>
    <w:rsid w:val="00593739"/>
    <w:rsid w:val="00593790"/>
    <w:rsid w:val="00593A1E"/>
    <w:rsid w:val="00593DB7"/>
    <w:rsid w:val="0059464F"/>
    <w:rsid w:val="00594737"/>
    <w:rsid w:val="00594BA5"/>
    <w:rsid w:val="00595077"/>
    <w:rsid w:val="00595DC5"/>
    <w:rsid w:val="00595EF3"/>
    <w:rsid w:val="005960BA"/>
    <w:rsid w:val="005962ED"/>
    <w:rsid w:val="00596414"/>
    <w:rsid w:val="0059677D"/>
    <w:rsid w:val="00596A24"/>
    <w:rsid w:val="00596A2F"/>
    <w:rsid w:val="00596D0C"/>
    <w:rsid w:val="00596D93"/>
    <w:rsid w:val="005971B3"/>
    <w:rsid w:val="005976D5"/>
    <w:rsid w:val="005978ED"/>
    <w:rsid w:val="00597F63"/>
    <w:rsid w:val="00597F9D"/>
    <w:rsid w:val="005A0179"/>
    <w:rsid w:val="005A06AE"/>
    <w:rsid w:val="005A13B1"/>
    <w:rsid w:val="005A1499"/>
    <w:rsid w:val="005A1B19"/>
    <w:rsid w:val="005A1C41"/>
    <w:rsid w:val="005A1E9D"/>
    <w:rsid w:val="005A1EDB"/>
    <w:rsid w:val="005A1EEC"/>
    <w:rsid w:val="005A211A"/>
    <w:rsid w:val="005A315F"/>
    <w:rsid w:val="005A378A"/>
    <w:rsid w:val="005A3993"/>
    <w:rsid w:val="005A3D90"/>
    <w:rsid w:val="005A3E45"/>
    <w:rsid w:val="005A42EA"/>
    <w:rsid w:val="005A4418"/>
    <w:rsid w:val="005A4476"/>
    <w:rsid w:val="005A470E"/>
    <w:rsid w:val="005A49A1"/>
    <w:rsid w:val="005A49AA"/>
    <w:rsid w:val="005A4A90"/>
    <w:rsid w:val="005A4DF4"/>
    <w:rsid w:val="005A5701"/>
    <w:rsid w:val="005A5866"/>
    <w:rsid w:val="005A6588"/>
    <w:rsid w:val="005A6E05"/>
    <w:rsid w:val="005A6F70"/>
    <w:rsid w:val="005A71A1"/>
    <w:rsid w:val="005B037F"/>
    <w:rsid w:val="005B0455"/>
    <w:rsid w:val="005B08BE"/>
    <w:rsid w:val="005B1696"/>
    <w:rsid w:val="005B16B3"/>
    <w:rsid w:val="005B1CF4"/>
    <w:rsid w:val="005B1DAD"/>
    <w:rsid w:val="005B1E2F"/>
    <w:rsid w:val="005B2382"/>
    <w:rsid w:val="005B2633"/>
    <w:rsid w:val="005B292A"/>
    <w:rsid w:val="005B2B14"/>
    <w:rsid w:val="005B2ED2"/>
    <w:rsid w:val="005B315C"/>
    <w:rsid w:val="005B341F"/>
    <w:rsid w:val="005B355D"/>
    <w:rsid w:val="005B37E3"/>
    <w:rsid w:val="005B3F1A"/>
    <w:rsid w:val="005B412F"/>
    <w:rsid w:val="005B49BA"/>
    <w:rsid w:val="005B4B26"/>
    <w:rsid w:val="005B4D2A"/>
    <w:rsid w:val="005B4D39"/>
    <w:rsid w:val="005B549E"/>
    <w:rsid w:val="005B5676"/>
    <w:rsid w:val="005B5813"/>
    <w:rsid w:val="005B5AD9"/>
    <w:rsid w:val="005B5BFF"/>
    <w:rsid w:val="005B5CF7"/>
    <w:rsid w:val="005B65D5"/>
    <w:rsid w:val="005B6965"/>
    <w:rsid w:val="005B6B01"/>
    <w:rsid w:val="005B6C05"/>
    <w:rsid w:val="005B6F09"/>
    <w:rsid w:val="005B74B5"/>
    <w:rsid w:val="005B74F0"/>
    <w:rsid w:val="005B7622"/>
    <w:rsid w:val="005B7A82"/>
    <w:rsid w:val="005B7C48"/>
    <w:rsid w:val="005B7F27"/>
    <w:rsid w:val="005C069E"/>
    <w:rsid w:val="005C0C62"/>
    <w:rsid w:val="005C0CC7"/>
    <w:rsid w:val="005C1742"/>
    <w:rsid w:val="005C1D00"/>
    <w:rsid w:val="005C25BE"/>
    <w:rsid w:val="005C295E"/>
    <w:rsid w:val="005C2CD2"/>
    <w:rsid w:val="005C3478"/>
    <w:rsid w:val="005C37C6"/>
    <w:rsid w:val="005C3807"/>
    <w:rsid w:val="005C3B09"/>
    <w:rsid w:val="005C3BA9"/>
    <w:rsid w:val="005C3CF3"/>
    <w:rsid w:val="005C3E1F"/>
    <w:rsid w:val="005C439D"/>
    <w:rsid w:val="005C46EA"/>
    <w:rsid w:val="005C4725"/>
    <w:rsid w:val="005C472A"/>
    <w:rsid w:val="005C48FB"/>
    <w:rsid w:val="005C5058"/>
    <w:rsid w:val="005C538E"/>
    <w:rsid w:val="005C559C"/>
    <w:rsid w:val="005C58CD"/>
    <w:rsid w:val="005C6666"/>
    <w:rsid w:val="005C692B"/>
    <w:rsid w:val="005C6E2F"/>
    <w:rsid w:val="005C7340"/>
    <w:rsid w:val="005C7436"/>
    <w:rsid w:val="005C77CE"/>
    <w:rsid w:val="005C7B70"/>
    <w:rsid w:val="005C7C91"/>
    <w:rsid w:val="005D0207"/>
    <w:rsid w:val="005D022B"/>
    <w:rsid w:val="005D051D"/>
    <w:rsid w:val="005D13F4"/>
    <w:rsid w:val="005D1758"/>
    <w:rsid w:val="005D1D46"/>
    <w:rsid w:val="005D245C"/>
    <w:rsid w:val="005D2867"/>
    <w:rsid w:val="005D2F9B"/>
    <w:rsid w:val="005D34CB"/>
    <w:rsid w:val="005D350A"/>
    <w:rsid w:val="005D373F"/>
    <w:rsid w:val="005D3A54"/>
    <w:rsid w:val="005D3C06"/>
    <w:rsid w:val="005D4755"/>
    <w:rsid w:val="005D4DB5"/>
    <w:rsid w:val="005D4E8A"/>
    <w:rsid w:val="005D5A08"/>
    <w:rsid w:val="005D5B6A"/>
    <w:rsid w:val="005D5C1B"/>
    <w:rsid w:val="005D62FA"/>
    <w:rsid w:val="005D63FE"/>
    <w:rsid w:val="005D66B9"/>
    <w:rsid w:val="005D6896"/>
    <w:rsid w:val="005D70CF"/>
    <w:rsid w:val="005D716D"/>
    <w:rsid w:val="005D728E"/>
    <w:rsid w:val="005D7356"/>
    <w:rsid w:val="005D7CD2"/>
    <w:rsid w:val="005D7F92"/>
    <w:rsid w:val="005E0249"/>
    <w:rsid w:val="005E0749"/>
    <w:rsid w:val="005E1383"/>
    <w:rsid w:val="005E15B1"/>
    <w:rsid w:val="005E164D"/>
    <w:rsid w:val="005E16D6"/>
    <w:rsid w:val="005E16F4"/>
    <w:rsid w:val="005E17FF"/>
    <w:rsid w:val="005E18E4"/>
    <w:rsid w:val="005E2202"/>
    <w:rsid w:val="005E2233"/>
    <w:rsid w:val="005E2589"/>
    <w:rsid w:val="005E2DC4"/>
    <w:rsid w:val="005E2F64"/>
    <w:rsid w:val="005E2FCD"/>
    <w:rsid w:val="005E3217"/>
    <w:rsid w:val="005E3337"/>
    <w:rsid w:val="005E3873"/>
    <w:rsid w:val="005E38D1"/>
    <w:rsid w:val="005E3903"/>
    <w:rsid w:val="005E3A21"/>
    <w:rsid w:val="005E3BFE"/>
    <w:rsid w:val="005E4676"/>
    <w:rsid w:val="005E4938"/>
    <w:rsid w:val="005E4A05"/>
    <w:rsid w:val="005E4AA4"/>
    <w:rsid w:val="005E4B48"/>
    <w:rsid w:val="005E4D34"/>
    <w:rsid w:val="005E4F01"/>
    <w:rsid w:val="005E4F18"/>
    <w:rsid w:val="005E5142"/>
    <w:rsid w:val="005E5284"/>
    <w:rsid w:val="005E5A95"/>
    <w:rsid w:val="005E5D88"/>
    <w:rsid w:val="005E6026"/>
    <w:rsid w:val="005E6337"/>
    <w:rsid w:val="005E6904"/>
    <w:rsid w:val="005E6941"/>
    <w:rsid w:val="005E6D1C"/>
    <w:rsid w:val="005E6F79"/>
    <w:rsid w:val="005E7394"/>
    <w:rsid w:val="005E73D5"/>
    <w:rsid w:val="005E7DF4"/>
    <w:rsid w:val="005E7E8C"/>
    <w:rsid w:val="005F0004"/>
    <w:rsid w:val="005F072C"/>
    <w:rsid w:val="005F0CE8"/>
    <w:rsid w:val="005F0D5B"/>
    <w:rsid w:val="005F1135"/>
    <w:rsid w:val="005F12B5"/>
    <w:rsid w:val="005F1307"/>
    <w:rsid w:val="005F1395"/>
    <w:rsid w:val="005F16CC"/>
    <w:rsid w:val="005F17CA"/>
    <w:rsid w:val="005F1902"/>
    <w:rsid w:val="005F19AE"/>
    <w:rsid w:val="005F1C02"/>
    <w:rsid w:val="005F1D6F"/>
    <w:rsid w:val="005F247F"/>
    <w:rsid w:val="005F271C"/>
    <w:rsid w:val="005F2964"/>
    <w:rsid w:val="005F2E6D"/>
    <w:rsid w:val="005F2F8A"/>
    <w:rsid w:val="005F3350"/>
    <w:rsid w:val="005F3482"/>
    <w:rsid w:val="005F3722"/>
    <w:rsid w:val="005F37A8"/>
    <w:rsid w:val="005F3D37"/>
    <w:rsid w:val="005F4123"/>
    <w:rsid w:val="005F43D3"/>
    <w:rsid w:val="005F46DC"/>
    <w:rsid w:val="005F482D"/>
    <w:rsid w:val="005F498D"/>
    <w:rsid w:val="005F4A36"/>
    <w:rsid w:val="005F506B"/>
    <w:rsid w:val="005F51DB"/>
    <w:rsid w:val="005F5365"/>
    <w:rsid w:val="005F5459"/>
    <w:rsid w:val="005F5864"/>
    <w:rsid w:val="005F5A00"/>
    <w:rsid w:val="005F5A03"/>
    <w:rsid w:val="005F5C54"/>
    <w:rsid w:val="005F615C"/>
    <w:rsid w:val="005F61BD"/>
    <w:rsid w:val="005F629C"/>
    <w:rsid w:val="005F6A6B"/>
    <w:rsid w:val="005F6BBD"/>
    <w:rsid w:val="005F734F"/>
    <w:rsid w:val="005F7F5B"/>
    <w:rsid w:val="0060046B"/>
    <w:rsid w:val="006009B2"/>
    <w:rsid w:val="00600AB4"/>
    <w:rsid w:val="00600B58"/>
    <w:rsid w:val="00600B62"/>
    <w:rsid w:val="00600E65"/>
    <w:rsid w:val="00600FB2"/>
    <w:rsid w:val="00601334"/>
    <w:rsid w:val="0060152B"/>
    <w:rsid w:val="006015AE"/>
    <w:rsid w:val="0060180F"/>
    <w:rsid w:val="00601C4A"/>
    <w:rsid w:val="00601E71"/>
    <w:rsid w:val="00602045"/>
    <w:rsid w:val="00602708"/>
    <w:rsid w:val="00602889"/>
    <w:rsid w:val="00602B84"/>
    <w:rsid w:val="00602C7F"/>
    <w:rsid w:val="00603268"/>
    <w:rsid w:val="0060357E"/>
    <w:rsid w:val="00603629"/>
    <w:rsid w:val="00603AF6"/>
    <w:rsid w:val="00603BDE"/>
    <w:rsid w:val="0060407B"/>
    <w:rsid w:val="006045CE"/>
    <w:rsid w:val="00604B81"/>
    <w:rsid w:val="00604BA5"/>
    <w:rsid w:val="00604F29"/>
    <w:rsid w:val="006052FD"/>
    <w:rsid w:val="006054D5"/>
    <w:rsid w:val="0060560D"/>
    <w:rsid w:val="0060561D"/>
    <w:rsid w:val="00605AFD"/>
    <w:rsid w:val="00605CE1"/>
    <w:rsid w:val="00605DFF"/>
    <w:rsid w:val="006063B2"/>
    <w:rsid w:val="0060656B"/>
    <w:rsid w:val="00606D39"/>
    <w:rsid w:val="0060741E"/>
    <w:rsid w:val="0060763F"/>
    <w:rsid w:val="00607867"/>
    <w:rsid w:val="00607C6C"/>
    <w:rsid w:val="00607DB7"/>
    <w:rsid w:val="00607DE1"/>
    <w:rsid w:val="00610C4E"/>
    <w:rsid w:val="00610E37"/>
    <w:rsid w:val="00610FD2"/>
    <w:rsid w:val="0061113B"/>
    <w:rsid w:val="00611671"/>
    <w:rsid w:val="00612474"/>
    <w:rsid w:val="006127AC"/>
    <w:rsid w:val="00612FA8"/>
    <w:rsid w:val="0061307E"/>
    <w:rsid w:val="0061340C"/>
    <w:rsid w:val="0061350D"/>
    <w:rsid w:val="00613D72"/>
    <w:rsid w:val="00613DC6"/>
    <w:rsid w:val="00613F34"/>
    <w:rsid w:val="006142E9"/>
    <w:rsid w:val="006143AC"/>
    <w:rsid w:val="006147D3"/>
    <w:rsid w:val="0061495D"/>
    <w:rsid w:val="00614EAA"/>
    <w:rsid w:val="0061521D"/>
    <w:rsid w:val="00615A68"/>
    <w:rsid w:val="00615B2C"/>
    <w:rsid w:val="00615CA0"/>
    <w:rsid w:val="00615CC5"/>
    <w:rsid w:val="00615E63"/>
    <w:rsid w:val="00615F2F"/>
    <w:rsid w:val="00615FC6"/>
    <w:rsid w:val="00616520"/>
    <w:rsid w:val="00616E52"/>
    <w:rsid w:val="006172C1"/>
    <w:rsid w:val="00617769"/>
    <w:rsid w:val="006177C3"/>
    <w:rsid w:val="006178EA"/>
    <w:rsid w:val="00617EBB"/>
    <w:rsid w:val="00620852"/>
    <w:rsid w:val="006211F9"/>
    <w:rsid w:val="00621495"/>
    <w:rsid w:val="006216C5"/>
    <w:rsid w:val="00621863"/>
    <w:rsid w:val="00621C3D"/>
    <w:rsid w:val="00622163"/>
    <w:rsid w:val="006221A7"/>
    <w:rsid w:val="006229BA"/>
    <w:rsid w:val="00622BB7"/>
    <w:rsid w:val="00622BCB"/>
    <w:rsid w:val="006238DA"/>
    <w:rsid w:val="006239FE"/>
    <w:rsid w:val="00623ADC"/>
    <w:rsid w:val="0062400A"/>
    <w:rsid w:val="006242B7"/>
    <w:rsid w:val="0062558C"/>
    <w:rsid w:val="006257D8"/>
    <w:rsid w:val="00625BC6"/>
    <w:rsid w:val="00625CED"/>
    <w:rsid w:val="00626466"/>
    <w:rsid w:val="00626748"/>
    <w:rsid w:val="00626751"/>
    <w:rsid w:val="006269DA"/>
    <w:rsid w:val="00626A43"/>
    <w:rsid w:val="00626A76"/>
    <w:rsid w:val="00626B16"/>
    <w:rsid w:val="00626FDC"/>
    <w:rsid w:val="00627705"/>
    <w:rsid w:val="00627CAE"/>
    <w:rsid w:val="00627F2F"/>
    <w:rsid w:val="00630017"/>
    <w:rsid w:val="0063007A"/>
    <w:rsid w:val="0063028C"/>
    <w:rsid w:val="006305F0"/>
    <w:rsid w:val="006309E9"/>
    <w:rsid w:val="00630C24"/>
    <w:rsid w:val="00630F33"/>
    <w:rsid w:val="00631051"/>
    <w:rsid w:val="00631240"/>
    <w:rsid w:val="006316B0"/>
    <w:rsid w:val="00631914"/>
    <w:rsid w:val="00631E5B"/>
    <w:rsid w:val="006321B9"/>
    <w:rsid w:val="0063263E"/>
    <w:rsid w:val="006328AC"/>
    <w:rsid w:val="00632930"/>
    <w:rsid w:val="00632B02"/>
    <w:rsid w:val="00632B75"/>
    <w:rsid w:val="00632B81"/>
    <w:rsid w:val="00632CCC"/>
    <w:rsid w:val="00632F37"/>
    <w:rsid w:val="0063370A"/>
    <w:rsid w:val="006337A1"/>
    <w:rsid w:val="006339B7"/>
    <w:rsid w:val="00633C6C"/>
    <w:rsid w:val="00633D78"/>
    <w:rsid w:val="00633D83"/>
    <w:rsid w:val="00633E92"/>
    <w:rsid w:val="006344EF"/>
    <w:rsid w:val="006347F8"/>
    <w:rsid w:val="00634E71"/>
    <w:rsid w:val="0063509D"/>
    <w:rsid w:val="006355BC"/>
    <w:rsid w:val="006355F2"/>
    <w:rsid w:val="0063563C"/>
    <w:rsid w:val="00636115"/>
    <w:rsid w:val="006363F4"/>
    <w:rsid w:val="00636512"/>
    <w:rsid w:val="00636920"/>
    <w:rsid w:val="00636B6A"/>
    <w:rsid w:val="00636EA2"/>
    <w:rsid w:val="00636EED"/>
    <w:rsid w:val="006370F9"/>
    <w:rsid w:val="006374F9"/>
    <w:rsid w:val="00637651"/>
    <w:rsid w:val="006376E1"/>
    <w:rsid w:val="00637920"/>
    <w:rsid w:val="00637948"/>
    <w:rsid w:val="0064041E"/>
    <w:rsid w:val="00640510"/>
    <w:rsid w:val="00640E58"/>
    <w:rsid w:val="0064102E"/>
    <w:rsid w:val="0064124E"/>
    <w:rsid w:val="006413D6"/>
    <w:rsid w:val="006414FC"/>
    <w:rsid w:val="00641DF0"/>
    <w:rsid w:val="006420E0"/>
    <w:rsid w:val="0064211F"/>
    <w:rsid w:val="006426D2"/>
    <w:rsid w:val="006426E7"/>
    <w:rsid w:val="00642833"/>
    <w:rsid w:val="00643671"/>
    <w:rsid w:val="00643B8C"/>
    <w:rsid w:val="00643DE5"/>
    <w:rsid w:val="00643E68"/>
    <w:rsid w:val="00643F1E"/>
    <w:rsid w:val="0064429F"/>
    <w:rsid w:val="0064476C"/>
    <w:rsid w:val="006447D0"/>
    <w:rsid w:val="006448F1"/>
    <w:rsid w:val="00644E1E"/>
    <w:rsid w:val="00644EEB"/>
    <w:rsid w:val="00644F78"/>
    <w:rsid w:val="0064507A"/>
    <w:rsid w:val="00645BB9"/>
    <w:rsid w:val="00645D4F"/>
    <w:rsid w:val="00645D9D"/>
    <w:rsid w:val="00645FD8"/>
    <w:rsid w:val="0064617E"/>
    <w:rsid w:val="0064653A"/>
    <w:rsid w:val="0064654D"/>
    <w:rsid w:val="0064655D"/>
    <w:rsid w:val="00646BFD"/>
    <w:rsid w:val="00646EEC"/>
    <w:rsid w:val="006472B0"/>
    <w:rsid w:val="00647360"/>
    <w:rsid w:val="006474A2"/>
    <w:rsid w:val="00647623"/>
    <w:rsid w:val="0064779D"/>
    <w:rsid w:val="006477CD"/>
    <w:rsid w:val="00647862"/>
    <w:rsid w:val="00647BF9"/>
    <w:rsid w:val="00647C11"/>
    <w:rsid w:val="00647E0D"/>
    <w:rsid w:val="006500A7"/>
    <w:rsid w:val="006500AA"/>
    <w:rsid w:val="006504D9"/>
    <w:rsid w:val="006505B7"/>
    <w:rsid w:val="00650DDC"/>
    <w:rsid w:val="0065136C"/>
    <w:rsid w:val="0065138E"/>
    <w:rsid w:val="00651459"/>
    <w:rsid w:val="00651720"/>
    <w:rsid w:val="006518DE"/>
    <w:rsid w:val="00651DE8"/>
    <w:rsid w:val="00651FEE"/>
    <w:rsid w:val="006526C3"/>
    <w:rsid w:val="00652AE2"/>
    <w:rsid w:val="00652CC9"/>
    <w:rsid w:val="00652E8B"/>
    <w:rsid w:val="00652F66"/>
    <w:rsid w:val="00653194"/>
    <w:rsid w:val="00653606"/>
    <w:rsid w:val="00653AFE"/>
    <w:rsid w:val="00653BA7"/>
    <w:rsid w:val="00653E16"/>
    <w:rsid w:val="00653FAE"/>
    <w:rsid w:val="0065416D"/>
    <w:rsid w:val="00654359"/>
    <w:rsid w:val="00654502"/>
    <w:rsid w:val="00654539"/>
    <w:rsid w:val="006546EE"/>
    <w:rsid w:val="006547C1"/>
    <w:rsid w:val="006548D3"/>
    <w:rsid w:val="006549C4"/>
    <w:rsid w:val="00654B2F"/>
    <w:rsid w:val="00654B68"/>
    <w:rsid w:val="00654D67"/>
    <w:rsid w:val="00655025"/>
    <w:rsid w:val="00655631"/>
    <w:rsid w:val="006556DA"/>
    <w:rsid w:val="0065584A"/>
    <w:rsid w:val="00655D87"/>
    <w:rsid w:val="00655DE8"/>
    <w:rsid w:val="00655ECF"/>
    <w:rsid w:val="00656815"/>
    <w:rsid w:val="00656AAA"/>
    <w:rsid w:val="00656C4E"/>
    <w:rsid w:val="006571B6"/>
    <w:rsid w:val="00657374"/>
    <w:rsid w:val="00657A9B"/>
    <w:rsid w:val="00657AFB"/>
    <w:rsid w:val="0066024F"/>
    <w:rsid w:val="0066044F"/>
    <w:rsid w:val="006612B9"/>
    <w:rsid w:val="00661468"/>
    <w:rsid w:val="006617F7"/>
    <w:rsid w:val="00661C0E"/>
    <w:rsid w:val="00661C7F"/>
    <w:rsid w:val="00661D57"/>
    <w:rsid w:val="00661D58"/>
    <w:rsid w:val="00662394"/>
    <w:rsid w:val="006623EF"/>
    <w:rsid w:val="006623F2"/>
    <w:rsid w:val="00662695"/>
    <w:rsid w:val="006626CE"/>
    <w:rsid w:val="006627ED"/>
    <w:rsid w:val="006629F8"/>
    <w:rsid w:val="00662B0C"/>
    <w:rsid w:val="00662F0F"/>
    <w:rsid w:val="00662F47"/>
    <w:rsid w:val="00662F99"/>
    <w:rsid w:val="0066351B"/>
    <w:rsid w:val="00663653"/>
    <w:rsid w:val="00663669"/>
    <w:rsid w:val="006637C5"/>
    <w:rsid w:val="006639D5"/>
    <w:rsid w:val="00663BC8"/>
    <w:rsid w:val="00664125"/>
    <w:rsid w:val="0066468D"/>
    <w:rsid w:val="006646A9"/>
    <w:rsid w:val="0066499F"/>
    <w:rsid w:val="00664BFD"/>
    <w:rsid w:val="00664EC1"/>
    <w:rsid w:val="00664F8B"/>
    <w:rsid w:val="00665BBA"/>
    <w:rsid w:val="00665C06"/>
    <w:rsid w:val="00665C9F"/>
    <w:rsid w:val="00665ECD"/>
    <w:rsid w:val="0066645D"/>
    <w:rsid w:val="0066657A"/>
    <w:rsid w:val="00666BE1"/>
    <w:rsid w:val="00666CCE"/>
    <w:rsid w:val="00666D7C"/>
    <w:rsid w:val="00667468"/>
    <w:rsid w:val="00667534"/>
    <w:rsid w:val="00667555"/>
    <w:rsid w:val="006675E5"/>
    <w:rsid w:val="00667659"/>
    <w:rsid w:val="0066795C"/>
    <w:rsid w:val="00667AB6"/>
    <w:rsid w:val="00667C20"/>
    <w:rsid w:val="00667C4A"/>
    <w:rsid w:val="00667F6C"/>
    <w:rsid w:val="006700FA"/>
    <w:rsid w:val="00670646"/>
    <w:rsid w:val="00670831"/>
    <w:rsid w:val="00670CF8"/>
    <w:rsid w:val="00670EB0"/>
    <w:rsid w:val="00671542"/>
    <w:rsid w:val="006715EA"/>
    <w:rsid w:val="0067226F"/>
    <w:rsid w:val="00672348"/>
    <w:rsid w:val="006726B2"/>
    <w:rsid w:val="006729CB"/>
    <w:rsid w:val="00672A3C"/>
    <w:rsid w:val="00672FAE"/>
    <w:rsid w:val="006739C8"/>
    <w:rsid w:val="00673AE7"/>
    <w:rsid w:val="00673AF8"/>
    <w:rsid w:val="00673B6B"/>
    <w:rsid w:val="00674B6F"/>
    <w:rsid w:val="00674E29"/>
    <w:rsid w:val="00674F6D"/>
    <w:rsid w:val="00675AB9"/>
    <w:rsid w:val="0067602C"/>
    <w:rsid w:val="00676123"/>
    <w:rsid w:val="006766FF"/>
    <w:rsid w:val="00676866"/>
    <w:rsid w:val="00677547"/>
    <w:rsid w:val="0067780A"/>
    <w:rsid w:val="0067790F"/>
    <w:rsid w:val="00677CB4"/>
    <w:rsid w:val="00677EE1"/>
    <w:rsid w:val="00680279"/>
    <w:rsid w:val="006805CE"/>
    <w:rsid w:val="006809B9"/>
    <w:rsid w:val="00680B5D"/>
    <w:rsid w:val="006819CB"/>
    <w:rsid w:val="00681A23"/>
    <w:rsid w:val="00681AA0"/>
    <w:rsid w:val="00681C72"/>
    <w:rsid w:val="006820C3"/>
    <w:rsid w:val="0068215F"/>
    <w:rsid w:val="00682557"/>
    <w:rsid w:val="0068285B"/>
    <w:rsid w:val="00682A89"/>
    <w:rsid w:val="00682AF7"/>
    <w:rsid w:val="00682CBA"/>
    <w:rsid w:val="00683416"/>
    <w:rsid w:val="0068351A"/>
    <w:rsid w:val="00683C18"/>
    <w:rsid w:val="00683D3A"/>
    <w:rsid w:val="006844A7"/>
    <w:rsid w:val="0068491C"/>
    <w:rsid w:val="00684B78"/>
    <w:rsid w:val="00684F27"/>
    <w:rsid w:val="00684F72"/>
    <w:rsid w:val="006853D5"/>
    <w:rsid w:val="00685A33"/>
    <w:rsid w:val="00685B06"/>
    <w:rsid w:val="00685EE9"/>
    <w:rsid w:val="00686276"/>
    <w:rsid w:val="00686695"/>
    <w:rsid w:val="00686C8B"/>
    <w:rsid w:val="00686F93"/>
    <w:rsid w:val="006875AF"/>
    <w:rsid w:val="00690218"/>
    <w:rsid w:val="00690240"/>
    <w:rsid w:val="0069029C"/>
    <w:rsid w:val="006903B8"/>
    <w:rsid w:val="00690883"/>
    <w:rsid w:val="00690B34"/>
    <w:rsid w:val="00690DC6"/>
    <w:rsid w:val="00690F38"/>
    <w:rsid w:val="006911FC"/>
    <w:rsid w:val="0069124C"/>
    <w:rsid w:val="00691370"/>
    <w:rsid w:val="00691DF2"/>
    <w:rsid w:val="00691EA5"/>
    <w:rsid w:val="00692119"/>
    <w:rsid w:val="00692182"/>
    <w:rsid w:val="0069225F"/>
    <w:rsid w:val="00692562"/>
    <w:rsid w:val="00692780"/>
    <w:rsid w:val="0069291A"/>
    <w:rsid w:val="00692F7B"/>
    <w:rsid w:val="006930A6"/>
    <w:rsid w:val="0069312F"/>
    <w:rsid w:val="0069376C"/>
    <w:rsid w:val="00693984"/>
    <w:rsid w:val="00693E24"/>
    <w:rsid w:val="00694143"/>
    <w:rsid w:val="006945BC"/>
    <w:rsid w:val="00694DF5"/>
    <w:rsid w:val="00694EE6"/>
    <w:rsid w:val="0069548B"/>
    <w:rsid w:val="006955B9"/>
    <w:rsid w:val="0069563D"/>
    <w:rsid w:val="00696151"/>
    <w:rsid w:val="006961EB"/>
    <w:rsid w:val="0069648A"/>
    <w:rsid w:val="00696519"/>
    <w:rsid w:val="00697231"/>
    <w:rsid w:val="00697802"/>
    <w:rsid w:val="00697CD1"/>
    <w:rsid w:val="006A0227"/>
    <w:rsid w:val="006A03CB"/>
    <w:rsid w:val="006A03E0"/>
    <w:rsid w:val="006A0911"/>
    <w:rsid w:val="006A0EDB"/>
    <w:rsid w:val="006A1299"/>
    <w:rsid w:val="006A1537"/>
    <w:rsid w:val="006A16E9"/>
    <w:rsid w:val="006A18DC"/>
    <w:rsid w:val="006A2051"/>
    <w:rsid w:val="006A2623"/>
    <w:rsid w:val="006A2A3B"/>
    <w:rsid w:val="006A2A4B"/>
    <w:rsid w:val="006A2B3C"/>
    <w:rsid w:val="006A2ED2"/>
    <w:rsid w:val="006A3557"/>
    <w:rsid w:val="006A3644"/>
    <w:rsid w:val="006A3F8F"/>
    <w:rsid w:val="006A43DF"/>
    <w:rsid w:val="006A46EE"/>
    <w:rsid w:val="006A4C0A"/>
    <w:rsid w:val="006A54D0"/>
    <w:rsid w:val="006A59E5"/>
    <w:rsid w:val="006A658A"/>
    <w:rsid w:val="006A681D"/>
    <w:rsid w:val="006A697B"/>
    <w:rsid w:val="006A69F9"/>
    <w:rsid w:val="006A6D33"/>
    <w:rsid w:val="006A70DB"/>
    <w:rsid w:val="006A737E"/>
    <w:rsid w:val="006A741C"/>
    <w:rsid w:val="006A7473"/>
    <w:rsid w:val="006A7510"/>
    <w:rsid w:val="006A7723"/>
    <w:rsid w:val="006A7A6A"/>
    <w:rsid w:val="006A7B62"/>
    <w:rsid w:val="006A7E30"/>
    <w:rsid w:val="006A7FDF"/>
    <w:rsid w:val="006B009B"/>
    <w:rsid w:val="006B0379"/>
    <w:rsid w:val="006B076C"/>
    <w:rsid w:val="006B0D1E"/>
    <w:rsid w:val="006B10E5"/>
    <w:rsid w:val="006B10F4"/>
    <w:rsid w:val="006B12B4"/>
    <w:rsid w:val="006B18F1"/>
    <w:rsid w:val="006B1BA1"/>
    <w:rsid w:val="006B1D36"/>
    <w:rsid w:val="006B21B6"/>
    <w:rsid w:val="006B27E5"/>
    <w:rsid w:val="006B28F4"/>
    <w:rsid w:val="006B2AEB"/>
    <w:rsid w:val="006B2CC0"/>
    <w:rsid w:val="006B325A"/>
    <w:rsid w:val="006B35CA"/>
    <w:rsid w:val="006B3678"/>
    <w:rsid w:val="006B36E0"/>
    <w:rsid w:val="006B4256"/>
    <w:rsid w:val="006B4539"/>
    <w:rsid w:val="006B4673"/>
    <w:rsid w:val="006B485C"/>
    <w:rsid w:val="006B5117"/>
    <w:rsid w:val="006B5265"/>
    <w:rsid w:val="006B5722"/>
    <w:rsid w:val="006B602E"/>
    <w:rsid w:val="006B77CD"/>
    <w:rsid w:val="006B7978"/>
    <w:rsid w:val="006B7D70"/>
    <w:rsid w:val="006B7F45"/>
    <w:rsid w:val="006C065E"/>
    <w:rsid w:val="006C0943"/>
    <w:rsid w:val="006C0B52"/>
    <w:rsid w:val="006C0E2A"/>
    <w:rsid w:val="006C0EBC"/>
    <w:rsid w:val="006C16B3"/>
    <w:rsid w:val="006C179E"/>
    <w:rsid w:val="006C1B33"/>
    <w:rsid w:val="006C1C10"/>
    <w:rsid w:val="006C1D09"/>
    <w:rsid w:val="006C1DF9"/>
    <w:rsid w:val="006C2143"/>
    <w:rsid w:val="006C24E8"/>
    <w:rsid w:val="006C2553"/>
    <w:rsid w:val="006C2595"/>
    <w:rsid w:val="006C2B9D"/>
    <w:rsid w:val="006C2F45"/>
    <w:rsid w:val="006C32F0"/>
    <w:rsid w:val="006C34F9"/>
    <w:rsid w:val="006C3C3C"/>
    <w:rsid w:val="006C3F74"/>
    <w:rsid w:val="006C3FCA"/>
    <w:rsid w:val="006C42E5"/>
    <w:rsid w:val="006C46C1"/>
    <w:rsid w:val="006C46F2"/>
    <w:rsid w:val="006C481F"/>
    <w:rsid w:val="006C4F5C"/>
    <w:rsid w:val="006C505C"/>
    <w:rsid w:val="006C54BD"/>
    <w:rsid w:val="006C5522"/>
    <w:rsid w:val="006C5800"/>
    <w:rsid w:val="006C59B8"/>
    <w:rsid w:val="006C6148"/>
    <w:rsid w:val="006C638B"/>
    <w:rsid w:val="006C649B"/>
    <w:rsid w:val="006C6577"/>
    <w:rsid w:val="006C6977"/>
    <w:rsid w:val="006C69A4"/>
    <w:rsid w:val="006C6B26"/>
    <w:rsid w:val="006C6B41"/>
    <w:rsid w:val="006C6DB9"/>
    <w:rsid w:val="006C6E59"/>
    <w:rsid w:val="006C7258"/>
    <w:rsid w:val="006C75C3"/>
    <w:rsid w:val="006C7617"/>
    <w:rsid w:val="006C7D9A"/>
    <w:rsid w:val="006C7EF1"/>
    <w:rsid w:val="006C7F9D"/>
    <w:rsid w:val="006D009A"/>
    <w:rsid w:val="006D01E0"/>
    <w:rsid w:val="006D01ED"/>
    <w:rsid w:val="006D04B0"/>
    <w:rsid w:val="006D0537"/>
    <w:rsid w:val="006D0654"/>
    <w:rsid w:val="006D0852"/>
    <w:rsid w:val="006D0A01"/>
    <w:rsid w:val="006D0DBA"/>
    <w:rsid w:val="006D15AE"/>
    <w:rsid w:val="006D1882"/>
    <w:rsid w:val="006D1EC4"/>
    <w:rsid w:val="006D2723"/>
    <w:rsid w:val="006D2833"/>
    <w:rsid w:val="006D2AB3"/>
    <w:rsid w:val="006D2BB0"/>
    <w:rsid w:val="006D31CE"/>
    <w:rsid w:val="006D3B22"/>
    <w:rsid w:val="006D4936"/>
    <w:rsid w:val="006D4EAB"/>
    <w:rsid w:val="006D5115"/>
    <w:rsid w:val="006D51B2"/>
    <w:rsid w:val="006D539E"/>
    <w:rsid w:val="006D5556"/>
    <w:rsid w:val="006D57E8"/>
    <w:rsid w:val="006D5936"/>
    <w:rsid w:val="006D62C4"/>
    <w:rsid w:val="006D66BD"/>
    <w:rsid w:val="006D6753"/>
    <w:rsid w:val="006D6D7D"/>
    <w:rsid w:val="006D6DA8"/>
    <w:rsid w:val="006D6E59"/>
    <w:rsid w:val="006D6F1A"/>
    <w:rsid w:val="006D70EF"/>
    <w:rsid w:val="006D7A52"/>
    <w:rsid w:val="006D7D3D"/>
    <w:rsid w:val="006E0019"/>
    <w:rsid w:val="006E03E4"/>
    <w:rsid w:val="006E059B"/>
    <w:rsid w:val="006E0D03"/>
    <w:rsid w:val="006E22DE"/>
    <w:rsid w:val="006E23EF"/>
    <w:rsid w:val="006E261F"/>
    <w:rsid w:val="006E2688"/>
    <w:rsid w:val="006E2C90"/>
    <w:rsid w:val="006E2E07"/>
    <w:rsid w:val="006E300A"/>
    <w:rsid w:val="006E32B4"/>
    <w:rsid w:val="006E398F"/>
    <w:rsid w:val="006E3A4E"/>
    <w:rsid w:val="006E3A92"/>
    <w:rsid w:val="006E3BC7"/>
    <w:rsid w:val="006E3D3D"/>
    <w:rsid w:val="006E3D5C"/>
    <w:rsid w:val="006E404A"/>
    <w:rsid w:val="006E410D"/>
    <w:rsid w:val="006E4121"/>
    <w:rsid w:val="006E4575"/>
    <w:rsid w:val="006E48D8"/>
    <w:rsid w:val="006E4B61"/>
    <w:rsid w:val="006E4E58"/>
    <w:rsid w:val="006E4EA5"/>
    <w:rsid w:val="006E5299"/>
    <w:rsid w:val="006E5890"/>
    <w:rsid w:val="006E5A34"/>
    <w:rsid w:val="006E5AB0"/>
    <w:rsid w:val="006E5B14"/>
    <w:rsid w:val="006E5D59"/>
    <w:rsid w:val="006E60B8"/>
    <w:rsid w:val="006E6268"/>
    <w:rsid w:val="006E6277"/>
    <w:rsid w:val="006E632B"/>
    <w:rsid w:val="006E63F8"/>
    <w:rsid w:val="006E6463"/>
    <w:rsid w:val="006E6719"/>
    <w:rsid w:val="006E68DA"/>
    <w:rsid w:val="006E6A3F"/>
    <w:rsid w:val="006E6C6C"/>
    <w:rsid w:val="006E71DB"/>
    <w:rsid w:val="006E7203"/>
    <w:rsid w:val="006E72FF"/>
    <w:rsid w:val="006E74B0"/>
    <w:rsid w:val="006E79C5"/>
    <w:rsid w:val="006E7C6E"/>
    <w:rsid w:val="006E7E78"/>
    <w:rsid w:val="006F02C5"/>
    <w:rsid w:val="006F1307"/>
    <w:rsid w:val="006F1C80"/>
    <w:rsid w:val="006F1EDB"/>
    <w:rsid w:val="006F26B5"/>
    <w:rsid w:val="006F2CC0"/>
    <w:rsid w:val="006F3481"/>
    <w:rsid w:val="006F38E2"/>
    <w:rsid w:val="006F4BC9"/>
    <w:rsid w:val="006F50E3"/>
    <w:rsid w:val="006F5174"/>
    <w:rsid w:val="006F5771"/>
    <w:rsid w:val="006F598C"/>
    <w:rsid w:val="006F5DB6"/>
    <w:rsid w:val="006F71BB"/>
    <w:rsid w:val="006F743A"/>
    <w:rsid w:val="006F7D55"/>
    <w:rsid w:val="00700267"/>
    <w:rsid w:val="00700306"/>
    <w:rsid w:val="007005DE"/>
    <w:rsid w:val="00700724"/>
    <w:rsid w:val="007007EE"/>
    <w:rsid w:val="00700842"/>
    <w:rsid w:val="00700CA9"/>
    <w:rsid w:val="0070152A"/>
    <w:rsid w:val="00701946"/>
    <w:rsid w:val="007019A9"/>
    <w:rsid w:val="00701B1C"/>
    <w:rsid w:val="00701BAA"/>
    <w:rsid w:val="00701EBB"/>
    <w:rsid w:val="0070200A"/>
    <w:rsid w:val="007020DE"/>
    <w:rsid w:val="00702486"/>
    <w:rsid w:val="00702C9E"/>
    <w:rsid w:val="00702E3B"/>
    <w:rsid w:val="00703297"/>
    <w:rsid w:val="00703454"/>
    <w:rsid w:val="00703621"/>
    <w:rsid w:val="007036E6"/>
    <w:rsid w:val="007038EF"/>
    <w:rsid w:val="00703A79"/>
    <w:rsid w:val="0070434A"/>
    <w:rsid w:val="00704414"/>
    <w:rsid w:val="007044D6"/>
    <w:rsid w:val="007045B4"/>
    <w:rsid w:val="007053D4"/>
    <w:rsid w:val="00705841"/>
    <w:rsid w:val="00705D82"/>
    <w:rsid w:val="00705D9C"/>
    <w:rsid w:val="00706066"/>
    <w:rsid w:val="00706080"/>
    <w:rsid w:val="00706742"/>
    <w:rsid w:val="00706BC0"/>
    <w:rsid w:val="00706FE0"/>
    <w:rsid w:val="00707191"/>
    <w:rsid w:val="007072B0"/>
    <w:rsid w:val="00707348"/>
    <w:rsid w:val="007075BC"/>
    <w:rsid w:val="007077A6"/>
    <w:rsid w:val="007079F5"/>
    <w:rsid w:val="00707E46"/>
    <w:rsid w:val="00710032"/>
    <w:rsid w:val="0071057A"/>
    <w:rsid w:val="00710AEF"/>
    <w:rsid w:val="00710DA6"/>
    <w:rsid w:val="00711322"/>
    <w:rsid w:val="0071151A"/>
    <w:rsid w:val="0071163F"/>
    <w:rsid w:val="0071184A"/>
    <w:rsid w:val="00711983"/>
    <w:rsid w:val="00711CDA"/>
    <w:rsid w:val="00711DDD"/>
    <w:rsid w:val="00712068"/>
    <w:rsid w:val="0071255D"/>
    <w:rsid w:val="007128DE"/>
    <w:rsid w:val="00712CAD"/>
    <w:rsid w:val="00712D4F"/>
    <w:rsid w:val="00712EF4"/>
    <w:rsid w:val="00712F83"/>
    <w:rsid w:val="00713020"/>
    <w:rsid w:val="007130F6"/>
    <w:rsid w:val="00713270"/>
    <w:rsid w:val="00713578"/>
    <w:rsid w:val="00713BD8"/>
    <w:rsid w:val="007140E1"/>
    <w:rsid w:val="007142A8"/>
    <w:rsid w:val="0071496C"/>
    <w:rsid w:val="00714D99"/>
    <w:rsid w:val="00715445"/>
    <w:rsid w:val="00715749"/>
    <w:rsid w:val="0071578A"/>
    <w:rsid w:val="00715791"/>
    <w:rsid w:val="00715968"/>
    <w:rsid w:val="00715CEE"/>
    <w:rsid w:val="00716053"/>
    <w:rsid w:val="007165DB"/>
    <w:rsid w:val="007169F9"/>
    <w:rsid w:val="00716F56"/>
    <w:rsid w:val="00717154"/>
    <w:rsid w:val="007173D6"/>
    <w:rsid w:val="00717BC1"/>
    <w:rsid w:val="00717C1C"/>
    <w:rsid w:val="007202DF"/>
    <w:rsid w:val="007207D1"/>
    <w:rsid w:val="007207E2"/>
    <w:rsid w:val="00720BAE"/>
    <w:rsid w:val="00720C16"/>
    <w:rsid w:val="00720DC6"/>
    <w:rsid w:val="007210C7"/>
    <w:rsid w:val="00721116"/>
    <w:rsid w:val="0072119F"/>
    <w:rsid w:val="007216EE"/>
    <w:rsid w:val="00721981"/>
    <w:rsid w:val="00721B7A"/>
    <w:rsid w:val="00723558"/>
    <w:rsid w:val="007242BF"/>
    <w:rsid w:val="00724663"/>
    <w:rsid w:val="00724EA0"/>
    <w:rsid w:val="0072538D"/>
    <w:rsid w:val="00725975"/>
    <w:rsid w:val="00725BFD"/>
    <w:rsid w:val="00725C2B"/>
    <w:rsid w:val="00725CE8"/>
    <w:rsid w:val="00725E11"/>
    <w:rsid w:val="00725EE6"/>
    <w:rsid w:val="00725FF8"/>
    <w:rsid w:val="0072688E"/>
    <w:rsid w:val="00726D1B"/>
    <w:rsid w:val="00726EB3"/>
    <w:rsid w:val="007270B2"/>
    <w:rsid w:val="00730414"/>
    <w:rsid w:val="00730897"/>
    <w:rsid w:val="00730BA1"/>
    <w:rsid w:val="00730D19"/>
    <w:rsid w:val="0073136D"/>
    <w:rsid w:val="00731614"/>
    <w:rsid w:val="007317E9"/>
    <w:rsid w:val="0073180C"/>
    <w:rsid w:val="0073184A"/>
    <w:rsid w:val="00731E19"/>
    <w:rsid w:val="00731EFF"/>
    <w:rsid w:val="00732036"/>
    <w:rsid w:val="0073221F"/>
    <w:rsid w:val="0073257E"/>
    <w:rsid w:val="00732F82"/>
    <w:rsid w:val="00733900"/>
    <w:rsid w:val="00733DAD"/>
    <w:rsid w:val="00733E62"/>
    <w:rsid w:val="00733EC4"/>
    <w:rsid w:val="00733F6B"/>
    <w:rsid w:val="00733FD6"/>
    <w:rsid w:val="007342A1"/>
    <w:rsid w:val="007342F0"/>
    <w:rsid w:val="007348DC"/>
    <w:rsid w:val="00734AC0"/>
    <w:rsid w:val="00734AED"/>
    <w:rsid w:val="00734B06"/>
    <w:rsid w:val="007353FC"/>
    <w:rsid w:val="00735861"/>
    <w:rsid w:val="00735887"/>
    <w:rsid w:val="00735983"/>
    <w:rsid w:val="00735A90"/>
    <w:rsid w:val="00735D52"/>
    <w:rsid w:val="0073603F"/>
    <w:rsid w:val="00736542"/>
    <w:rsid w:val="00736AF2"/>
    <w:rsid w:val="00736CD3"/>
    <w:rsid w:val="00736F37"/>
    <w:rsid w:val="00736FAB"/>
    <w:rsid w:val="00737032"/>
    <w:rsid w:val="007375EC"/>
    <w:rsid w:val="0073799C"/>
    <w:rsid w:val="00737AB2"/>
    <w:rsid w:val="00737FDA"/>
    <w:rsid w:val="007400EE"/>
    <w:rsid w:val="00740176"/>
    <w:rsid w:val="00740224"/>
    <w:rsid w:val="00740236"/>
    <w:rsid w:val="0074034A"/>
    <w:rsid w:val="007405DC"/>
    <w:rsid w:val="00740E4C"/>
    <w:rsid w:val="00740EC8"/>
    <w:rsid w:val="007411E4"/>
    <w:rsid w:val="0074133E"/>
    <w:rsid w:val="0074135D"/>
    <w:rsid w:val="0074173B"/>
    <w:rsid w:val="00741BC9"/>
    <w:rsid w:val="00741C2A"/>
    <w:rsid w:val="00741C98"/>
    <w:rsid w:val="00742136"/>
    <w:rsid w:val="00742322"/>
    <w:rsid w:val="00742710"/>
    <w:rsid w:val="00742843"/>
    <w:rsid w:val="00742850"/>
    <w:rsid w:val="00742BEF"/>
    <w:rsid w:val="00742D8A"/>
    <w:rsid w:val="00742EE8"/>
    <w:rsid w:val="007436D1"/>
    <w:rsid w:val="00743E15"/>
    <w:rsid w:val="00744078"/>
    <w:rsid w:val="007442BD"/>
    <w:rsid w:val="0074447D"/>
    <w:rsid w:val="00744DF6"/>
    <w:rsid w:val="00745A0D"/>
    <w:rsid w:val="00746140"/>
    <w:rsid w:val="00746286"/>
    <w:rsid w:val="007465E0"/>
    <w:rsid w:val="0074674D"/>
    <w:rsid w:val="00746BAD"/>
    <w:rsid w:val="00746CEF"/>
    <w:rsid w:val="00746F22"/>
    <w:rsid w:val="0074706E"/>
    <w:rsid w:val="00747363"/>
    <w:rsid w:val="007477F8"/>
    <w:rsid w:val="00750112"/>
    <w:rsid w:val="00750304"/>
    <w:rsid w:val="00750F1A"/>
    <w:rsid w:val="0075102B"/>
    <w:rsid w:val="0075165F"/>
    <w:rsid w:val="00751760"/>
    <w:rsid w:val="00751B70"/>
    <w:rsid w:val="00751DAF"/>
    <w:rsid w:val="00751F57"/>
    <w:rsid w:val="00752DF5"/>
    <w:rsid w:val="00752EBF"/>
    <w:rsid w:val="00753565"/>
    <w:rsid w:val="00753719"/>
    <w:rsid w:val="00753726"/>
    <w:rsid w:val="00753827"/>
    <w:rsid w:val="00753C9A"/>
    <w:rsid w:val="00753D22"/>
    <w:rsid w:val="00753FCF"/>
    <w:rsid w:val="00754380"/>
    <w:rsid w:val="007544D5"/>
    <w:rsid w:val="007544E7"/>
    <w:rsid w:val="00754516"/>
    <w:rsid w:val="0075462E"/>
    <w:rsid w:val="007547CF"/>
    <w:rsid w:val="00754A58"/>
    <w:rsid w:val="00754C17"/>
    <w:rsid w:val="00755499"/>
    <w:rsid w:val="007555AA"/>
    <w:rsid w:val="007555D5"/>
    <w:rsid w:val="00755C62"/>
    <w:rsid w:val="00755FB1"/>
    <w:rsid w:val="007560F0"/>
    <w:rsid w:val="00756137"/>
    <w:rsid w:val="0075669E"/>
    <w:rsid w:val="00756AE3"/>
    <w:rsid w:val="00756CCC"/>
    <w:rsid w:val="00756F82"/>
    <w:rsid w:val="00757D09"/>
    <w:rsid w:val="007605E4"/>
    <w:rsid w:val="00760679"/>
    <w:rsid w:val="007606B3"/>
    <w:rsid w:val="00760953"/>
    <w:rsid w:val="00760A11"/>
    <w:rsid w:val="00760CBC"/>
    <w:rsid w:val="00760D63"/>
    <w:rsid w:val="007611FE"/>
    <w:rsid w:val="0076135C"/>
    <w:rsid w:val="00761413"/>
    <w:rsid w:val="0076154F"/>
    <w:rsid w:val="00761AA0"/>
    <w:rsid w:val="00761F08"/>
    <w:rsid w:val="007623C3"/>
    <w:rsid w:val="00762F8C"/>
    <w:rsid w:val="00763771"/>
    <w:rsid w:val="00763D81"/>
    <w:rsid w:val="00763EB4"/>
    <w:rsid w:val="00764434"/>
    <w:rsid w:val="00764483"/>
    <w:rsid w:val="007644E9"/>
    <w:rsid w:val="0076490B"/>
    <w:rsid w:val="00764CF9"/>
    <w:rsid w:val="00765E95"/>
    <w:rsid w:val="0076679F"/>
    <w:rsid w:val="007668EB"/>
    <w:rsid w:val="0076699F"/>
    <w:rsid w:val="00767442"/>
    <w:rsid w:val="00767665"/>
    <w:rsid w:val="00767A54"/>
    <w:rsid w:val="00767C3C"/>
    <w:rsid w:val="00767CF4"/>
    <w:rsid w:val="00767DA0"/>
    <w:rsid w:val="007702EA"/>
    <w:rsid w:val="00770627"/>
    <w:rsid w:val="00770C6E"/>
    <w:rsid w:val="00770C7D"/>
    <w:rsid w:val="00771074"/>
    <w:rsid w:val="007710D6"/>
    <w:rsid w:val="007711C2"/>
    <w:rsid w:val="00771816"/>
    <w:rsid w:val="007718CD"/>
    <w:rsid w:val="00771CAD"/>
    <w:rsid w:val="00771EBA"/>
    <w:rsid w:val="0077207C"/>
    <w:rsid w:val="00772108"/>
    <w:rsid w:val="00772189"/>
    <w:rsid w:val="007723C5"/>
    <w:rsid w:val="0077240A"/>
    <w:rsid w:val="007725F8"/>
    <w:rsid w:val="007727C2"/>
    <w:rsid w:val="00772A8F"/>
    <w:rsid w:val="00772AC2"/>
    <w:rsid w:val="00772B38"/>
    <w:rsid w:val="00772BAE"/>
    <w:rsid w:val="00772CA5"/>
    <w:rsid w:val="0077331A"/>
    <w:rsid w:val="0077339F"/>
    <w:rsid w:val="00773679"/>
    <w:rsid w:val="00773753"/>
    <w:rsid w:val="00773CC6"/>
    <w:rsid w:val="00773D1D"/>
    <w:rsid w:val="00774185"/>
    <w:rsid w:val="007745DD"/>
    <w:rsid w:val="007754BD"/>
    <w:rsid w:val="00775F73"/>
    <w:rsid w:val="00776542"/>
    <w:rsid w:val="00776A9E"/>
    <w:rsid w:val="00776C91"/>
    <w:rsid w:val="00776D11"/>
    <w:rsid w:val="00776EC2"/>
    <w:rsid w:val="00776F19"/>
    <w:rsid w:val="00777426"/>
    <w:rsid w:val="007774C5"/>
    <w:rsid w:val="00777774"/>
    <w:rsid w:val="00777D26"/>
    <w:rsid w:val="00777DF3"/>
    <w:rsid w:val="0078057D"/>
    <w:rsid w:val="007805DF"/>
    <w:rsid w:val="00780799"/>
    <w:rsid w:val="00780917"/>
    <w:rsid w:val="007809DC"/>
    <w:rsid w:val="00780A09"/>
    <w:rsid w:val="00780CF6"/>
    <w:rsid w:val="0078100A"/>
    <w:rsid w:val="00781281"/>
    <w:rsid w:val="007813C1"/>
    <w:rsid w:val="00781507"/>
    <w:rsid w:val="0078160F"/>
    <w:rsid w:val="007817FE"/>
    <w:rsid w:val="00781AB3"/>
    <w:rsid w:val="00781CC0"/>
    <w:rsid w:val="007820F5"/>
    <w:rsid w:val="007827BE"/>
    <w:rsid w:val="007827CF"/>
    <w:rsid w:val="00782848"/>
    <w:rsid w:val="00782F08"/>
    <w:rsid w:val="00782F39"/>
    <w:rsid w:val="00782FBD"/>
    <w:rsid w:val="00783944"/>
    <w:rsid w:val="00783F39"/>
    <w:rsid w:val="00784B8B"/>
    <w:rsid w:val="00784D61"/>
    <w:rsid w:val="00785362"/>
    <w:rsid w:val="007853CE"/>
    <w:rsid w:val="0078553B"/>
    <w:rsid w:val="0078566F"/>
    <w:rsid w:val="00785C40"/>
    <w:rsid w:val="00785D0A"/>
    <w:rsid w:val="0078652D"/>
    <w:rsid w:val="00786CBB"/>
    <w:rsid w:val="00786D04"/>
    <w:rsid w:val="00786E8D"/>
    <w:rsid w:val="007870B6"/>
    <w:rsid w:val="007871B4"/>
    <w:rsid w:val="00787B68"/>
    <w:rsid w:val="00787DAD"/>
    <w:rsid w:val="0079043C"/>
    <w:rsid w:val="00790A84"/>
    <w:rsid w:val="00790AE3"/>
    <w:rsid w:val="00790E8F"/>
    <w:rsid w:val="00791016"/>
    <w:rsid w:val="00791454"/>
    <w:rsid w:val="00791527"/>
    <w:rsid w:val="007916F9"/>
    <w:rsid w:val="00791AB5"/>
    <w:rsid w:val="00791E1D"/>
    <w:rsid w:val="00791F5C"/>
    <w:rsid w:val="00792043"/>
    <w:rsid w:val="007922E5"/>
    <w:rsid w:val="00792412"/>
    <w:rsid w:val="007924C8"/>
    <w:rsid w:val="007924DC"/>
    <w:rsid w:val="0079290B"/>
    <w:rsid w:val="007934C0"/>
    <w:rsid w:val="0079373A"/>
    <w:rsid w:val="0079375A"/>
    <w:rsid w:val="00793849"/>
    <w:rsid w:val="007939E0"/>
    <w:rsid w:val="00793CD8"/>
    <w:rsid w:val="00793D50"/>
    <w:rsid w:val="00793E70"/>
    <w:rsid w:val="00793FE0"/>
    <w:rsid w:val="00794437"/>
    <w:rsid w:val="007946CC"/>
    <w:rsid w:val="00794821"/>
    <w:rsid w:val="007948B6"/>
    <w:rsid w:val="007948F0"/>
    <w:rsid w:val="007949FE"/>
    <w:rsid w:val="00795518"/>
    <w:rsid w:val="00795AF9"/>
    <w:rsid w:val="00795F25"/>
    <w:rsid w:val="00795FA6"/>
    <w:rsid w:val="00796249"/>
    <w:rsid w:val="007962DB"/>
    <w:rsid w:val="0079669F"/>
    <w:rsid w:val="00796753"/>
    <w:rsid w:val="007967E5"/>
    <w:rsid w:val="00796A1A"/>
    <w:rsid w:val="00796AA7"/>
    <w:rsid w:val="00796D45"/>
    <w:rsid w:val="00796D6E"/>
    <w:rsid w:val="00796E0A"/>
    <w:rsid w:val="00796F2A"/>
    <w:rsid w:val="00796FE5"/>
    <w:rsid w:val="007972AB"/>
    <w:rsid w:val="0079790F"/>
    <w:rsid w:val="007A04BC"/>
    <w:rsid w:val="007A0907"/>
    <w:rsid w:val="007A09FB"/>
    <w:rsid w:val="007A0AA8"/>
    <w:rsid w:val="007A0B1A"/>
    <w:rsid w:val="007A0CE2"/>
    <w:rsid w:val="007A11A3"/>
    <w:rsid w:val="007A130C"/>
    <w:rsid w:val="007A1623"/>
    <w:rsid w:val="007A19C2"/>
    <w:rsid w:val="007A1A91"/>
    <w:rsid w:val="007A1F5F"/>
    <w:rsid w:val="007A237C"/>
    <w:rsid w:val="007A26A8"/>
    <w:rsid w:val="007A278A"/>
    <w:rsid w:val="007A2A11"/>
    <w:rsid w:val="007A2D99"/>
    <w:rsid w:val="007A2FDF"/>
    <w:rsid w:val="007A31A0"/>
    <w:rsid w:val="007A31A1"/>
    <w:rsid w:val="007A33B9"/>
    <w:rsid w:val="007A36EC"/>
    <w:rsid w:val="007A3818"/>
    <w:rsid w:val="007A3B58"/>
    <w:rsid w:val="007A3E4D"/>
    <w:rsid w:val="007A3EBA"/>
    <w:rsid w:val="007A3F91"/>
    <w:rsid w:val="007A4FBE"/>
    <w:rsid w:val="007A5782"/>
    <w:rsid w:val="007A57DE"/>
    <w:rsid w:val="007A6495"/>
    <w:rsid w:val="007A650A"/>
    <w:rsid w:val="007A6548"/>
    <w:rsid w:val="007A6713"/>
    <w:rsid w:val="007A6A05"/>
    <w:rsid w:val="007A6ACF"/>
    <w:rsid w:val="007A705D"/>
    <w:rsid w:val="007A70FB"/>
    <w:rsid w:val="007A7C13"/>
    <w:rsid w:val="007A7CAF"/>
    <w:rsid w:val="007A7E3D"/>
    <w:rsid w:val="007B02D4"/>
    <w:rsid w:val="007B038A"/>
    <w:rsid w:val="007B0456"/>
    <w:rsid w:val="007B04E8"/>
    <w:rsid w:val="007B067E"/>
    <w:rsid w:val="007B07B4"/>
    <w:rsid w:val="007B1029"/>
    <w:rsid w:val="007B10E5"/>
    <w:rsid w:val="007B1477"/>
    <w:rsid w:val="007B14B6"/>
    <w:rsid w:val="007B17A8"/>
    <w:rsid w:val="007B1881"/>
    <w:rsid w:val="007B1970"/>
    <w:rsid w:val="007B1ADB"/>
    <w:rsid w:val="007B20BA"/>
    <w:rsid w:val="007B284D"/>
    <w:rsid w:val="007B2886"/>
    <w:rsid w:val="007B2C88"/>
    <w:rsid w:val="007B2E2E"/>
    <w:rsid w:val="007B304C"/>
    <w:rsid w:val="007B31E9"/>
    <w:rsid w:val="007B3636"/>
    <w:rsid w:val="007B3C82"/>
    <w:rsid w:val="007B4573"/>
    <w:rsid w:val="007B4CDF"/>
    <w:rsid w:val="007B4D8D"/>
    <w:rsid w:val="007B4D94"/>
    <w:rsid w:val="007B4FB8"/>
    <w:rsid w:val="007B513E"/>
    <w:rsid w:val="007B5632"/>
    <w:rsid w:val="007B57F4"/>
    <w:rsid w:val="007B5AAA"/>
    <w:rsid w:val="007B5D10"/>
    <w:rsid w:val="007B6336"/>
    <w:rsid w:val="007B6340"/>
    <w:rsid w:val="007B64F7"/>
    <w:rsid w:val="007B6546"/>
    <w:rsid w:val="007B66EF"/>
    <w:rsid w:val="007B6954"/>
    <w:rsid w:val="007B6C14"/>
    <w:rsid w:val="007B6D5B"/>
    <w:rsid w:val="007B7124"/>
    <w:rsid w:val="007B7375"/>
    <w:rsid w:val="007B73C9"/>
    <w:rsid w:val="007B749D"/>
    <w:rsid w:val="007B75EF"/>
    <w:rsid w:val="007B7A50"/>
    <w:rsid w:val="007B7ABC"/>
    <w:rsid w:val="007C000C"/>
    <w:rsid w:val="007C0027"/>
    <w:rsid w:val="007C064B"/>
    <w:rsid w:val="007C099E"/>
    <w:rsid w:val="007C0A66"/>
    <w:rsid w:val="007C1244"/>
    <w:rsid w:val="007C1418"/>
    <w:rsid w:val="007C17A3"/>
    <w:rsid w:val="007C186C"/>
    <w:rsid w:val="007C1907"/>
    <w:rsid w:val="007C1F15"/>
    <w:rsid w:val="007C1F3F"/>
    <w:rsid w:val="007C23A7"/>
    <w:rsid w:val="007C2932"/>
    <w:rsid w:val="007C2BFD"/>
    <w:rsid w:val="007C2F2E"/>
    <w:rsid w:val="007C3356"/>
    <w:rsid w:val="007C348C"/>
    <w:rsid w:val="007C37EE"/>
    <w:rsid w:val="007C3B0C"/>
    <w:rsid w:val="007C3D21"/>
    <w:rsid w:val="007C42C2"/>
    <w:rsid w:val="007C42C8"/>
    <w:rsid w:val="007C457C"/>
    <w:rsid w:val="007C4F0C"/>
    <w:rsid w:val="007C4F64"/>
    <w:rsid w:val="007C5486"/>
    <w:rsid w:val="007C56D9"/>
    <w:rsid w:val="007C5915"/>
    <w:rsid w:val="007C5F90"/>
    <w:rsid w:val="007C646B"/>
    <w:rsid w:val="007C6A35"/>
    <w:rsid w:val="007C6BBE"/>
    <w:rsid w:val="007C6C87"/>
    <w:rsid w:val="007C72D2"/>
    <w:rsid w:val="007C776E"/>
    <w:rsid w:val="007D004B"/>
    <w:rsid w:val="007D0342"/>
    <w:rsid w:val="007D039B"/>
    <w:rsid w:val="007D03D9"/>
    <w:rsid w:val="007D07C8"/>
    <w:rsid w:val="007D1094"/>
    <w:rsid w:val="007D1256"/>
    <w:rsid w:val="007D1B22"/>
    <w:rsid w:val="007D1D22"/>
    <w:rsid w:val="007D22DF"/>
    <w:rsid w:val="007D24E4"/>
    <w:rsid w:val="007D2BCA"/>
    <w:rsid w:val="007D2DFA"/>
    <w:rsid w:val="007D2F74"/>
    <w:rsid w:val="007D30D5"/>
    <w:rsid w:val="007D36CC"/>
    <w:rsid w:val="007D381F"/>
    <w:rsid w:val="007D38B7"/>
    <w:rsid w:val="007D396D"/>
    <w:rsid w:val="007D3B1C"/>
    <w:rsid w:val="007D3B6D"/>
    <w:rsid w:val="007D3C11"/>
    <w:rsid w:val="007D41C4"/>
    <w:rsid w:val="007D43E1"/>
    <w:rsid w:val="007D4929"/>
    <w:rsid w:val="007D4B56"/>
    <w:rsid w:val="007D4C17"/>
    <w:rsid w:val="007D553A"/>
    <w:rsid w:val="007D5825"/>
    <w:rsid w:val="007D5983"/>
    <w:rsid w:val="007D5BC6"/>
    <w:rsid w:val="007D5D53"/>
    <w:rsid w:val="007D602A"/>
    <w:rsid w:val="007D6817"/>
    <w:rsid w:val="007D68AF"/>
    <w:rsid w:val="007D6A45"/>
    <w:rsid w:val="007D6C28"/>
    <w:rsid w:val="007D6D5F"/>
    <w:rsid w:val="007D704F"/>
    <w:rsid w:val="007D717D"/>
    <w:rsid w:val="007D7352"/>
    <w:rsid w:val="007D7609"/>
    <w:rsid w:val="007D796F"/>
    <w:rsid w:val="007D7C62"/>
    <w:rsid w:val="007D7C8F"/>
    <w:rsid w:val="007D7D02"/>
    <w:rsid w:val="007D7E2A"/>
    <w:rsid w:val="007E0191"/>
    <w:rsid w:val="007E019D"/>
    <w:rsid w:val="007E0376"/>
    <w:rsid w:val="007E074E"/>
    <w:rsid w:val="007E0837"/>
    <w:rsid w:val="007E0D57"/>
    <w:rsid w:val="007E0FCF"/>
    <w:rsid w:val="007E14B6"/>
    <w:rsid w:val="007E196D"/>
    <w:rsid w:val="007E2524"/>
    <w:rsid w:val="007E2AAA"/>
    <w:rsid w:val="007E2AC4"/>
    <w:rsid w:val="007E2AD0"/>
    <w:rsid w:val="007E360D"/>
    <w:rsid w:val="007E36B8"/>
    <w:rsid w:val="007E3861"/>
    <w:rsid w:val="007E38B0"/>
    <w:rsid w:val="007E3B93"/>
    <w:rsid w:val="007E3C83"/>
    <w:rsid w:val="007E3F4B"/>
    <w:rsid w:val="007E40E9"/>
    <w:rsid w:val="007E45EA"/>
    <w:rsid w:val="007E47A9"/>
    <w:rsid w:val="007E4A1E"/>
    <w:rsid w:val="007E4A6F"/>
    <w:rsid w:val="007E4AA2"/>
    <w:rsid w:val="007E4B14"/>
    <w:rsid w:val="007E4DF0"/>
    <w:rsid w:val="007E5243"/>
    <w:rsid w:val="007E563D"/>
    <w:rsid w:val="007E5749"/>
    <w:rsid w:val="007E5CDD"/>
    <w:rsid w:val="007E63A2"/>
    <w:rsid w:val="007E65A7"/>
    <w:rsid w:val="007E66B3"/>
    <w:rsid w:val="007E6998"/>
    <w:rsid w:val="007E6C9E"/>
    <w:rsid w:val="007E6CF2"/>
    <w:rsid w:val="007E6D10"/>
    <w:rsid w:val="007E7862"/>
    <w:rsid w:val="007E7885"/>
    <w:rsid w:val="007F0C4A"/>
    <w:rsid w:val="007F0F48"/>
    <w:rsid w:val="007F12DF"/>
    <w:rsid w:val="007F1944"/>
    <w:rsid w:val="007F2140"/>
    <w:rsid w:val="007F21F7"/>
    <w:rsid w:val="007F2280"/>
    <w:rsid w:val="007F22DC"/>
    <w:rsid w:val="007F2685"/>
    <w:rsid w:val="007F2BD7"/>
    <w:rsid w:val="007F3144"/>
    <w:rsid w:val="007F3160"/>
    <w:rsid w:val="007F33D4"/>
    <w:rsid w:val="007F38BF"/>
    <w:rsid w:val="007F3AF2"/>
    <w:rsid w:val="007F3EC9"/>
    <w:rsid w:val="007F3F82"/>
    <w:rsid w:val="007F417B"/>
    <w:rsid w:val="007F4656"/>
    <w:rsid w:val="007F46C8"/>
    <w:rsid w:val="007F4DA1"/>
    <w:rsid w:val="007F4FD1"/>
    <w:rsid w:val="007F5390"/>
    <w:rsid w:val="007F5699"/>
    <w:rsid w:val="007F5B17"/>
    <w:rsid w:val="007F5B4A"/>
    <w:rsid w:val="007F604F"/>
    <w:rsid w:val="007F6203"/>
    <w:rsid w:val="007F6ACB"/>
    <w:rsid w:val="007F6EB1"/>
    <w:rsid w:val="007F6ECF"/>
    <w:rsid w:val="007F7028"/>
    <w:rsid w:val="007F7121"/>
    <w:rsid w:val="007F7297"/>
    <w:rsid w:val="007F768E"/>
    <w:rsid w:val="007F7B3B"/>
    <w:rsid w:val="0080022B"/>
    <w:rsid w:val="0080090E"/>
    <w:rsid w:val="008009E7"/>
    <w:rsid w:val="00800D5C"/>
    <w:rsid w:val="008011A2"/>
    <w:rsid w:val="00801212"/>
    <w:rsid w:val="0080177D"/>
    <w:rsid w:val="00801903"/>
    <w:rsid w:val="00801949"/>
    <w:rsid w:val="00801B36"/>
    <w:rsid w:val="00801C0D"/>
    <w:rsid w:val="008020B9"/>
    <w:rsid w:val="008024E4"/>
    <w:rsid w:val="00802D87"/>
    <w:rsid w:val="008033DC"/>
    <w:rsid w:val="00803637"/>
    <w:rsid w:val="0080363F"/>
    <w:rsid w:val="008043C1"/>
    <w:rsid w:val="008045F5"/>
    <w:rsid w:val="008049FE"/>
    <w:rsid w:val="00804C62"/>
    <w:rsid w:val="00804D56"/>
    <w:rsid w:val="0080541B"/>
    <w:rsid w:val="0080558E"/>
    <w:rsid w:val="00805595"/>
    <w:rsid w:val="00805910"/>
    <w:rsid w:val="008063DD"/>
    <w:rsid w:val="0080654E"/>
    <w:rsid w:val="0080665D"/>
    <w:rsid w:val="00806DC2"/>
    <w:rsid w:val="008077DC"/>
    <w:rsid w:val="0081084B"/>
    <w:rsid w:val="0081084F"/>
    <w:rsid w:val="00810C23"/>
    <w:rsid w:val="00810C3D"/>
    <w:rsid w:val="00810F98"/>
    <w:rsid w:val="008114B0"/>
    <w:rsid w:val="0081174B"/>
    <w:rsid w:val="008118D5"/>
    <w:rsid w:val="00811D22"/>
    <w:rsid w:val="00811E61"/>
    <w:rsid w:val="00812006"/>
    <w:rsid w:val="00812402"/>
    <w:rsid w:val="00812520"/>
    <w:rsid w:val="00812BF7"/>
    <w:rsid w:val="00813395"/>
    <w:rsid w:val="00813428"/>
    <w:rsid w:val="008141AC"/>
    <w:rsid w:val="0081446C"/>
    <w:rsid w:val="008145F7"/>
    <w:rsid w:val="008149AA"/>
    <w:rsid w:val="00814C7A"/>
    <w:rsid w:val="008151B5"/>
    <w:rsid w:val="0081534F"/>
    <w:rsid w:val="008158BC"/>
    <w:rsid w:val="008158DC"/>
    <w:rsid w:val="008159EA"/>
    <w:rsid w:val="00815C73"/>
    <w:rsid w:val="00815FAF"/>
    <w:rsid w:val="00816079"/>
    <w:rsid w:val="00816118"/>
    <w:rsid w:val="0081612C"/>
    <w:rsid w:val="0081625F"/>
    <w:rsid w:val="008165DD"/>
    <w:rsid w:val="00816F32"/>
    <w:rsid w:val="008171C8"/>
    <w:rsid w:val="0081724A"/>
    <w:rsid w:val="008173CB"/>
    <w:rsid w:val="008173FA"/>
    <w:rsid w:val="00817595"/>
    <w:rsid w:val="008176F3"/>
    <w:rsid w:val="0081774A"/>
    <w:rsid w:val="00817CE0"/>
    <w:rsid w:val="00817F22"/>
    <w:rsid w:val="0082039B"/>
    <w:rsid w:val="008208A6"/>
    <w:rsid w:val="00820DA2"/>
    <w:rsid w:val="00820DB6"/>
    <w:rsid w:val="00820DFC"/>
    <w:rsid w:val="008218BC"/>
    <w:rsid w:val="0082194B"/>
    <w:rsid w:val="00821A06"/>
    <w:rsid w:val="00821E08"/>
    <w:rsid w:val="00821EF3"/>
    <w:rsid w:val="0082204A"/>
    <w:rsid w:val="008220CB"/>
    <w:rsid w:val="008220E0"/>
    <w:rsid w:val="00822168"/>
    <w:rsid w:val="008225B1"/>
    <w:rsid w:val="008225D7"/>
    <w:rsid w:val="00822A96"/>
    <w:rsid w:val="00822DE0"/>
    <w:rsid w:val="00823568"/>
    <w:rsid w:val="00823642"/>
    <w:rsid w:val="0082396B"/>
    <w:rsid w:val="00823A4B"/>
    <w:rsid w:val="00823D8E"/>
    <w:rsid w:val="00823E2E"/>
    <w:rsid w:val="00824151"/>
    <w:rsid w:val="008244A8"/>
    <w:rsid w:val="0082452D"/>
    <w:rsid w:val="008245FE"/>
    <w:rsid w:val="00824660"/>
    <w:rsid w:val="008248EC"/>
    <w:rsid w:val="008249F3"/>
    <w:rsid w:val="00824B77"/>
    <w:rsid w:val="00824EEB"/>
    <w:rsid w:val="008250D0"/>
    <w:rsid w:val="00825686"/>
    <w:rsid w:val="008256A1"/>
    <w:rsid w:val="00825BD5"/>
    <w:rsid w:val="00825CAA"/>
    <w:rsid w:val="00825F6E"/>
    <w:rsid w:val="008260B1"/>
    <w:rsid w:val="008261B2"/>
    <w:rsid w:val="008262A7"/>
    <w:rsid w:val="0082646D"/>
    <w:rsid w:val="00826625"/>
    <w:rsid w:val="00826642"/>
    <w:rsid w:val="008266DC"/>
    <w:rsid w:val="00826715"/>
    <w:rsid w:val="00826C1A"/>
    <w:rsid w:val="00826CF5"/>
    <w:rsid w:val="00827098"/>
    <w:rsid w:val="00827174"/>
    <w:rsid w:val="008278E5"/>
    <w:rsid w:val="00827998"/>
    <w:rsid w:val="0083004B"/>
    <w:rsid w:val="0083030E"/>
    <w:rsid w:val="00830A1E"/>
    <w:rsid w:val="00830C23"/>
    <w:rsid w:val="00831245"/>
    <w:rsid w:val="00831953"/>
    <w:rsid w:val="00831A07"/>
    <w:rsid w:val="00831DF7"/>
    <w:rsid w:val="00831FA6"/>
    <w:rsid w:val="008320B6"/>
    <w:rsid w:val="008322D6"/>
    <w:rsid w:val="008323DB"/>
    <w:rsid w:val="008327E3"/>
    <w:rsid w:val="00832F2F"/>
    <w:rsid w:val="00833104"/>
    <w:rsid w:val="00833148"/>
    <w:rsid w:val="00833178"/>
    <w:rsid w:val="00833290"/>
    <w:rsid w:val="008332EA"/>
    <w:rsid w:val="008332EC"/>
    <w:rsid w:val="00833380"/>
    <w:rsid w:val="0083349A"/>
    <w:rsid w:val="00833A55"/>
    <w:rsid w:val="00833FE7"/>
    <w:rsid w:val="00834267"/>
    <w:rsid w:val="0083430F"/>
    <w:rsid w:val="00834556"/>
    <w:rsid w:val="008348F3"/>
    <w:rsid w:val="00834B76"/>
    <w:rsid w:val="00834BC8"/>
    <w:rsid w:val="00834C97"/>
    <w:rsid w:val="00834CF4"/>
    <w:rsid w:val="00834F94"/>
    <w:rsid w:val="0083542D"/>
    <w:rsid w:val="00835EC6"/>
    <w:rsid w:val="00836E37"/>
    <w:rsid w:val="00837F32"/>
    <w:rsid w:val="00837FB3"/>
    <w:rsid w:val="00840410"/>
    <w:rsid w:val="008404C9"/>
    <w:rsid w:val="008406E8"/>
    <w:rsid w:val="008407C2"/>
    <w:rsid w:val="008408B1"/>
    <w:rsid w:val="008409C1"/>
    <w:rsid w:val="00840FF5"/>
    <w:rsid w:val="00841084"/>
    <w:rsid w:val="00841201"/>
    <w:rsid w:val="0084147A"/>
    <w:rsid w:val="00841B02"/>
    <w:rsid w:val="00841C44"/>
    <w:rsid w:val="00841DD9"/>
    <w:rsid w:val="0084217F"/>
    <w:rsid w:val="0084238C"/>
    <w:rsid w:val="0084254D"/>
    <w:rsid w:val="00842552"/>
    <w:rsid w:val="0084255C"/>
    <w:rsid w:val="008430D3"/>
    <w:rsid w:val="00843234"/>
    <w:rsid w:val="00843479"/>
    <w:rsid w:val="00843F4B"/>
    <w:rsid w:val="0084471A"/>
    <w:rsid w:val="00844CC2"/>
    <w:rsid w:val="00844F3D"/>
    <w:rsid w:val="00844F88"/>
    <w:rsid w:val="00845076"/>
    <w:rsid w:val="00845121"/>
    <w:rsid w:val="008452B1"/>
    <w:rsid w:val="008453E8"/>
    <w:rsid w:val="00845576"/>
    <w:rsid w:val="008456E1"/>
    <w:rsid w:val="00845796"/>
    <w:rsid w:val="00845831"/>
    <w:rsid w:val="00845B1B"/>
    <w:rsid w:val="00845E70"/>
    <w:rsid w:val="00846787"/>
    <w:rsid w:val="0084682D"/>
    <w:rsid w:val="00846B82"/>
    <w:rsid w:val="00846B9F"/>
    <w:rsid w:val="00846F49"/>
    <w:rsid w:val="00847C3C"/>
    <w:rsid w:val="00847D71"/>
    <w:rsid w:val="00850331"/>
    <w:rsid w:val="00850661"/>
    <w:rsid w:val="0085081B"/>
    <w:rsid w:val="00850919"/>
    <w:rsid w:val="008510D0"/>
    <w:rsid w:val="008510F1"/>
    <w:rsid w:val="00851A6A"/>
    <w:rsid w:val="00851B0B"/>
    <w:rsid w:val="0085222E"/>
    <w:rsid w:val="00852595"/>
    <w:rsid w:val="00852E83"/>
    <w:rsid w:val="00853607"/>
    <w:rsid w:val="00853928"/>
    <w:rsid w:val="00853980"/>
    <w:rsid w:val="00853E40"/>
    <w:rsid w:val="00853EB1"/>
    <w:rsid w:val="00853ECE"/>
    <w:rsid w:val="008540AA"/>
    <w:rsid w:val="008544B6"/>
    <w:rsid w:val="00854557"/>
    <w:rsid w:val="00854794"/>
    <w:rsid w:val="008547E3"/>
    <w:rsid w:val="0085489B"/>
    <w:rsid w:val="00854BBD"/>
    <w:rsid w:val="00854D03"/>
    <w:rsid w:val="0085503E"/>
    <w:rsid w:val="00855194"/>
    <w:rsid w:val="008557B4"/>
    <w:rsid w:val="00855AEA"/>
    <w:rsid w:val="0085635A"/>
    <w:rsid w:val="00856970"/>
    <w:rsid w:val="00856992"/>
    <w:rsid w:val="00856CB7"/>
    <w:rsid w:val="00856CDF"/>
    <w:rsid w:val="00856FD9"/>
    <w:rsid w:val="0085784C"/>
    <w:rsid w:val="00857E6F"/>
    <w:rsid w:val="008604F1"/>
    <w:rsid w:val="008605D8"/>
    <w:rsid w:val="00860AC3"/>
    <w:rsid w:val="00860D8E"/>
    <w:rsid w:val="0086128A"/>
    <w:rsid w:val="00861357"/>
    <w:rsid w:val="008616B9"/>
    <w:rsid w:val="00861808"/>
    <w:rsid w:val="00861A28"/>
    <w:rsid w:val="008620CE"/>
    <w:rsid w:val="008626DD"/>
    <w:rsid w:val="00862E66"/>
    <w:rsid w:val="00863029"/>
    <w:rsid w:val="008633F9"/>
    <w:rsid w:val="00863802"/>
    <w:rsid w:val="00863A8C"/>
    <w:rsid w:val="0086400C"/>
    <w:rsid w:val="0086476D"/>
    <w:rsid w:val="008649FD"/>
    <w:rsid w:val="00864A07"/>
    <w:rsid w:val="00864C49"/>
    <w:rsid w:val="00864C69"/>
    <w:rsid w:val="00864C9C"/>
    <w:rsid w:val="00864D36"/>
    <w:rsid w:val="00864E55"/>
    <w:rsid w:val="00864FBB"/>
    <w:rsid w:val="008651BE"/>
    <w:rsid w:val="008657A8"/>
    <w:rsid w:val="00865EB1"/>
    <w:rsid w:val="008666D4"/>
    <w:rsid w:val="00866F38"/>
    <w:rsid w:val="0086714C"/>
    <w:rsid w:val="0086725A"/>
    <w:rsid w:val="00867844"/>
    <w:rsid w:val="0086787C"/>
    <w:rsid w:val="008678C0"/>
    <w:rsid w:val="00867D61"/>
    <w:rsid w:val="00870162"/>
    <w:rsid w:val="00870266"/>
    <w:rsid w:val="00870A7D"/>
    <w:rsid w:val="00870ADD"/>
    <w:rsid w:val="0087115B"/>
    <w:rsid w:val="00871C38"/>
    <w:rsid w:val="00871EC4"/>
    <w:rsid w:val="0087211E"/>
    <w:rsid w:val="00872132"/>
    <w:rsid w:val="00872515"/>
    <w:rsid w:val="008727CC"/>
    <w:rsid w:val="00872FE0"/>
    <w:rsid w:val="00873A62"/>
    <w:rsid w:val="00873B0C"/>
    <w:rsid w:val="00874166"/>
    <w:rsid w:val="008744D3"/>
    <w:rsid w:val="00874827"/>
    <w:rsid w:val="00874C43"/>
    <w:rsid w:val="008751EF"/>
    <w:rsid w:val="008754D2"/>
    <w:rsid w:val="0087561E"/>
    <w:rsid w:val="00875A28"/>
    <w:rsid w:val="00875F9A"/>
    <w:rsid w:val="0087661B"/>
    <w:rsid w:val="008770CA"/>
    <w:rsid w:val="0087732E"/>
    <w:rsid w:val="008773D2"/>
    <w:rsid w:val="00877477"/>
    <w:rsid w:val="00877743"/>
    <w:rsid w:val="00880054"/>
    <w:rsid w:val="008804F6"/>
    <w:rsid w:val="00880E28"/>
    <w:rsid w:val="00881222"/>
    <w:rsid w:val="00881230"/>
    <w:rsid w:val="0088123E"/>
    <w:rsid w:val="00881241"/>
    <w:rsid w:val="0088187B"/>
    <w:rsid w:val="00881A3D"/>
    <w:rsid w:val="00881B20"/>
    <w:rsid w:val="00881D5C"/>
    <w:rsid w:val="00881F57"/>
    <w:rsid w:val="00881F7E"/>
    <w:rsid w:val="0088273B"/>
    <w:rsid w:val="00882B0A"/>
    <w:rsid w:val="0088308F"/>
    <w:rsid w:val="008836CB"/>
    <w:rsid w:val="00883BFB"/>
    <w:rsid w:val="00883C20"/>
    <w:rsid w:val="00883E7D"/>
    <w:rsid w:val="0088410C"/>
    <w:rsid w:val="00884145"/>
    <w:rsid w:val="008843AC"/>
    <w:rsid w:val="008846AD"/>
    <w:rsid w:val="00884C59"/>
    <w:rsid w:val="00884EBE"/>
    <w:rsid w:val="00884F8F"/>
    <w:rsid w:val="00884FB4"/>
    <w:rsid w:val="00885332"/>
    <w:rsid w:val="00885854"/>
    <w:rsid w:val="00885ECD"/>
    <w:rsid w:val="0088614C"/>
    <w:rsid w:val="0088628E"/>
    <w:rsid w:val="008868F3"/>
    <w:rsid w:val="00886932"/>
    <w:rsid w:val="00886D45"/>
    <w:rsid w:val="00887234"/>
    <w:rsid w:val="008875E4"/>
    <w:rsid w:val="00887A3B"/>
    <w:rsid w:val="008901F1"/>
    <w:rsid w:val="008903AB"/>
    <w:rsid w:val="0089044F"/>
    <w:rsid w:val="00890562"/>
    <w:rsid w:val="008905C3"/>
    <w:rsid w:val="008905D8"/>
    <w:rsid w:val="00890689"/>
    <w:rsid w:val="00890727"/>
    <w:rsid w:val="00890B93"/>
    <w:rsid w:val="00890D23"/>
    <w:rsid w:val="00890D48"/>
    <w:rsid w:val="00890DEC"/>
    <w:rsid w:val="00890FB7"/>
    <w:rsid w:val="008910AE"/>
    <w:rsid w:val="008919BB"/>
    <w:rsid w:val="00891D2E"/>
    <w:rsid w:val="0089263A"/>
    <w:rsid w:val="0089279F"/>
    <w:rsid w:val="0089285F"/>
    <w:rsid w:val="00892E74"/>
    <w:rsid w:val="008931BD"/>
    <w:rsid w:val="008933BC"/>
    <w:rsid w:val="00893920"/>
    <w:rsid w:val="008943DC"/>
    <w:rsid w:val="0089509C"/>
    <w:rsid w:val="0089524B"/>
    <w:rsid w:val="00895385"/>
    <w:rsid w:val="00895516"/>
    <w:rsid w:val="0089574A"/>
    <w:rsid w:val="0089584A"/>
    <w:rsid w:val="00895D98"/>
    <w:rsid w:val="00895EF9"/>
    <w:rsid w:val="00896668"/>
    <w:rsid w:val="0089684C"/>
    <w:rsid w:val="0089724D"/>
    <w:rsid w:val="0089752A"/>
    <w:rsid w:val="0089763D"/>
    <w:rsid w:val="008977DB"/>
    <w:rsid w:val="008978A3"/>
    <w:rsid w:val="00897B4C"/>
    <w:rsid w:val="008A0076"/>
    <w:rsid w:val="008A05A0"/>
    <w:rsid w:val="008A0772"/>
    <w:rsid w:val="008A0AE6"/>
    <w:rsid w:val="008A0DCA"/>
    <w:rsid w:val="008A10A4"/>
    <w:rsid w:val="008A1116"/>
    <w:rsid w:val="008A1378"/>
    <w:rsid w:val="008A13DB"/>
    <w:rsid w:val="008A1676"/>
    <w:rsid w:val="008A18E4"/>
    <w:rsid w:val="008A1B1D"/>
    <w:rsid w:val="008A20C7"/>
    <w:rsid w:val="008A24F6"/>
    <w:rsid w:val="008A2903"/>
    <w:rsid w:val="008A29FD"/>
    <w:rsid w:val="008A2D96"/>
    <w:rsid w:val="008A2E37"/>
    <w:rsid w:val="008A2E55"/>
    <w:rsid w:val="008A2F09"/>
    <w:rsid w:val="008A2F55"/>
    <w:rsid w:val="008A33FB"/>
    <w:rsid w:val="008A3EF8"/>
    <w:rsid w:val="008A3F07"/>
    <w:rsid w:val="008A4AA7"/>
    <w:rsid w:val="008A57B0"/>
    <w:rsid w:val="008A5EDA"/>
    <w:rsid w:val="008A6408"/>
    <w:rsid w:val="008A6B84"/>
    <w:rsid w:val="008A6BA2"/>
    <w:rsid w:val="008A74C3"/>
    <w:rsid w:val="008A7603"/>
    <w:rsid w:val="008A7896"/>
    <w:rsid w:val="008A7C4E"/>
    <w:rsid w:val="008A7E39"/>
    <w:rsid w:val="008A7F78"/>
    <w:rsid w:val="008B0212"/>
    <w:rsid w:val="008B053F"/>
    <w:rsid w:val="008B0AAB"/>
    <w:rsid w:val="008B0AEC"/>
    <w:rsid w:val="008B0AF5"/>
    <w:rsid w:val="008B0BE5"/>
    <w:rsid w:val="008B0D6A"/>
    <w:rsid w:val="008B172D"/>
    <w:rsid w:val="008B1AFB"/>
    <w:rsid w:val="008B1C6C"/>
    <w:rsid w:val="008B1DE4"/>
    <w:rsid w:val="008B2A8C"/>
    <w:rsid w:val="008B33DB"/>
    <w:rsid w:val="008B3773"/>
    <w:rsid w:val="008B3AAD"/>
    <w:rsid w:val="008B423A"/>
    <w:rsid w:val="008B484B"/>
    <w:rsid w:val="008B4D7F"/>
    <w:rsid w:val="008B5288"/>
    <w:rsid w:val="008B531C"/>
    <w:rsid w:val="008B593F"/>
    <w:rsid w:val="008B5B16"/>
    <w:rsid w:val="008B5C54"/>
    <w:rsid w:val="008B5F0B"/>
    <w:rsid w:val="008B6048"/>
    <w:rsid w:val="008B62BF"/>
    <w:rsid w:val="008B63AD"/>
    <w:rsid w:val="008B696D"/>
    <w:rsid w:val="008B7089"/>
    <w:rsid w:val="008B72EF"/>
    <w:rsid w:val="008B7326"/>
    <w:rsid w:val="008B73CD"/>
    <w:rsid w:val="008B7877"/>
    <w:rsid w:val="008B799B"/>
    <w:rsid w:val="008B7E69"/>
    <w:rsid w:val="008C009E"/>
    <w:rsid w:val="008C02C4"/>
    <w:rsid w:val="008C084D"/>
    <w:rsid w:val="008C0D50"/>
    <w:rsid w:val="008C0E42"/>
    <w:rsid w:val="008C0E95"/>
    <w:rsid w:val="008C1AF9"/>
    <w:rsid w:val="008C235D"/>
    <w:rsid w:val="008C246A"/>
    <w:rsid w:val="008C2986"/>
    <w:rsid w:val="008C2AD2"/>
    <w:rsid w:val="008C3965"/>
    <w:rsid w:val="008C39B5"/>
    <w:rsid w:val="008C3DBA"/>
    <w:rsid w:val="008C3EB2"/>
    <w:rsid w:val="008C40E1"/>
    <w:rsid w:val="008C43F1"/>
    <w:rsid w:val="008C4616"/>
    <w:rsid w:val="008C4F85"/>
    <w:rsid w:val="008C4F9A"/>
    <w:rsid w:val="008C52A2"/>
    <w:rsid w:val="008C5887"/>
    <w:rsid w:val="008C5B4F"/>
    <w:rsid w:val="008C5EBC"/>
    <w:rsid w:val="008C66FA"/>
    <w:rsid w:val="008C6989"/>
    <w:rsid w:val="008C6D21"/>
    <w:rsid w:val="008C6DEE"/>
    <w:rsid w:val="008C71EA"/>
    <w:rsid w:val="008C766D"/>
    <w:rsid w:val="008C76CF"/>
    <w:rsid w:val="008C7F87"/>
    <w:rsid w:val="008D03A0"/>
    <w:rsid w:val="008D06FA"/>
    <w:rsid w:val="008D086F"/>
    <w:rsid w:val="008D090E"/>
    <w:rsid w:val="008D0D66"/>
    <w:rsid w:val="008D104E"/>
    <w:rsid w:val="008D19CD"/>
    <w:rsid w:val="008D1ABA"/>
    <w:rsid w:val="008D1D29"/>
    <w:rsid w:val="008D1E07"/>
    <w:rsid w:val="008D1F37"/>
    <w:rsid w:val="008D1F4B"/>
    <w:rsid w:val="008D2451"/>
    <w:rsid w:val="008D24F7"/>
    <w:rsid w:val="008D2A55"/>
    <w:rsid w:val="008D3610"/>
    <w:rsid w:val="008D36C1"/>
    <w:rsid w:val="008D4124"/>
    <w:rsid w:val="008D45D4"/>
    <w:rsid w:val="008D47D3"/>
    <w:rsid w:val="008D4861"/>
    <w:rsid w:val="008D4BA6"/>
    <w:rsid w:val="008D50F6"/>
    <w:rsid w:val="008D57EF"/>
    <w:rsid w:val="008D592D"/>
    <w:rsid w:val="008D59F9"/>
    <w:rsid w:val="008D6033"/>
    <w:rsid w:val="008D614F"/>
    <w:rsid w:val="008D6345"/>
    <w:rsid w:val="008D7846"/>
    <w:rsid w:val="008D78C2"/>
    <w:rsid w:val="008D7A53"/>
    <w:rsid w:val="008E0333"/>
    <w:rsid w:val="008E04E1"/>
    <w:rsid w:val="008E0710"/>
    <w:rsid w:val="008E0E07"/>
    <w:rsid w:val="008E19F6"/>
    <w:rsid w:val="008E1EDA"/>
    <w:rsid w:val="008E1F8D"/>
    <w:rsid w:val="008E22F0"/>
    <w:rsid w:val="008E26C9"/>
    <w:rsid w:val="008E310E"/>
    <w:rsid w:val="008E3365"/>
    <w:rsid w:val="008E3D21"/>
    <w:rsid w:val="008E3E34"/>
    <w:rsid w:val="008E3E54"/>
    <w:rsid w:val="008E4587"/>
    <w:rsid w:val="008E46D7"/>
    <w:rsid w:val="008E4845"/>
    <w:rsid w:val="008E4A99"/>
    <w:rsid w:val="008E4B59"/>
    <w:rsid w:val="008E4ED3"/>
    <w:rsid w:val="008E58AF"/>
    <w:rsid w:val="008E5D60"/>
    <w:rsid w:val="008E6248"/>
    <w:rsid w:val="008E6939"/>
    <w:rsid w:val="008E6D9F"/>
    <w:rsid w:val="008E705B"/>
    <w:rsid w:val="008E7428"/>
    <w:rsid w:val="008E790F"/>
    <w:rsid w:val="008E7CCF"/>
    <w:rsid w:val="008F027D"/>
    <w:rsid w:val="008F0531"/>
    <w:rsid w:val="008F0695"/>
    <w:rsid w:val="008F07E6"/>
    <w:rsid w:val="008F0D56"/>
    <w:rsid w:val="008F119E"/>
    <w:rsid w:val="008F1A78"/>
    <w:rsid w:val="008F21B8"/>
    <w:rsid w:val="008F249A"/>
    <w:rsid w:val="008F2A97"/>
    <w:rsid w:val="008F2ECB"/>
    <w:rsid w:val="008F34B4"/>
    <w:rsid w:val="008F42CE"/>
    <w:rsid w:val="008F4717"/>
    <w:rsid w:val="008F4761"/>
    <w:rsid w:val="008F4D95"/>
    <w:rsid w:val="008F6023"/>
    <w:rsid w:val="008F6556"/>
    <w:rsid w:val="008F673A"/>
    <w:rsid w:val="008F67CA"/>
    <w:rsid w:val="008F6A37"/>
    <w:rsid w:val="008F6A4C"/>
    <w:rsid w:val="008F6B75"/>
    <w:rsid w:val="008F7299"/>
    <w:rsid w:val="008F7325"/>
    <w:rsid w:val="008F77B6"/>
    <w:rsid w:val="008F77F7"/>
    <w:rsid w:val="008F7856"/>
    <w:rsid w:val="008F7A52"/>
    <w:rsid w:val="008F7FC7"/>
    <w:rsid w:val="00900838"/>
    <w:rsid w:val="00900B70"/>
    <w:rsid w:val="00900DC9"/>
    <w:rsid w:val="00901046"/>
    <w:rsid w:val="0090114C"/>
    <w:rsid w:val="009014C5"/>
    <w:rsid w:val="009016C3"/>
    <w:rsid w:val="009017F6"/>
    <w:rsid w:val="00901A70"/>
    <w:rsid w:val="00901BC2"/>
    <w:rsid w:val="0090222E"/>
    <w:rsid w:val="009025DD"/>
    <w:rsid w:val="0090277E"/>
    <w:rsid w:val="00902820"/>
    <w:rsid w:val="009028FF"/>
    <w:rsid w:val="00902B53"/>
    <w:rsid w:val="00902DD1"/>
    <w:rsid w:val="00903227"/>
    <w:rsid w:val="00903B8E"/>
    <w:rsid w:val="00903BC0"/>
    <w:rsid w:val="00903D25"/>
    <w:rsid w:val="00903F0D"/>
    <w:rsid w:val="009042F3"/>
    <w:rsid w:val="0090449C"/>
    <w:rsid w:val="00904AFC"/>
    <w:rsid w:val="00904F97"/>
    <w:rsid w:val="00904FD7"/>
    <w:rsid w:val="00904FDC"/>
    <w:rsid w:val="00905061"/>
    <w:rsid w:val="00905204"/>
    <w:rsid w:val="00905415"/>
    <w:rsid w:val="00905423"/>
    <w:rsid w:val="00905C6D"/>
    <w:rsid w:val="00905EBE"/>
    <w:rsid w:val="00906339"/>
    <w:rsid w:val="00906947"/>
    <w:rsid w:val="00906C42"/>
    <w:rsid w:val="00906D06"/>
    <w:rsid w:val="009070D4"/>
    <w:rsid w:val="00907113"/>
    <w:rsid w:val="00907372"/>
    <w:rsid w:val="00907F55"/>
    <w:rsid w:val="009100E0"/>
    <w:rsid w:val="00910393"/>
    <w:rsid w:val="00910A22"/>
    <w:rsid w:val="00910F4C"/>
    <w:rsid w:val="009114F4"/>
    <w:rsid w:val="009115B1"/>
    <w:rsid w:val="00911626"/>
    <w:rsid w:val="00911938"/>
    <w:rsid w:val="00911C8C"/>
    <w:rsid w:val="00912060"/>
    <w:rsid w:val="009130E9"/>
    <w:rsid w:val="0091337D"/>
    <w:rsid w:val="00913D07"/>
    <w:rsid w:val="00913E6D"/>
    <w:rsid w:val="009146CD"/>
    <w:rsid w:val="00914929"/>
    <w:rsid w:val="00914ABD"/>
    <w:rsid w:val="00914B4D"/>
    <w:rsid w:val="00914E99"/>
    <w:rsid w:val="00914F39"/>
    <w:rsid w:val="00914FE9"/>
    <w:rsid w:val="009157D2"/>
    <w:rsid w:val="00915841"/>
    <w:rsid w:val="00915A2D"/>
    <w:rsid w:val="00915C81"/>
    <w:rsid w:val="00916091"/>
    <w:rsid w:val="00916C03"/>
    <w:rsid w:val="00916E89"/>
    <w:rsid w:val="009171E4"/>
    <w:rsid w:val="009176DF"/>
    <w:rsid w:val="00917813"/>
    <w:rsid w:val="00917B0B"/>
    <w:rsid w:val="00917FA8"/>
    <w:rsid w:val="00920054"/>
    <w:rsid w:val="009200EE"/>
    <w:rsid w:val="009210FB"/>
    <w:rsid w:val="009212F2"/>
    <w:rsid w:val="00921345"/>
    <w:rsid w:val="00921465"/>
    <w:rsid w:val="00921E1B"/>
    <w:rsid w:val="00921E73"/>
    <w:rsid w:val="00921F2F"/>
    <w:rsid w:val="00921F83"/>
    <w:rsid w:val="0092213B"/>
    <w:rsid w:val="009224DA"/>
    <w:rsid w:val="009228F5"/>
    <w:rsid w:val="0092293A"/>
    <w:rsid w:val="009229BE"/>
    <w:rsid w:val="00922BD7"/>
    <w:rsid w:val="00922C87"/>
    <w:rsid w:val="00922DA6"/>
    <w:rsid w:val="00922F76"/>
    <w:rsid w:val="0092359D"/>
    <w:rsid w:val="00923D61"/>
    <w:rsid w:val="00923F43"/>
    <w:rsid w:val="00924536"/>
    <w:rsid w:val="00924D6D"/>
    <w:rsid w:val="009254DB"/>
    <w:rsid w:val="009255D5"/>
    <w:rsid w:val="009256CF"/>
    <w:rsid w:val="00925C76"/>
    <w:rsid w:val="00925F5D"/>
    <w:rsid w:val="009263F4"/>
    <w:rsid w:val="00926437"/>
    <w:rsid w:val="009264BA"/>
    <w:rsid w:val="009264E2"/>
    <w:rsid w:val="00926893"/>
    <w:rsid w:val="00926CBB"/>
    <w:rsid w:val="00926DD9"/>
    <w:rsid w:val="009276E4"/>
    <w:rsid w:val="009278D9"/>
    <w:rsid w:val="00927FDA"/>
    <w:rsid w:val="00930095"/>
    <w:rsid w:val="0093076A"/>
    <w:rsid w:val="00930AFB"/>
    <w:rsid w:val="00930CB8"/>
    <w:rsid w:val="00930E20"/>
    <w:rsid w:val="009316A3"/>
    <w:rsid w:val="009317EE"/>
    <w:rsid w:val="00932010"/>
    <w:rsid w:val="0093207D"/>
    <w:rsid w:val="00932457"/>
    <w:rsid w:val="009324A1"/>
    <w:rsid w:val="00932834"/>
    <w:rsid w:val="009328CB"/>
    <w:rsid w:val="009329A5"/>
    <w:rsid w:val="00932BF3"/>
    <w:rsid w:val="00932DD9"/>
    <w:rsid w:val="00933728"/>
    <w:rsid w:val="00933868"/>
    <w:rsid w:val="00933C26"/>
    <w:rsid w:val="00933FFE"/>
    <w:rsid w:val="00934121"/>
    <w:rsid w:val="009341F3"/>
    <w:rsid w:val="00934516"/>
    <w:rsid w:val="00934816"/>
    <w:rsid w:val="0093485B"/>
    <w:rsid w:val="00934891"/>
    <w:rsid w:val="00934C7F"/>
    <w:rsid w:val="00934E75"/>
    <w:rsid w:val="00935260"/>
    <w:rsid w:val="009356C9"/>
    <w:rsid w:val="0093599E"/>
    <w:rsid w:val="009359AA"/>
    <w:rsid w:val="00935D64"/>
    <w:rsid w:val="00936159"/>
    <w:rsid w:val="00936577"/>
    <w:rsid w:val="00936DA8"/>
    <w:rsid w:val="00936DF5"/>
    <w:rsid w:val="009370CD"/>
    <w:rsid w:val="00937301"/>
    <w:rsid w:val="009374CF"/>
    <w:rsid w:val="00937662"/>
    <w:rsid w:val="009376DD"/>
    <w:rsid w:val="00937706"/>
    <w:rsid w:val="00937A32"/>
    <w:rsid w:val="00937F04"/>
    <w:rsid w:val="009404CB"/>
    <w:rsid w:val="009405B1"/>
    <w:rsid w:val="009411C6"/>
    <w:rsid w:val="0094120A"/>
    <w:rsid w:val="00941669"/>
    <w:rsid w:val="009416BF"/>
    <w:rsid w:val="0094222D"/>
    <w:rsid w:val="00942251"/>
    <w:rsid w:val="009422D4"/>
    <w:rsid w:val="00942881"/>
    <w:rsid w:val="00942AC8"/>
    <w:rsid w:val="00942B0B"/>
    <w:rsid w:val="00943140"/>
    <w:rsid w:val="0094323F"/>
    <w:rsid w:val="00943611"/>
    <w:rsid w:val="00943A0B"/>
    <w:rsid w:val="00944175"/>
    <w:rsid w:val="009444BA"/>
    <w:rsid w:val="00944F1B"/>
    <w:rsid w:val="00944F76"/>
    <w:rsid w:val="0094517A"/>
    <w:rsid w:val="00945A75"/>
    <w:rsid w:val="00945AFD"/>
    <w:rsid w:val="00945CEE"/>
    <w:rsid w:val="009466E7"/>
    <w:rsid w:val="00946905"/>
    <w:rsid w:val="00946D49"/>
    <w:rsid w:val="0094757F"/>
    <w:rsid w:val="00947B9D"/>
    <w:rsid w:val="00947C01"/>
    <w:rsid w:val="00947CA4"/>
    <w:rsid w:val="00947E7B"/>
    <w:rsid w:val="00947EB2"/>
    <w:rsid w:val="00950851"/>
    <w:rsid w:val="009513B7"/>
    <w:rsid w:val="00951517"/>
    <w:rsid w:val="00951ECC"/>
    <w:rsid w:val="0095295C"/>
    <w:rsid w:val="00952C27"/>
    <w:rsid w:val="00952EDF"/>
    <w:rsid w:val="00952F4F"/>
    <w:rsid w:val="00953347"/>
    <w:rsid w:val="009536B2"/>
    <w:rsid w:val="00953C9D"/>
    <w:rsid w:val="00953CCF"/>
    <w:rsid w:val="009545FE"/>
    <w:rsid w:val="00954715"/>
    <w:rsid w:val="009547B6"/>
    <w:rsid w:val="00954E57"/>
    <w:rsid w:val="00954EED"/>
    <w:rsid w:val="0095579F"/>
    <w:rsid w:val="00955DC2"/>
    <w:rsid w:val="0095602D"/>
    <w:rsid w:val="009561F4"/>
    <w:rsid w:val="009565EC"/>
    <w:rsid w:val="009566B0"/>
    <w:rsid w:val="009567BB"/>
    <w:rsid w:val="00956851"/>
    <w:rsid w:val="00956944"/>
    <w:rsid w:val="00956A78"/>
    <w:rsid w:val="00956B8B"/>
    <w:rsid w:val="00956DBB"/>
    <w:rsid w:val="00957160"/>
    <w:rsid w:val="009573AF"/>
    <w:rsid w:val="0095750A"/>
    <w:rsid w:val="00957C1E"/>
    <w:rsid w:val="00957C4E"/>
    <w:rsid w:val="00957E3A"/>
    <w:rsid w:val="00957EC9"/>
    <w:rsid w:val="009600F4"/>
    <w:rsid w:val="009604FB"/>
    <w:rsid w:val="009606D8"/>
    <w:rsid w:val="00960757"/>
    <w:rsid w:val="00960C02"/>
    <w:rsid w:val="00960C91"/>
    <w:rsid w:val="009611E6"/>
    <w:rsid w:val="00961AFF"/>
    <w:rsid w:val="00961C63"/>
    <w:rsid w:val="00961FB3"/>
    <w:rsid w:val="00962565"/>
    <w:rsid w:val="00962A58"/>
    <w:rsid w:val="00962D23"/>
    <w:rsid w:val="00962E7A"/>
    <w:rsid w:val="00962FAE"/>
    <w:rsid w:val="009633EA"/>
    <w:rsid w:val="0096366D"/>
    <w:rsid w:val="00963C39"/>
    <w:rsid w:val="00963C5C"/>
    <w:rsid w:val="00963D22"/>
    <w:rsid w:val="00964199"/>
    <w:rsid w:val="0096473E"/>
    <w:rsid w:val="00964CEB"/>
    <w:rsid w:val="00964FF1"/>
    <w:rsid w:val="009650C5"/>
    <w:rsid w:val="009651E7"/>
    <w:rsid w:val="0096539B"/>
    <w:rsid w:val="00965A7F"/>
    <w:rsid w:val="00966167"/>
    <w:rsid w:val="00966305"/>
    <w:rsid w:val="009669B8"/>
    <w:rsid w:val="00966CAF"/>
    <w:rsid w:val="00967C1C"/>
    <w:rsid w:val="00967C5B"/>
    <w:rsid w:val="00967F3E"/>
    <w:rsid w:val="00970003"/>
    <w:rsid w:val="009703C0"/>
    <w:rsid w:val="009706A1"/>
    <w:rsid w:val="009706FF"/>
    <w:rsid w:val="00970786"/>
    <w:rsid w:val="00970919"/>
    <w:rsid w:val="00970FA6"/>
    <w:rsid w:val="009715C1"/>
    <w:rsid w:val="009719A4"/>
    <w:rsid w:val="00971D86"/>
    <w:rsid w:val="00971E16"/>
    <w:rsid w:val="00971E72"/>
    <w:rsid w:val="0097209B"/>
    <w:rsid w:val="0097209D"/>
    <w:rsid w:val="009721C0"/>
    <w:rsid w:val="00972203"/>
    <w:rsid w:val="00972572"/>
    <w:rsid w:val="00972826"/>
    <w:rsid w:val="0097293B"/>
    <w:rsid w:val="00972BE4"/>
    <w:rsid w:val="00972E83"/>
    <w:rsid w:val="00973040"/>
    <w:rsid w:val="0097329B"/>
    <w:rsid w:val="009736E5"/>
    <w:rsid w:val="00973F19"/>
    <w:rsid w:val="009740E7"/>
    <w:rsid w:val="00974314"/>
    <w:rsid w:val="00974801"/>
    <w:rsid w:val="00974834"/>
    <w:rsid w:val="00974A32"/>
    <w:rsid w:val="009752E6"/>
    <w:rsid w:val="00975474"/>
    <w:rsid w:val="009754B5"/>
    <w:rsid w:val="00975735"/>
    <w:rsid w:val="0097584B"/>
    <w:rsid w:val="0097589D"/>
    <w:rsid w:val="009758D4"/>
    <w:rsid w:val="009759FD"/>
    <w:rsid w:val="00975A8A"/>
    <w:rsid w:val="00975CCA"/>
    <w:rsid w:val="00975D0E"/>
    <w:rsid w:val="00976011"/>
    <w:rsid w:val="0097604E"/>
    <w:rsid w:val="0097670D"/>
    <w:rsid w:val="00976A99"/>
    <w:rsid w:val="0097702F"/>
    <w:rsid w:val="00977866"/>
    <w:rsid w:val="00977DD7"/>
    <w:rsid w:val="0098040E"/>
    <w:rsid w:val="009805DE"/>
    <w:rsid w:val="009807B0"/>
    <w:rsid w:val="00980831"/>
    <w:rsid w:val="00980BF5"/>
    <w:rsid w:val="00980D0D"/>
    <w:rsid w:val="00980FC6"/>
    <w:rsid w:val="00981281"/>
    <w:rsid w:val="0098134B"/>
    <w:rsid w:val="00981359"/>
    <w:rsid w:val="00981497"/>
    <w:rsid w:val="009814B8"/>
    <w:rsid w:val="0098159D"/>
    <w:rsid w:val="009815D6"/>
    <w:rsid w:val="009818E6"/>
    <w:rsid w:val="00981DC7"/>
    <w:rsid w:val="00981E83"/>
    <w:rsid w:val="00982087"/>
    <w:rsid w:val="009823AA"/>
    <w:rsid w:val="0098261D"/>
    <w:rsid w:val="009828B8"/>
    <w:rsid w:val="00982975"/>
    <w:rsid w:val="00982F5E"/>
    <w:rsid w:val="00982FDE"/>
    <w:rsid w:val="009830E1"/>
    <w:rsid w:val="0098311F"/>
    <w:rsid w:val="009837AC"/>
    <w:rsid w:val="009839E6"/>
    <w:rsid w:val="0098468D"/>
    <w:rsid w:val="009846FC"/>
    <w:rsid w:val="00984F86"/>
    <w:rsid w:val="0098505D"/>
    <w:rsid w:val="009853F9"/>
    <w:rsid w:val="0098540D"/>
    <w:rsid w:val="00985418"/>
    <w:rsid w:val="009854A4"/>
    <w:rsid w:val="0098558F"/>
    <w:rsid w:val="0098598D"/>
    <w:rsid w:val="00985FB0"/>
    <w:rsid w:val="00986086"/>
    <w:rsid w:val="009864AD"/>
    <w:rsid w:val="00986FA4"/>
    <w:rsid w:val="009871F9"/>
    <w:rsid w:val="00987207"/>
    <w:rsid w:val="00987BA3"/>
    <w:rsid w:val="00990139"/>
    <w:rsid w:val="0099018C"/>
    <w:rsid w:val="00990529"/>
    <w:rsid w:val="009905AB"/>
    <w:rsid w:val="00990CDA"/>
    <w:rsid w:val="00990DDC"/>
    <w:rsid w:val="00990EA8"/>
    <w:rsid w:val="00991592"/>
    <w:rsid w:val="00991FB0"/>
    <w:rsid w:val="00992218"/>
    <w:rsid w:val="009922F4"/>
    <w:rsid w:val="00992464"/>
    <w:rsid w:val="0099256A"/>
    <w:rsid w:val="0099258C"/>
    <w:rsid w:val="00992B22"/>
    <w:rsid w:val="00992F07"/>
    <w:rsid w:val="00993546"/>
    <w:rsid w:val="0099398E"/>
    <w:rsid w:val="00993B41"/>
    <w:rsid w:val="00993C51"/>
    <w:rsid w:val="00993D29"/>
    <w:rsid w:val="009942E2"/>
    <w:rsid w:val="00994A86"/>
    <w:rsid w:val="00994AD5"/>
    <w:rsid w:val="0099532C"/>
    <w:rsid w:val="00995672"/>
    <w:rsid w:val="00995939"/>
    <w:rsid w:val="00995BE1"/>
    <w:rsid w:val="00995D70"/>
    <w:rsid w:val="00995E14"/>
    <w:rsid w:val="00996022"/>
    <w:rsid w:val="00996100"/>
    <w:rsid w:val="00996101"/>
    <w:rsid w:val="0099614B"/>
    <w:rsid w:val="009962B4"/>
    <w:rsid w:val="009963A4"/>
    <w:rsid w:val="009964B9"/>
    <w:rsid w:val="009965D6"/>
    <w:rsid w:val="0099693E"/>
    <w:rsid w:val="00996B3C"/>
    <w:rsid w:val="00996D88"/>
    <w:rsid w:val="009972EB"/>
    <w:rsid w:val="00997457"/>
    <w:rsid w:val="0099758F"/>
    <w:rsid w:val="00997843"/>
    <w:rsid w:val="00997904"/>
    <w:rsid w:val="00997FAB"/>
    <w:rsid w:val="009A03B7"/>
    <w:rsid w:val="009A0412"/>
    <w:rsid w:val="009A06EB"/>
    <w:rsid w:val="009A0C89"/>
    <w:rsid w:val="009A13AF"/>
    <w:rsid w:val="009A167C"/>
    <w:rsid w:val="009A17B5"/>
    <w:rsid w:val="009A1CEE"/>
    <w:rsid w:val="009A1F33"/>
    <w:rsid w:val="009A2AAF"/>
    <w:rsid w:val="009A3112"/>
    <w:rsid w:val="009A35B2"/>
    <w:rsid w:val="009A38AA"/>
    <w:rsid w:val="009A38D7"/>
    <w:rsid w:val="009A3A14"/>
    <w:rsid w:val="009A3CF4"/>
    <w:rsid w:val="009A4251"/>
    <w:rsid w:val="009A43D9"/>
    <w:rsid w:val="009A46DF"/>
    <w:rsid w:val="009A4E7F"/>
    <w:rsid w:val="009A4FA7"/>
    <w:rsid w:val="009A52D9"/>
    <w:rsid w:val="009A5768"/>
    <w:rsid w:val="009A5785"/>
    <w:rsid w:val="009A5921"/>
    <w:rsid w:val="009A5A36"/>
    <w:rsid w:val="009A5AB4"/>
    <w:rsid w:val="009A5ADA"/>
    <w:rsid w:val="009A5C0A"/>
    <w:rsid w:val="009A5FD5"/>
    <w:rsid w:val="009A64A3"/>
    <w:rsid w:val="009A6589"/>
    <w:rsid w:val="009A6DCA"/>
    <w:rsid w:val="009A70A1"/>
    <w:rsid w:val="009A7679"/>
    <w:rsid w:val="009A790F"/>
    <w:rsid w:val="009A7AE4"/>
    <w:rsid w:val="009A7B35"/>
    <w:rsid w:val="009B009D"/>
    <w:rsid w:val="009B0310"/>
    <w:rsid w:val="009B051D"/>
    <w:rsid w:val="009B070D"/>
    <w:rsid w:val="009B0852"/>
    <w:rsid w:val="009B088E"/>
    <w:rsid w:val="009B0995"/>
    <w:rsid w:val="009B0ACD"/>
    <w:rsid w:val="009B106B"/>
    <w:rsid w:val="009B1378"/>
    <w:rsid w:val="009B1428"/>
    <w:rsid w:val="009B1590"/>
    <w:rsid w:val="009B1808"/>
    <w:rsid w:val="009B1A9E"/>
    <w:rsid w:val="009B1B8F"/>
    <w:rsid w:val="009B1E96"/>
    <w:rsid w:val="009B1F2F"/>
    <w:rsid w:val="009B271D"/>
    <w:rsid w:val="009B307F"/>
    <w:rsid w:val="009B31CB"/>
    <w:rsid w:val="009B333A"/>
    <w:rsid w:val="009B3BD3"/>
    <w:rsid w:val="009B3C16"/>
    <w:rsid w:val="009B4257"/>
    <w:rsid w:val="009B435E"/>
    <w:rsid w:val="009B4421"/>
    <w:rsid w:val="009B4C92"/>
    <w:rsid w:val="009B521A"/>
    <w:rsid w:val="009B54A0"/>
    <w:rsid w:val="009B54FC"/>
    <w:rsid w:val="009B5512"/>
    <w:rsid w:val="009B5622"/>
    <w:rsid w:val="009B57F1"/>
    <w:rsid w:val="009B598A"/>
    <w:rsid w:val="009B5B18"/>
    <w:rsid w:val="009B5D87"/>
    <w:rsid w:val="009B5E88"/>
    <w:rsid w:val="009B5F2F"/>
    <w:rsid w:val="009B63DB"/>
    <w:rsid w:val="009B663D"/>
    <w:rsid w:val="009B6B0C"/>
    <w:rsid w:val="009B6CBC"/>
    <w:rsid w:val="009B6CF9"/>
    <w:rsid w:val="009B76AE"/>
    <w:rsid w:val="009B7B26"/>
    <w:rsid w:val="009B7B62"/>
    <w:rsid w:val="009B7BD4"/>
    <w:rsid w:val="009B7BDE"/>
    <w:rsid w:val="009B7C40"/>
    <w:rsid w:val="009B7E50"/>
    <w:rsid w:val="009B7F55"/>
    <w:rsid w:val="009B7F9D"/>
    <w:rsid w:val="009C0548"/>
    <w:rsid w:val="009C083F"/>
    <w:rsid w:val="009C08D8"/>
    <w:rsid w:val="009C0EBF"/>
    <w:rsid w:val="009C10AE"/>
    <w:rsid w:val="009C112F"/>
    <w:rsid w:val="009C1247"/>
    <w:rsid w:val="009C13B5"/>
    <w:rsid w:val="009C16C8"/>
    <w:rsid w:val="009C198F"/>
    <w:rsid w:val="009C1B30"/>
    <w:rsid w:val="009C1CCA"/>
    <w:rsid w:val="009C1DEA"/>
    <w:rsid w:val="009C1E43"/>
    <w:rsid w:val="009C1F4A"/>
    <w:rsid w:val="009C2461"/>
    <w:rsid w:val="009C254F"/>
    <w:rsid w:val="009C25F0"/>
    <w:rsid w:val="009C2753"/>
    <w:rsid w:val="009C2799"/>
    <w:rsid w:val="009C298F"/>
    <w:rsid w:val="009C3064"/>
    <w:rsid w:val="009C315C"/>
    <w:rsid w:val="009C3620"/>
    <w:rsid w:val="009C3AA2"/>
    <w:rsid w:val="009C3BDB"/>
    <w:rsid w:val="009C3D70"/>
    <w:rsid w:val="009C3FBF"/>
    <w:rsid w:val="009C40EC"/>
    <w:rsid w:val="009C41BE"/>
    <w:rsid w:val="009C4436"/>
    <w:rsid w:val="009C53EE"/>
    <w:rsid w:val="009C5588"/>
    <w:rsid w:val="009C5882"/>
    <w:rsid w:val="009C5DD2"/>
    <w:rsid w:val="009C5F3C"/>
    <w:rsid w:val="009C617C"/>
    <w:rsid w:val="009C6530"/>
    <w:rsid w:val="009C659E"/>
    <w:rsid w:val="009C68E2"/>
    <w:rsid w:val="009C6A27"/>
    <w:rsid w:val="009C713E"/>
    <w:rsid w:val="009C728C"/>
    <w:rsid w:val="009C7885"/>
    <w:rsid w:val="009C789F"/>
    <w:rsid w:val="009C79AA"/>
    <w:rsid w:val="009C79FE"/>
    <w:rsid w:val="009D038B"/>
    <w:rsid w:val="009D1073"/>
    <w:rsid w:val="009D10F0"/>
    <w:rsid w:val="009D11EA"/>
    <w:rsid w:val="009D13A2"/>
    <w:rsid w:val="009D1840"/>
    <w:rsid w:val="009D1A3A"/>
    <w:rsid w:val="009D1BD2"/>
    <w:rsid w:val="009D1DF4"/>
    <w:rsid w:val="009D23AD"/>
    <w:rsid w:val="009D2C4C"/>
    <w:rsid w:val="009D2CCF"/>
    <w:rsid w:val="009D3963"/>
    <w:rsid w:val="009D39D0"/>
    <w:rsid w:val="009D3A8F"/>
    <w:rsid w:val="009D3E1A"/>
    <w:rsid w:val="009D4013"/>
    <w:rsid w:val="009D409C"/>
    <w:rsid w:val="009D47D9"/>
    <w:rsid w:val="009D52C0"/>
    <w:rsid w:val="009D538C"/>
    <w:rsid w:val="009D5AB5"/>
    <w:rsid w:val="009D5B56"/>
    <w:rsid w:val="009D65D9"/>
    <w:rsid w:val="009D6DF5"/>
    <w:rsid w:val="009D6F89"/>
    <w:rsid w:val="009D758B"/>
    <w:rsid w:val="009D75AB"/>
    <w:rsid w:val="009D77B4"/>
    <w:rsid w:val="009D79BD"/>
    <w:rsid w:val="009D7CB7"/>
    <w:rsid w:val="009E016A"/>
    <w:rsid w:val="009E0283"/>
    <w:rsid w:val="009E0294"/>
    <w:rsid w:val="009E07C7"/>
    <w:rsid w:val="009E0A2F"/>
    <w:rsid w:val="009E0B72"/>
    <w:rsid w:val="009E131A"/>
    <w:rsid w:val="009E1905"/>
    <w:rsid w:val="009E1E70"/>
    <w:rsid w:val="009E26BD"/>
    <w:rsid w:val="009E29FB"/>
    <w:rsid w:val="009E2D9B"/>
    <w:rsid w:val="009E2DBA"/>
    <w:rsid w:val="009E3345"/>
    <w:rsid w:val="009E3580"/>
    <w:rsid w:val="009E3592"/>
    <w:rsid w:val="009E3F0F"/>
    <w:rsid w:val="009E40F8"/>
    <w:rsid w:val="009E429A"/>
    <w:rsid w:val="009E4574"/>
    <w:rsid w:val="009E4647"/>
    <w:rsid w:val="009E4653"/>
    <w:rsid w:val="009E46C4"/>
    <w:rsid w:val="009E4A22"/>
    <w:rsid w:val="009E4AA9"/>
    <w:rsid w:val="009E577E"/>
    <w:rsid w:val="009E5A5F"/>
    <w:rsid w:val="009E5CAF"/>
    <w:rsid w:val="009E6472"/>
    <w:rsid w:val="009E6531"/>
    <w:rsid w:val="009E65F0"/>
    <w:rsid w:val="009E68B0"/>
    <w:rsid w:val="009E6BD7"/>
    <w:rsid w:val="009E6CED"/>
    <w:rsid w:val="009E6E9B"/>
    <w:rsid w:val="009E6F3A"/>
    <w:rsid w:val="009E6F4E"/>
    <w:rsid w:val="009E7095"/>
    <w:rsid w:val="009E72A9"/>
    <w:rsid w:val="009E7425"/>
    <w:rsid w:val="009E777A"/>
    <w:rsid w:val="009E77D6"/>
    <w:rsid w:val="009E7880"/>
    <w:rsid w:val="009E7975"/>
    <w:rsid w:val="009E7C3E"/>
    <w:rsid w:val="009E7D4D"/>
    <w:rsid w:val="009E7EDA"/>
    <w:rsid w:val="009E7F58"/>
    <w:rsid w:val="009E7FAA"/>
    <w:rsid w:val="009F061A"/>
    <w:rsid w:val="009F0E5E"/>
    <w:rsid w:val="009F114C"/>
    <w:rsid w:val="009F11FB"/>
    <w:rsid w:val="009F141B"/>
    <w:rsid w:val="009F17ED"/>
    <w:rsid w:val="009F1B32"/>
    <w:rsid w:val="009F1EAC"/>
    <w:rsid w:val="009F2488"/>
    <w:rsid w:val="009F2780"/>
    <w:rsid w:val="009F28A0"/>
    <w:rsid w:val="009F2D54"/>
    <w:rsid w:val="009F3222"/>
    <w:rsid w:val="009F354A"/>
    <w:rsid w:val="009F379F"/>
    <w:rsid w:val="009F39DF"/>
    <w:rsid w:val="009F3BE9"/>
    <w:rsid w:val="009F3F33"/>
    <w:rsid w:val="009F40B6"/>
    <w:rsid w:val="009F428D"/>
    <w:rsid w:val="009F4F1B"/>
    <w:rsid w:val="009F4FF4"/>
    <w:rsid w:val="009F5387"/>
    <w:rsid w:val="009F553D"/>
    <w:rsid w:val="009F564D"/>
    <w:rsid w:val="009F611B"/>
    <w:rsid w:val="009F657B"/>
    <w:rsid w:val="009F657D"/>
    <w:rsid w:val="009F68CC"/>
    <w:rsid w:val="009F6A97"/>
    <w:rsid w:val="009F747E"/>
    <w:rsid w:val="009F7D26"/>
    <w:rsid w:val="00A00436"/>
    <w:rsid w:val="00A00A4D"/>
    <w:rsid w:val="00A00AB2"/>
    <w:rsid w:val="00A00BC1"/>
    <w:rsid w:val="00A00C42"/>
    <w:rsid w:val="00A01718"/>
    <w:rsid w:val="00A01C6F"/>
    <w:rsid w:val="00A0206C"/>
    <w:rsid w:val="00A0221E"/>
    <w:rsid w:val="00A02638"/>
    <w:rsid w:val="00A0266B"/>
    <w:rsid w:val="00A02683"/>
    <w:rsid w:val="00A02734"/>
    <w:rsid w:val="00A02B19"/>
    <w:rsid w:val="00A02EE9"/>
    <w:rsid w:val="00A03229"/>
    <w:rsid w:val="00A03366"/>
    <w:rsid w:val="00A041AE"/>
    <w:rsid w:val="00A04992"/>
    <w:rsid w:val="00A051BC"/>
    <w:rsid w:val="00A051E2"/>
    <w:rsid w:val="00A054F4"/>
    <w:rsid w:val="00A059E4"/>
    <w:rsid w:val="00A05A30"/>
    <w:rsid w:val="00A05AE0"/>
    <w:rsid w:val="00A06756"/>
    <w:rsid w:val="00A06B42"/>
    <w:rsid w:val="00A06D41"/>
    <w:rsid w:val="00A073CF"/>
    <w:rsid w:val="00A07577"/>
    <w:rsid w:val="00A07766"/>
    <w:rsid w:val="00A10091"/>
    <w:rsid w:val="00A105A4"/>
    <w:rsid w:val="00A10C2C"/>
    <w:rsid w:val="00A10E07"/>
    <w:rsid w:val="00A11064"/>
    <w:rsid w:val="00A11192"/>
    <w:rsid w:val="00A114A4"/>
    <w:rsid w:val="00A11E9F"/>
    <w:rsid w:val="00A11F0E"/>
    <w:rsid w:val="00A12055"/>
    <w:rsid w:val="00A1236E"/>
    <w:rsid w:val="00A1249E"/>
    <w:rsid w:val="00A12658"/>
    <w:rsid w:val="00A12775"/>
    <w:rsid w:val="00A13B62"/>
    <w:rsid w:val="00A14169"/>
    <w:rsid w:val="00A14849"/>
    <w:rsid w:val="00A14D0C"/>
    <w:rsid w:val="00A14E79"/>
    <w:rsid w:val="00A14F2E"/>
    <w:rsid w:val="00A14F8C"/>
    <w:rsid w:val="00A151BD"/>
    <w:rsid w:val="00A16589"/>
    <w:rsid w:val="00A167C7"/>
    <w:rsid w:val="00A168ED"/>
    <w:rsid w:val="00A16998"/>
    <w:rsid w:val="00A16B66"/>
    <w:rsid w:val="00A16C8A"/>
    <w:rsid w:val="00A16CAF"/>
    <w:rsid w:val="00A16E8E"/>
    <w:rsid w:val="00A16E95"/>
    <w:rsid w:val="00A172D9"/>
    <w:rsid w:val="00A175B7"/>
    <w:rsid w:val="00A17A3D"/>
    <w:rsid w:val="00A17A7C"/>
    <w:rsid w:val="00A17BF5"/>
    <w:rsid w:val="00A17E0B"/>
    <w:rsid w:val="00A204E6"/>
    <w:rsid w:val="00A20C99"/>
    <w:rsid w:val="00A20DDE"/>
    <w:rsid w:val="00A20F1C"/>
    <w:rsid w:val="00A210A5"/>
    <w:rsid w:val="00A2129D"/>
    <w:rsid w:val="00A219FD"/>
    <w:rsid w:val="00A21E9C"/>
    <w:rsid w:val="00A22312"/>
    <w:rsid w:val="00A2256E"/>
    <w:rsid w:val="00A226E3"/>
    <w:rsid w:val="00A22732"/>
    <w:rsid w:val="00A22BAB"/>
    <w:rsid w:val="00A22BBD"/>
    <w:rsid w:val="00A22BC4"/>
    <w:rsid w:val="00A22CD8"/>
    <w:rsid w:val="00A22D89"/>
    <w:rsid w:val="00A23824"/>
    <w:rsid w:val="00A238F6"/>
    <w:rsid w:val="00A23D7B"/>
    <w:rsid w:val="00A24451"/>
    <w:rsid w:val="00A245C5"/>
    <w:rsid w:val="00A24F06"/>
    <w:rsid w:val="00A251FA"/>
    <w:rsid w:val="00A25319"/>
    <w:rsid w:val="00A2539D"/>
    <w:rsid w:val="00A253B7"/>
    <w:rsid w:val="00A258A6"/>
    <w:rsid w:val="00A25DC8"/>
    <w:rsid w:val="00A2633D"/>
    <w:rsid w:val="00A2635C"/>
    <w:rsid w:val="00A268D1"/>
    <w:rsid w:val="00A26B36"/>
    <w:rsid w:val="00A26E7B"/>
    <w:rsid w:val="00A273B0"/>
    <w:rsid w:val="00A27EEC"/>
    <w:rsid w:val="00A3011F"/>
    <w:rsid w:val="00A30256"/>
    <w:rsid w:val="00A303CE"/>
    <w:rsid w:val="00A3066F"/>
    <w:rsid w:val="00A309D9"/>
    <w:rsid w:val="00A30A21"/>
    <w:rsid w:val="00A30A9E"/>
    <w:rsid w:val="00A30D82"/>
    <w:rsid w:val="00A30DDA"/>
    <w:rsid w:val="00A3101E"/>
    <w:rsid w:val="00A31432"/>
    <w:rsid w:val="00A314B0"/>
    <w:rsid w:val="00A31B26"/>
    <w:rsid w:val="00A322B5"/>
    <w:rsid w:val="00A33812"/>
    <w:rsid w:val="00A3388C"/>
    <w:rsid w:val="00A33B29"/>
    <w:rsid w:val="00A33BD9"/>
    <w:rsid w:val="00A33C47"/>
    <w:rsid w:val="00A33CA5"/>
    <w:rsid w:val="00A33ED5"/>
    <w:rsid w:val="00A33FD9"/>
    <w:rsid w:val="00A34317"/>
    <w:rsid w:val="00A344AB"/>
    <w:rsid w:val="00A3465D"/>
    <w:rsid w:val="00A34675"/>
    <w:rsid w:val="00A34C68"/>
    <w:rsid w:val="00A34F21"/>
    <w:rsid w:val="00A357BC"/>
    <w:rsid w:val="00A35882"/>
    <w:rsid w:val="00A35C24"/>
    <w:rsid w:val="00A365C2"/>
    <w:rsid w:val="00A369E6"/>
    <w:rsid w:val="00A36EDA"/>
    <w:rsid w:val="00A370BB"/>
    <w:rsid w:val="00A37B9A"/>
    <w:rsid w:val="00A37DB2"/>
    <w:rsid w:val="00A37ED7"/>
    <w:rsid w:val="00A405C1"/>
    <w:rsid w:val="00A40809"/>
    <w:rsid w:val="00A4087F"/>
    <w:rsid w:val="00A40C76"/>
    <w:rsid w:val="00A40DC8"/>
    <w:rsid w:val="00A40ED8"/>
    <w:rsid w:val="00A40FDA"/>
    <w:rsid w:val="00A41083"/>
    <w:rsid w:val="00A418D4"/>
    <w:rsid w:val="00A41B0A"/>
    <w:rsid w:val="00A41CDE"/>
    <w:rsid w:val="00A421D3"/>
    <w:rsid w:val="00A4264A"/>
    <w:rsid w:val="00A42A63"/>
    <w:rsid w:val="00A42C1D"/>
    <w:rsid w:val="00A430AA"/>
    <w:rsid w:val="00A43284"/>
    <w:rsid w:val="00A434F5"/>
    <w:rsid w:val="00A43963"/>
    <w:rsid w:val="00A439E8"/>
    <w:rsid w:val="00A43DAB"/>
    <w:rsid w:val="00A443E4"/>
    <w:rsid w:val="00A44561"/>
    <w:rsid w:val="00A44CF4"/>
    <w:rsid w:val="00A4551C"/>
    <w:rsid w:val="00A45CF1"/>
    <w:rsid w:val="00A45E58"/>
    <w:rsid w:val="00A45EF9"/>
    <w:rsid w:val="00A46026"/>
    <w:rsid w:val="00A47590"/>
    <w:rsid w:val="00A47621"/>
    <w:rsid w:val="00A476A4"/>
    <w:rsid w:val="00A47927"/>
    <w:rsid w:val="00A47B42"/>
    <w:rsid w:val="00A50441"/>
    <w:rsid w:val="00A50744"/>
    <w:rsid w:val="00A50EB8"/>
    <w:rsid w:val="00A511FB"/>
    <w:rsid w:val="00A51393"/>
    <w:rsid w:val="00A51526"/>
    <w:rsid w:val="00A51798"/>
    <w:rsid w:val="00A518F1"/>
    <w:rsid w:val="00A51ADA"/>
    <w:rsid w:val="00A51B89"/>
    <w:rsid w:val="00A51E32"/>
    <w:rsid w:val="00A52527"/>
    <w:rsid w:val="00A525B8"/>
    <w:rsid w:val="00A52658"/>
    <w:rsid w:val="00A526F2"/>
    <w:rsid w:val="00A52DC0"/>
    <w:rsid w:val="00A535F5"/>
    <w:rsid w:val="00A53A4A"/>
    <w:rsid w:val="00A53B7B"/>
    <w:rsid w:val="00A54451"/>
    <w:rsid w:val="00A54739"/>
    <w:rsid w:val="00A54783"/>
    <w:rsid w:val="00A54E91"/>
    <w:rsid w:val="00A552B7"/>
    <w:rsid w:val="00A55E53"/>
    <w:rsid w:val="00A55EE0"/>
    <w:rsid w:val="00A56BA9"/>
    <w:rsid w:val="00A56D60"/>
    <w:rsid w:val="00A56E19"/>
    <w:rsid w:val="00A57175"/>
    <w:rsid w:val="00A57509"/>
    <w:rsid w:val="00A57DE0"/>
    <w:rsid w:val="00A57F6E"/>
    <w:rsid w:val="00A60147"/>
    <w:rsid w:val="00A60629"/>
    <w:rsid w:val="00A609E4"/>
    <w:rsid w:val="00A60D50"/>
    <w:rsid w:val="00A60E40"/>
    <w:rsid w:val="00A60F60"/>
    <w:rsid w:val="00A610D5"/>
    <w:rsid w:val="00A61188"/>
    <w:rsid w:val="00A615DD"/>
    <w:rsid w:val="00A616D4"/>
    <w:rsid w:val="00A61971"/>
    <w:rsid w:val="00A6233C"/>
    <w:rsid w:val="00A62949"/>
    <w:rsid w:val="00A62D7B"/>
    <w:rsid w:val="00A62E27"/>
    <w:rsid w:val="00A636F4"/>
    <w:rsid w:val="00A63DF2"/>
    <w:rsid w:val="00A6431B"/>
    <w:rsid w:val="00A64BB9"/>
    <w:rsid w:val="00A64C51"/>
    <w:rsid w:val="00A64C8C"/>
    <w:rsid w:val="00A64F4C"/>
    <w:rsid w:val="00A6531C"/>
    <w:rsid w:val="00A65DFE"/>
    <w:rsid w:val="00A66BB1"/>
    <w:rsid w:val="00A670EE"/>
    <w:rsid w:val="00A671A3"/>
    <w:rsid w:val="00A67253"/>
    <w:rsid w:val="00A67AFA"/>
    <w:rsid w:val="00A67C97"/>
    <w:rsid w:val="00A67DEE"/>
    <w:rsid w:val="00A7022E"/>
    <w:rsid w:val="00A70335"/>
    <w:rsid w:val="00A70663"/>
    <w:rsid w:val="00A7095A"/>
    <w:rsid w:val="00A70A46"/>
    <w:rsid w:val="00A71058"/>
    <w:rsid w:val="00A71095"/>
    <w:rsid w:val="00A716DD"/>
    <w:rsid w:val="00A7183A"/>
    <w:rsid w:val="00A71A18"/>
    <w:rsid w:val="00A71DD3"/>
    <w:rsid w:val="00A723A9"/>
    <w:rsid w:val="00A723F8"/>
    <w:rsid w:val="00A724A8"/>
    <w:rsid w:val="00A72945"/>
    <w:rsid w:val="00A72C99"/>
    <w:rsid w:val="00A72D3C"/>
    <w:rsid w:val="00A72DE5"/>
    <w:rsid w:val="00A72EA2"/>
    <w:rsid w:val="00A72FBB"/>
    <w:rsid w:val="00A7304B"/>
    <w:rsid w:val="00A73A5A"/>
    <w:rsid w:val="00A73AF5"/>
    <w:rsid w:val="00A73B1E"/>
    <w:rsid w:val="00A73D14"/>
    <w:rsid w:val="00A73E19"/>
    <w:rsid w:val="00A73E1E"/>
    <w:rsid w:val="00A743CA"/>
    <w:rsid w:val="00A743D6"/>
    <w:rsid w:val="00A74441"/>
    <w:rsid w:val="00A7479B"/>
    <w:rsid w:val="00A749AA"/>
    <w:rsid w:val="00A74AD7"/>
    <w:rsid w:val="00A74B0C"/>
    <w:rsid w:val="00A74CB5"/>
    <w:rsid w:val="00A74F36"/>
    <w:rsid w:val="00A753F8"/>
    <w:rsid w:val="00A7563E"/>
    <w:rsid w:val="00A75A5E"/>
    <w:rsid w:val="00A762EC"/>
    <w:rsid w:val="00A764E5"/>
    <w:rsid w:val="00A76537"/>
    <w:rsid w:val="00A76639"/>
    <w:rsid w:val="00A767A2"/>
    <w:rsid w:val="00A76A84"/>
    <w:rsid w:val="00A76AFF"/>
    <w:rsid w:val="00A7704C"/>
    <w:rsid w:val="00A77135"/>
    <w:rsid w:val="00A7763E"/>
    <w:rsid w:val="00A77FF7"/>
    <w:rsid w:val="00A80790"/>
    <w:rsid w:val="00A81582"/>
    <w:rsid w:val="00A81968"/>
    <w:rsid w:val="00A81FFB"/>
    <w:rsid w:val="00A822BB"/>
    <w:rsid w:val="00A82673"/>
    <w:rsid w:val="00A826EE"/>
    <w:rsid w:val="00A82822"/>
    <w:rsid w:val="00A82E4A"/>
    <w:rsid w:val="00A82E53"/>
    <w:rsid w:val="00A83247"/>
    <w:rsid w:val="00A83507"/>
    <w:rsid w:val="00A83741"/>
    <w:rsid w:val="00A8433E"/>
    <w:rsid w:val="00A84414"/>
    <w:rsid w:val="00A845A5"/>
    <w:rsid w:val="00A846F4"/>
    <w:rsid w:val="00A84C1B"/>
    <w:rsid w:val="00A84D0F"/>
    <w:rsid w:val="00A84FD8"/>
    <w:rsid w:val="00A8510B"/>
    <w:rsid w:val="00A85136"/>
    <w:rsid w:val="00A851C8"/>
    <w:rsid w:val="00A85601"/>
    <w:rsid w:val="00A856A1"/>
    <w:rsid w:val="00A858FA"/>
    <w:rsid w:val="00A85A11"/>
    <w:rsid w:val="00A85B39"/>
    <w:rsid w:val="00A85B56"/>
    <w:rsid w:val="00A85CF9"/>
    <w:rsid w:val="00A86056"/>
    <w:rsid w:val="00A864EF"/>
    <w:rsid w:val="00A86A20"/>
    <w:rsid w:val="00A86B03"/>
    <w:rsid w:val="00A86D5A"/>
    <w:rsid w:val="00A871E2"/>
    <w:rsid w:val="00A875EC"/>
    <w:rsid w:val="00A87A86"/>
    <w:rsid w:val="00A87CAD"/>
    <w:rsid w:val="00A90126"/>
    <w:rsid w:val="00A9069E"/>
    <w:rsid w:val="00A9069F"/>
    <w:rsid w:val="00A909F1"/>
    <w:rsid w:val="00A90A5D"/>
    <w:rsid w:val="00A911ED"/>
    <w:rsid w:val="00A91780"/>
    <w:rsid w:val="00A91A56"/>
    <w:rsid w:val="00A91ADB"/>
    <w:rsid w:val="00A91C92"/>
    <w:rsid w:val="00A9288B"/>
    <w:rsid w:val="00A935F7"/>
    <w:rsid w:val="00A93A0B"/>
    <w:rsid w:val="00A93A73"/>
    <w:rsid w:val="00A93BA6"/>
    <w:rsid w:val="00A93CE7"/>
    <w:rsid w:val="00A93CF0"/>
    <w:rsid w:val="00A93D15"/>
    <w:rsid w:val="00A944F8"/>
    <w:rsid w:val="00A9457F"/>
    <w:rsid w:val="00A946BD"/>
    <w:rsid w:val="00A94BE7"/>
    <w:rsid w:val="00A94F87"/>
    <w:rsid w:val="00A95887"/>
    <w:rsid w:val="00A95AD4"/>
    <w:rsid w:val="00A95B7D"/>
    <w:rsid w:val="00A95F17"/>
    <w:rsid w:val="00A95F22"/>
    <w:rsid w:val="00A96122"/>
    <w:rsid w:val="00A969A7"/>
    <w:rsid w:val="00A96FB8"/>
    <w:rsid w:val="00A96FCA"/>
    <w:rsid w:val="00A973BC"/>
    <w:rsid w:val="00A9744D"/>
    <w:rsid w:val="00A975FE"/>
    <w:rsid w:val="00A97735"/>
    <w:rsid w:val="00A978A5"/>
    <w:rsid w:val="00A978D4"/>
    <w:rsid w:val="00A97909"/>
    <w:rsid w:val="00A9791D"/>
    <w:rsid w:val="00A97AA6"/>
    <w:rsid w:val="00A97E4D"/>
    <w:rsid w:val="00AA0013"/>
    <w:rsid w:val="00AA0657"/>
    <w:rsid w:val="00AA08B2"/>
    <w:rsid w:val="00AA08BB"/>
    <w:rsid w:val="00AA0FEB"/>
    <w:rsid w:val="00AA116A"/>
    <w:rsid w:val="00AA1B2B"/>
    <w:rsid w:val="00AA27BD"/>
    <w:rsid w:val="00AA28D4"/>
    <w:rsid w:val="00AA2941"/>
    <w:rsid w:val="00AA2A5E"/>
    <w:rsid w:val="00AA2AB2"/>
    <w:rsid w:val="00AA397A"/>
    <w:rsid w:val="00AA3E2C"/>
    <w:rsid w:val="00AA4257"/>
    <w:rsid w:val="00AA43C5"/>
    <w:rsid w:val="00AA4795"/>
    <w:rsid w:val="00AA4B29"/>
    <w:rsid w:val="00AA4BE8"/>
    <w:rsid w:val="00AA504C"/>
    <w:rsid w:val="00AA55D7"/>
    <w:rsid w:val="00AA58F7"/>
    <w:rsid w:val="00AA5D35"/>
    <w:rsid w:val="00AA5E8A"/>
    <w:rsid w:val="00AA62DC"/>
    <w:rsid w:val="00AA63B3"/>
    <w:rsid w:val="00AA64B7"/>
    <w:rsid w:val="00AA6636"/>
    <w:rsid w:val="00AA67B5"/>
    <w:rsid w:val="00AA700A"/>
    <w:rsid w:val="00AA75F5"/>
    <w:rsid w:val="00AA766D"/>
    <w:rsid w:val="00AA775C"/>
    <w:rsid w:val="00AA7A86"/>
    <w:rsid w:val="00AA7DA4"/>
    <w:rsid w:val="00AB019B"/>
    <w:rsid w:val="00AB09DA"/>
    <w:rsid w:val="00AB0F84"/>
    <w:rsid w:val="00AB0F91"/>
    <w:rsid w:val="00AB10E7"/>
    <w:rsid w:val="00AB1249"/>
    <w:rsid w:val="00AB12BC"/>
    <w:rsid w:val="00AB13DC"/>
    <w:rsid w:val="00AB1F94"/>
    <w:rsid w:val="00AB2178"/>
    <w:rsid w:val="00AB2F30"/>
    <w:rsid w:val="00AB341C"/>
    <w:rsid w:val="00AB3C8B"/>
    <w:rsid w:val="00AB3E13"/>
    <w:rsid w:val="00AB3E1B"/>
    <w:rsid w:val="00AB4509"/>
    <w:rsid w:val="00AB464C"/>
    <w:rsid w:val="00AB4868"/>
    <w:rsid w:val="00AB4E0D"/>
    <w:rsid w:val="00AB51AD"/>
    <w:rsid w:val="00AB5835"/>
    <w:rsid w:val="00AB5AD2"/>
    <w:rsid w:val="00AB5BF7"/>
    <w:rsid w:val="00AB5ECE"/>
    <w:rsid w:val="00AB6018"/>
    <w:rsid w:val="00AB6571"/>
    <w:rsid w:val="00AB675D"/>
    <w:rsid w:val="00AB6843"/>
    <w:rsid w:val="00AB6F7C"/>
    <w:rsid w:val="00AB70D8"/>
    <w:rsid w:val="00AB75A4"/>
    <w:rsid w:val="00AB7925"/>
    <w:rsid w:val="00AB7B23"/>
    <w:rsid w:val="00AB7B4B"/>
    <w:rsid w:val="00AC032C"/>
    <w:rsid w:val="00AC09B3"/>
    <w:rsid w:val="00AC0FB9"/>
    <w:rsid w:val="00AC1451"/>
    <w:rsid w:val="00AC1586"/>
    <w:rsid w:val="00AC24A6"/>
    <w:rsid w:val="00AC2885"/>
    <w:rsid w:val="00AC2C21"/>
    <w:rsid w:val="00AC2C50"/>
    <w:rsid w:val="00AC3149"/>
    <w:rsid w:val="00AC3513"/>
    <w:rsid w:val="00AC37AF"/>
    <w:rsid w:val="00AC37E1"/>
    <w:rsid w:val="00AC38A3"/>
    <w:rsid w:val="00AC3B13"/>
    <w:rsid w:val="00AC3D5C"/>
    <w:rsid w:val="00AC3FF1"/>
    <w:rsid w:val="00AC4163"/>
    <w:rsid w:val="00AC438F"/>
    <w:rsid w:val="00AC46EB"/>
    <w:rsid w:val="00AC4A57"/>
    <w:rsid w:val="00AC4C6B"/>
    <w:rsid w:val="00AC542D"/>
    <w:rsid w:val="00AC5765"/>
    <w:rsid w:val="00AC5D95"/>
    <w:rsid w:val="00AC5F36"/>
    <w:rsid w:val="00AC5F84"/>
    <w:rsid w:val="00AC6217"/>
    <w:rsid w:val="00AC6436"/>
    <w:rsid w:val="00AC651F"/>
    <w:rsid w:val="00AC67F1"/>
    <w:rsid w:val="00AC67F9"/>
    <w:rsid w:val="00AC6EA4"/>
    <w:rsid w:val="00AC6F04"/>
    <w:rsid w:val="00AC6F44"/>
    <w:rsid w:val="00AC700C"/>
    <w:rsid w:val="00AC7407"/>
    <w:rsid w:val="00AC744B"/>
    <w:rsid w:val="00AC758E"/>
    <w:rsid w:val="00AC78EA"/>
    <w:rsid w:val="00AC7986"/>
    <w:rsid w:val="00AC7A04"/>
    <w:rsid w:val="00AC7E04"/>
    <w:rsid w:val="00AC7F26"/>
    <w:rsid w:val="00AD055C"/>
    <w:rsid w:val="00AD0641"/>
    <w:rsid w:val="00AD0BF2"/>
    <w:rsid w:val="00AD1410"/>
    <w:rsid w:val="00AD156C"/>
    <w:rsid w:val="00AD1917"/>
    <w:rsid w:val="00AD1A09"/>
    <w:rsid w:val="00AD1A98"/>
    <w:rsid w:val="00AD225A"/>
    <w:rsid w:val="00AD22BA"/>
    <w:rsid w:val="00AD3218"/>
    <w:rsid w:val="00AD324F"/>
    <w:rsid w:val="00AD367A"/>
    <w:rsid w:val="00AD3721"/>
    <w:rsid w:val="00AD38B6"/>
    <w:rsid w:val="00AD3A23"/>
    <w:rsid w:val="00AD3AB4"/>
    <w:rsid w:val="00AD4130"/>
    <w:rsid w:val="00AD4498"/>
    <w:rsid w:val="00AD479B"/>
    <w:rsid w:val="00AD498E"/>
    <w:rsid w:val="00AD4E1D"/>
    <w:rsid w:val="00AD4F2C"/>
    <w:rsid w:val="00AD5046"/>
    <w:rsid w:val="00AD550D"/>
    <w:rsid w:val="00AD5A67"/>
    <w:rsid w:val="00AD5E38"/>
    <w:rsid w:val="00AD6135"/>
    <w:rsid w:val="00AD632B"/>
    <w:rsid w:val="00AD6745"/>
    <w:rsid w:val="00AD6B62"/>
    <w:rsid w:val="00AD6BF7"/>
    <w:rsid w:val="00AD6D6C"/>
    <w:rsid w:val="00AD6DDB"/>
    <w:rsid w:val="00AD743C"/>
    <w:rsid w:val="00AD7733"/>
    <w:rsid w:val="00AD7879"/>
    <w:rsid w:val="00AD7990"/>
    <w:rsid w:val="00AD79B2"/>
    <w:rsid w:val="00AD7F0B"/>
    <w:rsid w:val="00AE0398"/>
    <w:rsid w:val="00AE0BEA"/>
    <w:rsid w:val="00AE0D4D"/>
    <w:rsid w:val="00AE1160"/>
    <w:rsid w:val="00AE11D1"/>
    <w:rsid w:val="00AE122C"/>
    <w:rsid w:val="00AE12AE"/>
    <w:rsid w:val="00AE19AD"/>
    <w:rsid w:val="00AE1B97"/>
    <w:rsid w:val="00AE1DF6"/>
    <w:rsid w:val="00AE1FA8"/>
    <w:rsid w:val="00AE22F4"/>
    <w:rsid w:val="00AE266B"/>
    <w:rsid w:val="00AE26EB"/>
    <w:rsid w:val="00AE2A07"/>
    <w:rsid w:val="00AE2FD7"/>
    <w:rsid w:val="00AE3071"/>
    <w:rsid w:val="00AE3072"/>
    <w:rsid w:val="00AE35E2"/>
    <w:rsid w:val="00AE3840"/>
    <w:rsid w:val="00AE43AA"/>
    <w:rsid w:val="00AE461D"/>
    <w:rsid w:val="00AE4743"/>
    <w:rsid w:val="00AE483A"/>
    <w:rsid w:val="00AE4850"/>
    <w:rsid w:val="00AE4C91"/>
    <w:rsid w:val="00AE4FEA"/>
    <w:rsid w:val="00AE50C7"/>
    <w:rsid w:val="00AE6108"/>
    <w:rsid w:val="00AE617C"/>
    <w:rsid w:val="00AE622C"/>
    <w:rsid w:val="00AE6680"/>
    <w:rsid w:val="00AE6806"/>
    <w:rsid w:val="00AE6911"/>
    <w:rsid w:val="00AE6A7A"/>
    <w:rsid w:val="00AE6A90"/>
    <w:rsid w:val="00AE7039"/>
    <w:rsid w:val="00AE70FF"/>
    <w:rsid w:val="00AE7256"/>
    <w:rsid w:val="00AE7410"/>
    <w:rsid w:val="00AE780E"/>
    <w:rsid w:val="00AE7C19"/>
    <w:rsid w:val="00AE7DD4"/>
    <w:rsid w:val="00AF075F"/>
    <w:rsid w:val="00AF15C6"/>
    <w:rsid w:val="00AF1C00"/>
    <w:rsid w:val="00AF1EF6"/>
    <w:rsid w:val="00AF1F00"/>
    <w:rsid w:val="00AF1F15"/>
    <w:rsid w:val="00AF2575"/>
    <w:rsid w:val="00AF2AA6"/>
    <w:rsid w:val="00AF3027"/>
    <w:rsid w:val="00AF3698"/>
    <w:rsid w:val="00AF37DB"/>
    <w:rsid w:val="00AF395B"/>
    <w:rsid w:val="00AF3B92"/>
    <w:rsid w:val="00AF3DBF"/>
    <w:rsid w:val="00AF41A9"/>
    <w:rsid w:val="00AF469C"/>
    <w:rsid w:val="00AF4845"/>
    <w:rsid w:val="00AF4A17"/>
    <w:rsid w:val="00AF526F"/>
    <w:rsid w:val="00AF5669"/>
    <w:rsid w:val="00AF60B1"/>
    <w:rsid w:val="00AF622E"/>
    <w:rsid w:val="00AF6398"/>
    <w:rsid w:val="00AF654C"/>
    <w:rsid w:val="00AF655D"/>
    <w:rsid w:val="00AF66A6"/>
    <w:rsid w:val="00AF6727"/>
    <w:rsid w:val="00AF6A9A"/>
    <w:rsid w:val="00AF6D11"/>
    <w:rsid w:val="00AF6EFD"/>
    <w:rsid w:val="00AF6FDD"/>
    <w:rsid w:val="00AF70D6"/>
    <w:rsid w:val="00AF7143"/>
    <w:rsid w:val="00AF7E13"/>
    <w:rsid w:val="00B000DC"/>
    <w:rsid w:val="00B0015F"/>
    <w:rsid w:val="00B00597"/>
    <w:rsid w:val="00B00B3E"/>
    <w:rsid w:val="00B00C72"/>
    <w:rsid w:val="00B00E4A"/>
    <w:rsid w:val="00B012D0"/>
    <w:rsid w:val="00B020A0"/>
    <w:rsid w:val="00B02578"/>
    <w:rsid w:val="00B0290C"/>
    <w:rsid w:val="00B02BCC"/>
    <w:rsid w:val="00B02CA8"/>
    <w:rsid w:val="00B02DDE"/>
    <w:rsid w:val="00B02F25"/>
    <w:rsid w:val="00B0303C"/>
    <w:rsid w:val="00B03B45"/>
    <w:rsid w:val="00B03BAC"/>
    <w:rsid w:val="00B03EF4"/>
    <w:rsid w:val="00B04316"/>
    <w:rsid w:val="00B045B1"/>
    <w:rsid w:val="00B049AD"/>
    <w:rsid w:val="00B04E4C"/>
    <w:rsid w:val="00B04E6D"/>
    <w:rsid w:val="00B0544A"/>
    <w:rsid w:val="00B05B4D"/>
    <w:rsid w:val="00B05DEA"/>
    <w:rsid w:val="00B05E41"/>
    <w:rsid w:val="00B05E9C"/>
    <w:rsid w:val="00B06186"/>
    <w:rsid w:val="00B0658E"/>
    <w:rsid w:val="00B06EE6"/>
    <w:rsid w:val="00B072FA"/>
    <w:rsid w:val="00B07918"/>
    <w:rsid w:val="00B07BA7"/>
    <w:rsid w:val="00B07C76"/>
    <w:rsid w:val="00B07CEA"/>
    <w:rsid w:val="00B07D43"/>
    <w:rsid w:val="00B1007B"/>
    <w:rsid w:val="00B1042C"/>
    <w:rsid w:val="00B1060E"/>
    <w:rsid w:val="00B10902"/>
    <w:rsid w:val="00B10B44"/>
    <w:rsid w:val="00B10C7D"/>
    <w:rsid w:val="00B10D57"/>
    <w:rsid w:val="00B11362"/>
    <w:rsid w:val="00B11986"/>
    <w:rsid w:val="00B119C5"/>
    <w:rsid w:val="00B11E23"/>
    <w:rsid w:val="00B120AE"/>
    <w:rsid w:val="00B12452"/>
    <w:rsid w:val="00B124D2"/>
    <w:rsid w:val="00B125E2"/>
    <w:rsid w:val="00B126AF"/>
    <w:rsid w:val="00B12727"/>
    <w:rsid w:val="00B12D50"/>
    <w:rsid w:val="00B1317B"/>
    <w:rsid w:val="00B131C6"/>
    <w:rsid w:val="00B1371E"/>
    <w:rsid w:val="00B13957"/>
    <w:rsid w:val="00B13D36"/>
    <w:rsid w:val="00B14562"/>
    <w:rsid w:val="00B14D27"/>
    <w:rsid w:val="00B153CD"/>
    <w:rsid w:val="00B15424"/>
    <w:rsid w:val="00B15439"/>
    <w:rsid w:val="00B15749"/>
    <w:rsid w:val="00B15AC5"/>
    <w:rsid w:val="00B169B2"/>
    <w:rsid w:val="00B16BC6"/>
    <w:rsid w:val="00B170A5"/>
    <w:rsid w:val="00B17668"/>
    <w:rsid w:val="00B176A2"/>
    <w:rsid w:val="00B1793C"/>
    <w:rsid w:val="00B17945"/>
    <w:rsid w:val="00B17C17"/>
    <w:rsid w:val="00B17D8C"/>
    <w:rsid w:val="00B17FC6"/>
    <w:rsid w:val="00B200E6"/>
    <w:rsid w:val="00B20248"/>
    <w:rsid w:val="00B2065B"/>
    <w:rsid w:val="00B20FC7"/>
    <w:rsid w:val="00B21291"/>
    <w:rsid w:val="00B2129B"/>
    <w:rsid w:val="00B21B06"/>
    <w:rsid w:val="00B22082"/>
    <w:rsid w:val="00B226A0"/>
    <w:rsid w:val="00B229F7"/>
    <w:rsid w:val="00B22FCB"/>
    <w:rsid w:val="00B23082"/>
    <w:rsid w:val="00B230FE"/>
    <w:rsid w:val="00B233FD"/>
    <w:rsid w:val="00B239F8"/>
    <w:rsid w:val="00B24010"/>
    <w:rsid w:val="00B24085"/>
    <w:rsid w:val="00B240CF"/>
    <w:rsid w:val="00B24128"/>
    <w:rsid w:val="00B24545"/>
    <w:rsid w:val="00B2482F"/>
    <w:rsid w:val="00B24B4F"/>
    <w:rsid w:val="00B24CF8"/>
    <w:rsid w:val="00B24FC2"/>
    <w:rsid w:val="00B251FC"/>
    <w:rsid w:val="00B25464"/>
    <w:rsid w:val="00B256C9"/>
    <w:rsid w:val="00B25712"/>
    <w:rsid w:val="00B25729"/>
    <w:rsid w:val="00B25A2A"/>
    <w:rsid w:val="00B262D0"/>
    <w:rsid w:val="00B2673A"/>
    <w:rsid w:val="00B26A5B"/>
    <w:rsid w:val="00B26CD8"/>
    <w:rsid w:val="00B26D82"/>
    <w:rsid w:val="00B27510"/>
    <w:rsid w:val="00B2751A"/>
    <w:rsid w:val="00B276D7"/>
    <w:rsid w:val="00B276D8"/>
    <w:rsid w:val="00B27E17"/>
    <w:rsid w:val="00B27E3C"/>
    <w:rsid w:val="00B27EB6"/>
    <w:rsid w:val="00B30106"/>
    <w:rsid w:val="00B30135"/>
    <w:rsid w:val="00B304F2"/>
    <w:rsid w:val="00B30804"/>
    <w:rsid w:val="00B30A4C"/>
    <w:rsid w:val="00B313F6"/>
    <w:rsid w:val="00B3145A"/>
    <w:rsid w:val="00B31BC1"/>
    <w:rsid w:val="00B3217F"/>
    <w:rsid w:val="00B32273"/>
    <w:rsid w:val="00B322DA"/>
    <w:rsid w:val="00B324F8"/>
    <w:rsid w:val="00B33022"/>
    <w:rsid w:val="00B33336"/>
    <w:rsid w:val="00B3349B"/>
    <w:rsid w:val="00B33C28"/>
    <w:rsid w:val="00B33D5B"/>
    <w:rsid w:val="00B341EF"/>
    <w:rsid w:val="00B3443E"/>
    <w:rsid w:val="00B34639"/>
    <w:rsid w:val="00B3494E"/>
    <w:rsid w:val="00B34E36"/>
    <w:rsid w:val="00B3531B"/>
    <w:rsid w:val="00B35479"/>
    <w:rsid w:val="00B360F8"/>
    <w:rsid w:val="00B3619A"/>
    <w:rsid w:val="00B362FF"/>
    <w:rsid w:val="00B364C2"/>
    <w:rsid w:val="00B368F9"/>
    <w:rsid w:val="00B369AF"/>
    <w:rsid w:val="00B369D0"/>
    <w:rsid w:val="00B369F1"/>
    <w:rsid w:val="00B36B45"/>
    <w:rsid w:val="00B373B1"/>
    <w:rsid w:val="00B37583"/>
    <w:rsid w:val="00B3765C"/>
    <w:rsid w:val="00B376F2"/>
    <w:rsid w:val="00B379F0"/>
    <w:rsid w:val="00B4041A"/>
    <w:rsid w:val="00B408D4"/>
    <w:rsid w:val="00B40B84"/>
    <w:rsid w:val="00B40E82"/>
    <w:rsid w:val="00B4195D"/>
    <w:rsid w:val="00B4199E"/>
    <w:rsid w:val="00B419B5"/>
    <w:rsid w:val="00B42011"/>
    <w:rsid w:val="00B42682"/>
    <w:rsid w:val="00B42706"/>
    <w:rsid w:val="00B42D24"/>
    <w:rsid w:val="00B42D4A"/>
    <w:rsid w:val="00B42E1E"/>
    <w:rsid w:val="00B433B4"/>
    <w:rsid w:val="00B43C07"/>
    <w:rsid w:val="00B43CA9"/>
    <w:rsid w:val="00B43EA2"/>
    <w:rsid w:val="00B441A1"/>
    <w:rsid w:val="00B44227"/>
    <w:rsid w:val="00B442F2"/>
    <w:rsid w:val="00B44390"/>
    <w:rsid w:val="00B444D3"/>
    <w:rsid w:val="00B44F80"/>
    <w:rsid w:val="00B451E0"/>
    <w:rsid w:val="00B45273"/>
    <w:rsid w:val="00B45377"/>
    <w:rsid w:val="00B45406"/>
    <w:rsid w:val="00B45557"/>
    <w:rsid w:val="00B45963"/>
    <w:rsid w:val="00B45E8A"/>
    <w:rsid w:val="00B45E90"/>
    <w:rsid w:val="00B46AA6"/>
    <w:rsid w:val="00B46C84"/>
    <w:rsid w:val="00B46CE8"/>
    <w:rsid w:val="00B46D04"/>
    <w:rsid w:val="00B472AB"/>
    <w:rsid w:val="00B475B0"/>
    <w:rsid w:val="00B479FC"/>
    <w:rsid w:val="00B47DA3"/>
    <w:rsid w:val="00B50944"/>
    <w:rsid w:val="00B5099F"/>
    <w:rsid w:val="00B50F2B"/>
    <w:rsid w:val="00B50F91"/>
    <w:rsid w:val="00B51AD6"/>
    <w:rsid w:val="00B51F4A"/>
    <w:rsid w:val="00B521A9"/>
    <w:rsid w:val="00B52412"/>
    <w:rsid w:val="00B52523"/>
    <w:rsid w:val="00B52698"/>
    <w:rsid w:val="00B52991"/>
    <w:rsid w:val="00B52B8A"/>
    <w:rsid w:val="00B52D11"/>
    <w:rsid w:val="00B52D55"/>
    <w:rsid w:val="00B52DC4"/>
    <w:rsid w:val="00B52DFA"/>
    <w:rsid w:val="00B53564"/>
    <w:rsid w:val="00B5371C"/>
    <w:rsid w:val="00B53799"/>
    <w:rsid w:val="00B53853"/>
    <w:rsid w:val="00B53CF7"/>
    <w:rsid w:val="00B53D80"/>
    <w:rsid w:val="00B53DDF"/>
    <w:rsid w:val="00B553D7"/>
    <w:rsid w:val="00B55404"/>
    <w:rsid w:val="00B55585"/>
    <w:rsid w:val="00B55ED6"/>
    <w:rsid w:val="00B56144"/>
    <w:rsid w:val="00B56401"/>
    <w:rsid w:val="00B56B77"/>
    <w:rsid w:val="00B56EF2"/>
    <w:rsid w:val="00B570C0"/>
    <w:rsid w:val="00B572E9"/>
    <w:rsid w:val="00B572F8"/>
    <w:rsid w:val="00B57E01"/>
    <w:rsid w:val="00B57E07"/>
    <w:rsid w:val="00B60642"/>
    <w:rsid w:val="00B606AF"/>
    <w:rsid w:val="00B6071B"/>
    <w:rsid w:val="00B60B2C"/>
    <w:rsid w:val="00B60BFE"/>
    <w:rsid w:val="00B60ED6"/>
    <w:rsid w:val="00B620D0"/>
    <w:rsid w:val="00B623D8"/>
    <w:rsid w:val="00B62632"/>
    <w:rsid w:val="00B6349D"/>
    <w:rsid w:val="00B6359C"/>
    <w:rsid w:val="00B63939"/>
    <w:rsid w:val="00B63A5E"/>
    <w:rsid w:val="00B63DA1"/>
    <w:rsid w:val="00B63DCD"/>
    <w:rsid w:val="00B63EAF"/>
    <w:rsid w:val="00B6412B"/>
    <w:rsid w:val="00B646F8"/>
    <w:rsid w:val="00B64D02"/>
    <w:rsid w:val="00B65036"/>
    <w:rsid w:val="00B651EE"/>
    <w:rsid w:val="00B6572E"/>
    <w:rsid w:val="00B6579A"/>
    <w:rsid w:val="00B657BF"/>
    <w:rsid w:val="00B6587A"/>
    <w:rsid w:val="00B65A0F"/>
    <w:rsid w:val="00B660E4"/>
    <w:rsid w:val="00B6614F"/>
    <w:rsid w:val="00B663D3"/>
    <w:rsid w:val="00B66519"/>
    <w:rsid w:val="00B66AFA"/>
    <w:rsid w:val="00B67058"/>
    <w:rsid w:val="00B670CE"/>
    <w:rsid w:val="00B672AF"/>
    <w:rsid w:val="00B6738B"/>
    <w:rsid w:val="00B67C9F"/>
    <w:rsid w:val="00B67D6E"/>
    <w:rsid w:val="00B70AE7"/>
    <w:rsid w:val="00B71269"/>
    <w:rsid w:val="00B712B2"/>
    <w:rsid w:val="00B714C5"/>
    <w:rsid w:val="00B71D3C"/>
    <w:rsid w:val="00B71E9D"/>
    <w:rsid w:val="00B72122"/>
    <w:rsid w:val="00B7213E"/>
    <w:rsid w:val="00B721C7"/>
    <w:rsid w:val="00B72580"/>
    <w:rsid w:val="00B725C1"/>
    <w:rsid w:val="00B7266B"/>
    <w:rsid w:val="00B72829"/>
    <w:rsid w:val="00B729CC"/>
    <w:rsid w:val="00B72A3B"/>
    <w:rsid w:val="00B72B68"/>
    <w:rsid w:val="00B72E34"/>
    <w:rsid w:val="00B73327"/>
    <w:rsid w:val="00B734BE"/>
    <w:rsid w:val="00B73942"/>
    <w:rsid w:val="00B73C52"/>
    <w:rsid w:val="00B73CBE"/>
    <w:rsid w:val="00B740DF"/>
    <w:rsid w:val="00B7438F"/>
    <w:rsid w:val="00B743B3"/>
    <w:rsid w:val="00B74B9A"/>
    <w:rsid w:val="00B74DC8"/>
    <w:rsid w:val="00B75061"/>
    <w:rsid w:val="00B7519C"/>
    <w:rsid w:val="00B755CE"/>
    <w:rsid w:val="00B759CF"/>
    <w:rsid w:val="00B75A1B"/>
    <w:rsid w:val="00B75C80"/>
    <w:rsid w:val="00B75F2F"/>
    <w:rsid w:val="00B75F3E"/>
    <w:rsid w:val="00B76213"/>
    <w:rsid w:val="00B762ED"/>
    <w:rsid w:val="00B76879"/>
    <w:rsid w:val="00B7689A"/>
    <w:rsid w:val="00B76AB3"/>
    <w:rsid w:val="00B76C23"/>
    <w:rsid w:val="00B76E91"/>
    <w:rsid w:val="00B77471"/>
    <w:rsid w:val="00B775BF"/>
    <w:rsid w:val="00B779FC"/>
    <w:rsid w:val="00B77AF6"/>
    <w:rsid w:val="00B77D1B"/>
    <w:rsid w:val="00B8090B"/>
    <w:rsid w:val="00B80D67"/>
    <w:rsid w:val="00B80DF5"/>
    <w:rsid w:val="00B8143B"/>
    <w:rsid w:val="00B815DC"/>
    <w:rsid w:val="00B81B22"/>
    <w:rsid w:val="00B81DE6"/>
    <w:rsid w:val="00B81FCC"/>
    <w:rsid w:val="00B824E0"/>
    <w:rsid w:val="00B825FB"/>
    <w:rsid w:val="00B826D8"/>
    <w:rsid w:val="00B83634"/>
    <w:rsid w:val="00B83998"/>
    <w:rsid w:val="00B83C23"/>
    <w:rsid w:val="00B83F0A"/>
    <w:rsid w:val="00B84017"/>
    <w:rsid w:val="00B84395"/>
    <w:rsid w:val="00B84592"/>
    <w:rsid w:val="00B85006"/>
    <w:rsid w:val="00B854E7"/>
    <w:rsid w:val="00B8557E"/>
    <w:rsid w:val="00B85B7E"/>
    <w:rsid w:val="00B85F97"/>
    <w:rsid w:val="00B8650E"/>
    <w:rsid w:val="00B865C8"/>
    <w:rsid w:val="00B869E3"/>
    <w:rsid w:val="00B87205"/>
    <w:rsid w:val="00B87325"/>
    <w:rsid w:val="00B8735A"/>
    <w:rsid w:val="00B874A0"/>
    <w:rsid w:val="00B876E1"/>
    <w:rsid w:val="00B87952"/>
    <w:rsid w:val="00B87F62"/>
    <w:rsid w:val="00B87FBD"/>
    <w:rsid w:val="00B90219"/>
    <w:rsid w:val="00B90233"/>
    <w:rsid w:val="00B9036B"/>
    <w:rsid w:val="00B90650"/>
    <w:rsid w:val="00B906F0"/>
    <w:rsid w:val="00B91A30"/>
    <w:rsid w:val="00B91F5D"/>
    <w:rsid w:val="00B91F96"/>
    <w:rsid w:val="00B9255F"/>
    <w:rsid w:val="00B928BC"/>
    <w:rsid w:val="00B932E9"/>
    <w:rsid w:val="00B93863"/>
    <w:rsid w:val="00B93BEF"/>
    <w:rsid w:val="00B93FB1"/>
    <w:rsid w:val="00B9412F"/>
    <w:rsid w:val="00B94174"/>
    <w:rsid w:val="00B942DE"/>
    <w:rsid w:val="00B944AF"/>
    <w:rsid w:val="00B9458E"/>
    <w:rsid w:val="00B94746"/>
    <w:rsid w:val="00B954B1"/>
    <w:rsid w:val="00B955FB"/>
    <w:rsid w:val="00B95F45"/>
    <w:rsid w:val="00B963EF"/>
    <w:rsid w:val="00B966B8"/>
    <w:rsid w:val="00B97154"/>
    <w:rsid w:val="00B977F6"/>
    <w:rsid w:val="00B9782A"/>
    <w:rsid w:val="00B978D6"/>
    <w:rsid w:val="00B97974"/>
    <w:rsid w:val="00B979C7"/>
    <w:rsid w:val="00B979FB"/>
    <w:rsid w:val="00B97A5F"/>
    <w:rsid w:val="00BA02F7"/>
    <w:rsid w:val="00BA0541"/>
    <w:rsid w:val="00BA0684"/>
    <w:rsid w:val="00BA0B1A"/>
    <w:rsid w:val="00BA0DA6"/>
    <w:rsid w:val="00BA1B91"/>
    <w:rsid w:val="00BA1BC6"/>
    <w:rsid w:val="00BA1CBA"/>
    <w:rsid w:val="00BA1F97"/>
    <w:rsid w:val="00BA2608"/>
    <w:rsid w:val="00BA28E3"/>
    <w:rsid w:val="00BA2BB1"/>
    <w:rsid w:val="00BA2DC1"/>
    <w:rsid w:val="00BA315F"/>
    <w:rsid w:val="00BA32BA"/>
    <w:rsid w:val="00BA3386"/>
    <w:rsid w:val="00BA3882"/>
    <w:rsid w:val="00BA3E11"/>
    <w:rsid w:val="00BA3EDB"/>
    <w:rsid w:val="00BA40C7"/>
    <w:rsid w:val="00BA4135"/>
    <w:rsid w:val="00BA4501"/>
    <w:rsid w:val="00BA5720"/>
    <w:rsid w:val="00BA59E0"/>
    <w:rsid w:val="00BA5B2E"/>
    <w:rsid w:val="00BA5FFA"/>
    <w:rsid w:val="00BA6158"/>
    <w:rsid w:val="00BA67A1"/>
    <w:rsid w:val="00BA6857"/>
    <w:rsid w:val="00BA6871"/>
    <w:rsid w:val="00BA6ABD"/>
    <w:rsid w:val="00BA7477"/>
    <w:rsid w:val="00BA7773"/>
    <w:rsid w:val="00BA7F68"/>
    <w:rsid w:val="00BB042F"/>
    <w:rsid w:val="00BB08C4"/>
    <w:rsid w:val="00BB08F2"/>
    <w:rsid w:val="00BB0D95"/>
    <w:rsid w:val="00BB0F0E"/>
    <w:rsid w:val="00BB169D"/>
    <w:rsid w:val="00BB170C"/>
    <w:rsid w:val="00BB1CC4"/>
    <w:rsid w:val="00BB1CF1"/>
    <w:rsid w:val="00BB1EDD"/>
    <w:rsid w:val="00BB2222"/>
    <w:rsid w:val="00BB2EA6"/>
    <w:rsid w:val="00BB31CC"/>
    <w:rsid w:val="00BB366F"/>
    <w:rsid w:val="00BB413B"/>
    <w:rsid w:val="00BB4DE4"/>
    <w:rsid w:val="00BB53EA"/>
    <w:rsid w:val="00BB592B"/>
    <w:rsid w:val="00BB5DC7"/>
    <w:rsid w:val="00BB6523"/>
    <w:rsid w:val="00BB6F44"/>
    <w:rsid w:val="00BB7670"/>
    <w:rsid w:val="00BB7DA8"/>
    <w:rsid w:val="00BC0001"/>
    <w:rsid w:val="00BC0551"/>
    <w:rsid w:val="00BC0707"/>
    <w:rsid w:val="00BC08B3"/>
    <w:rsid w:val="00BC0B8B"/>
    <w:rsid w:val="00BC0BE5"/>
    <w:rsid w:val="00BC0F7D"/>
    <w:rsid w:val="00BC1129"/>
    <w:rsid w:val="00BC1179"/>
    <w:rsid w:val="00BC1DE2"/>
    <w:rsid w:val="00BC1FCA"/>
    <w:rsid w:val="00BC2C85"/>
    <w:rsid w:val="00BC33E3"/>
    <w:rsid w:val="00BC3822"/>
    <w:rsid w:val="00BC4042"/>
    <w:rsid w:val="00BC4C14"/>
    <w:rsid w:val="00BC4C5D"/>
    <w:rsid w:val="00BC4D57"/>
    <w:rsid w:val="00BC4EA8"/>
    <w:rsid w:val="00BC5312"/>
    <w:rsid w:val="00BC5BC6"/>
    <w:rsid w:val="00BC5BF9"/>
    <w:rsid w:val="00BC5C90"/>
    <w:rsid w:val="00BC5F5C"/>
    <w:rsid w:val="00BC6222"/>
    <w:rsid w:val="00BC7234"/>
    <w:rsid w:val="00BC76E7"/>
    <w:rsid w:val="00BD0B63"/>
    <w:rsid w:val="00BD0D61"/>
    <w:rsid w:val="00BD0DF5"/>
    <w:rsid w:val="00BD13C6"/>
    <w:rsid w:val="00BD1A00"/>
    <w:rsid w:val="00BD1C7E"/>
    <w:rsid w:val="00BD226A"/>
    <w:rsid w:val="00BD240E"/>
    <w:rsid w:val="00BD28F1"/>
    <w:rsid w:val="00BD2A64"/>
    <w:rsid w:val="00BD2CE1"/>
    <w:rsid w:val="00BD2F76"/>
    <w:rsid w:val="00BD2F7D"/>
    <w:rsid w:val="00BD3628"/>
    <w:rsid w:val="00BD3751"/>
    <w:rsid w:val="00BD3979"/>
    <w:rsid w:val="00BD3C1D"/>
    <w:rsid w:val="00BD4506"/>
    <w:rsid w:val="00BD45F2"/>
    <w:rsid w:val="00BD5068"/>
    <w:rsid w:val="00BD511C"/>
    <w:rsid w:val="00BD5844"/>
    <w:rsid w:val="00BD5934"/>
    <w:rsid w:val="00BD597D"/>
    <w:rsid w:val="00BD5EAF"/>
    <w:rsid w:val="00BD6180"/>
    <w:rsid w:val="00BD61DE"/>
    <w:rsid w:val="00BD6571"/>
    <w:rsid w:val="00BD6742"/>
    <w:rsid w:val="00BD6847"/>
    <w:rsid w:val="00BD6AEA"/>
    <w:rsid w:val="00BD73B4"/>
    <w:rsid w:val="00BD7780"/>
    <w:rsid w:val="00BE03E7"/>
    <w:rsid w:val="00BE0691"/>
    <w:rsid w:val="00BE0CDF"/>
    <w:rsid w:val="00BE0DFD"/>
    <w:rsid w:val="00BE143B"/>
    <w:rsid w:val="00BE1846"/>
    <w:rsid w:val="00BE1EC6"/>
    <w:rsid w:val="00BE2337"/>
    <w:rsid w:val="00BE238D"/>
    <w:rsid w:val="00BE2441"/>
    <w:rsid w:val="00BE2771"/>
    <w:rsid w:val="00BE280C"/>
    <w:rsid w:val="00BE2C65"/>
    <w:rsid w:val="00BE2F0D"/>
    <w:rsid w:val="00BE2F86"/>
    <w:rsid w:val="00BE3274"/>
    <w:rsid w:val="00BE327F"/>
    <w:rsid w:val="00BE35A6"/>
    <w:rsid w:val="00BE3D13"/>
    <w:rsid w:val="00BE3FB0"/>
    <w:rsid w:val="00BE4088"/>
    <w:rsid w:val="00BE41C9"/>
    <w:rsid w:val="00BE4384"/>
    <w:rsid w:val="00BE4635"/>
    <w:rsid w:val="00BE5506"/>
    <w:rsid w:val="00BE557B"/>
    <w:rsid w:val="00BE59DB"/>
    <w:rsid w:val="00BE5A41"/>
    <w:rsid w:val="00BE5A43"/>
    <w:rsid w:val="00BE60FC"/>
    <w:rsid w:val="00BE67A7"/>
    <w:rsid w:val="00BE6ACF"/>
    <w:rsid w:val="00BE727B"/>
    <w:rsid w:val="00BE72F2"/>
    <w:rsid w:val="00BE78EB"/>
    <w:rsid w:val="00BE7BAF"/>
    <w:rsid w:val="00BE7BFB"/>
    <w:rsid w:val="00BE7C68"/>
    <w:rsid w:val="00BE7D35"/>
    <w:rsid w:val="00BE7D90"/>
    <w:rsid w:val="00BF0075"/>
    <w:rsid w:val="00BF0493"/>
    <w:rsid w:val="00BF059D"/>
    <w:rsid w:val="00BF06B3"/>
    <w:rsid w:val="00BF0AB1"/>
    <w:rsid w:val="00BF0B13"/>
    <w:rsid w:val="00BF0CDB"/>
    <w:rsid w:val="00BF1355"/>
    <w:rsid w:val="00BF155A"/>
    <w:rsid w:val="00BF17B3"/>
    <w:rsid w:val="00BF1CC6"/>
    <w:rsid w:val="00BF215B"/>
    <w:rsid w:val="00BF2173"/>
    <w:rsid w:val="00BF2222"/>
    <w:rsid w:val="00BF262A"/>
    <w:rsid w:val="00BF2640"/>
    <w:rsid w:val="00BF278B"/>
    <w:rsid w:val="00BF2DD4"/>
    <w:rsid w:val="00BF2DEA"/>
    <w:rsid w:val="00BF2EC7"/>
    <w:rsid w:val="00BF3694"/>
    <w:rsid w:val="00BF36B4"/>
    <w:rsid w:val="00BF39FD"/>
    <w:rsid w:val="00BF3ACD"/>
    <w:rsid w:val="00BF3B3C"/>
    <w:rsid w:val="00BF3E6E"/>
    <w:rsid w:val="00BF3FAD"/>
    <w:rsid w:val="00BF41FB"/>
    <w:rsid w:val="00BF4457"/>
    <w:rsid w:val="00BF476C"/>
    <w:rsid w:val="00BF477A"/>
    <w:rsid w:val="00BF5333"/>
    <w:rsid w:val="00BF5373"/>
    <w:rsid w:val="00BF53E3"/>
    <w:rsid w:val="00BF58C7"/>
    <w:rsid w:val="00BF5D44"/>
    <w:rsid w:val="00BF5E85"/>
    <w:rsid w:val="00BF6481"/>
    <w:rsid w:val="00BF6E73"/>
    <w:rsid w:val="00BF7EE4"/>
    <w:rsid w:val="00C0034E"/>
    <w:rsid w:val="00C0039A"/>
    <w:rsid w:val="00C009E8"/>
    <w:rsid w:val="00C00C97"/>
    <w:rsid w:val="00C00FD4"/>
    <w:rsid w:val="00C012DD"/>
    <w:rsid w:val="00C0156A"/>
    <w:rsid w:val="00C02681"/>
    <w:rsid w:val="00C02897"/>
    <w:rsid w:val="00C02959"/>
    <w:rsid w:val="00C02A97"/>
    <w:rsid w:val="00C03004"/>
    <w:rsid w:val="00C036D2"/>
    <w:rsid w:val="00C03EE1"/>
    <w:rsid w:val="00C03F7D"/>
    <w:rsid w:val="00C0407C"/>
    <w:rsid w:val="00C042F6"/>
    <w:rsid w:val="00C0472A"/>
    <w:rsid w:val="00C04DCD"/>
    <w:rsid w:val="00C05698"/>
    <w:rsid w:val="00C056C6"/>
    <w:rsid w:val="00C0579A"/>
    <w:rsid w:val="00C05CDC"/>
    <w:rsid w:val="00C06087"/>
    <w:rsid w:val="00C0682E"/>
    <w:rsid w:val="00C0685E"/>
    <w:rsid w:val="00C06CC8"/>
    <w:rsid w:val="00C06F55"/>
    <w:rsid w:val="00C06FBB"/>
    <w:rsid w:val="00C07082"/>
    <w:rsid w:val="00C0733A"/>
    <w:rsid w:val="00C07D5A"/>
    <w:rsid w:val="00C10134"/>
    <w:rsid w:val="00C102D5"/>
    <w:rsid w:val="00C103EF"/>
    <w:rsid w:val="00C104D3"/>
    <w:rsid w:val="00C107C4"/>
    <w:rsid w:val="00C11605"/>
    <w:rsid w:val="00C1179E"/>
    <w:rsid w:val="00C1186A"/>
    <w:rsid w:val="00C118F5"/>
    <w:rsid w:val="00C119ED"/>
    <w:rsid w:val="00C11AE7"/>
    <w:rsid w:val="00C11E02"/>
    <w:rsid w:val="00C11F4E"/>
    <w:rsid w:val="00C1203E"/>
    <w:rsid w:val="00C124B9"/>
    <w:rsid w:val="00C12678"/>
    <w:rsid w:val="00C12770"/>
    <w:rsid w:val="00C12895"/>
    <w:rsid w:val="00C1297D"/>
    <w:rsid w:val="00C12AE3"/>
    <w:rsid w:val="00C12AFE"/>
    <w:rsid w:val="00C12C75"/>
    <w:rsid w:val="00C12EDD"/>
    <w:rsid w:val="00C12F43"/>
    <w:rsid w:val="00C133D4"/>
    <w:rsid w:val="00C136A2"/>
    <w:rsid w:val="00C13B7B"/>
    <w:rsid w:val="00C13D3D"/>
    <w:rsid w:val="00C13DE9"/>
    <w:rsid w:val="00C13EA2"/>
    <w:rsid w:val="00C1446E"/>
    <w:rsid w:val="00C149D6"/>
    <w:rsid w:val="00C14AB4"/>
    <w:rsid w:val="00C14B30"/>
    <w:rsid w:val="00C154A7"/>
    <w:rsid w:val="00C15843"/>
    <w:rsid w:val="00C15979"/>
    <w:rsid w:val="00C15D2F"/>
    <w:rsid w:val="00C1671D"/>
    <w:rsid w:val="00C1702E"/>
    <w:rsid w:val="00C170F2"/>
    <w:rsid w:val="00C17152"/>
    <w:rsid w:val="00C17435"/>
    <w:rsid w:val="00C1745A"/>
    <w:rsid w:val="00C17C2A"/>
    <w:rsid w:val="00C17F75"/>
    <w:rsid w:val="00C2063A"/>
    <w:rsid w:val="00C20F7C"/>
    <w:rsid w:val="00C21062"/>
    <w:rsid w:val="00C21484"/>
    <w:rsid w:val="00C214C2"/>
    <w:rsid w:val="00C2182F"/>
    <w:rsid w:val="00C21A34"/>
    <w:rsid w:val="00C21A99"/>
    <w:rsid w:val="00C22364"/>
    <w:rsid w:val="00C223BF"/>
    <w:rsid w:val="00C22441"/>
    <w:rsid w:val="00C227E1"/>
    <w:rsid w:val="00C22872"/>
    <w:rsid w:val="00C230DE"/>
    <w:rsid w:val="00C234A8"/>
    <w:rsid w:val="00C23D2A"/>
    <w:rsid w:val="00C23DCB"/>
    <w:rsid w:val="00C24155"/>
    <w:rsid w:val="00C24170"/>
    <w:rsid w:val="00C24FC5"/>
    <w:rsid w:val="00C24FEC"/>
    <w:rsid w:val="00C253CA"/>
    <w:rsid w:val="00C255B8"/>
    <w:rsid w:val="00C258E4"/>
    <w:rsid w:val="00C25A62"/>
    <w:rsid w:val="00C25F71"/>
    <w:rsid w:val="00C25FE1"/>
    <w:rsid w:val="00C26644"/>
    <w:rsid w:val="00C267BF"/>
    <w:rsid w:val="00C26988"/>
    <w:rsid w:val="00C271D5"/>
    <w:rsid w:val="00C272A6"/>
    <w:rsid w:val="00C27944"/>
    <w:rsid w:val="00C27BCD"/>
    <w:rsid w:val="00C30292"/>
    <w:rsid w:val="00C30449"/>
    <w:rsid w:val="00C30630"/>
    <w:rsid w:val="00C30667"/>
    <w:rsid w:val="00C30AEA"/>
    <w:rsid w:val="00C30E1F"/>
    <w:rsid w:val="00C31555"/>
    <w:rsid w:val="00C3167F"/>
    <w:rsid w:val="00C31CD3"/>
    <w:rsid w:val="00C321A6"/>
    <w:rsid w:val="00C321C9"/>
    <w:rsid w:val="00C322DF"/>
    <w:rsid w:val="00C3236C"/>
    <w:rsid w:val="00C32920"/>
    <w:rsid w:val="00C32944"/>
    <w:rsid w:val="00C32BD1"/>
    <w:rsid w:val="00C32BF8"/>
    <w:rsid w:val="00C32C46"/>
    <w:rsid w:val="00C32D05"/>
    <w:rsid w:val="00C32E23"/>
    <w:rsid w:val="00C32FC4"/>
    <w:rsid w:val="00C33639"/>
    <w:rsid w:val="00C3375D"/>
    <w:rsid w:val="00C337AE"/>
    <w:rsid w:val="00C33A86"/>
    <w:rsid w:val="00C33B5E"/>
    <w:rsid w:val="00C340D2"/>
    <w:rsid w:val="00C34BDF"/>
    <w:rsid w:val="00C34DF6"/>
    <w:rsid w:val="00C3504D"/>
    <w:rsid w:val="00C35918"/>
    <w:rsid w:val="00C35B8A"/>
    <w:rsid w:val="00C35DB2"/>
    <w:rsid w:val="00C35DD6"/>
    <w:rsid w:val="00C35FDA"/>
    <w:rsid w:val="00C36038"/>
    <w:rsid w:val="00C36248"/>
    <w:rsid w:val="00C3627A"/>
    <w:rsid w:val="00C367FB"/>
    <w:rsid w:val="00C36870"/>
    <w:rsid w:val="00C36A21"/>
    <w:rsid w:val="00C371F4"/>
    <w:rsid w:val="00C37763"/>
    <w:rsid w:val="00C37E97"/>
    <w:rsid w:val="00C40435"/>
    <w:rsid w:val="00C40498"/>
    <w:rsid w:val="00C4054D"/>
    <w:rsid w:val="00C40792"/>
    <w:rsid w:val="00C407AF"/>
    <w:rsid w:val="00C40974"/>
    <w:rsid w:val="00C40E1D"/>
    <w:rsid w:val="00C40E1E"/>
    <w:rsid w:val="00C414BA"/>
    <w:rsid w:val="00C41DC9"/>
    <w:rsid w:val="00C4207C"/>
    <w:rsid w:val="00C431F1"/>
    <w:rsid w:val="00C436A1"/>
    <w:rsid w:val="00C436BD"/>
    <w:rsid w:val="00C43766"/>
    <w:rsid w:val="00C43798"/>
    <w:rsid w:val="00C43D84"/>
    <w:rsid w:val="00C4407F"/>
    <w:rsid w:val="00C44241"/>
    <w:rsid w:val="00C44A91"/>
    <w:rsid w:val="00C44CF1"/>
    <w:rsid w:val="00C4507E"/>
    <w:rsid w:val="00C45222"/>
    <w:rsid w:val="00C456E0"/>
    <w:rsid w:val="00C45FF3"/>
    <w:rsid w:val="00C46BDF"/>
    <w:rsid w:val="00C46C89"/>
    <w:rsid w:val="00C46CF3"/>
    <w:rsid w:val="00C46D89"/>
    <w:rsid w:val="00C46DF7"/>
    <w:rsid w:val="00C47201"/>
    <w:rsid w:val="00C47564"/>
    <w:rsid w:val="00C4763A"/>
    <w:rsid w:val="00C47B35"/>
    <w:rsid w:val="00C501A4"/>
    <w:rsid w:val="00C5076B"/>
    <w:rsid w:val="00C50A60"/>
    <w:rsid w:val="00C50D41"/>
    <w:rsid w:val="00C51418"/>
    <w:rsid w:val="00C51749"/>
    <w:rsid w:val="00C5197E"/>
    <w:rsid w:val="00C51A92"/>
    <w:rsid w:val="00C522EB"/>
    <w:rsid w:val="00C5236F"/>
    <w:rsid w:val="00C5246E"/>
    <w:rsid w:val="00C526AB"/>
    <w:rsid w:val="00C53223"/>
    <w:rsid w:val="00C5339F"/>
    <w:rsid w:val="00C5349F"/>
    <w:rsid w:val="00C5383A"/>
    <w:rsid w:val="00C53BE3"/>
    <w:rsid w:val="00C53D42"/>
    <w:rsid w:val="00C541D4"/>
    <w:rsid w:val="00C54AE5"/>
    <w:rsid w:val="00C54BC0"/>
    <w:rsid w:val="00C54C65"/>
    <w:rsid w:val="00C55B2E"/>
    <w:rsid w:val="00C55D0F"/>
    <w:rsid w:val="00C55E5D"/>
    <w:rsid w:val="00C55E9D"/>
    <w:rsid w:val="00C55EE6"/>
    <w:rsid w:val="00C55FE3"/>
    <w:rsid w:val="00C565FD"/>
    <w:rsid w:val="00C56AEF"/>
    <w:rsid w:val="00C56E0A"/>
    <w:rsid w:val="00C57820"/>
    <w:rsid w:val="00C57C31"/>
    <w:rsid w:val="00C57C38"/>
    <w:rsid w:val="00C60178"/>
    <w:rsid w:val="00C607D7"/>
    <w:rsid w:val="00C60911"/>
    <w:rsid w:val="00C609BC"/>
    <w:rsid w:val="00C60E50"/>
    <w:rsid w:val="00C6132D"/>
    <w:rsid w:val="00C61541"/>
    <w:rsid w:val="00C615D9"/>
    <w:rsid w:val="00C6168E"/>
    <w:rsid w:val="00C618AD"/>
    <w:rsid w:val="00C61F23"/>
    <w:rsid w:val="00C62871"/>
    <w:rsid w:val="00C62BDF"/>
    <w:rsid w:val="00C63041"/>
    <w:rsid w:val="00C63121"/>
    <w:rsid w:val="00C63181"/>
    <w:rsid w:val="00C632E9"/>
    <w:rsid w:val="00C63555"/>
    <w:rsid w:val="00C63578"/>
    <w:rsid w:val="00C63DEF"/>
    <w:rsid w:val="00C6465E"/>
    <w:rsid w:val="00C64A75"/>
    <w:rsid w:val="00C64ADE"/>
    <w:rsid w:val="00C64B25"/>
    <w:rsid w:val="00C64B50"/>
    <w:rsid w:val="00C65435"/>
    <w:rsid w:val="00C66009"/>
    <w:rsid w:val="00C6608E"/>
    <w:rsid w:val="00C6631F"/>
    <w:rsid w:val="00C6647C"/>
    <w:rsid w:val="00C664CA"/>
    <w:rsid w:val="00C66598"/>
    <w:rsid w:val="00C66716"/>
    <w:rsid w:val="00C66BD6"/>
    <w:rsid w:val="00C66FB3"/>
    <w:rsid w:val="00C66FEB"/>
    <w:rsid w:val="00C67117"/>
    <w:rsid w:val="00C67410"/>
    <w:rsid w:val="00C675A3"/>
    <w:rsid w:val="00C67612"/>
    <w:rsid w:val="00C676AD"/>
    <w:rsid w:val="00C67824"/>
    <w:rsid w:val="00C7015B"/>
    <w:rsid w:val="00C70164"/>
    <w:rsid w:val="00C7027C"/>
    <w:rsid w:val="00C7073C"/>
    <w:rsid w:val="00C70764"/>
    <w:rsid w:val="00C70834"/>
    <w:rsid w:val="00C70C15"/>
    <w:rsid w:val="00C70EB9"/>
    <w:rsid w:val="00C7106D"/>
    <w:rsid w:val="00C71355"/>
    <w:rsid w:val="00C71E07"/>
    <w:rsid w:val="00C7233C"/>
    <w:rsid w:val="00C723BD"/>
    <w:rsid w:val="00C726DB"/>
    <w:rsid w:val="00C72761"/>
    <w:rsid w:val="00C727FB"/>
    <w:rsid w:val="00C72870"/>
    <w:rsid w:val="00C72D37"/>
    <w:rsid w:val="00C72EFE"/>
    <w:rsid w:val="00C73188"/>
    <w:rsid w:val="00C73395"/>
    <w:rsid w:val="00C73478"/>
    <w:rsid w:val="00C735FD"/>
    <w:rsid w:val="00C736F7"/>
    <w:rsid w:val="00C738B1"/>
    <w:rsid w:val="00C7405B"/>
    <w:rsid w:val="00C741BA"/>
    <w:rsid w:val="00C74318"/>
    <w:rsid w:val="00C7448C"/>
    <w:rsid w:val="00C74682"/>
    <w:rsid w:val="00C752BC"/>
    <w:rsid w:val="00C752E9"/>
    <w:rsid w:val="00C75EAF"/>
    <w:rsid w:val="00C75FF8"/>
    <w:rsid w:val="00C76653"/>
    <w:rsid w:val="00C768CB"/>
    <w:rsid w:val="00C76C8B"/>
    <w:rsid w:val="00C76CDA"/>
    <w:rsid w:val="00C77528"/>
    <w:rsid w:val="00C7766E"/>
    <w:rsid w:val="00C779F7"/>
    <w:rsid w:val="00C77D03"/>
    <w:rsid w:val="00C77E82"/>
    <w:rsid w:val="00C77F23"/>
    <w:rsid w:val="00C80547"/>
    <w:rsid w:val="00C810DB"/>
    <w:rsid w:val="00C81107"/>
    <w:rsid w:val="00C81260"/>
    <w:rsid w:val="00C818F6"/>
    <w:rsid w:val="00C81BD1"/>
    <w:rsid w:val="00C82266"/>
    <w:rsid w:val="00C8273B"/>
    <w:rsid w:val="00C82B3A"/>
    <w:rsid w:val="00C82D9F"/>
    <w:rsid w:val="00C82F17"/>
    <w:rsid w:val="00C83075"/>
    <w:rsid w:val="00C833E0"/>
    <w:rsid w:val="00C835DE"/>
    <w:rsid w:val="00C835FA"/>
    <w:rsid w:val="00C838DC"/>
    <w:rsid w:val="00C83BE7"/>
    <w:rsid w:val="00C83CB9"/>
    <w:rsid w:val="00C83DF2"/>
    <w:rsid w:val="00C85233"/>
    <w:rsid w:val="00C8567B"/>
    <w:rsid w:val="00C8584C"/>
    <w:rsid w:val="00C858D1"/>
    <w:rsid w:val="00C8623E"/>
    <w:rsid w:val="00C86B12"/>
    <w:rsid w:val="00C86F68"/>
    <w:rsid w:val="00C87110"/>
    <w:rsid w:val="00C873B5"/>
    <w:rsid w:val="00C87694"/>
    <w:rsid w:val="00C87851"/>
    <w:rsid w:val="00C8797D"/>
    <w:rsid w:val="00C87BD8"/>
    <w:rsid w:val="00C87DA8"/>
    <w:rsid w:val="00C900EB"/>
    <w:rsid w:val="00C90410"/>
    <w:rsid w:val="00C90816"/>
    <w:rsid w:val="00C90949"/>
    <w:rsid w:val="00C90B20"/>
    <w:rsid w:val="00C90CA5"/>
    <w:rsid w:val="00C917E2"/>
    <w:rsid w:val="00C918E1"/>
    <w:rsid w:val="00C91A10"/>
    <w:rsid w:val="00C91D7F"/>
    <w:rsid w:val="00C91F16"/>
    <w:rsid w:val="00C91FE8"/>
    <w:rsid w:val="00C92487"/>
    <w:rsid w:val="00C92620"/>
    <w:rsid w:val="00C927EA"/>
    <w:rsid w:val="00C92811"/>
    <w:rsid w:val="00C92DBE"/>
    <w:rsid w:val="00C92DD4"/>
    <w:rsid w:val="00C92EDA"/>
    <w:rsid w:val="00C932EE"/>
    <w:rsid w:val="00C9330E"/>
    <w:rsid w:val="00C934A3"/>
    <w:rsid w:val="00C93AFF"/>
    <w:rsid w:val="00C93CFA"/>
    <w:rsid w:val="00C93DB2"/>
    <w:rsid w:val="00C93F7D"/>
    <w:rsid w:val="00C949A8"/>
    <w:rsid w:val="00C94D93"/>
    <w:rsid w:val="00C94F66"/>
    <w:rsid w:val="00C954D6"/>
    <w:rsid w:val="00C95644"/>
    <w:rsid w:val="00C95978"/>
    <w:rsid w:val="00C95A85"/>
    <w:rsid w:val="00C95C20"/>
    <w:rsid w:val="00C969BB"/>
    <w:rsid w:val="00C96A6F"/>
    <w:rsid w:val="00C96D68"/>
    <w:rsid w:val="00C971E1"/>
    <w:rsid w:val="00C979BB"/>
    <w:rsid w:val="00C97D43"/>
    <w:rsid w:val="00C97FD8"/>
    <w:rsid w:val="00CA0241"/>
    <w:rsid w:val="00CA02D1"/>
    <w:rsid w:val="00CA0355"/>
    <w:rsid w:val="00CA0468"/>
    <w:rsid w:val="00CA0A95"/>
    <w:rsid w:val="00CA12CA"/>
    <w:rsid w:val="00CA1D4C"/>
    <w:rsid w:val="00CA1F22"/>
    <w:rsid w:val="00CA2012"/>
    <w:rsid w:val="00CA2208"/>
    <w:rsid w:val="00CA25A2"/>
    <w:rsid w:val="00CA2735"/>
    <w:rsid w:val="00CA294E"/>
    <w:rsid w:val="00CA2B05"/>
    <w:rsid w:val="00CA2EA2"/>
    <w:rsid w:val="00CA309D"/>
    <w:rsid w:val="00CA337F"/>
    <w:rsid w:val="00CA3855"/>
    <w:rsid w:val="00CA3CD5"/>
    <w:rsid w:val="00CA4477"/>
    <w:rsid w:val="00CA49F2"/>
    <w:rsid w:val="00CA4B0A"/>
    <w:rsid w:val="00CA4B11"/>
    <w:rsid w:val="00CA4BBA"/>
    <w:rsid w:val="00CA4CCC"/>
    <w:rsid w:val="00CA4DA3"/>
    <w:rsid w:val="00CA4EA7"/>
    <w:rsid w:val="00CA5140"/>
    <w:rsid w:val="00CA56DC"/>
    <w:rsid w:val="00CA5908"/>
    <w:rsid w:val="00CA5A44"/>
    <w:rsid w:val="00CA5A8F"/>
    <w:rsid w:val="00CA5B88"/>
    <w:rsid w:val="00CA5BA3"/>
    <w:rsid w:val="00CA5BBE"/>
    <w:rsid w:val="00CA6128"/>
    <w:rsid w:val="00CA6184"/>
    <w:rsid w:val="00CA621B"/>
    <w:rsid w:val="00CA6267"/>
    <w:rsid w:val="00CA62B3"/>
    <w:rsid w:val="00CA644A"/>
    <w:rsid w:val="00CA692A"/>
    <w:rsid w:val="00CA6A0A"/>
    <w:rsid w:val="00CA6B3F"/>
    <w:rsid w:val="00CA7A17"/>
    <w:rsid w:val="00CA7BCE"/>
    <w:rsid w:val="00CB104D"/>
    <w:rsid w:val="00CB107B"/>
    <w:rsid w:val="00CB1206"/>
    <w:rsid w:val="00CB1249"/>
    <w:rsid w:val="00CB16C0"/>
    <w:rsid w:val="00CB1A08"/>
    <w:rsid w:val="00CB229F"/>
    <w:rsid w:val="00CB27DF"/>
    <w:rsid w:val="00CB2A3F"/>
    <w:rsid w:val="00CB2AA1"/>
    <w:rsid w:val="00CB2D8B"/>
    <w:rsid w:val="00CB33AE"/>
    <w:rsid w:val="00CB35F2"/>
    <w:rsid w:val="00CB3C2B"/>
    <w:rsid w:val="00CB3D7E"/>
    <w:rsid w:val="00CB417B"/>
    <w:rsid w:val="00CB42BE"/>
    <w:rsid w:val="00CB44E8"/>
    <w:rsid w:val="00CB470F"/>
    <w:rsid w:val="00CB4850"/>
    <w:rsid w:val="00CB4B92"/>
    <w:rsid w:val="00CB4D67"/>
    <w:rsid w:val="00CB4D89"/>
    <w:rsid w:val="00CB52BC"/>
    <w:rsid w:val="00CB56A7"/>
    <w:rsid w:val="00CB5775"/>
    <w:rsid w:val="00CB5CC4"/>
    <w:rsid w:val="00CB609E"/>
    <w:rsid w:val="00CB63DF"/>
    <w:rsid w:val="00CB64D6"/>
    <w:rsid w:val="00CB6796"/>
    <w:rsid w:val="00CB6828"/>
    <w:rsid w:val="00CB6CBA"/>
    <w:rsid w:val="00CB7177"/>
    <w:rsid w:val="00CB71BB"/>
    <w:rsid w:val="00CB74BA"/>
    <w:rsid w:val="00CB7C56"/>
    <w:rsid w:val="00CC03DE"/>
    <w:rsid w:val="00CC04C7"/>
    <w:rsid w:val="00CC0AE0"/>
    <w:rsid w:val="00CC0E6F"/>
    <w:rsid w:val="00CC0E8F"/>
    <w:rsid w:val="00CC1880"/>
    <w:rsid w:val="00CC199E"/>
    <w:rsid w:val="00CC1C2E"/>
    <w:rsid w:val="00CC20A0"/>
    <w:rsid w:val="00CC23E4"/>
    <w:rsid w:val="00CC26C2"/>
    <w:rsid w:val="00CC26DD"/>
    <w:rsid w:val="00CC2926"/>
    <w:rsid w:val="00CC338D"/>
    <w:rsid w:val="00CC33BF"/>
    <w:rsid w:val="00CC348F"/>
    <w:rsid w:val="00CC45C6"/>
    <w:rsid w:val="00CC45F1"/>
    <w:rsid w:val="00CC4888"/>
    <w:rsid w:val="00CC4DFB"/>
    <w:rsid w:val="00CC519F"/>
    <w:rsid w:val="00CC5441"/>
    <w:rsid w:val="00CC546E"/>
    <w:rsid w:val="00CC554D"/>
    <w:rsid w:val="00CC55D4"/>
    <w:rsid w:val="00CC5AA5"/>
    <w:rsid w:val="00CC5CF6"/>
    <w:rsid w:val="00CC5D09"/>
    <w:rsid w:val="00CC64E9"/>
    <w:rsid w:val="00CC6553"/>
    <w:rsid w:val="00CC65C8"/>
    <w:rsid w:val="00CC6D47"/>
    <w:rsid w:val="00CC6D50"/>
    <w:rsid w:val="00CC6DF1"/>
    <w:rsid w:val="00CC73E3"/>
    <w:rsid w:val="00CC7439"/>
    <w:rsid w:val="00CC7EBE"/>
    <w:rsid w:val="00CD014E"/>
    <w:rsid w:val="00CD025C"/>
    <w:rsid w:val="00CD09FC"/>
    <w:rsid w:val="00CD0B57"/>
    <w:rsid w:val="00CD0E9C"/>
    <w:rsid w:val="00CD145C"/>
    <w:rsid w:val="00CD1987"/>
    <w:rsid w:val="00CD230F"/>
    <w:rsid w:val="00CD2424"/>
    <w:rsid w:val="00CD26A1"/>
    <w:rsid w:val="00CD29F6"/>
    <w:rsid w:val="00CD2DBF"/>
    <w:rsid w:val="00CD2F2C"/>
    <w:rsid w:val="00CD3212"/>
    <w:rsid w:val="00CD330C"/>
    <w:rsid w:val="00CD3413"/>
    <w:rsid w:val="00CD37A8"/>
    <w:rsid w:val="00CD416E"/>
    <w:rsid w:val="00CD4365"/>
    <w:rsid w:val="00CD44CA"/>
    <w:rsid w:val="00CD46EC"/>
    <w:rsid w:val="00CD487D"/>
    <w:rsid w:val="00CD49F4"/>
    <w:rsid w:val="00CD4A85"/>
    <w:rsid w:val="00CD4FD2"/>
    <w:rsid w:val="00CD58BD"/>
    <w:rsid w:val="00CD5F6D"/>
    <w:rsid w:val="00CD5FF3"/>
    <w:rsid w:val="00CD60A2"/>
    <w:rsid w:val="00CD64E6"/>
    <w:rsid w:val="00CD69E6"/>
    <w:rsid w:val="00CD734B"/>
    <w:rsid w:val="00CD73F6"/>
    <w:rsid w:val="00CD77E3"/>
    <w:rsid w:val="00CD7B68"/>
    <w:rsid w:val="00CE0332"/>
    <w:rsid w:val="00CE04D0"/>
    <w:rsid w:val="00CE0678"/>
    <w:rsid w:val="00CE080D"/>
    <w:rsid w:val="00CE0DE8"/>
    <w:rsid w:val="00CE0ECB"/>
    <w:rsid w:val="00CE12C1"/>
    <w:rsid w:val="00CE155C"/>
    <w:rsid w:val="00CE1BAC"/>
    <w:rsid w:val="00CE1F8B"/>
    <w:rsid w:val="00CE2092"/>
    <w:rsid w:val="00CE2C32"/>
    <w:rsid w:val="00CE2EB8"/>
    <w:rsid w:val="00CE34BC"/>
    <w:rsid w:val="00CE37EF"/>
    <w:rsid w:val="00CE391B"/>
    <w:rsid w:val="00CE4517"/>
    <w:rsid w:val="00CE4518"/>
    <w:rsid w:val="00CE4712"/>
    <w:rsid w:val="00CE4BB0"/>
    <w:rsid w:val="00CE4CD9"/>
    <w:rsid w:val="00CE4FC7"/>
    <w:rsid w:val="00CE5209"/>
    <w:rsid w:val="00CE5316"/>
    <w:rsid w:val="00CE569B"/>
    <w:rsid w:val="00CE56D3"/>
    <w:rsid w:val="00CE5D7E"/>
    <w:rsid w:val="00CE5DCA"/>
    <w:rsid w:val="00CE6066"/>
    <w:rsid w:val="00CE6417"/>
    <w:rsid w:val="00CE64F0"/>
    <w:rsid w:val="00CE6725"/>
    <w:rsid w:val="00CE6785"/>
    <w:rsid w:val="00CE6F4A"/>
    <w:rsid w:val="00CE702B"/>
    <w:rsid w:val="00CE708D"/>
    <w:rsid w:val="00CE7AF2"/>
    <w:rsid w:val="00CF00FC"/>
    <w:rsid w:val="00CF0C3E"/>
    <w:rsid w:val="00CF0F08"/>
    <w:rsid w:val="00CF11B6"/>
    <w:rsid w:val="00CF1505"/>
    <w:rsid w:val="00CF1B11"/>
    <w:rsid w:val="00CF240F"/>
    <w:rsid w:val="00CF26FF"/>
    <w:rsid w:val="00CF2823"/>
    <w:rsid w:val="00CF31D9"/>
    <w:rsid w:val="00CF3261"/>
    <w:rsid w:val="00CF34DA"/>
    <w:rsid w:val="00CF3704"/>
    <w:rsid w:val="00CF4034"/>
    <w:rsid w:val="00CF4071"/>
    <w:rsid w:val="00CF45B0"/>
    <w:rsid w:val="00CF474C"/>
    <w:rsid w:val="00CF4BEB"/>
    <w:rsid w:val="00CF4C22"/>
    <w:rsid w:val="00CF5128"/>
    <w:rsid w:val="00CF51D6"/>
    <w:rsid w:val="00CF54C0"/>
    <w:rsid w:val="00CF5603"/>
    <w:rsid w:val="00CF5730"/>
    <w:rsid w:val="00CF58BB"/>
    <w:rsid w:val="00CF5D72"/>
    <w:rsid w:val="00CF5F60"/>
    <w:rsid w:val="00CF6931"/>
    <w:rsid w:val="00CF6FEF"/>
    <w:rsid w:val="00CF766D"/>
    <w:rsid w:val="00CF7743"/>
    <w:rsid w:val="00CF77ED"/>
    <w:rsid w:val="00CF7896"/>
    <w:rsid w:val="00D00299"/>
    <w:rsid w:val="00D002EF"/>
    <w:rsid w:val="00D006C2"/>
    <w:rsid w:val="00D0145F"/>
    <w:rsid w:val="00D016F4"/>
    <w:rsid w:val="00D01861"/>
    <w:rsid w:val="00D018B5"/>
    <w:rsid w:val="00D01AAD"/>
    <w:rsid w:val="00D01CC2"/>
    <w:rsid w:val="00D01EC9"/>
    <w:rsid w:val="00D020AA"/>
    <w:rsid w:val="00D020B4"/>
    <w:rsid w:val="00D0256E"/>
    <w:rsid w:val="00D027BA"/>
    <w:rsid w:val="00D0293A"/>
    <w:rsid w:val="00D02A8B"/>
    <w:rsid w:val="00D02D3D"/>
    <w:rsid w:val="00D02ED5"/>
    <w:rsid w:val="00D02F8D"/>
    <w:rsid w:val="00D02FEE"/>
    <w:rsid w:val="00D039E1"/>
    <w:rsid w:val="00D03AAB"/>
    <w:rsid w:val="00D04AB6"/>
    <w:rsid w:val="00D04B8C"/>
    <w:rsid w:val="00D04D00"/>
    <w:rsid w:val="00D04D90"/>
    <w:rsid w:val="00D04FFE"/>
    <w:rsid w:val="00D05332"/>
    <w:rsid w:val="00D05434"/>
    <w:rsid w:val="00D05735"/>
    <w:rsid w:val="00D05822"/>
    <w:rsid w:val="00D05C99"/>
    <w:rsid w:val="00D0657D"/>
    <w:rsid w:val="00D065C2"/>
    <w:rsid w:val="00D06647"/>
    <w:rsid w:val="00D06A50"/>
    <w:rsid w:val="00D06B18"/>
    <w:rsid w:val="00D06BDA"/>
    <w:rsid w:val="00D06FE3"/>
    <w:rsid w:val="00D0727C"/>
    <w:rsid w:val="00D072B2"/>
    <w:rsid w:val="00D077F7"/>
    <w:rsid w:val="00D078DB"/>
    <w:rsid w:val="00D07EE7"/>
    <w:rsid w:val="00D10395"/>
    <w:rsid w:val="00D10400"/>
    <w:rsid w:val="00D10646"/>
    <w:rsid w:val="00D10929"/>
    <w:rsid w:val="00D1095B"/>
    <w:rsid w:val="00D10D5E"/>
    <w:rsid w:val="00D1121C"/>
    <w:rsid w:val="00D11E02"/>
    <w:rsid w:val="00D11E17"/>
    <w:rsid w:val="00D11E7C"/>
    <w:rsid w:val="00D1275D"/>
    <w:rsid w:val="00D12A2F"/>
    <w:rsid w:val="00D130AF"/>
    <w:rsid w:val="00D13432"/>
    <w:rsid w:val="00D139E7"/>
    <w:rsid w:val="00D14455"/>
    <w:rsid w:val="00D1445F"/>
    <w:rsid w:val="00D1447D"/>
    <w:rsid w:val="00D144AD"/>
    <w:rsid w:val="00D144E1"/>
    <w:rsid w:val="00D14B8E"/>
    <w:rsid w:val="00D14D19"/>
    <w:rsid w:val="00D14F95"/>
    <w:rsid w:val="00D1510F"/>
    <w:rsid w:val="00D16E25"/>
    <w:rsid w:val="00D17013"/>
    <w:rsid w:val="00D17BFC"/>
    <w:rsid w:val="00D17C33"/>
    <w:rsid w:val="00D17D2C"/>
    <w:rsid w:val="00D17E5E"/>
    <w:rsid w:val="00D17E7F"/>
    <w:rsid w:val="00D17EA4"/>
    <w:rsid w:val="00D20201"/>
    <w:rsid w:val="00D20536"/>
    <w:rsid w:val="00D2091F"/>
    <w:rsid w:val="00D20CCA"/>
    <w:rsid w:val="00D21B21"/>
    <w:rsid w:val="00D21EFE"/>
    <w:rsid w:val="00D221FE"/>
    <w:rsid w:val="00D225BD"/>
    <w:rsid w:val="00D22775"/>
    <w:rsid w:val="00D231C8"/>
    <w:rsid w:val="00D239B9"/>
    <w:rsid w:val="00D23AB1"/>
    <w:rsid w:val="00D2488C"/>
    <w:rsid w:val="00D24B8F"/>
    <w:rsid w:val="00D24CE3"/>
    <w:rsid w:val="00D24D9C"/>
    <w:rsid w:val="00D25936"/>
    <w:rsid w:val="00D26AB1"/>
    <w:rsid w:val="00D26B5B"/>
    <w:rsid w:val="00D26D6F"/>
    <w:rsid w:val="00D27387"/>
    <w:rsid w:val="00D2746A"/>
    <w:rsid w:val="00D27550"/>
    <w:rsid w:val="00D27729"/>
    <w:rsid w:val="00D27802"/>
    <w:rsid w:val="00D27A83"/>
    <w:rsid w:val="00D27B2D"/>
    <w:rsid w:val="00D27C89"/>
    <w:rsid w:val="00D3015F"/>
    <w:rsid w:val="00D30268"/>
    <w:rsid w:val="00D306BA"/>
    <w:rsid w:val="00D306C3"/>
    <w:rsid w:val="00D30C06"/>
    <w:rsid w:val="00D31D5A"/>
    <w:rsid w:val="00D31DCC"/>
    <w:rsid w:val="00D32075"/>
    <w:rsid w:val="00D3218D"/>
    <w:rsid w:val="00D32517"/>
    <w:rsid w:val="00D3293A"/>
    <w:rsid w:val="00D329F1"/>
    <w:rsid w:val="00D32A39"/>
    <w:rsid w:val="00D32C94"/>
    <w:rsid w:val="00D32DE1"/>
    <w:rsid w:val="00D3317C"/>
    <w:rsid w:val="00D33334"/>
    <w:rsid w:val="00D33352"/>
    <w:rsid w:val="00D333DC"/>
    <w:rsid w:val="00D334CE"/>
    <w:rsid w:val="00D335F9"/>
    <w:rsid w:val="00D33EAF"/>
    <w:rsid w:val="00D34532"/>
    <w:rsid w:val="00D34555"/>
    <w:rsid w:val="00D34593"/>
    <w:rsid w:val="00D34798"/>
    <w:rsid w:val="00D34C58"/>
    <w:rsid w:val="00D34D3D"/>
    <w:rsid w:val="00D34E08"/>
    <w:rsid w:val="00D34F57"/>
    <w:rsid w:val="00D3526C"/>
    <w:rsid w:val="00D35644"/>
    <w:rsid w:val="00D36362"/>
    <w:rsid w:val="00D363C5"/>
    <w:rsid w:val="00D36700"/>
    <w:rsid w:val="00D368CB"/>
    <w:rsid w:val="00D36C9D"/>
    <w:rsid w:val="00D37201"/>
    <w:rsid w:val="00D37D1A"/>
    <w:rsid w:val="00D37F38"/>
    <w:rsid w:val="00D400F1"/>
    <w:rsid w:val="00D40342"/>
    <w:rsid w:val="00D405E6"/>
    <w:rsid w:val="00D4070F"/>
    <w:rsid w:val="00D4094A"/>
    <w:rsid w:val="00D41175"/>
    <w:rsid w:val="00D413B0"/>
    <w:rsid w:val="00D413C9"/>
    <w:rsid w:val="00D414C5"/>
    <w:rsid w:val="00D414ED"/>
    <w:rsid w:val="00D4162C"/>
    <w:rsid w:val="00D418E7"/>
    <w:rsid w:val="00D41C3F"/>
    <w:rsid w:val="00D41E69"/>
    <w:rsid w:val="00D426E3"/>
    <w:rsid w:val="00D427F2"/>
    <w:rsid w:val="00D42CE2"/>
    <w:rsid w:val="00D42DAA"/>
    <w:rsid w:val="00D430D7"/>
    <w:rsid w:val="00D43557"/>
    <w:rsid w:val="00D43A5B"/>
    <w:rsid w:val="00D43CFE"/>
    <w:rsid w:val="00D43F34"/>
    <w:rsid w:val="00D44740"/>
    <w:rsid w:val="00D4482D"/>
    <w:rsid w:val="00D4488A"/>
    <w:rsid w:val="00D450C1"/>
    <w:rsid w:val="00D453C8"/>
    <w:rsid w:val="00D45953"/>
    <w:rsid w:val="00D45973"/>
    <w:rsid w:val="00D459EB"/>
    <w:rsid w:val="00D4726A"/>
    <w:rsid w:val="00D47CD0"/>
    <w:rsid w:val="00D47F71"/>
    <w:rsid w:val="00D5018A"/>
    <w:rsid w:val="00D50431"/>
    <w:rsid w:val="00D50F48"/>
    <w:rsid w:val="00D51220"/>
    <w:rsid w:val="00D512BB"/>
    <w:rsid w:val="00D513ED"/>
    <w:rsid w:val="00D5169E"/>
    <w:rsid w:val="00D5184A"/>
    <w:rsid w:val="00D5238A"/>
    <w:rsid w:val="00D523A0"/>
    <w:rsid w:val="00D5242C"/>
    <w:rsid w:val="00D52502"/>
    <w:rsid w:val="00D5291E"/>
    <w:rsid w:val="00D52A85"/>
    <w:rsid w:val="00D52BE4"/>
    <w:rsid w:val="00D52DFF"/>
    <w:rsid w:val="00D53006"/>
    <w:rsid w:val="00D53370"/>
    <w:rsid w:val="00D5341B"/>
    <w:rsid w:val="00D5371F"/>
    <w:rsid w:val="00D538FD"/>
    <w:rsid w:val="00D53B41"/>
    <w:rsid w:val="00D53DA2"/>
    <w:rsid w:val="00D542C8"/>
    <w:rsid w:val="00D54454"/>
    <w:rsid w:val="00D54628"/>
    <w:rsid w:val="00D548D2"/>
    <w:rsid w:val="00D54CD3"/>
    <w:rsid w:val="00D550C6"/>
    <w:rsid w:val="00D551B5"/>
    <w:rsid w:val="00D553B6"/>
    <w:rsid w:val="00D55650"/>
    <w:rsid w:val="00D55805"/>
    <w:rsid w:val="00D559C1"/>
    <w:rsid w:val="00D55A8B"/>
    <w:rsid w:val="00D55DEB"/>
    <w:rsid w:val="00D56393"/>
    <w:rsid w:val="00D56964"/>
    <w:rsid w:val="00D56973"/>
    <w:rsid w:val="00D56C9C"/>
    <w:rsid w:val="00D56CEC"/>
    <w:rsid w:val="00D56F06"/>
    <w:rsid w:val="00D57091"/>
    <w:rsid w:val="00D57791"/>
    <w:rsid w:val="00D5788C"/>
    <w:rsid w:val="00D57CC1"/>
    <w:rsid w:val="00D60207"/>
    <w:rsid w:val="00D60798"/>
    <w:rsid w:val="00D60903"/>
    <w:rsid w:val="00D60C1A"/>
    <w:rsid w:val="00D60D16"/>
    <w:rsid w:val="00D60F13"/>
    <w:rsid w:val="00D615AF"/>
    <w:rsid w:val="00D61763"/>
    <w:rsid w:val="00D617E6"/>
    <w:rsid w:val="00D618B6"/>
    <w:rsid w:val="00D61936"/>
    <w:rsid w:val="00D61A16"/>
    <w:rsid w:val="00D61F67"/>
    <w:rsid w:val="00D6203F"/>
    <w:rsid w:val="00D6249B"/>
    <w:rsid w:val="00D628CD"/>
    <w:rsid w:val="00D62973"/>
    <w:rsid w:val="00D62B20"/>
    <w:rsid w:val="00D62CD3"/>
    <w:rsid w:val="00D636F6"/>
    <w:rsid w:val="00D63787"/>
    <w:rsid w:val="00D63BED"/>
    <w:rsid w:val="00D645E5"/>
    <w:rsid w:val="00D64ED0"/>
    <w:rsid w:val="00D6572B"/>
    <w:rsid w:val="00D65880"/>
    <w:rsid w:val="00D65A0D"/>
    <w:rsid w:val="00D65C79"/>
    <w:rsid w:val="00D65EF8"/>
    <w:rsid w:val="00D66370"/>
    <w:rsid w:val="00D673AB"/>
    <w:rsid w:val="00D67730"/>
    <w:rsid w:val="00D67A51"/>
    <w:rsid w:val="00D67D14"/>
    <w:rsid w:val="00D701F3"/>
    <w:rsid w:val="00D702A3"/>
    <w:rsid w:val="00D70BC8"/>
    <w:rsid w:val="00D70D32"/>
    <w:rsid w:val="00D70E0B"/>
    <w:rsid w:val="00D70E42"/>
    <w:rsid w:val="00D7139C"/>
    <w:rsid w:val="00D7155A"/>
    <w:rsid w:val="00D71637"/>
    <w:rsid w:val="00D716DF"/>
    <w:rsid w:val="00D72355"/>
    <w:rsid w:val="00D7277D"/>
    <w:rsid w:val="00D72BAF"/>
    <w:rsid w:val="00D735A7"/>
    <w:rsid w:val="00D7386E"/>
    <w:rsid w:val="00D73E99"/>
    <w:rsid w:val="00D74316"/>
    <w:rsid w:val="00D74398"/>
    <w:rsid w:val="00D743AF"/>
    <w:rsid w:val="00D744D2"/>
    <w:rsid w:val="00D746C7"/>
    <w:rsid w:val="00D7488C"/>
    <w:rsid w:val="00D74941"/>
    <w:rsid w:val="00D74D44"/>
    <w:rsid w:val="00D74EA9"/>
    <w:rsid w:val="00D75048"/>
    <w:rsid w:val="00D7516F"/>
    <w:rsid w:val="00D752A0"/>
    <w:rsid w:val="00D754A4"/>
    <w:rsid w:val="00D756DA"/>
    <w:rsid w:val="00D75BAC"/>
    <w:rsid w:val="00D76A44"/>
    <w:rsid w:val="00D76BB3"/>
    <w:rsid w:val="00D76CDD"/>
    <w:rsid w:val="00D76DC5"/>
    <w:rsid w:val="00D76E00"/>
    <w:rsid w:val="00D77325"/>
    <w:rsid w:val="00D773E9"/>
    <w:rsid w:val="00D77B59"/>
    <w:rsid w:val="00D77D8D"/>
    <w:rsid w:val="00D801DC"/>
    <w:rsid w:val="00D80679"/>
    <w:rsid w:val="00D8070B"/>
    <w:rsid w:val="00D80D5D"/>
    <w:rsid w:val="00D80EF9"/>
    <w:rsid w:val="00D811F6"/>
    <w:rsid w:val="00D812BC"/>
    <w:rsid w:val="00D81442"/>
    <w:rsid w:val="00D8212C"/>
    <w:rsid w:val="00D8239D"/>
    <w:rsid w:val="00D82456"/>
    <w:rsid w:val="00D82575"/>
    <w:rsid w:val="00D82A86"/>
    <w:rsid w:val="00D82B74"/>
    <w:rsid w:val="00D82D7C"/>
    <w:rsid w:val="00D82EC3"/>
    <w:rsid w:val="00D8318C"/>
    <w:rsid w:val="00D833E9"/>
    <w:rsid w:val="00D83500"/>
    <w:rsid w:val="00D835BD"/>
    <w:rsid w:val="00D83B57"/>
    <w:rsid w:val="00D8403E"/>
    <w:rsid w:val="00D84184"/>
    <w:rsid w:val="00D84386"/>
    <w:rsid w:val="00D843D7"/>
    <w:rsid w:val="00D845A4"/>
    <w:rsid w:val="00D846C0"/>
    <w:rsid w:val="00D84B37"/>
    <w:rsid w:val="00D84E2E"/>
    <w:rsid w:val="00D84E58"/>
    <w:rsid w:val="00D852B0"/>
    <w:rsid w:val="00D85392"/>
    <w:rsid w:val="00D8582F"/>
    <w:rsid w:val="00D8631F"/>
    <w:rsid w:val="00D8662B"/>
    <w:rsid w:val="00D87469"/>
    <w:rsid w:val="00D875F2"/>
    <w:rsid w:val="00D87731"/>
    <w:rsid w:val="00D90129"/>
    <w:rsid w:val="00D902B9"/>
    <w:rsid w:val="00D906CA"/>
    <w:rsid w:val="00D907A2"/>
    <w:rsid w:val="00D90B9E"/>
    <w:rsid w:val="00D90C4D"/>
    <w:rsid w:val="00D91292"/>
    <w:rsid w:val="00D914CB"/>
    <w:rsid w:val="00D91C82"/>
    <w:rsid w:val="00D91D9A"/>
    <w:rsid w:val="00D920E2"/>
    <w:rsid w:val="00D92955"/>
    <w:rsid w:val="00D92D58"/>
    <w:rsid w:val="00D92E6F"/>
    <w:rsid w:val="00D92FE5"/>
    <w:rsid w:val="00D92FFB"/>
    <w:rsid w:val="00D93288"/>
    <w:rsid w:val="00D935AB"/>
    <w:rsid w:val="00D93650"/>
    <w:rsid w:val="00D9401D"/>
    <w:rsid w:val="00D941C9"/>
    <w:rsid w:val="00D947F8"/>
    <w:rsid w:val="00D949EE"/>
    <w:rsid w:val="00D94C13"/>
    <w:rsid w:val="00D94DDD"/>
    <w:rsid w:val="00D9585D"/>
    <w:rsid w:val="00D95C39"/>
    <w:rsid w:val="00D95DCA"/>
    <w:rsid w:val="00D95E24"/>
    <w:rsid w:val="00D96008"/>
    <w:rsid w:val="00D9617C"/>
    <w:rsid w:val="00D9628E"/>
    <w:rsid w:val="00D962C7"/>
    <w:rsid w:val="00D964A1"/>
    <w:rsid w:val="00D96518"/>
    <w:rsid w:val="00D96860"/>
    <w:rsid w:val="00D96B50"/>
    <w:rsid w:val="00D97552"/>
    <w:rsid w:val="00D9757B"/>
    <w:rsid w:val="00D97787"/>
    <w:rsid w:val="00D979D5"/>
    <w:rsid w:val="00D97CB5"/>
    <w:rsid w:val="00D97D2C"/>
    <w:rsid w:val="00DA01FB"/>
    <w:rsid w:val="00DA023B"/>
    <w:rsid w:val="00DA049D"/>
    <w:rsid w:val="00DA04F6"/>
    <w:rsid w:val="00DA06AE"/>
    <w:rsid w:val="00DA1D40"/>
    <w:rsid w:val="00DA1FC5"/>
    <w:rsid w:val="00DA1FDE"/>
    <w:rsid w:val="00DA224E"/>
    <w:rsid w:val="00DA2252"/>
    <w:rsid w:val="00DA234D"/>
    <w:rsid w:val="00DA295F"/>
    <w:rsid w:val="00DA29D3"/>
    <w:rsid w:val="00DA2A85"/>
    <w:rsid w:val="00DA2B59"/>
    <w:rsid w:val="00DA2E36"/>
    <w:rsid w:val="00DA353C"/>
    <w:rsid w:val="00DA358C"/>
    <w:rsid w:val="00DA3649"/>
    <w:rsid w:val="00DA3B9B"/>
    <w:rsid w:val="00DA3F76"/>
    <w:rsid w:val="00DA3FEE"/>
    <w:rsid w:val="00DA408C"/>
    <w:rsid w:val="00DA448A"/>
    <w:rsid w:val="00DA491A"/>
    <w:rsid w:val="00DA549E"/>
    <w:rsid w:val="00DA5870"/>
    <w:rsid w:val="00DA62DF"/>
    <w:rsid w:val="00DA62FC"/>
    <w:rsid w:val="00DA6576"/>
    <w:rsid w:val="00DA6688"/>
    <w:rsid w:val="00DA6B85"/>
    <w:rsid w:val="00DA6CD8"/>
    <w:rsid w:val="00DA7089"/>
    <w:rsid w:val="00DA7253"/>
    <w:rsid w:val="00DA737F"/>
    <w:rsid w:val="00DA7582"/>
    <w:rsid w:val="00DA76AC"/>
    <w:rsid w:val="00DA7BF0"/>
    <w:rsid w:val="00DA7CC5"/>
    <w:rsid w:val="00DA7DB0"/>
    <w:rsid w:val="00DB001F"/>
    <w:rsid w:val="00DB0239"/>
    <w:rsid w:val="00DB0440"/>
    <w:rsid w:val="00DB0D78"/>
    <w:rsid w:val="00DB1082"/>
    <w:rsid w:val="00DB1213"/>
    <w:rsid w:val="00DB1293"/>
    <w:rsid w:val="00DB1505"/>
    <w:rsid w:val="00DB152C"/>
    <w:rsid w:val="00DB15BD"/>
    <w:rsid w:val="00DB17E9"/>
    <w:rsid w:val="00DB1908"/>
    <w:rsid w:val="00DB1A9F"/>
    <w:rsid w:val="00DB1F4A"/>
    <w:rsid w:val="00DB2023"/>
    <w:rsid w:val="00DB2061"/>
    <w:rsid w:val="00DB209F"/>
    <w:rsid w:val="00DB253C"/>
    <w:rsid w:val="00DB2579"/>
    <w:rsid w:val="00DB2593"/>
    <w:rsid w:val="00DB2719"/>
    <w:rsid w:val="00DB28EA"/>
    <w:rsid w:val="00DB2AE4"/>
    <w:rsid w:val="00DB2D47"/>
    <w:rsid w:val="00DB2E21"/>
    <w:rsid w:val="00DB306A"/>
    <w:rsid w:val="00DB3359"/>
    <w:rsid w:val="00DB3C09"/>
    <w:rsid w:val="00DB46ED"/>
    <w:rsid w:val="00DB49FC"/>
    <w:rsid w:val="00DB4B3B"/>
    <w:rsid w:val="00DB4D46"/>
    <w:rsid w:val="00DB4D65"/>
    <w:rsid w:val="00DB51DE"/>
    <w:rsid w:val="00DB5647"/>
    <w:rsid w:val="00DB5747"/>
    <w:rsid w:val="00DB5A16"/>
    <w:rsid w:val="00DB5AB6"/>
    <w:rsid w:val="00DB5BC7"/>
    <w:rsid w:val="00DB5BDE"/>
    <w:rsid w:val="00DB62BA"/>
    <w:rsid w:val="00DB62EB"/>
    <w:rsid w:val="00DB6512"/>
    <w:rsid w:val="00DB65EB"/>
    <w:rsid w:val="00DB740F"/>
    <w:rsid w:val="00DB782A"/>
    <w:rsid w:val="00DB7A12"/>
    <w:rsid w:val="00DB7B10"/>
    <w:rsid w:val="00DB7B16"/>
    <w:rsid w:val="00DB7D25"/>
    <w:rsid w:val="00DB7D2F"/>
    <w:rsid w:val="00DC01CA"/>
    <w:rsid w:val="00DC07E0"/>
    <w:rsid w:val="00DC0970"/>
    <w:rsid w:val="00DC0AD2"/>
    <w:rsid w:val="00DC0D63"/>
    <w:rsid w:val="00DC1066"/>
    <w:rsid w:val="00DC11D5"/>
    <w:rsid w:val="00DC12C0"/>
    <w:rsid w:val="00DC15B6"/>
    <w:rsid w:val="00DC1691"/>
    <w:rsid w:val="00DC199C"/>
    <w:rsid w:val="00DC1CFD"/>
    <w:rsid w:val="00DC1D83"/>
    <w:rsid w:val="00DC1F5A"/>
    <w:rsid w:val="00DC20F3"/>
    <w:rsid w:val="00DC288B"/>
    <w:rsid w:val="00DC29F7"/>
    <w:rsid w:val="00DC2F47"/>
    <w:rsid w:val="00DC3011"/>
    <w:rsid w:val="00DC347A"/>
    <w:rsid w:val="00DC3C8C"/>
    <w:rsid w:val="00DC3CCC"/>
    <w:rsid w:val="00DC3E02"/>
    <w:rsid w:val="00DC3E04"/>
    <w:rsid w:val="00DC3E43"/>
    <w:rsid w:val="00DC4346"/>
    <w:rsid w:val="00DC45C6"/>
    <w:rsid w:val="00DC4796"/>
    <w:rsid w:val="00DC47A0"/>
    <w:rsid w:val="00DC49AF"/>
    <w:rsid w:val="00DC4B07"/>
    <w:rsid w:val="00DC4F11"/>
    <w:rsid w:val="00DC5506"/>
    <w:rsid w:val="00DC55FA"/>
    <w:rsid w:val="00DC565E"/>
    <w:rsid w:val="00DC5900"/>
    <w:rsid w:val="00DC5F89"/>
    <w:rsid w:val="00DC6017"/>
    <w:rsid w:val="00DC7724"/>
    <w:rsid w:val="00DC77DA"/>
    <w:rsid w:val="00DC786D"/>
    <w:rsid w:val="00DC7ACF"/>
    <w:rsid w:val="00DC7CB7"/>
    <w:rsid w:val="00DC7DFF"/>
    <w:rsid w:val="00DD0069"/>
    <w:rsid w:val="00DD0288"/>
    <w:rsid w:val="00DD087E"/>
    <w:rsid w:val="00DD0917"/>
    <w:rsid w:val="00DD0B3A"/>
    <w:rsid w:val="00DD0C47"/>
    <w:rsid w:val="00DD0D07"/>
    <w:rsid w:val="00DD0FA1"/>
    <w:rsid w:val="00DD0FE3"/>
    <w:rsid w:val="00DD1018"/>
    <w:rsid w:val="00DD1260"/>
    <w:rsid w:val="00DD1320"/>
    <w:rsid w:val="00DD13B7"/>
    <w:rsid w:val="00DD1BFA"/>
    <w:rsid w:val="00DD1D3E"/>
    <w:rsid w:val="00DD249A"/>
    <w:rsid w:val="00DD253C"/>
    <w:rsid w:val="00DD2E27"/>
    <w:rsid w:val="00DD2FD0"/>
    <w:rsid w:val="00DD3050"/>
    <w:rsid w:val="00DD30AD"/>
    <w:rsid w:val="00DD36C9"/>
    <w:rsid w:val="00DD4280"/>
    <w:rsid w:val="00DD4696"/>
    <w:rsid w:val="00DD4C66"/>
    <w:rsid w:val="00DD5082"/>
    <w:rsid w:val="00DD514D"/>
    <w:rsid w:val="00DD5505"/>
    <w:rsid w:val="00DD584E"/>
    <w:rsid w:val="00DD5C78"/>
    <w:rsid w:val="00DD6063"/>
    <w:rsid w:val="00DD666A"/>
    <w:rsid w:val="00DD6CD1"/>
    <w:rsid w:val="00DD6E07"/>
    <w:rsid w:val="00DD70AF"/>
    <w:rsid w:val="00DD7303"/>
    <w:rsid w:val="00DD7388"/>
    <w:rsid w:val="00DD7AC8"/>
    <w:rsid w:val="00DE01D7"/>
    <w:rsid w:val="00DE03B0"/>
    <w:rsid w:val="00DE044D"/>
    <w:rsid w:val="00DE05FA"/>
    <w:rsid w:val="00DE0685"/>
    <w:rsid w:val="00DE08FF"/>
    <w:rsid w:val="00DE189A"/>
    <w:rsid w:val="00DE1A14"/>
    <w:rsid w:val="00DE1B57"/>
    <w:rsid w:val="00DE1D5F"/>
    <w:rsid w:val="00DE1E11"/>
    <w:rsid w:val="00DE225D"/>
    <w:rsid w:val="00DE2429"/>
    <w:rsid w:val="00DE2555"/>
    <w:rsid w:val="00DE2A2E"/>
    <w:rsid w:val="00DE2DB0"/>
    <w:rsid w:val="00DE3D30"/>
    <w:rsid w:val="00DE3EE1"/>
    <w:rsid w:val="00DE3F85"/>
    <w:rsid w:val="00DE3FFF"/>
    <w:rsid w:val="00DE4381"/>
    <w:rsid w:val="00DE49C8"/>
    <w:rsid w:val="00DE4CBF"/>
    <w:rsid w:val="00DE4DA1"/>
    <w:rsid w:val="00DE504E"/>
    <w:rsid w:val="00DE51B3"/>
    <w:rsid w:val="00DE5282"/>
    <w:rsid w:val="00DE539B"/>
    <w:rsid w:val="00DE55B1"/>
    <w:rsid w:val="00DE59C8"/>
    <w:rsid w:val="00DE5FDF"/>
    <w:rsid w:val="00DE5FF0"/>
    <w:rsid w:val="00DE684E"/>
    <w:rsid w:val="00DE6904"/>
    <w:rsid w:val="00DE786D"/>
    <w:rsid w:val="00DE7ECB"/>
    <w:rsid w:val="00DE7F8C"/>
    <w:rsid w:val="00DF04A7"/>
    <w:rsid w:val="00DF0783"/>
    <w:rsid w:val="00DF07A5"/>
    <w:rsid w:val="00DF07AA"/>
    <w:rsid w:val="00DF0AA3"/>
    <w:rsid w:val="00DF0BB7"/>
    <w:rsid w:val="00DF113A"/>
    <w:rsid w:val="00DF14EF"/>
    <w:rsid w:val="00DF1725"/>
    <w:rsid w:val="00DF198A"/>
    <w:rsid w:val="00DF2176"/>
    <w:rsid w:val="00DF21E9"/>
    <w:rsid w:val="00DF23AA"/>
    <w:rsid w:val="00DF2420"/>
    <w:rsid w:val="00DF24F3"/>
    <w:rsid w:val="00DF26BA"/>
    <w:rsid w:val="00DF2968"/>
    <w:rsid w:val="00DF2FD2"/>
    <w:rsid w:val="00DF31CB"/>
    <w:rsid w:val="00DF3692"/>
    <w:rsid w:val="00DF39A8"/>
    <w:rsid w:val="00DF3D53"/>
    <w:rsid w:val="00DF3F24"/>
    <w:rsid w:val="00DF4461"/>
    <w:rsid w:val="00DF4CBC"/>
    <w:rsid w:val="00DF4EE7"/>
    <w:rsid w:val="00DF5279"/>
    <w:rsid w:val="00DF5495"/>
    <w:rsid w:val="00DF5547"/>
    <w:rsid w:val="00DF5703"/>
    <w:rsid w:val="00DF5C03"/>
    <w:rsid w:val="00DF6CAE"/>
    <w:rsid w:val="00DF76A0"/>
    <w:rsid w:val="00DF7A7D"/>
    <w:rsid w:val="00DF7E04"/>
    <w:rsid w:val="00E0006F"/>
    <w:rsid w:val="00E001BE"/>
    <w:rsid w:val="00E009F5"/>
    <w:rsid w:val="00E00AA2"/>
    <w:rsid w:val="00E00DF9"/>
    <w:rsid w:val="00E00E0D"/>
    <w:rsid w:val="00E01376"/>
    <w:rsid w:val="00E01B7E"/>
    <w:rsid w:val="00E01C03"/>
    <w:rsid w:val="00E02160"/>
    <w:rsid w:val="00E02215"/>
    <w:rsid w:val="00E0261F"/>
    <w:rsid w:val="00E02B78"/>
    <w:rsid w:val="00E031C8"/>
    <w:rsid w:val="00E046AA"/>
    <w:rsid w:val="00E04967"/>
    <w:rsid w:val="00E04ED9"/>
    <w:rsid w:val="00E051F5"/>
    <w:rsid w:val="00E056E8"/>
    <w:rsid w:val="00E058BD"/>
    <w:rsid w:val="00E05B6E"/>
    <w:rsid w:val="00E05C5E"/>
    <w:rsid w:val="00E06393"/>
    <w:rsid w:val="00E063AF"/>
    <w:rsid w:val="00E06659"/>
    <w:rsid w:val="00E06AAA"/>
    <w:rsid w:val="00E0713A"/>
    <w:rsid w:val="00E07523"/>
    <w:rsid w:val="00E075FA"/>
    <w:rsid w:val="00E07746"/>
    <w:rsid w:val="00E077A5"/>
    <w:rsid w:val="00E078BE"/>
    <w:rsid w:val="00E07D57"/>
    <w:rsid w:val="00E10121"/>
    <w:rsid w:val="00E10286"/>
    <w:rsid w:val="00E10866"/>
    <w:rsid w:val="00E1135F"/>
    <w:rsid w:val="00E11363"/>
    <w:rsid w:val="00E1147F"/>
    <w:rsid w:val="00E119CD"/>
    <w:rsid w:val="00E13388"/>
    <w:rsid w:val="00E13420"/>
    <w:rsid w:val="00E1365F"/>
    <w:rsid w:val="00E14434"/>
    <w:rsid w:val="00E144EB"/>
    <w:rsid w:val="00E147AE"/>
    <w:rsid w:val="00E14924"/>
    <w:rsid w:val="00E14C63"/>
    <w:rsid w:val="00E1542A"/>
    <w:rsid w:val="00E1546E"/>
    <w:rsid w:val="00E16119"/>
    <w:rsid w:val="00E16CD7"/>
    <w:rsid w:val="00E16EF4"/>
    <w:rsid w:val="00E16FC2"/>
    <w:rsid w:val="00E170AA"/>
    <w:rsid w:val="00E172F2"/>
    <w:rsid w:val="00E17317"/>
    <w:rsid w:val="00E1733A"/>
    <w:rsid w:val="00E20A50"/>
    <w:rsid w:val="00E20C07"/>
    <w:rsid w:val="00E2128B"/>
    <w:rsid w:val="00E214AA"/>
    <w:rsid w:val="00E214FD"/>
    <w:rsid w:val="00E21506"/>
    <w:rsid w:val="00E2154C"/>
    <w:rsid w:val="00E21F67"/>
    <w:rsid w:val="00E21F6E"/>
    <w:rsid w:val="00E220E5"/>
    <w:rsid w:val="00E22FBD"/>
    <w:rsid w:val="00E23605"/>
    <w:rsid w:val="00E236EB"/>
    <w:rsid w:val="00E23B0D"/>
    <w:rsid w:val="00E23D2A"/>
    <w:rsid w:val="00E23EAE"/>
    <w:rsid w:val="00E24006"/>
    <w:rsid w:val="00E24714"/>
    <w:rsid w:val="00E248C2"/>
    <w:rsid w:val="00E24986"/>
    <w:rsid w:val="00E24CE1"/>
    <w:rsid w:val="00E24E47"/>
    <w:rsid w:val="00E24F4F"/>
    <w:rsid w:val="00E2524C"/>
    <w:rsid w:val="00E252A6"/>
    <w:rsid w:val="00E254ED"/>
    <w:rsid w:val="00E25CF1"/>
    <w:rsid w:val="00E25D26"/>
    <w:rsid w:val="00E26335"/>
    <w:rsid w:val="00E26BBF"/>
    <w:rsid w:val="00E26FD3"/>
    <w:rsid w:val="00E276D4"/>
    <w:rsid w:val="00E2782A"/>
    <w:rsid w:val="00E27A36"/>
    <w:rsid w:val="00E27AC6"/>
    <w:rsid w:val="00E27C0D"/>
    <w:rsid w:val="00E27C41"/>
    <w:rsid w:val="00E27F1C"/>
    <w:rsid w:val="00E30126"/>
    <w:rsid w:val="00E30892"/>
    <w:rsid w:val="00E30C38"/>
    <w:rsid w:val="00E30D2E"/>
    <w:rsid w:val="00E30F47"/>
    <w:rsid w:val="00E31511"/>
    <w:rsid w:val="00E319BC"/>
    <w:rsid w:val="00E31A7F"/>
    <w:rsid w:val="00E32149"/>
    <w:rsid w:val="00E3239A"/>
    <w:rsid w:val="00E32AB7"/>
    <w:rsid w:val="00E32F7F"/>
    <w:rsid w:val="00E332E6"/>
    <w:rsid w:val="00E336C5"/>
    <w:rsid w:val="00E33ADD"/>
    <w:rsid w:val="00E33BC7"/>
    <w:rsid w:val="00E33BE0"/>
    <w:rsid w:val="00E3426D"/>
    <w:rsid w:val="00E3440D"/>
    <w:rsid w:val="00E34712"/>
    <w:rsid w:val="00E34917"/>
    <w:rsid w:val="00E349D0"/>
    <w:rsid w:val="00E34B39"/>
    <w:rsid w:val="00E34C20"/>
    <w:rsid w:val="00E34E04"/>
    <w:rsid w:val="00E35068"/>
    <w:rsid w:val="00E35236"/>
    <w:rsid w:val="00E35300"/>
    <w:rsid w:val="00E3564F"/>
    <w:rsid w:val="00E35823"/>
    <w:rsid w:val="00E35FF2"/>
    <w:rsid w:val="00E363C6"/>
    <w:rsid w:val="00E363FB"/>
    <w:rsid w:val="00E3640B"/>
    <w:rsid w:val="00E3656F"/>
    <w:rsid w:val="00E37495"/>
    <w:rsid w:val="00E375F5"/>
    <w:rsid w:val="00E3795C"/>
    <w:rsid w:val="00E40705"/>
    <w:rsid w:val="00E40DF2"/>
    <w:rsid w:val="00E40F5D"/>
    <w:rsid w:val="00E411B5"/>
    <w:rsid w:val="00E41234"/>
    <w:rsid w:val="00E4139C"/>
    <w:rsid w:val="00E413CD"/>
    <w:rsid w:val="00E415AD"/>
    <w:rsid w:val="00E41A3E"/>
    <w:rsid w:val="00E41FA6"/>
    <w:rsid w:val="00E42021"/>
    <w:rsid w:val="00E4205B"/>
    <w:rsid w:val="00E422C7"/>
    <w:rsid w:val="00E42334"/>
    <w:rsid w:val="00E4264F"/>
    <w:rsid w:val="00E426D9"/>
    <w:rsid w:val="00E42AB1"/>
    <w:rsid w:val="00E42ABD"/>
    <w:rsid w:val="00E43036"/>
    <w:rsid w:val="00E43239"/>
    <w:rsid w:val="00E4332F"/>
    <w:rsid w:val="00E43F04"/>
    <w:rsid w:val="00E4474B"/>
    <w:rsid w:val="00E447F1"/>
    <w:rsid w:val="00E44FB7"/>
    <w:rsid w:val="00E453E2"/>
    <w:rsid w:val="00E453F8"/>
    <w:rsid w:val="00E455E6"/>
    <w:rsid w:val="00E45671"/>
    <w:rsid w:val="00E45A06"/>
    <w:rsid w:val="00E45A8F"/>
    <w:rsid w:val="00E45B5B"/>
    <w:rsid w:val="00E45C80"/>
    <w:rsid w:val="00E45F58"/>
    <w:rsid w:val="00E462B7"/>
    <w:rsid w:val="00E46647"/>
    <w:rsid w:val="00E46667"/>
    <w:rsid w:val="00E4702B"/>
    <w:rsid w:val="00E470E8"/>
    <w:rsid w:val="00E472BA"/>
    <w:rsid w:val="00E47364"/>
    <w:rsid w:val="00E47557"/>
    <w:rsid w:val="00E478D1"/>
    <w:rsid w:val="00E47A1D"/>
    <w:rsid w:val="00E47EBA"/>
    <w:rsid w:val="00E50167"/>
    <w:rsid w:val="00E5043C"/>
    <w:rsid w:val="00E507FA"/>
    <w:rsid w:val="00E50CD0"/>
    <w:rsid w:val="00E50E4D"/>
    <w:rsid w:val="00E5103B"/>
    <w:rsid w:val="00E5123E"/>
    <w:rsid w:val="00E51529"/>
    <w:rsid w:val="00E51DB5"/>
    <w:rsid w:val="00E51E81"/>
    <w:rsid w:val="00E51F53"/>
    <w:rsid w:val="00E524EE"/>
    <w:rsid w:val="00E525CF"/>
    <w:rsid w:val="00E5260D"/>
    <w:rsid w:val="00E52B36"/>
    <w:rsid w:val="00E52B91"/>
    <w:rsid w:val="00E52E47"/>
    <w:rsid w:val="00E53882"/>
    <w:rsid w:val="00E53C68"/>
    <w:rsid w:val="00E53EAC"/>
    <w:rsid w:val="00E540A9"/>
    <w:rsid w:val="00E5423B"/>
    <w:rsid w:val="00E546EB"/>
    <w:rsid w:val="00E5471E"/>
    <w:rsid w:val="00E549B6"/>
    <w:rsid w:val="00E54D00"/>
    <w:rsid w:val="00E54EB8"/>
    <w:rsid w:val="00E54F2E"/>
    <w:rsid w:val="00E54F95"/>
    <w:rsid w:val="00E552E3"/>
    <w:rsid w:val="00E5534C"/>
    <w:rsid w:val="00E5613B"/>
    <w:rsid w:val="00E563F9"/>
    <w:rsid w:val="00E56A1B"/>
    <w:rsid w:val="00E56A27"/>
    <w:rsid w:val="00E56BD8"/>
    <w:rsid w:val="00E56DCB"/>
    <w:rsid w:val="00E56E46"/>
    <w:rsid w:val="00E57179"/>
    <w:rsid w:val="00E57887"/>
    <w:rsid w:val="00E57BBD"/>
    <w:rsid w:val="00E57C68"/>
    <w:rsid w:val="00E60289"/>
    <w:rsid w:val="00E60599"/>
    <w:rsid w:val="00E60D3A"/>
    <w:rsid w:val="00E60E60"/>
    <w:rsid w:val="00E6118C"/>
    <w:rsid w:val="00E618A4"/>
    <w:rsid w:val="00E61A4A"/>
    <w:rsid w:val="00E61AE1"/>
    <w:rsid w:val="00E6225D"/>
    <w:rsid w:val="00E62D68"/>
    <w:rsid w:val="00E62D70"/>
    <w:rsid w:val="00E62D9A"/>
    <w:rsid w:val="00E62DB9"/>
    <w:rsid w:val="00E63330"/>
    <w:rsid w:val="00E6334E"/>
    <w:rsid w:val="00E634F0"/>
    <w:rsid w:val="00E63539"/>
    <w:rsid w:val="00E63A66"/>
    <w:rsid w:val="00E63EC3"/>
    <w:rsid w:val="00E6406C"/>
    <w:rsid w:val="00E6435E"/>
    <w:rsid w:val="00E646AC"/>
    <w:rsid w:val="00E64B55"/>
    <w:rsid w:val="00E64B6C"/>
    <w:rsid w:val="00E6539D"/>
    <w:rsid w:val="00E65A57"/>
    <w:rsid w:val="00E65D98"/>
    <w:rsid w:val="00E65F53"/>
    <w:rsid w:val="00E661EB"/>
    <w:rsid w:val="00E66584"/>
    <w:rsid w:val="00E6658C"/>
    <w:rsid w:val="00E6699F"/>
    <w:rsid w:val="00E66C45"/>
    <w:rsid w:val="00E67148"/>
    <w:rsid w:val="00E678CF"/>
    <w:rsid w:val="00E67A65"/>
    <w:rsid w:val="00E70644"/>
    <w:rsid w:val="00E70873"/>
    <w:rsid w:val="00E70CEF"/>
    <w:rsid w:val="00E71136"/>
    <w:rsid w:val="00E71584"/>
    <w:rsid w:val="00E71836"/>
    <w:rsid w:val="00E71AE4"/>
    <w:rsid w:val="00E71D12"/>
    <w:rsid w:val="00E72155"/>
    <w:rsid w:val="00E721B3"/>
    <w:rsid w:val="00E72222"/>
    <w:rsid w:val="00E72469"/>
    <w:rsid w:val="00E73AC7"/>
    <w:rsid w:val="00E73E5C"/>
    <w:rsid w:val="00E74171"/>
    <w:rsid w:val="00E74190"/>
    <w:rsid w:val="00E741DC"/>
    <w:rsid w:val="00E746D1"/>
    <w:rsid w:val="00E74AA0"/>
    <w:rsid w:val="00E74B48"/>
    <w:rsid w:val="00E755F1"/>
    <w:rsid w:val="00E756C3"/>
    <w:rsid w:val="00E75704"/>
    <w:rsid w:val="00E7653F"/>
    <w:rsid w:val="00E76B69"/>
    <w:rsid w:val="00E76DCC"/>
    <w:rsid w:val="00E77645"/>
    <w:rsid w:val="00E77910"/>
    <w:rsid w:val="00E77CFF"/>
    <w:rsid w:val="00E77E16"/>
    <w:rsid w:val="00E8021D"/>
    <w:rsid w:val="00E8071A"/>
    <w:rsid w:val="00E80EF8"/>
    <w:rsid w:val="00E80FDA"/>
    <w:rsid w:val="00E814AA"/>
    <w:rsid w:val="00E814B6"/>
    <w:rsid w:val="00E81637"/>
    <w:rsid w:val="00E81788"/>
    <w:rsid w:val="00E82223"/>
    <w:rsid w:val="00E8247D"/>
    <w:rsid w:val="00E826B7"/>
    <w:rsid w:val="00E82FAD"/>
    <w:rsid w:val="00E82FC5"/>
    <w:rsid w:val="00E831C9"/>
    <w:rsid w:val="00E83A19"/>
    <w:rsid w:val="00E83A9C"/>
    <w:rsid w:val="00E83C96"/>
    <w:rsid w:val="00E83E41"/>
    <w:rsid w:val="00E8473D"/>
    <w:rsid w:val="00E84DEF"/>
    <w:rsid w:val="00E84FB1"/>
    <w:rsid w:val="00E85379"/>
    <w:rsid w:val="00E85959"/>
    <w:rsid w:val="00E85F88"/>
    <w:rsid w:val="00E85FF2"/>
    <w:rsid w:val="00E866BD"/>
    <w:rsid w:val="00E86851"/>
    <w:rsid w:val="00E86A9B"/>
    <w:rsid w:val="00E86D6C"/>
    <w:rsid w:val="00E870BF"/>
    <w:rsid w:val="00E872BD"/>
    <w:rsid w:val="00E875D0"/>
    <w:rsid w:val="00E87A99"/>
    <w:rsid w:val="00E87C6E"/>
    <w:rsid w:val="00E87E6B"/>
    <w:rsid w:val="00E900A1"/>
    <w:rsid w:val="00E9046D"/>
    <w:rsid w:val="00E90556"/>
    <w:rsid w:val="00E90804"/>
    <w:rsid w:val="00E90ACD"/>
    <w:rsid w:val="00E90F0E"/>
    <w:rsid w:val="00E910D7"/>
    <w:rsid w:val="00E911DF"/>
    <w:rsid w:val="00E91410"/>
    <w:rsid w:val="00E91BCA"/>
    <w:rsid w:val="00E91DC7"/>
    <w:rsid w:val="00E91EC4"/>
    <w:rsid w:val="00E91F9B"/>
    <w:rsid w:val="00E920DC"/>
    <w:rsid w:val="00E92374"/>
    <w:rsid w:val="00E93377"/>
    <w:rsid w:val="00E93B97"/>
    <w:rsid w:val="00E93BC3"/>
    <w:rsid w:val="00E93D3B"/>
    <w:rsid w:val="00E941AE"/>
    <w:rsid w:val="00E94B18"/>
    <w:rsid w:val="00E94C6E"/>
    <w:rsid w:val="00E95B4F"/>
    <w:rsid w:val="00E95F67"/>
    <w:rsid w:val="00E962A3"/>
    <w:rsid w:val="00E96430"/>
    <w:rsid w:val="00E96465"/>
    <w:rsid w:val="00E9646B"/>
    <w:rsid w:val="00E96A55"/>
    <w:rsid w:val="00E971AB"/>
    <w:rsid w:val="00E977F8"/>
    <w:rsid w:val="00E97B1D"/>
    <w:rsid w:val="00E97E1E"/>
    <w:rsid w:val="00E97F57"/>
    <w:rsid w:val="00EA02E7"/>
    <w:rsid w:val="00EA0B44"/>
    <w:rsid w:val="00EA0D44"/>
    <w:rsid w:val="00EA0E50"/>
    <w:rsid w:val="00EA10A7"/>
    <w:rsid w:val="00EA12D5"/>
    <w:rsid w:val="00EA142F"/>
    <w:rsid w:val="00EA19FF"/>
    <w:rsid w:val="00EA1E49"/>
    <w:rsid w:val="00EA24C1"/>
    <w:rsid w:val="00EA258F"/>
    <w:rsid w:val="00EA25B7"/>
    <w:rsid w:val="00EA276D"/>
    <w:rsid w:val="00EA278F"/>
    <w:rsid w:val="00EA2A28"/>
    <w:rsid w:val="00EA2DD6"/>
    <w:rsid w:val="00EA369E"/>
    <w:rsid w:val="00EA39D3"/>
    <w:rsid w:val="00EA3CD1"/>
    <w:rsid w:val="00EA3CD2"/>
    <w:rsid w:val="00EA3D26"/>
    <w:rsid w:val="00EA43E4"/>
    <w:rsid w:val="00EA45C2"/>
    <w:rsid w:val="00EA4758"/>
    <w:rsid w:val="00EA4EC1"/>
    <w:rsid w:val="00EA51CA"/>
    <w:rsid w:val="00EA5291"/>
    <w:rsid w:val="00EA5A09"/>
    <w:rsid w:val="00EA5A1A"/>
    <w:rsid w:val="00EA5C25"/>
    <w:rsid w:val="00EA6072"/>
    <w:rsid w:val="00EA67E9"/>
    <w:rsid w:val="00EA681E"/>
    <w:rsid w:val="00EA68D6"/>
    <w:rsid w:val="00EA6DE2"/>
    <w:rsid w:val="00EA6FA9"/>
    <w:rsid w:val="00EA730B"/>
    <w:rsid w:val="00EA7379"/>
    <w:rsid w:val="00EA7495"/>
    <w:rsid w:val="00EA7908"/>
    <w:rsid w:val="00EB0012"/>
    <w:rsid w:val="00EB068E"/>
    <w:rsid w:val="00EB06E6"/>
    <w:rsid w:val="00EB0EA0"/>
    <w:rsid w:val="00EB0EC1"/>
    <w:rsid w:val="00EB174A"/>
    <w:rsid w:val="00EB1F53"/>
    <w:rsid w:val="00EB2202"/>
    <w:rsid w:val="00EB246A"/>
    <w:rsid w:val="00EB2688"/>
    <w:rsid w:val="00EB298D"/>
    <w:rsid w:val="00EB309D"/>
    <w:rsid w:val="00EB36DC"/>
    <w:rsid w:val="00EB3DC3"/>
    <w:rsid w:val="00EB3EEC"/>
    <w:rsid w:val="00EB4336"/>
    <w:rsid w:val="00EB4455"/>
    <w:rsid w:val="00EB45C6"/>
    <w:rsid w:val="00EB4869"/>
    <w:rsid w:val="00EB4C84"/>
    <w:rsid w:val="00EB5413"/>
    <w:rsid w:val="00EB54C1"/>
    <w:rsid w:val="00EB5540"/>
    <w:rsid w:val="00EB5981"/>
    <w:rsid w:val="00EB5A6A"/>
    <w:rsid w:val="00EB5C8D"/>
    <w:rsid w:val="00EB5E18"/>
    <w:rsid w:val="00EB5FF5"/>
    <w:rsid w:val="00EB62C0"/>
    <w:rsid w:val="00EB6312"/>
    <w:rsid w:val="00EB6BB0"/>
    <w:rsid w:val="00EB6FF7"/>
    <w:rsid w:val="00EB736C"/>
    <w:rsid w:val="00EB7628"/>
    <w:rsid w:val="00EB76BD"/>
    <w:rsid w:val="00EB76F2"/>
    <w:rsid w:val="00EB7749"/>
    <w:rsid w:val="00EB7EF2"/>
    <w:rsid w:val="00EC0D82"/>
    <w:rsid w:val="00EC116A"/>
    <w:rsid w:val="00EC12CB"/>
    <w:rsid w:val="00EC143F"/>
    <w:rsid w:val="00EC17B9"/>
    <w:rsid w:val="00EC18E5"/>
    <w:rsid w:val="00EC1AC6"/>
    <w:rsid w:val="00EC1C67"/>
    <w:rsid w:val="00EC2072"/>
    <w:rsid w:val="00EC2155"/>
    <w:rsid w:val="00EC255E"/>
    <w:rsid w:val="00EC2660"/>
    <w:rsid w:val="00EC3035"/>
    <w:rsid w:val="00EC309B"/>
    <w:rsid w:val="00EC34CF"/>
    <w:rsid w:val="00EC3505"/>
    <w:rsid w:val="00EC365F"/>
    <w:rsid w:val="00EC3676"/>
    <w:rsid w:val="00EC3779"/>
    <w:rsid w:val="00EC3A0E"/>
    <w:rsid w:val="00EC3A1F"/>
    <w:rsid w:val="00EC44DC"/>
    <w:rsid w:val="00EC4735"/>
    <w:rsid w:val="00EC47CE"/>
    <w:rsid w:val="00EC5517"/>
    <w:rsid w:val="00EC55FA"/>
    <w:rsid w:val="00EC58D3"/>
    <w:rsid w:val="00EC5934"/>
    <w:rsid w:val="00EC5A32"/>
    <w:rsid w:val="00EC5C05"/>
    <w:rsid w:val="00EC5CBB"/>
    <w:rsid w:val="00EC5D8F"/>
    <w:rsid w:val="00EC5DEF"/>
    <w:rsid w:val="00EC609A"/>
    <w:rsid w:val="00EC625D"/>
    <w:rsid w:val="00EC62E5"/>
    <w:rsid w:val="00EC66DF"/>
    <w:rsid w:val="00EC6845"/>
    <w:rsid w:val="00EC68FC"/>
    <w:rsid w:val="00EC6A83"/>
    <w:rsid w:val="00EC6B10"/>
    <w:rsid w:val="00EC6BCD"/>
    <w:rsid w:val="00EC6D88"/>
    <w:rsid w:val="00EC6E2B"/>
    <w:rsid w:val="00EC70F8"/>
    <w:rsid w:val="00EC7681"/>
    <w:rsid w:val="00EC76AB"/>
    <w:rsid w:val="00EC7805"/>
    <w:rsid w:val="00EC7E08"/>
    <w:rsid w:val="00ED0539"/>
    <w:rsid w:val="00ED075E"/>
    <w:rsid w:val="00ED08CC"/>
    <w:rsid w:val="00ED095D"/>
    <w:rsid w:val="00ED0C19"/>
    <w:rsid w:val="00ED1054"/>
    <w:rsid w:val="00ED15C0"/>
    <w:rsid w:val="00ED1E02"/>
    <w:rsid w:val="00ED1EE7"/>
    <w:rsid w:val="00ED2623"/>
    <w:rsid w:val="00ED2854"/>
    <w:rsid w:val="00ED2F1F"/>
    <w:rsid w:val="00ED3083"/>
    <w:rsid w:val="00ED30B1"/>
    <w:rsid w:val="00ED30EE"/>
    <w:rsid w:val="00ED32EA"/>
    <w:rsid w:val="00ED35F4"/>
    <w:rsid w:val="00ED3858"/>
    <w:rsid w:val="00ED3AAA"/>
    <w:rsid w:val="00ED3EAB"/>
    <w:rsid w:val="00ED3F28"/>
    <w:rsid w:val="00ED3FB6"/>
    <w:rsid w:val="00ED4201"/>
    <w:rsid w:val="00ED46C0"/>
    <w:rsid w:val="00ED46C6"/>
    <w:rsid w:val="00ED4B6F"/>
    <w:rsid w:val="00ED4D2F"/>
    <w:rsid w:val="00ED5282"/>
    <w:rsid w:val="00ED5440"/>
    <w:rsid w:val="00ED565A"/>
    <w:rsid w:val="00ED5E6D"/>
    <w:rsid w:val="00ED604B"/>
    <w:rsid w:val="00ED64DB"/>
    <w:rsid w:val="00ED665A"/>
    <w:rsid w:val="00ED7185"/>
    <w:rsid w:val="00ED7328"/>
    <w:rsid w:val="00ED7495"/>
    <w:rsid w:val="00ED7635"/>
    <w:rsid w:val="00ED7A43"/>
    <w:rsid w:val="00ED7DDE"/>
    <w:rsid w:val="00ED7FC7"/>
    <w:rsid w:val="00EE00B0"/>
    <w:rsid w:val="00EE0638"/>
    <w:rsid w:val="00EE0B3F"/>
    <w:rsid w:val="00EE0B9C"/>
    <w:rsid w:val="00EE0F0E"/>
    <w:rsid w:val="00EE0FCC"/>
    <w:rsid w:val="00EE125D"/>
    <w:rsid w:val="00EE1293"/>
    <w:rsid w:val="00EE18CF"/>
    <w:rsid w:val="00EE22B3"/>
    <w:rsid w:val="00EE2527"/>
    <w:rsid w:val="00EE27E4"/>
    <w:rsid w:val="00EE2AFE"/>
    <w:rsid w:val="00EE307F"/>
    <w:rsid w:val="00EE369A"/>
    <w:rsid w:val="00EE3AF2"/>
    <w:rsid w:val="00EE3B94"/>
    <w:rsid w:val="00EE404B"/>
    <w:rsid w:val="00EE4C29"/>
    <w:rsid w:val="00EE54E2"/>
    <w:rsid w:val="00EE5860"/>
    <w:rsid w:val="00EE58EA"/>
    <w:rsid w:val="00EE5C02"/>
    <w:rsid w:val="00EE5E8B"/>
    <w:rsid w:val="00EE5F4A"/>
    <w:rsid w:val="00EE5F8F"/>
    <w:rsid w:val="00EE61B0"/>
    <w:rsid w:val="00EE6544"/>
    <w:rsid w:val="00EE6899"/>
    <w:rsid w:val="00EE6B89"/>
    <w:rsid w:val="00EE6F21"/>
    <w:rsid w:val="00EE731D"/>
    <w:rsid w:val="00EE76AC"/>
    <w:rsid w:val="00EE77CF"/>
    <w:rsid w:val="00EE7CE2"/>
    <w:rsid w:val="00EE7EDF"/>
    <w:rsid w:val="00EF06EC"/>
    <w:rsid w:val="00EF0705"/>
    <w:rsid w:val="00EF0BE1"/>
    <w:rsid w:val="00EF0E64"/>
    <w:rsid w:val="00EF0E79"/>
    <w:rsid w:val="00EF12FA"/>
    <w:rsid w:val="00EF1521"/>
    <w:rsid w:val="00EF1F83"/>
    <w:rsid w:val="00EF1FED"/>
    <w:rsid w:val="00EF228F"/>
    <w:rsid w:val="00EF278F"/>
    <w:rsid w:val="00EF2960"/>
    <w:rsid w:val="00EF2E88"/>
    <w:rsid w:val="00EF333F"/>
    <w:rsid w:val="00EF355C"/>
    <w:rsid w:val="00EF390A"/>
    <w:rsid w:val="00EF43A4"/>
    <w:rsid w:val="00EF5421"/>
    <w:rsid w:val="00EF54D6"/>
    <w:rsid w:val="00EF5B14"/>
    <w:rsid w:val="00EF5CB8"/>
    <w:rsid w:val="00EF5DFF"/>
    <w:rsid w:val="00EF5F4F"/>
    <w:rsid w:val="00EF608F"/>
    <w:rsid w:val="00EF6682"/>
    <w:rsid w:val="00EF6A3B"/>
    <w:rsid w:val="00EF6BE6"/>
    <w:rsid w:val="00EF7496"/>
    <w:rsid w:val="00EF7528"/>
    <w:rsid w:val="00EF754B"/>
    <w:rsid w:val="00EF79EA"/>
    <w:rsid w:val="00F00087"/>
    <w:rsid w:val="00F00419"/>
    <w:rsid w:val="00F00478"/>
    <w:rsid w:val="00F006BF"/>
    <w:rsid w:val="00F009EE"/>
    <w:rsid w:val="00F00A78"/>
    <w:rsid w:val="00F00BAA"/>
    <w:rsid w:val="00F00C93"/>
    <w:rsid w:val="00F01005"/>
    <w:rsid w:val="00F01198"/>
    <w:rsid w:val="00F01224"/>
    <w:rsid w:val="00F0128F"/>
    <w:rsid w:val="00F01392"/>
    <w:rsid w:val="00F017BC"/>
    <w:rsid w:val="00F019AA"/>
    <w:rsid w:val="00F01CBC"/>
    <w:rsid w:val="00F0219E"/>
    <w:rsid w:val="00F02289"/>
    <w:rsid w:val="00F023DE"/>
    <w:rsid w:val="00F02495"/>
    <w:rsid w:val="00F029C1"/>
    <w:rsid w:val="00F02C27"/>
    <w:rsid w:val="00F02C42"/>
    <w:rsid w:val="00F02EBA"/>
    <w:rsid w:val="00F031BC"/>
    <w:rsid w:val="00F03D96"/>
    <w:rsid w:val="00F03DC7"/>
    <w:rsid w:val="00F03F39"/>
    <w:rsid w:val="00F03F3C"/>
    <w:rsid w:val="00F0444D"/>
    <w:rsid w:val="00F04591"/>
    <w:rsid w:val="00F048BD"/>
    <w:rsid w:val="00F048EE"/>
    <w:rsid w:val="00F04A30"/>
    <w:rsid w:val="00F05070"/>
    <w:rsid w:val="00F054AC"/>
    <w:rsid w:val="00F0567B"/>
    <w:rsid w:val="00F05D7C"/>
    <w:rsid w:val="00F0620F"/>
    <w:rsid w:val="00F06560"/>
    <w:rsid w:val="00F065C2"/>
    <w:rsid w:val="00F066D3"/>
    <w:rsid w:val="00F06D06"/>
    <w:rsid w:val="00F06D18"/>
    <w:rsid w:val="00F06FF2"/>
    <w:rsid w:val="00F07B38"/>
    <w:rsid w:val="00F07E2F"/>
    <w:rsid w:val="00F10860"/>
    <w:rsid w:val="00F10DA5"/>
    <w:rsid w:val="00F10DCF"/>
    <w:rsid w:val="00F115FE"/>
    <w:rsid w:val="00F11C28"/>
    <w:rsid w:val="00F11F16"/>
    <w:rsid w:val="00F11F1E"/>
    <w:rsid w:val="00F12551"/>
    <w:rsid w:val="00F12655"/>
    <w:rsid w:val="00F12FED"/>
    <w:rsid w:val="00F138A0"/>
    <w:rsid w:val="00F13C95"/>
    <w:rsid w:val="00F1427D"/>
    <w:rsid w:val="00F146AA"/>
    <w:rsid w:val="00F14E8B"/>
    <w:rsid w:val="00F153CF"/>
    <w:rsid w:val="00F156A3"/>
    <w:rsid w:val="00F156B4"/>
    <w:rsid w:val="00F1587F"/>
    <w:rsid w:val="00F15C2A"/>
    <w:rsid w:val="00F15D7D"/>
    <w:rsid w:val="00F16412"/>
    <w:rsid w:val="00F16A23"/>
    <w:rsid w:val="00F17541"/>
    <w:rsid w:val="00F176DC"/>
    <w:rsid w:val="00F17DB5"/>
    <w:rsid w:val="00F17F9A"/>
    <w:rsid w:val="00F201CF"/>
    <w:rsid w:val="00F20E35"/>
    <w:rsid w:val="00F20EF5"/>
    <w:rsid w:val="00F210D3"/>
    <w:rsid w:val="00F212F9"/>
    <w:rsid w:val="00F21316"/>
    <w:rsid w:val="00F215D5"/>
    <w:rsid w:val="00F21BCE"/>
    <w:rsid w:val="00F21FAC"/>
    <w:rsid w:val="00F21FAF"/>
    <w:rsid w:val="00F2210B"/>
    <w:rsid w:val="00F223F1"/>
    <w:rsid w:val="00F2273F"/>
    <w:rsid w:val="00F22752"/>
    <w:rsid w:val="00F2288A"/>
    <w:rsid w:val="00F22A47"/>
    <w:rsid w:val="00F22B17"/>
    <w:rsid w:val="00F23271"/>
    <w:rsid w:val="00F2377F"/>
    <w:rsid w:val="00F23874"/>
    <w:rsid w:val="00F23B94"/>
    <w:rsid w:val="00F23CFA"/>
    <w:rsid w:val="00F23D13"/>
    <w:rsid w:val="00F23D5E"/>
    <w:rsid w:val="00F23F82"/>
    <w:rsid w:val="00F24A6C"/>
    <w:rsid w:val="00F24ACA"/>
    <w:rsid w:val="00F24BE1"/>
    <w:rsid w:val="00F24C1E"/>
    <w:rsid w:val="00F24C6A"/>
    <w:rsid w:val="00F24CC8"/>
    <w:rsid w:val="00F251FD"/>
    <w:rsid w:val="00F25AE6"/>
    <w:rsid w:val="00F25DD4"/>
    <w:rsid w:val="00F25E21"/>
    <w:rsid w:val="00F2613A"/>
    <w:rsid w:val="00F261A7"/>
    <w:rsid w:val="00F26243"/>
    <w:rsid w:val="00F26245"/>
    <w:rsid w:val="00F26329"/>
    <w:rsid w:val="00F2637B"/>
    <w:rsid w:val="00F2690D"/>
    <w:rsid w:val="00F26AC3"/>
    <w:rsid w:val="00F26C89"/>
    <w:rsid w:val="00F27020"/>
    <w:rsid w:val="00F2707B"/>
    <w:rsid w:val="00F2739D"/>
    <w:rsid w:val="00F27D9D"/>
    <w:rsid w:val="00F27F37"/>
    <w:rsid w:val="00F3014D"/>
    <w:rsid w:val="00F30235"/>
    <w:rsid w:val="00F30950"/>
    <w:rsid w:val="00F3123B"/>
    <w:rsid w:val="00F31416"/>
    <w:rsid w:val="00F315AF"/>
    <w:rsid w:val="00F31B31"/>
    <w:rsid w:val="00F31CFA"/>
    <w:rsid w:val="00F3219A"/>
    <w:rsid w:val="00F32EBA"/>
    <w:rsid w:val="00F32FBD"/>
    <w:rsid w:val="00F32FE0"/>
    <w:rsid w:val="00F33640"/>
    <w:rsid w:val="00F33B86"/>
    <w:rsid w:val="00F33C3E"/>
    <w:rsid w:val="00F33D8F"/>
    <w:rsid w:val="00F33DB0"/>
    <w:rsid w:val="00F340E7"/>
    <w:rsid w:val="00F34184"/>
    <w:rsid w:val="00F34E33"/>
    <w:rsid w:val="00F350C0"/>
    <w:rsid w:val="00F35107"/>
    <w:rsid w:val="00F3524A"/>
    <w:rsid w:val="00F35369"/>
    <w:rsid w:val="00F353C7"/>
    <w:rsid w:val="00F35EC4"/>
    <w:rsid w:val="00F3664D"/>
    <w:rsid w:val="00F3690D"/>
    <w:rsid w:val="00F36973"/>
    <w:rsid w:val="00F36ADC"/>
    <w:rsid w:val="00F36C45"/>
    <w:rsid w:val="00F36CA9"/>
    <w:rsid w:val="00F372D3"/>
    <w:rsid w:val="00F37429"/>
    <w:rsid w:val="00F376FA"/>
    <w:rsid w:val="00F37DDE"/>
    <w:rsid w:val="00F4044F"/>
    <w:rsid w:val="00F40545"/>
    <w:rsid w:val="00F4076B"/>
    <w:rsid w:val="00F41112"/>
    <w:rsid w:val="00F41690"/>
    <w:rsid w:val="00F41C94"/>
    <w:rsid w:val="00F4231F"/>
    <w:rsid w:val="00F4253D"/>
    <w:rsid w:val="00F42672"/>
    <w:rsid w:val="00F429CB"/>
    <w:rsid w:val="00F429CE"/>
    <w:rsid w:val="00F42C0A"/>
    <w:rsid w:val="00F42DD2"/>
    <w:rsid w:val="00F42E21"/>
    <w:rsid w:val="00F42FFF"/>
    <w:rsid w:val="00F43078"/>
    <w:rsid w:val="00F43307"/>
    <w:rsid w:val="00F43499"/>
    <w:rsid w:val="00F435F5"/>
    <w:rsid w:val="00F43703"/>
    <w:rsid w:val="00F44217"/>
    <w:rsid w:val="00F444B8"/>
    <w:rsid w:val="00F44678"/>
    <w:rsid w:val="00F446EF"/>
    <w:rsid w:val="00F44705"/>
    <w:rsid w:val="00F44C93"/>
    <w:rsid w:val="00F44D67"/>
    <w:rsid w:val="00F45225"/>
    <w:rsid w:val="00F45268"/>
    <w:rsid w:val="00F453A0"/>
    <w:rsid w:val="00F455E9"/>
    <w:rsid w:val="00F45709"/>
    <w:rsid w:val="00F45812"/>
    <w:rsid w:val="00F45CAC"/>
    <w:rsid w:val="00F467D6"/>
    <w:rsid w:val="00F46C68"/>
    <w:rsid w:val="00F46E32"/>
    <w:rsid w:val="00F46F22"/>
    <w:rsid w:val="00F46FDF"/>
    <w:rsid w:val="00F470E0"/>
    <w:rsid w:val="00F47469"/>
    <w:rsid w:val="00F47709"/>
    <w:rsid w:val="00F47748"/>
    <w:rsid w:val="00F47834"/>
    <w:rsid w:val="00F47AAC"/>
    <w:rsid w:val="00F47DD1"/>
    <w:rsid w:val="00F47F7C"/>
    <w:rsid w:val="00F5008E"/>
    <w:rsid w:val="00F50780"/>
    <w:rsid w:val="00F5079D"/>
    <w:rsid w:val="00F50AB0"/>
    <w:rsid w:val="00F50BE7"/>
    <w:rsid w:val="00F50D20"/>
    <w:rsid w:val="00F50D7C"/>
    <w:rsid w:val="00F5124C"/>
    <w:rsid w:val="00F528DD"/>
    <w:rsid w:val="00F52AC8"/>
    <w:rsid w:val="00F52D9A"/>
    <w:rsid w:val="00F52E97"/>
    <w:rsid w:val="00F52F81"/>
    <w:rsid w:val="00F5302F"/>
    <w:rsid w:val="00F530AE"/>
    <w:rsid w:val="00F532CF"/>
    <w:rsid w:val="00F53311"/>
    <w:rsid w:val="00F537A5"/>
    <w:rsid w:val="00F537C6"/>
    <w:rsid w:val="00F53CA4"/>
    <w:rsid w:val="00F53F35"/>
    <w:rsid w:val="00F54302"/>
    <w:rsid w:val="00F54395"/>
    <w:rsid w:val="00F54DC1"/>
    <w:rsid w:val="00F54FD6"/>
    <w:rsid w:val="00F555E4"/>
    <w:rsid w:val="00F55669"/>
    <w:rsid w:val="00F55A2B"/>
    <w:rsid w:val="00F55B8F"/>
    <w:rsid w:val="00F55F6C"/>
    <w:rsid w:val="00F561C5"/>
    <w:rsid w:val="00F5648F"/>
    <w:rsid w:val="00F56AB4"/>
    <w:rsid w:val="00F56F0C"/>
    <w:rsid w:val="00F571F9"/>
    <w:rsid w:val="00F575D9"/>
    <w:rsid w:val="00F5788B"/>
    <w:rsid w:val="00F578FA"/>
    <w:rsid w:val="00F57B35"/>
    <w:rsid w:val="00F57C79"/>
    <w:rsid w:val="00F57EE0"/>
    <w:rsid w:val="00F60020"/>
    <w:rsid w:val="00F608EA"/>
    <w:rsid w:val="00F60B91"/>
    <w:rsid w:val="00F60FDA"/>
    <w:rsid w:val="00F61174"/>
    <w:rsid w:val="00F614D9"/>
    <w:rsid w:val="00F6161F"/>
    <w:rsid w:val="00F619D1"/>
    <w:rsid w:val="00F61AC9"/>
    <w:rsid w:val="00F61B14"/>
    <w:rsid w:val="00F61CCB"/>
    <w:rsid w:val="00F62208"/>
    <w:rsid w:val="00F62322"/>
    <w:rsid w:val="00F629C9"/>
    <w:rsid w:val="00F62B42"/>
    <w:rsid w:val="00F62CAB"/>
    <w:rsid w:val="00F62E4D"/>
    <w:rsid w:val="00F6339D"/>
    <w:rsid w:val="00F635E0"/>
    <w:rsid w:val="00F6364D"/>
    <w:rsid w:val="00F63A5E"/>
    <w:rsid w:val="00F64457"/>
    <w:rsid w:val="00F645FE"/>
    <w:rsid w:val="00F648CF"/>
    <w:rsid w:val="00F64DDD"/>
    <w:rsid w:val="00F64E8E"/>
    <w:rsid w:val="00F6508E"/>
    <w:rsid w:val="00F6554E"/>
    <w:rsid w:val="00F65AB7"/>
    <w:rsid w:val="00F65BB2"/>
    <w:rsid w:val="00F661B2"/>
    <w:rsid w:val="00F668D4"/>
    <w:rsid w:val="00F66AA9"/>
    <w:rsid w:val="00F66B0F"/>
    <w:rsid w:val="00F67090"/>
    <w:rsid w:val="00F67470"/>
    <w:rsid w:val="00F6797C"/>
    <w:rsid w:val="00F7019E"/>
    <w:rsid w:val="00F7045A"/>
    <w:rsid w:val="00F70577"/>
    <w:rsid w:val="00F706A7"/>
    <w:rsid w:val="00F70743"/>
    <w:rsid w:val="00F70CDE"/>
    <w:rsid w:val="00F71098"/>
    <w:rsid w:val="00F712A4"/>
    <w:rsid w:val="00F71548"/>
    <w:rsid w:val="00F7198D"/>
    <w:rsid w:val="00F72024"/>
    <w:rsid w:val="00F7238A"/>
    <w:rsid w:val="00F725EB"/>
    <w:rsid w:val="00F72786"/>
    <w:rsid w:val="00F72959"/>
    <w:rsid w:val="00F72E36"/>
    <w:rsid w:val="00F73257"/>
    <w:rsid w:val="00F737F2"/>
    <w:rsid w:val="00F73B6F"/>
    <w:rsid w:val="00F73C95"/>
    <w:rsid w:val="00F742C0"/>
    <w:rsid w:val="00F743A5"/>
    <w:rsid w:val="00F7513D"/>
    <w:rsid w:val="00F75550"/>
    <w:rsid w:val="00F7585B"/>
    <w:rsid w:val="00F75985"/>
    <w:rsid w:val="00F759A6"/>
    <w:rsid w:val="00F759EC"/>
    <w:rsid w:val="00F75B9B"/>
    <w:rsid w:val="00F75D49"/>
    <w:rsid w:val="00F75F60"/>
    <w:rsid w:val="00F76035"/>
    <w:rsid w:val="00F763B8"/>
    <w:rsid w:val="00F7668E"/>
    <w:rsid w:val="00F76740"/>
    <w:rsid w:val="00F76877"/>
    <w:rsid w:val="00F7691F"/>
    <w:rsid w:val="00F76956"/>
    <w:rsid w:val="00F76E31"/>
    <w:rsid w:val="00F76E5B"/>
    <w:rsid w:val="00F77C0D"/>
    <w:rsid w:val="00F77E9C"/>
    <w:rsid w:val="00F77EEE"/>
    <w:rsid w:val="00F8016A"/>
    <w:rsid w:val="00F80377"/>
    <w:rsid w:val="00F80C7F"/>
    <w:rsid w:val="00F81B6D"/>
    <w:rsid w:val="00F8219C"/>
    <w:rsid w:val="00F8254C"/>
    <w:rsid w:val="00F82582"/>
    <w:rsid w:val="00F827E0"/>
    <w:rsid w:val="00F82854"/>
    <w:rsid w:val="00F832C3"/>
    <w:rsid w:val="00F83435"/>
    <w:rsid w:val="00F8351E"/>
    <w:rsid w:val="00F8358C"/>
    <w:rsid w:val="00F83639"/>
    <w:rsid w:val="00F83926"/>
    <w:rsid w:val="00F83AD1"/>
    <w:rsid w:val="00F83B57"/>
    <w:rsid w:val="00F83C58"/>
    <w:rsid w:val="00F83FF5"/>
    <w:rsid w:val="00F84334"/>
    <w:rsid w:val="00F84442"/>
    <w:rsid w:val="00F844F2"/>
    <w:rsid w:val="00F8472C"/>
    <w:rsid w:val="00F847F4"/>
    <w:rsid w:val="00F848C1"/>
    <w:rsid w:val="00F84A8D"/>
    <w:rsid w:val="00F851A3"/>
    <w:rsid w:val="00F85394"/>
    <w:rsid w:val="00F854E2"/>
    <w:rsid w:val="00F855EC"/>
    <w:rsid w:val="00F85780"/>
    <w:rsid w:val="00F857F5"/>
    <w:rsid w:val="00F85A69"/>
    <w:rsid w:val="00F85DB0"/>
    <w:rsid w:val="00F85DF2"/>
    <w:rsid w:val="00F85F68"/>
    <w:rsid w:val="00F86236"/>
    <w:rsid w:val="00F863E3"/>
    <w:rsid w:val="00F8656E"/>
    <w:rsid w:val="00F86CAF"/>
    <w:rsid w:val="00F87128"/>
    <w:rsid w:val="00F8752B"/>
    <w:rsid w:val="00F875C4"/>
    <w:rsid w:val="00F8764F"/>
    <w:rsid w:val="00F877D5"/>
    <w:rsid w:val="00F87897"/>
    <w:rsid w:val="00F87D56"/>
    <w:rsid w:val="00F9042A"/>
    <w:rsid w:val="00F90691"/>
    <w:rsid w:val="00F90B23"/>
    <w:rsid w:val="00F90B56"/>
    <w:rsid w:val="00F90D52"/>
    <w:rsid w:val="00F91695"/>
    <w:rsid w:val="00F916F8"/>
    <w:rsid w:val="00F91797"/>
    <w:rsid w:val="00F91897"/>
    <w:rsid w:val="00F91BDA"/>
    <w:rsid w:val="00F91FB6"/>
    <w:rsid w:val="00F92699"/>
    <w:rsid w:val="00F9283F"/>
    <w:rsid w:val="00F92861"/>
    <w:rsid w:val="00F92AC0"/>
    <w:rsid w:val="00F93A4D"/>
    <w:rsid w:val="00F93DAD"/>
    <w:rsid w:val="00F94041"/>
    <w:rsid w:val="00F940C7"/>
    <w:rsid w:val="00F946BD"/>
    <w:rsid w:val="00F9496C"/>
    <w:rsid w:val="00F94E90"/>
    <w:rsid w:val="00F95082"/>
    <w:rsid w:val="00F950A7"/>
    <w:rsid w:val="00F95400"/>
    <w:rsid w:val="00F95A7F"/>
    <w:rsid w:val="00F95AD1"/>
    <w:rsid w:val="00F95DBE"/>
    <w:rsid w:val="00F96D04"/>
    <w:rsid w:val="00F972FB"/>
    <w:rsid w:val="00F9776C"/>
    <w:rsid w:val="00F979A4"/>
    <w:rsid w:val="00F97F83"/>
    <w:rsid w:val="00F97FD8"/>
    <w:rsid w:val="00FA03A1"/>
    <w:rsid w:val="00FA0627"/>
    <w:rsid w:val="00FA08AF"/>
    <w:rsid w:val="00FA0A36"/>
    <w:rsid w:val="00FA0B93"/>
    <w:rsid w:val="00FA1296"/>
    <w:rsid w:val="00FA1531"/>
    <w:rsid w:val="00FA163C"/>
    <w:rsid w:val="00FA1888"/>
    <w:rsid w:val="00FA1C6B"/>
    <w:rsid w:val="00FA1C8C"/>
    <w:rsid w:val="00FA213A"/>
    <w:rsid w:val="00FA228C"/>
    <w:rsid w:val="00FA2374"/>
    <w:rsid w:val="00FA248C"/>
    <w:rsid w:val="00FA25BB"/>
    <w:rsid w:val="00FA27A4"/>
    <w:rsid w:val="00FA27AB"/>
    <w:rsid w:val="00FA2C35"/>
    <w:rsid w:val="00FA33EC"/>
    <w:rsid w:val="00FA3658"/>
    <w:rsid w:val="00FA3DA5"/>
    <w:rsid w:val="00FA3EDE"/>
    <w:rsid w:val="00FA3FE2"/>
    <w:rsid w:val="00FA4204"/>
    <w:rsid w:val="00FA4399"/>
    <w:rsid w:val="00FA47D4"/>
    <w:rsid w:val="00FA4EEE"/>
    <w:rsid w:val="00FA54C9"/>
    <w:rsid w:val="00FA55A7"/>
    <w:rsid w:val="00FA594A"/>
    <w:rsid w:val="00FA5AE1"/>
    <w:rsid w:val="00FA5AFE"/>
    <w:rsid w:val="00FA5CC0"/>
    <w:rsid w:val="00FA6072"/>
    <w:rsid w:val="00FA614F"/>
    <w:rsid w:val="00FA6150"/>
    <w:rsid w:val="00FA61EB"/>
    <w:rsid w:val="00FA6A16"/>
    <w:rsid w:val="00FA6CFB"/>
    <w:rsid w:val="00FA6D1D"/>
    <w:rsid w:val="00FA6FF5"/>
    <w:rsid w:val="00FA7372"/>
    <w:rsid w:val="00FB06B0"/>
    <w:rsid w:val="00FB08D1"/>
    <w:rsid w:val="00FB0B66"/>
    <w:rsid w:val="00FB11D8"/>
    <w:rsid w:val="00FB1977"/>
    <w:rsid w:val="00FB20A0"/>
    <w:rsid w:val="00FB2F6B"/>
    <w:rsid w:val="00FB332E"/>
    <w:rsid w:val="00FB378B"/>
    <w:rsid w:val="00FB3803"/>
    <w:rsid w:val="00FB3C64"/>
    <w:rsid w:val="00FB3D47"/>
    <w:rsid w:val="00FB3D98"/>
    <w:rsid w:val="00FB3FDF"/>
    <w:rsid w:val="00FB432D"/>
    <w:rsid w:val="00FB43DC"/>
    <w:rsid w:val="00FB47CE"/>
    <w:rsid w:val="00FB4EB6"/>
    <w:rsid w:val="00FB5081"/>
    <w:rsid w:val="00FB533B"/>
    <w:rsid w:val="00FB5790"/>
    <w:rsid w:val="00FB5845"/>
    <w:rsid w:val="00FB585C"/>
    <w:rsid w:val="00FB589B"/>
    <w:rsid w:val="00FB5AEE"/>
    <w:rsid w:val="00FB5CDE"/>
    <w:rsid w:val="00FB5CE9"/>
    <w:rsid w:val="00FB5D95"/>
    <w:rsid w:val="00FB5DF8"/>
    <w:rsid w:val="00FB6280"/>
    <w:rsid w:val="00FB6648"/>
    <w:rsid w:val="00FB679B"/>
    <w:rsid w:val="00FB67C3"/>
    <w:rsid w:val="00FB68A8"/>
    <w:rsid w:val="00FB693C"/>
    <w:rsid w:val="00FB6ADC"/>
    <w:rsid w:val="00FB6C60"/>
    <w:rsid w:val="00FB7790"/>
    <w:rsid w:val="00FB788D"/>
    <w:rsid w:val="00FB7A98"/>
    <w:rsid w:val="00FB7F6A"/>
    <w:rsid w:val="00FC04AD"/>
    <w:rsid w:val="00FC0571"/>
    <w:rsid w:val="00FC0722"/>
    <w:rsid w:val="00FC1473"/>
    <w:rsid w:val="00FC14EE"/>
    <w:rsid w:val="00FC15E5"/>
    <w:rsid w:val="00FC1650"/>
    <w:rsid w:val="00FC177E"/>
    <w:rsid w:val="00FC18BC"/>
    <w:rsid w:val="00FC1FA5"/>
    <w:rsid w:val="00FC212D"/>
    <w:rsid w:val="00FC25F3"/>
    <w:rsid w:val="00FC27BC"/>
    <w:rsid w:val="00FC2A1C"/>
    <w:rsid w:val="00FC2A83"/>
    <w:rsid w:val="00FC2F64"/>
    <w:rsid w:val="00FC2F8F"/>
    <w:rsid w:val="00FC392B"/>
    <w:rsid w:val="00FC3A41"/>
    <w:rsid w:val="00FC3C14"/>
    <w:rsid w:val="00FC3CC3"/>
    <w:rsid w:val="00FC3E2E"/>
    <w:rsid w:val="00FC42C6"/>
    <w:rsid w:val="00FC4D10"/>
    <w:rsid w:val="00FC4D26"/>
    <w:rsid w:val="00FC4E0C"/>
    <w:rsid w:val="00FC4E8A"/>
    <w:rsid w:val="00FC4FFB"/>
    <w:rsid w:val="00FC56DD"/>
    <w:rsid w:val="00FC57B6"/>
    <w:rsid w:val="00FC5A64"/>
    <w:rsid w:val="00FC5C7E"/>
    <w:rsid w:val="00FC5E0C"/>
    <w:rsid w:val="00FC686F"/>
    <w:rsid w:val="00FC6EDF"/>
    <w:rsid w:val="00FC75BB"/>
    <w:rsid w:val="00FC7650"/>
    <w:rsid w:val="00FC77EF"/>
    <w:rsid w:val="00FC790E"/>
    <w:rsid w:val="00FC7A08"/>
    <w:rsid w:val="00FC7BD5"/>
    <w:rsid w:val="00FD03F0"/>
    <w:rsid w:val="00FD0D5B"/>
    <w:rsid w:val="00FD0E2B"/>
    <w:rsid w:val="00FD0EF6"/>
    <w:rsid w:val="00FD11DA"/>
    <w:rsid w:val="00FD11EA"/>
    <w:rsid w:val="00FD1362"/>
    <w:rsid w:val="00FD13F5"/>
    <w:rsid w:val="00FD1B25"/>
    <w:rsid w:val="00FD1D6C"/>
    <w:rsid w:val="00FD2021"/>
    <w:rsid w:val="00FD203F"/>
    <w:rsid w:val="00FD2328"/>
    <w:rsid w:val="00FD2BD4"/>
    <w:rsid w:val="00FD2C2A"/>
    <w:rsid w:val="00FD2DFB"/>
    <w:rsid w:val="00FD3247"/>
    <w:rsid w:val="00FD335A"/>
    <w:rsid w:val="00FD343B"/>
    <w:rsid w:val="00FD368C"/>
    <w:rsid w:val="00FD3775"/>
    <w:rsid w:val="00FD3786"/>
    <w:rsid w:val="00FD3819"/>
    <w:rsid w:val="00FD3A0C"/>
    <w:rsid w:val="00FD3B54"/>
    <w:rsid w:val="00FD3B94"/>
    <w:rsid w:val="00FD3BC4"/>
    <w:rsid w:val="00FD3C9F"/>
    <w:rsid w:val="00FD41CA"/>
    <w:rsid w:val="00FD4241"/>
    <w:rsid w:val="00FD42B4"/>
    <w:rsid w:val="00FD49CE"/>
    <w:rsid w:val="00FD4D8B"/>
    <w:rsid w:val="00FD4FAB"/>
    <w:rsid w:val="00FD54D8"/>
    <w:rsid w:val="00FD580B"/>
    <w:rsid w:val="00FD6197"/>
    <w:rsid w:val="00FD674B"/>
    <w:rsid w:val="00FD6A82"/>
    <w:rsid w:val="00FD721E"/>
    <w:rsid w:val="00FD7404"/>
    <w:rsid w:val="00FD7619"/>
    <w:rsid w:val="00FD7749"/>
    <w:rsid w:val="00FD77E6"/>
    <w:rsid w:val="00FD7850"/>
    <w:rsid w:val="00FD7D91"/>
    <w:rsid w:val="00FE011A"/>
    <w:rsid w:val="00FE05DC"/>
    <w:rsid w:val="00FE267C"/>
    <w:rsid w:val="00FE26E5"/>
    <w:rsid w:val="00FE2CA6"/>
    <w:rsid w:val="00FE3192"/>
    <w:rsid w:val="00FE31FE"/>
    <w:rsid w:val="00FE333C"/>
    <w:rsid w:val="00FE33A0"/>
    <w:rsid w:val="00FE358D"/>
    <w:rsid w:val="00FE372B"/>
    <w:rsid w:val="00FE3B90"/>
    <w:rsid w:val="00FE3C79"/>
    <w:rsid w:val="00FE44BB"/>
    <w:rsid w:val="00FE4A15"/>
    <w:rsid w:val="00FE4E03"/>
    <w:rsid w:val="00FE4E30"/>
    <w:rsid w:val="00FE4FDE"/>
    <w:rsid w:val="00FE54E4"/>
    <w:rsid w:val="00FE56B3"/>
    <w:rsid w:val="00FE5FB3"/>
    <w:rsid w:val="00FE65B2"/>
    <w:rsid w:val="00FE6E16"/>
    <w:rsid w:val="00FE7100"/>
    <w:rsid w:val="00FE7137"/>
    <w:rsid w:val="00FE7767"/>
    <w:rsid w:val="00FF0889"/>
    <w:rsid w:val="00FF0978"/>
    <w:rsid w:val="00FF0B71"/>
    <w:rsid w:val="00FF0E84"/>
    <w:rsid w:val="00FF11DC"/>
    <w:rsid w:val="00FF135E"/>
    <w:rsid w:val="00FF1638"/>
    <w:rsid w:val="00FF211F"/>
    <w:rsid w:val="00FF22B9"/>
    <w:rsid w:val="00FF2354"/>
    <w:rsid w:val="00FF2A34"/>
    <w:rsid w:val="00FF2B22"/>
    <w:rsid w:val="00FF2B82"/>
    <w:rsid w:val="00FF2D81"/>
    <w:rsid w:val="00FF3249"/>
    <w:rsid w:val="00FF3989"/>
    <w:rsid w:val="00FF3CBE"/>
    <w:rsid w:val="00FF3FE8"/>
    <w:rsid w:val="00FF4369"/>
    <w:rsid w:val="00FF4931"/>
    <w:rsid w:val="00FF4FEA"/>
    <w:rsid w:val="00FF545E"/>
    <w:rsid w:val="00FF577B"/>
    <w:rsid w:val="00FF589F"/>
    <w:rsid w:val="00FF5C98"/>
    <w:rsid w:val="00FF62E0"/>
    <w:rsid w:val="00FF649E"/>
    <w:rsid w:val="00FF6A69"/>
    <w:rsid w:val="00FF6AF0"/>
    <w:rsid w:val="00FF74D2"/>
    <w:rsid w:val="00FF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AA2123B"/>
  <w15:docId w15:val="{8A28EEEE-F7C5-4A3E-B156-9F84C4D84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B777A"/>
    <w:pPr>
      <w:jc w:val="both"/>
    </w:pPr>
    <w:rPr>
      <w:rFonts w:ascii="Arial" w:hAnsi="Arial"/>
      <w:lang w:val="en-GB" w:eastAsia="fr-FR"/>
    </w:rPr>
  </w:style>
  <w:style w:type="paragraph" w:styleId="Heading1">
    <w:name w:val="heading 1"/>
    <w:basedOn w:val="Normal"/>
    <w:next w:val="Normal"/>
    <w:link w:val="Heading1Char"/>
    <w:qFormat/>
    <w:pPr>
      <w:numPr>
        <w:numId w:val="2"/>
      </w:numPr>
      <w:spacing w:before="360" w:after="240"/>
      <w:outlineLvl w:val="0"/>
    </w:pPr>
    <w:rPr>
      <w:b/>
      <w:smallCaps/>
      <w:spacing w:val="8"/>
      <w:sz w:val="24"/>
    </w:rPr>
  </w:style>
  <w:style w:type="paragraph" w:styleId="Heading2">
    <w:name w:val="heading 2"/>
    <w:basedOn w:val="Normal"/>
    <w:next w:val="Normal"/>
    <w:link w:val="Heading2Char"/>
    <w:qFormat/>
    <w:rsid w:val="002B0474"/>
    <w:pPr>
      <w:numPr>
        <w:ilvl w:val="1"/>
        <w:numId w:val="2"/>
      </w:numPr>
      <w:tabs>
        <w:tab w:val="clear" w:pos="972"/>
        <w:tab w:val="num" w:pos="792"/>
      </w:tabs>
      <w:spacing w:before="240" w:after="120"/>
      <w:ind w:left="792"/>
      <w:outlineLvl w:val="1"/>
    </w:pPr>
    <w:rPr>
      <w:b/>
      <w:smallCaps/>
      <w:color w:val="000000" w:themeColor="text1"/>
      <w:spacing w:val="4"/>
      <w:lang w:val="en-US"/>
    </w:rPr>
  </w:style>
  <w:style w:type="paragraph" w:styleId="Heading3">
    <w:name w:val="heading 3"/>
    <w:basedOn w:val="Normal"/>
    <w:next w:val="Normal"/>
    <w:link w:val="Heading3Char"/>
    <w:qFormat/>
    <w:pPr>
      <w:numPr>
        <w:ilvl w:val="2"/>
        <w:numId w:val="2"/>
      </w:numPr>
      <w:spacing w:before="240" w:after="240"/>
      <w:outlineLvl w:val="2"/>
    </w:pPr>
    <w:rPr>
      <w:b/>
      <w:u w:val="single"/>
    </w:rPr>
  </w:style>
  <w:style w:type="paragraph" w:styleId="Heading4">
    <w:name w:val="heading 4"/>
    <w:basedOn w:val="Normal"/>
    <w:next w:val="Normal"/>
    <w:link w:val="Heading4Char"/>
    <w:autoRedefine/>
    <w:qFormat/>
    <w:rsid w:val="00D0727C"/>
    <w:pPr>
      <w:numPr>
        <w:numId w:val="3"/>
      </w:numPr>
      <w:tabs>
        <w:tab w:val="clear" w:pos="540"/>
        <w:tab w:val="left" w:pos="170"/>
        <w:tab w:val="left" w:pos="567"/>
        <w:tab w:val="num" w:pos="1637"/>
      </w:tabs>
      <w:spacing w:before="120" w:after="120"/>
      <w:ind w:left="357" w:hanging="357"/>
      <w:jc w:val="left"/>
      <w:outlineLvl w:val="3"/>
    </w:pPr>
    <w:rPr>
      <w:rFonts w:ascii="Arial (W1)" w:hAnsi="Arial (W1)"/>
      <w:b/>
    </w:rPr>
  </w:style>
  <w:style w:type="paragraph" w:styleId="Heading5">
    <w:name w:val="heading 5"/>
    <w:basedOn w:val="Normal"/>
    <w:next w:val="Normal"/>
    <w:link w:val="Heading5Char"/>
    <w:qFormat/>
    <w:pPr>
      <w:spacing w:before="240"/>
      <w:outlineLvl w:val="4"/>
    </w:pPr>
    <w:rPr>
      <w:b/>
      <w:sz w:val="18"/>
    </w:rPr>
  </w:style>
  <w:style w:type="paragraph" w:styleId="Heading6">
    <w:name w:val="heading 6"/>
    <w:basedOn w:val="Normal"/>
    <w:next w:val="Normal"/>
    <w:link w:val="Heading6Char"/>
    <w:qFormat/>
    <w:pPr>
      <w:outlineLvl w:val="5"/>
    </w:pPr>
    <w:rPr>
      <w:rFonts w:ascii="MS Serif" w:hAnsi="MS Serif"/>
      <w:u w:val="single"/>
      <w:lang w:val="fr-FR"/>
    </w:rPr>
  </w:style>
  <w:style w:type="paragraph" w:styleId="Heading7">
    <w:name w:val="heading 7"/>
    <w:basedOn w:val="Normal"/>
    <w:next w:val="Normal"/>
    <w:link w:val="Heading7Char"/>
    <w:qFormat/>
    <w:pPr>
      <w:outlineLvl w:val="6"/>
    </w:pPr>
    <w:rPr>
      <w:rFonts w:ascii="MS Serif" w:hAnsi="MS Serif"/>
      <w:i/>
      <w:lang w:val="fr-FR"/>
    </w:rPr>
  </w:style>
  <w:style w:type="paragraph" w:styleId="Heading8">
    <w:name w:val="heading 8"/>
    <w:basedOn w:val="Normal"/>
    <w:next w:val="Normal"/>
    <w:link w:val="Heading8Char"/>
    <w:qFormat/>
    <w:pPr>
      <w:outlineLvl w:val="7"/>
    </w:pPr>
    <w:rPr>
      <w:rFonts w:ascii="MS Serif" w:hAnsi="MS Serif"/>
      <w:i/>
      <w:lang w:val="fr-FR"/>
    </w:rPr>
  </w:style>
  <w:style w:type="paragraph" w:styleId="Heading9">
    <w:name w:val="heading 9"/>
    <w:basedOn w:val="Normal"/>
    <w:next w:val="Normal"/>
    <w:link w:val="Heading9Char"/>
    <w:qFormat/>
    <w:pPr>
      <w:outlineLvl w:val="8"/>
    </w:pPr>
    <w:rPr>
      <w:rFonts w:ascii="MS Serif" w:hAnsi="MS Serif"/>
      <w:i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</w:style>
  <w:style w:type="paragraph" w:customStyle="1" w:styleId="Para2">
    <w:name w:val="Para2"/>
    <w:basedOn w:val="Normal"/>
    <w:pPr>
      <w:tabs>
        <w:tab w:val="left" w:pos="284"/>
      </w:tabs>
      <w:spacing w:before="240"/>
      <w:ind w:left="284"/>
    </w:pPr>
  </w:style>
  <w:style w:type="paragraph" w:customStyle="1" w:styleId="Para3">
    <w:name w:val="Para3"/>
    <w:basedOn w:val="Normal"/>
    <w:pPr>
      <w:tabs>
        <w:tab w:val="left" w:pos="709"/>
      </w:tabs>
      <w:ind w:left="709"/>
    </w:pPr>
  </w:style>
  <w:style w:type="paragraph" w:customStyle="1" w:styleId="Para4">
    <w:name w:val="Para4"/>
    <w:basedOn w:val="Normal"/>
    <w:pPr>
      <w:ind w:left="851"/>
    </w:pPr>
  </w:style>
  <w:style w:type="paragraph" w:customStyle="1" w:styleId="puce1">
    <w:name w:val="puce1"/>
    <w:next w:val="puce2"/>
    <w:pPr>
      <w:numPr>
        <w:numId w:val="1"/>
      </w:numPr>
      <w:spacing w:after="120"/>
      <w:jc w:val="both"/>
    </w:pPr>
    <w:rPr>
      <w:rFonts w:ascii="Arial" w:hAnsi="Arial"/>
      <w:b/>
      <w:noProof/>
      <w:lang w:val="fr-FR" w:eastAsia="fr-FR"/>
    </w:rPr>
  </w:style>
  <w:style w:type="paragraph" w:customStyle="1" w:styleId="puce2">
    <w:name w:val="puce2"/>
    <w:basedOn w:val="ExtraitDD"/>
    <w:pPr>
      <w:numPr>
        <w:ilvl w:val="1"/>
        <w:numId w:val="1"/>
      </w:numPr>
      <w:spacing w:before="0" w:after="240" w:line="240" w:lineRule="auto"/>
    </w:pPr>
    <w:rPr>
      <w:rFonts w:ascii="Arial" w:hAnsi="Arial"/>
      <w:sz w:val="20"/>
    </w:rPr>
  </w:style>
  <w:style w:type="paragraph" w:customStyle="1" w:styleId="ExtraitDD">
    <w:name w:val="ExtraitDD"/>
    <w:basedOn w:val="Normal"/>
    <w:pPr>
      <w:spacing w:before="120" w:line="120" w:lineRule="auto"/>
      <w:ind w:left="1418" w:hanging="284"/>
    </w:pPr>
    <w:rPr>
      <w:rFonts w:ascii="Courier New" w:hAnsi="Courier New"/>
      <w:noProof/>
      <w:sz w:val="18"/>
    </w:rPr>
  </w:style>
  <w:style w:type="paragraph" w:customStyle="1" w:styleId="puce3">
    <w:name w:val="puce3"/>
    <w:basedOn w:val="puce2"/>
    <w:pPr>
      <w:numPr>
        <w:ilvl w:val="2"/>
      </w:numPr>
    </w:pPr>
  </w:style>
  <w:style w:type="paragraph" w:customStyle="1" w:styleId="puce4">
    <w:name w:val="puce4"/>
    <w:basedOn w:val="puce2"/>
    <w:pPr>
      <w:numPr>
        <w:ilvl w:val="3"/>
      </w:numPr>
    </w:pPr>
  </w:style>
  <w:style w:type="paragraph" w:styleId="PlainText">
    <w:name w:val="Plain Text"/>
    <w:basedOn w:val="Normal"/>
    <w:link w:val="PlainTextChar"/>
  </w:style>
  <w:style w:type="paragraph" w:styleId="BlockText">
    <w:name w:val="Block Text"/>
    <w:basedOn w:val="Normal"/>
    <w:pPr>
      <w:ind w:left="1701" w:right="708" w:hanging="850"/>
    </w:pPr>
  </w:style>
  <w:style w:type="paragraph" w:styleId="Header">
    <w:name w:val="header"/>
    <w:basedOn w:val="Normal"/>
    <w:link w:val="HeaderChar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pPr>
      <w:tabs>
        <w:tab w:val="center" w:pos="4536"/>
        <w:tab w:val="right" w:pos="9072"/>
      </w:tabs>
    </w:pPr>
  </w:style>
  <w:style w:type="paragraph" w:customStyle="1" w:styleId="Sommaire">
    <w:name w:val="Sommaire"/>
    <w:basedOn w:val="Heading1"/>
    <w:pPr>
      <w:spacing w:before="480"/>
      <w:ind w:left="284" w:hanging="284"/>
      <w:jc w:val="center"/>
      <w:outlineLvl w:val="9"/>
    </w:pPr>
    <w:rPr>
      <w:rFonts w:ascii="MS Sans Serif" w:hAnsi="MS Sans Serif"/>
      <w:sz w:val="18"/>
    </w:rPr>
  </w:style>
  <w:style w:type="paragraph" w:customStyle="1" w:styleId="Para1">
    <w:name w:val="Para1"/>
    <w:basedOn w:val="Normal"/>
    <w:pPr>
      <w:ind w:left="426"/>
    </w:pPr>
    <w:rPr>
      <w:lang w:val="fr-FR"/>
    </w:rPr>
  </w:style>
  <w:style w:type="paragraph" w:customStyle="1" w:styleId="titretableau">
    <w:name w:val="titre tableau"/>
    <w:basedOn w:val="tableau"/>
    <w:pPr>
      <w:jc w:val="center"/>
    </w:pPr>
    <w:rPr>
      <w:b/>
    </w:rPr>
  </w:style>
  <w:style w:type="paragraph" w:customStyle="1" w:styleId="tableau">
    <w:name w:val="tableau"/>
    <w:basedOn w:val="Normal"/>
    <w:pPr>
      <w:spacing w:before="60" w:after="60"/>
    </w:pPr>
    <w:rPr>
      <w:lang w:val="fr-FR"/>
    </w:rPr>
  </w:style>
  <w:style w:type="paragraph" w:styleId="Index1">
    <w:name w:val="index 1"/>
    <w:basedOn w:val="Normal"/>
    <w:next w:val="Normal"/>
    <w:autoRedefine/>
    <w:semiHidden/>
    <w:rPr>
      <w:i/>
      <w:color w:val="000000"/>
      <w:lang w:val="en-US"/>
    </w:rPr>
  </w:style>
  <w:style w:type="paragraph" w:styleId="BodyTextIndent">
    <w:name w:val="Body Text Indent"/>
    <w:basedOn w:val="Normal"/>
    <w:link w:val="BodyTextIndentChar"/>
    <w:pPr>
      <w:ind w:left="-70"/>
    </w:pPr>
    <w:rPr>
      <w:lang w:val="fr-FR"/>
    </w:rPr>
  </w:style>
  <w:style w:type="paragraph" w:customStyle="1" w:styleId="para20">
    <w:name w:val="para 2"/>
    <w:basedOn w:val="ExtraitDD"/>
    <w:pPr>
      <w:spacing w:before="0"/>
    </w:pPr>
  </w:style>
  <w:style w:type="paragraph" w:styleId="TOC1">
    <w:name w:val="toc 1"/>
    <w:basedOn w:val="Normal"/>
    <w:next w:val="Normal"/>
    <w:autoRedefine/>
    <w:uiPriority w:val="39"/>
    <w:pPr>
      <w:spacing w:before="360"/>
    </w:pPr>
    <w:rPr>
      <w:b/>
      <w:caps/>
      <w:sz w:val="24"/>
    </w:rPr>
  </w:style>
  <w:style w:type="paragraph" w:styleId="TOC2">
    <w:name w:val="toc 2"/>
    <w:basedOn w:val="Normal"/>
    <w:next w:val="Normal"/>
    <w:autoRedefine/>
    <w:uiPriority w:val="39"/>
    <w:pPr>
      <w:spacing w:before="120"/>
    </w:pPr>
    <w:rPr>
      <w:b/>
      <w:noProof/>
    </w:rPr>
  </w:style>
  <w:style w:type="paragraph" w:styleId="TOC3">
    <w:name w:val="toc 3"/>
    <w:basedOn w:val="Normal"/>
    <w:next w:val="Normal"/>
    <w:autoRedefine/>
    <w:uiPriority w:val="39"/>
    <w:pPr>
      <w:ind w:left="200"/>
    </w:pPr>
  </w:style>
  <w:style w:type="paragraph" w:styleId="TOC4">
    <w:name w:val="toc 4"/>
    <w:basedOn w:val="Normal"/>
    <w:next w:val="Normal"/>
    <w:autoRedefine/>
    <w:uiPriority w:val="39"/>
    <w:pPr>
      <w:ind w:left="40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pPr>
      <w:ind w:left="60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pPr>
      <w:ind w:left="1400"/>
    </w:pPr>
    <w:rPr>
      <w:rFonts w:ascii="Times New Roman" w:hAnsi="Times New Roman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  <w:semiHidden/>
  </w:style>
  <w:style w:type="paragraph" w:styleId="DocumentMap">
    <w:name w:val="Document Map"/>
    <w:basedOn w:val="Normal"/>
    <w:link w:val="DocumentMapChar"/>
    <w:semiHidden/>
    <w:pPr>
      <w:shd w:val="clear" w:color="auto" w:fill="000080"/>
    </w:pPr>
    <w:rPr>
      <w:rFonts w:ascii="Tahoma" w:hAnsi="Tahoma"/>
    </w:rPr>
  </w:style>
  <w:style w:type="paragraph" w:styleId="BodyText">
    <w:name w:val="Body Text"/>
    <w:basedOn w:val="Normal"/>
    <w:link w:val="BodyTextChar"/>
    <w:rPr>
      <w:i/>
      <w:vanish/>
      <w:color w:val="008000"/>
    </w:rPr>
  </w:style>
  <w:style w:type="paragraph" w:styleId="BodyText2">
    <w:name w:val="Body Text 2"/>
    <w:basedOn w:val="Normal"/>
    <w:link w:val="BodyText2Char"/>
  </w:style>
  <w:style w:type="paragraph" w:styleId="BalloonText">
    <w:name w:val="Balloon Text"/>
    <w:basedOn w:val="Normal"/>
    <w:link w:val="BalloonTextChar"/>
    <w:semiHidden/>
    <w:rsid w:val="00E06AAA"/>
    <w:rPr>
      <w:rFonts w:ascii="Tahoma" w:hAnsi="Tahoma" w:cs="Tahoma"/>
      <w:sz w:val="16"/>
      <w:szCs w:val="16"/>
    </w:rPr>
  </w:style>
  <w:style w:type="paragraph" w:customStyle="1" w:styleId="Puces">
    <w:name w:val="Puces"/>
    <w:basedOn w:val="Para2"/>
    <w:autoRedefine/>
    <w:rsid w:val="00181CD2"/>
    <w:pPr>
      <w:numPr>
        <w:numId w:val="4"/>
      </w:numPr>
      <w:tabs>
        <w:tab w:val="clear" w:pos="284"/>
        <w:tab w:val="clear" w:pos="1068"/>
      </w:tabs>
      <w:spacing w:before="0"/>
      <w:ind w:left="426"/>
    </w:pPr>
    <w:rPr>
      <w:rFonts w:cs="Arial"/>
    </w:rPr>
  </w:style>
  <w:style w:type="table" w:styleId="TableGrid">
    <w:name w:val="Table Grid"/>
    <w:basedOn w:val="TableNormal"/>
    <w:rsid w:val="00DC4796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dex7">
    <w:name w:val="index 7"/>
    <w:basedOn w:val="Normal"/>
    <w:next w:val="Normal"/>
    <w:semiHidden/>
    <w:rsid w:val="00467653"/>
    <w:pPr>
      <w:ind w:left="1698"/>
      <w:jc w:val="left"/>
    </w:pPr>
    <w:rPr>
      <w:rFonts w:ascii="Times New Roman" w:hAnsi="Times New Roman"/>
      <w:lang w:val="fr-FR"/>
    </w:rPr>
  </w:style>
  <w:style w:type="paragraph" w:styleId="Index6">
    <w:name w:val="index 6"/>
    <w:basedOn w:val="Normal"/>
    <w:next w:val="Normal"/>
    <w:semiHidden/>
    <w:rsid w:val="00467653"/>
    <w:pPr>
      <w:ind w:left="1415"/>
      <w:jc w:val="left"/>
    </w:pPr>
    <w:rPr>
      <w:rFonts w:ascii="Times New Roman" w:hAnsi="Times New Roman"/>
      <w:lang w:val="fr-FR"/>
    </w:rPr>
  </w:style>
  <w:style w:type="paragraph" w:styleId="Index5">
    <w:name w:val="index 5"/>
    <w:basedOn w:val="Normal"/>
    <w:next w:val="Normal"/>
    <w:semiHidden/>
    <w:rsid w:val="00467653"/>
    <w:pPr>
      <w:ind w:left="1132"/>
      <w:jc w:val="left"/>
    </w:pPr>
    <w:rPr>
      <w:rFonts w:ascii="Times New Roman" w:hAnsi="Times New Roman"/>
      <w:lang w:val="fr-FR"/>
    </w:rPr>
  </w:style>
  <w:style w:type="paragraph" w:styleId="Index4">
    <w:name w:val="index 4"/>
    <w:basedOn w:val="Normal"/>
    <w:next w:val="Normal"/>
    <w:semiHidden/>
    <w:rsid w:val="00467653"/>
    <w:pPr>
      <w:ind w:left="849"/>
      <w:jc w:val="left"/>
    </w:pPr>
    <w:rPr>
      <w:rFonts w:ascii="Times New Roman" w:hAnsi="Times New Roman"/>
      <w:lang w:val="fr-FR"/>
    </w:rPr>
  </w:style>
  <w:style w:type="paragraph" w:styleId="Index3">
    <w:name w:val="index 3"/>
    <w:basedOn w:val="Normal"/>
    <w:next w:val="Normal"/>
    <w:semiHidden/>
    <w:rsid w:val="00467653"/>
    <w:pPr>
      <w:ind w:left="566"/>
      <w:jc w:val="left"/>
    </w:pPr>
    <w:rPr>
      <w:rFonts w:ascii="Times New Roman" w:hAnsi="Times New Roman"/>
      <w:lang w:val="fr-FR"/>
    </w:rPr>
  </w:style>
  <w:style w:type="paragraph" w:styleId="Index2">
    <w:name w:val="index 2"/>
    <w:basedOn w:val="Normal"/>
    <w:next w:val="Normal"/>
    <w:semiHidden/>
    <w:rsid w:val="00467653"/>
    <w:pPr>
      <w:ind w:left="283"/>
      <w:jc w:val="left"/>
    </w:pPr>
    <w:rPr>
      <w:rFonts w:ascii="Times New Roman" w:hAnsi="Times New Roman"/>
      <w:lang w:val="fr-FR"/>
    </w:rPr>
  </w:style>
  <w:style w:type="paragraph" w:styleId="IndexHeading">
    <w:name w:val="index heading"/>
    <w:basedOn w:val="Normal"/>
    <w:next w:val="Normal"/>
    <w:semiHidden/>
    <w:rsid w:val="00467653"/>
    <w:pPr>
      <w:jc w:val="left"/>
    </w:pPr>
    <w:rPr>
      <w:rFonts w:ascii="Times New Roman" w:hAnsi="Times New Roman"/>
      <w:lang w:val="fr-FR"/>
    </w:rPr>
  </w:style>
  <w:style w:type="paragraph" w:styleId="FootnoteText">
    <w:name w:val="footnote text"/>
    <w:basedOn w:val="Normal"/>
    <w:next w:val="Normal"/>
    <w:link w:val="FootnoteTextChar"/>
    <w:semiHidden/>
    <w:rsid w:val="00467653"/>
    <w:rPr>
      <w:rFonts w:ascii="MS Sans Serif" w:hAnsi="MS Sans Serif"/>
      <w:sz w:val="18"/>
    </w:rPr>
  </w:style>
  <w:style w:type="paragraph" w:styleId="NormalIndent">
    <w:name w:val="Normal Indent"/>
    <w:basedOn w:val="Normal"/>
    <w:rsid w:val="00467653"/>
    <w:pPr>
      <w:ind w:left="567" w:right="566"/>
      <w:jc w:val="left"/>
    </w:pPr>
    <w:rPr>
      <w:rFonts w:ascii="Times New Roman" w:hAnsi="Times New Roman"/>
      <w:lang w:val="fr-FR"/>
    </w:rPr>
  </w:style>
  <w:style w:type="paragraph" w:customStyle="1" w:styleId="retrait1">
    <w:name w:val="retrait 1"/>
    <w:basedOn w:val="Para1"/>
    <w:rsid w:val="00467653"/>
    <w:pPr>
      <w:spacing w:before="120"/>
      <w:ind w:left="567" w:hanging="284"/>
    </w:pPr>
    <w:rPr>
      <w:rFonts w:ascii="Times New Roman" w:hAnsi="Times New Roman"/>
    </w:rPr>
  </w:style>
  <w:style w:type="paragraph" w:customStyle="1" w:styleId="retrait2">
    <w:name w:val="retrait 2"/>
    <w:basedOn w:val="Para2"/>
    <w:rsid w:val="00467653"/>
    <w:pPr>
      <w:tabs>
        <w:tab w:val="clear" w:pos="284"/>
      </w:tabs>
      <w:spacing w:before="120"/>
      <w:ind w:left="851" w:hanging="284"/>
    </w:pPr>
    <w:rPr>
      <w:rFonts w:ascii="Times New Roman" w:hAnsi="Times New Roman"/>
      <w:lang w:val="fr-FR"/>
    </w:rPr>
  </w:style>
  <w:style w:type="paragraph" w:customStyle="1" w:styleId="retrait3">
    <w:name w:val="retrait 3"/>
    <w:basedOn w:val="Para3"/>
    <w:rsid w:val="00467653"/>
    <w:pPr>
      <w:tabs>
        <w:tab w:val="clear" w:pos="709"/>
      </w:tabs>
      <w:spacing w:before="120"/>
      <w:ind w:left="1134" w:hanging="284"/>
    </w:pPr>
    <w:rPr>
      <w:rFonts w:ascii="Times New Roman" w:hAnsi="Times New Roman"/>
      <w:lang w:val="fr-FR"/>
    </w:rPr>
  </w:style>
  <w:style w:type="paragraph" w:customStyle="1" w:styleId="retrait4">
    <w:name w:val="retrait 4"/>
    <w:basedOn w:val="Para4"/>
    <w:rsid w:val="00467653"/>
    <w:pPr>
      <w:spacing w:before="120"/>
      <w:ind w:left="1418" w:hanging="284"/>
    </w:pPr>
    <w:rPr>
      <w:rFonts w:ascii="Times New Roman" w:hAnsi="Times New Roman"/>
      <w:lang w:val="fr-FR"/>
    </w:rPr>
  </w:style>
  <w:style w:type="paragraph" w:customStyle="1" w:styleId="Heading11">
    <w:name w:val="Heading 11"/>
    <w:basedOn w:val="Normal"/>
    <w:next w:val="Texte1"/>
    <w:rsid w:val="00467653"/>
    <w:pPr>
      <w:spacing w:before="240" w:after="240"/>
      <w:ind w:left="560" w:hanging="560"/>
    </w:pPr>
    <w:rPr>
      <w:rFonts w:ascii="MS Sans Serif" w:hAnsi="MS Sans Serif"/>
      <w:b/>
      <w:caps/>
      <w:sz w:val="18"/>
    </w:rPr>
  </w:style>
  <w:style w:type="paragraph" w:customStyle="1" w:styleId="Texte1">
    <w:name w:val="Texte 1"/>
    <w:basedOn w:val="Normal"/>
    <w:rsid w:val="00467653"/>
    <w:pPr>
      <w:spacing w:after="200"/>
      <w:ind w:left="284"/>
    </w:pPr>
    <w:rPr>
      <w:rFonts w:ascii="MS Sans Serif" w:hAnsi="MS Sans Serif"/>
      <w:sz w:val="18"/>
    </w:rPr>
  </w:style>
  <w:style w:type="paragraph" w:customStyle="1" w:styleId="Enum1">
    <w:name w:val="Enum 1"/>
    <w:basedOn w:val="Texte1"/>
    <w:rsid w:val="00467653"/>
    <w:pPr>
      <w:ind w:left="851" w:hanging="284"/>
    </w:pPr>
  </w:style>
  <w:style w:type="paragraph" w:customStyle="1" w:styleId="Enum11">
    <w:name w:val="Enum 1.1"/>
    <w:basedOn w:val="Enum1"/>
    <w:rsid w:val="00467653"/>
    <w:pPr>
      <w:ind w:left="1418"/>
    </w:pPr>
  </w:style>
  <w:style w:type="paragraph" w:customStyle="1" w:styleId="Texte2">
    <w:name w:val="Texte 2"/>
    <w:basedOn w:val="Texte1"/>
    <w:rsid w:val="00467653"/>
    <w:pPr>
      <w:ind w:left="567"/>
    </w:pPr>
  </w:style>
  <w:style w:type="paragraph" w:customStyle="1" w:styleId="Sautdepage">
    <w:name w:val="Saut de page"/>
    <w:basedOn w:val="Normal"/>
    <w:next w:val="Normal"/>
    <w:rsid w:val="00467653"/>
    <w:pPr>
      <w:pageBreakBefore/>
    </w:pPr>
    <w:rPr>
      <w:rFonts w:ascii="MS Sans Serif" w:hAnsi="MS Sans Serif"/>
      <w:sz w:val="18"/>
    </w:rPr>
  </w:style>
  <w:style w:type="paragraph" w:customStyle="1" w:styleId="Enum2">
    <w:name w:val="Enum 2"/>
    <w:basedOn w:val="Enum1"/>
    <w:rsid w:val="00467653"/>
    <w:pPr>
      <w:ind w:left="1134"/>
    </w:pPr>
  </w:style>
  <w:style w:type="paragraph" w:customStyle="1" w:styleId="Enum21">
    <w:name w:val="Enum 2.1"/>
    <w:basedOn w:val="Enum2"/>
    <w:rsid w:val="00467653"/>
    <w:pPr>
      <w:ind w:left="1702"/>
    </w:pPr>
  </w:style>
  <w:style w:type="paragraph" w:customStyle="1" w:styleId="Enum22">
    <w:name w:val="Enum 2.2"/>
    <w:basedOn w:val="Enum21"/>
    <w:rsid w:val="00467653"/>
    <w:pPr>
      <w:ind w:left="2269"/>
    </w:pPr>
  </w:style>
  <w:style w:type="paragraph" w:customStyle="1" w:styleId="Texte3">
    <w:name w:val="Texte 3"/>
    <w:basedOn w:val="Texte2"/>
    <w:rsid w:val="00467653"/>
    <w:pPr>
      <w:ind w:left="851"/>
    </w:pPr>
  </w:style>
  <w:style w:type="paragraph" w:customStyle="1" w:styleId="Enum3">
    <w:name w:val="Enum 3"/>
    <w:basedOn w:val="Texte3"/>
    <w:rsid w:val="00467653"/>
    <w:pPr>
      <w:ind w:left="1418" w:hanging="284"/>
    </w:pPr>
  </w:style>
  <w:style w:type="paragraph" w:customStyle="1" w:styleId="Texte4">
    <w:name w:val="Texte 4"/>
    <w:basedOn w:val="Texte3"/>
    <w:rsid w:val="00467653"/>
    <w:pPr>
      <w:ind w:left="1134"/>
    </w:pPr>
  </w:style>
  <w:style w:type="paragraph" w:customStyle="1" w:styleId="Enum4">
    <w:name w:val="Enum 4"/>
    <w:basedOn w:val="Enum3"/>
    <w:rsid w:val="00467653"/>
    <w:pPr>
      <w:ind w:left="1702"/>
    </w:pPr>
  </w:style>
  <w:style w:type="paragraph" w:customStyle="1" w:styleId="Enum41">
    <w:name w:val="Enum 4.1"/>
    <w:basedOn w:val="Enum4"/>
    <w:rsid w:val="00467653"/>
    <w:pPr>
      <w:ind w:left="2269"/>
    </w:pPr>
  </w:style>
  <w:style w:type="paragraph" w:customStyle="1" w:styleId="Enum12">
    <w:name w:val="Enum 1.2"/>
    <w:basedOn w:val="Enum11"/>
    <w:rsid w:val="00467653"/>
    <w:pPr>
      <w:ind w:left="1985"/>
    </w:pPr>
  </w:style>
  <w:style w:type="paragraph" w:customStyle="1" w:styleId="Enum13">
    <w:name w:val="Enum 1.3"/>
    <w:basedOn w:val="Enum12"/>
    <w:rsid w:val="00467653"/>
    <w:pPr>
      <w:ind w:left="2552"/>
    </w:pPr>
  </w:style>
  <w:style w:type="paragraph" w:customStyle="1" w:styleId="Enum23">
    <w:name w:val="Enum 2.3"/>
    <w:basedOn w:val="Enum22"/>
    <w:rsid w:val="00467653"/>
    <w:pPr>
      <w:ind w:left="2835"/>
    </w:pPr>
  </w:style>
  <w:style w:type="paragraph" w:customStyle="1" w:styleId="Enum31">
    <w:name w:val="Enum 3.1"/>
    <w:basedOn w:val="Enum3"/>
    <w:rsid w:val="00467653"/>
    <w:pPr>
      <w:ind w:left="1985"/>
    </w:pPr>
  </w:style>
  <w:style w:type="paragraph" w:customStyle="1" w:styleId="Enum32">
    <w:name w:val="Enum 3.2"/>
    <w:basedOn w:val="Enum31"/>
    <w:rsid w:val="00467653"/>
    <w:pPr>
      <w:ind w:left="2552"/>
    </w:pPr>
  </w:style>
  <w:style w:type="paragraph" w:customStyle="1" w:styleId="Enum33">
    <w:name w:val="Enum 3.3"/>
    <w:basedOn w:val="Enum32"/>
    <w:rsid w:val="00467653"/>
    <w:pPr>
      <w:ind w:left="3119"/>
    </w:pPr>
  </w:style>
  <w:style w:type="paragraph" w:customStyle="1" w:styleId="Enum42">
    <w:name w:val="Enum 4.2"/>
    <w:basedOn w:val="Enum41"/>
    <w:rsid w:val="00467653"/>
    <w:pPr>
      <w:ind w:left="2835"/>
    </w:pPr>
  </w:style>
  <w:style w:type="paragraph" w:customStyle="1" w:styleId="Enum43">
    <w:name w:val="Enum 4.3"/>
    <w:basedOn w:val="Enum42"/>
    <w:rsid w:val="00467653"/>
    <w:pPr>
      <w:ind w:left="3402"/>
    </w:pPr>
  </w:style>
  <w:style w:type="paragraph" w:customStyle="1" w:styleId="select">
    <w:name w:val="select"/>
    <w:basedOn w:val="Para2"/>
    <w:rsid w:val="00467653"/>
    <w:pPr>
      <w:tabs>
        <w:tab w:val="clear" w:pos="284"/>
        <w:tab w:val="left" w:pos="567"/>
      </w:tabs>
      <w:ind w:left="567"/>
    </w:pPr>
    <w:rPr>
      <w:rFonts w:ascii="Times New Roman" w:hAnsi="Times New Roman"/>
      <w:sz w:val="16"/>
    </w:rPr>
  </w:style>
  <w:style w:type="paragraph" w:customStyle="1" w:styleId="mlselect">
    <w:name w:val="mlselect"/>
    <w:basedOn w:val="retrait4"/>
    <w:rsid w:val="00467653"/>
    <w:rPr>
      <w:lang w:val="en-GB"/>
    </w:rPr>
  </w:style>
  <w:style w:type="paragraph" w:customStyle="1" w:styleId="ti">
    <w:name w:val="ti"/>
    <w:basedOn w:val="Para2"/>
    <w:rsid w:val="00467653"/>
    <w:pPr>
      <w:tabs>
        <w:tab w:val="clear" w:pos="284"/>
        <w:tab w:val="left" w:pos="567"/>
      </w:tabs>
      <w:ind w:left="927" w:hanging="360"/>
    </w:pPr>
    <w:rPr>
      <w:rFonts w:ascii="Times New Roman" w:hAnsi="Times New Roman"/>
      <w:lang w:val="fr-FR"/>
    </w:rPr>
  </w:style>
  <w:style w:type="character" w:styleId="LineNumber">
    <w:name w:val="line number"/>
    <w:basedOn w:val="DefaultParagraphFont"/>
    <w:rsid w:val="00467653"/>
  </w:style>
  <w:style w:type="paragraph" w:customStyle="1" w:styleId="ex">
    <w:name w:val="ex"/>
    <w:basedOn w:val="Normal"/>
    <w:rsid w:val="00467653"/>
    <w:pPr>
      <w:jc w:val="left"/>
    </w:pPr>
    <w:rPr>
      <w:rFonts w:ascii="Times New Roman" w:hAnsi="Times New Roman"/>
    </w:rPr>
  </w:style>
  <w:style w:type="paragraph" w:customStyle="1" w:styleId="retrait20">
    <w:name w:val="retrait2"/>
    <w:basedOn w:val="ExtraitDD"/>
    <w:rsid w:val="00467653"/>
    <w:pPr>
      <w:tabs>
        <w:tab w:val="left" w:pos="1276"/>
      </w:tabs>
      <w:spacing w:before="240" w:line="240" w:lineRule="auto"/>
      <w:ind w:left="1134" w:firstLine="0"/>
    </w:pPr>
    <w:rPr>
      <w:b/>
      <w:u w:val="single"/>
      <w:lang w:val="fr-FR"/>
    </w:rPr>
  </w:style>
  <w:style w:type="paragraph" w:customStyle="1" w:styleId="RequirementTraceability">
    <w:name w:val="Requirement Traceability"/>
    <w:basedOn w:val="Normal"/>
    <w:rsid w:val="00F17541"/>
    <w:pPr>
      <w:jc w:val="left"/>
    </w:pPr>
  </w:style>
  <w:style w:type="paragraph" w:customStyle="1" w:styleId="RequirementIdentifier">
    <w:name w:val="Requirement Identifier"/>
    <w:basedOn w:val="Header"/>
    <w:link w:val="RequirementIdentifierCar"/>
    <w:rsid w:val="00353ED0"/>
    <w:pPr>
      <w:tabs>
        <w:tab w:val="clear" w:pos="4536"/>
        <w:tab w:val="clear" w:pos="9072"/>
      </w:tabs>
    </w:pPr>
    <w:rPr>
      <w:b/>
      <w:lang w:val="en-US"/>
    </w:rPr>
  </w:style>
  <w:style w:type="character" w:customStyle="1" w:styleId="HeaderChar">
    <w:name w:val="Header Char"/>
    <w:link w:val="Header"/>
    <w:rsid w:val="00353ED0"/>
    <w:rPr>
      <w:rFonts w:ascii="Arial" w:hAnsi="Arial"/>
      <w:lang w:val="en-GB" w:eastAsia="fr-FR" w:bidi="ar-SA"/>
    </w:rPr>
  </w:style>
  <w:style w:type="character" w:customStyle="1" w:styleId="RequirementIdentifierCar">
    <w:name w:val="Requirement Identifier Car"/>
    <w:link w:val="RequirementIdentifier"/>
    <w:rsid w:val="00353ED0"/>
    <w:rPr>
      <w:rFonts w:ascii="Arial" w:hAnsi="Arial"/>
      <w:b/>
      <w:lang w:val="en-US" w:eastAsia="fr-FR" w:bidi="ar-SA"/>
    </w:rPr>
  </w:style>
  <w:style w:type="paragraph" w:styleId="Caption">
    <w:name w:val="caption"/>
    <w:basedOn w:val="Normal"/>
    <w:next w:val="Normal"/>
    <w:qFormat/>
    <w:rsid w:val="00961FB3"/>
    <w:pPr>
      <w:jc w:val="center"/>
    </w:pPr>
    <w:rPr>
      <w:rFonts w:cs="Arial"/>
      <w:b/>
      <w:bCs/>
      <w:lang w:val="en-US"/>
    </w:rPr>
  </w:style>
  <w:style w:type="character" w:customStyle="1" w:styleId="Heading2Char">
    <w:name w:val="Heading 2 Char"/>
    <w:link w:val="Heading2"/>
    <w:rsid w:val="002B0474"/>
    <w:rPr>
      <w:rFonts w:ascii="Arial" w:hAnsi="Arial"/>
      <w:b/>
      <w:smallCaps/>
      <w:color w:val="000000" w:themeColor="text1"/>
      <w:spacing w:val="4"/>
      <w:lang w:eastAsia="fr-FR"/>
    </w:rPr>
  </w:style>
  <w:style w:type="character" w:customStyle="1" w:styleId="Heading3Char">
    <w:name w:val="Heading 3 Char"/>
    <w:link w:val="Heading3"/>
    <w:rsid w:val="0049706D"/>
    <w:rPr>
      <w:rFonts w:ascii="Arial" w:hAnsi="Arial"/>
      <w:b/>
      <w:u w:val="single"/>
      <w:lang w:val="en-GB" w:eastAsia="fr-FR"/>
    </w:rPr>
  </w:style>
  <w:style w:type="paragraph" w:styleId="ListParagraph">
    <w:name w:val="List Paragraph"/>
    <w:basedOn w:val="Normal"/>
    <w:uiPriority w:val="34"/>
    <w:qFormat/>
    <w:rsid w:val="00D906CA"/>
    <w:pPr>
      <w:ind w:left="720"/>
      <w:contextualSpacing/>
    </w:pPr>
  </w:style>
  <w:style w:type="paragraph" w:styleId="Revision">
    <w:name w:val="Revision"/>
    <w:hidden/>
    <w:uiPriority w:val="99"/>
    <w:semiHidden/>
    <w:rsid w:val="00BF2640"/>
    <w:rPr>
      <w:rFonts w:ascii="Arial" w:hAnsi="Arial"/>
      <w:lang w:val="en-GB" w:eastAsia="fr-FR"/>
    </w:rPr>
  </w:style>
  <w:style w:type="paragraph" w:customStyle="1" w:styleId="RequirementID">
    <w:name w:val="Requirement_ID"/>
    <w:basedOn w:val="Normal"/>
    <w:rsid w:val="00F77EEE"/>
    <w:pPr>
      <w:jc w:val="left"/>
    </w:pPr>
    <w:rPr>
      <w:rFonts w:cs="Arial"/>
      <w:u w:val="single"/>
      <w:lang w:eastAsia="ko-KR"/>
    </w:rPr>
  </w:style>
  <w:style w:type="paragraph" w:customStyle="1" w:styleId="RequirementText">
    <w:name w:val="Requirement_Text"/>
    <w:basedOn w:val="Normal"/>
    <w:rsid w:val="00F77EEE"/>
    <w:pPr>
      <w:jc w:val="left"/>
    </w:pPr>
    <w:rPr>
      <w:rFonts w:cs="Arial"/>
      <w:lang w:eastAsia="ko-KR"/>
    </w:rPr>
  </w:style>
  <w:style w:type="character" w:customStyle="1" w:styleId="shorttext">
    <w:name w:val="short_text"/>
    <w:basedOn w:val="DefaultParagraphFont"/>
    <w:rsid w:val="0088308F"/>
  </w:style>
  <w:style w:type="paragraph" w:styleId="TableofFigures">
    <w:name w:val="table of figures"/>
    <w:basedOn w:val="Normal"/>
    <w:next w:val="Normal"/>
    <w:uiPriority w:val="99"/>
    <w:rsid w:val="0088308F"/>
    <w:rPr>
      <w:lang w:eastAsia="ja-JP"/>
    </w:rPr>
  </w:style>
  <w:style w:type="character" w:styleId="Hyperlink">
    <w:name w:val="Hyperlink"/>
    <w:uiPriority w:val="99"/>
    <w:rsid w:val="0088308F"/>
    <w:rPr>
      <w:color w:val="0000FF"/>
      <w:u w:val="single"/>
    </w:rPr>
  </w:style>
  <w:style w:type="character" w:customStyle="1" w:styleId="Heading4Char">
    <w:name w:val="Heading 4 Char"/>
    <w:link w:val="Heading4"/>
    <w:rsid w:val="00D0727C"/>
    <w:rPr>
      <w:rFonts w:ascii="Arial (W1)" w:hAnsi="Arial (W1)"/>
      <w:b/>
      <w:lang w:val="en-GB" w:eastAsia="fr-FR"/>
    </w:rPr>
  </w:style>
  <w:style w:type="character" w:customStyle="1" w:styleId="Heading1Char">
    <w:name w:val="Heading 1 Char"/>
    <w:link w:val="Heading1"/>
    <w:rsid w:val="00631051"/>
    <w:rPr>
      <w:rFonts w:ascii="Arial" w:hAnsi="Arial"/>
      <w:b/>
      <w:smallCaps/>
      <w:spacing w:val="8"/>
      <w:sz w:val="24"/>
      <w:lang w:val="en-GB" w:eastAsia="fr-FR"/>
    </w:rPr>
  </w:style>
  <w:style w:type="character" w:customStyle="1" w:styleId="apple-style-span">
    <w:name w:val="apple-style-span"/>
    <w:rsid w:val="00631051"/>
  </w:style>
  <w:style w:type="numbering" w:customStyle="1" w:styleId="MaListe1">
    <w:name w:val="MaListe1"/>
    <w:uiPriority w:val="99"/>
    <w:rsid w:val="00631051"/>
    <w:pPr>
      <w:numPr>
        <w:numId w:val="5"/>
      </w:numPr>
    </w:pPr>
  </w:style>
  <w:style w:type="paragraph" w:customStyle="1" w:styleId="Puces2">
    <w:name w:val="Puces 2"/>
    <w:basedOn w:val="Puces"/>
    <w:rsid w:val="00631051"/>
    <w:pPr>
      <w:numPr>
        <w:numId w:val="6"/>
      </w:numPr>
      <w:tabs>
        <w:tab w:val="left" w:pos="567"/>
        <w:tab w:val="left" w:pos="1843"/>
        <w:tab w:val="num" w:pos="2694"/>
      </w:tabs>
    </w:pPr>
  </w:style>
  <w:style w:type="paragraph" w:customStyle="1" w:styleId="StyleListepucesTableau">
    <w:name w:val="Style Liste à puces Tableau"/>
    <w:basedOn w:val="Normal"/>
    <w:rsid w:val="00631051"/>
    <w:pPr>
      <w:numPr>
        <w:numId w:val="7"/>
      </w:numPr>
      <w:jc w:val="left"/>
    </w:pPr>
    <w:rPr>
      <w:rFonts w:cs="Arial"/>
    </w:rPr>
  </w:style>
  <w:style w:type="character" w:styleId="Strong">
    <w:name w:val="Strong"/>
    <w:qFormat/>
    <w:rsid w:val="00631051"/>
    <w:rPr>
      <w:b/>
      <w:bCs/>
    </w:rPr>
  </w:style>
  <w:style w:type="paragraph" w:customStyle="1" w:styleId="Para5">
    <w:name w:val="Para5"/>
    <w:basedOn w:val="Normal"/>
    <w:rsid w:val="00631051"/>
    <w:pPr>
      <w:tabs>
        <w:tab w:val="left" w:pos="1418"/>
      </w:tabs>
      <w:spacing w:before="120"/>
      <w:ind w:left="1418"/>
    </w:pPr>
    <w:rPr>
      <w:rFonts w:cs="Arial"/>
    </w:rPr>
  </w:style>
  <w:style w:type="table" w:styleId="TableClassic3">
    <w:name w:val="Table Classic 3"/>
    <w:basedOn w:val="TableNormal"/>
    <w:rsid w:val="00631051"/>
    <w:pPr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unhideWhenUsed/>
    <w:rsid w:val="00631051"/>
    <w:pPr>
      <w:spacing w:before="100" w:beforeAutospacing="1" w:after="100" w:afterAutospacing="1"/>
      <w:jc w:val="left"/>
    </w:pPr>
    <w:rPr>
      <w:rFonts w:ascii="Times New Roman" w:eastAsia="SimSun" w:hAnsi="Times New Roman"/>
      <w:sz w:val="24"/>
      <w:szCs w:val="24"/>
      <w:lang w:val="fr-FR"/>
    </w:rPr>
  </w:style>
  <w:style w:type="paragraph" w:styleId="CommentSubject">
    <w:name w:val="annotation subject"/>
    <w:basedOn w:val="CommentText"/>
    <w:next w:val="CommentText"/>
    <w:link w:val="CommentSubjectChar"/>
    <w:rsid w:val="00631051"/>
    <w:rPr>
      <w:b/>
      <w:bCs/>
    </w:rPr>
  </w:style>
  <w:style w:type="character" w:customStyle="1" w:styleId="CommentTextChar">
    <w:name w:val="Comment Text Char"/>
    <w:link w:val="CommentText"/>
    <w:semiHidden/>
    <w:rsid w:val="00631051"/>
    <w:rPr>
      <w:rFonts w:ascii="Arial" w:hAnsi="Arial"/>
      <w:lang w:val="en-GB"/>
    </w:rPr>
  </w:style>
  <w:style w:type="character" w:customStyle="1" w:styleId="CommentSubjectChar">
    <w:name w:val="Comment Subject Char"/>
    <w:link w:val="CommentSubject"/>
    <w:rsid w:val="00631051"/>
    <w:rPr>
      <w:rFonts w:ascii="Arial" w:hAnsi="Arial"/>
      <w:b/>
      <w:bCs/>
      <w:lang w:val="en-GB"/>
    </w:rPr>
  </w:style>
  <w:style w:type="character" w:customStyle="1" w:styleId="Heading5Char">
    <w:name w:val="Heading 5 Char"/>
    <w:link w:val="Heading5"/>
    <w:rsid w:val="00631051"/>
    <w:rPr>
      <w:rFonts w:ascii="Arial" w:hAnsi="Arial"/>
      <w:b/>
      <w:sz w:val="18"/>
      <w:lang w:val="en-GB"/>
    </w:rPr>
  </w:style>
  <w:style w:type="character" w:customStyle="1" w:styleId="Heading6Char">
    <w:name w:val="Heading 6 Char"/>
    <w:link w:val="Heading6"/>
    <w:rsid w:val="00631051"/>
    <w:rPr>
      <w:rFonts w:ascii="MS Serif" w:hAnsi="MS Serif"/>
      <w:u w:val="single"/>
    </w:rPr>
  </w:style>
  <w:style w:type="character" w:customStyle="1" w:styleId="Heading7Char">
    <w:name w:val="Heading 7 Char"/>
    <w:link w:val="Heading7"/>
    <w:rsid w:val="00631051"/>
    <w:rPr>
      <w:rFonts w:ascii="MS Serif" w:hAnsi="MS Serif"/>
      <w:i/>
    </w:rPr>
  </w:style>
  <w:style w:type="character" w:customStyle="1" w:styleId="Heading8Char">
    <w:name w:val="Heading 8 Char"/>
    <w:link w:val="Heading8"/>
    <w:rsid w:val="00631051"/>
    <w:rPr>
      <w:rFonts w:ascii="MS Serif" w:hAnsi="MS Serif"/>
      <w:i/>
    </w:rPr>
  </w:style>
  <w:style w:type="character" w:customStyle="1" w:styleId="Heading9Char">
    <w:name w:val="Heading 9 Char"/>
    <w:link w:val="Heading9"/>
    <w:rsid w:val="00631051"/>
    <w:rPr>
      <w:rFonts w:ascii="MS Serif" w:hAnsi="MS Serif"/>
      <w:i/>
    </w:rPr>
  </w:style>
  <w:style w:type="character" w:customStyle="1" w:styleId="PlainTextChar">
    <w:name w:val="Plain Text Char"/>
    <w:link w:val="PlainText"/>
    <w:rsid w:val="00631051"/>
    <w:rPr>
      <w:rFonts w:ascii="Arial" w:hAnsi="Arial"/>
      <w:lang w:val="en-GB"/>
    </w:rPr>
  </w:style>
  <w:style w:type="character" w:customStyle="1" w:styleId="FooterChar">
    <w:name w:val="Footer Char"/>
    <w:link w:val="Footer"/>
    <w:rsid w:val="00631051"/>
    <w:rPr>
      <w:rFonts w:ascii="Arial" w:hAnsi="Arial"/>
      <w:lang w:val="en-GB"/>
    </w:rPr>
  </w:style>
  <w:style w:type="character" w:customStyle="1" w:styleId="BodyTextIndentChar">
    <w:name w:val="Body Text Indent Char"/>
    <w:link w:val="BodyTextIndent"/>
    <w:rsid w:val="00631051"/>
    <w:rPr>
      <w:rFonts w:ascii="Arial" w:hAnsi="Arial"/>
    </w:rPr>
  </w:style>
  <w:style w:type="character" w:customStyle="1" w:styleId="DocumentMapChar">
    <w:name w:val="Document Map Char"/>
    <w:link w:val="DocumentMap"/>
    <w:semiHidden/>
    <w:rsid w:val="00631051"/>
    <w:rPr>
      <w:rFonts w:ascii="Tahoma" w:hAnsi="Tahoma"/>
      <w:shd w:val="clear" w:color="auto" w:fill="000080"/>
      <w:lang w:val="en-GB"/>
    </w:rPr>
  </w:style>
  <w:style w:type="character" w:customStyle="1" w:styleId="BodyTextChar">
    <w:name w:val="Body Text Char"/>
    <w:link w:val="BodyText"/>
    <w:rsid w:val="00631051"/>
    <w:rPr>
      <w:rFonts w:ascii="Arial" w:hAnsi="Arial"/>
      <w:i/>
      <w:vanish/>
      <w:color w:val="008000"/>
      <w:lang w:val="en-GB"/>
    </w:rPr>
  </w:style>
  <w:style w:type="character" w:customStyle="1" w:styleId="BodyText2Char">
    <w:name w:val="Body Text 2 Char"/>
    <w:link w:val="BodyText2"/>
    <w:rsid w:val="00631051"/>
    <w:rPr>
      <w:rFonts w:ascii="Arial" w:hAnsi="Arial"/>
      <w:lang w:val="en-GB"/>
    </w:rPr>
  </w:style>
  <w:style w:type="character" w:customStyle="1" w:styleId="BalloonTextChar">
    <w:name w:val="Balloon Text Char"/>
    <w:link w:val="BalloonText"/>
    <w:semiHidden/>
    <w:rsid w:val="00631051"/>
    <w:rPr>
      <w:rFonts w:ascii="Tahoma" w:hAnsi="Tahoma" w:cs="Tahoma"/>
      <w:sz w:val="16"/>
      <w:szCs w:val="16"/>
      <w:lang w:val="en-GB"/>
    </w:rPr>
  </w:style>
  <w:style w:type="character" w:customStyle="1" w:styleId="FootnoteTextChar">
    <w:name w:val="Footnote Text Char"/>
    <w:link w:val="FootnoteText"/>
    <w:semiHidden/>
    <w:rsid w:val="00631051"/>
    <w:rPr>
      <w:rFonts w:ascii="MS Sans Serif" w:hAnsi="MS Sans Serif"/>
      <w:sz w:val="18"/>
      <w:lang w:val="en-GB"/>
    </w:rPr>
  </w:style>
  <w:style w:type="character" w:styleId="FollowedHyperlink">
    <w:name w:val="FollowedHyperlink"/>
    <w:rsid w:val="00563538"/>
    <w:rPr>
      <w:color w:val="800080"/>
      <w:u w:val="single"/>
    </w:rPr>
  </w:style>
  <w:style w:type="paragraph" w:styleId="EndnoteText">
    <w:name w:val="endnote text"/>
    <w:basedOn w:val="Normal"/>
    <w:link w:val="EndnoteTextChar"/>
    <w:semiHidden/>
    <w:unhideWhenUsed/>
    <w:rsid w:val="0085635A"/>
  </w:style>
  <w:style w:type="character" w:customStyle="1" w:styleId="EndnoteTextChar">
    <w:name w:val="Endnote Text Char"/>
    <w:link w:val="EndnoteText"/>
    <w:semiHidden/>
    <w:rsid w:val="0085635A"/>
    <w:rPr>
      <w:rFonts w:ascii="Arial" w:hAnsi="Arial"/>
      <w:lang w:val="en-GB" w:eastAsia="fr-FR"/>
    </w:rPr>
  </w:style>
  <w:style w:type="character" w:styleId="EndnoteReference">
    <w:name w:val="endnote reference"/>
    <w:semiHidden/>
    <w:unhideWhenUsed/>
    <w:rsid w:val="0085635A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D70E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4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9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5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6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22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1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9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1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1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9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4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0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3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47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5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0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0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ATM%20-%20Design%20Interface%20Description.docx" TargetMode="External"/><Relationship Id="rId18" Type="http://schemas.openxmlformats.org/officeDocument/2006/relationships/hyperlink" Target="file:///S:\Architectures\Application\Description\Associated_Documents\DIA%20-%20Design%20Interface%20Description.docx" TargetMode="External"/><Relationship Id="rId26" Type="http://schemas.openxmlformats.org/officeDocument/2006/relationships/hyperlink" Target="file:///S:\Architectures\Application\Description\Associated_Documents\PMP%20-%20Design%20Interface%20Description.docx" TargetMode="External"/><Relationship Id="rId39" Type="http://schemas.openxmlformats.org/officeDocument/2006/relationships/hyperlink" Target="file:///S:\Architectures\Application\Description\Associated_Documents\SFR%20-%20Design%20Interface%20Description.docx" TargetMode="External"/><Relationship Id="rId3" Type="http://schemas.openxmlformats.org/officeDocument/2006/relationships/numbering" Target="numbering.xml"/><Relationship Id="rId21" Type="http://schemas.openxmlformats.org/officeDocument/2006/relationships/hyperlink" Target="file:///S:\Architectures\Application\Description\Associated_Documents\DIA%20-%20Design%20Interface%20Description.docx" TargetMode="External"/><Relationship Id="rId34" Type="http://schemas.openxmlformats.org/officeDocument/2006/relationships/hyperlink" Target="file:///S:\Architectures\Application\Description\Associated_Documents\BFS%20-%20Design%20Interface%20Description%20.docx" TargetMode="External"/><Relationship Id="rId42" Type="http://schemas.openxmlformats.org/officeDocument/2006/relationships/header" Target="header4.xml"/><Relationship Id="rId47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yperlink" Target="file:///S:\Architectures\Application\Description\Associated_Documents\CIL%20-%20Design%20Interface%20Description.docx" TargetMode="External"/><Relationship Id="rId25" Type="http://schemas.openxmlformats.org/officeDocument/2006/relationships/hyperlink" Target="file:///S:\Architectures\Application\Description\Associated_Documents\PMP%20-%20Design%20Interface%20Description.docx" TargetMode="External"/><Relationship Id="rId33" Type="http://schemas.openxmlformats.org/officeDocument/2006/relationships/hyperlink" Target="file:///S:\Architectures\Application\Description\Associated_Documents\BFS%20-%20Design%20Interface%20Description%20.docx" TargetMode="External"/><Relationship Id="rId38" Type="http://schemas.openxmlformats.org/officeDocument/2006/relationships/hyperlink" Target="file:///S:\Architectures\Application\Description\Associated_Documents\PMP%20-%20Design%20Interface%20Description.docx" TargetMode="External"/><Relationship Id="rId46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hyperlink" Target="file:///S:\Architectures\Application\Description\Associated_Documents\BFS%20-%20Design%20Interface%20Description%20.docx" TargetMode="External"/><Relationship Id="rId20" Type="http://schemas.openxmlformats.org/officeDocument/2006/relationships/hyperlink" Target="ERH%20-%20Design%20Interface%20Description.docx" TargetMode="External"/><Relationship Id="rId29" Type="http://schemas.openxmlformats.org/officeDocument/2006/relationships/hyperlink" Target="file:///S:\Architectures\Application\Description\Associated_Documents\BFS%20-%20Design%20Interface%20Description%20.docx" TargetMode="External"/><Relationship Id="rId41" Type="http://schemas.openxmlformats.org/officeDocument/2006/relationships/header" Target="header3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hyperlink" Target="file:///S:\Architectures\Application\Description\Associated_Documents\PAL%20-%20Design%20Interface%20Description.docx" TargetMode="External"/><Relationship Id="rId32" Type="http://schemas.openxmlformats.org/officeDocument/2006/relationships/hyperlink" Target="file:///S:\Architectures\Application\Description\Associated_Documents\DIA%20-%20Design%20Interface%20Description.docx" TargetMode="External"/><Relationship Id="rId37" Type="http://schemas.openxmlformats.org/officeDocument/2006/relationships/hyperlink" Target="file:///S:\Architectures\Application\Description\Associated_Documents\PAL%20-%20Design%20Interface%20Description.docx" TargetMode="External"/><Relationship Id="rId40" Type="http://schemas.openxmlformats.org/officeDocument/2006/relationships/image" Target="media/image2.jpeg"/><Relationship Id="rId45" Type="http://schemas.openxmlformats.org/officeDocument/2006/relationships/footer" Target="footer4.xml"/><Relationship Id="rId5" Type="http://schemas.openxmlformats.org/officeDocument/2006/relationships/settings" Target="settings.xml"/><Relationship Id="rId15" Type="http://schemas.openxmlformats.org/officeDocument/2006/relationships/hyperlink" Target="file:///S:\Architectures\Application\Description\Associated_Documents\BFS%20-%20Design%20Interface%20Description%20.docx" TargetMode="External"/><Relationship Id="rId23" Type="http://schemas.openxmlformats.org/officeDocument/2006/relationships/hyperlink" Target="file:///S:\Architectures\Application\Description\Associated_Documents\NVP%20-%20Design%20Interface%20Description.docx" TargetMode="External"/><Relationship Id="rId28" Type="http://schemas.openxmlformats.org/officeDocument/2006/relationships/hyperlink" Target="file:///S:\Architectures\Application\Description\Associated_Documents\BFE%20-%20Design%20Interface%20Description%20.docx" TargetMode="External"/><Relationship Id="rId36" Type="http://schemas.openxmlformats.org/officeDocument/2006/relationships/hyperlink" Target="file:///S:\Architectures\Application\Description\Associated_Documents\NVP%20-%20Design%20Interface%20Description.docx" TargetMode="External"/><Relationship Id="rId10" Type="http://schemas.openxmlformats.org/officeDocument/2006/relationships/footer" Target="footer1.xml"/><Relationship Id="rId19" Type="http://schemas.openxmlformats.org/officeDocument/2006/relationships/hyperlink" Target="file:///S:\Architectures\Application\Description\Associated_Documents\DIA%20-%20Design%20Interface%20Description.docx" TargetMode="External"/><Relationship Id="rId31" Type="http://schemas.openxmlformats.org/officeDocument/2006/relationships/hyperlink" Target="file:///S:\Architectures\Application\Description\Associated_Documents\CIL%20-%20Design%20Interface%20Description.docx" TargetMode="External"/><Relationship Id="rId44" Type="http://schemas.openxmlformats.org/officeDocument/2006/relationships/header" Target="header5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yperlink" Target="file:///S:\Architectures\Application\Description\Associated_Documents\BFE%20-%20Design%20Interface%20Description%20.docx" TargetMode="External"/><Relationship Id="rId22" Type="http://schemas.openxmlformats.org/officeDocument/2006/relationships/hyperlink" Target="file:///S:\Architectures\Application\Description\Associated_Documents\MMG%20-%20Design%20Interface%20Description.docx" TargetMode="External"/><Relationship Id="rId27" Type="http://schemas.openxmlformats.org/officeDocument/2006/relationships/hyperlink" Target="file:///S:\Architectures\Application\Description\Associated_Documents\SFR%20-%20Design%20Interface%20Description.docx" TargetMode="External"/><Relationship Id="rId30" Type="http://schemas.openxmlformats.org/officeDocument/2006/relationships/hyperlink" Target="file:///S:\Architectures\Application\Description\Associated_Documents\BFS%20-%20Design%20Interface%20Description%20.docx" TargetMode="External"/><Relationship Id="rId35" Type="http://schemas.openxmlformats.org/officeDocument/2006/relationships/hyperlink" Target="file:///S:\Architectures\Application\Description\Associated_Documents\MMG%20-%20Design%20Interface%20Description.docx" TargetMode="External"/><Relationship Id="rId43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EMP\Mod&#232;le2.doc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BF4E7-AD0D-4776-A8A2-28725600C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Modèle2.doc.dot</Template>
  <TotalTime>696</TotalTime>
  <Pages>23</Pages>
  <Words>6775</Words>
  <Characters>38618</Characters>
  <Application>Microsoft Office Word</Application>
  <DocSecurity>0</DocSecurity>
  <Lines>321</Lines>
  <Paragraphs>90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SW Architecture Design &amp; Interface Description</vt:lpstr>
      <vt:lpstr>SW Architecture Design &amp; Interface Description</vt:lpstr>
    </vt:vector>
  </TitlesOfParts>
  <Company>Autoliv</Company>
  <LinksUpToDate>false</LinksUpToDate>
  <CharactersWithSpaces>45303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 Architecture Design &amp; Interface Description</dc:title>
  <dc:subject>CIL</dc:subject>
  <dc:creator>Laurent Perron</dc:creator>
  <cp:keywords/>
  <dc:description/>
  <cp:lastModifiedBy>Mirela Obada</cp:lastModifiedBy>
  <cp:revision>98</cp:revision>
  <cp:lastPrinted>2014-09-02T12:47:00Z</cp:lastPrinted>
  <dcterms:created xsi:type="dcterms:W3CDTF">2023-01-27T07:07:00Z</dcterms:created>
  <dcterms:modified xsi:type="dcterms:W3CDTF">2024-01-11T12:10:00Z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XAccess Type">
    <vt:lpwstr>Inherited</vt:lpwstr>
  </property>
  <property fmtid="{D5CDD505-2E9C-101B-9397-08002B2CF9AE}" pid="3" name="MXActiveVersion">
    <vt:lpwstr>2</vt:lpwstr>
  </property>
  <property fmtid="{D5CDD505-2E9C-101B-9397-08002B2CF9AE}" pid="4" name="MXActual_state_Preliminary">
    <vt:lpwstr>11/29/13 11:03 AM</vt:lpwstr>
  </property>
  <property fmtid="{D5CDD505-2E9C-101B-9397-08002B2CF9AE}" pid="5" name="MXActual_state_Released">
    <vt:lpwstr>N/A</vt:lpwstr>
  </property>
  <property fmtid="{D5CDD505-2E9C-101B-9397-08002B2CF9AE}" pid="6" name="MXActual_state_Superceded">
    <vt:lpwstr>N/A</vt:lpwstr>
  </property>
  <property fmtid="{D5CDD505-2E9C-101B-9397-08002B2CF9AE}" pid="7" name="MXalvApplicationVersion">
    <vt:lpwstr/>
  </property>
  <property fmtid="{D5CDD505-2E9C-101B-9397-08002B2CF9AE}" pid="8" name="MXalvChangeDescription">
    <vt:lpwstr/>
  </property>
  <property fmtid="{D5CDD505-2E9C-101B-9397-08002B2CF9AE}" pid="9" name="MXAuthority">
    <vt:lpwstr>124479 D-ELECTRONICS PP EL ECU PP LOW COST</vt:lpwstr>
  </property>
  <property fmtid="{D5CDD505-2E9C-101B-9397-08002B2CF9AE}" pid="10" name="MXAuthority_BusinessUnit">
    <vt:lpwstr>D-ELECTRONICS</vt:lpwstr>
  </property>
  <property fmtid="{D5CDD505-2E9C-101B-9397-08002B2CF9AE}" pid="11" name="MXAuthority_Description">
    <vt:lpwstr>Low cost PP - Electronic controller</vt:lpwstr>
  </property>
  <property fmtid="{D5CDD505-2E9C-101B-9397-08002B2CF9AE}" pid="12" name="MXAuthority_LocalNumber">
    <vt:lpwstr>94411</vt:lpwstr>
  </property>
  <property fmtid="{D5CDD505-2E9C-101B-9397-08002B2CF9AE}" pid="13" name="MXAuthority_Owner">
    <vt:lpwstr>Xavier Christmann</vt:lpwstr>
  </property>
  <property fmtid="{D5CDD505-2E9C-101B-9397-08002B2CF9AE}" pid="14" name="MXAuthority_Program">
    <vt:lpwstr>PP</vt:lpwstr>
  </property>
  <property fmtid="{D5CDD505-2E9C-101B-9397-08002B2CF9AE}" pid="15" name="MXCheckin Date">
    <vt:lpwstr>2014-02-14</vt:lpwstr>
  </property>
  <property fmtid="{D5CDD505-2E9C-101B-9397-08002B2CF9AE}" pid="16" name="MXCheckin Reason">
    <vt:lpwstr/>
  </property>
  <property fmtid="{D5CDD505-2E9C-101B-9397-08002B2CF9AE}" pid="17" name="MXCheckin User">
    <vt:lpwstr>Sabine Flechelle</vt:lpwstr>
  </property>
  <property fmtid="{D5CDD505-2E9C-101B-9397-08002B2CF9AE}" pid="18" name="MXCurrent">
    <vt:lpwstr>Preliminary</vt:lpwstr>
  </property>
  <property fmtid="{D5CDD505-2E9C-101B-9397-08002B2CF9AE}" pid="19" name="MXCurrent.Localized">
    <vt:lpwstr>In-Work</vt:lpwstr>
  </property>
  <property fmtid="{D5CDD505-2E9C-101B-9397-08002B2CF9AE}" pid="20" name="MXDescription">
    <vt:lpwstr/>
  </property>
  <property fmtid="{D5CDD505-2E9C-101B-9397-08002B2CF9AE}" pid="21" name="MXDesignated User">
    <vt:lpwstr>Unassigned</vt:lpwstr>
  </property>
  <property fmtid="{D5CDD505-2E9C-101B-9397-08002B2CF9AE}" pid="22" name="MXEmail">
    <vt:lpwstr>Claude.Redon@autoliv.com</vt:lpwstr>
  </property>
  <property fmtid="{D5CDD505-2E9C-101B-9397-08002B2CF9AE}" pid="23" name="MXFirstName">
    <vt:lpwstr>Claude</vt:lpwstr>
  </property>
  <property fmtid="{D5CDD505-2E9C-101B-9397-08002B2CF9AE}" pid="24" name="MXIs Version Object">
    <vt:lpwstr>False</vt:lpwstr>
  </property>
  <property fmtid="{D5CDD505-2E9C-101B-9397-08002B2CF9AE}" pid="25" name="MXLanguage">
    <vt:lpwstr>English</vt:lpwstr>
  </property>
  <property fmtid="{D5CDD505-2E9C-101B-9397-08002B2CF9AE}" pid="26" name="MXLastName">
    <vt:lpwstr>Redon</vt:lpwstr>
  </property>
  <property fmtid="{D5CDD505-2E9C-101B-9397-08002B2CF9AE}" pid="27" name="MXLatestVersion">
    <vt:lpwstr>2</vt:lpwstr>
  </property>
  <property fmtid="{D5CDD505-2E9C-101B-9397-08002B2CF9AE}" pid="28" name="MXMiddleName">
    <vt:lpwstr/>
  </property>
  <property fmtid="{D5CDD505-2E9C-101B-9397-08002B2CF9AE}" pid="29" name="MXMove Files To Version">
    <vt:lpwstr>False</vt:lpwstr>
  </property>
  <property fmtid="{D5CDD505-2E9C-101B-9397-08002B2CF9AE}" pid="30" name="MXName">
    <vt:lpwstr>E1355904</vt:lpwstr>
  </property>
  <property fmtid="{D5CDD505-2E9C-101B-9397-08002B2CF9AE}" pid="31" name="MXOriginator">
    <vt:lpwstr>Claude Redon</vt:lpwstr>
  </property>
  <property fmtid="{D5CDD505-2E9C-101B-9397-08002B2CF9AE}" pid="32" name="MXPolicy">
    <vt:lpwstr>alvNoReviewDocument</vt:lpwstr>
  </property>
  <property fmtid="{D5CDD505-2E9C-101B-9397-08002B2CF9AE}" pid="33" name="MXPolicy.Localized">
    <vt:lpwstr>NoReview Document</vt:lpwstr>
  </property>
  <property fmtid="{D5CDD505-2E9C-101B-9397-08002B2CF9AE}" pid="34" name="MXRevision">
    <vt:lpwstr>000</vt:lpwstr>
  </property>
  <property fmtid="{D5CDD505-2E9C-101B-9397-08002B2CF9AE}" pid="35" name="MXRoute_In-Work_date">
    <vt:lpwstr/>
  </property>
  <property fmtid="{D5CDD505-2E9C-101B-9397-08002B2CF9AE}" pid="36" name="MXRoute_In-Work_name">
    <vt:lpwstr/>
  </property>
  <property fmtid="{D5CDD505-2E9C-101B-9397-08002B2CF9AE}" pid="37" name="MXRoute_Released_date">
    <vt:lpwstr/>
  </property>
  <property fmtid="{D5CDD505-2E9C-101B-9397-08002B2CF9AE}" pid="38" name="MXRoute_Released_name">
    <vt:lpwstr/>
  </property>
  <property fmtid="{D5CDD505-2E9C-101B-9397-08002B2CF9AE}" pid="39" name="MXRoute_Superseded_date">
    <vt:lpwstr/>
  </property>
  <property fmtid="{D5CDD505-2E9C-101B-9397-08002B2CF9AE}" pid="40" name="MXRoute_Superseded_name">
    <vt:lpwstr/>
  </property>
  <property fmtid="{D5CDD505-2E9C-101B-9397-08002B2CF9AE}" pid="41" name="MXSignatures_state_Preliminary">
    <vt:lpwstr/>
  </property>
  <property fmtid="{D5CDD505-2E9C-101B-9397-08002B2CF9AE}" pid="42" name="MXSignatures_state_Released">
    <vt:lpwstr/>
  </property>
  <property fmtid="{D5CDD505-2E9C-101B-9397-08002B2CF9AE}" pid="43" name="MXSignatures_state_Superceded">
    <vt:lpwstr/>
  </property>
  <property fmtid="{D5CDD505-2E9C-101B-9397-08002B2CF9AE}" pid="44" name="MXSuspend Versioning">
    <vt:lpwstr>False</vt:lpwstr>
  </property>
  <property fmtid="{D5CDD505-2E9C-101B-9397-08002B2CF9AE}" pid="45" name="MXTitle">
    <vt:lpwstr>SW architecture design and interface description</vt:lpwstr>
  </property>
  <property fmtid="{D5CDD505-2E9C-101B-9397-08002B2CF9AE}" pid="46" name="MXType">
    <vt:lpwstr>alvElectronicsDesignManagement</vt:lpwstr>
  </property>
  <property fmtid="{D5CDD505-2E9C-101B-9397-08002B2CF9AE}" pid="47" name="MXType.Localized">
    <vt:lpwstr>Electronics Design Management</vt:lpwstr>
  </property>
  <property fmtid="{D5CDD505-2E9C-101B-9397-08002B2CF9AE}" pid="48" name="MXUser">
    <vt:lpwstr>Claude Redon</vt:lpwstr>
  </property>
  <property fmtid="{D5CDD505-2E9C-101B-9397-08002B2CF9AE}" pid="49" name="MXVersion">
    <vt:lpwstr>2</vt:lpwstr>
  </property>
</Properties>
</file>