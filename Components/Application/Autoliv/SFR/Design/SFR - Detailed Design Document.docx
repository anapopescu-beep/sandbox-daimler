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BB40" w14:textId="77777777" w:rsidR="00911A72" w:rsidRPr="00D91168" w:rsidRDefault="00911A72" w:rsidP="0081344A">
      <w:pPr>
        <w:pStyle w:val="NoSpacing"/>
      </w:pPr>
      <w:bookmarkStart w:id="0" w:name="_Toc221000462"/>
    </w:p>
    <w:tbl>
      <w:tblPr>
        <w:tblW w:w="1020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8793"/>
      </w:tblGrid>
      <w:tr w:rsidR="0019039D" w:rsidRPr="009B063D" w14:paraId="2F74577F" w14:textId="77777777" w:rsidTr="0081344A">
        <w:trPr>
          <w:cantSplit/>
          <w:trHeight w:val="7393"/>
        </w:trPr>
        <w:tc>
          <w:tcPr>
            <w:tcW w:w="10208" w:type="dxa"/>
            <w:gridSpan w:val="2"/>
            <w:vAlign w:val="center"/>
          </w:tcPr>
          <w:p w14:paraId="663A2524" w14:textId="52C025EE" w:rsidR="0019039D" w:rsidRDefault="0019039D" w:rsidP="003464FF">
            <w:pPr>
              <w:pStyle w:val="FirstpageHeading"/>
            </w:pPr>
            <w:bookmarkStart w:id="1" w:name="_Hlk36730963"/>
            <w:r>
              <w:t>SFR</w:t>
            </w:r>
          </w:p>
          <w:p w14:paraId="76E7A365" w14:textId="483814AE" w:rsidR="0019039D" w:rsidRPr="00A72150" w:rsidRDefault="0019039D" w:rsidP="0019039D">
            <w:pPr>
              <w:pStyle w:val="FirstpageHeading"/>
              <w:rPr>
                <w:b w:val="0"/>
                <w:sz w:val="48"/>
              </w:rPr>
            </w:pPr>
            <w:r>
              <w:t>Standard function recovery</w:t>
            </w:r>
          </w:p>
        </w:tc>
      </w:tr>
      <w:tr w:rsidR="0019039D" w:rsidRPr="009B063D" w14:paraId="04CE3A0E" w14:textId="77777777" w:rsidTr="0081344A">
        <w:trPr>
          <w:cantSplit/>
          <w:trHeight w:val="2217"/>
        </w:trPr>
        <w:tc>
          <w:tcPr>
            <w:tcW w:w="1415" w:type="dxa"/>
            <w:shd w:val="clear" w:color="auto" w:fill="1F497D" w:themeFill="text2"/>
            <w:vAlign w:val="center"/>
          </w:tcPr>
          <w:p w14:paraId="1D4D7C14" w14:textId="77777777" w:rsidR="0019039D" w:rsidRPr="00A72150" w:rsidRDefault="0019039D" w:rsidP="003464FF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792" w:type="dxa"/>
          </w:tcPr>
          <w:p w14:paraId="0229487B" w14:textId="44DABDFF" w:rsidR="0019039D" w:rsidRPr="0081344A" w:rsidRDefault="0019039D" w:rsidP="0081344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 w:rsidRPr="001F7F2D">
              <w:rPr>
                <w:rFonts w:ascii="Arial" w:hAnsi="Arial" w:cs="Arial"/>
                <w:sz w:val="20"/>
                <w:szCs w:val="20"/>
              </w:rPr>
              <w:t xml:space="preserve">This is the Software </w:t>
            </w:r>
            <w:r>
              <w:rPr>
                <w:rFonts w:ascii="Arial" w:hAnsi="Arial" w:cs="Arial"/>
                <w:sz w:val="20"/>
                <w:szCs w:val="20"/>
              </w:rPr>
              <w:t xml:space="preserve">Detailed Design Document </w:t>
            </w:r>
            <w:r w:rsidRPr="001F7F2D">
              <w:rPr>
                <w:rFonts w:ascii="Arial" w:hAnsi="Arial" w:cs="Arial"/>
                <w:sz w:val="20"/>
                <w:szCs w:val="20"/>
              </w:rPr>
              <w:t xml:space="preserve">for the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DAIMLER MMA </w:t>
            </w:r>
            <w:r w:rsidRPr="001F7F2D">
              <w:rPr>
                <w:rFonts w:ascii="Arial" w:hAnsi="Arial" w:cs="Arial"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695D45F" w14:textId="77777777" w:rsidR="0019039D" w:rsidRDefault="0019039D" w:rsidP="0019039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19039D" w:rsidRPr="00F90EF1" w14:paraId="3AD20E5B" w14:textId="77777777" w:rsidTr="003464FF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6D013490" w14:textId="77777777" w:rsidR="0019039D" w:rsidRPr="002E714C" w:rsidRDefault="0019039D" w:rsidP="003464FF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624A772A" w14:textId="77777777" w:rsidR="0019039D" w:rsidRPr="00092777" w:rsidRDefault="0019039D" w:rsidP="003464FF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5DCA7407" w14:textId="77777777" w:rsidR="0019039D" w:rsidRPr="002E714C" w:rsidRDefault="0019039D" w:rsidP="003464FF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19039D" w:rsidRPr="00F90EF1" w14:paraId="6B9E1284" w14:textId="77777777" w:rsidTr="003464FF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7D7C6C" w14:textId="031F6793" w:rsidR="0019039D" w:rsidRDefault="0019039D" w:rsidP="003464FF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Title: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M . Obada</w:t>
            </w:r>
          </w:p>
          <w:p w14:paraId="141AFA07" w14:textId="77777777" w:rsidR="0019039D" w:rsidRPr="002E714C" w:rsidRDefault="0019039D" w:rsidP="003464FF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69A42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Title1: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M. Ianos</w:t>
            </w:r>
          </w:p>
          <w:p w14:paraId="3488CD43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Title2: Name2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3763C5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Title1: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D. Andris</w:t>
            </w:r>
          </w:p>
          <w:p w14:paraId="0AFB7401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Title2: Name2</w:t>
            </w:r>
          </w:p>
        </w:tc>
      </w:tr>
      <w:tr w:rsidR="0019039D" w:rsidRPr="00092777" w14:paraId="5DC711FF" w14:textId="77777777" w:rsidTr="003464FF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A394F16" w14:textId="77777777" w:rsidR="0019039D" w:rsidRPr="00092777" w:rsidRDefault="0019039D" w:rsidP="003464FF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39BBFA7" w14:textId="77777777" w:rsidR="0019039D" w:rsidRPr="00092777" w:rsidRDefault="0019039D" w:rsidP="003464FF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146081" w14:textId="77777777" w:rsidR="0019039D" w:rsidRPr="00092777" w:rsidRDefault="0019039D" w:rsidP="003464FF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19039D" w:rsidRPr="00F90EF1" w14:paraId="5D602F64" w14:textId="77777777" w:rsidTr="003464FF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90A5B5F" w14:textId="77777777" w:rsidR="0019039D" w:rsidRPr="002E714C" w:rsidRDefault="0019039D" w:rsidP="003464FF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19039D" w:rsidRPr="00F90EF1" w14:paraId="17DEF41B" w14:textId="77777777" w:rsidTr="003464FF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06EE09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Title1: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A. Nerea</w:t>
            </w:r>
          </w:p>
          <w:p w14:paraId="7AE6BFE2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Title4: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Name 4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015C4188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2</w:t>
            </w: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M.Obada</w:t>
            </w:r>
          </w:p>
          <w:p w14:paraId="4B4ABEC5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5</w:t>
            </w: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: Name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56689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Title3: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Name3</w:t>
            </w:r>
          </w:p>
          <w:p w14:paraId="51BB41FA" w14:textId="77777777" w:rsidR="0019039D" w:rsidRPr="00F1292D" w:rsidRDefault="0019039D" w:rsidP="003464FF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Title6: Name6</w:t>
            </w:r>
          </w:p>
        </w:tc>
      </w:tr>
      <w:bookmarkEnd w:id="1"/>
    </w:tbl>
    <w:p w14:paraId="61699BCD" w14:textId="77777777" w:rsidR="0087669F" w:rsidRDefault="0087669F" w:rsidP="0019039D">
      <w:pPr>
        <w:pStyle w:val="FirstpageHeading"/>
        <w:jc w:val="left"/>
      </w:pPr>
    </w:p>
    <w:p w14:paraId="2B8AFC70" w14:textId="77777777" w:rsidR="003B330A" w:rsidRPr="00296B9F" w:rsidRDefault="00CB7102" w:rsidP="00393CFA">
      <w:pPr>
        <w:pStyle w:val="Heading"/>
      </w:pPr>
      <w:bookmarkStart w:id="2" w:name="_Toc221000463"/>
      <w:bookmarkEnd w:id="0"/>
      <w:r w:rsidRPr="00296B9F">
        <w:br w:type="page"/>
      </w:r>
      <w:r w:rsidR="003B330A" w:rsidRPr="00296B9F">
        <w:lastRenderedPageBreak/>
        <w:t>Table of content</w:t>
      </w:r>
    </w:p>
    <w:p w14:paraId="0E031CEC" w14:textId="77777777" w:rsidR="00064887" w:rsidRPr="00C44F24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064887">
        <w:t>1.</w:t>
      </w:r>
      <w:r w:rsidR="00064887" w:rsidRPr="00D9116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="00064887">
        <w:t>General Information</w:t>
      </w:r>
      <w:r w:rsidR="00064887">
        <w:tab/>
      </w:r>
      <w:r w:rsidR="00064887">
        <w:fldChar w:fldCharType="begin"/>
      </w:r>
      <w:r w:rsidR="00064887">
        <w:instrText xml:space="preserve"> PAGEREF _Toc381777830 \h </w:instrText>
      </w:r>
      <w:r w:rsidR="00064887">
        <w:fldChar w:fldCharType="separate"/>
      </w:r>
      <w:r w:rsidR="00064887">
        <w:t>3</w:t>
      </w:r>
      <w:r w:rsidR="00064887">
        <w:fldChar w:fldCharType="end"/>
      </w:r>
    </w:p>
    <w:p w14:paraId="2879411C" w14:textId="77777777" w:rsidR="00064887" w:rsidRPr="00C44F24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1.1.</w:t>
      </w:r>
      <w:r w:rsidRPr="00C44F24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_Toc381777831 \h </w:instrText>
      </w:r>
      <w:r>
        <w:fldChar w:fldCharType="separate"/>
      </w:r>
      <w:r>
        <w:t>3</w:t>
      </w:r>
      <w:r>
        <w:fldChar w:fldCharType="end"/>
      </w:r>
    </w:p>
    <w:p w14:paraId="4EC38B90" w14:textId="77777777" w:rsidR="00064887" w:rsidRPr="00C44F24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1.2.</w:t>
      </w:r>
      <w:r w:rsidRPr="00C44F24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_Toc381777832 \h </w:instrText>
      </w:r>
      <w:r>
        <w:fldChar w:fldCharType="separate"/>
      </w:r>
      <w:r>
        <w:t>3</w:t>
      </w:r>
      <w:r>
        <w:fldChar w:fldCharType="end"/>
      </w:r>
    </w:p>
    <w:p w14:paraId="3ECDFC96" w14:textId="77777777" w:rsidR="00064887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 w:rsidRPr="00C44F24">
        <w:rPr>
          <w:lang w:val="fr-FR"/>
        </w:rP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 w:rsidRPr="00C44F24">
        <w:rPr>
          <w:lang w:val="fr-FR"/>
        </w:rPr>
        <w:t>Referenced documents</w:t>
      </w:r>
      <w:r w:rsidRPr="00C44F24">
        <w:rPr>
          <w:lang w:val="fr-FR"/>
        </w:rPr>
        <w:tab/>
      </w:r>
      <w:r>
        <w:fldChar w:fldCharType="begin"/>
      </w:r>
      <w:r w:rsidRPr="00C44F24">
        <w:rPr>
          <w:lang w:val="fr-FR"/>
        </w:rPr>
        <w:instrText xml:space="preserve"> PAGEREF _Toc381777833 \h </w:instrText>
      </w:r>
      <w:r>
        <w:fldChar w:fldCharType="separate"/>
      </w:r>
      <w:r w:rsidRPr="00C44F24">
        <w:rPr>
          <w:lang w:val="fr-FR"/>
        </w:rPr>
        <w:t>3</w:t>
      </w:r>
      <w:r>
        <w:fldChar w:fldCharType="end"/>
      </w:r>
    </w:p>
    <w:p w14:paraId="7F5FE832" w14:textId="77777777" w:rsidR="00064887" w:rsidRDefault="00064887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 w:rsidRPr="00C44F24">
        <w:rPr>
          <w:lang w:val="fr-FR"/>
        </w:rP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 w:rsidRPr="00C44F24">
        <w:rPr>
          <w:lang w:val="fr-FR"/>
        </w:rPr>
        <w:t>External  documents</w:t>
      </w:r>
      <w:r w:rsidRPr="00C44F24">
        <w:rPr>
          <w:lang w:val="fr-FR"/>
        </w:rPr>
        <w:tab/>
      </w:r>
      <w:r>
        <w:fldChar w:fldCharType="begin"/>
      </w:r>
      <w:r w:rsidRPr="00C44F24">
        <w:rPr>
          <w:lang w:val="fr-FR"/>
        </w:rPr>
        <w:instrText xml:space="preserve"> PAGEREF _Toc381777834 \h </w:instrText>
      </w:r>
      <w:r>
        <w:fldChar w:fldCharType="separate"/>
      </w:r>
      <w:r w:rsidRPr="00C44F24">
        <w:rPr>
          <w:lang w:val="fr-FR"/>
        </w:rPr>
        <w:t>3</w:t>
      </w:r>
      <w:r>
        <w:fldChar w:fldCharType="end"/>
      </w:r>
    </w:p>
    <w:p w14:paraId="1D5BC0F9" w14:textId="77777777" w:rsidR="00064887" w:rsidRDefault="00064887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 w:rsidRPr="00C44F24">
        <w:rPr>
          <w:lang w:val="fr-FR"/>
        </w:rP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 w:rsidRPr="00C44F24">
        <w:rPr>
          <w:lang w:val="fr-FR"/>
        </w:rPr>
        <w:t>Internal Documents</w:t>
      </w:r>
      <w:r w:rsidRPr="00C44F24">
        <w:rPr>
          <w:lang w:val="fr-FR"/>
        </w:rPr>
        <w:tab/>
      </w:r>
      <w:r>
        <w:fldChar w:fldCharType="begin"/>
      </w:r>
      <w:r w:rsidRPr="00C44F24">
        <w:rPr>
          <w:lang w:val="fr-FR"/>
        </w:rPr>
        <w:instrText xml:space="preserve"> PAGEREF _Toc381777835 \h </w:instrText>
      </w:r>
      <w:r>
        <w:fldChar w:fldCharType="separate"/>
      </w:r>
      <w:r w:rsidRPr="00C44F24">
        <w:rPr>
          <w:lang w:val="fr-FR"/>
        </w:rPr>
        <w:t>3</w:t>
      </w:r>
      <w:r>
        <w:fldChar w:fldCharType="end"/>
      </w:r>
    </w:p>
    <w:p w14:paraId="6406DF34" w14:textId="77777777" w:rsidR="00064887" w:rsidRPr="00C44F24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1.4.</w:t>
      </w:r>
      <w:r w:rsidRPr="00C44F24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_Toc381777836 \h </w:instrText>
      </w:r>
      <w:r>
        <w:fldChar w:fldCharType="separate"/>
      </w:r>
      <w:r>
        <w:t>3</w:t>
      </w:r>
      <w:r>
        <w:fldChar w:fldCharType="end"/>
      </w:r>
    </w:p>
    <w:p w14:paraId="76ADCA6B" w14:textId="77777777" w:rsidR="00064887" w:rsidRPr="00064887" w:rsidRDefault="0006488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>
        <w:t>2.</w:t>
      </w:r>
      <w:r w:rsidRPr="00064887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Pr="006D24F4">
        <w:t>SW atomic architectural unit design</w:t>
      </w:r>
      <w:r>
        <w:tab/>
      </w:r>
      <w:r>
        <w:fldChar w:fldCharType="begin"/>
      </w:r>
      <w:r>
        <w:instrText xml:space="preserve"> PAGEREF _Toc381777837 \h </w:instrText>
      </w:r>
      <w:r>
        <w:fldChar w:fldCharType="separate"/>
      </w:r>
      <w:r>
        <w:t>4</w:t>
      </w:r>
      <w:r>
        <w:fldChar w:fldCharType="end"/>
      </w:r>
    </w:p>
    <w:p w14:paraId="043B66BB" w14:textId="77777777" w:rsidR="00064887" w:rsidRPr="00064887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2.1.</w:t>
      </w:r>
      <w:r w:rsidRPr="00064887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_Toc381777838 \h </w:instrText>
      </w:r>
      <w:r>
        <w:fldChar w:fldCharType="separate"/>
      </w:r>
      <w:r>
        <w:t>4</w:t>
      </w:r>
      <w:r>
        <w:fldChar w:fldCharType="end"/>
      </w:r>
    </w:p>
    <w:p w14:paraId="75E0D126" w14:textId="77777777" w:rsidR="00064887" w:rsidRPr="00064887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2.2.</w:t>
      </w:r>
      <w:r w:rsidRPr="00064887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_Toc381777839 \h </w:instrText>
      </w:r>
      <w:r>
        <w:fldChar w:fldCharType="separate"/>
      </w:r>
      <w:r>
        <w:t>4</w:t>
      </w:r>
      <w:r>
        <w:fldChar w:fldCharType="end"/>
      </w:r>
    </w:p>
    <w:p w14:paraId="4CC48801" w14:textId="77777777" w:rsidR="00064887" w:rsidRPr="00064887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2.3.</w:t>
      </w:r>
      <w:r w:rsidRPr="00064887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Files structure</w:t>
      </w:r>
      <w:r>
        <w:tab/>
      </w:r>
      <w:r>
        <w:fldChar w:fldCharType="begin"/>
      </w:r>
      <w:r>
        <w:instrText xml:space="preserve"> PAGEREF _Toc381777840 \h </w:instrText>
      </w:r>
      <w:r>
        <w:fldChar w:fldCharType="separate"/>
      </w:r>
      <w:r>
        <w:t>4</w:t>
      </w:r>
      <w:r>
        <w:fldChar w:fldCharType="end"/>
      </w:r>
    </w:p>
    <w:p w14:paraId="2AA2691A" w14:textId="77777777" w:rsidR="00064887" w:rsidRPr="00064887" w:rsidRDefault="0006488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 w:rsidRPr="006D24F4">
        <w:t>3.</w:t>
      </w:r>
      <w:r w:rsidRPr="00064887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Pr="006D24F4">
        <w:t>FEATURES</w:t>
      </w:r>
      <w:r>
        <w:tab/>
      </w:r>
      <w:r>
        <w:fldChar w:fldCharType="begin"/>
      </w:r>
      <w:r>
        <w:instrText xml:space="preserve"> PAGEREF _Toc381777841 \h </w:instrText>
      </w:r>
      <w:r>
        <w:fldChar w:fldCharType="separate"/>
      </w:r>
      <w:r>
        <w:t>5</w:t>
      </w:r>
      <w:r>
        <w:fldChar w:fldCharType="end"/>
      </w:r>
    </w:p>
    <w:p w14:paraId="33A6E303" w14:textId="77777777" w:rsidR="00064887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_Toc381777842 \h </w:instrText>
      </w:r>
      <w:r>
        <w:fldChar w:fldCharType="separate"/>
      </w:r>
      <w:r>
        <w:t>5</w:t>
      </w:r>
      <w:r>
        <w:fldChar w:fldCharType="end"/>
      </w:r>
    </w:p>
    <w:p w14:paraId="245FB864" w14:textId="77777777" w:rsidR="00064887" w:rsidRDefault="00064887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_Toc381777843 \h </w:instrText>
      </w:r>
      <w:r>
        <w:fldChar w:fldCharType="separate"/>
      </w:r>
      <w:r>
        <w:t>5</w:t>
      </w:r>
      <w:r>
        <w:fldChar w:fldCharType="end"/>
      </w:r>
    </w:p>
    <w:p w14:paraId="0731A70E" w14:textId="77777777" w:rsidR="00064887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Types</w:t>
      </w:r>
      <w:r>
        <w:tab/>
      </w:r>
      <w:r>
        <w:fldChar w:fldCharType="begin"/>
      </w:r>
      <w:r>
        <w:instrText xml:space="preserve"> PAGEREF _Toc381777844 \h </w:instrText>
      </w:r>
      <w:r>
        <w:fldChar w:fldCharType="separate"/>
      </w:r>
      <w:r>
        <w:t>6</w:t>
      </w:r>
      <w:r>
        <w:fldChar w:fldCharType="end"/>
      </w:r>
    </w:p>
    <w:p w14:paraId="16E26595" w14:textId="77777777" w:rsidR="00064887" w:rsidRDefault="00064887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_Toc381777845 \h </w:instrText>
      </w:r>
      <w:r>
        <w:fldChar w:fldCharType="separate"/>
      </w:r>
      <w:r>
        <w:t>6</w:t>
      </w:r>
      <w:r>
        <w:fldChar w:fldCharType="end"/>
      </w:r>
    </w:p>
    <w:p w14:paraId="065FC007" w14:textId="77777777" w:rsidR="00064887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_Toc381777846 \h </w:instrText>
      </w:r>
      <w:r>
        <w:fldChar w:fldCharType="separate"/>
      </w:r>
      <w:r>
        <w:t>6</w:t>
      </w:r>
      <w:r>
        <w:fldChar w:fldCharType="end"/>
      </w:r>
    </w:p>
    <w:p w14:paraId="2256772E" w14:textId="77777777" w:rsidR="00064887" w:rsidRDefault="00064887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_Toc381777847 \h </w:instrText>
      </w:r>
      <w:r>
        <w:fldChar w:fldCharType="separate"/>
      </w:r>
      <w:r>
        <w:t>6</w:t>
      </w:r>
      <w:r>
        <w:fldChar w:fldCharType="end"/>
      </w:r>
    </w:p>
    <w:p w14:paraId="6A26E0BF" w14:textId="77777777" w:rsidR="00064887" w:rsidRDefault="0006488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_Toc381777848 \h </w:instrText>
      </w:r>
      <w:r>
        <w:fldChar w:fldCharType="separate"/>
      </w:r>
      <w:r>
        <w:t>6</w:t>
      </w:r>
      <w:r>
        <w:fldChar w:fldCharType="end"/>
      </w:r>
    </w:p>
    <w:p w14:paraId="7088F2B3" w14:textId="77777777" w:rsidR="00064887" w:rsidRDefault="0006488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_Toc381777849 \h </w:instrText>
      </w:r>
      <w:r>
        <w:fldChar w:fldCharType="separate"/>
      </w:r>
      <w:r>
        <w:t>6</w:t>
      </w:r>
      <w:r>
        <w:fldChar w:fldCharType="end"/>
      </w:r>
    </w:p>
    <w:p w14:paraId="50D3ABC5" w14:textId="77777777" w:rsidR="00064887" w:rsidRDefault="0006488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_Toc381777850 \h </w:instrText>
      </w:r>
      <w:r>
        <w:fldChar w:fldCharType="separate"/>
      </w:r>
      <w:r>
        <w:t>6</w:t>
      </w:r>
      <w:r>
        <w:fldChar w:fldCharType="end"/>
      </w:r>
    </w:p>
    <w:p w14:paraId="63719063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2"/>
    <w:p w14:paraId="16BD0E6B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3" w:name="_Toc381777830"/>
      <w:r w:rsidR="001278D5" w:rsidRPr="00296B9F">
        <w:lastRenderedPageBreak/>
        <w:t>General Information</w:t>
      </w:r>
      <w:bookmarkEnd w:id="3"/>
    </w:p>
    <w:p w14:paraId="6DDEDA49" w14:textId="77777777" w:rsidR="00AA61CF" w:rsidRPr="00296B9F" w:rsidRDefault="00AA61CF" w:rsidP="00936489">
      <w:pPr>
        <w:pStyle w:val="Heading2"/>
      </w:pPr>
      <w:bookmarkStart w:id="4" w:name="_Toc381777831"/>
      <w:r w:rsidRPr="00296B9F">
        <w:t>Revision history</w:t>
      </w:r>
      <w:r w:rsidR="00CC7005">
        <w:t xml:space="preserve"> *</w:t>
      </w:r>
      <w:bookmarkEnd w:id="4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42F9814C" w14:textId="77777777" w:rsidTr="001079B6">
        <w:tc>
          <w:tcPr>
            <w:tcW w:w="1125" w:type="dxa"/>
            <w:shd w:val="clear" w:color="auto" w:fill="000080"/>
          </w:tcPr>
          <w:p w14:paraId="1969244C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71A24229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78D114D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081905A0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5AA31419" w14:textId="77777777" w:rsidTr="001079B6">
        <w:tc>
          <w:tcPr>
            <w:tcW w:w="1125" w:type="dxa"/>
            <w:shd w:val="clear" w:color="auto" w:fill="auto"/>
          </w:tcPr>
          <w:p w14:paraId="78E226F5" w14:textId="77777777"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001</w:t>
            </w:r>
          </w:p>
        </w:tc>
        <w:tc>
          <w:tcPr>
            <w:tcW w:w="1325" w:type="dxa"/>
            <w:shd w:val="clear" w:color="auto" w:fill="auto"/>
          </w:tcPr>
          <w:p w14:paraId="16FD89DB" w14:textId="77777777"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28.03.2014</w:t>
            </w:r>
          </w:p>
        </w:tc>
        <w:tc>
          <w:tcPr>
            <w:tcW w:w="2008" w:type="dxa"/>
            <w:shd w:val="clear" w:color="auto" w:fill="auto"/>
          </w:tcPr>
          <w:p w14:paraId="179E4BFC" w14:textId="77777777"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S. Fléchelle</w:t>
            </w:r>
          </w:p>
        </w:tc>
        <w:tc>
          <w:tcPr>
            <w:tcW w:w="4720" w:type="dxa"/>
            <w:shd w:val="clear" w:color="auto" w:fill="auto"/>
          </w:tcPr>
          <w:p w14:paraId="2ED5C995" w14:textId="77777777"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review of document</w:t>
            </w:r>
          </w:p>
        </w:tc>
      </w:tr>
      <w:tr w:rsidR="00536511" w:rsidRPr="001079B6" w14:paraId="37DC9738" w14:textId="77777777" w:rsidTr="001079B6">
        <w:tc>
          <w:tcPr>
            <w:tcW w:w="1125" w:type="dxa"/>
            <w:shd w:val="clear" w:color="auto" w:fill="auto"/>
          </w:tcPr>
          <w:p w14:paraId="3D46DB0C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624E3EA3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6EC5E6E7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3938172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14:paraId="2FF79EEF" w14:textId="77777777" w:rsidTr="001079B6">
        <w:tc>
          <w:tcPr>
            <w:tcW w:w="1125" w:type="dxa"/>
            <w:shd w:val="clear" w:color="auto" w:fill="auto"/>
          </w:tcPr>
          <w:p w14:paraId="24A222B3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7B1A015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2FB18DE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499D3B45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4998FAA2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0CD40174" w14:textId="77777777" w:rsidR="001278D5" w:rsidRDefault="001278D5" w:rsidP="00936489">
      <w:pPr>
        <w:pStyle w:val="Heading2"/>
      </w:pPr>
      <w:bookmarkStart w:id="5" w:name="_Toc381777832"/>
      <w:r w:rsidRPr="00296B9F">
        <w:t>Purpose</w:t>
      </w:r>
      <w:r w:rsidR="007A1E23" w:rsidRPr="00296B9F">
        <w:t xml:space="preserve"> and Scope</w:t>
      </w:r>
      <w:bookmarkEnd w:id="5"/>
    </w:p>
    <w:p w14:paraId="3C48887F" w14:textId="77777777" w:rsidR="00911A72" w:rsidRPr="004E4E80" w:rsidRDefault="00911A72" w:rsidP="00911A72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review of this document is done thanks to …</w:t>
      </w:r>
    </w:p>
    <w:p w14:paraId="45A9434F" w14:textId="77777777" w:rsidR="001278D5" w:rsidRPr="004E4E80" w:rsidRDefault="001278D5" w:rsidP="001278D5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purpose of this document is</w:t>
      </w:r>
      <w:r w:rsidR="004E4E80">
        <w:rPr>
          <w:rStyle w:val="Blue"/>
          <w:color w:val="auto"/>
        </w:rPr>
        <w:t xml:space="preserve"> to describe the design of the PP4G </w:t>
      </w:r>
      <w:r w:rsidR="009702B2">
        <w:rPr>
          <w:rStyle w:val="Blue"/>
          <w:color w:val="auto"/>
        </w:rPr>
        <w:t>SFR</w:t>
      </w:r>
      <w:r w:rsidR="004E4E80">
        <w:rPr>
          <w:rStyle w:val="Blue"/>
          <w:color w:val="auto"/>
        </w:rPr>
        <w:t xml:space="preserve"> Software Component.</w:t>
      </w:r>
    </w:p>
    <w:p w14:paraId="0987F901" w14:textId="77777777" w:rsidR="001278D5" w:rsidRPr="00296B9F" w:rsidRDefault="001278D5" w:rsidP="00936489">
      <w:pPr>
        <w:pStyle w:val="Heading2"/>
      </w:pPr>
      <w:bookmarkStart w:id="6" w:name="_Toc221000464"/>
      <w:bookmarkStart w:id="7" w:name="_Toc381777833"/>
      <w:r w:rsidRPr="00296B9F">
        <w:t>Reference</w:t>
      </w:r>
      <w:r w:rsidR="00EF24E2">
        <w:t>d</w:t>
      </w:r>
      <w:r w:rsidRPr="00296B9F">
        <w:t xml:space="preserve"> documents</w:t>
      </w:r>
      <w:bookmarkEnd w:id="6"/>
      <w:bookmarkEnd w:id="7"/>
    </w:p>
    <w:p w14:paraId="406863E5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81777834"/>
      <w:r>
        <w:t xml:space="preserve">External 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622753BA" w14:textId="77777777" w:rsidTr="001079B6">
        <w:tc>
          <w:tcPr>
            <w:tcW w:w="993" w:type="dxa"/>
            <w:shd w:val="clear" w:color="auto" w:fill="000080"/>
          </w:tcPr>
          <w:p w14:paraId="7FCD1B6F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7AA269F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43C7C6ED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394E5C03" w14:textId="77777777" w:rsidTr="001079B6">
        <w:tc>
          <w:tcPr>
            <w:tcW w:w="993" w:type="dxa"/>
            <w:shd w:val="clear" w:color="auto" w:fill="auto"/>
          </w:tcPr>
          <w:p w14:paraId="19C3FA69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E6A60F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215CC6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2D016156" w14:textId="77777777" w:rsidTr="001079B6">
        <w:tc>
          <w:tcPr>
            <w:tcW w:w="993" w:type="dxa"/>
            <w:shd w:val="clear" w:color="auto" w:fill="auto"/>
          </w:tcPr>
          <w:p w14:paraId="0E2CB077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637A82BF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DF6B81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470DC6E5" w14:textId="77777777" w:rsidTr="001079B6">
        <w:tc>
          <w:tcPr>
            <w:tcW w:w="993" w:type="dxa"/>
            <w:shd w:val="clear" w:color="auto" w:fill="auto"/>
          </w:tcPr>
          <w:p w14:paraId="28FFFA62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7F3548C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A360FE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942A30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9" w:name="_Toc381777835"/>
      <w:r>
        <w:t>Internal</w:t>
      </w:r>
      <w:r w:rsidR="001278D5" w:rsidRPr="00296B9F">
        <w:t xml:space="preserve"> Documents</w:t>
      </w:r>
      <w:bookmarkEnd w:id="9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4676079F" w14:textId="77777777" w:rsidTr="001079B6">
        <w:tc>
          <w:tcPr>
            <w:tcW w:w="993" w:type="dxa"/>
            <w:shd w:val="clear" w:color="auto" w:fill="000080"/>
          </w:tcPr>
          <w:p w14:paraId="2D235BF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408BD53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4F7E970F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CB69B7" w:rsidRPr="001079B6" w14:paraId="68439250" w14:textId="77777777" w:rsidTr="001079B6">
        <w:tc>
          <w:tcPr>
            <w:tcW w:w="993" w:type="dxa"/>
            <w:shd w:val="clear" w:color="auto" w:fill="auto"/>
          </w:tcPr>
          <w:p w14:paraId="390F2B30" w14:textId="77777777"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0" w:name="_Ref381776492"/>
          </w:p>
        </w:tc>
        <w:bookmarkEnd w:id="10"/>
        <w:tc>
          <w:tcPr>
            <w:tcW w:w="5785" w:type="dxa"/>
            <w:shd w:val="clear" w:color="auto" w:fill="auto"/>
          </w:tcPr>
          <w:p w14:paraId="15F8B4C5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SW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F7534">
              <w:rPr>
                <w:rFonts w:ascii="Arial" w:hAnsi="Arial" w:cs="Arial"/>
                <w:sz w:val="20"/>
                <w:szCs w:val="20"/>
              </w:rPr>
              <w:t>architecture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4F7534">
              <w:rPr>
                <w:rFonts w:ascii="Arial" w:hAnsi="Arial" w:cs="Arial"/>
                <w:sz w:val="20"/>
                <w:szCs w:val="20"/>
              </w:rPr>
              <w:t>nterface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escription</w:t>
            </w:r>
          </w:p>
        </w:tc>
        <w:tc>
          <w:tcPr>
            <w:tcW w:w="2400" w:type="dxa"/>
            <w:shd w:val="clear" w:color="auto" w:fill="auto"/>
          </w:tcPr>
          <w:p w14:paraId="013BA55D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E1355904</w:t>
            </w:r>
            <w:r>
              <w:rPr>
                <w:rFonts w:ascii="Arial" w:hAnsi="Arial" w:cs="Arial"/>
                <w:sz w:val="20"/>
                <w:szCs w:val="20"/>
              </w:rPr>
              <w:t xml:space="preserve"> in PTC</w:t>
            </w:r>
          </w:p>
        </w:tc>
      </w:tr>
      <w:tr w:rsidR="00CB69B7" w:rsidRPr="001079B6" w14:paraId="6F0306C8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0350E361" w14:textId="77777777"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1" w:name="_Ref381776683"/>
          </w:p>
        </w:tc>
        <w:bookmarkEnd w:id="11"/>
        <w:tc>
          <w:tcPr>
            <w:tcW w:w="5785" w:type="dxa"/>
            <w:shd w:val="clear" w:color="auto" w:fill="auto"/>
          </w:tcPr>
          <w:p w14:paraId="512FB6C9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 parameters specification</w:t>
            </w:r>
          </w:p>
        </w:tc>
        <w:tc>
          <w:tcPr>
            <w:tcW w:w="2400" w:type="dxa"/>
            <w:shd w:val="clear" w:color="auto" w:fill="auto"/>
          </w:tcPr>
          <w:p w14:paraId="2E841FDB" w14:textId="77777777" w:rsidR="00CB69B7" w:rsidRDefault="00CB69B7" w:rsidP="0063292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DOORS/PP4G/DES/</w:t>
            </w:r>
          </w:p>
          <w:p w14:paraId="1DC6CF14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TF-J </w:t>
            </w:r>
          </w:p>
        </w:tc>
      </w:tr>
      <w:tr w:rsidR="00CB69B7" w:rsidRPr="001079B6" w14:paraId="2C3ABC6F" w14:textId="77777777" w:rsidTr="001079B6">
        <w:tc>
          <w:tcPr>
            <w:tcW w:w="993" w:type="dxa"/>
            <w:shd w:val="clear" w:color="auto" w:fill="auto"/>
          </w:tcPr>
          <w:p w14:paraId="622822A9" w14:textId="77777777"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38C69EE9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6CB319A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9B7" w:rsidRPr="001079B6" w14:paraId="04E02DEB" w14:textId="77777777" w:rsidTr="001079B6">
        <w:tc>
          <w:tcPr>
            <w:tcW w:w="993" w:type="dxa"/>
            <w:shd w:val="clear" w:color="auto" w:fill="auto"/>
          </w:tcPr>
          <w:p w14:paraId="645BBFD8" w14:textId="77777777"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EDBB349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D79CDFD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E3D08" w14:textId="77777777" w:rsidR="00936489" w:rsidRPr="00936489" w:rsidRDefault="00936489" w:rsidP="00936489">
      <w:pPr>
        <w:pStyle w:val="Heading2"/>
      </w:pPr>
      <w:bookmarkStart w:id="12" w:name="_Toc381777836"/>
      <w:r w:rsidRPr="00936489">
        <w:t>Terminology and definitions</w:t>
      </w:r>
      <w:bookmarkEnd w:id="12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2B70948A" w14:textId="77777777" w:rsidTr="00936489">
        <w:tc>
          <w:tcPr>
            <w:tcW w:w="1858" w:type="dxa"/>
            <w:shd w:val="clear" w:color="auto" w:fill="000080"/>
          </w:tcPr>
          <w:p w14:paraId="7F881945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233E6334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0B8D4ACA" w14:textId="77777777" w:rsidTr="00936489">
        <w:tc>
          <w:tcPr>
            <w:tcW w:w="1858" w:type="dxa"/>
            <w:shd w:val="clear" w:color="auto" w:fill="auto"/>
          </w:tcPr>
          <w:p w14:paraId="18FF3306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11552C33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C80DB9" w:rsidRPr="001079B6" w14:paraId="2CB91EAE" w14:textId="77777777" w:rsidTr="00936489">
        <w:tc>
          <w:tcPr>
            <w:tcW w:w="1858" w:type="dxa"/>
            <w:shd w:val="clear" w:color="auto" w:fill="auto"/>
          </w:tcPr>
          <w:p w14:paraId="467AEBF1" w14:textId="77777777" w:rsidR="00C80DB9" w:rsidRDefault="00C80DB9" w:rsidP="00B868B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MBD</w:t>
            </w:r>
          </w:p>
        </w:tc>
        <w:tc>
          <w:tcPr>
            <w:tcW w:w="7320" w:type="dxa"/>
            <w:shd w:val="clear" w:color="auto" w:fill="auto"/>
          </w:tcPr>
          <w:p w14:paraId="74BA5E1B" w14:textId="77777777" w:rsidR="00C80DB9" w:rsidRDefault="00C80DB9" w:rsidP="00B868B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Model Based Design</w:t>
            </w:r>
          </w:p>
        </w:tc>
      </w:tr>
      <w:tr w:rsidR="009702B2" w:rsidRPr="001079B6" w14:paraId="5CB4233C" w14:textId="77777777" w:rsidTr="00936489">
        <w:tc>
          <w:tcPr>
            <w:tcW w:w="1858" w:type="dxa"/>
            <w:shd w:val="clear" w:color="auto" w:fill="auto"/>
          </w:tcPr>
          <w:p w14:paraId="54DAD034" w14:textId="77777777" w:rsidR="009702B2" w:rsidRDefault="009702B2" w:rsidP="00B868B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SFR</w:t>
            </w:r>
          </w:p>
        </w:tc>
        <w:tc>
          <w:tcPr>
            <w:tcW w:w="7320" w:type="dxa"/>
            <w:shd w:val="clear" w:color="auto" w:fill="auto"/>
          </w:tcPr>
          <w:p w14:paraId="6972304F" w14:textId="77777777" w:rsidR="009702B2" w:rsidRDefault="009702B2" w:rsidP="00B868B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Standard Function Recovery algorithm</w:t>
            </w:r>
          </w:p>
        </w:tc>
      </w:tr>
      <w:tr w:rsidR="00C80DB9" w:rsidRPr="001079B6" w14:paraId="1F96F599" w14:textId="77777777" w:rsidTr="00936489">
        <w:tc>
          <w:tcPr>
            <w:tcW w:w="1858" w:type="dxa"/>
            <w:shd w:val="clear" w:color="auto" w:fill="auto"/>
          </w:tcPr>
          <w:p w14:paraId="05B89B27" w14:textId="77777777" w:rsidR="00C80DB9" w:rsidRPr="001079B6" w:rsidRDefault="00C80DB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1624DF4B" w14:textId="77777777" w:rsidR="00C80DB9" w:rsidRPr="001079B6" w:rsidRDefault="00C80DB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C80DB9" w:rsidRPr="001079B6" w14:paraId="42775B6F" w14:textId="77777777" w:rsidTr="00936489">
        <w:tc>
          <w:tcPr>
            <w:tcW w:w="1858" w:type="dxa"/>
            <w:shd w:val="clear" w:color="auto" w:fill="auto"/>
          </w:tcPr>
          <w:p w14:paraId="7D58AEA4" w14:textId="77777777" w:rsidR="00C80DB9" w:rsidRPr="001079B6" w:rsidRDefault="00C80DB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4E30D565" w14:textId="77777777" w:rsidR="00C80DB9" w:rsidRPr="001079B6" w:rsidRDefault="00C80DB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7FB7FB2" w14:textId="77777777" w:rsidR="00936489" w:rsidRPr="00936489" w:rsidRDefault="00936489" w:rsidP="00936489"/>
    <w:p w14:paraId="065ECFB8" w14:textId="77777777" w:rsidR="00936489" w:rsidRPr="00936489" w:rsidRDefault="00936489" w:rsidP="00936489"/>
    <w:p w14:paraId="7E5389A6" w14:textId="77777777" w:rsidR="00936489" w:rsidRPr="00936489" w:rsidRDefault="00936489" w:rsidP="00936489"/>
    <w:p w14:paraId="65D4B444" w14:textId="77777777" w:rsidR="00501E39" w:rsidRPr="00296B9F" w:rsidRDefault="000E0290" w:rsidP="000E0290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3" w:name="_Toc381777837"/>
      <w:r w:rsidR="00C70364" w:rsidRPr="00C87ACD">
        <w:rPr>
          <w:caps/>
        </w:rPr>
        <w:t>SW atomic architectural unit design</w:t>
      </w:r>
      <w:bookmarkEnd w:id="13"/>
    </w:p>
    <w:p w14:paraId="2C14846C" w14:textId="77777777" w:rsidR="00055C49" w:rsidRDefault="00527700" w:rsidP="00FA0F12">
      <w:pPr>
        <w:pStyle w:val="Heading2"/>
      </w:pPr>
      <w:bookmarkStart w:id="14" w:name="_Toc381777838"/>
      <w:r>
        <w:t>O</w:t>
      </w:r>
      <w:r w:rsidR="00E74832">
        <w:t>verview</w:t>
      </w:r>
      <w:bookmarkEnd w:id="14"/>
    </w:p>
    <w:p w14:paraId="2A28F668" w14:textId="77777777" w:rsidR="009702B2" w:rsidRDefault="00CB69B7" w:rsidP="00CB69B7">
      <w:r>
        <w:t>The aim of the “</w:t>
      </w:r>
      <w:r w:rsidR="009702B2">
        <w:t>SFR</w:t>
      </w:r>
      <w:r w:rsidR="007112A1">
        <w:t xml:space="preserve">” component is to decide to trigger and to decide to abort the </w:t>
      </w:r>
      <w:r w:rsidR="009702B2">
        <w:t xml:space="preserve">SFR </w:t>
      </w:r>
      <w:r w:rsidR="007112A1">
        <w:t>cycle</w:t>
      </w:r>
      <w:r w:rsidR="009702B2">
        <w:t>s:</w:t>
      </w:r>
    </w:p>
    <w:p w14:paraId="0081BF17" w14:textId="77777777" w:rsidR="009702B2" w:rsidRDefault="009702B2" w:rsidP="009702B2">
      <w:pPr>
        <w:pStyle w:val="ListParagraph"/>
        <w:numPr>
          <w:ilvl w:val="0"/>
          <w:numId w:val="17"/>
        </w:numPr>
      </w:pPr>
      <w:r>
        <w:t>The anti-patina (or startup) cycle,</w:t>
      </w:r>
    </w:p>
    <w:p w14:paraId="0C8C7787" w14:textId="77777777" w:rsidR="009702B2" w:rsidRDefault="009702B2" w:rsidP="009702B2">
      <w:pPr>
        <w:pStyle w:val="ListParagraph"/>
        <w:numPr>
          <w:ilvl w:val="0"/>
          <w:numId w:val="17"/>
        </w:numPr>
      </w:pPr>
      <w:r>
        <w:t>The hard release cycle,</w:t>
      </w:r>
    </w:p>
    <w:p w14:paraId="03D222EE" w14:textId="77777777" w:rsidR="009702B2" w:rsidRDefault="009702B2" w:rsidP="009702B2">
      <w:pPr>
        <w:pStyle w:val="ListParagraph"/>
        <w:numPr>
          <w:ilvl w:val="0"/>
          <w:numId w:val="17"/>
        </w:numPr>
      </w:pPr>
      <w:r>
        <w:t>The smooth release cycle,</w:t>
      </w:r>
    </w:p>
    <w:p w14:paraId="2F92BBDF" w14:textId="77777777" w:rsidR="00CB69B7" w:rsidRDefault="009702B2" w:rsidP="009702B2">
      <w:pPr>
        <w:pStyle w:val="ListParagraph"/>
        <w:numPr>
          <w:ilvl w:val="0"/>
          <w:numId w:val="17"/>
        </w:numPr>
      </w:pPr>
      <w:r>
        <w:t>The backup release cycle</w:t>
      </w:r>
      <w:r w:rsidR="007112A1">
        <w:t>.</w:t>
      </w:r>
    </w:p>
    <w:p w14:paraId="2B3E2D12" w14:textId="77777777" w:rsidR="00C80DB9" w:rsidRDefault="00C80DB9" w:rsidP="00C80DB9">
      <w:r>
        <w:t>The design of the “</w:t>
      </w:r>
      <w:r w:rsidR="009702B2">
        <w:t>SFR</w:t>
      </w:r>
      <w:r>
        <w:t>” component is handled by the MBD technology, with the support of tools such as MATLAB environment and a code generator tool such as Target Link for instance.</w:t>
      </w:r>
    </w:p>
    <w:p w14:paraId="0B53DF93" w14:textId="77777777" w:rsidR="00C117CB" w:rsidRDefault="00C117CB" w:rsidP="00FA0F12">
      <w:pPr>
        <w:pStyle w:val="Heading2"/>
      </w:pPr>
      <w:bookmarkStart w:id="15" w:name="_Toc381776821"/>
      <w:bookmarkStart w:id="16" w:name="_Toc381776822"/>
      <w:bookmarkStart w:id="17" w:name="_Toc381777839"/>
      <w:bookmarkEnd w:id="15"/>
      <w:bookmarkEnd w:id="16"/>
      <w:r>
        <w:t>Traceability</w:t>
      </w:r>
      <w:bookmarkEnd w:id="17"/>
    </w:p>
    <w:p w14:paraId="2BB4C5EF" w14:textId="77777777" w:rsidR="00C117CB" w:rsidRDefault="00CB69B7" w:rsidP="00FA0F12">
      <w:r>
        <w:t>The traceability matrix is built from the system specification until the architecture document.</w:t>
      </w:r>
    </w:p>
    <w:p w14:paraId="511A3482" w14:textId="77777777" w:rsidR="00CB69B7" w:rsidRDefault="00CB69B7" w:rsidP="00FA0F12">
      <w:r>
        <w:t xml:space="preserve">Then, refer to </w:t>
      </w:r>
      <w:r>
        <w:fldChar w:fldCharType="begin"/>
      </w:r>
      <w:r>
        <w:instrText xml:space="preserve"> REF _Ref381776492 \r \h </w:instrText>
      </w:r>
      <w:r>
        <w:fldChar w:fldCharType="separate"/>
      </w:r>
      <w:r w:rsidR="00064887">
        <w:t>[Doc1]</w:t>
      </w:r>
      <w:r>
        <w:fldChar w:fldCharType="end"/>
      </w:r>
      <w:r>
        <w:t xml:space="preserve"> the get the traceability against the functional, design and safety requirements, related to this unit.</w:t>
      </w:r>
    </w:p>
    <w:p w14:paraId="755D36C7" w14:textId="77777777" w:rsidR="00CB69B7" w:rsidRDefault="00CB69B7" w:rsidP="00CB69B7">
      <w:pPr>
        <w:pStyle w:val="Heading2"/>
      </w:pPr>
      <w:bookmarkStart w:id="18" w:name="_Toc381775393"/>
      <w:bookmarkStart w:id="19" w:name="_Toc381777840"/>
      <w:r>
        <w:t>Files structure</w:t>
      </w:r>
      <w:bookmarkEnd w:id="18"/>
      <w:bookmarkEnd w:id="19"/>
    </w:p>
    <w:p w14:paraId="140B66D5" w14:textId="77777777" w:rsidR="00CB69B7" w:rsidRDefault="00CB69B7" w:rsidP="00CB69B7">
      <w:r>
        <w:t>Below is the description of the files structure defined for this unit.</w:t>
      </w:r>
    </w:p>
    <w:p w14:paraId="1474BAA5" w14:textId="77777777" w:rsidR="00CB69B7" w:rsidRDefault="00CB69B7" w:rsidP="00CB69B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4FCE5" wp14:editId="6016B980">
                <wp:simplePos x="0" y="0"/>
                <wp:positionH relativeFrom="column">
                  <wp:posOffset>1224715</wp:posOffset>
                </wp:positionH>
                <wp:positionV relativeFrom="paragraph">
                  <wp:posOffset>13572</wp:posOffset>
                </wp:positionV>
                <wp:extent cx="2006221" cy="1080000"/>
                <wp:effectExtent l="76200" t="38100" r="89535" b="120650"/>
                <wp:wrapNone/>
                <wp:docPr id="7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10800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EE5F0" w14:textId="77777777" w:rsidR="00CB69B7" w:rsidRPr="00632921" w:rsidRDefault="009702B2" w:rsidP="00CB69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SFR_StandardFunctionRecovery</w:t>
                            </w:r>
                            <w:r w:rsidR="00CB69B7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4FCE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7" o:spid="_x0000_s1026" type="#_x0000_t65" style="position:absolute;margin-left:96.45pt;margin-top:1.05pt;width:157.9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14:paraId="058EE5F0" w14:textId="77777777" w:rsidR="00CB69B7" w:rsidRPr="00632921" w:rsidRDefault="009702B2" w:rsidP="00CB69B7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SFR_StandardFunctionRecovery</w:t>
                      </w:r>
                      <w:r w:rsidR="00CB69B7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.h</w:t>
                      </w:r>
                    </w:p>
                  </w:txbxContent>
                </v:textbox>
              </v:shape>
            </w:pict>
          </mc:Fallback>
        </mc:AlternateContent>
      </w:r>
    </w:p>
    <w:p w14:paraId="5D29076F" w14:textId="77777777" w:rsidR="00CB69B7" w:rsidRDefault="00CB69B7" w:rsidP="00CB69B7"/>
    <w:p w14:paraId="0A0F0FB5" w14:textId="77777777" w:rsidR="00CB69B7" w:rsidRDefault="00CB69B7" w:rsidP="00CB69B7"/>
    <w:p w14:paraId="7EDA592F" w14:textId="77777777" w:rsidR="00CB69B7" w:rsidRDefault="00CB69B7" w:rsidP="00CB69B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75B4F" wp14:editId="7AD6D08B">
                <wp:simplePos x="0" y="0"/>
                <wp:positionH relativeFrom="column">
                  <wp:posOffset>1742123</wp:posOffset>
                </wp:positionH>
                <wp:positionV relativeFrom="paragraph">
                  <wp:posOffset>227013</wp:posOffset>
                </wp:positionV>
                <wp:extent cx="514350" cy="547687"/>
                <wp:effectExtent l="38100" t="38100" r="1905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94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7.2pt;margin-top:17.9pt;width:40.5pt;height:43.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</w:p>
    <w:p w14:paraId="199C5663" w14:textId="77777777" w:rsidR="00CB69B7" w:rsidRDefault="00CB69B7" w:rsidP="00CB69B7"/>
    <w:p w14:paraId="1DAAE69D" w14:textId="77777777" w:rsidR="00CB69B7" w:rsidRDefault="00CB69B7" w:rsidP="00CB69B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B6573" wp14:editId="363FB77B">
                <wp:simplePos x="0" y="0"/>
                <wp:positionH relativeFrom="column">
                  <wp:posOffset>1866160</wp:posOffset>
                </wp:positionH>
                <wp:positionV relativeFrom="paragraph">
                  <wp:posOffset>140117</wp:posOffset>
                </wp:positionV>
                <wp:extent cx="2006221" cy="1079500"/>
                <wp:effectExtent l="76200" t="38100" r="89535" b="120650"/>
                <wp:wrapNone/>
                <wp:docPr id="6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0D85C" w14:textId="77777777" w:rsidR="00CB69B7" w:rsidRPr="00632921" w:rsidRDefault="009702B2" w:rsidP="00CB69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SFR_StandardFunctionRecovery</w:t>
                            </w:r>
                            <w:r w:rsidR="00CB69B7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6573" id="Folded Corner 6" o:spid="_x0000_s1027" type="#_x0000_t65" style="position:absolute;margin-left:146.95pt;margin-top:11.05pt;width:157.9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" adj="180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14:paraId="6C80D85C" w14:textId="77777777" w:rsidR="00CB69B7" w:rsidRPr="00632921" w:rsidRDefault="009702B2" w:rsidP="00CB69B7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SFR_StandardFunctionRecovery</w:t>
                      </w:r>
                      <w:r w:rsidR="00CB69B7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</w:p>
    <w:p w14:paraId="405DD5EC" w14:textId="77777777" w:rsidR="00CB69B7" w:rsidRDefault="00CB69B7" w:rsidP="00CB69B7"/>
    <w:p w14:paraId="6AE4A41C" w14:textId="77777777" w:rsidR="00CB69B7" w:rsidRDefault="00CB69B7" w:rsidP="00CB69B7"/>
    <w:p w14:paraId="6078BD28" w14:textId="77777777" w:rsidR="00CB69B7" w:rsidRDefault="00CB69B7" w:rsidP="00CB69B7"/>
    <w:p w14:paraId="12FD9275" w14:textId="77777777" w:rsidR="00CB69B7" w:rsidRDefault="00CB69B7" w:rsidP="00CB69B7"/>
    <w:p w14:paraId="24E84DB3" w14:textId="77777777" w:rsidR="00CB69B7" w:rsidRDefault="00CB69B7" w:rsidP="00CB69B7"/>
    <w:p w14:paraId="7EF99288" w14:textId="77777777" w:rsidR="00CB69B7" w:rsidRDefault="00CB69B7" w:rsidP="00CB69B7"/>
    <w:p w14:paraId="477768B0" w14:textId="77777777" w:rsidR="00CB69B7" w:rsidRPr="00632921" w:rsidRDefault="009702B2" w:rsidP="00CB69B7">
      <w:pPr>
        <w:rPr>
          <w:b/>
        </w:rPr>
      </w:pPr>
      <w:r>
        <w:rPr>
          <w:b/>
        </w:rPr>
        <w:t>SFR_StandardFunctionRecovery</w:t>
      </w:r>
      <w:r w:rsidR="00CB69B7" w:rsidRPr="00632921">
        <w:rPr>
          <w:b/>
        </w:rPr>
        <w:t>.c</w:t>
      </w:r>
    </w:p>
    <w:p w14:paraId="4AF7F663" w14:textId="77777777" w:rsidR="007112A1" w:rsidRDefault="007112A1" w:rsidP="00CB69B7">
      <w:r>
        <w:t>It will gather:</w:t>
      </w:r>
    </w:p>
    <w:p w14:paraId="25B414A0" w14:textId="77777777" w:rsidR="007112A1" w:rsidRDefault="007112A1" w:rsidP="009702B2">
      <w:pPr>
        <w:pStyle w:val="ListParagraph"/>
        <w:numPr>
          <w:ilvl w:val="0"/>
          <w:numId w:val="16"/>
        </w:numPr>
      </w:pPr>
      <w:r>
        <w:t xml:space="preserve">The main function of </w:t>
      </w:r>
      <w:r w:rsidR="009702B2">
        <w:t>SFR</w:t>
      </w:r>
      <w:r>
        <w:t xml:space="preserve"> algorithm, called </w:t>
      </w:r>
      <w:r w:rsidR="009702B2" w:rsidRPr="009702B2">
        <w:t xml:space="preserve">SFR_runStandardFunctionRecovery </w:t>
      </w:r>
      <w:r>
        <w:t>(), which is the exported function in charge of providing:</w:t>
      </w:r>
    </w:p>
    <w:p w14:paraId="0887FDBE" w14:textId="77777777" w:rsidR="007112A1" w:rsidRDefault="007112A1" w:rsidP="007112A1">
      <w:pPr>
        <w:pStyle w:val="ListParagraph"/>
        <w:numPr>
          <w:ilvl w:val="1"/>
          <w:numId w:val="16"/>
        </w:numPr>
      </w:pPr>
      <w:r>
        <w:t>the triggering decision</w:t>
      </w:r>
      <w:r w:rsidR="009702B2">
        <w:t xml:space="preserve"> of all available SFR cycles </w:t>
      </w:r>
    </w:p>
    <w:p w14:paraId="641E1DAA" w14:textId="77777777" w:rsidR="00CB69B7" w:rsidRDefault="007112A1" w:rsidP="007112A1">
      <w:pPr>
        <w:pStyle w:val="ListParagraph"/>
        <w:numPr>
          <w:ilvl w:val="1"/>
          <w:numId w:val="16"/>
        </w:numPr>
      </w:pPr>
      <w:r>
        <w:t>the abortion decision</w:t>
      </w:r>
      <w:r w:rsidR="009702B2" w:rsidRPr="009702B2">
        <w:t xml:space="preserve"> </w:t>
      </w:r>
      <w:r w:rsidR="009702B2">
        <w:t>of all available SFR cycles</w:t>
      </w:r>
    </w:p>
    <w:p w14:paraId="7264F313" w14:textId="77777777" w:rsidR="007112A1" w:rsidRDefault="007112A1" w:rsidP="007112A1">
      <w:pPr>
        <w:pStyle w:val="ListParagraph"/>
        <w:numPr>
          <w:ilvl w:val="1"/>
          <w:numId w:val="16"/>
        </w:numPr>
      </w:pPr>
      <w:r>
        <w:t>the pre-conditions information</w:t>
      </w:r>
      <w:r w:rsidR="009702B2" w:rsidRPr="009702B2">
        <w:t xml:space="preserve"> </w:t>
      </w:r>
      <w:r w:rsidR="009702B2">
        <w:t>of all available SFR cycles</w:t>
      </w:r>
    </w:p>
    <w:p w14:paraId="25CE0475" w14:textId="77777777" w:rsidR="007112A1" w:rsidRDefault="007112A1" w:rsidP="007112A1">
      <w:pPr>
        <w:pStyle w:val="ListParagraph"/>
        <w:numPr>
          <w:ilvl w:val="1"/>
          <w:numId w:val="16"/>
        </w:numPr>
      </w:pPr>
      <w:r>
        <w:t>the pre-activation information</w:t>
      </w:r>
      <w:r w:rsidR="009702B2" w:rsidRPr="009702B2">
        <w:t xml:space="preserve"> </w:t>
      </w:r>
      <w:r w:rsidR="009702B2">
        <w:t>of all available SFR cycles</w:t>
      </w:r>
    </w:p>
    <w:p w14:paraId="6B8DCD59" w14:textId="77777777" w:rsidR="007112A1" w:rsidRDefault="007112A1" w:rsidP="007112A1">
      <w:pPr>
        <w:pStyle w:val="ListParagraph"/>
        <w:numPr>
          <w:ilvl w:val="1"/>
          <w:numId w:val="16"/>
        </w:numPr>
      </w:pPr>
      <w:r>
        <w:t>the triggering source information</w:t>
      </w:r>
      <w:r w:rsidR="009702B2" w:rsidRPr="009702B2">
        <w:t xml:space="preserve"> </w:t>
      </w:r>
      <w:r w:rsidR="009702B2">
        <w:t>of all available SFR cycles</w:t>
      </w:r>
      <w:r>
        <w:t>.</w:t>
      </w:r>
    </w:p>
    <w:p w14:paraId="3A0BCF29" w14:textId="77777777" w:rsidR="007112A1" w:rsidRDefault="007112A1" w:rsidP="007112A1">
      <w:pPr>
        <w:ind w:left="1080"/>
      </w:pPr>
    </w:p>
    <w:p w14:paraId="72172D3C" w14:textId="77777777" w:rsidR="007112A1" w:rsidRDefault="007112A1" w:rsidP="007112A1">
      <w:pPr>
        <w:pStyle w:val="ListParagraph"/>
        <w:numPr>
          <w:ilvl w:val="0"/>
          <w:numId w:val="16"/>
        </w:numPr>
      </w:pPr>
      <w:r>
        <w:t xml:space="preserve">All the internal functions which provide the steps to decide to trigger and to abort </w:t>
      </w:r>
      <w:r w:rsidR="009702B2">
        <w:t xml:space="preserve">all </w:t>
      </w:r>
      <w:r>
        <w:t xml:space="preserve">the </w:t>
      </w:r>
      <w:r w:rsidR="009702B2">
        <w:t>SFR</w:t>
      </w:r>
      <w:r>
        <w:t xml:space="preserve"> cycle</w:t>
      </w:r>
      <w:r w:rsidR="009702B2">
        <w:t>s</w:t>
      </w:r>
      <w:r>
        <w:t>.</w:t>
      </w:r>
    </w:p>
    <w:p w14:paraId="7E2F52BA" w14:textId="77777777" w:rsidR="00CB69B7" w:rsidRDefault="00CB69B7" w:rsidP="00CB69B7"/>
    <w:p w14:paraId="78859431" w14:textId="77777777" w:rsidR="005075BD" w:rsidRDefault="005075BD" w:rsidP="00CB69B7"/>
    <w:p w14:paraId="379307EC" w14:textId="77777777" w:rsidR="005075BD" w:rsidRDefault="005075BD" w:rsidP="00CB69B7"/>
    <w:p w14:paraId="1EA3C6C6" w14:textId="77777777" w:rsidR="00CB69B7" w:rsidRPr="00632921" w:rsidRDefault="009702B2" w:rsidP="00CB69B7">
      <w:pPr>
        <w:rPr>
          <w:b/>
        </w:rPr>
      </w:pPr>
      <w:r>
        <w:rPr>
          <w:b/>
        </w:rPr>
        <w:t>SFR_StandardFunctionRecovery</w:t>
      </w:r>
      <w:r w:rsidR="00CB69B7" w:rsidRPr="00632921">
        <w:rPr>
          <w:b/>
        </w:rPr>
        <w:t>.h</w:t>
      </w:r>
    </w:p>
    <w:p w14:paraId="0C0D4BD6" w14:textId="77777777" w:rsidR="008161BB" w:rsidRPr="006A7B13" w:rsidRDefault="00CB69B7" w:rsidP="00FA0F12">
      <w:r>
        <w:t>It will gather the defi</w:t>
      </w:r>
      <w:r w:rsidR="007112A1">
        <w:t xml:space="preserve">nition of all exported constants and functions. Only the definition of the unique exported function is available: the </w:t>
      </w:r>
      <w:r w:rsidR="009702B2" w:rsidRPr="009702B2">
        <w:t xml:space="preserve">SFR_runStandardFunctionRecovery </w:t>
      </w:r>
      <w:r w:rsidR="007112A1">
        <w:t>() runnable.</w:t>
      </w:r>
    </w:p>
    <w:p w14:paraId="7523032A" w14:textId="77777777" w:rsidR="007572D8" w:rsidRDefault="007572D8" w:rsidP="00FA0F12"/>
    <w:p w14:paraId="5B3D6BD3" w14:textId="77777777" w:rsidR="00CB69B7" w:rsidRDefault="00CB69B7">
      <w:pPr>
        <w:spacing w:after="0"/>
        <w:rPr>
          <w:rFonts w:ascii="Arial" w:hAnsi="Arial" w:cs="Arial"/>
          <w:b/>
          <w:bCs/>
          <w:caps/>
          <w:color w:val="000080"/>
          <w:kern w:val="32"/>
          <w:sz w:val="40"/>
          <w:szCs w:val="32"/>
          <w:u w:color="000080"/>
        </w:rPr>
      </w:pPr>
      <w:r>
        <w:rPr>
          <w:caps/>
        </w:rPr>
        <w:br w:type="page"/>
      </w:r>
    </w:p>
    <w:p w14:paraId="5E5E6A5F" w14:textId="77777777" w:rsidR="00106D26" w:rsidRPr="00C87ACD" w:rsidRDefault="00C70364" w:rsidP="00830F42">
      <w:pPr>
        <w:pStyle w:val="Heading1"/>
        <w:rPr>
          <w:caps/>
        </w:rPr>
      </w:pPr>
      <w:bookmarkStart w:id="20" w:name="_Toc381777841"/>
      <w:r>
        <w:rPr>
          <w:caps/>
        </w:rPr>
        <w:lastRenderedPageBreak/>
        <w:t>FEATURES</w:t>
      </w:r>
      <w:bookmarkEnd w:id="20"/>
    </w:p>
    <w:p w14:paraId="6723ADDA" w14:textId="77777777" w:rsidR="00E00934" w:rsidRDefault="00010597" w:rsidP="00830F42">
      <w:r>
        <w:t xml:space="preserve">The purpose of this chapter is to only </w:t>
      </w:r>
      <w:r w:rsidR="00CB69B7">
        <w:t xml:space="preserve">describe the internal implementation of the component. </w:t>
      </w:r>
    </w:p>
    <w:p w14:paraId="5ED18140" w14:textId="77777777" w:rsidR="00010597" w:rsidRDefault="00010597" w:rsidP="00830F42">
      <w:r>
        <w:t xml:space="preserve">For the description of the external implementation, please refer </w:t>
      </w:r>
      <w:r w:rsidR="00CB69B7">
        <w:t xml:space="preserve">to </w:t>
      </w:r>
      <w:r w:rsidR="00CB69B7">
        <w:fldChar w:fldCharType="begin"/>
      </w:r>
      <w:r w:rsidR="00CB69B7">
        <w:instrText xml:space="preserve"> REF _Ref381776492 \r \h </w:instrText>
      </w:r>
      <w:r w:rsidR="00CB69B7">
        <w:fldChar w:fldCharType="separate"/>
      </w:r>
      <w:r w:rsidR="00064887">
        <w:t>[Doc1]</w:t>
      </w:r>
      <w:r w:rsidR="00CB69B7">
        <w:fldChar w:fldCharType="end"/>
      </w:r>
      <w:r w:rsidR="00CB69B7">
        <w:t xml:space="preserve"> </w:t>
      </w:r>
      <w:r>
        <w:t>(</w:t>
      </w:r>
      <w:r w:rsidR="00BE02DA">
        <w:t xml:space="preserve">to </w:t>
      </w:r>
      <w:r w:rsidR="00CB69B7">
        <w:t>get the list of services, types, variables and constants</w:t>
      </w:r>
      <w:r w:rsidR="00CB69B7" w:rsidRPr="003B628D">
        <w:t xml:space="preserve"> </w:t>
      </w:r>
      <w:r w:rsidR="00CB69B7">
        <w:t>exported by this unit</w:t>
      </w:r>
      <w:r>
        <w:t>)</w:t>
      </w:r>
      <w:r w:rsidR="00CB69B7">
        <w:t>.</w:t>
      </w:r>
    </w:p>
    <w:p w14:paraId="26585429" w14:textId="77777777" w:rsidR="00BE02DA" w:rsidRDefault="00BE02DA" w:rsidP="00E00934"/>
    <w:p w14:paraId="25A16F8E" w14:textId="77777777" w:rsidR="00E00934" w:rsidRDefault="00E00934" w:rsidP="00E00934">
      <w:r>
        <w:t>Actually, the description of the internal implementation is not necessary for this SW unit since its complexity is extremely low. Therefore, the current chapter shall not be treated. Then, refer to C-code implementation directly.</w:t>
      </w:r>
    </w:p>
    <w:p w14:paraId="3D415914" w14:textId="77777777" w:rsidR="00111D1B" w:rsidRPr="00296B9F" w:rsidRDefault="00777211" w:rsidP="00830F42">
      <w:pPr>
        <w:pStyle w:val="Heading2"/>
      </w:pPr>
      <w:bookmarkStart w:id="21" w:name="_Toc381777842"/>
      <w:r>
        <w:t>Services</w:t>
      </w:r>
      <w:bookmarkEnd w:id="21"/>
    </w:p>
    <w:p w14:paraId="0F031A7A" w14:textId="77777777" w:rsidR="000E5738" w:rsidRDefault="00F371F3" w:rsidP="00830F42">
      <w:pPr>
        <w:pStyle w:val="Heading3"/>
      </w:pPr>
      <w:bookmarkStart w:id="22" w:name="_Toc381777843"/>
      <w:r>
        <w:t xml:space="preserve">Service </w:t>
      </w:r>
      <w:r w:rsidR="0037544A">
        <w:t>Name</w:t>
      </w:r>
      <w:bookmarkEnd w:id="22"/>
      <w:r w:rsidR="0037544A">
        <w:t xml:space="preserve"> </w:t>
      </w:r>
    </w:p>
    <w:p w14:paraId="051B755E" w14:textId="77777777" w:rsidR="005075BD" w:rsidRDefault="005075BD" w:rsidP="005075BD"/>
    <w:p w14:paraId="09724FB9" w14:textId="77777777" w:rsidR="005075BD" w:rsidRDefault="005075BD" w:rsidP="005075BD">
      <w:r>
        <w:t>The list and the description of services are available in [Doc1].</w:t>
      </w:r>
    </w:p>
    <w:p w14:paraId="01692502" w14:textId="77777777" w:rsidR="005075BD" w:rsidRPr="005075BD" w:rsidRDefault="005075BD" w:rsidP="005075BD">
      <w:r>
        <w:t>Refer to this document for more details.</w:t>
      </w:r>
    </w:p>
    <w:p w14:paraId="39BD6511" w14:textId="77777777" w:rsidR="00CB69B7" w:rsidRPr="005075BD" w:rsidRDefault="00CB69B7" w:rsidP="00CB69B7">
      <w:r w:rsidRPr="005075BD">
        <w:tab/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2083"/>
        <w:gridCol w:w="5005"/>
      </w:tblGrid>
      <w:tr w:rsidR="00CB69B7" w:rsidRPr="001A604D" w14:paraId="3962DBE1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31DAFE84" w14:textId="77777777" w:rsidR="00CB69B7" w:rsidRPr="006B6F79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Object</w:t>
            </w:r>
          </w:p>
        </w:tc>
      </w:tr>
      <w:tr w:rsidR="00CB69B7" w:rsidRPr="001079B6" w14:paraId="5356A5A5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A1CFC" w14:textId="77777777"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6B6F79" w14:paraId="0E5074C3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3E1D8A53" w14:textId="77777777" w:rsidR="00CB69B7" w:rsidRPr="006B6F79" w:rsidRDefault="00F2422F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Prototype</w:t>
            </w:r>
          </w:p>
        </w:tc>
      </w:tr>
      <w:tr w:rsidR="00CB69B7" w:rsidRPr="006B6F79" w14:paraId="61644282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C11D1" w14:textId="77777777"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079B6" w14:paraId="01B2193E" w14:textId="77777777" w:rsidTr="00632921">
        <w:tc>
          <w:tcPr>
            <w:tcW w:w="9294" w:type="dxa"/>
            <w:gridSpan w:val="3"/>
            <w:shd w:val="clear" w:color="auto" w:fill="000080"/>
          </w:tcPr>
          <w:p w14:paraId="5E586F49" w14:textId="77777777"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Input Parameters</w:t>
            </w:r>
          </w:p>
        </w:tc>
      </w:tr>
      <w:tr w:rsidR="00CB69B7" w:rsidRPr="001079B6" w14:paraId="3CF27DCF" w14:textId="77777777" w:rsidTr="00632921">
        <w:tc>
          <w:tcPr>
            <w:tcW w:w="2206" w:type="dxa"/>
            <w:shd w:val="clear" w:color="auto" w:fill="C6D9F1" w:themeFill="text2" w:themeFillTint="33"/>
          </w:tcPr>
          <w:p w14:paraId="287F0B35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shd w:val="clear" w:color="auto" w:fill="C6D9F1" w:themeFill="text2" w:themeFillTint="33"/>
          </w:tcPr>
          <w:p w14:paraId="2CDDC620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shd w:val="clear" w:color="auto" w:fill="C6D9F1" w:themeFill="text2" w:themeFillTint="33"/>
          </w:tcPr>
          <w:p w14:paraId="53068A3F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14:paraId="377DB8AE" w14:textId="77777777" w:rsidTr="00632921">
        <w:tc>
          <w:tcPr>
            <w:tcW w:w="2206" w:type="dxa"/>
            <w:tcBorders>
              <w:bottom w:val="single" w:sz="4" w:space="0" w:color="auto"/>
            </w:tcBorders>
            <w:shd w:val="clear" w:color="auto" w:fill="auto"/>
          </w:tcPr>
          <w:p w14:paraId="3DD14FC2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14:paraId="21ED8BFC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bottom w:val="single" w:sz="4" w:space="0" w:color="auto"/>
            </w:tcBorders>
            <w:shd w:val="clear" w:color="auto" w:fill="auto"/>
          </w:tcPr>
          <w:p w14:paraId="31201977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14:paraId="6AF3E9A0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6D22CBDE" w14:textId="77777777"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</w:rPr>
              <w:t>Output Parameters :</w:t>
            </w:r>
          </w:p>
        </w:tc>
      </w:tr>
      <w:tr w:rsidR="00CB69B7" w:rsidRPr="001079B6" w14:paraId="5904709E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A568135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3A79F40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09541A6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14:paraId="48AD605D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4C25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ECC1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15C43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14:paraId="1DD5CF60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3E56AA73" w14:textId="77777777"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Return value</w:t>
            </w:r>
          </w:p>
        </w:tc>
      </w:tr>
      <w:tr w:rsidR="00CB69B7" w:rsidRPr="001079B6" w14:paraId="303D6B62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81684C" w14:textId="77777777"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58AFDF5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14:paraId="5F10E5AF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D5E1A" w14:textId="77777777"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FDA93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14:paraId="3F77F108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264851D4" w14:textId="77777777"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</w:tr>
      <w:tr w:rsidR="00CB69B7" w:rsidRPr="001079B6" w14:paraId="4991665D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7669087" w14:textId="77777777"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Who </w:t>
            </w:r>
            <w:r w:rsidRPr="00632921">
              <w:rPr>
                <w:rFonts w:ascii="Arial" w:hAnsi="Arial"/>
                <w:sz w:val="14"/>
                <w:szCs w:val="20"/>
              </w:rPr>
              <w:t>(callers)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4C375F7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14:paraId="793CB989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0CB42" w14:textId="77777777"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29C23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B647F9" w14:paraId="7D2AE883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29A6C045" w14:textId="77777777" w:rsidR="00CB69B7" w:rsidRPr="00632921" w:rsidRDefault="00CB69B7" w:rsidP="00632921">
            <w:pPr>
              <w:spacing w:after="0"/>
              <w:rPr>
                <w:rFonts w:ascii="Arial" w:hAnsi="Arial"/>
                <w:b/>
                <w:sz w:val="20"/>
                <w:szCs w:val="20"/>
                <w:highlight w:val="darkBlue"/>
              </w:rPr>
            </w:pPr>
            <w:r w:rsidRPr="00632921">
              <w:rPr>
                <w:rFonts w:ascii="Arial" w:hAnsi="Arial"/>
                <w:b/>
                <w:sz w:val="20"/>
                <w:szCs w:val="20"/>
                <w:highlight w:val="darkBlue"/>
              </w:rPr>
              <w:t>Static aspect</w:t>
            </w:r>
          </w:p>
        </w:tc>
      </w:tr>
      <w:tr w:rsidR="00CB69B7" w:rsidRPr="001079B6" w14:paraId="56B0A76D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6D46F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14:paraId="5E81CE6D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5213D93D" w14:textId="77777777"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</w:tr>
      <w:tr w:rsidR="00CB69B7" w:rsidRPr="001079B6" w14:paraId="08C2FC8C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92090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B5F3E3B" w14:textId="77777777" w:rsidR="00C95592" w:rsidRPr="00296B9F" w:rsidRDefault="00C95592" w:rsidP="00830F42"/>
    <w:p w14:paraId="4FE34030" w14:textId="77777777" w:rsidR="00313FB4" w:rsidRDefault="00313FB4" w:rsidP="00830F42"/>
    <w:p w14:paraId="5C225AB6" w14:textId="77777777" w:rsidR="00527967" w:rsidRDefault="00527967" w:rsidP="00830F42"/>
    <w:p w14:paraId="2CFED9D3" w14:textId="77777777" w:rsidR="00CB69B7" w:rsidRDefault="00CB69B7">
      <w:pPr>
        <w:spacing w:after="0"/>
        <w:rPr>
          <w:rFonts w:ascii="Arial" w:hAnsi="Arial" w:cs="Arial"/>
          <w:b/>
          <w:bCs/>
          <w:i/>
          <w:iCs/>
          <w:sz w:val="32"/>
          <w:szCs w:val="28"/>
        </w:rPr>
      </w:pPr>
      <w:r>
        <w:br w:type="page"/>
      </w:r>
      <w:r w:rsidR="00F2422F">
        <w:lastRenderedPageBreak/>
        <w:t>/</w:t>
      </w:r>
    </w:p>
    <w:p w14:paraId="47F74819" w14:textId="77777777" w:rsidR="00527967" w:rsidRDefault="00C106E9" w:rsidP="00830F42">
      <w:pPr>
        <w:pStyle w:val="Heading2"/>
      </w:pPr>
      <w:bookmarkStart w:id="23" w:name="_Toc381777844"/>
      <w:r>
        <w:t>Types</w:t>
      </w:r>
      <w:bookmarkEnd w:id="23"/>
    </w:p>
    <w:p w14:paraId="7495B5C1" w14:textId="77777777" w:rsidR="00C106E9" w:rsidRDefault="00C106E9" w:rsidP="00830F42">
      <w:pPr>
        <w:pStyle w:val="Heading3"/>
      </w:pPr>
      <w:bookmarkStart w:id="24" w:name="_Toc381777845"/>
      <w:r>
        <w:t>Name Structure definition</w:t>
      </w:r>
      <w:bookmarkEnd w:id="24"/>
    </w:p>
    <w:p w14:paraId="2E6AA2AD" w14:textId="77777777" w:rsidR="005075BD" w:rsidRDefault="005075BD" w:rsidP="005075BD"/>
    <w:p w14:paraId="4BEFA089" w14:textId="77777777" w:rsidR="005075BD" w:rsidRDefault="005075BD" w:rsidP="005075BD">
      <w:r>
        <w:t>The list and the description of types are available in [Doc1].</w:t>
      </w:r>
    </w:p>
    <w:p w14:paraId="42EE91DE" w14:textId="77777777" w:rsidR="005075BD" w:rsidRPr="005075BD" w:rsidRDefault="005075BD" w:rsidP="005075BD">
      <w:r>
        <w:t>Refer to this document for more details.</w:t>
      </w:r>
    </w:p>
    <w:p w14:paraId="555ED347" w14:textId="77777777" w:rsidR="005075BD" w:rsidRPr="005075BD" w:rsidRDefault="005075BD" w:rsidP="005075BD"/>
    <w:p w14:paraId="31DC3EA2" w14:textId="77777777" w:rsidR="003D63FD" w:rsidRPr="003D63FD" w:rsidRDefault="003D63FD" w:rsidP="003D63FD"/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7F7E48" w:rsidRPr="001079B6" w14:paraId="790F5212" w14:textId="77777777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14:paraId="695B9FA5" w14:textId="77777777"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14:paraId="7B087220" w14:textId="77777777"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14:paraId="0E0F3921" w14:textId="77777777"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description</w:t>
            </w:r>
          </w:p>
        </w:tc>
      </w:tr>
      <w:tr w:rsidR="007F7E48" w:rsidRPr="007C51BA" w14:paraId="4BD1A54E" w14:textId="77777777" w:rsidTr="007F7E48">
        <w:tc>
          <w:tcPr>
            <w:tcW w:w="3402" w:type="dxa"/>
            <w:shd w:val="clear" w:color="auto" w:fill="auto"/>
          </w:tcPr>
          <w:p w14:paraId="5BCC6763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4BA71BB4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64DEA0F4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2EEB085E" w14:textId="77777777" w:rsidTr="007F7E48">
        <w:tc>
          <w:tcPr>
            <w:tcW w:w="3402" w:type="dxa"/>
            <w:shd w:val="clear" w:color="auto" w:fill="auto"/>
          </w:tcPr>
          <w:p w14:paraId="44BF740F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7FD42B4D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098E3099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1298AE25" w14:textId="77777777" w:rsidTr="007F7E48">
        <w:tc>
          <w:tcPr>
            <w:tcW w:w="3402" w:type="dxa"/>
            <w:shd w:val="clear" w:color="auto" w:fill="auto"/>
          </w:tcPr>
          <w:p w14:paraId="09ACCD20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45460956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2AE0F160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7B64064E" w14:textId="77777777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065D72C0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4A07D0CB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28E1D98F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14:paraId="2AF586B2" w14:textId="77777777" w:rsidTr="007F7E48">
        <w:tc>
          <w:tcPr>
            <w:tcW w:w="3402" w:type="dxa"/>
            <w:shd w:val="clear" w:color="auto" w:fill="auto"/>
          </w:tcPr>
          <w:p w14:paraId="4752E9DA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52E2326D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4AB55E75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14:paraId="61D1846C" w14:textId="77777777" w:rsidTr="007F7E48">
        <w:tc>
          <w:tcPr>
            <w:tcW w:w="3402" w:type="dxa"/>
            <w:shd w:val="clear" w:color="auto" w:fill="auto"/>
          </w:tcPr>
          <w:p w14:paraId="283D2C7D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4DE0785F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3776C0DC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14:paraId="141C0438" w14:textId="77777777" w:rsidTr="007F7E48">
        <w:tc>
          <w:tcPr>
            <w:tcW w:w="3402" w:type="dxa"/>
            <w:shd w:val="clear" w:color="auto" w:fill="auto"/>
          </w:tcPr>
          <w:p w14:paraId="3DD20E88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3E845571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75CEA850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1DA9543" w14:textId="77777777" w:rsidR="007F7E48" w:rsidRDefault="007F7E48" w:rsidP="007F7E48"/>
    <w:p w14:paraId="099CF8AB" w14:textId="77777777" w:rsidR="00C95592" w:rsidRDefault="00C95592" w:rsidP="007F7E48"/>
    <w:p w14:paraId="65FC7CFA" w14:textId="77777777" w:rsidR="00C106E9" w:rsidRDefault="00C106E9" w:rsidP="00830F42">
      <w:pPr>
        <w:pStyle w:val="Heading2"/>
      </w:pPr>
      <w:bookmarkStart w:id="25" w:name="_Toc381777846"/>
      <w:r>
        <w:t>Variables</w:t>
      </w:r>
      <w:bookmarkEnd w:id="25"/>
    </w:p>
    <w:p w14:paraId="22538041" w14:textId="77777777" w:rsidR="005075BD" w:rsidRDefault="005075BD" w:rsidP="005075BD"/>
    <w:p w14:paraId="786BF3A2" w14:textId="77777777" w:rsidR="005075BD" w:rsidRDefault="005075BD" w:rsidP="005075BD">
      <w:r>
        <w:t>The list and the description of variables are available in [Doc1].</w:t>
      </w:r>
    </w:p>
    <w:p w14:paraId="606E8CA1" w14:textId="77777777" w:rsidR="005075BD" w:rsidRPr="005075BD" w:rsidRDefault="005075BD" w:rsidP="005075BD">
      <w:r>
        <w:t>Refer to this document for more details.</w:t>
      </w:r>
    </w:p>
    <w:p w14:paraId="0C15E338" w14:textId="77777777" w:rsidR="005075BD" w:rsidRPr="005075BD" w:rsidRDefault="005075BD" w:rsidP="005075BD"/>
    <w:p w14:paraId="3EBA8FF2" w14:textId="77777777" w:rsidR="003D63FD" w:rsidRPr="003D63FD" w:rsidRDefault="003D63FD" w:rsidP="003D63FD"/>
    <w:tbl>
      <w:tblPr>
        <w:tblW w:w="1128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2324"/>
        <w:gridCol w:w="1134"/>
        <w:gridCol w:w="1134"/>
        <w:gridCol w:w="1134"/>
        <w:gridCol w:w="1871"/>
        <w:gridCol w:w="1361"/>
      </w:tblGrid>
      <w:tr w:rsidR="007F7E48" w:rsidRPr="001079B6" w14:paraId="52F414D5" w14:textId="77777777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14:paraId="1630FE06" w14:textId="77777777"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14:paraId="708DEE1D" w14:textId="77777777"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0FF4C8BF" w14:textId="77777777"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3CC604C1" w14:textId="77777777"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13B130E4" w14:textId="77777777"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Range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shd w:val="clear" w:color="auto" w:fill="000080"/>
          </w:tcPr>
          <w:p w14:paraId="0FAD46F7" w14:textId="77777777"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000080"/>
          </w:tcPr>
          <w:p w14:paraId="058824B0" w14:textId="77777777"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14:paraId="532062E0" w14:textId="77777777" w:rsidTr="007F7E48">
        <w:tc>
          <w:tcPr>
            <w:tcW w:w="2324" w:type="dxa"/>
            <w:shd w:val="clear" w:color="auto" w:fill="auto"/>
          </w:tcPr>
          <w:p w14:paraId="78CFFF40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5E802C37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62D1E75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3BF65E99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97E33A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5EF52B7E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7E9271B0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6B72279B" w14:textId="77777777" w:rsidTr="007F7E48">
        <w:tc>
          <w:tcPr>
            <w:tcW w:w="2324" w:type="dxa"/>
            <w:shd w:val="clear" w:color="auto" w:fill="auto"/>
          </w:tcPr>
          <w:p w14:paraId="1C7E019F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2910E6DD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0875654F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ABC43F2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874FE3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3910A16A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4E0D3334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6DE06E4D" w14:textId="77777777" w:rsidTr="007F7E48">
        <w:tc>
          <w:tcPr>
            <w:tcW w:w="2324" w:type="dxa"/>
            <w:shd w:val="clear" w:color="auto" w:fill="auto"/>
          </w:tcPr>
          <w:p w14:paraId="15665DB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132631CA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3B50D2F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6BA63F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799B57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3ED3CC6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5E5494E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561C69E1" w14:textId="77777777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14:paraId="55F475C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14:paraId="1E568200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7C5EA6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EBE584B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74E1E3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AEA369E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14:paraId="463E10E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0A9096D5" w14:textId="77777777" w:rsidTr="007F7E48">
        <w:tc>
          <w:tcPr>
            <w:tcW w:w="2324" w:type="dxa"/>
            <w:shd w:val="clear" w:color="auto" w:fill="auto"/>
          </w:tcPr>
          <w:p w14:paraId="1B16BA6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51F9B6D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3E8437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307266D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FDFD16C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3871E01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03AFCE7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027862D6" w14:textId="77777777" w:rsidTr="007F7E48">
        <w:tc>
          <w:tcPr>
            <w:tcW w:w="2324" w:type="dxa"/>
            <w:shd w:val="clear" w:color="auto" w:fill="auto"/>
          </w:tcPr>
          <w:p w14:paraId="67F7168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0D295A1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06722503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40292D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C84F7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0C9E8B9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395EBCA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6A1A59C1" w14:textId="77777777" w:rsidTr="007F7E48">
        <w:tc>
          <w:tcPr>
            <w:tcW w:w="2324" w:type="dxa"/>
            <w:shd w:val="clear" w:color="auto" w:fill="auto"/>
          </w:tcPr>
          <w:p w14:paraId="5F744B23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0B735BAE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390E42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88D59A6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1B518F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4B8B5F2C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3CCEF1A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FF22E23" w14:textId="77777777" w:rsidR="00313FB4" w:rsidRDefault="00313FB4" w:rsidP="00830F42"/>
    <w:p w14:paraId="58E0B334" w14:textId="77777777" w:rsidR="00C106E9" w:rsidRDefault="00C106E9" w:rsidP="00830F42">
      <w:pPr>
        <w:pStyle w:val="Heading2"/>
      </w:pPr>
      <w:bookmarkStart w:id="26" w:name="_Toc381777847"/>
      <w:r>
        <w:t>Constants</w:t>
      </w:r>
      <w:bookmarkEnd w:id="26"/>
    </w:p>
    <w:p w14:paraId="3F47BE76" w14:textId="77777777" w:rsidR="005075BD" w:rsidRDefault="005075BD" w:rsidP="005075BD"/>
    <w:p w14:paraId="3E629646" w14:textId="77777777" w:rsidR="005075BD" w:rsidRDefault="005075BD" w:rsidP="005075BD">
      <w:r>
        <w:t>The list and the description of constants are available in [Doc1].</w:t>
      </w:r>
    </w:p>
    <w:p w14:paraId="672BDA5D" w14:textId="77777777" w:rsidR="005075BD" w:rsidRPr="005075BD" w:rsidRDefault="005075BD" w:rsidP="005075BD">
      <w:r>
        <w:t>Refer to this document for more details.</w:t>
      </w:r>
    </w:p>
    <w:p w14:paraId="186500F2" w14:textId="77777777" w:rsidR="003D63FD" w:rsidRPr="003D63FD" w:rsidRDefault="003D63FD" w:rsidP="003D63FD"/>
    <w:tbl>
      <w:tblPr>
        <w:tblW w:w="1031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1"/>
        <w:gridCol w:w="2211"/>
        <w:gridCol w:w="1134"/>
        <w:gridCol w:w="1134"/>
        <w:gridCol w:w="1814"/>
        <w:gridCol w:w="1814"/>
      </w:tblGrid>
      <w:tr w:rsidR="007F7E48" w:rsidRPr="001079B6" w14:paraId="48847746" w14:textId="77777777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14:paraId="75E2119D" w14:textId="77777777"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14:paraId="7CCA9BBC" w14:textId="77777777"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03C56420" w14:textId="77777777"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469ED799" w14:textId="77777777"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14:paraId="56C1D65B" w14:textId="77777777"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14:paraId="65494FBA" w14:textId="77777777"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14:paraId="36EEBB13" w14:textId="77777777" w:rsidTr="007F7E48">
        <w:tc>
          <w:tcPr>
            <w:tcW w:w="2211" w:type="dxa"/>
            <w:shd w:val="clear" w:color="auto" w:fill="auto"/>
          </w:tcPr>
          <w:p w14:paraId="1CE0971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14:paraId="6F102A7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5A39CF0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6C90BF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19DE338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7C6B2EC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7BE0B2F6" w14:textId="77777777" w:rsidTr="007F7E48">
        <w:tc>
          <w:tcPr>
            <w:tcW w:w="2211" w:type="dxa"/>
            <w:shd w:val="clear" w:color="auto" w:fill="auto"/>
          </w:tcPr>
          <w:p w14:paraId="7F8B8AA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14:paraId="27536F8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6EA6AE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A13159A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393082F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151C5B2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5FC66EC2" w14:textId="77777777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763E8D7C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58C6D3A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EB235A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5C2651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3DAE3B5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602753CB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45CC46AF" w14:textId="77777777" w:rsidTr="007F7E48">
        <w:tc>
          <w:tcPr>
            <w:tcW w:w="2211" w:type="dxa"/>
            <w:shd w:val="clear" w:color="auto" w:fill="auto"/>
          </w:tcPr>
          <w:p w14:paraId="5A93E46A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14:paraId="76AE8B7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129A06A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54FBB4E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5759180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0FFBB144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3270451C" w14:textId="77777777" w:rsidTr="007F7E48">
        <w:tc>
          <w:tcPr>
            <w:tcW w:w="2211" w:type="dxa"/>
            <w:shd w:val="clear" w:color="auto" w:fill="auto"/>
          </w:tcPr>
          <w:p w14:paraId="48C07E44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14:paraId="1BB8D69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D0E0BB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3EE36A2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356C46B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15E2A21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8182255" w14:textId="77777777" w:rsidR="00C106E9" w:rsidRPr="006A7B13" w:rsidRDefault="00C106E9" w:rsidP="00830F42">
      <w:pPr>
        <w:tabs>
          <w:tab w:val="left" w:pos="10065"/>
        </w:tabs>
        <w:ind w:right="142"/>
      </w:pPr>
    </w:p>
    <w:p w14:paraId="70E9E494" w14:textId="77777777" w:rsidR="009779D6" w:rsidRDefault="00E87D0B" w:rsidP="009779D6">
      <w:pPr>
        <w:pStyle w:val="Heading1"/>
      </w:pPr>
      <w:bookmarkStart w:id="27" w:name="_Toc381777848"/>
      <w:r>
        <w:t>EEPROM</w:t>
      </w:r>
      <w:bookmarkEnd w:id="27"/>
    </w:p>
    <w:p w14:paraId="57F2E977" w14:textId="77777777" w:rsidR="009779D6" w:rsidRDefault="00CB69B7" w:rsidP="006537A5">
      <w:r>
        <w:t xml:space="preserve">The EEPROM parameters are all specified in </w:t>
      </w:r>
      <w:r>
        <w:fldChar w:fldCharType="begin"/>
      </w:r>
      <w:r>
        <w:instrText xml:space="preserve"> REF _Ref381776683 \r \h </w:instrText>
      </w:r>
      <w:r>
        <w:fldChar w:fldCharType="separate"/>
      </w:r>
      <w:r w:rsidR="00064887">
        <w:t>[Doc2]</w:t>
      </w:r>
      <w:r>
        <w:fldChar w:fldCharType="end"/>
      </w:r>
      <w:r>
        <w:t xml:space="preserve">. </w:t>
      </w:r>
    </w:p>
    <w:p w14:paraId="1CF3630F" w14:textId="77777777" w:rsidR="00CB69B7" w:rsidRDefault="00CB69B7" w:rsidP="006537A5">
      <w:r>
        <w:t>Refer to this document for more details.</w:t>
      </w:r>
    </w:p>
    <w:p w14:paraId="402BEE59" w14:textId="77777777" w:rsidR="009779D6" w:rsidRDefault="009779D6" w:rsidP="006537A5"/>
    <w:p w14:paraId="70639323" w14:textId="77777777" w:rsidR="009779D6" w:rsidRDefault="009779D6" w:rsidP="009779D6">
      <w:pPr>
        <w:pStyle w:val="Heading1"/>
      </w:pPr>
      <w:bookmarkStart w:id="28" w:name="_Toc381777849"/>
      <w:r>
        <w:t>Configuration</w:t>
      </w:r>
      <w:bookmarkEnd w:id="28"/>
    </w:p>
    <w:p w14:paraId="37109881" w14:textId="77777777" w:rsidR="009779D6" w:rsidRDefault="009779D6" w:rsidP="006537A5"/>
    <w:p w14:paraId="12B77132" w14:textId="77777777" w:rsidR="00E63826" w:rsidRDefault="00E63826" w:rsidP="006537A5"/>
    <w:p w14:paraId="227E46F5" w14:textId="77777777" w:rsidR="00E63826" w:rsidRPr="0004125B" w:rsidRDefault="00E63826" w:rsidP="00E63826">
      <w:pPr>
        <w:pStyle w:val="Heading1"/>
      </w:pPr>
      <w:bookmarkStart w:id="29" w:name="_Toc381777850"/>
      <w:r>
        <w:t>Compilation Options</w:t>
      </w:r>
      <w:bookmarkEnd w:id="29"/>
    </w:p>
    <w:sectPr w:rsidR="00E63826" w:rsidRPr="0004125B" w:rsidSect="00B36BB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51AF" w14:textId="77777777" w:rsidR="00CF0E9B" w:rsidRDefault="00CF0E9B">
      <w:r>
        <w:separator/>
      </w:r>
    </w:p>
  </w:endnote>
  <w:endnote w:type="continuationSeparator" w:id="0">
    <w:p w14:paraId="519C7885" w14:textId="77777777" w:rsidR="00CF0E9B" w:rsidRDefault="00CF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8D5C" w14:textId="77777777" w:rsidR="007F7E48" w:rsidRDefault="007F7E48">
    <w:pPr>
      <w:pStyle w:val="Footer"/>
    </w:pPr>
  </w:p>
  <w:p w14:paraId="7609CFE5" w14:textId="77777777" w:rsidR="007F7E48" w:rsidRDefault="007F7E48"/>
  <w:p w14:paraId="71797D59" w14:textId="77777777" w:rsidR="007F7E48" w:rsidRDefault="007F7E48"/>
  <w:p w14:paraId="5CCAB498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9047" w14:textId="77777777" w:rsidR="007F7E48" w:rsidRPr="00F90EF1" w:rsidRDefault="007F7E48" w:rsidP="00F1292D">
    <w:pPr>
      <w:tabs>
        <w:tab w:val="center" w:pos="4680"/>
        <w:tab w:val="right" w:pos="9120"/>
      </w:tabs>
      <w:spacing w:before="120" w:after="0"/>
      <w:ind w:left="108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sz w:val="16"/>
      </w:rPr>
      <w:t>Copyright Autoliv Inc., All Rights Reserved</w:t>
    </w: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noProof/>
        <w:sz w:val="16"/>
      </w:rPr>
      <w:t xml:space="preserve">Page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PAGE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9702B2">
      <w:rPr>
        <w:rFonts w:ascii="Arial" w:hAnsi="Arial" w:cs="Arial"/>
        <w:b/>
        <w:noProof/>
        <w:sz w:val="16"/>
      </w:rPr>
      <w:t>5</w:t>
    </w:r>
    <w:r w:rsidRPr="00F1292D">
      <w:rPr>
        <w:rFonts w:ascii="Arial" w:hAnsi="Arial" w:cs="Arial"/>
        <w:b/>
        <w:noProof/>
        <w:sz w:val="16"/>
      </w:rPr>
      <w:fldChar w:fldCharType="end"/>
    </w:r>
    <w:r w:rsidRPr="00F1292D">
      <w:rPr>
        <w:rFonts w:ascii="Arial" w:hAnsi="Arial" w:cs="Arial"/>
        <w:noProof/>
        <w:sz w:val="16"/>
      </w:rPr>
      <w:t xml:space="preserve"> of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NUMPAGES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9702B2">
      <w:rPr>
        <w:rFonts w:ascii="Arial" w:hAnsi="Arial" w:cs="Arial"/>
        <w:b/>
        <w:noProof/>
        <w:sz w:val="16"/>
      </w:rPr>
      <w:t>8</w:t>
    </w:r>
    <w:r w:rsidRPr="00F1292D">
      <w:rPr>
        <w:rFonts w:ascii="Arial" w:hAnsi="Arial" w:cs="Arial"/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173"/>
    </w:tblGrid>
    <w:tr w:rsidR="007F7E48" w:rsidRPr="00F90EF1" w14:paraId="561E26C9" w14:textId="77777777" w:rsidTr="001043EF">
      <w:trPr>
        <w:jc w:val="center"/>
      </w:trPr>
      <w:tc>
        <w:tcPr>
          <w:tcW w:w="10200" w:type="dxa"/>
        </w:tcPr>
        <w:p w14:paraId="5AF7239D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5DC2C44F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8B5F" w14:textId="77777777" w:rsidR="00CF0E9B" w:rsidRDefault="00CF0E9B">
      <w:r>
        <w:separator/>
      </w:r>
    </w:p>
  </w:footnote>
  <w:footnote w:type="continuationSeparator" w:id="0">
    <w:p w14:paraId="6EB857C6" w14:textId="77777777" w:rsidR="00CF0E9B" w:rsidRDefault="00CF0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C7CA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  <w:lang w:val="fr-FR" w:eastAsia="fr-FR"/>
      </w:rPr>
      <w:drawing>
        <wp:inline distT="0" distB="0" distL="0" distR="0" wp14:anchorId="1D885701" wp14:editId="127E91C4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="009702B2">
      <w:rPr>
        <w:rFonts w:ascii="Arial" w:hAnsi="Arial" w:cs="Arial"/>
      </w:rPr>
      <w:t>SFR</w:t>
    </w:r>
    <w:r w:rsidR="00445F68">
      <w:rPr>
        <w:rFonts w:ascii="Arial" w:hAnsi="Arial" w:cs="Arial"/>
      </w:rPr>
      <w:t xml:space="preserve"> – SW Module Design Document</w:t>
    </w:r>
    <w:r w:rsidRPr="0042676B">
      <w:rPr>
        <w:rFonts w:ascii="Arial" w:hAnsi="Arial" w:cs="Arial"/>
      </w:rPr>
      <w:t>.doc</w:t>
    </w:r>
    <w:r w:rsidRPr="0042676B">
      <w:rPr>
        <w:rFonts w:ascii="Arial" w:hAnsi="Arial" w:cs="Arial"/>
        <w:vertAlign w:val="subscript"/>
      </w:rPr>
      <w:object w:dxaOrig="1903" w:dyaOrig="1318" w14:anchorId="1CAABB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51.6pt;height:35.4pt" fillcolor="window">
          <v:imagedata r:id="rId2" o:title=""/>
        </v:shape>
        <o:OLEObject Type="Embed" ProgID="PBrush" ShapeID="_x0000_i1035" DrawAspect="Content" ObjectID="_1705123804" r:id="rId3">
          <o:FieldCodes>\s \* MERGEFORMAT</o:FieldCodes>
        </o:OLEObject>
      </w:object>
    </w:r>
  </w:p>
  <w:tbl>
    <w:tblPr>
      <w:tblW w:w="10284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5"/>
      <w:gridCol w:w="3897"/>
      <w:gridCol w:w="1995"/>
      <w:gridCol w:w="1451"/>
      <w:gridCol w:w="1666"/>
    </w:tblGrid>
    <w:tr w:rsidR="00865C04" w:rsidRPr="00F90EF1" w14:paraId="4748D7F8" w14:textId="77777777" w:rsidTr="003464FF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6F94835" w14:textId="77777777" w:rsidR="00865C04" w:rsidRPr="00F90EF1" w:rsidRDefault="00865C04" w:rsidP="00865C04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59CDE7FF" wp14:editId="4B49F914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45406B9" w14:textId="77777777" w:rsidR="00865C04" w:rsidRPr="00F90EF1" w:rsidRDefault="00865C04" w:rsidP="00865C04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98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692CF83" w14:textId="77777777" w:rsidR="00865C04" w:rsidRPr="00F90EF1" w:rsidRDefault="00865C04" w:rsidP="00865C04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4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492F8212" w14:textId="77777777" w:rsidR="00865C04" w:rsidRPr="00F90EF1" w:rsidRDefault="00865C04" w:rsidP="00865C04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65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E9DD032" w14:textId="77777777" w:rsidR="00865C04" w:rsidRPr="00F90EF1" w:rsidRDefault="00865C04" w:rsidP="00865C04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865C04" w:rsidRPr="00F1292D" w14:paraId="4F9EDF4A" w14:textId="77777777" w:rsidTr="003464FF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0921BB6" w14:textId="77777777" w:rsidR="00865C04" w:rsidRPr="00F1292D" w:rsidRDefault="00865C04" w:rsidP="00865C04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386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03DEE0F" w14:textId="77777777" w:rsidR="00865C04" w:rsidRPr="00F1292D" w:rsidRDefault="00865C04" w:rsidP="00865C04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DAIMLER MMA</w:t>
          </w:r>
        </w:p>
      </w:tc>
      <w:tc>
        <w:tcPr>
          <w:tcW w:w="1980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2E2803B" w14:textId="60F9099A" w:rsidR="00865C04" w:rsidRPr="00F1292D" w:rsidRDefault="00865C04" w:rsidP="00865C04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SFR</w:t>
          </w: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 xml:space="preserve"> PRWB</w:t>
          </w:r>
        </w:p>
      </w:tc>
      <w:tc>
        <w:tcPr>
          <w:tcW w:w="144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365E158D" w14:textId="77777777" w:rsidR="00865C04" w:rsidRPr="00F1292D" w:rsidRDefault="00865C04" w:rsidP="00865C04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Initial revision</w:t>
          </w:r>
        </w:p>
      </w:tc>
      <w:tc>
        <w:tcPr>
          <w:tcW w:w="165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26D8BF4" w14:textId="77777777" w:rsidR="00865C04" w:rsidRPr="00F1292D" w:rsidRDefault="00865C04" w:rsidP="00865C04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2022-01-08</w:t>
          </w:r>
        </w:p>
      </w:tc>
    </w:tr>
    <w:tr w:rsidR="00865C04" w:rsidRPr="00F90EF1" w14:paraId="3D36E4AD" w14:textId="77777777" w:rsidTr="003464FF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CE8F6F2" w14:textId="77777777" w:rsidR="00865C04" w:rsidRPr="00F90EF1" w:rsidRDefault="00865C04" w:rsidP="00865C04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386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0566C52" w14:textId="77777777" w:rsidR="00865C04" w:rsidRPr="00F90EF1" w:rsidRDefault="00865C04" w:rsidP="00865C04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3420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7E86476C" w14:textId="77777777" w:rsidR="00865C04" w:rsidRPr="002C3971" w:rsidRDefault="00865C04" w:rsidP="00865C04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65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006EFEF0" w14:textId="77777777" w:rsidR="00865C04" w:rsidRPr="00F90EF1" w:rsidRDefault="00865C04" w:rsidP="00865C04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</w:tr>
    <w:tr w:rsidR="00865C04" w:rsidRPr="00F1292D" w14:paraId="34C08C2A" w14:textId="77777777" w:rsidTr="003464FF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DEF901F" w14:textId="77777777" w:rsidR="00865C04" w:rsidRPr="00F1292D" w:rsidRDefault="00865C04" w:rsidP="00865C04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NA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386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A78E14E" w14:textId="3EF1FD03" w:rsidR="00865C04" w:rsidRPr="00F1292D" w:rsidRDefault="00865C04" w:rsidP="00865C04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SFR</w:t>
          </w:r>
          <w:r w:rsidRPr="0031382C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-Detailed Design Document.docx</w:t>
          </w:r>
          <w:r w:rsidRPr="0031382C" w:rsidDel="0031382C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3420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A686AD7" w14:textId="77777777" w:rsidR="00865C04" w:rsidRPr="00F1292D" w:rsidRDefault="00865C04" w:rsidP="00865C04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</w:p>
      </w:tc>
      <w:tc>
        <w:tcPr>
          <w:tcW w:w="165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2D79D76" w14:textId="77777777" w:rsidR="00865C04" w:rsidRPr="00F1292D" w:rsidRDefault="00865C04" w:rsidP="00865C04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1.0</w:t>
          </w:r>
        </w:p>
      </w:tc>
    </w:tr>
  </w:tbl>
  <w:p w14:paraId="19E903FE" w14:textId="77777777" w:rsidR="007F7E48" w:rsidRPr="00F90EF1" w:rsidRDefault="007F7E48" w:rsidP="00F90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8E0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  <w:lang w:val="fr-FR" w:eastAsia="fr-FR"/>
      </w:rPr>
      <w:drawing>
        <wp:inline distT="0" distB="0" distL="0" distR="0" wp14:anchorId="5CF5AE7A" wp14:editId="58336A11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>
      <w:rPr>
        <w:rFonts w:ascii="Arial" w:hAnsi="Arial" w:cs="Arial"/>
      </w:rPr>
      <w:t>Document1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4778EF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6pt;height:35.4pt" fillcolor="window">
          <v:imagedata r:id="rId2" o:title=""/>
        </v:shape>
        <o:OLEObject Type="Embed" ProgID="PBrush" ShapeID="_x0000_i1026" DrawAspect="Content" ObjectID="_1705123805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6EDE7006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5E2491DD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3BFCB8FB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9514C06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6E0A7B31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67C7AF5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Project Name and Number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085EEAE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3D2275B5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State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2431CB75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2324E9DC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5A2C557E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1D8A1EE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EC91B87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1648B1BC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5710F0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8317AF7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Generic Word Template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D471CEA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C2D05E9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7DD736F6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2637690"/>
    <w:multiLevelType w:val="hybridMultilevel"/>
    <w:tmpl w:val="071CFC42"/>
    <w:lvl w:ilvl="0" w:tplc="F036EA2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2BA3"/>
    <w:multiLevelType w:val="multilevel"/>
    <w:tmpl w:val="49D25B62"/>
    <w:numStyleLink w:val="Bulleted"/>
  </w:abstractNum>
  <w:abstractNum w:abstractNumId="6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 w15:restartNumberingAfterBreak="0">
    <w:nsid w:val="30277C96"/>
    <w:multiLevelType w:val="multilevel"/>
    <w:tmpl w:val="4E4E7D9A"/>
    <w:numStyleLink w:val="Numbered"/>
  </w:abstractNum>
  <w:abstractNum w:abstractNumId="9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0209D9"/>
    <w:multiLevelType w:val="multilevel"/>
    <w:tmpl w:val="49D25B62"/>
    <w:numStyleLink w:val="Bulleted"/>
  </w:abstractNum>
  <w:abstractNum w:abstractNumId="12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3B25790"/>
    <w:multiLevelType w:val="hybridMultilevel"/>
    <w:tmpl w:val="EC66A3B4"/>
    <w:lvl w:ilvl="0" w:tplc="98CEA0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4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5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  <w:num w:numId="14">
    <w:abstractNumId w:val="0"/>
  </w:num>
  <w:num w:numId="15">
    <w:abstractNumId w:val="7"/>
  </w:num>
  <w:num w:numId="16">
    <w:abstractNumId w:val="4"/>
  </w:num>
  <w:num w:numId="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BDF"/>
    <w:rsid w:val="00006526"/>
    <w:rsid w:val="00010597"/>
    <w:rsid w:val="00016BE4"/>
    <w:rsid w:val="00023BB5"/>
    <w:rsid w:val="000259E9"/>
    <w:rsid w:val="000264EA"/>
    <w:rsid w:val="0004125B"/>
    <w:rsid w:val="00055C49"/>
    <w:rsid w:val="00064887"/>
    <w:rsid w:val="000729CE"/>
    <w:rsid w:val="000860ED"/>
    <w:rsid w:val="000876A2"/>
    <w:rsid w:val="00091EE5"/>
    <w:rsid w:val="00092777"/>
    <w:rsid w:val="00097215"/>
    <w:rsid w:val="000A0DF9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35542"/>
    <w:rsid w:val="0015209C"/>
    <w:rsid w:val="00160850"/>
    <w:rsid w:val="0019039D"/>
    <w:rsid w:val="001A5158"/>
    <w:rsid w:val="001A604D"/>
    <w:rsid w:val="001D5953"/>
    <w:rsid w:val="001F153E"/>
    <w:rsid w:val="001F1918"/>
    <w:rsid w:val="001F36BA"/>
    <w:rsid w:val="00206304"/>
    <w:rsid w:val="00261017"/>
    <w:rsid w:val="00262D88"/>
    <w:rsid w:val="00276D74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519C"/>
    <w:rsid w:val="00313FB4"/>
    <w:rsid w:val="0031650B"/>
    <w:rsid w:val="00333763"/>
    <w:rsid w:val="00342D44"/>
    <w:rsid w:val="00350E60"/>
    <w:rsid w:val="0037544A"/>
    <w:rsid w:val="003927FE"/>
    <w:rsid w:val="00393CFA"/>
    <w:rsid w:val="003A0519"/>
    <w:rsid w:val="003A2EAC"/>
    <w:rsid w:val="003B330A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676B"/>
    <w:rsid w:val="004317E4"/>
    <w:rsid w:val="00433683"/>
    <w:rsid w:val="00437C8D"/>
    <w:rsid w:val="00445F68"/>
    <w:rsid w:val="00446DAC"/>
    <w:rsid w:val="004473C3"/>
    <w:rsid w:val="00480A98"/>
    <w:rsid w:val="004948B4"/>
    <w:rsid w:val="004A53B8"/>
    <w:rsid w:val="004A6F07"/>
    <w:rsid w:val="004C4870"/>
    <w:rsid w:val="004D7902"/>
    <w:rsid w:val="004E4E80"/>
    <w:rsid w:val="00501E39"/>
    <w:rsid w:val="005075BD"/>
    <w:rsid w:val="00527700"/>
    <w:rsid w:val="00527967"/>
    <w:rsid w:val="00536511"/>
    <w:rsid w:val="005479AC"/>
    <w:rsid w:val="00562C96"/>
    <w:rsid w:val="005673E3"/>
    <w:rsid w:val="005858FA"/>
    <w:rsid w:val="005914A2"/>
    <w:rsid w:val="0059231A"/>
    <w:rsid w:val="005A74BF"/>
    <w:rsid w:val="005D3FE3"/>
    <w:rsid w:val="005E20A9"/>
    <w:rsid w:val="005F2A5E"/>
    <w:rsid w:val="005F343B"/>
    <w:rsid w:val="005F58F3"/>
    <w:rsid w:val="0061558D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A7B92"/>
    <w:rsid w:val="006B5E43"/>
    <w:rsid w:val="006B6F79"/>
    <w:rsid w:val="006C5629"/>
    <w:rsid w:val="006D0367"/>
    <w:rsid w:val="006E6B3E"/>
    <w:rsid w:val="00702C3A"/>
    <w:rsid w:val="007112A1"/>
    <w:rsid w:val="00717736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D6DBC"/>
    <w:rsid w:val="007E1C91"/>
    <w:rsid w:val="007F7678"/>
    <w:rsid w:val="007F7E48"/>
    <w:rsid w:val="00800C89"/>
    <w:rsid w:val="008046ED"/>
    <w:rsid w:val="0081344A"/>
    <w:rsid w:val="008161BB"/>
    <w:rsid w:val="00816DE1"/>
    <w:rsid w:val="0082230B"/>
    <w:rsid w:val="00830F42"/>
    <w:rsid w:val="00840976"/>
    <w:rsid w:val="00843542"/>
    <w:rsid w:val="00865C04"/>
    <w:rsid w:val="0087478C"/>
    <w:rsid w:val="0087669F"/>
    <w:rsid w:val="00886823"/>
    <w:rsid w:val="0089553A"/>
    <w:rsid w:val="008A3E9F"/>
    <w:rsid w:val="008C714E"/>
    <w:rsid w:val="008E1C99"/>
    <w:rsid w:val="00911A72"/>
    <w:rsid w:val="0091320C"/>
    <w:rsid w:val="0091694D"/>
    <w:rsid w:val="00920FB7"/>
    <w:rsid w:val="00921854"/>
    <w:rsid w:val="00934D0F"/>
    <w:rsid w:val="00936489"/>
    <w:rsid w:val="009702B2"/>
    <w:rsid w:val="009779D6"/>
    <w:rsid w:val="00987BE7"/>
    <w:rsid w:val="009B4BE5"/>
    <w:rsid w:val="009E12E6"/>
    <w:rsid w:val="009E44EC"/>
    <w:rsid w:val="009E48C7"/>
    <w:rsid w:val="00A04572"/>
    <w:rsid w:val="00A27350"/>
    <w:rsid w:val="00A64437"/>
    <w:rsid w:val="00A722DB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77856"/>
    <w:rsid w:val="00BA7436"/>
    <w:rsid w:val="00BB7E59"/>
    <w:rsid w:val="00BC3B44"/>
    <w:rsid w:val="00BD01E4"/>
    <w:rsid w:val="00BE02DA"/>
    <w:rsid w:val="00C07B67"/>
    <w:rsid w:val="00C106E9"/>
    <w:rsid w:val="00C117CB"/>
    <w:rsid w:val="00C405CD"/>
    <w:rsid w:val="00C42B25"/>
    <w:rsid w:val="00C44F24"/>
    <w:rsid w:val="00C46C24"/>
    <w:rsid w:val="00C6291E"/>
    <w:rsid w:val="00C6355D"/>
    <w:rsid w:val="00C70364"/>
    <w:rsid w:val="00C73014"/>
    <w:rsid w:val="00C754A3"/>
    <w:rsid w:val="00C80CB6"/>
    <w:rsid w:val="00C80DB9"/>
    <w:rsid w:val="00C85AD2"/>
    <w:rsid w:val="00C87ACD"/>
    <w:rsid w:val="00C92791"/>
    <w:rsid w:val="00C92C07"/>
    <w:rsid w:val="00C934FD"/>
    <w:rsid w:val="00C95592"/>
    <w:rsid w:val="00CA1627"/>
    <w:rsid w:val="00CA30E6"/>
    <w:rsid w:val="00CA36D8"/>
    <w:rsid w:val="00CA78C5"/>
    <w:rsid w:val="00CB69B7"/>
    <w:rsid w:val="00CB7102"/>
    <w:rsid w:val="00CC5FBB"/>
    <w:rsid w:val="00CC6679"/>
    <w:rsid w:val="00CC7005"/>
    <w:rsid w:val="00CD128F"/>
    <w:rsid w:val="00CE17AA"/>
    <w:rsid w:val="00CE74F4"/>
    <w:rsid w:val="00CF0E9B"/>
    <w:rsid w:val="00D01285"/>
    <w:rsid w:val="00D05D1A"/>
    <w:rsid w:val="00D17587"/>
    <w:rsid w:val="00D2294A"/>
    <w:rsid w:val="00D64184"/>
    <w:rsid w:val="00D64227"/>
    <w:rsid w:val="00D84D02"/>
    <w:rsid w:val="00D91168"/>
    <w:rsid w:val="00D94743"/>
    <w:rsid w:val="00DA1F91"/>
    <w:rsid w:val="00DA4C01"/>
    <w:rsid w:val="00DB555E"/>
    <w:rsid w:val="00DC168D"/>
    <w:rsid w:val="00DF3D6E"/>
    <w:rsid w:val="00E00934"/>
    <w:rsid w:val="00E16206"/>
    <w:rsid w:val="00E25DBF"/>
    <w:rsid w:val="00E45021"/>
    <w:rsid w:val="00E63826"/>
    <w:rsid w:val="00E74832"/>
    <w:rsid w:val="00E85557"/>
    <w:rsid w:val="00E87D0B"/>
    <w:rsid w:val="00E92A3A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2422F"/>
    <w:rsid w:val="00F371F3"/>
    <w:rsid w:val="00F46D90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F9C1C9"/>
  <w15:docId w15:val="{779D0E0D-D9E0-4F60-BDD8-FF9D2501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  <w:style w:type="paragraph" w:customStyle="1" w:styleId="Firstpage">
    <w:name w:val="Firstpage"/>
    <w:basedOn w:val="Footer"/>
    <w:rsid w:val="0019039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  <w:style w:type="paragraph" w:styleId="NoSpacing">
    <w:name w:val="No Spacing"/>
    <w:uiPriority w:val="1"/>
    <w:qFormat/>
    <w:rsid w:val="0081344A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F148B-2BB8-4995-A607-723A5870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129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creator>Marion.Rakotonoelina</dc:creator>
  <cp:lastModifiedBy>Andreea Negrea</cp:lastModifiedBy>
  <cp:revision>24</cp:revision>
  <cp:lastPrinted>2011-02-23T12:47:00Z</cp:lastPrinted>
  <dcterms:created xsi:type="dcterms:W3CDTF">2014-03-05T08:50:00Z</dcterms:created>
  <dcterms:modified xsi:type="dcterms:W3CDTF">2022-01-31T06:43:00Z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Generic Word Template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