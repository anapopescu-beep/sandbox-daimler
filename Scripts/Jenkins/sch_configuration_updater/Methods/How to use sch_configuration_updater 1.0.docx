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EAD" w:rsidRDefault="00A94EAD" w:rsidP="0029491F">
      <w:pPr>
        <w:jc w:val="center"/>
      </w:pPr>
    </w:p>
    <w:p w:rsidR="0029491F" w:rsidRDefault="0029491F" w:rsidP="0029491F">
      <w:pPr>
        <w:jc w:val="center"/>
        <w:rPr>
          <w:sz w:val="72"/>
          <w:szCs w:val="72"/>
        </w:rPr>
      </w:pPr>
    </w:p>
    <w:p w:rsidR="0029491F" w:rsidRDefault="0029491F" w:rsidP="0078737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How to use </w:t>
      </w:r>
      <w:r w:rsidR="00787371" w:rsidRPr="00787371">
        <w:rPr>
          <w:sz w:val="72"/>
          <w:szCs w:val="72"/>
        </w:rPr>
        <w:t>sch_configuration_updater</w:t>
      </w:r>
      <w:r w:rsidR="00787371">
        <w:rPr>
          <w:sz w:val="72"/>
          <w:szCs w:val="72"/>
        </w:rPr>
        <w:t xml:space="preserve"> V1.0</w:t>
      </w:r>
    </w:p>
    <w:p w:rsidR="0029491F" w:rsidRDefault="0029491F" w:rsidP="0029491F">
      <w:pPr>
        <w:jc w:val="center"/>
        <w:rPr>
          <w:sz w:val="72"/>
          <w:szCs w:val="72"/>
        </w:rPr>
      </w:pPr>
    </w:p>
    <w:p w:rsidR="0029491F" w:rsidRDefault="0029491F" w:rsidP="0029491F">
      <w:pPr>
        <w:jc w:val="center"/>
        <w:rPr>
          <w:sz w:val="72"/>
          <w:szCs w:val="72"/>
        </w:rPr>
      </w:pPr>
    </w:p>
    <w:p w:rsidR="0029491F" w:rsidRDefault="0029491F" w:rsidP="0029491F">
      <w:pPr>
        <w:jc w:val="right"/>
        <w:rPr>
          <w:sz w:val="72"/>
          <w:szCs w:val="72"/>
        </w:rPr>
      </w:pPr>
    </w:p>
    <w:p w:rsidR="0029491F" w:rsidRDefault="0029491F" w:rsidP="0029491F">
      <w:pPr>
        <w:jc w:val="right"/>
        <w:rPr>
          <w:sz w:val="72"/>
          <w:szCs w:val="72"/>
        </w:rPr>
      </w:pPr>
    </w:p>
    <w:p w:rsidR="0029491F" w:rsidRDefault="0029491F" w:rsidP="0029491F">
      <w:pPr>
        <w:jc w:val="right"/>
        <w:rPr>
          <w:sz w:val="72"/>
          <w:szCs w:val="72"/>
        </w:rPr>
      </w:pPr>
    </w:p>
    <w:p w:rsidR="0029491F" w:rsidRDefault="0029491F" w:rsidP="0029491F">
      <w:pPr>
        <w:jc w:val="right"/>
        <w:rPr>
          <w:sz w:val="72"/>
          <w:szCs w:val="72"/>
        </w:rPr>
      </w:pPr>
    </w:p>
    <w:p w:rsidR="0029491F" w:rsidRDefault="0029491F" w:rsidP="0029491F">
      <w:pPr>
        <w:jc w:val="right"/>
        <w:rPr>
          <w:sz w:val="72"/>
          <w:szCs w:val="72"/>
        </w:rPr>
      </w:pPr>
    </w:p>
    <w:p w:rsidR="0029491F" w:rsidRPr="0029491F" w:rsidRDefault="0029491F" w:rsidP="0029491F">
      <w:pPr>
        <w:shd w:val="clear" w:color="auto" w:fill="FFFFFF"/>
        <w:spacing w:line="234" w:lineRule="atLeast"/>
        <w:jc w:val="right"/>
        <w:rPr>
          <w:rFonts w:ascii="Arial" w:hAnsi="Arial" w:cs="Arial"/>
          <w:color w:val="222222"/>
          <w:sz w:val="32"/>
          <w:szCs w:val="32"/>
        </w:rPr>
      </w:pPr>
      <w:r w:rsidRPr="0029491F">
        <w:rPr>
          <w:rFonts w:ascii="Arial" w:hAnsi="Arial" w:cs="Arial"/>
          <w:b/>
          <w:bCs/>
          <w:color w:val="005496"/>
          <w:sz w:val="32"/>
          <w:szCs w:val="32"/>
        </w:rPr>
        <w:t>Lucian Ardeleanu</w:t>
      </w:r>
    </w:p>
    <w:p w:rsidR="0029491F" w:rsidRPr="0029491F" w:rsidRDefault="0029491F" w:rsidP="0029491F">
      <w:pPr>
        <w:shd w:val="clear" w:color="auto" w:fill="FFFFFF"/>
        <w:spacing w:line="234" w:lineRule="atLeast"/>
        <w:jc w:val="right"/>
        <w:rPr>
          <w:rFonts w:ascii="Arial" w:hAnsi="Arial" w:cs="Arial"/>
          <w:color w:val="222222"/>
          <w:sz w:val="32"/>
          <w:szCs w:val="32"/>
        </w:rPr>
      </w:pPr>
      <w:bookmarkStart w:id="0" w:name="m_9214678143593857574_delDepartment"/>
      <w:r w:rsidRPr="0029491F">
        <w:rPr>
          <w:rFonts w:ascii="Arial" w:hAnsi="Arial" w:cs="Arial"/>
          <w:color w:val="000000"/>
          <w:sz w:val="32"/>
          <w:szCs w:val="32"/>
        </w:rPr>
        <w:t>Intern</w:t>
      </w:r>
      <w:bookmarkEnd w:id="0"/>
    </w:p>
    <w:p w:rsidR="0029491F" w:rsidRPr="0029491F" w:rsidRDefault="0029491F" w:rsidP="0029491F">
      <w:pPr>
        <w:shd w:val="clear" w:color="auto" w:fill="FFFFFF"/>
        <w:spacing w:line="234" w:lineRule="atLeast"/>
        <w:jc w:val="right"/>
        <w:rPr>
          <w:rFonts w:ascii="Arial" w:hAnsi="Arial" w:cs="Arial"/>
          <w:color w:val="222222"/>
          <w:sz w:val="32"/>
          <w:szCs w:val="32"/>
        </w:rPr>
      </w:pPr>
      <w:r w:rsidRPr="0029491F">
        <w:rPr>
          <w:rFonts w:ascii="Arial" w:hAnsi="Arial" w:cs="Arial"/>
          <w:color w:val="000000"/>
          <w:sz w:val="32"/>
          <w:szCs w:val="32"/>
        </w:rPr>
        <w:t>RBE</w:t>
      </w:r>
    </w:p>
    <w:p w:rsidR="0029491F" w:rsidRDefault="002D50A8" w:rsidP="0029491F">
      <w:pPr>
        <w:shd w:val="clear" w:color="auto" w:fill="FFFFFF"/>
        <w:spacing w:before="120" w:line="207" w:lineRule="atLeast"/>
        <w:jc w:val="right"/>
      </w:pPr>
      <w:hyperlink r:id="rId8" w:tgtFrame="_blank" w:history="1">
        <w:r w:rsidR="0029491F" w:rsidRPr="0029491F">
          <w:rPr>
            <w:rStyle w:val="Hyperlink"/>
            <w:rFonts w:ascii="Arial" w:hAnsi="Arial" w:cs="Arial"/>
            <w:color w:val="1155CC"/>
            <w:sz w:val="32"/>
            <w:szCs w:val="32"/>
          </w:rPr>
          <w:t>lucian.ardeleanu@autoliv.com</w:t>
        </w:r>
      </w:hyperlink>
    </w:p>
    <w:p w:rsidR="00D624D1" w:rsidRPr="00D624D1" w:rsidRDefault="00D624D1" w:rsidP="0029491F">
      <w:pPr>
        <w:shd w:val="clear" w:color="auto" w:fill="FFFFFF"/>
        <w:spacing w:before="120" w:line="207" w:lineRule="atLeast"/>
        <w:jc w:val="right"/>
        <w:rPr>
          <w:rFonts w:ascii="Arial" w:hAnsi="Arial" w:cs="Arial"/>
          <w:color w:val="222222"/>
          <w:sz w:val="44"/>
          <w:szCs w:val="32"/>
        </w:rPr>
      </w:pPr>
      <w:r w:rsidRPr="00D624D1">
        <w:rPr>
          <w:sz w:val="32"/>
        </w:rPr>
        <w:t>0749 810 291</w:t>
      </w:r>
    </w:p>
    <w:p w:rsidR="0029491F" w:rsidRDefault="0029491F" w:rsidP="0029491F">
      <w:pPr>
        <w:jc w:val="right"/>
        <w:rPr>
          <w:rFonts w:ascii="Arial" w:hAnsi="Arial" w:cs="Arial"/>
          <w:color w:val="000000"/>
          <w:sz w:val="32"/>
          <w:szCs w:val="32"/>
        </w:rPr>
      </w:pPr>
    </w:p>
    <w:p w:rsidR="0029491F" w:rsidRDefault="0029491F" w:rsidP="0029491F">
      <w:pPr>
        <w:jc w:val="right"/>
        <w:rPr>
          <w:rFonts w:ascii="Arial" w:hAnsi="Arial" w:cs="Arial"/>
          <w:color w:val="000000"/>
          <w:sz w:val="32"/>
          <w:szCs w:val="32"/>
        </w:rPr>
      </w:pPr>
    </w:p>
    <w:p w:rsidR="0029491F" w:rsidRDefault="0029491F" w:rsidP="0029491F">
      <w:pPr>
        <w:rPr>
          <w:rFonts w:ascii="Arial" w:hAnsi="Arial" w:cs="Arial"/>
          <w:color w:val="000000"/>
          <w:sz w:val="32"/>
          <w:szCs w:val="32"/>
        </w:rPr>
      </w:pPr>
    </w:p>
    <w:p w:rsidR="0029491F" w:rsidRDefault="0029491F" w:rsidP="0029491F">
      <w:pPr>
        <w:rPr>
          <w:rFonts w:ascii="Arial" w:hAnsi="Arial" w:cs="Arial"/>
          <w:color w:val="000000"/>
          <w:sz w:val="32"/>
          <w:szCs w:val="32"/>
        </w:rPr>
      </w:pPr>
    </w:p>
    <w:p w:rsidR="0029491F" w:rsidRDefault="0029491F" w:rsidP="0029491F">
      <w:pPr>
        <w:rPr>
          <w:rFonts w:ascii="Arial" w:hAnsi="Arial" w:cs="Arial"/>
          <w:color w:val="000000"/>
          <w:sz w:val="32"/>
          <w:szCs w:val="32"/>
        </w:rPr>
      </w:pPr>
    </w:p>
    <w:p w:rsidR="0029491F" w:rsidRPr="0029491F" w:rsidRDefault="0029491F" w:rsidP="0029491F">
      <w:pPr>
        <w:rPr>
          <w:b/>
          <w:sz w:val="36"/>
          <w:szCs w:val="36"/>
        </w:rPr>
      </w:pPr>
      <w:r w:rsidRPr="0029491F">
        <w:rPr>
          <w:b/>
          <w:sz w:val="36"/>
          <w:szCs w:val="36"/>
        </w:rPr>
        <w:lastRenderedPageBreak/>
        <w:t xml:space="preserve">For using </w:t>
      </w:r>
      <w:r w:rsidR="00787371">
        <w:rPr>
          <w:b/>
          <w:sz w:val="36"/>
          <w:szCs w:val="36"/>
        </w:rPr>
        <w:t>Sch_configuration_updater, you must have 2</w:t>
      </w:r>
      <w:r w:rsidRPr="0029491F">
        <w:rPr>
          <w:b/>
          <w:sz w:val="36"/>
          <w:szCs w:val="36"/>
        </w:rPr>
        <w:t xml:space="preserve"> files already prepared: </w:t>
      </w:r>
    </w:p>
    <w:p w:rsidR="0029491F" w:rsidRPr="0029491F" w:rsidRDefault="0029491F" w:rsidP="0029491F">
      <w:pPr>
        <w:rPr>
          <w:sz w:val="32"/>
          <w:szCs w:val="32"/>
        </w:rPr>
      </w:pPr>
    </w:p>
    <w:p w:rsidR="0029491F" w:rsidRPr="0029491F" w:rsidRDefault="0029491F" w:rsidP="00787371">
      <w:pPr>
        <w:rPr>
          <w:sz w:val="32"/>
          <w:szCs w:val="32"/>
        </w:rPr>
      </w:pPr>
      <w:r w:rsidRPr="0029491F">
        <w:rPr>
          <w:sz w:val="32"/>
          <w:szCs w:val="32"/>
        </w:rPr>
        <w:t>1.</w:t>
      </w:r>
      <w:r w:rsidR="00787371" w:rsidRPr="00787371">
        <w:rPr>
          <w:color w:val="FF0000"/>
          <w:sz w:val="32"/>
          <w:szCs w:val="32"/>
        </w:rPr>
        <w:t xml:space="preserve"> </w:t>
      </w:r>
      <w:r w:rsidR="00787371" w:rsidRPr="0029491F">
        <w:rPr>
          <w:color w:val="FF0000"/>
          <w:sz w:val="32"/>
          <w:szCs w:val="32"/>
        </w:rPr>
        <w:t>Schedule_Table_Cfg.c</w:t>
      </w:r>
      <w:r w:rsidR="00787371" w:rsidRPr="0029491F">
        <w:rPr>
          <w:sz w:val="32"/>
          <w:szCs w:val="32"/>
        </w:rPr>
        <w:t>: Contains function names.</w:t>
      </w:r>
    </w:p>
    <w:p w:rsidR="0029491F" w:rsidRPr="0029491F" w:rsidRDefault="0029491F" w:rsidP="00787371">
      <w:pPr>
        <w:rPr>
          <w:sz w:val="32"/>
          <w:szCs w:val="32"/>
        </w:rPr>
      </w:pPr>
      <w:r w:rsidRPr="0029491F">
        <w:rPr>
          <w:sz w:val="32"/>
          <w:szCs w:val="32"/>
        </w:rPr>
        <w:t>2.</w:t>
      </w:r>
      <w:r w:rsidR="00787371" w:rsidRPr="00787371">
        <w:t xml:space="preserve"> </w:t>
      </w:r>
      <w:r w:rsidR="00787371" w:rsidRPr="00787371">
        <w:rPr>
          <w:color w:val="FF0000"/>
          <w:sz w:val="32"/>
          <w:szCs w:val="32"/>
        </w:rPr>
        <w:t>CPU_Load_Test_Cases.ts</w:t>
      </w:r>
      <w:r w:rsidRPr="0029491F">
        <w:rPr>
          <w:sz w:val="32"/>
          <w:szCs w:val="32"/>
        </w:rPr>
        <w:t xml:space="preserve">: </w:t>
      </w:r>
      <w:r w:rsidR="00787371">
        <w:rPr>
          <w:sz w:val="32"/>
          <w:szCs w:val="32"/>
        </w:rPr>
        <w:t>Aria script to update.</w:t>
      </w:r>
      <w:r>
        <w:rPr>
          <w:sz w:val="32"/>
          <w:szCs w:val="32"/>
        </w:rPr>
        <w:t xml:space="preserve"> </w:t>
      </w:r>
    </w:p>
    <w:p w:rsidR="0029491F" w:rsidRDefault="0029491F" w:rsidP="0029491F">
      <w:pPr>
        <w:rPr>
          <w:sz w:val="32"/>
          <w:szCs w:val="32"/>
        </w:rPr>
      </w:pPr>
    </w:p>
    <w:p w:rsidR="00D624D1" w:rsidRDefault="00D624D1" w:rsidP="0029491F">
      <w:pPr>
        <w:rPr>
          <w:sz w:val="32"/>
          <w:szCs w:val="32"/>
        </w:rPr>
      </w:pPr>
      <w:r>
        <w:rPr>
          <w:sz w:val="32"/>
          <w:szCs w:val="32"/>
        </w:rPr>
        <w:t>The parameters of this script are:</w:t>
      </w:r>
    </w:p>
    <w:p w:rsidR="00D624D1" w:rsidRDefault="00D624D1" w:rsidP="0029491F">
      <w:pPr>
        <w:rPr>
          <w:sz w:val="32"/>
          <w:szCs w:val="32"/>
        </w:rPr>
      </w:pPr>
      <w:r>
        <w:rPr>
          <w:sz w:val="32"/>
          <w:szCs w:val="32"/>
        </w:rPr>
        <w:t>-h= HELP, NOT Required</w:t>
      </w:r>
    </w:p>
    <w:p w:rsidR="00D624D1" w:rsidRDefault="00D624D1" w:rsidP="0029491F">
      <w:pPr>
        <w:rPr>
          <w:sz w:val="32"/>
          <w:szCs w:val="32"/>
        </w:rPr>
      </w:pPr>
      <w:r>
        <w:rPr>
          <w:sz w:val="32"/>
          <w:szCs w:val="32"/>
        </w:rPr>
        <w:t xml:space="preserve">-i= </w:t>
      </w:r>
      <w:r w:rsidR="00787371" w:rsidRPr="00787371">
        <w:rPr>
          <w:sz w:val="32"/>
          <w:szCs w:val="32"/>
        </w:rPr>
        <w:t>Path to .c file that contains scheduler E.G. C:\Schedule_Table_Cfg.c</w:t>
      </w:r>
    </w:p>
    <w:p w:rsidR="00D624D1" w:rsidRDefault="00D624D1" w:rsidP="0029491F">
      <w:pPr>
        <w:rPr>
          <w:sz w:val="32"/>
          <w:szCs w:val="32"/>
        </w:rPr>
      </w:pPr>
      <w:r>
        <w:rPr>
          <w:sz w:val="32"/>
          <w:szCs w:val="32"/>
        </w:rPr>
        <w:t xml:space="preserve">-l= </w:t>
      </w:r>
      <w:r w:rsidR="00787371" w:rsidRPr="00787371">
        <w:rPr>
          <w:sz w:val="32"/>
          <w:szCs w:val="32"/>
        </w:rPr>
        <w:t>Path to .ts file ( ARIA Script to update )  E.G. C:\CPU_Load_Test_Cases.ts</w:t>
      </w:r>
    </w:p>
    <w:p w:rsidR="00D624D1" w:rsidRPr="0029491F" w:rsidRDefault="00D624D1" w:rsidP="0029491F">
      <w:pPr>
        <w:rPr>
          <w:sz w:val="32"/>
          <w:szCs w:val="32"/>
        </w:rPr>
      </w:pPr>
    </w:p>
    <w:p w:rsidR="0029491F" w:rsidRPr="0029491F" w:rsidRDefault="0029491F" w:rsidP="0029491F">
      <w:pPr>
        <w:rPr>
          <w:sz w:val="32"/>
          <w:szCs w:val="32"/>
        </w:rPr>
      </w:pPr>
      <w:r w:rsidRPr="0029491F">
        <w:rPr>
          <w:sz w:val="32"/>
          <w:szCs w:val="32"/>
        </w:rPr>
        <w:t>Obs.</w:t>
      </w:r>
    </w:p>
    <w:p w:rsidR="0029491F" w:rsidRDefault="0029491F" w:rsidP="0029491F">
      <w:pPr>
        <w:rPr>
          <w:sz w:val="32"/>
          <w:szCs w:val="32"/>
        </w:rPr>
      </w:pPr>
      <w:r w:rsidRPr="0029491F">
        <w:rPr>
          <w:sz w:val="32"/>
          <w:szCs w:val="32"/>
        </w:rPr>
        <w:t xml:space="preserve">1.This is an example of parameters given to this script: </w:t>
      </w:r>
    </w:p>
    <w:p w:rsidR="0029491F" w:rsidRPr="0029491F" w:rsidRDefault="0029491F" w:rsidP="0029491F">
      <w:pPr>
        <w:rPr>
          <w:sz w:val="32"/>
          <w:szCs w:val="32"/>
        </w:rPr>
      </w:pPr>
    </w:p>
    <w:p w:rsidR="00E514E7" w:rsidRPr="0029491F" w:rsidRDefault="00787371" w:rsidP="0029491F">
      <w:pPr>
        <w:rPr>
          <w:sz w:val="32"/>
          <w:szCs w:val="32"/>
        </w:rPr>
      </w:pPr>
      <w:r w:rsidRPr="00787371">
        <w:rPr>
          <w:color w:val="FF0000"/>
          <w:sz w:val="24"/>
          <w:szCs w:val="32"/>
        </w:rPr>
        <w:t>-i="C:\Python\Schedule_Table_Cfg.c" -l="C:\Python\CPU_Load_Test_Cases.ts"</w:t>
      </w:r>
    </w:p>
    <w:p w:rsidR="0029491F" w:rsidRPr="0029491F" w:rsidRDefault="0029491F" w:rsidP="0029491F">
      <w:pPr>
        <w:rPr>
          <w:sz w:val="32"/>
          <w:szCs w:val="32"/>
        </w:rPr>
      </w:pPr>
    </w:p>
    <w:p w:rsidR="0029491F" w:rsidRPr="00D624D1" w:rsidRDefault="00787371" w:rsidP="002949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9491F" w:rsidRPr="00D624D1">
        <w:rPr>
          <w:b/>
          <w:sz w:val="32"/>
          <w:szCs w:val="32"/>
        </w:rPr>
        <w:t>.All paths needs to be written between: ""</w:t>
      </w:r>
    </w:p>
    <w:p w:rsidR="0029491F" w:rsidRPr="0029491F" w:rsidRDefault="0029491F" w:rsidP="0029491F">
      <w:pPr>
        <w:rPr>
          <w:sz w:val="32"/>
          <w:szCs w:val="32"/>
        </w:rPr>
      </w:pPr>
    </w:p>
    <w:p w:rsidR="0029491F" w:rsidRDefault="00787371" w:rsidP="0029491F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29491F" w:rsidRPr="0029491F">
        <w:rPr>
          <w:sz w:val="32"/>
          <w:szCs w:val="32"/>
        </w:rPr>
        <w:t>.Please, be patient!</w:t>
      </w:r>
      <w:r w:rsidR="0029491F">
        <w:rPr>
          <w:sz w:val="32"/>
          <w:szCs w:val="32"/>
        </w:rPr>
        <w:t>This script has NOT a fast running time.</w:t>
      </w:r>
    </w:p>
    <w:p w:rsidR="0029491F" w:rsidRDefault="0029491F" w:rsidP="0029491F">
      <w:pPr>
        <w:rPr>
          <w:sz w:val="32"/>
          <w:szCs w:val="32"/>
        </w:rPr>
      </w:pPr>
    </w:p>
    <w:p w:rsidR="0029491F" w:rsidRDefault="00787371" w:rsidP="0029491F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29491F">
        <w:rPr>
          <w:sz w:val="32"/>
          <w:szCs w:val="32"/>
        </w:rPr>
        <w:t>.</w:t>
      </w:r>
      <w:r w:rsidR="0029491F" w:rsidRPr="0029491F">
        <w:rPr>
          <w:sz w:val="32"/>
          <w:szCs w:val="32"/>
        </w:rPr>
        <w:t xml:space="preserve"> If you want to see how files </w:t>
      </w:r>
      <w:r>
        <w:rPr>
          <w:sz w:val="32"/>
          <w:szCs w:val="32"/>
        </w:rPr>
        <w:t>looks like</w:t>
      </w:r>
      <w:r w:rsidR="0029491F" w:rsidRPr="0029491F">
        <w:rPr>
          <w:sz w:val="32"/>
          <w:szCs w:val="32"/>
        </w:rPr>
        <w:t xml:space="preserve">, just take a look in </w:t>
      </w:r>
      <w:r w:rsidR="008B5B59">
        <w:rPr>
          <w:sz w:val="32"/>
          <w:szCs w:val="32"/>
        </w:rPr>
        <w:t>Config</w:t>
      </w:r>
      <w:r w:rsidR="0029491F" w:rsidRPr="0029491F">
        <w:rPr>
          <w:sz w:val="32"/>
          <w:szCs w:val="32"/>
        </w:rPr>
        <w:t xml:space="preserve"> folder.</w:t>
      </w:r>
    </w:p>
    <w:p w:rsidR="0029491F" w:rsidRDefault="0029491F" w:rsidP="0029491F">
      <w:pPr>
        <w:rPr>
          <w:sz w:val="32"/>
          <w:szCs w:val="32"/>
        </w:rPr>
      </w:pPr>
    </w:p>
    <w:p w:rsidR="0029491F" w:rsidRPr="0029491F" w:rsidRDefault="0029491F" w:rsidP="0029491F">
      <w:pPr>
        <w:rPr>
          <w:sz w:val="32"/>
          <w:szCs w:val="32"/>
        </w:rPr>
      </w:pPr>
    </w:p>
    <w:p w:rsidR="0029491F" w:rsidRDefault="0029491F" w:rsidP="0029491F">
      <w:pPr>
        <w:shd w:val="clear" w:color="auto" w:fill="FFFFFF"/>
        <w:spacing w:before="120" w:line="207" w:lineRule="atLeast"/>
      </w:pPr>
      <w:r w:rsidRPr="0029491F">
        <w:rPr>
          <w:color w:val="000000" w:themeColor="text1"/>
          <w:sz w:val="36"/>
          <w:szCs w:val="21"/>
          <w:shd w:val="clear" w:color="auto" w:fill="FFFFFF"/>
        </w:rPr>
        <w:t>Please let me know if you have any questions</w:t>
      </w:r>
      <w:r>
        <w:rPr>
          <w:color w:val="000000" w:themeColor="text1"/>
          <w:sz w:val="36"/>
          <w:szCs w:val="21"/>
          <w:shd w:val="clear" w:color="auto" w:fill="FFFFFF"/>
        </w:rPr>
        <w:t xml:space="preserve">: </w:t>
      </w:r>
      <w:hyperlink r:id="rId9" w:tgtFrame="_blank" w:history="1">
        <w:r w:rsidRPr="0029491F">
          <w:rPr>
            <w:rStyle w:val="Hyperlink"/>
            <w:rFonts w:ascii="Arial" w:hAnsi="Arial" w:cs="Arial"/>
            <w:color w:val="1155CC"/>
            <w:sz w:val="32"/>
            <w:szCs w:val="32"/>
          </w:rPr>
          <w:t>lucian.ardeleanu@autoliv.com</w:t>
        </w:r>
      </w:hyperlink>
    </w:p>
    <w:p w:rsidR="00D624D1" w:rsidRPr="00D624D1" w:rsidRDefault="00D624D1" w:rsidP="0029491F">
      <w:pPr>
        <w:shd w:val="clear" w:color="auto" w:fill="FFFFFF"/>
        <w:spacing w:before="120" w:line="207" w:lineRule="atLeast"/>
        <w:rPr>
          <w:rFonts w:ascii="Arial" w:hAnsi="Arial" w:cs="Arial"/>
          <w:color w:val="222222"/>
          <w:sz w:val="32"/>
          <w:szCs w:val="32"/>
        </w:rPr>
      </w:pPr>
      <w:r>
        <w:rPr>
          <w:sz w:val="32"/>
        </w:rPr>
        <w:t>0749 810 291</w:t>
      </w:r>
    </w:p>
    <w:p w:rsidR="0029491F" w:rsidRPr="0029491F" w:rsidRDefault="0029491F" w:rsidP="0029491F">
      <w:pPr>
        <w:rPr>
          <w:color w:val="000000" w:themeColor="text1"/>
          <w:sz w:val="52"/>
          <w:szCs w:val="32"/>
        </w:rPr>
      </w:pPr>
    </w:p>
    <w:sectPr w:rsidR="0029491F" w:rsidRPr="0029491F" w:rsidSect="00B36BB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2C0" w:rsidRDefault="004D52C0">
      <w:r>
        <w:separator/>
      </w:r>
    </w:p>
  </w:endnote>
  <w:endnote w:type="continuationSeparator" w:id="1">
    <w:p w:rsidR="004D52C0" w:rsidRDefault="004D5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F7" w:rsidRDefault="00CA17F7">
    <w:pPr>
      <w:pStyle w:val="Footer"/>
    </w:pPr>
  </w:p>
  <w:p w:rsidR="00CA17F7" w:rsidRDefault="00CA17F7"/>
  <w:p w:rsidR="00CA17F7" w:rsidRDefault="00CA17F7"/>
  <w:p w:rsidR="00CA17F7" w:rsidRDefault="00CA17F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F7" w:rsidRPr="00F90EF1" w:rsidRDefault="00CA17F7" w:rsidP="00F1292D">
    <w:pPr>
      <w:tabs>
        <w:tab w:val="center" w:pos="4680"/>
        <w:tab w:val="right" w:pos="9120"/>
      </w:tabs>
      <w:spacing w:before="120" w:after="0"/>
      <w:ind w:left="108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sz w:val="16"/>
      </w:rPr>
      <w:t>Copyright Autoliv Inc., All Rights Reserved</w:t>
    </w:r>
    <w:r>
      <w:rPr>
        <w:rFonts w:ascii="Arial" w:hAnsi="Arial" w:cs="Arial"/>
        <w:sz w:val="16"/>
      </w:rPr>
      <w:tab/>
    </w:r>
    <w:r w:rsidRPr="00F1292D">
      <w:rPr>
        <w:rFonts w:ascii="Arial" w:hAnsi="Arial" w:cs="Arial"/>
        <w:noProof/>
        <w:sz w:val="16"/>
      </w:rPr>
      <w:t xml:space="preserve">Page </w:t>
    </w:r>
    <w:r w:rsidR="002D50A8" w:rsidRPr="00F1292D">
      <w:rPr>
        <w:rFonts w:ascii="Arial" w:hAnsi="Arial" w:cs="Arial"/>
        <w:b/>
        <w:noProof/>
        <w:sz w:val="16"/>
      </w:rPr>
      <w:fldChar w:fldCharType="begin"/>
    </w:r>
    <w:r w:rsidRPr="00F1292D">
      <w:rPr>
        <w:rFonts w:ascii="Arial" w:hAnsi="Arial" w:cs="Arial"/>
        <w:b/>
        <w:noProof/>
        <w:sz w:val="16"/>
      </w:rPr>
      <w:instrText xml:space="preserve"> PAGE  \* Arabic  \* MERGEFORMAT </w:instrText>
    </w:r>
    <w:r w:rsidR="002D50A8" w:rsidRPr="00F1292D">
      <w:rPr>
        <w:rFonts w:ascii="Arial" w:hAnsi="Arial" w:cs="Arial"/>
        <w:b/>
        <w:noProof/>
        <w:sz w:val="16"/>
      </w:rPr>
      <w:fldChar w:fldCharType="separate"/>
    </w:r>
    <w:r w:rsidR="008B5B59">
      <w:rPr>
        <w:rFonts w:ascii="Arial" w:hAnsi="Arial" w:cs="Arial"/>
        <w:b/>
        <w:noProof/>
        <w:sz w:val="16"/>
      </w:rPr>
      <w:t>1</w:t>
    </w:r>
    <w:r w:rsidR="002D50A8" w:rsidRPr="00F1292D">
      <w:rPr>
        <w:rFonts w:ascii="Arial" w:hAnsi="Arial" w:cs="Arial"/>
        <w:b/>
        <w:noProof/>
        <w:sz w:val="16"/>
      </w:rPr>
      <w:fldChar w:fldCharType="end"/>
    </w:r>
    <w:r w:rsidRPr="00F1292D">
      <w:rPr>
        <w:rFonts w:ascii="Arial" w:hAnsi="Arial" w:cs="Arial"/>
        <w:noProof/>
        <w:sz w:val="16"/>
      </w:rPr>
      <w:t xml:space="preserve"> of </w:t>
    </w:r>
    <w:fldSimple w:instr=" NUMPAGES  \* Arabic  \* MERGEFORMAT ">
      <w:r w:rsidR="008B5B59" w:rsidRPr="008B5B59">
        <w:rPr>
          <w:rFonts w:ascii="Arial" w:hAnsi="Arial" w:cs="Arial"/>
          <w:b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000080"/>
      </w:tblBorders>
      <w:tblLook w:val="0000"/>
    </w:tblPr>
    <w:tblGrid>
      <w:gridCol w:w="10200"/>
    </w:tblGrid>
    <w:tr w:rsidR="00CA17F7" w:rsidRPr="00F90EF1" w:rsidTr="001043EF">
      <w:trPr>
        <w:jc w:val="center"/>
      </w:trPr>
      <w:tc>
        <w:tcPr>
          <w:tcW w:w="10200" w:type="dxa"/>
        </w:tcPr>
        <w:p w:rsidR="00CA17F7" w:rsidRPr="00F90EF1" w:rsidRDefault="00CA17F7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:rsidR="00CA17F7" w:rsidRPr="00F90EF1" w:rsidRDefault="00CA17F7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2C0" w:rsidRDefault="004D52C0">
      <w:r>
        <w:separator/>
      </w:r>
    </w:p>
  </w:footnote>
  <w:footnote w:type="continuationSeparator" w:id="1">
    <w:p w:rsidR="004D52C0" w:rsidRDefault="004D52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F7" w:rsidRPr="00F90EF1" w:rsidRDefault="00CA17F7" w:rsidP="00CA17F7">
    <w:pPr>
      <w:pStyle w:val="Header"/>
      <w:tabs>
        <w:tab w:val="clear" w:pos="9480"/>
        <w:tab w:val="right" w:pos="9840"/>
      </w:tabs>
      <w:ind w:left="-360"/>
      <w:jc w:val="left"/>
      <w:rPr>
        <w:vertAlign w:val="subscript"/>
      </w:rPr>
    </w:pPr>
    <w:r>
      <w:rPr>
        <w:color w:val="000080"/>
        <w:sz w:val="18"/>
      </w:rPr>
      <w:drawing>
        <wp:inline distT="0" distB="0" distL="0" distR="0">
          <wp:extent cx="1371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42676B">
      <w:rPr>
        <w:rFonts w:ascii="Arial" w:hAnsi="Arial" w:cs="Arial"/>
        <w:vertAlign w:val="subscript"/>
      </w:rPr>
      <w:object w:dxaOrig="1903" w:dyaOrig="1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75pt;height:36pt" o:ole="" fillcolor="window">
          <v:imagedata r:id="rId2" o:title=""/>
        </v:shape>
        <o:OLEObject Type="Embed" ProgID="PBrush" ShapeID="_x0000_i1025" DrawAspect="Content" ObjectID="_1650811947" r:id="rId3">
          <o:FieldCodes>\s \* MERGEFORMAT</o:FieldCodes>
        </o:OLEObject>
      </w:object>
    </w:r>
  </w:p>
  <w:p w:rsidR="00CA17F7" w:rsidRPr="00F90EF1" w:rsidRDefault="00CA17F7" w:rsidP="00CA17F7">
    <w:pPr>
      <w:pStyle w:val="Header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7F7" w:rsidRPr="00F90EF1" w:rsidRDefault="00CA17F7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fldSimple w:instr=" FILENAME   \* MERGEFORMAT ">
      <w:r>
        <w:rPr>
          <w:rFonts w:ascii="Arial" w:hAnsi="Arial" w:cs="Arial"/>
        </w:rPr>
        <w:t>Document1</w:t>
      </w:r>
    </w:fldSimple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.75pt;height:36pt" o:ole="" fillcolor="window">
          <v:imagedata r:id="rId2" o:title=""/>
        </v:shape>
        <o:OLEObject Type="Embed" ProgID="PBrush" ShapeID="_x0000_i1026" DrawAspect="Content" ObjectID="_1650811948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/>
    </w:tblPr>
    <w:tblGrid>
      <w:gridCol w:w="1680"/>
      <w:gridCol w:w="5391"/>
      <w:gridCol w:w="1209"/>
      <w:gridCol w:w="963"/>
      <w:gridCol w:w="963"/>
    </w:tblGrid>
    <w:tr w:rsidR="00CA17F7" w:rsidRPr="00F90EF1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CA17F7" w:rsidRPr="00F90EF1" w:rsidRDefault="00CA17F7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:rsidR="00CA17F7" w:rsidRPr="00F90EF1" w:rsidRDefault="00CA17F7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CA17F7" w:rsidRPr="00F90EF1" w:rsidRDefault="00CA17F7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CA17F7" w:rsidRPr="00F90EF1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CA17F7" w:rsidRPr="00F90EF1" w:rsidRDefault="002D50A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fldSimple w:instr=" DOCPROPERTY  MXAuthority  \* MERGEFORMAT ">
            <w:r w:rsidR="00CA17F7">
              <w:rPr>
                <w:rFonts w:ascii="Arial" w:hAnsi="Arial" w:cs="Arial"/>
                <w:b/>
                <w:i/>
                <w:noProof/>
                <w:sz w:val="24"/>
              </w:rPr>
              <w:t>Project Name and Number</w:t>
            </w:r>
          </w:fldSimple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CA17F7" w:rsidRPr="00F90EF1" w:rsidRDefault="00CA17F7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:rsidR="00CA17F7" w:rsidRPr="00F90EF1" w:rsidRDefault="002D50A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fldSimple w:instr=" DOCPROPERTY  MXCurrent  \* MERGEFORMAT ">
            <w:r w:rsidR="00CA17F7">
              <w:rPr>
                <w:rFonts w:ascii="Arial" w:hAnsi="Arial" w:cs="Arial"/>
                <w:b/>
                <w:i/>
                <w:noProof/>
                <w:sz w:val="24"/>
              </w:rPr>
              <w:t>State</w:t>
            </w:r>
          </w:fldSimple>
        </w:p>
      </w:tc>
    </w:tr>
    <w:tr w:rsidR="00CA17F7" w:rsidRPr="00F90EF1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:rsidR="00CA17F7" w:rsidRPr="00F90EF1" w:rsidRDefault="00CA17F7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:rsidR="00CA17F7" w:rsidRPr="00F90EF1" w:rsidRDefault="00CA17F7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CA17F7" w:rsidRDefault="00CA17F7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CA17F7" w:rsidRPr="00F90EF1" w:rsidRDefault="00CA17F7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CA17F7" w:rsidRPr="00F90EF1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CA17F7" w:rsidRPr="00F90EF1" w:rsidRDefault="002D50A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fldSimple w:instr=" DOCPROPERTY  MXName  \* MERGEFORMAT ">
            <w:r w:rsidR="00CA17F7">
              <w:rPr>
                <w:rFonts w:ascii="Arial" w:hAnsi="Arial" w:cs="Arial"/>
                <w:b/>
                <w:i/>
                <w:noProof/>
                <w:sz w:val="24"/>
              </w:rPr>
              <w:t>Exxxxxx</w:t>
            </w:r>
          </w:fldSimple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:rsidR="00CA17F7" w:rsidRPr="00F90EF1" w:rsidRDefault="002D50A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="00CA17F7"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CA17F7">
            <w:rPr>
              <w:rFonts w:ascii="Arial" w:hAnsi="Arial" w:cs="Arial"/>
              <w:b/>
              <w:i/>
              <w:noProof/>
              <w:sz w:val="24"/>
            </w:rPr>
            <w:t>Generic Word Template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CA17F7" w:rsidRPr="00F90EF1" w:rsidRDefault="002D50A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fldSimple w:instr=" DOCPROPERTY  MXRevision  \* MERGEFORMAT ">
            <w:r w:rsidR="00CA17F7">
              <w:rPr>
                <w:rFonts w:ascii="Arial" w:hAnsi="Arial" w:cs="Arial"/>
                <w:b/>
                <w:i/>
                <w:noProof/>
                <w:sz w:val="24"/>
              </w:rPr>
              <w:t>xxx</w:t>
            </w:r>
          </w:fldSimple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CA17F7" w:rsidRPr="00F90EF1" w:rsidRDefault="002D50A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fldSimple w:instr=" DOCPROPERTY  MXVersion  \* MERGEFORMAT ">
            <w:r w:rsidR="00CA17F7">
              <w:rPr>
                <w:rFonts w:ascii="Arial" w:hAnsi="Arial" w:cs="Arial"/>
                <w:b/>
                <w:i/>
                <w:noProof/>
                <w:sz w:val="24"/>
              </w:rPr>
              <w:t>xxx</w:t>
            </w:r>
          </w:fldSimple>
        </w:p>
      </w:tc>
    </w:tr>
  </w:tbl>
  <w:p w:rsidR="00CA17F7" w:rsidRPr="00F90EF1" w:rsidRDefault="00CA17F7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BA7DD1"/>
    <w:multiLevelType w:val="hybridMultilevel"/>
    <w:tmpl w:val="F7B8F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>
    <w:nsid w:val="18B765F4"/>
    <w:multiLevelType w:val="multilevel"/>
    <w:tmpl w:val="4E4E7D9A"/>
    <w:numStyleLink w:val="Numbered"/>
  </w:abstractNum>
  <w:abstractNum w:abstractNumId="4">
    <w:nsid w:val="1C970248"/>
    <w:multiLevelType w:val="multilevel"/>
    <w:tmpl w:val="4E4E7D9A"/>
    <w:numStyleLink w:val="Numbered"/>
  </w:abstractNum>
  <w:abstractNum w:abstractNumId="5">
    <w:nsid w:val="22637690"/>
    <w:multiLevelType w:val="hybridMultilevel"/>
    <w:tmpl w:val="071CFC42"/>
    <w:lvl w:ilvl="0" w:tplc="F036EA2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12BA3"/>
    <w:multiLevelType w:val="multilevel"/>
    <w:tmpl w:val="49D25B62"/>
    <w:numStyleLink w:val="Bulleted"/>
  </w:abstractNum>
  <w:abstractNum w:abstractNumId="7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9">
    <w:nsid w:val="30277C96"/>
    <w:multiLevelType w:val="multilevel"/>
    <w:tmpl w:val="4E4E7D9A"/>
    <w:numStyleLink w:val="Numbered"/>
  </w:abstractNum>
  <w:abstractNum w:abstractNumId="1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0209D9"/>
    <w:multiLevelType w:val="multilevel"/>
    <w:tmpl w:val="49D25B62"/>
    <w:numStyleLink w:val="Bulleted"/>
  </w:abstractNum>
  <w:abstractNum w:abstractNumId="13">
    <w:nsid w:val="411D431D"/>
    <w:multiLevelType w:val="hybridMultilevel"/>
    <w:tmpl w:val="1AFC8AA0"/>
    <w:lvl w:ilvl="0" w:tplc="B2EA52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B758C4"/>
    <w:multiLevelType w:val="hybridMultilevel"/>
    <w:tmpl w:val="60A64404"/>
    <w:lvl w:ilvl="0" w:tplc="040C000F">
      <w:start w:val="1"/>
      <w:numFmt w:val="decimal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72CB22E3"/>
    <w:multiLevelType w:val="hybridMultilevel"/>
    <w:tmpl w:val="C502687A"/>
    <w:lvl w:ilvl="0" w:tplc="520E3E20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5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18"/>
  </w:num>
  <w:num w:numId="10">
    <w:abstractNumId w:val="6"/>
  </w:num>
  <w:num w:numId="11">
    <w:abstractNumId w:val="12"/>
  </w:num>
  <w:num w:numId="12">
    <w:abstractNumId w:val="3"/>
  </w:num>
  <w:num w:numId="13">
    <w:abstractNumId w:val="11"/>
  </w:num>
  <w:num w:numId="14">
    <w:abstractNumId w:val="0"/>
  </w:num>
  <w:num w:numId="15">
    <w:abstractNumId w:val="8"/>
  </w:num>
  <w:num w:numId="16">
    <w:abstractNumId w:val="5"/>
  </w:num>
  <w:num w:numId="17">
    <w:abstractNumId w:val="17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3"/>
  </w:num>
  <w:num w:numId="22">
    <w:abstractNumId w:val="1"/>
  </w:num>
  <w:num w:numId="23">
    <w:abstractNumId w:val="16"/>
  </w:num>
  <w:num w:numId="24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ttachedTemplate r:id="rId1"/>
  <w:stylePaneFormatFilter w:val="1F08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E4BDF"/>
    <w:rsid w:val="00006526"/>
    <w:rsid w:val="00010597"/>
    <w:rsid w:val="00010ABA"/>
    <w:rsid w:val="00016BE4"/>
    <w:rsid w:val="00023BB5"/>
    <w:rsid w:val="00025194"/>
    <w:rsid w:val="000259E9"/>
    <w:rsid w:val="000264EA"/>
    <w:rsid w:val="00031835"/>
    <w:rsid w:val="000367D8"/>
    <w:rsid w:val="0004125B"/>
    <w:rsid w:val="0004777F"/>
    <w:rsid w:val="000538BA"/>
    <w:rsid w:val="00055C49"/>
    <w:rsid w:val="0006334B"/>
    <w:rsid w:val="00064887"/>
    <w:rsid w:val="000729CE"/>
    <w:rsid w:val="0007662F"/>
    <w:rsid w:val="000860ED"/>
    <w:rsid w:val="00086158"/>
    <w:rsid w:val="000876A2"/>
    <w:rsid w:val="00091EE5"/>
    <w:rsid w:val="00092777"/>
    <w:rsid w:val="000968A7"/>
    <w:rsid w:val="00097215"/>
    <w:rsid w:val="000A0DF9"/>
    <w:rsid w:val="000B0C6F"/>
    <w:rsid w:val="000B7CC5"/>
    <w:rsid w:val="000C001B"/>
    <w:rsid w:val="000C0D7D"/>
    <w:rsid w:val="000C3E03"/>
    <w:rsid w:val="000D37F7"/>
    <w:rsid w:val="000D50CC"/>
    <w:rsid w:val="000D5B91"/>
    <w:rsid w:val="000E0290"/>
    <w:rsid w:val="000E509A"/>
    <w:rsid w:val="000E5738"/>
    <w:rsid w:val="000E5BCD"/>
    <w:rsid w:val="000F1623"/>
    <w:rsid w:val="000F4461"/>
    <w:rsid w:val="000F49F3"/>
    <w:rsid w:val="000F7CDB"/>
    <w:rsid w:val="001043EF"/>
    <w:rsid w:val="0010482B"/>
    <w:rsid w:val="00104951"/>
    <w:rsid w:val="00106D26"/>
    <w:rsid w:val="001079B6"/>
    <w:rsid w:val="00111D1B"/>
    <w:rsid w:val="001152B4"/>
    <w:rsid w:val="00116688"/>
    <w:rsid w:val="00117E7B"/>
    <w:rsid w:val="001278D5"/>
    <w:rsid w:val="00131533"/>
    <w:rsid w:val="0013237B"/>
    <w:rsid w:val="0013475B"/>
    <w:rsid w:val="00135542"/>
    <w:rsid w:val="001366C8"/>
    <w:rsid w:val="00136A51"/>
    <w:rsid w:val="00150BC6"/>
    <w:rsid w:val="0015209C"/>
    <w:rsid w:val="0015616A"/>
    <w:rsid w:val="00160850"/>
    <w:rsid w:val="0017039C"/>
    <w:rsid w:val="00170C2E"/>
    <w:rsid w:val="001810DF"/>
    <w:rsid w:val="001A1545"/>
    <w:rsid w:val="001A5158"/>
    <w:rsid w:val="001A604D"/>
    <w:rsid w:val="001C244B"/>
    <w:rsid w:val="001D5953"/>
    <w:rsid w:val="001E4A95"/>
    <w:rsid w:val="001F153E"/>
    <w:rsid w:val="001F1918"/>
    <w:rsid w:val="001F36BA"/>
    <w:rsid w:val="00206304"/>
    <w:rsid w:val="00210E0F"/>
    <w:rsid w:val="002178A4"/>
    <w:rsid w:val="00233080"/>
    <w:rsid w:val="002447DA"/>
    <w:rsid w:val="00261017"/>
    <w:rsid w:val="0026153C"/>
    <w:rsid w:val="00262D88"/>
    <w:rsid w:val="00266FEB"/>
    <w:rsid w:val="00267287"/>
    <w:rsid w:val="00273C41"/>
    <w:rsid w:val="00276D74"/>
    <w:rsid w:val="00284856"/>
    <w:rsid w:val="00286BA4"/>
    <w:rsid w:val="0029335B"/>
    <w:rsid w:val="0029491F"/>
    <w:rsid w:val="00296B9F"/>
    <w:rsid w:val="002B2F30"/>
    <w:rsid w:val="002C0701"/>
    <w:rsid w:val="002C1390"/>
    <w:rsid w:val="002C13C6"/>
    <w:rsid w:val="002C3971"/>
    <w:rsid w:val="002D039A"/>
    <w:rsid w:val="002D0B87"/>
    <w:rsid w:val="002D2D87"/>
    <w:rsid w:val="002D50A8"/>
    <w:rsid w:val="002E5805"/>
    <w:rsid w:val="002E714C"/>
    <w:rsid w:val="002E7F9B"/>
    <w:rsid w:val="002F760C"/>
    <w:rsid w:val="003004AA"/>
    <w:rsid w:val="00303CBC"/>
    <w:rsid w:val="0030519C"/>
    <w:rsid w:val="0030628A"/>
    <w:rsid w:val="00313FB4"/>
    <w:rsid w:val="0031650B"/>
    <w:rsid w:val="003170A5"/>
    <w:rsid w:val="00330B72"/>
    <w:rsid w:val="00333763"/>
    <w:rsid w:val="00342D44"/>
    <w:rsid w:val="00350E60"/>
    <w:rsid w:val="00352478"/>
    <w:rsid w:val="0037544A"/>
    <w:rsid w:val="0038140C"/>
    <w:rsid w:val="00386C00"/>
    <w:rsid w:val="003927FE"/>
    <w:rsid w:val="00393CFA"/>
    <w:rsid w:val="003A0519"/>
    <w:rsid w:val="003A2EAC"/>
    <w:rsid w:val="003A73EC"/>
    <w:rsid w:val="003B1AA3"/>
    <w:rsid w:val="003B330A"/>
    <w:rsid w:val="003D0B70"/>
    <w:rsid w:val="003D63FD"/>
    <w:rsid w:val="003D6B17"/>
    <w:rsid w:val="003E40E7"/>
    <w:rsid w:val="003E723C"/>
    <w:rsid w:val="003F3058"/>
    <w:rsid w:val="003F3D0C"/>
    <w:rsid w:val="00403F17"/>
    <w:rsid w:val="00404D5F"/>
    <w:rsid w:val="00405789"/>
    <w:rsid w:val="004062F9"/>
    <w:rsid w:val="00407223"/>
    <w:rsid w:val="00415C73"/>
    <w:rsid w:val="00416BCA"/>
    <w:rsid w:val="00421E0D"/>
    <w:rsid w:val="004241B9"/>
    <w:rsid w:val="0042676B"/>
    <w:rsid w:val="004317E4"/>
    <w:rsid w:val="00431C17"/>
    <w:rsid w:val="00431E71"/>
    <w:rsid w:val="00433683"/>
    <w:rsid w:val="00437C8D"/>
    <w:rsid w:val="00445F68"/>
    <w:rsid w:val="00446DAC"/>
    <w:rsid w:val="00446FF5"/>
    <w:rsid w:val="004473C3"/>
    <w:rsid w:val="0045027A"/>
    <w:rsid w:val="00450517"/>
    <w:rsid w:val="0045162A"/>
    <w:rsid w:val="00480A98"/>
    <w:rsid w:val="004877EC"/>
    <w:rsid w:val="00490B86"/>
    <w:rsid w:val="004948B4"/>
    <w:rsid w:val="00494A68"/>
    <w:rsid w:val="004A4556"/>
    <w:rsid w:val="004A53B8"/>
    <w:rsid w:val="004A6F07"/>
    <w:rsid w:val="004B2C31"/>
    <w:rsid w:val="004C1A3C"/>
    <w:rsid w:val="004D52C0"/>
    <w:rsid w:val="004D7902"/>
    <w:rsid w:val="004E4E80"/>
    <w:rsid w:val="004E5C45"/>
    <w:rsid w:val="004F622F"/>
    <w:rsid w:val="004F6648"/>
    <w:rsid w:val="00501E39"/>
    <w:rsid w:val="005075BD"/>
    <w:rsid w:val="00522A74"/>
    <w:rsid w:val="00522D5E"/>
    <w:rsid w:val="00527700"/>
    <w:rsid w:val="00527967"/>
    <w:rsid w:val="00532C0D"/>
    <w:rsid w:val="00536511"/>
    <w:rsid w:val="005427DF"/>
    <w:rsid w:val="00543177"/>
    <w:rsid w:val="005479AC"/>
    <w:rsid w:val="00562C96"/>
    <w:rsid w:val="005667AA"/>
    <w:rsid w:val="005673E3"/>
    <w:rsid w:val="00572B4E"/>
    <w:rsid w:val="00574B14"/>
    <w:rsid w:val="005858FA"/>
    <w:rsid w:val="00586733"/>
    <w:rsid w:val="005914A2"/>
    <w:rsid w:val="0059231A"/>
    <w:rsid w:val="005A5652"/>
    <w:rsid w:val="005A74BF"/>
    <w:rsid w:val="005C44A5"/>
    <w:rsid w:val="005C7898"/>
    <w:rsid w:val="005D0418"/>
    <w:rsid w:val="005D110D"/>
    <w:rsid w:val="005D19E0"/>
    <w:rsid w:val="005D3FE3"/>
    <w:rsid w:val="005D437C"/>
    <w:rsid w:val="005E0517"/>
    <w:rsid w:val="005E11C3"/>
    <w:rsid w:val="005E20A9"/>
    <w:rsid w:val="005E4567"/>
    <w:rsid w:val="005E6DED"/>
    <w:rsid w:val="005F2A5E"/>
    <w:rsid w:val="005F343B"/>
    <w:rsid w:val="005F58F3"/>
    <w:rsid w:val="005F66B9"/>
    <w:rsid w:val="005F79BC"/>
    <w:rsid w:val="00601933"/>
    <w:rsid w:val="0060313E"/>
    <w:rsid w:val="0061558D"/>
    <w:rsid w:val="006163F2"/>
    <w:rsid w:val="00617AB6"/>
    <w:rsid w:val="00620476"/>
    <w:rsid w:val="006220B3"/>
    <w:rsid w:val="00626C30"/>
    <w:rsid w:val="006321A6"/>
    <w:rsid w:val="00640846"/>
    <w:rsid w:val="0064107B"/>
    <w:rsid w:val="00641B52"/>
    <w:rsid w:val="006537A5"/>
    <w:rsid w:val="00653F87"/>
    <w:rsid w:val="00656EEC"/>
    <w:rsid w:val="0065700F"/>
    <w:rsid w:val="00662C6A"/>
    <w:rsid w:val="00663A19"/>
    <w:rsid w:val="00665113"/>
    <w:rsid w:val="00672CEB"/>
    <w:rsid w:val="00674DD8"/>
    <w:rsid w:val="00692765"/>
    <w:rsid w:val="0069307A"/>
    <w:rsid w:val="00693320"/>
    <w:rsid w:val="006A5520"/>
    <w:rsid w:val="006A73C7"/>
    <w:rsid w:val="006A7B13"/>
    <w:rsid w:val="006A7B92"/>
    <w:rsid w:val="006B5E43"/>
    <w:rsid w:val="006B6F79"/>
    <w:rsid w:val="006C1400"/>
    <w:rsid w:val="006C2225"/>
    <w:rsid w:val="006C3FB3"/>
    <w:rsid w:val="006C5629"/>
    <w:rsid w:val="006D0367"/>
    <w:rsid w:val="006E3633"/>
    <w:rsid w:val="006E6B3E"/>
    <w:rsid w:val="006F053D"/>
    <w:rsid w:val="00702C3A"/>
    <w:rsid w:val="00702F64"/>
    <w:rsid w:val="00704573"/>
    <w:rsid w:val="00710261"/>
    <w:rsid w:val="007112A1"/>
    <w:rsid w:val="00715CA4"/>
    <w:rsid w:val="00717736"/>
    <w:rsid w:val="00735693"/>
    <w:rsid w:val="00737D6D"/>
    <w:rsid w:val="00744CCC"/>
    <w:rsid w:val="007460EB"/>
    <w:rsid w:val="007538E2"/>
    <w:rsid w:val="0075705D"/>
    <w:rsid w:val="007572D8"/>
    <w:rsid w:val="0076576A"/>
    <w:rsid w:val="00766BD3"/>
    <w:rsid w:val="0077165A"/>
    <w:rsid w:val="00777211"/>
    <w:rsid w:val="00777276"/>
    <w:rsid w:val="00787371"/>
    <w:rsid w:val="00791E59"/>
    <w:rsid w:val="007933E6"/>
    <w:rsid w:val="0079540A"/>
    <w:rsid w:val="00796B1C"/>
    <w:rsid w:val="007A1E23"/>
    <w:rsid w:val="007A46C8"/>
    <w:rsid w:val="007A7314"/>
    <w:rsid w:val="007B03F2"/>
    <w:rsid w:val="007B2670"/>
    <w:rsid w:val="007B27E7"/>
    <w:rsid w:val="007C51BA"/>
    <w:rsid w:val="007D11BE"/>
    <w:rsid w:val="007D2C18"/>
    <w:rsid w:val="007D34BB"/>
    <w:rsid w:val="007D6DBC"/>
    <w:rsid w:val="007E0295"/>
    <w:rsid w:val="007E1C91"/>
    <w:rsid w:val="007F7678"/>
    <w:rsid w:val="007F7E48"/>
    <w:rsid w:val="00800C89"/>
    <w:rsid w:val="00804285"/>
    <w:rsid w:val="008046ED"/>
    <w:rsid w:val="00812E5F"/>
    <w:rsid w:val="008161BB"/>
    <w:rsid w:val="00816DE1"/>
    <w:rsid w:val="00821F51"/>
    <w:rsid w:val="00830F42"/>
    <w:rsid w:val="00832C8A"/>
    <w:rsid w:val="00840976"/>
    <w:rsid w:val="00843542"/>
    <w:rsid w:val="00843CBD"/>
    <w:rsid w:val="00851413"/>
    <w:rsid w:val="00862FCD"/>
    <w:rsid w:val="00867BF3"/>
    <w:rsid w:val="0087478C"/>
    <w:rsid w:val="0087669F"/>
    <w:rsid w:val="00886823"/>
    <w:rsid w:val="0089553A"/>
    <w:rsid w:val="00896B74"/>
    <w:rsid w:val="008A2ED7"/>
    <w:rsid w:val="008A3E9F"/>
    <w:rsid w:val="008B5B59"/>
    <w:rsid w:val="008C43BB"/>
    <w:rsid w:val="008C59E6"/>
    <w:rsid w:val="008C714E"/>
    <w:rsid w:val="008D72CD"/>
    <w:rsid w:val="008E1C99"/>
    <w:rsid w:val="008F63F2"/>
    <w:rsid w:val="00901924"/>
    <w:rsid w:val="00901ECB"/>
    <w:rsid w:val="00910669"/>
    <w:rsid w:val="00911A72"/>
    <w:rsid w:val="0091320C"/>
    <w:rsid w:val="0091694D"/>
    <w:rsid w:val="00920FB7"/>
    <w:rsid w:val="00921854"/>
    <w:rsid w:val="00931497"/>
    <w:rsid w:val="00934D0F"/>
    <w:rsid w:val="00936489"/>
    <w:rsid w:val="00937A77"/>
    <w:rsid w:val="009511A0"/>
    <w:rsid w:val="00965F31"/>
    <w:rsid w:val="009779D6"/>
    <w:rsid w:val="00987BE7"/>
    <w:rsid w:val="00991594"/>
    <w:rsid w:val="00991D68"/>
    <w:rsid w:val="009A09BE"/>
    <w:rsid w:val="009B4BE5"/>
    <w:rsid w:val="009C5285"/>
    <w:rsid w:val="009E12E6"/>
    <w:rsid w:val="009E1930"/>
    <w:rsid w:val="009E44EC"/>
    <w:rsid w:val="009E48C7"/>
    <w:rsid w:val="00A04572"/>
    <w:rsid w:val="00A24BFE"/>
    <w:rsid w:val="00A27350"/>
    <w:rsid w:val="00A27702"/>
    <w:rsid w:val="00A31FFB"/>
    <w:rsid w:val="00A35CB6"/>
    <w:rsid w:val="00A40A12"/>
    <w:rsid w:val="00A41855"/>
    <w:rsid w:val="00A563B4"/>
    <w:rsid w:val="00A564B9"/>
    <w:rsid w:val="00A60CC9"/>
    <w:rsid w:val="00A60E7C"/>
    <w:rsid w:val="00A6192D"/>
    <w:rsid w:val="00A64437"/>
    <w:rsid w:val="00A722DB"/>
    <w:rsid w:val="00A835A6"/>
    <w:rsid w:val="00A85EA4"/>
    <w:rsid w:val="00A86750"/>
    <w:rsid w:val="00A94EAD"/>
    <w:rsid w:val="00A951DC"/>
    <w:rsid w:val="00A977A2"/>
    <w:rsid w:val="00AA2A22"/>
    <w:rsid w:val="00AA3DBC"/>
    <w:rsid w:val="00AA61CF"/>
    <w:rsid w:val="00AB10A8"/>
    <w:rsid w:val="00AB1D6C"/>
    <w:rsid w:val="00AC0321"/>
    <w:rsid w:val="00AC1AC1"/>
    <w:rsid w:val="00AC4CF7"/>
    <w:rsid w:val="00AC61D5"/>
    <w:rsid w:val="00AC6840"/>
    <w:rsid w:val="00AD5631"/>
    <w:rsid w:val="00AD7753"/>
    <w:rsid w:val="00AE4BDF"/>
    <w:rsid w:val="00AF4A7B"/>
    <w:rsid w:val="00AF73DD"/>
    <w:rsid w:val="00B04E6F"/>
    <w:rsid w:val="00B076BD"/>
    <w:rsid w:val="00B07AF3"/>
    <w:rsid w:val="00B11A83"/>
    <w:rsid w:val="00B11C39"/>
    <w:rsid w:val="00B11F7B"/>
    <w:rsid w:val="00B12504"/>
    <w:rsid w:val="00B1320F"/>
    <w:rsid w:val="00B17898"/>
    <w:rsid w:val="00B21326"/>
    <w:rsid w:val="00B2286A"/>
    <w:rsid w:val="00B23930"/>
    <w:rsid w:val="00B36BB7"/>
    <w:rsid w:val="00B50A71"/>
    <w:rsid w:val="00B51DAD"/>
    <w:rsid w:val="00B54477"/>
    <w:rsid w:val="00B546C7"/>
    <w:rsid w:val="00B556FD"/>
    <w:rsid w:val="00B5594C"/>
    <w:rsid w:val="00B57B2B"/>
    <w:rsid w:val="00B64451"/>
    <w:rsid w:val="00B647F9"/>
    <w:rsid w:val="00B651BF"/>
    <w:rsid w:val="00B77856"/>
    <w:rsid w:val="00B847D4"/>
    <w:rsid w:val="00BA413B"/>
    <w:rsid w:val="00BA7436"/>
    <w:rsid w:val="00BA7A4B"/>
    <w:rsid w:val="00BB5F0F"/>
    <w:rsid w:val="00BB7E59"/>
    <w:rsid w:val="00BC2E3A"/>
    <w:rsid w:val="00BC3B44"/>
    <w:rsid w:val="00BD01E4"/>
    <w:rsid w:val="00BD140D"/>
    <w:rsid w:val="00BD6464"/>
    <w:rsid w:val="00BD74A5"/>
    <w:rsid w:val="00BE02DA"/>
    <w:rsid w:val="00BF6487"/>
    <w:rsid w:val="00C029A7"/>
    <w:rsid w:val="00C03641"/>
    <w:rsid w:val="00C05939"/>
    <w:rsid w:val="00C07B67"/>
    <w:rsid w:val="00C106E9"/>
    <w:rsid w:val="00C117CB"/>
    <w:rsid w:val="00C26A0D"/>
    <w:rsid w:val="00C3048A"/>
    <w:rsid w:val="00C32E3E"/>
    <w:rsid w:val="00C358C5"/>
    <w:rsid w:val="00C405CD"/>
    <w:rsid w:val="00C419ED"/>
    <w:rsid w:val="00C42B25"/>
    <w:rsid w:val="00C44F24"/>
    <w:rsid w:val="00C46C24"/>
    <w:rsid w:val="00C53E08"/>
    <w:rsid w:val="00C55C7B"/>
    <w:rsid w:val="00C6291E"/>
    <w:rsid w:val="00C6355D"/>
    <w:rsid w:val="00C70364"/>
    <w:rsid w:val="00C71B1A"/>
    <w:rsid w:val="00C73014"/>
    <w:rsid w:val="00C754A3"/>
    <w:rsid w:val="00C80CB6"/>
    <w:rsid w:val="00C80DB9"/>
    <w:rsid w:val="00C81875"/>
    <w:rsid w:val="00C85AD2"/>
    <w:rsid w:val="00C85C79"/>
    <w:rsid w:val="00C87ACD"/>
    <w:rsid w:val="00C92791"/>
    <w:rsid w:val="00C92C07"/>
    <w:rsid w:val="00C934FD"/>
    <w:rsid w:val="00C95592"/>
    <w:rsid w:val="00CA1627"/>
    <w:rsid w:val="00CA17F7"/>
    <w:rsid w:val="00CA30E6"/>
    <w:rsid w:val="00CA36D8"/>
    <w:rsid w:val="00CA78C5"/>
    <w:rsid w:val="00CB5F89"/>
    <w:rsid w:val="00CB69B7"/>
    <w:rsid w:val="00CB7102"/>
    <w:rsid w:val="00CC45F1"/>
    <w:rsid w:val="00CC5FBB"/>
    <w:rsid w:val="00CC6679"/>
    <w:rsid w:val="00CC7005"/>
    <w:rsid w:val="00CD128F"/>
    <w:rsid w:val="00CD147F"/>
    <w:rsid w:val="00CD4A21"/>
    <w:rsid w:val="00CE17AA"/>
    <w:rsid w:val="00CE74F4"/>
    <w:rsid w:val="00CF72D0"/>
    <w:rsid w:val="00D01285"/>
    <w:rsid w:val="00D05D1A"/>
    <w:rsid w:val="00D152D7"/>
    <w:rsid w:val="00D17587"/>
    <w:rsid w:val="00D17B15"/>
    <w:rsid w:val="00D2294A"/>
    <w:rsid w:val="00D22DF4"/>
    <w:rsid w:val="00D23FBC"/>
    <w:rsid w:val="00D25FBC"/>
    <w:rsid w:val="00D26FE8"/>
    <w:rsid w:val="00D40168"/>
    <w:rsid w:val="00D501F7"/>
    <w:rsid w:val="00D503F7"/>
    <w:rsid w:val="00D514E0"/>
    <w:rsid w:val="00D5171F"/>
    <w:rsid w:val="00D624D1"/>
    <w:rsid w:val="00D64184"/>
    <w:rsid w:val="00D64227"/>
    <w:rsid w:val="00D6434E"/>
    <w:rsid w:val="00D66AE1"/>
    <w:rsid w:val="00D71E2B"/>
    <w:rsid w:val="00D82375"/>
    <w:rsid w:val="00D84D02"/>
    <w:rsid w:val="00D91168"/>
    <w:rsid w:val="00D91E4C"/>
    <w:rsid w:val="00D94743"/>
    <w:rsid w:val="00DA1F91"/>
    <w:rsid w:val="00DA4C01"/>
    <w:rsid w:val="00DA6151"/>
    <w:rsid w:val="00DB4C36"/>
    <w:rsid w:val="00DB555E"/>
    <w:rsid w:val="00DB7CA7"/>
    <w:rsid w:val="00DC168D"/>
    <w:rsid w:val="00DD125A"/>
    <w:rsid w:val="00DD7271"/>
    <w:rsid w:val="00DE06FF"/>
    <w:rsid w:val="00DE5D69"/>
    <w:rsid w:val="00DF3D6E"/>
    <w:rsid w:val="00DF5C44"/>
    <w:rsid w:val="00E00934"/>
    <w:rsid w:val="00E02D60"/>
    <w:rsid w:val="00E16206"/>
    <w:rsid w:val="00E162BF"/>
    <w:rsid w:val="00E25DBF"/>
    <w:rsid w:val="00E3146C"/>
    <w:rsid w:val="00E329A7"/>
    <w:rsid w:val="00E35E49"/>
    <w:rsid w:val="00E41D2D"/>
    <w:rsid w:val="00E42C8D"/>
    <w:rsid w:val="00E45021"/>
    <w:rsid w:val="00E514E7"/>
    <w:rsid w:val="00E55663"/>
    <w:rsid w:val="00E63826"/>
    <w:rsid w:val="00E660EB"/>
    <w:rsid w:val="00E73D3C"/>
    <w:rsid w:val="00E74832"/>
    <w:rsid w:val="00E85557"/>
    <w:rsid w:val="00E87D0B"/>
    <w:rsid w:val="00E92090"/>
    <w:rsid w:val="00E924D8"/>
    <w:rsid w:val="00E92A3A"/>
    <w:rsid w:val="00EA0671"/>
    <w:rsid w:val="00EA5D8E"/>
    <w:rsid w:val="00EB1D44"/>
    <w:rsid w:val="00EB3189"/>
    <w:rsid w:val="00EB3C29"/>
    <w:rsid w:val="00EB7ECA"/>
    <w:rsid w:val="00EC4AD4"/>
    <w:rsid w:val="00EC586D"/>
    <w:rsid w:val="00EC71FF"/>
    <w:rsid w:val="00ED53EE"/>
    <w:rsid w:val="00EE0A46"/>
    <w:rsid w:val="00EE3C5B"/>
    <w:rsid w:val="00EE4C8F"/>
    <w:rsid w:val="00EF1608"/>
    <w:rsid w:val="00EF24E2"/>
    <w:rsid w:val="00F027BA"/>
    <w:rsid w:val="00F04F48"/>
    <w:rsid w:val="00F0509B"/>
    <w:rsid w:val="00F1292D"/>
    <w:rsid w:val="00F12E1C"/>
    <w:rsid w:val="00F137E6"/>
    <w:rsid w:val="00F1767F"/>
    <w:rsid w:val="00F2375C"/>
    <w:rsid w:val="00F2422F"/>
    <w:rsid w:val="00F321CE"/>
    <w:rsid w:val="00F34493"/>
    <w:rsid w:val="00F371F3"/>
    <w:rsid w:val="00F46D90"/>
    <w:rsid w:val="00F50763"/>
    <w:rsid w:val="00F530AB"/>
    <w:rsid w:val="00F6093F"/>
    <w:rsid w:val="00F62B18"/>
    <w:rsid w:val="00F6559A"/>
    <w:rsid w:val="00F6645A"/>
    <w:rsid w:val="00F66904"/>
    <w:rsid w:val="00F72280"/>
    <w:rsid w:val="00F7361E"/>
    <w:rsid w:val="00F740B3"/>
    <w:rsid w:val="00F7511B"/>
    <w:rsid w:val="00F905EC"/>
    <w:rsid w:val="00F90EF1"/>
    <w:rsid w:val="00F963EC"/>
    <w:rsid w:val="00F96820"/>
    <w:rsid w:val="00F97B62"/>
    <w:rsid w:val="00FA0F12"/>
    <w:rsid w:val="00FA2742"/>
    <w:rsid w:val="00FB1F41"/>
    <w:rsid w:val="00FB6410"/>
    <w:rsid w:val="00FC45A0"/>
    <w:rsid w:val="00FC65F6"/>
    <w:rsid w:val="00FC6A57"/>
    <w:rsid w:val="00FD0647"/>
    <w:rsid w:val="00FD49E8"/>
    <w:rsid w:val="00FD5CF6"/>
    <w:rsid w:val="00FE3131"/>
    <w:rsid w:val="00FE63D6"/>
    <w:rsid w:val="00FE6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F3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7112A1"/>
    <w:pPr>
      <w:ind w:left="720"/>
      <w:contextualSpacing/>
    </w:pPr>
  </w:style>
  <w:style w:type="character" w:customStyle="1" w:styleId="hps">
    <w:name w:val="hps"/>
    <w:basedOn w:val="DefaultParagraphFont"/>
    <w:rsid w:val="00FC65F6"/>
  </w:style>
  <w:style w:type="paragraph" w:styleId="NoSpacing">
    <w:name w:val="No Spacing"/>
    <w:uiPriority w:val="1"/>
    <w:qFormat/>
    <w:rsid w:val="00965F31"/>
    <w:rPr>
      <w:sz w:val="22"/>
      <w:szCs w:val="24"/>
    </w:rPr>
  </w:style>
  <w:style w:type="character" w:styleId="Hyperlink">
    <w:name w:val="Hyperlink"/>
    <w:basedOn w:val="DefaultParagraphFont"/>
    <w:unhideWhenUsed/>
    <w:rsid w:val="001152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152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an.ardeleanu@autoliv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ucian.ardeleanu@autoliv.com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D24F-FB14-4B18-9D7B-F27A8F91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33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creator>Marion.Rakotonoelina</dc:creator>
  <cp:lastModifiedBy>Luci</cp:lastModifiedBy>
  <cp:revision>11</cp:revision>
  <cp:lastPrinted>2011-02-23T12:47:00Z</cp:lastPrinted>
  <dcterms:created xsi:type="dcterms:W3CDTF">2020-01-07T08:05:00Z</dcterms:created>
  <dcterms:modified xsi:type="dcterms:W3CDTF">2020-05-12T15:06:00Z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Project Name and Number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State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xxx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Generic Word Template</vt:lpwstr>
  </property>
  <property fmtid="{D5CDD505-2E9C-101B-9397-08002B2CF9AE}" pid="41" name="MXType">
    <vt:lpwstr>Type</vt:lpwstr>
  </property>
  <property fmtid="{D5CDD505-2E9C-101B-9397-08002B2CF9AE}" pid="42" name="MXType.Localized">
    <vt:lpwstr>Type</vt:lpwstr>
  </property>
  <property fmtid="{D5CDD505-2E9C-101B-9397-08002B2CF9AE}" pid="43" name="MXUser">
    <vt:lpwstr>[Name]</vt:lpwstr>
  </property>
  <property fmtid="{D5CDD505-2E9C-101B-9397-08002B2CF9AE}" pid="44" name="MXVersion">
    <vt:lpwstr>xxx</vt:lpwstr>
  </property>
  <property fmtid="{D5CDD505-2E9C-101B-9397-08002B2CF9AE}" pid="45" name="MXActual_state_Released">
    <vt:lpwstr>YYYY-MM-DD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</Properties>
</file>