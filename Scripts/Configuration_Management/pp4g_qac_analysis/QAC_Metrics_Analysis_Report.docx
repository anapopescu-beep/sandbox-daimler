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191" w:type="dxa"/>
        <w:tblInd w:w="-28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1"/>
        <w:gridCol w:w="2326"/>
        <w:gridCol w:w="3397"/>
        <w:gridCol w:w="3397"/>
      </w:tblGrid>
      <w:tr w:rsidR="00092777" w:rsidRPr="00B50226" w14:paraId="1830E28F" w14:textId="77777777" w:rsidTr="005D3FE3">
        <w:trPr>
          <w:cantSplit/>
        </w:trPr>
        <w:tc>
          <w:tcPr>
            <w:tcW w:w="33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0" w:color="auto" w:fill="auto"/>
            <w:vAlign w:val="center"/>
          </w:tcPr>
          <w:p w14:paraId="6B044868" w14:textId="77777777" w:rsidR="00092777" w:rsidRPr="00B50226" w:rsidRDefault="00092777" w:rsidP="00D01285">
            <w:pPr>
              <w:spacing w:after="0"/>
              <w:jc w:val="center"/>
              <w:rPr>
                <w:b/>
                <w:noProof/>
                <w:color w:val="FFFFFF"/>
              </w:rPr>
            </w:pPr>
            <w:bookmarkStart w:id="0" w:name="_Toc221000462"/>
            <w:r w:rsidRPr="00B50226">
              <w:rPr>
                <w:b/>
                <w:noProof/>
                <w:color w:val="FFFFFF"/>
                <w:sz w:val="16"/>
                <w:szCs w:val="16"/>
              </w:rPr>
              <w:t>Author</w:t>
            </w:r>
          </w:p>
        </w:tc>
        <w:tc>
          <w:tcPr>
            <w:tcW w:w="3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0" w:color="000000" w:fill="FFFFFF"/>
            <w:vAlign w:val="center"/>
          </w:tcPr>
          <w:p w14:paraId="1E5A9B12" w14:textId="77777777" w:rsidR="00092777" w:rsidRPr="00B50226" w:rsidRDefault="00092777" w:rsidP="00366E53">
            <w:pPr>
              <w:spacing w:after="0"/>
              <w:jc w:val="center"/>
              <w:rPr>
                <w:b/>
                <w:noProof/>
                <w:color w:val="FFFFFF"/>
                <w:sz w:val="16"/>
                <w:szCs w:val="16"/>
              </w:rPr>
            </w:pPr>
            <w:r w:rsidRPr="00B50226">
              <w:rPr>
                <w:b/>
                <w:noProof/>
                <w:color w:val="FFFFFF"/>
                <w:sz w:val="16"/>
                <w:szCs w:val="16"/>
              </w:rPr>
              <w:t>Review</w:t>
            </w:r>
          </w:p>
        </w:tc>
        <w:tc>
          <w:tcPr>
            <w:tcW w:w="3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0" w:color="auto" w:fill="auto"/>
            <w:vAlign w:val="center"/>
          </w:tcPr>
          <w:p w14:paraId="14FBBA90" w14:textId="77777777" w:rsidR="00092777" w:rsidRPr="00B50226" w:rsidRDefault="00092777" w:rsidP="00911A72">
            <w:pPr>
              <w:spacing w:after="0"/>
              <w:jc w:val="center"/>
              <w:rPr>
                <w:b/>
                <w:noProof/>
                <w:color w:val="FFFFFF"/>
              </w:rPr>
            </w:pPr>
            <w:r w:rsidRPr="00B50226">
              <w:rPr>
                <w:b/>
                <w:noProof/>
                <w:color w:val="FFFFFF"/>
                <w:sz w:val="16"/>
                <w:szCs w:val="16"/>
              </w:rPr>
              <w:t>Approval</w:t>
            </w:r>
          </w:p>
        </w:tc>
      </w:tr>
      <w:tr w:rsidR="00092777" w:rsidRPr="00B50226" w14:paraId="765168FA" w14:textId="77777777" w:rsidTr="005D3FE3">
        <w:trPr>
          <w:cantSplit/>
        </w:trPr>
        <w:tc>
          <w:tcPr>
            <w:tcW w:w="33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703CED" w14:textId="1BCEB39F" w:rsidR="00092777" w:rsidRPr="006F3256" w:rsidRDefault="00AA3248" w:rsidP="00092777">
            <w:pPr>
              <w:spacing w:after="0"/>
              <w:rPr>
                <w:b/>
                <w:noProof/>
              </w:rPr>
            </w:pPr>
            <w:r w:rsidRPr="006F3256">
              <w:rPr>
                <w:b/>
                <w:noProof/>
              </w:rPr>
              <w:t>M</w:t>
            </w:r>
            <w:r w:rsidR="006F3256" w:rsidRPr="006F3256">
              <w:rPr>
                <w:b/>
                <w:noProof/>
              </w:rPr>
              <w:t>arius</w:t>
            </w:r>
            <w:r w:rsidRPr="006F3256">
              <w:rPr>
                <w:b/>
                <w:noProof/>
              </w:rPr>
              <w:t xml:space="preserve"> Chiriac</w:t>
            </w:r>
          </w:p>
          <w:p w14:paraId="3ADE13AF" w14:textId="77777777" w:rsidR="00FE3131" w:rsidRPr="006F3256" w:rsidRDefault="00FE3131" w:rsidP="00092777">
            <w:pPr>
              <w:spacing w:after="0"/>
              <w:rPr>
                <w:b/>
                <w:noProof/>
                <w:sz w:val="16"/>
                <w:szCs w:val="16"/>
              </w:rPr>
            </w:pPr>
          </w:p>
        </w:tc>
        <w:tc>
          <w:tcPr>
            <w:tcW w:w="3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3077AF" w14:textId="30628C36" w:rsidR="00092777" w:rsidRPr="006F3256" w:rsidRDefault="00AA3248" w:rsidP="00092777">
            <w:pPr>
              <w:spacing w:after="0"/>
              <w:rPr>
                <w:b/>
                <w:noProof/>
              </w:rPr>
            </w:pPr>
            <w:r w:rsidRPr="006F3256">
              <w:rPr>
                <w:b/>
                <w:noProof/>
              </w:rPr>
              <w:t>D</w:t>
            </w:r>
            <w:r w:rsidR="006F3256" w:rsidRPr="006F3256">
              <w:rPr>
                <w:b/>
                <w:noProof/>
              </w:rPr>
              <w:t>an</w:t>
            </w:r>
            <w:r w:rsidRPr="006F3256">
              <w:rPr>
                <w:b/>
                <w:noProof/>
              </w:rPr>
              <w:t xml:space="preserve"> Dustinta</w:t>
            </w:r>
          </w:p>
          <w:p w14:paraId="1D98D0C9" w14:textId="019FBC86" w:rsidR="00AA3248" w:rsidRPr="006F3256" w:rsidRDefault="001B7298" w:rsidP="001B7298">
            <w:pPr>
              <w:spacing w:after="0"/>
              <w:rPr>
                <w:b/>
                <w:noProof/>
              </w:rPr>
            </w:pPr>
            <w:r w:rsidRPr="006F3256">
              <w:rPr>
                <w:b/>
                <w:noProof/>
              </w:rPr>
              <w:t>Pavel Borchescu</w:t>
            </w:r>
          </w:p>
        </w:tc>
        <w:tc>
          <w:tcPr>
            <w:tcW w:w="3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FA3F0C" w14:textId="28178CF2" w:rsidR="00092777" w:rsidRPr="006F3256" w:rsidRDefault="006F3256" w:rsidP="00092777">
            <w:pPr>
              <w:spacing w:after="0"/>
              <w:rPr>
                <w:b/>
                <w:noProof/>
              </w:rPr>
            </w:pPr>
            <w:r w:rsidRPr="006F3256">
              <w:rPr>
                <w:b/>
                <w:noProof/>
              </w:rPr>
              <w:t>Mihai Ianos</w:t>
            </w:r>
          </w:p>
        </w:tc>
      </w:tr>
      <w:tr w:rsidR="00092777" w:rsidRPr="00B50226" w14:paraId="6CCF15AA" w14:textId="77777777" w:rsidTr="005D3FE3">
        <w:trPr>
          <w:cantSplit/>
          <w:trHeight w:val="57"/>
        </w:trPr>
        <w:tc>
          <w:tcPr>
            <w:tcW w:w="339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C3532D0" w14:textId="77777777" w:rsidR="00092777" w:rsidRPr="00B50226" w:rsidRDefault="00092777" w:rsidP="00092777">
            <w:pPr>
              <w:spacing w:after="0"/>
              <w:rPr>
                <w:noProof/>
                <w:color w:val="960000"/>
                <w:sz w:val="8"/>
                <w:szCs w:val="8"/>
              </w:rPr>
            </w:pPr>
          </w:p>
        </w:tc>
        <w:tc>
          <w:tcPr>
            <w:tcW w:w="3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FEB0FEF" w14:textId="77777777" w:rsidR="00092777" w:rsidRPr="00B50226" w:rsidRDefault="00092777" w:rsidP="00092777">
            <w:pPr>
              <w:spacing w:after="0"/>
              <w:rPr>
                <w:noProof/>
                <w:color w:val="960000"/>
                <w:sz w:val="8"/>
                <w:szCs w:val="8"/>
              </w:rPr>
            </w:pPr>
          </w:p>
        </w:tc>
        <w:tc>
          <w:tcPr>
            <w:tcW w:w="3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7CF0A68" w14:textId="77777777" w:rsidR="00092777" w:rsidRPr="00B50226" w:rsidRDefault="00092777" w:rsidP="00092777">
            <w:pPr>
              <w:spacing w:after="0"/>
              <w:rPr>
                <w:noProof/>
                <w:color w:val="960000"/>
                <w:sz w:val="8"/>
                <w:szCs w:val="8"/>
              </w:rPr>
            </w:pPr>
          </w:p>
        </w:tc>
      </w:tr>
      <w:tr w:rsidR="00092777" w:rsidRPr="00B50226" w14:paraId="27E71BD0" w14:textId="77777777" w:rsidTr="00366E53">
        <w:trPr>
          <w:cantSplit/>
        </w:trPr>
        <w:tc>
          <w:tcPr>
            <w:tcW w:w="1019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0" w:color="auto" w:fill="auto"/>
            <w:vAlign w:val="center"/>
          </w:tcPr>
          <w:p w14:paraId="5F7F0B73" w14:textId="77777777" w:rsidR="00092777" w:rsidRPr="00B50226" w:rsidRDefault="00092777" w:rsidP="00092777">
            <w:pPr>
              <w:spacing w:after="0"/>
              <w:jc w:val="center"/>
              <w:rPr>
                <w:b/>
                <w:noProof/>
                <w:color w:val="FFFFFF"/>
              </w:rPr>
            </w:pPr>
            <w:r w:rsidRPr="00B50226">
              <w:rPr>
                <w:b/>
                <w:noProof/>
                <w:color w:val="FFFFFF"/>
                <w:sz w:val="16"/>
                <w:szCs w:val="16"/>
              </w:rPr>
              <w:t>Distribution</w:t>
            </w:r>
          </w:p>
        </w:tc>
      </w:tr>
      <w:tr w:rsidR="00092777" w:rsidRPr="00B50226" w14:paraId="322278FC" w14:textId="77777777" w:rsidTr="005D3FE3">
        <w:trPr>
          <w:cantSplit/>
        </w:trPr>
        <w:tc>
          <w:tcPr>
            <w:tcW w:w="33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C6186F" w14:textId="439F77EF" w:rsidR="00092777" w:rsidRPr="00E03969" w:rsidRDefault="0018432D" w:rsidP="005D3FE3">
            <w:pPr>
              <w:spacing w:after="0"/>
              <w:rPr>
                <w:b/>
                <w:noProof/>
                <w:color w:val="000000" w:themeColor="text1"/>
              </w:rPr>
            </w:pPr>
            <w:r w:rsidRPr="00E03969">
              <w:rPr>
                <w:b/>
                <w:noProof/>
                <w:color w:val="000000" w:themeColor="text1"/>
              </w:rPr>
              <w:t>STL: Dan Dustinta</w:t>
            </w:r>
          </w:p>
        </w:tc>
        <w:tc>
          <w:tcPr>
            <w:tcW w:w="3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14:paraId="5C58791D" w14:textId="73CB6ADA" w:rsidR="005D3FE3" w:rsidRPr="00E03969" w:rsidRDefault="0018432D" w:rsidP="005D3FE3">
            <w:pPr>
              <w:spacing w:after="0"/>
              <w:rPr>
                <w:b/>
                <w:noProof/>
                <w:color w:val="000000" w:themeColor="text1"/>
              </w:rPr>
            </w:pPr>
            <w:r w:rsidRPr="00E03969">
              <w:rPr>
                <w:b/>
                <w:noProof/>
                <w:color w:val="000000" w:themeColor="text1"/>
              </w:rPr>
              <w:t>DL: Pavel Bor</w:t>
            </w:r>
            <w:r w:rsidR="00E03969" w:rsidRPr="00E03969">
              <w:rPr>
                <w:b/>
                <w:noProof/>
                <w:color w:val="000000" w:themeColor="text1"/>
              </w:rPr>
              <w:t>chescu</w:t>
            </w:r>
          </w:p>
        </w:tc>
        <w:tc>
          <w:tcPr>
            <w:tcW w:w="3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027A82" w14:textId="2D9FFF69" w:rsidR="00092777" w:rsidRPr="00B50226" w:rsidRDefault="00E03969" w:rsidP="005D3FE3">
            <w:pPr>
              <w:spacing w:after="0"/>
              <w:rPr>
                <w:b/>
                <w:noProof/>
                <w:color w:val="000000" w:themeColor="text1"/>
              </w:rPr>
            </w:pPr>
            <w:r>
              <w:rPr>
                <w:b/>
                <w:noProof/>
                <w:color w:val="000000" w:themeColor="text1"/>
              </w:rPr>
              <w:t>SLM: Mihai Ianos</w:t>
            </w:r>
          </w:p>
        </w:tc>
      </w:tr>
      <w:tr w:rsidR="00092777" w:rsidRPr="00B50226" w14:paraId="1616E663" w14:textId="77777777" w:rsidTr="005D3FE3">
        <w:trPr>
          <w:cantSplit/>
          <w:trHeight w:val="57"/>
        </w:trPr>
        <w:tc>
          <w:tcPr>
            <w:tcW w:w="339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6F883861" w14:textId="77777777" w:rsidR="00092777" w:rsidRPr="00B50226" w:rsidRDefault="00092777" w:rsidP="00366E53">
            <w:pPr>
              <w:spacing w:after="0"/>
              <w:rPr>
                <w:noProof/>
                <w:color w:val="960000"/>
                <w:sz w:val="8"/>
                <w:szCs w:val="8"/>
              </w:rPr>
            </w:pPr>
          </w:p>
        </w:tc>
        <w:tc>
          <w:tcPr>
            <w:tcW w:w="3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57E7E376" w14:textId="77777777" w:rsidR="00092777" w:rsidRPr="00B50226" w:rsidRDefault="00092777" w:rsidP="00366E53">
            <w:pPr>
              <w:spacing w:after="0"/>
              <w:rPr>
                <w:noProof/>
                <w:color w:val="960000"/>
                <w:sz w:val="8"/>
                <w:szCs w:val="8"/>
              </w:rPr>
            </w:pPr>
          </w:p>
        </w:tc>
        <w:tc>
          <w:tcPr>
            <w:tcW w:w="3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760E1A61" w14:textId="77777777" w:rsidR="00092777" w:rsidRPr="00B50226" w:rsidRDefault="00092777" w:rsidP="00366E53">
            <w:pPr>
              <w:spacing w:after="0"/>
              <w:rPr>
                <w:noProof/>
                <w:color w:val="960000"/>
                <w:sz w:val="8"/>
                <w:szCs w:val="8"/>
              </w:rPr>
            </w:pPr>
          </w:p>
        </w:tc>
      </w:tr>
      <w:tr w:rsidR="00092777" w:rsidRPr="00B50226" w14:paraId="269729CF" w14:textId="77777777" w:rsidTr="005D3FE3">
        <w:trPr>
          <w:cantSplit/>
        </w:trPr>
        <w:tc>
          <w:tcPr>
            <w:tcW w:w="1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0" w:color="auto" w:fill="auto"/>
            <w:vAlign w:val="center"/>
          </w:tcPr>
          <w:p w14:paraId="07913438" w14:textId="77777777" w:rsidR="00092777" w:rsidRPr="00B50226" w:rsidRDefault="00092777" w:rsidP="00D01285">
            <w:pPr>
              <w:spacing w:after="0"/>
              <w:jc w:val="center"/>
              <w:rPr>
                <w:b/>
                <w:noProof/>
                <w:color w:val="FFFFFF"/>
                <w:sz w:val="16"/>
                <w:szCs w:val="16"/>
              </w:rPr>
            </w:pPr>
            <w:r w:rsidRPr="00B50226">
              <w:rPr>
                <w:b/>
                <w:noProof/>
                <w:color w:val="FFFFFF"/>
                <w:sz w:val="16"/>
                <w:szCs w:val="16"/>
              </w:rPr>
              <w:t>Executive</w:t>
            </w:r>
          </w:p>
          <w:p w14:paraId="688CEA0F" w14:textId="77777777" w:rsidR="00092777" w:rsidRPr="00B50226" w:rsidRDefault="00092777" w:rsidP="00D01285">
            <w:pPr>
              <w:spacing w:after="0"/>
              <w:jc w:val="center"/>
              <w:rPr>
                <w:b/>
                <w:noProof/>
                <w:color w:val="FFFFFF"/>
                <w:sz w:val="16"/>
                <w:szCs w:val="16"/>
              </w:rPr>
            </w:pPr>
            <w:r w:rsidRPr="00B50226">
              <w:rPr>
                <w:b/>
                <w:noProof/>
                <w:color w:val="FFFFFF"/>
                <w:sz w:val="16"/>
                <w:szCs w:val="16"/>
              </w:rPr>
              <w:t>Summary</w:t>
            </w:r>
          </w:p>
        </w:tc>
        <w:tc>
          <w:tcPr>
            <w:tcW w:w="9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180C28" w14:textId="55C02998" w:rsidR="00092777" w:rsidRPr="00B50226" w:rsidRDefault="001F3BD0" w:rsidP="00092777">
            <w:pPr>
              <w:spacing w:after="0"/>
              <w:rPr>
                <w:noProof/>
              </w:rPr>
            </w:pPr>
            <w:r w:rsidRPr="00B50226">
              <w:t xml:space="preserve">This document presents the quality metrics of the </w:t>
            </w:r>
            <w:r w:rsidR="00D256EC">
              <w:t xml:space="preserve">Audi Tranche 6 </w:t>
            </w:r>
            <w:r w:rsidR="00366E53">
              <w:t>regarding</w:t>
            </w:r>
            <w:r w:rsidRPr="00B50226">
              <w:t xml:space="preserve"> the</w:t>
            </w:r>
            <w:r w:rsidR="00D256EC">
              <w:t xml:space="preserve"> P</w:t>
            </w:r>
            <w:r w:rsidR="00154CFF">
              <w:t>30</w:t>
            </w:r>
            <w:r w:rsidR="00D256EC">
              <w:t xml:space="preserve"> version</w:t>
            </w:r>
            <w:r w:rsidRPr="00B50226">
              <w:t>.</w:t>
            </w:r>
          </w:p>
        </w:tc>
      </w:tr>
    </w:tbl>
    <w:p w14:paraId="74A1AA4D" w14:textId="77777777" w:rsidR="00911A72" w:rsidRDefault="00911A72" w:rsidP="0087669F">
      <w:pPr>
        <w:pStyle w:val="FirstpageHeading"/>
      </w:pPr>
    </w:p>
    <w:p w14:paraId="08A33138" w14:textId="77777777" w:rsidR="005601FA" w:rsidRDefault="005601FA" w:rsidP="0087669F">
      <w:pPr>
        <w:pStyle w:val="FirstpageHeading"/>
      </w:pPr>
    </w:p>
    <w:p w14:paraId="2F711094" w14:textId="77777777" w:rsidR="005601FA" w:rsidRPr="00B50226" w:rsidRDefault="005601FA" w:rsidP="0087669F">
      <w:pPr>
        <w:pStyle w:val="FirstpageHeading"/>
      </w:pPr>
    </w:p>
    <w:p w14:paraId="790F3B03" w14:textId="59C1F5AB" w:rsidR="0087669F" w:rsidRPr="00B50226" w:rsidRDefault="00467D85" w:rsidP="001F3BD0">
      <w:pPr>
        <w:pStyle w:val="FirstpageHeading"/>
        <w:tabs>
          <w:tab w:val="left" w:pos="390"/>
          <w:tab w:val="center" w:pos="4819"/>
        </w:tabs>
        <w:rPr>
          <w:b w:val="0"/>
          <w:caps/>
          <w:sz w:val="28"/>
        </w:rPr>
      </w:pPr>
      <w:r>
        <w:rPr>
          <w:caps/>
          <w:sz w:val="28"/>
        </w:rPr>
        <w:t>Audi Trache 6</w:t>
      </w:r>
      <w:r w:rsidR="001F3BD0" w:rsidRPr="00B50226">
        <w:rPr>
          <w:b w:val="0"/>
          <w:caps/>
          <w:sz w:val="28"/>
        </w:rPr>
        <w:t>:</w:t>
      </w:r>
    </w:p>
    <w:p w14:paraId="5857E9C9" w14:textId="77777777" w:rsidR="001F3BD0" w:rsidRPr="00B50226" w:rsidRDefault="004E1C5D" w:rsidP="001F3BD0">
      <w:pPr>
        <w:pStyle w:val="FirstpageHeading"/>
        <w:tabs>
          <w:tab w:val="left" w:pos="390"/>
          <w:tab w:val="center" w:pos="4819"/>
        </w:tabs>
        <w:rPr>
          <w:b w:val="0"/>
          <w:caps/>
          <w:sz w:val="28"/>
        </w:rPr>
      </w:pPr>
      <w:r>
        <w:rPr>
          <w:b w:val="0"/>
          <w:caps/>
          <w:sz w:val="28"/>
        </w:rPr>
        <w:t xml:space="preserve">Software </w:t>
      </w:r>
      <w:r w:rsidR="001F3BD0" w:rsidRPr="00B50226">
        <w:rPr>
          <w:b w:val="0"/>
          <w:caps/>
          <w:sz w:val="28"/>
        </w:rPr>
        <w:t>Quali</w:t>
      </w:r>
      <w:r w:rsidR="00523477" w:rsidRPr="00B50226">
        <w:rPr>
          <w:b w:val="0"/>
          <w:caps/>
          <w:sz w:val="28"/>
        </w:rPr>
        <w:t>T</w:t>
      </w:r>
      <w:r w:rsidR="001F3BD0" w:rsidRPr="00B50226">
        <w:rPr>
          <w:b w:val="0"/>
          <w:caps/>
          <w:sz w:val="28"/>
        </w:rPr>
        <w:t>y METRICS report</w:t>
      </w:r>
    </w:p>
    <w:p w14:paraId="3FB09C10" w14:textId="6EB18295" w:rsidR="001F3BD0" w:rsidRPr="00B50226" w:rsidRDefault="001F3BD0" w:rsidP="001F3BD0">
      <w:pPr>
        <w:pStyle w:val="FirstpageHeading"/>
        <w:tabs>
          <w:tab w:val="left" w:pos="390"/>
          <w:tab w:val="center" w:pos="4819"/>
        </w:tabs>
        <w:rPr>
          <w:b w:val="0"/>
          <w:caps/>
          <w:sz w:val="28"/>
        </w:rPr>
      </w:pPr>
      <w:r w:rsidRPr="00B50226">
        <w:rPr>
          <w:b w:val="0"/>
          <w:caps/>
          <w:sz w:val="28"/>
        </w:rPr>
        <w:t xml:space="preserve">ON </w:t>
      </w:r>
      <w:r w:rsidR="006F3256" w:rsidRPr="00154CFF">
        <w:rPr>
          <w:b w:val="0"/>
          <w:caps/>
          <w:sz w:val="28"/>
        </w:rPr>
        <w:t>P</w:t>
      </w:r>
      <w:r w:rsidR="00154CFF" w:rsidRPr="00154CFF">
        <w:rPr>
          <w:b w:val="0"/>
          <w:caps/>
          <w:sz w:val="28"/>
        </w:rPr>
        <w:t>30</w:t>
      </w:r>
      <w:r w:rsidR="006F3256">
        <w:rPr>
          <w:caps/>
          <w:sz w:val="28"/>
        </w:rPr>
        <w:t xml:space="preserve"> </w:t>
      </w:r>
      <w:r w:rsidR="00A50EBC">
        <w:rPr>
          <w:b w:val="0"/>
          <w:caps/>
          <w:sz w:val="28"/>
        </w:rPr>
        <w:t>Version</w:t>
      </w:r>
    </w:p>
    <w:p w14:paraId="755FD5B2" w14:textId="77777777" w:rsidR="00684DFA" w:rsidRPr="00B50226" w:rsidRDefault="00684DFA" w:rsidP="00684DFA">
      <w:pPr>
        <w:pStyle w:val="FirstpageHeading"/>
      </w:pPr>
    </w:p>
    <w:p w14:paraId="2D20AC1B" w14:textId="77777777" w:rsidR="003B330A" w:rsidRPr="00B50226" w:rsidRDefault="00CB7102" w:rsidP="00684DFA">
      <w:pPr>
        <w:pStyle w:val="FirstpageHeading"/>
      </w:pPr>
      <w:bookmarkStart w:id="1" w:name="_Toc221000463"/>
      <w:bookmarkEnd w:id="0"/>
      <w:r w:rsidRPr="00B50226">
        <w:br w:type="page"/>
      </w:r>
      <w:r w:rsidR="003B330A" w:rsidRPr="00B50226">
        <w:lastRenderedPageBreak/>
        <w:t>Table of content</w:t>
      </w:r>
    </w:p>
    <w:p w14:paraId="5930105A" w14:textId="77777777" w:rsidR="008E2F94" w:rsidRDefault="00A04572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</w:pPr>
      <w:r w:rsidRPr="00B50226">
        <w:rPr>
          <w:b w:val="0"/>
          <w:caps w:val="0"/>
        </w:rPr>
        <w:fldChar w:fldCharType="begin"/>
      </w:r>
      <w:r w:rsidRPr="00B50226">
        <w:rPr>
          <w:b w:val="0"/>
          <w:caps w:val="0"/>
        </w:rPr>
        <w:instrText xml:space="preserve"> TOC \o "2-3" \t "Heading 1;1;Heading 2;2" </w:instrText>
      </w:r>
      <w:r w:rsidRPr="00B50226">
        <w:rPr>
          <w:b w:val="0"/>
          <w:caps w:val="0"/>
        </w:rPr>
        <w:fldChar w:fldCharType="separate"/>
      </w:r>
      <w:r w:rsidR="008E2F94">
        <w:t>1.</w:t>
      </w:r>
      <w:r w:rsidR="008E2F94"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  <w:tab/>
      </w:r>
      <w:r w:rsidR="008E2F94">
        <w:t>General Information</w:t>
      </w:r>
      <w:r w:rsidR="008E2F94">
        <w:tab/>
      </w:r>
      <w:r w:rsidR="008E2F94">
        <w:fldChar w:fldCharType="begin"/>
      </w:r>
      <w:r w:rsidR="008E2F94">
        <w:instrText xml:space="preserve"> PAGEREF _Toc492287047 \h </w:instrText>
      </w:r>
      <w:r w:rsidR="008E2F94">
        <w:fldChar w:fldCharType="separate"/>
      </w:r>
      <w:r w:rsidR="008E2F94">
        <w:t>3</w:t>
      </w:r>
      <w:r w:rsidR="008E2F94">
        <w:fldChar w:fldCharType="end"/>
      </w:r>
    </w:p>
    <w:p w14:paraId="23F03898" w14:textId="77777777" w:rsidR="008E2F94" w:rsidRDefault="008E2F94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</w:pPr>
      <w:r>
        <w:t>1.1.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  <w:tab/>
      </w:r>
      <w:r>
        <w:t>Revision history *</w:t>
      </w:r>
      <w:r>
        <w:tab/>
      </w:r>
      <w:r>
        <w:fldChar w:fldCharType="begin"/>
      </w:r>
      <w:r>
        <w:instrText xml:space="preserve"> PAGEREF _Toc492287048 \h </w:instrText>
      </w:r>
      <w:r>
        <w:fldChar w:fldCharType="separate"/>
      </w:r>
      <w:r>
        <w:t>3</w:t>
      </w:r>
      <w:r>
        <w:fldChar w:fldCharType="end"/>
      </w:r>
    </w:p>
    <w:p w14:paraId="51B7E846" w14:textId="77777777" w:rsidR="008E2F94" w:rsidRDefault="008E2F94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</w:pPr>
      <w:r>
        <w:t>1.2.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  <w:tab/>
      </w:r>
      <w:r>
        <w:t>Purpose and Scope</w:t>
      </w:r>
      <w:r>
        <w:tab/>
      </w:r>
      <w:r>
        <w:fldChar w:fldCharType="begin"/>
      </w:r>
      <w:r>
        <w:instrText xml:space="preserve"> PAGEREF _Toc492287049 \h </w:instrText>
      </w:r>
      <w:r>
        <w:fldChar w:fldCharType="separate"/>
      </w:r>
      <w:r>
        <w:t>3</w:t>
      </w:r>
      <w:r>
        <w:fldChar w:fldCharType="end"/>
      </w:r>
    </w:p>
    <w:p w14:paraId="1756A318" w14:textId="77777777" w:rsidR="008E2F94" w:rsidRDefault="008E2F94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</w:pPr>
      <w:r>
        <w:t>1.3.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  <w:tab/>
      </w:r>
      <w:r>
        <w:t>Referenced documents</w:t>
      </w:r>
      <w:r>
        <w:tab/>
      </w:r>
      <w:r>
        <w:fldChar w:fldCharType="begin"/>
      </w:r>
      <w:r>
        <w:instrText xml:space="preserve"> PAGEREF _Toc492287050 \h </w:instrText>
      </w:r>
      <w:r>
        <w:fldChar w:fldCharType="separate"/>
      </w:r>
      <w:r>
        <w:t>3</w:t>
      </w:r>
      <w:r>
        <w:fldChar w:fldCharType="end"/>
      </w:r>
    </w:p>
    <w:p w14:paraId="71BB8524" w14:textId="77777777" w:rsidR="008E2F94" w:rsidRDefault="008E2F94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</w:pPr>
      <w:r>
        <w:t>1.4.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  <w:tab/>
      </w:r>
      <w:r>
        <w:t>Terminology and definitions</w:t>
      </w:r>
      <w:r>
        <w:tab/>
      </w:r>
      <w:r>
        <w:fldChar w:fldCharType="begin"/>
      </w:r>
      <w:r>
        <w:instrText xml:space="preserve"> PAGEREF _Toc492287051 \h </w:instrText>
      </w:r>
      <w:r>
        <w:fldChar w:fldCharType="separate"/>
      </w:r>
      <w:r>
        <w:t>3</w:t>
      </w:r>
      <w:r>
        <w:fldChar w:fldCharType="end"/>
      </w:r>
    </w:p>
    <w:p w14:paraId="215F3A4B" w14:textId="3FAF242F" w:rsidR="008E2F94" w:rsidRDefault="008E2F94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</w:pPr>
      <w:r>
        <w:t>2.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  <w:tab/>
      </w:r>
      <w:r>
        <w:t>Metrics acceptability criteria</w:t>
      </w:r>
      <w:r>
        <w:tab/>
      </w:r>
      <w:r>
        <w:fldChar w:fldCharType="begin"/>
      </w:r>
      <w:r>
        <w:instrText xml:space="preserve"> PAGEREF _Toc492287052 \h </w:instrText>
      </w:r>
      <w:r>
        <w:fldChar w:fldCharType="separate"/>
      </w:r>
      <w:r>
        <w:t>4</w:t>
      </w:r>
      <w:r>
        <w:fldChar w:fldCharType="end"/>
      </w:r>
      <w:r w:rsidR="00290416"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  <w:t xml:space="preserve"> </w:t>
      </w:r>
    </w:p>
    <w:p w14:paraId="5D4C00D9" w14:textId="0D48127B" w:rsidR="008E2F94" w:rsidRDefault="00290416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</w:pPr>
      <w:r>
        <w:t>3</w:t>
      </w:r>
      <w:r w:rsidR="008E2F94">
        <w:t>.</w:t>
      </w:r>
      <w:r w:rsidR="008E2F94"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  <w:tab/>
      </w:r>
      <w:r w:rsidR="008E2F94">
        <w:t>List of the improvable functions</w:t>
      </w:r>
      <w:r w:rsidR="008E2F94">
        <w:tab/>
      </w:r>
      <w:r w:rsidR="008E2F94">
        <w:fldChar w:fldCharType="begin"/>
      </w:r>
      <w:r w:rsidR="008E2F94">
        <w:instrText xml:space="preserve"> PAGEREF _Toc492287054 \h </w:instrText>
      </w:r>
      <w:r w:rsidR="008E2F94">
        <w:fldChar w:fldCharType="separate"/>
      </w:r>
      <w:r w:rsidR="008E2F94">
        <w:t>7</w:t>
      </w:r>
      <w:r w:rsidR="008E2F94">
        <w:fldChar w:fldCharType="end"/>
      </w:r>
    </w:p>
    <w:p w14:paraId="47C9681D" w14:textId="23E442DD" w:rsidR="008E2F94" w:rsidRDefault="00290416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</w:pPr>
      <w:r>
        <w:t>4</w:t>
      </w:r>
      <w:r w:rsidR="008E2F94">
        <w:t>.</w:t>
      </w:r>
      <w:r w:rsidR="008E2F94"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  <w:tab/>
      </w:r>
      <w:r w:rsidR="008E2F94">
        <w:t>Warnings report</w:t>
      </w:r>
      <w:r w:rsidR="008E2F94">
        <w:tab/>
      </w:r>
      <w:r w:rsidR="008E2F94">
        <w:fldChar w:fldCharType="begin"/>
      </w:r>
      <w:r w:rsidR="008E2F94">
        <w:instrText xml:space="preserve"> PAGEREF _Toc492287055 \h </w:instrText>
      </w:r>
      <w:r w:rsidR="008E2F94">
        <w:fldChar w:fldCharType="separate"/>
      </w:r>
      <w:r w:rsidR="008E2F94">
        <w:t>9</w:t>
      </w:r>
      <w:r w:rsidR="008E2F94">
        <w:fldChar w:fldCharType="end"/>
      </w:r>
    </w:p>
    <w:p w14:paraId="716642C9" w14:textId="3BFDBEFF" w:rsidR="003B330A" w:rsidRPr="00B50226" w:rsidRDefault="00A04572" w:rsidP="00A04572">
      <w:pPr>
        <w:tabs>
          <w:tab w:val="right" w:pos="9240"/>
          <w:tab w:val="right" w:pos="9480"/>
        </w:tabs>
      </w:pPr>
      <w:r w:rsidRPr="00B50226">
        <w:rPr>
          <w:b/>
          <w:caps/>
          <w:u w:val="single"/>
          <w:lang w:eastAsia="sv-SE"/>
        </w:rPr>
        <w:fldChar w:fldCharType="end"/>
      </w:r>
    </w:p>
    <w:bookmarkEnd w:id="1"/>
    <w:p w14:paraId="7B1CFC39" w14:textId="77777777" w:rsidR="001278D5" w:rsidRPr="00B50226" w:rsidRDefault="000E0290" w:rsidP="000E0290">
      <w:pPr>
        <w:pStyle w:val="Heading1"/>
      </w:pPr>
      <w:r w:rsidRPr="00B50226">
        <w:br w:type="page"/>
      </w:r>
      <w:bookmarkStart w:id="2" w:name="_Toc492287047"/>
      <w:r w:rsidR="001278D5" w:rsidRPr="00B50226">
        <w:lastRenderedPageBreak/>
        <w:t>General Information</w:t>
      </w:r>
      <w:bookmarkEnd w:id="2"/>
    </w:p>
    <w:p w14:paraId="2205036E" w14:textId="14ABEDDD" w:rsidR="00AA61CF" w:rsidRDefault="00AA61CF" w:rsidP="00936489">
      <w:pPr>
        <w:pStyle w:val="Heading2"/>
      </w:pPr>
      <w:bookmarkStart w:id="3" w:name="_Toc492287048"/>
      <w:r w:rsidRPr="00B50226">
        <w:t>Revision history</w:t>
      </w:r>
      <w:r w:rsidR="00CC7005" w:rsidRPr="00B50226">
        <w:t xml:space="preserve"> </w:t>
      </w:r>
      <w:bookmarkEnd w:id="3"/>
    </w:p>
    <w:p w14:paraId="5B8BD873" w14:textId="77777777" w:rsidR="008E2F94" w:rsidRPr="008E2F94" w:rsidRDefault="008E2F94" w:rsidP="008E2F94"/>
    <w:tbl>
      <w:tblPr>
        <w:tblW w:w="9606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3"/>
        <w:gridCol w:w="1843"/>
        <w:gridCol w:w="2409"/>
        <w:gridCol w:w="4111"/>
      </w:tblGrid>
      <w:tr w:rsidR="00536511" w:rsidRPr="00B50226" w14:paraId="530B0A47" w14:textId="77777777" w:rsidTr="008E2F94">
        <w:tc>
          <w:tcPr>
            <w:tcW w:w="1243" w:type="dxa"/>
            <w:shd w:val="clear" w:color="auto" w:fill="000080"/>
          </w:tcPr>
          <w:p w14:paraId="35615C04" w14:textId="77777777" w:rsidR="00536511" w:rsidRPr="00B50226" w:rsidRDefault="00536511" w:rsidP="001079B6">
            <w:pPr>
              <w:spacing w:after="0" w:afterAutospacing="1"/>
              <w:rPr>
                <w:b/>
                <w:color w:val="FFFFFF"/>
              </w:rPr>
            </w:pPr>
            <w:r w:rsidRPr="00B50226">
              <w:rPr>
                <w:b/>
                <w:color w:val="FFFFFF"/>
              </w:rPr>
              <w:t>Revision</w:t>
            </w:r>
          </w:p>
        </w:tc>
        <w:tc>
          <w:tcPr>
            <w:tcW w:w="1843" w:type="dxa"/>
            <w:shd w:val="clear" w:color="auto" w:fill="000080"/>
          </w:tcPr>
          <w:p w14:paraId="7313E31C" w14:textId="77777777" w:rsidR="00536511" w:rsidRPr="00B50226" w:rsidRDefault="00536511" w:rsidP="001079B6">
            <w:pPr>
              <w:spacing w:after="0" w:afterAutospacing="1"/>
              <w:rPr>
                <w:b/>
                <w:color w:val="FFFFFF"/>
              </w:rPr>
            </w:pPr>
            <w:r w:rsidRPr="00B50226">
              <w:rPr>
                <w:b/>
                <w:color w:val="FFFFFF"/>
              </w:rPr>
              <w:t>Date</w:t>
            </w:r>
          </w:p>
        </w:tc>
        <w:tc>
          <w:tcPr>
            <w:tcW w:w="2409" w:type="dxa"/>
            <w:shd w:val="clear" w:color="auto" w:fill="000080"/>
          </w:tcPr>
          <w:p w14:paraId="5CFCAB52" w14:textId="77777777" w:rsidR="00536511" w:rsidRPr="00B50226" w:rsidRDefault="00536511" w:rsidP="001079B6">
            <w:pPr>
              <w:spacing w:after="0" w:afterAutospacing="1"/>
              <w:rPr>
                <w:b/>
                <w:color w:val="FFFFFF"/>
              </w:rPr>
            </w:pPr>
            <w:r w:rsidRPr="00B50226">
              <w:rPr>
                <w:b/>
                <w:color w:val="FFFFFF"/>
              </w:rPr>
              <w:t>Author(s)</w:t>
            </w:r>
          </w:p>
        </w:tc>
        <w:tc>
          <w:tcPr>
            <w:tcW w:w="4111" w:type="dxa"/>
            <w:shd w:val="clear" w:color="auto" w:fill="000080"/>
          </w:tcPr>
          <w:p w14:paraId="64455642" w14:textId="77777777" w:rsidR="00536511" w:rsidRPr="00B50226" w:rsidRDefault="00536511" w:rsidP="001079B6">
            <w:pPr>
              <w:spacing w:after="0" w:afterAutospacing="1"/>
              <w:rPr>
                <w:b/>
                <w:color w:val="FFFFFF"/>
              </w:rPr>
            </w:pPr>
            <w:r w:rsidRPr="00B50226">
              <w:rPr>
                <w:b/>
                <w:color w:val="FFFFFF"/>
              </w:rPr>
              <w:t>Description/comment</w:t>
            </w:r>
          </w:p>
        </w:tc>
      </w:tr>
      <w:tr w:rsidR="00536511" w:rsidRPr="00B50226" w14:paraId="1D9B0270" w14:textId="77777777" w:rsidTr="008E2F94">
        <w:tc>
          <w:tcPr>
            <w:tcW w:w="1243" w:type="dxa"/>
            <w:shd w:val="clear" w:color="auto" w:fill="auto"/>
          </w:tcPr>
          <w:p w14:paraId="699619A3" w14:textId="4E46E35E" w:rsidR="00536511" w:rsidRPr="00B50226" w:rsidRDefault="00366E53" w:rsidP="001079B6">
            <w:pPr>
              <w:spacing w:after="0" w:afterAutospacing="1"/>
            </w:pPr>
            <w:r>
              <w:t>1.1</w:t>
            </w:r>
            <w:r w:rsidR="001F5750">
              <w:t>.</w:t>
            </w:r>
          </w:p>
        </w:tc>
        <w:tc>
          <w:tcPr>
            <w:tcW w:w="1843" w:type="dxa"/>
            <w:shd w:val="clear" w:color="auto" w:fill="auto"/>
          </w:tcPr>
          <w:p w14:paraId="3E6265DF" w14:textId="43C0DC88" w:rsidR="00536511" w:rsidRPr="00B50226" w:rsidRDefault="006F3256" w:rsidP="001079B6">
            <w:pPr>
              <w:spacing w:after="0" w:afterAutospacing="1"/>
            </w:pPr>
            <w:r>
              <w:t>22.04.2020</w:t>
            </w:r>
          </w:p>
        </w:tc>
        <w:tc>
          <w:tcPr>
            <w:tcW w:w="2409" w:type="dxa"/>
            <w:shd w:val="clear" w:color="auto" w:fill="auto"/>
          </w:tcPr>
          <w:p w14:paraId="5FEAE5D1" w14:textId="490B19D7" w:rsidR="00536511" w:rsidRPr="00B50226" w:rsidRDefault="006F3256" w:rsidP="001079B6">
            <w:pPr>
              <w:spacing w:after="0" w:afterAutospacing="1"/>
            </w:pPr>
            <w:r>
              <w:t>M. Chiriac</w:t>
            </w:r>
          </w:p>
        </w:tc>
        <w:tc>
          <w:tcPr>
            <w:tcW w:w="4111" w:type="dxa"/>
            <w:shd w:val="clear" w:color="auto" w:fill="auto"/>
          </w:tcPr>
          <w:p w14:paraId="517F598B" w14:textId="5FAF3AA6" w:rsidR="00536511" w:rsidRPr="00B50226" w:rsidRDefault="00366E53" w:rsidP="001079B6">
            <w:pPr>
              <w:spacing w:after="0" w:afterAutospacing="1"/>
            </w:pPr>
            <w:r>
              <w:t>First release</w:t>
            </w:r>
          </w:p>
        </w:tc>
      </w:tr>
      <w:tr w:rsidR="00F232C5" w:rsidRPr="00B50226" w14:paraId="372B1308" w14:textId="77777777" w:rsidTr="008E2F94">
        <w:tc>
          <w:tcPr>
            <w:tcW w:w="1243" w:type="dxa"/>
            <w:shd w:val="clear" w:color="auto" w:fill="auto"/>
          </w:tcPr>
          <w:p w14:paraId="66FAAB9A" w14:textId="108867AE" w:rsidR="00F232C5" w:rsidRDefault="00F232C5" w:rsidP="001079B6">
            <w:pPr>
              <w:spacing w:after="0" w:afterAutospacing="1"/>
            </w:pPr>
            <w:r>
              <w:t>1.2.</w:t>
            </w:r>
          </w:p>
        </w:tc>
        <w:tc>
          <w:tcPr>
            <w:tcW w:w="1843" w:type="dxa"/>
            <w:shd w:val="clear" w:color="auto" w:fill="auto"/>
          </w:tcPr>
          <w:p w14:paraId="39963014" w14:textId="23EDEEFC" w:rsidR="00F232C5" w:rsidRDefault="00F232C5" w:rsidP="001079B6">
            <w:pPr>
              <w:spacing w:after="0" w:afterAutospacing="1"/>
            </w:pPr>
            <w:r>
              <w:t>21.07.2020</w:t>
            </w:r>
          </w:p>
        </w:tc>
        <w:tc>
          <w:tcPr>
            <w:tcW w:w="2409" w:type="dxa"/>
            <w:shd w:val="clear" w:color="auto" w:fill="auto"/>
          </w:tcPr>
          <w:p w14:paraId="51BF2FC7" w14:textId="4D554382" w:rsidR="00F232C5" w:rsidRDefault="00F232C5" w:rsidP="001079B6">
            <w:pPr>
              <w:spacing w:after="0" w:afterAutospacing="1"/>
            </w:pPr>
            <w:r>
              <w:t>Vulpe Anca</w:t>
            </w:r>
          </w:p>
        </w:tc>
        <w:tc>
          <w:tcPr>
            <w:tcW w:w="4111" w:type="dxa"/>
            <w:shd w:val="clear" w:color="auto" w:fill="auto"/>
          </w:tcPr>
          <w:p w14:paraId="2E98CE32" w14:textId="5AABE1A3" w:rsidR="00F232C5" w:rsidRDefault="00F232C5" w:rsidP="001079B6">
            <w:pPr>
              <w:spacing w:after="0" w:afterAutospacing="1"/>
            </w:pPr>
            <w:r>
              <w:t>Second release</w:t>
            </w:r>
          </w:p>
        </w:tc>
      </w:tr>
      <w:tr w:rsidR="00637F3A" w:rsidRPr="00B50226" w14:paraId="13970681" w14:textId="77777777" w:rsidTr="008E2F94">
        <w:tc>
          <w:tcPr>
            <w:tcW w:w="1243" w:type="dxa"/>
            <w:shd w:val="clear" w:color="auto" w:fill="auto"/>
          </w:tcPr>
          <w:p w14:paraId="2444FD1A" w14:textId="63232A07" w:rsidR="00637F3A" w:rsidRDefault="00637F3A" w:rsidP="001079B6">
            <w:pPr>
              <w:spacing w:after="0" w:afterAutospacing="1"/>
            </w:pPr>
            <w:r>
              <w:t>1.3</w:t>
            </w:r>
          </w:p>
        </w:tc>
        <w:tc>
          <w:tcPr>
            <w:tcW w:w="1843" w:type="dxa"/>
            <w:shd w:val="clear" w:color="auto" w:fill="auto"/>
          </w:tcPr>
          <w:p w14:paraId="05AE9A0D" w14:textId="0DE22DEE" w:rsidR="00637F3A" w:rsidRDefault="00637F3A" w:rsidP="001079B6">
            <w:pPr>
              <w:spacing w:after="0" w:afterAutospacing="1"/>
            </w:pPr>
            <w:r>
              <w:t>18.12.2020</w:t>
            </w:r>
          </w:p>
        </w:tc>
        <w:tc>
          <w:tcPr>
            <w:tcW w:w="2409" w:type="dxa"/>
            <w:shd w:val="clear" w:color="auto" w:fill="auto"/>
          </w:tcPr>
          <w:p w14:paraId="1658A2C4" w14:textId="24EA35E8" w:rsidR="00637F3A" w:rsidRDefault="00637F3A" w:rsidP="001079B6">
            <w:pPr>
              <w:spacing w:after="0" w:afterAutospacing="1"/>
            </w:pPr>
            <w:r>
              <w:t>Dan Nitulescu</w:t>
            </w:r>
          </w:p>
        </w:tc>
        <w:tc>
          <w:tcPr>
            <w:tcW w:w="4111" w:type="dxa"/>
            <w:shd w:val="clear" w:color="auto" w:fill="auto"/>
          </w:tcPr>
          <w:p w14:paraId="6168FBF6" w14:textId="71EDCD62" w:rsidR="00637F3A" w:rsidRDefault="00637F3A" w:rsidP="001079B6">
            <w:pPr>
              <w:spacing w:after="0" w:afterAutospacing="1"/>
            </w:pPr>
            <w:r>
              <w:t>Third release</w:t>
            </w:r>
          </w:p>
        </w:tc>
      </w:tr>
      <w:tr w:rsidR="00633E6A" w:rsidRPr="00B50226" w14:paraId="2036DEB7" w14:textId="77777777" w:rsidTr="008E2F94">
        <w:tc>
          <w:tcPr>
            <w:tcW w:w="1243" w:type="dxa"/>
            <w:shd w:val="clear" w:color="auto" w:fill="auto"/>
          </w:tcPr>
          <w:p w14:paraId="153D8C14" w14:textId="62003E1E" w:rsidR="00633E6A" w:rsidRDefault="00633E6A" w:rsidP="001079B6">
            <w:pPr>
              <w:spacing w:after="0" w:afterAutospacing="1"/>
            </w:pPr>
            <w:r>
              <w:t>1.4</w:t>
            </w:r>
          </w:p>
        </w:tc>
        <w:tc>
          <w:tcPr>
            <w:tcW w:w="1843" w:type="dxa"/>
            <w:shd w:val="clear" w:color="auto" w:fill="auto"/>
          </w:tcPr>
          <w:p w14:paraId="7533A9DD" w14:textId="671F2ADA" w:rsidR="00633E6A" w:rsidRDefault="00633E6A" w:rsidP="001079B6">
            <w:pPr>
              <w:spacing w:after="0" w:afterAutospacing="1"/>
            </w:pPr>
            <w:r>
              <w:t>02.02.2021</w:t>
            </w:r>
          </w:p>
        </w:tc>
        <w:tc>
          <w:tcPr>
            <w:tcW w:w="2409" w:type="dxa"/>
            <w:shd w:val="clear" w:color="auto" w:fill="auto"/>
          </w:tcPr>
          <w:p w14:paraId="5A0871E1" w14:textId="6186A6CD" w:rsidR="00633E6A" w:rsidRDefault="00633E6A" w:rsidP="001079B6">
            <w:pPr>
              <w:spacing w:after="0" w:afterAutospacing="1"/>
            </w:pPr>
            <w:r>
              <w:t>Obada Mirela</w:t>
            </w:r>
          </w:p>
        </w:tc>
        <w:tc>
          <w:tcPr>
            <w:tcW w:w="4111" w:type="dxa"/>
            <w:shd w:val="clear" w:color="auto" w:fill="auto"/>
          </w:tcPr>
          <w:p w14:paraId="1105A27A" w14:textId="14AD5660" w:rsidR="00633E6A" w:rsidRDefault="00633E6A" w:rsidP="001079B6">
            <w:pPr>
              <w:spacing w:after="0" w:afterAutospacing="1"/>
            </w:pPr>
            <w:proofErr w:type="spellStart"/>
            <w:r>
              <w:t>QAC_Metrics</w:t>
            </w:r>
            <w:proofErr w:type="spellEnd"/>
            <w:r>
              <w:t xml:space="preserve"> report update for P25</w:t>
            </w:r>
          </w:p>
        </w:tc>
      </w:tr>
      <w:tr w:rsidR="00633E6A" w:rsidRPr="00B50226" w14:paraId="17C5E5DD" w14:textId="77777777" w:rsidTr="008E2F94">
        <w:tc>
          <w:tcPr>
            <w:tcW w:w="1243" w:type="dxa"/>
            <w:shd w:val="clear" w:color="auto" w:fill="auto"/>
          </w:tcPr>
          <w:p w14:paraId="3952CCBB" w14:textId="6B5D26BF" w:rsidR="00633E6A" w:rsidRDefault="00633E6A" w:rsidP="001079B6">
            <w:pPr>
              <w:spacing w:after="0" w:afterAutospacing="1"/>
            </w:pPr>
            <w:r>
              <w:t>1.5</w:t>
            </w:r>
          </w:p>
        </w:tc>
        <w:tc>
          <w:tcPr>
            <w:tcW w:w="1843" w:type="dxa"/>
            <w:shd w:val="clear" w:color="auto" w:fill="auto"/>
          </w:tcPr>
          <w:p w14:paraId="3884FB8C" w14:textId="0EBD11AF" w:rsidR="00633E6A" w:rsidRDefault="00633E6A" w:rsidP="001079B6">
            <w:pPr>
              <w:spacing w:after="0" w:afterAutospacing="1"/>
            </w:pPr>
            <w:r>
              <w:t>02.02.2021</w:t>
            </w:r>
          </w:p>
        </w:tc>
        <w:tc>
          <w:tcPr>
            <w:tcW w:w="2409" w:type="dxa"/>
            <w:shd w:val="clear" w:color="auto" w:fill="auto"/>
          </w:tcPr>
          <w:p w14:paraId="60B30CFD" w14:textId="0D0EC70F" w:rsidR="00633E6A" w:rsidRDefault="00633E6A" w:rsidP="001079B6">
            <w:pPr>
              <w:spacing w:after="0" w:afterAutospacing="1"/>
            </w:pPr>
            <w:r>
              <w:t>Obada Mirela</w:t>
            </w:r>
          </w:p>
        </w:tc>
        <w:tc>
          <w:tcPr>
            <w:tcW w:w="4111" w:type="dxa"/>
            <w:shd w:val="clear" w:color="auto" w:fill="auto"/>
          </w:tcPr>
          <w:p w14:paraId="50062BAA" w14:textId="2324EBAB" w:rsidR="00633E6A" w:rsidRDefault="00633E6A" w:rsidP="001079B6">
            <w:pPr>
              <w:spacing w:after="0" w:afterAutospacing="1"/>
            </w:pPr>
            <w:r>
              <w:t>Add all components in metrics report</w:t>
            </w:r>
          </w:p>
        </w:tc>
      </w:tr>
      <w:tr w:rsidR="000658E1" w:rsidRPr="00B50226" w14:paraId="5DD738EE" w14:textId="77777777" w:rsidTr="008E2F94">
        <w:tc>
          <w:tcPr>
            <w:tcW w:w="1243" w:type="dxa"/>
            <w:shd w:val="clear" w:color="auto" w:fill="auto"/>
          </w:tcPr>
          <w:p w14:paraId="3137CE75" w14:textId="7ECC3086" w:rsidR="000658E1" w:rsidRDefault="009A26E3" w:rsidP="001079B6">
            <w:pPr>
              <w:spacing w:after="0" w:afterAutospacing="1"/>
            </w:pPr>
            <w:r>
              <w:t>1.7</w:t>
            </w:r>
          </w:p>
        </w:tc>
        <w:tc>
          <w:tcPr>
            <w:tcW w:w="1843" w:type="dxa"/>
            <w:shd w:val="clear" w:color="auto" w:fill="auto"/>
          </w:tcPr>
          <w:p w14:paraId="44F82DDA" w14:textId="67F28C32" w:rsidR="000658E1" w:rsidRDefault="009A26E3" w:rsidP="001079B6">
            <w:pPr>
              <w:spacing w:after="0" w:afterAutospacing="1"/>
            </w:pPr>
            <w:r>
              <w:t>02.08.2021</w:t>
            </w:r>
          </w:p>
        </w:tc>
        <w:tc>
          <w:tcPr>
            <w:tcW w:w="2409" w:type="dxa"/>
            <w:shd w:val="clear" w:color="auto" w:fill="auto"/>
          </w:tcPr>
          <w:p w14:paraId="0003EBC0" w14:textId="7610A895" w:rsidR="000658E1" w:rsidRDefault="009A26E3" w:rsidP="001079B6">
            <w:pPr>
              <w:spacing w:after="0" w:afterAutospacing="1"/>
            </w:pPr>
            <w:r>
              <w:t>Dan Dustinta</w:t>
            </w:r>
          </w:p>
        </w:tc>
        <w:tc>
          <w:tcPr>
            <w:tcW w:w="4111" w:type="dxa"/>
            <w:shd w:val="clear" w:color="auto" w:fill="auto"/>
          </w:tcPr>
          <w:p w14:paraId="3177D947" w14:textId="0D3C620C" w:rsidR="000658E1" w:rsidRDefault="009A26E3" w:rsidP="001079B6">
            <w:pPr>
              <w:spacing w:after="0" w:afterAutospacing="1"/>
            </w:pPr>
            <w:r>
              <w:t>Update report for P30</w:t>
            </w:r>
          </w:p>
        </w:tc>
      </w:tr>
    </w:tbl>
    <w:p w14:paraId="48C4F7D9" w14:textId="77777777" w:rsidR="001278D5" w:rsidRPr="00B50226" w:rsidRDefault="001278D5" w:rsidP="00936489">
      <w:pPr>
        <w:pStyle w:val="Heading2"/>
      </w:pPr>
      <w:bookmarkStart w:id="4" w:name="_Toc492287049"/>
      <w:r w:rsidRPr="00B50226">
        <w:t>Purpose</w:t>
      </w:r>
      <w:r w:rsidR="007A1E23" w:rsidRPr="00B50226">
        <w:t xml:space="preserve"> and Scope</w:t>
      </w:r>
      <w:bookmarkEnd w:id="4"/>
    </w:p>
    <w:p w14:paraId="0B6BBA9C" w14:textId="7FC6199B" w:rsidR="001278D5" w:rsidRPr="00B50226" w:rsidRDefault="000E7335" w:rsidP="00955AE2">
      <w:pPr>
        <w:jc w:val="both"/>
      </w:pPr>
      <w:r w:rsidRPr="00B50226">
        <w:t>The purpose of this report is to describe the software code analysis done with QAC on all software components used by t</w:t>
      </w:r>
      <w:r w:rsidR="00D256EC">
        <w:t>he P</w:t>
      </w:r>
      <w:r w:rsidR="00F232C5">
        <w:t>2</w:t>
      </w:r>
      <w:r w:rsidR="00255E55">
        <w:t>5</w:t>
      </w:r>
      <w:r w:rsidRPr="00B50226">
        <w:t>.</w:t>
      </w:r>
    </w:p>
    <w:p w14:paraId="7DCBCAA6" w14:textId="74D7AD27" w:rsidR="00D86802" w:rsidRDefault="00D86802" w:rsidP="00D86802">
      <w:pPr>
        <w:pStyle w:val="Para2"/>
        <w:numPr>
          <w:ilvl w:val="0"/>
          <w:numId w:val="23"/>
        </w:numPr>
        <w:jc w:val="left"/>
        <w:rPr>
          <w:b/>
          <w:caps/>
          <w:lang w:val="de-DE"/>
        </w:rPr>
      </w:pPr>
      <w:r>
        <w:rPr>
          <w:color w:val="000000" w:themeColor="text1"/>
          <w:lang w:val="de-DE"/>
        </w:rPr>
        <w:t>Product</w:t>
      </w:r>
      <w:r w:rsidR="00681E29" w:rsidRPr="00FE5BC3">
        <w:rPr>
          <w:color w:val="000000" w:themeColor="text1"/>
          <w:lang w:val="de-DE"/>
        </w:rPr>
        <w:t xml:space="preserve">: </w:t>
      </w:r>
      <w:r w:rsidR="00FE5BC3">
        <w:rPr>
          <w:b/>
          <w:caps/>
        </w:rPr>
        <w:fldChar w:fldCharType="begin"/>
      </w:r>
      <w:r w:rsidR="00FE5BC3" w:rsidRPr="00FE5BC3">
        <w:rPr>
          <w:b/>
          <w:caps/>
          <w:lang w:val="de-DE"/>
        </w:rPr>
        <w:instrText xml:space="preserve"> TITLE  "PP4G Platform"  \* MERGEFORMAT </w:instrText>
      </w:r>
      <w:r w:rsidR="00FE5BC3">
        <w:rPr>
          <w:b/>
          <w:caps/>
        </w:rPr>
        <w:fldChar w:fldCharType="separate"/>
      </w:r>
      <w:r w:rsidR="005401EC">
        <w:rPr>
          <w:b/>
          <w:caps/>
          <w:lang w:val="de-DE"/>
        </w:rPr>
        <w:t xml:space="preserve">Audi </w:t>
      </w:r>
      <w:r w:rsidR="00FE5BC3">
        <w:rPr>
          <w:b/>
          <w:caps/>
        </w:rPr>
        <w:fldChar w:fldCharType="end"/>
      </w:r>
      <w:r w:rsidR="005401EC">
        <w:rPr>
          <w:b/>
          <w:caps/>
        </w:rPr>
        <w:t>Trache 6</w:t>
      </w:r>
    </w:p>
    <w:p w14:paraId="18A34E44" w14:textId="702837EE" w:rsidR="00D86802" w:rsidRDefault="00D86802" w:rsidP="00D86802">
      <w:pPr>
        <w:pStyle w:val="Para2"/>
        <w:numPr>
          <w:ilvl w:val="0"/>
          <w:numId w:val="23"/>
        </w:numPr>
        <w:jc w:val="left"/>
        <w:rPr>
          <w:b/>
          <w:caps/>
          <w:lang w:val="de-DE"/>
        </w:rPr>
      </w:pPr>
      <w:r>
        <w:rPr>
          <w:color w:val="000000" w:themeColor="text1"/>
          <w:lang w:val="de-DE"/>
        </w:rPr>
        <w:t>Software V</w:t>
      </w:r>
      <w:r w:rsidR="008616C6" w:rsidRPr="00D86802">
        <w:rPr>
          <w:lang w:val="de-DE"/>
        </w:rPr>
        <w:t>ersion</w:t>
      </w:r>
      <w:r>
        <w:rPr>
          <w:lang w:val="de-DE"/>
        </w:rPr>
        <w:t>:</w:t>
      </w:r>
      <w:r w:rsidR="008616C6" w:rsidRPr="00D86802">
        <w:rPr>
          <w:lang w:val="de-DE"/>
        </w:rPr>
        <w:t xml:space="preserve"> </w:t>
      </w:r>
      <w:r w:rsidR="005401EC">
        <w:rPr>
          <w:b/>
          <w:caps/>
          <w:lang w:val="de-DE"/>
        </w:rPr>
        <w:t>P</w:t>
      </w:r>
      <w:r w:rsidR="009A26E3">
        <w:rPr>
          <w:b/>
          <w:caps/>
          <w:lang w:val="de-DE"/>
        </w:rPr>
        <w:t>30</w:t>
      </w:r>
    </w:p>
    <w:p w14:paraId="6A2BDAF8" w14:textId="4BFE3588" w:rsidR="00681E29" w:rsidRPr="00B744A4" w:rsidRDefault="00681E29" w:rsidP="00D86802">
      <w:pPr>
        <w:pStyle w:val="Para2"/>
        <w:numPr>
          <w:ilvl w:val="0"/>
          <w:numId w:val="23"/>
        </w:numPr>
        <w:jc w:val="left"/>
        <w:rPr>
          <w:b/>
          <w:caps/>
          <w:lang w:val="de-DE"/>
        </w:rPr>
      </w:pPr>
      <w:r w:rsidRPr="00D86802">
        <w:rPr>
          <w:color w:val="000000" w:themeColor="text1"/>
          <w:lang w:val="en-US"/>
        </w:rPr>
        <w:t xml:space="preserve">QAC </w:t>
      </w:r>
      <w:r w:rsidR="008616C6" w:rsidRPr="00D86802">
        <w:rPr>
          <w:color w:val="000000" w:themeColor="text1"/>
          <w:lang w:val="en-US"/>
        </w:rPr>
        <w:t>version:</w:t>
      </w:r>
      <w:r w:rsidR="00366E53" w:rsidRPr="00D86802">
        <w:rPr>
          <w:color w:val="000000" w:themeColor="text1"/>
          <w:lang w:val="en-US"/>
        </w:rPr>
        <w:t xml:space="preserve"> </w:t>
      </w:r>
      <w:r w:rsidR="00366E53" w:rsidRPr="00D86802">
        <w:rPr>
          <w:b/>
          <w:color w:val="000000" w:themeColor="text1"/>
          <w:lang w:val="en-US"/>
        </w:rPr>
        <w:t>8.1.2.R</w:t>
      </w:r>
    </w:p>
    <w:p w14:paraId="7CB983BF" w14:textId="77777777" w:rsidR="00B744A4" w:rsidRPr="00D86802" w:rsidRDefault="00B744A4" w:rsidP="00B744A4">
      <w:pPr>
        <w:pStyle w:val="Para2"/>
        <w:ind w:left="720"/>
        <w:jc w:val="left"/>
        <w:rPr>
          <w:b/>
          <w:caps/>
          <w:lang w:val="de-DE"/>
        </w:rPr>
      </w:pPr>
    </w:p>
    <w:p w14:paraId="2F7C39FB" w14:textId="77777777" w:rsidR="001278D5" w:rsidRDefault="001278D5" w:rsidP="00936489">
      <w:pPr>
        <w:pStyle w:val="Heading2"/>
      </w:pPr>
      <w:bookmarkStart w:id="5" w:name="_Referenced_documents"/>
      <w:bookmarkStart w:id="6" w:name="_Toc221000464"/>
      <w:bookmarkStart w:id="7" w:name="_Toc492287050"/>
      <w:bookmarkEnd w:id="5"/>
      <w:r w:rsidRPr="00B50226">
        <w:t>Reference</w:t>
      </w:r>
      <w:r w:rsidR="00EF24E2" w:rsidRPr="00B50226">
        <w:t>d</w:t>
      </w:r>
      <w:r w:rsidRPr="00B50226">
        <w:t xml:space="preserve"> documents</w:t>
      </w:r>
      <w:bookmarkEnd w:id="6"/>
      <w:bookmarkEnd w:id="7"/>
    </w:p>
    <w:p w14:paraId="70894019" w14:textId="77777777" w:rsidR="00401B25" w:rsidRPr="00401B25" w:rsidRDefault="00401B25" w:rsidP="00401B25"/>
    <w:tbl>
      <w:tblPr>
        <w:tblW w:w="9606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6062"/>
        <w:gridCol w:w="2551"/>
      </w:tblGrid>
      <w:tr w:rsidR="001278D5" w:rsidRPr="00B50226" w14:paraId="27FF43F5" w14:textId="77777777" w:rsidTr="00665A71">
        <w:tc>
          <w:tcPr>
            <w:tcW w:w="993" w:type="dxa"/>
            <w:shd w:val="clear" w:color="auto" w:fill="000080"/>
          </w:tcPr>
          <w:p w14:paraId="7D57AE9E" w14:textId="77777777" w:rsidR="001278D5" w:rsidRPr="00B50226" w:rsidRDefault="001278D5" w:rsidP="001079B6">
            <w:pPr>
              <w:spacing w:after="0"/>
              <w:rPr>
                <w:b/>
                <w:color w:val="FFFFFF"/>
              </w:rPr>
            </w:pPr>
            <w:r w:rsidRPr="00B50226">
              <w:rPr>
                <w:b/>
                <w:color w:val="FFFFFF"/>
              </w:rPr>
              <w:t>Id</w:t>
            </w:r>
          </w:p>
        </w:tc>
        <w:tc>
          <w:tcPr>
            <w:tcW w:w="6062" w:type="dxa"/>
            <w:shd w:val="clear" w:color="auto" w:fill="000080"/>
          </w:tcPr>
          <w:p w14:paraId="27D2EC38" w14:textId="627B439C" w:rsidR="001278D5" w:rsidRPr="00B50226" w:rsidRDefault="00665A71" w:rsidP="001079B6">
            <w:pPr>
              <w:spacing w:after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Document name</w:t>
            </w:r>
          </w:p>
        </w:tc>
        <w:tc>
          <w:tcPr>
            <w:tcW w:w="2551" w:type="dxa"/>
            <w:shd w:val="clear" w:color="auto" w:fill="000080"/>
          </w:tcPr>
          <w:p w14:paraId="61BCEDE5" w14:textId="5357E910" w:rsidR="001278D5" w:rsidRPr="00B50226" w:rsidRDefault="00665A71" w:rsidP="00665A71">
            <w:pPr>
              <w:spacing w:after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Location</w:t>
            </w:r>
          </w:p>
        </w:tc>
      </w:tr>
      <w:tr w:rsidR="00665A71" w:rsidRPr="00B50226" w14:paraId="3A7939DC" w14:textId="77777777" w:rsidTr="00665A71">
        <w:tc>
          <w:tcPr>
            <w:tcW w:w="993" w:type="dxa"/>
            <w:shd w:val="clear" w:color="auto" w:fill="auto"/>
            <w:vAlign w:val="center"/>
          </w:tcPr>
          <w:p w14:paraId="06DED8B6" w14:textId="77777777" w:rsidR="00665A71" w:rsidRPr="00B50226" w:rsidRDefault="00665A71" w:rsidP="007C60DD">
            <w:pPr>
              <w:numPr>
                <w:ilvl w:val="0"/>
                <w:numId w:val="1"/>
              </w:numPr>
              <w:spacing w:after="0" w:line="360" w:lineRule="auto"/>
            </w:pPr>
            <w:bookmarkStart w:id="8" w:name="_Ref394499254"/>
          </w:p>
        </w:tc>
        <w:bookmarkEnd w:id="8"/>
        <w:tc>
          <w:tcPr>
            <w:tcW w:w="6062" w:type="dxa"/>
            <w:shd w:val="clear" w:color="auto" w:fill="auto"/>
            <w:vAlign w:val="center"/>
          </w:tcPr>
          <w:p w14:paraId="2E2C7544" w14:textId="28567846" w:rsidR="00665A71" w:rsidRPr="00B50226" w:rsidRDefault="00665A71" w:rsidP="008D18E3">
            <w:pPr>
              <w:pStyle w:val="tableau"/>
              <w:rPr>
                <w:rFonts w:ascii="Arial" w:hAnsi="Arial"/>
                <w:lang w:val="en-US"/>
              </w:rPr>
            </w:pPr>
            <w:r w:rsidRPr="0059714D">
              <w:rPr>
                <w:rFonts w:ascii="Arial" w:hAnsi="Arial"/>
                <w:lang w:val="en-US"/>
              </w:rPr>
              <w:t>PP4G_QAC_Analysis.py</w:t>
            </w:r>
          </w:p>
        </w:tc>
        <w:tc>
          <w:tcPr>
            <w:tcW w:w="2551" w:type="dxa"/>
            <w:vMerge w:val="restart"/>
            <w:shd w:val="clear" w:color="auto" w:fill="auto"/>
            <w:vAlign w:val="center"/>
          </w:tcPr>
          <w:p w14:paraId="7A9B7F8D" w14:textId="75AC68F5" w:rsidR="00665A71" w:rsidRPr="00B50226" w:rsidRDefault="002C4E54" w:rsidP="007C60DD">
            <w:pPr>
              <w:spacing w:after="0"/>
            </w:pPr>
            <w:hyperlink r:id="rId8" w:history="1">
              <w:r w:rsidR="00665A71" w:rsidRPr="001F5750">
                <w:rPr>
                  <w:rStyle w:val="Hyperlink"/>
                  <w:i/>
                </w:rPr>
                <w:t>S:\Metrics\Static_Analysis</w:t>
              </w:r>
            </w:hyperlink>
          </w:p>
        </w:tc>
      </w:tr>
      <w:tr w:rsidR="00665A71" w:rsidRPr="00B50226" w14:paraId="02B1794F" w14:textId="77777777" w:rsidTr="00665A71">
        <w:tc>
          <w:tcPr>
            <w:tcW w:w="993" w:type="dxa"/>
            <w:shd w:val="clear" w:color="auto" w:fill="auto"/>
            <w:vAlign w:val="center"/>
          </w:tcPr>
          <w:p w14:paraId="31AE2880" w14:textId="77777777" w:rsidR="00665A71" w:rsidRPr="00B50226" w:rsidRDefault="00665A71" w:rsidP="007C60DD">
            <w:pPr>
              <w:numPr>
                <w:ilvl w:val="0"/>
                <w:numId w:val="1"/>
              </w:numPr>
              <w:spacing w:after="0" w:line="360" w:lineRule="auto"/>
            </w:pPr>
          </w:p>
        </w:tc>
        <w:tc>
          <w:tcPr>
            <w:tcW w:w="6062" w:type="dxa"/>
            <w:shd w:val="clear" w:color="auto" w:fill="auto"/>
            <w:vAlign w:val="center"/>
          </w:tcPr>
          <w:p w14:paraId="0154875A" w14:textId="1D690277" w:rsidR="00665A71" w:rsidRPr="00955AE2" w:rsidRDefault="002B4F17" w:rsidP="007C60DD">
            <w:pPr>
              <w:spacing w:after="0"/>
              <w:rPr>
                <w:highlight w:val="yellow"/>
              </w:rPr>
            </w:pPr>
            <w:r w:rsidRPr="002B4F17">
              <w:t>QAC_Warning_Report.xlsx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14:paraId="22D93ACC" w14:textId="4D5E6090" w:rsidR="00665A71" w:rsidRPr="001F5750" w:rsidRDefault="00665A71" w:rsidP="007C60DD">
            <w:pPr>
              <w:spacing w:after="0"/>
              <w:rPr>
                <w:i/>
              </w:rPr>
            </w:pPr>
          </w:p>
        </w:tc>
      </w:tr>
      <w:tr w:rsidR="00665A71" w:rsidRPr="00B50226" w14:paraId="0D46A63E" w14:textId="77777777" w:rsidTr="00665A71">
        <w:tc>
          <w:tcPr>
            <w:tcW w:w="993" w:type="dxa"/>
            <w:shd w:val="clear" w:color="auto" w:fill="auto"/>
            <w:vAlign w:val="center"/>
          </w:tcPr>
          <w:p w14:paraId="39002CBD" w14:textId="77777777" w:rsidR="00665A71" w:rsidRPr="00B50226" w:rsidRDefault="00665A71" w:rsidP="007C60DD">
            <w:pPr>
              <w:numPr>
                <w:ilvl w:val="0"/>
                <w:numId w:val="1"/>
              </w:numPr>
              <w:spacing w:after="0" w:line="360" w:lineRule="auto"/>
            </w:pPr>
          </w:p>
        </w:tc>
        <w:tc>
          <w:tcPr>
            <w:tcW w:w="6062" w:type="dxa"/>
            <w:shd w:val="clear" w:color="auto" w:fill="auto"/>
            <w:vAlign w:val="center"/>
          </w:tcPr>
          <w:p w14:paraId="56C114B8" w14:textId="42F8E132" w:rsidR="00665A71" w:rsidRPr="00955AE2" w:rsidRDefault="002B4F17" w:rsidP="007C60DD">
            <w:pPr>
              <w:spacing w:after="0"/>
              <w:rPr>
                <w:highlight w:val="yellow"/>
              </w:rPr>
            </w:pPr>
            <w:r w:rsidRPr="002B4F17">
              <w:t>QAC_Metrics_Report.xlsx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14:paraId="4844AA50" w14:textId="38AB4F80" w:rsidR="00665A71" w:rsidRPr="001F5750" w:rsidRDefault="00665A71" w:rsidP="007C60DD">
            <w:pPr>
              <w:spacing w:after="0"/>
              <w:rPr>
                <w:i/>
              </w:rPr>
            </w:pPr>
          </w:p>
        </w:tc>
      </w:tr>
      <w:tr w:rsidR="002B4F17" w:rsidRPr="00B50226" w14:paraId="03ECC1C3" w14:textId="77777777" w:rsidTr="00665A71">
        <w:tc>
          <w:tcPr>
            <w:tcW w:w="993" w:type="dxa"/>
            <w:shd w:val="clear" w:color="auto" w:fill="auto"/>
            <w:vAlign w:val="center"/>
          </w:tcPr>
          <w:p w14:paraId="0907629D" w14:textId="77777777" w:rsidR="002B4F17" w:rsidRPr="00B50226" w:rsidRDefault="002B4F17" w:rsidP="007C60DD">
            <w:pPr>
              <w:numPr>
                <w:ilvl w:val="0"/>
                <w:numId w:val="1"/>
              </w:numPr>
              <w:spacing w:after="0" w:line="360" w:lineRule="auto"/>
            </w:pPr>
          </w:p>
        </w:tc>
        <w:tc>
          <w:tcPr>
            <w:tcW w:w="6062" w:type="dxa"/>
            <w:shd w:val="clear" w:color="auto" w:fill="auto"/>
            <w:vAlign w:val="center"/>
          </w:tcPr>
          <w:p w14:paraId="7B5EDD80" w14:textId="16BFF470" w:rsidR="002B4F17" w:rsidRPr="002B4F17" w:rsidRDefault="002B4F17" w:rsidP="007C60DD">
            <w:pPr>
              <w:spacing w:after="0"/>
            </w:pPr>
            <w:r w:rsidRPr="002B4F17">
              <w:t>Audi_Tranche6_SW_Coding_Rules_User_Guide.docx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016467BF" w14:textId="46E26ECA" w:rsidR="002B4F17" w:rsidRPr="001F5750" w:rsidRDefault="002C4E54" w:rsidP="007C60DD">
            <w:pPr>
              <w:spacing w:after="0"/>
              <w:rPr>
                <w:i/>
              </w:rPr>
            </w:pPr>
            <w:hyperlink r:id="rId9" w:history="1">
              <w:r w:rsidR="002B4F17">
                <w:rPr>
                  <w:rStyle w:val="Hyperlink"/>
                  <w:i/>
                </w:rPr>
                <w:t>s:\Methods\HowTo\</w:t>
              </w:r>
            </w:hyperlink>
          </w:p>
        </w:tc>
      </w:tr>
      <w:tr w:rsidR="00576062" w:rsidRPr="00B50226" w14:paraId="069C524D" w14:textId="77777777" w:rsidTr="00665A71">
        <w:tc>
          <w:tcPr>
            <w:tcW w:w="993" w:type="dxa"/>
            <w:shd w:val="clear" w:color="auto" w:fill="auto"/>
            <w:vAlign w:val="center"/>
          </w:tcPr>
          <w:p w14:paraId="656814C5" w14:textId="77777777" w:rsidR="00576062" w:rsidRPr="00B50226" w:rsidRDefault="00576062" w:rsidP="007C60DD">
            <w:pPr>
              <w:numPr>
                <w:ilvl w:val="0"/>
                <w:numId w:val="1"/>
              </w:numPr>
              <w:spacing w:after="0" w:line="360" w:lineRule="auto"/>
            </w:pPr>
          </w:p>
        </w:tc>
        <w:tc>
          <w:tcPr>
            <w:tcW w:w="6062" w:type="dxa"/>
            <w:shd w:val="clear" w:color="auto" w:fill="auto"/>
            <w:vAlign w:val="center"/>
          </w:tcPr>
          <w:p w14:paraId="64F1C3C6" w14:textId="0B8F00F6" w:rsidR="00576062" w:rsidRPr="002B4F17" w:rsidRDefault="00576062" w:rsidP="007C60DD">
            <w:pPr>
              <w:spacing w:after="0"/>
            </w:pPr>
            <w:r w:rsidRPr="00576062">
              <w:t> MISRA</w:t>
            </w:r>
            <w:r>
              <w:t xml:space="preserve"> </w:t>
            </w:r>
            <w:r w:rsidRPr="00576062">
              <w:t>C</w:t>
            </w:r>
            <w:r>
              <w:t xml:space="preserve"> </w:t>
            </w:r>
            <w:r w:rsidRPr="00576062">
              <w:t>2012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9F06696" w14:textId="08248E00" w:rsidR="00576062" w:rsidRDefault="00576062" w:rsidP="007C60DD">
            <w:pPr>
              <w:spacing w:after="0"/>
            </w:pPr>
            <w:r w:rsidRPr="00576062">
              <w:rPr>
                <w:rStyle w:val="Hyperlink"/>
                <w:i/>
              </w:rPr>
              <w:t xml:space="preserve">MISRA C Guidelines </w:t>
            </w:r>
          </w:p>
        </w:tc>
      </w:tr>
    </w:tbl>
    <w:p w14:paraId="4A816F3E" w14:textId="77777777" w:rsidR="00853AC2" w:rsidRDefault="00853AC2" w:rsidP="00853AC2">
      <w:pPr>
        <w:rPr>
          <w:highlight w:val="lightGray"/>
        </w:rPr>
      </w:pPr>
    </w:p>
    <w:p w14:paraId="7BF29B50" w14:textId="0F597885" w:rsidR="00B744A4" w:rsidRDefault="00936489" w:rsidP="00B744A4">
      <w:pPr>
        <w:pStyle w:val="Heading2"/>
        <w:ind w:left="720" w:hanging="720"/>
      </w:pPr>
      <w:bookmarkStart w:id="9" w:name="_Toc492287051"/>
      <w:r w:rsidRPr="00B50226">
        <w:t>Terminology and definitions</w:t>
      </w:r>
      <w:bookmarkEnd w:id="9"/>
    </w:p>
    <w:p w14:paraId="5B6CEC7E" w14:textId="77777777" w:rsidR="00B744A4" w:rsidRPr="00B744A4" w:rsidRDefault="00B744A4" w:rsidP="00B744A4"/>
    <w:tbl>
      <w:tblPr>
        <w:tblW w:w="9178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8"/>
        <w:gridCol w:w="7320"/>
      </w:tblGrid>
      <w:tr w:rsidR="00936489" w:rsidRPr="00B50226" w14:paraId="1391309E" w14:textId="77777777" w:rsidTr="00936489">
        <w:tc>
          <w:tcPr>
            <w:tcW w:w="1858" w:type="dxa"/>
            <w:shd w:val="clear" w:color="auto" w:fill="000080"/>
          </w:tcPr>
          <w:p w14:paraId="467811F8" w14:textId="77777777" w:rsidR="00936489" w:rsidRPr="00B50226" w:rsidRDefault="00936489" w:rsidP="002E714C">
            <w:pPr>
              <w:spacing w:after="0" w:afterAutospacing="1"/>
              <w:rPr>
                <w:b/>
                <w:color w:val="FFFFFF"/>
              </w:rPr>
            </w:pPr>
            <w:r w:rsidRPr="00B50226">
              <w:rPr>
                <w:b/>
                <w:color w:val="FFFFFF"/>
              </w:rPr>
              <w:t>Terminology</w:t>
            </w:r>
          </w:p>
        </w:tc>
        <w:tc>
          <w:tcPr>
            <w:tcW w:w="7320" w:type="dxa"/>
            <w:shd w:val="clear" w:color="auto" w:fill="000080"/>
          </w:tcPr>
          <w:p w14:paraId="07564491" w14:textId="77777777" w:rsidR="00936489" w:rsidRPr="00B50226" w:rsidRDefault="00936489" w:rsidP="002E714C">
            <w:pPr>
              <w:spacing w:after="0" w:afterAutospacing="1"/>
              <w:rPr>
                <w:b/>
                <w:color w:val="FFFFFF"/>
              </w:rPr>
            </w:pPr>
            <w:r w:rsidRPr="00B50226">
              <w:rPr>
                <w:b/>
                <w:color w:val="FFFFFF"/>
              </w:rPr>
              <w:t>Meaning</w:t>
            </w:r>
          </w:p>
        </w:tc>
      </w:tr>
      <w:tr w:rsidR="00936489" w:rsidRPr="00B50226" w14:paraId="115ED580" w14:textId="77777777" w:rsidTr="00936489">
        <w:tc>
          <w:tcPr>
            <w:tcW w:w="1858" w:type="dxa"/>
            <w:shd w:val="clear" w:color="auto" w:fill="auto"/>
          </w:tcPr>
          <w:p w14:paraId="4402CAE1" w14:textId="77777777" w:rsidR="00936489" w:rsidRPr="00B50226" w:rsidRDefault="00936489" w:rsidP="002E714C">
            <w:pPr>
              <w:spacing w:after="0" w:afterAutospacing="1"/>
            </w:pPr>
          </w:p>
        </w:tc>
        <w:tc>
          <w:tcPr>
            <w:tcW w:w="7320" w:type="dxa"/>
            <w:shd w:val="clear" w:color="auto" w:fill="auto"/>
          </w:tcPr>
          <w:p w14:paraId="3A2DFD65" w14:textId="77777777" w:rsidR="00936489" w:rsidRPr="00B50226" w:rsidRDefault="00936489" w:rsidP="002E714C">
            <w:pPr>
              <w:spacing w:after="0" w:afterAutospacing="1"/>
            </w:pPr>
          </w:p>
        </w:tc>
      </w:tr>
    </w:tbl>
    <w:p w14:paraId="63144363" w14:textId="77777777" w:rsidR="00936489" w:rsidRPr="00B50226" w:rsidRDefault="00936489" w:rsidP="00936489"/>
    <w:p w14:paraId="1B6A0921" w14:textId="77777777" w:rsidR="00B50226" w:rsidRPr="00B50226" w:rsidRDefault="00B50226" w:rsidP="00936489"/>
    <w:p w14:paraId="7D3936E5" w14:textId="77777777" w:rsidR="00401B25" w:rsidRDefault="00401B25">
      <w:pPr>
        <w:spacing w:after="0"/>
        <w:rPr>
          <w:b/>
          <w:bCs/>
          <w:color w:val="000080"/>
          <w:kern w:val="32"/>
          <w:sz w:val="40"/>
          <w:szCs w:val="32"/>
          <w:u w:color="000080"/>
        </w:rPr>
      </w:pPr>
      <w:bookmarkStart w:id="10" w:name="_Toc387990243"/>
      <w:r>
        <w:br w:type="page"/>
      </w:r>
    </w:p>
    <w:p w14:paraId="4DECFA80" w14:textId="54392D60" w:rsidR="00501E39" w:rsidRPr="00B50226" w:rsidRDefault="00275D49" w:rsidP="000E0290">
      <w:pPr>
        <w:pStyle w:val="Heading1"/>
      </w:pPr>
      <w:bookmarkStart w:id="11" w:name="_Toc492287052"/>
      <w:r w:rsidRPr="00B50226">
        <w:lastRenderedPageBreak/>
        <w:t xml:space="preserve">Metrics </w:t>
      </w:r>
      <w:r w:rsidR="002B4F17">
        <w:t>A</w:t>
      </w:r>
      <w:r w:rsidRPr="00B50226">
        <w:t xml:space="preserve">cceptability </w:t>
      </w:r>
      <w:r w:rsidR="002B4F17">
        <w:t>C</w:t>
      </w:r>
      <w:r w:rsidRPr="00B50226">
        <w:t>riteria</w:t>
      </w:r>
      <w:bookmarkEnd w:id="10"/>
      <w:bookmarkEnd w:id="11"/>
    </w:p>
    <w:p w14:paraId="5BE7B2BF" w14:textId="77777777" w:rsidR="00401B25" w:rsidRDefault="00401B25" w:rsidP="00401B25"/>
    <w:p w14:paraId="063F95A6" w14:textId="17C37472" w:rsidR="009D7F4B" w:rsidRPr="00B50226" w:rsidRDefault="008E2F94" w:rsidP="002B4F17">
      <w:r>
        <w:t>The metrics acceptability criteria</w:t>
      </w:r>
      <w:r w:rsidR="00275D49" w:rsidRPr="00B50226">
        <w:t xml:space="preserve"> </w:t>
      </w:r>
      <w:r w:rsidR="00DC65B2" w:rsidRPr="00B50226">
        <w:t xml:space="preserve">used </w:t>
      </w:r>
      <w:r w:rsidR="00275D49" w:rsidRPr="00B50226">
        <w:t>to obtain a good software quality</w:t>
      </w:r>
      <w:r w:rsidR="00DC65B2" w:rsidRPr="00B50226">
        <w:t xml:space="preserve"> are defined in </w:t>
      </w:r>
      <w:r w:rsidR="002B4F17">
        <w:t>[Ref4].</w:t>
      </w:r>
    </w:p>
    <w:p w14:paraId="75745B22" w14:textId="77777777" w:rsidR="009D7F4B" w:rsidRDefault="009D7F4B">
      <w:pPr>
        <w:spacing w:after="0"/>
        <w:rPr>
          <w:b/>
          <w:bCs/>
          <w:color w:val="000080"/>
          <w:kern w:val="32"/>
          <w:sz w:val="40"/>
          <w:szCs w:val="32"/>
          <w:u w:color="000080"/>
        </w:rPr>
      </w:pPr>
      <w:bookmarkStart w:id="12" w:name="_Toc31592008"/>
      <w:r>
        <w:br w:type="page"/>
      </w:r>
    </w:p>
    <w:p w14:paraId="41F2D1F6" w14:textId="36A8D00C" w:rsidR="00B50226" w:rsidRPr="00B50226" w:rsidRDefault="00B50226" w:rsidP="00B50226">
      <w:pPr>
        <w:pStyle w:val="Heading1"/>
      </w:pPr>
      <w:bookmarkStart w:id="13" w:name="_Toc31592009"/>
      <w:bookmarkStart w:id="14" w:name="_Toc492287054"/>
      <w:bookmarkEnd w:id="12"/>
      <w:r w:rsidRPr="00B50226">
        <w:lastRenderedPageBreak/>
        <w:t xml:space="preserve">List of the </w:t>
      </w:r>
      <w:r w:rsidR="0025313F">
        <w:t xml:space="preserve">improvable </w:t>
      </w:r>
      <w:r w:rsidRPr="00B50226">
        <w:t>functions</w:t>
      </w:r>
      <w:bookmarkEnd w:id="13"/>
      <w:bookmarkEnd w:id="14"/>
      <w:r w:rsidRPr="00B50226">
        <w:t xml:space="preserve"> </w:t>
      </w:r>
    </w:p>
    <w:p w14:paraId="440D062E" w14:textId="77777777" w:rsidR="00974736" w:rsidRDefault="00974736" w:rsidP="00974736">
      <w:pPr>
        <w:spacing w:after="0"/>
      </w:pPr>
    </w:p>
    <w:p w14:paraId="46EE521D" w14:textId="5203F272" w:rsidR="00974736" w:rsidRPr="00987C30" w:rsidRDefault="00B80313" w:rsidP="00974736">
      <w:pPr>
        <w:spacing w:after="0"/>
      </w:pPr>
      <w:r>
        <w:t>This t</w:t>
      </w:r>
      <w:r w:rsidR="00974736">
        <w:t xml:space="preserve">able </w:t>
      </w:r>
      <w:r>
        <w:t xml:space="preserve">is </w:t>
      </w:r>
      <w:r w:rsidR="00974736">
        <w:t xml:space="preserve">extracted from </w:t>
      </w:r>
      <w:r w:rsidR="00974736">
        <w:rPr>
          <w:b/>
          <w:u w:val="single"/>
        </w:rPr>
        <w:t>Improvable</w:t>
      </w:r>
      <w:r w:rsidR="00974736">
        <w:t xml:space="preserve"> Excel sheet in </w:t>
      </w:r>
      <w:r w:rsidR="002B4F17" w:rsidRPr="002B4F17">
        <w:rPr>
          <w:b/>
          <w:i/>
        </w:rPr>
        <w:t>QAC_Metrics_Report.xlsx</w:t>
      </w:r>
      <w:r w:rsidR="002B4F17">
        <w:rPr>
          <w:b/>
          <w:i/>
        </w:rPr>
        <w:t xml:space="preserve"> </w:t>
      </w:r>
      <w:r w:rsidR="002B4F17" w:rsidRPr="002B4F17">
        <w:rPr>
          <w:i/>
        </w:rPr>
        <w:t>[Ref3].</w:t>
      </w:r>
      <w:r w:rsidR="00987C30">
        <w:rPr>
          <w:i/>
        </w:rPr>
        <w:t xml:space="preserve"> </w:t>
      </w:r>
      <w:r w:rsidR="00987C30">
        <w:t>This shows which functions do not meet the metrics acceptability criteria defined in Chapter 2. For more details please see [Ref3].</w:t>
      </w:r>
    </w:p>
    <w:p w14:paraId="1B247DC6" w14:textId="06D3E69E" w:rsidR="00467D85" w:rsidRPr="00B50226" w:rsidRDefault="00467D85">
      <w:pPr>
        <w:spacing w:after="0"/>
      </w:pPr>
    </w:p>
    <w:p w14:paraId="5B37415F" w14:textId="71D3BE4A" w:rsidR="007D7E97" w:rsidRDefault="007D7E97">
      <w:pPr>
        <w:spacing w:after="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354"/>
        <w:gridCol w:w="3636"/>
        <w:gridCol w:w="2466"/>
        <w:gridCol w:w="512"/>
        <w:gridCol w:w="666"/>
      </w:tblGrid>
      <w:tr w:rsidR="002460B1" w:rsidRPr="002460B1" w14:paraId="18646929" w14:textId="77777777" w:rsidTr="002460B1">
        <w:trPr>
          <w:trHeight w:val="300"/>
        </w:trPr>
        <w:tc>
          <w:tcPr>
            <w:tcW w:w="1222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14:paraId="0A52896A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File Name</w:t>
            </w:r>
          </w:p>
        </w:tc>
        <w:tc>
          <w:tcPr>
            <w:tcW w:w="188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14:paraId="1B6E5FDB" w14:textId="65CBB5E8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Function Name</w:t>
            </w:r>
          </w:p>
        </w:tc>
        <w:tc>
          <w:tcPr>
            <w:tcW w:w="108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C4C4"/>
            <w:noWrap/>
            <w:vAlign w:val="bottom"/>
            <w:hideMark/>
          </w:tcPr>
          <w:p w14:paraId="74601ECF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Justification</w:t>
            </w:r>
          </w:p>
        </w:tc>
        <w:tc>
          <w:tcPr>
            <w:tcW w:w="46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C4C4"/>
            <w:noWrap/>
            <w:vAlign w:val="bottom"/>
            <w:hideMark/>
          </w:tcPr>
          <w:p w14:paraId="268AEBA1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Action</w:t>
            </w:r>
          </w:p>
        </w:tc>
        <w:tc>
          <w:tcPr>
            <w:tcW w:w="34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C4C4"/>
            <w:noWrap/>
            <w:vAlign w:val="bottom"/>
            <w:hideMark/>
          </w:tcPr>
          <w:p w14:paraId="3A7E3FDA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Status</w:t>
            </w:r>
          </w:p>
        </w:tc>
      </w:tr>
      <w:tr w:rsidR="002460B1" w:rsidRPr="002460B1" w14:paraId="110CC372" w14:textId="77777777" w:rsidTr="002460B1">
        <w:trPr>
          <w:trHeight w:val="300"/>
        </w:trPr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31100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AdcIf.c</w:t>
            </w:r>
            <w:proofErr w:type="spellEnd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1.14.2.6</w:t>
            </w:r>
          </w:p>
        </w:tc>
        <w:tc>
          <w:tcPr>
            <w:tcW w:w="18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0154C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AdcIf_runEndOfConversion</w:t>
            </w:r>
            <w:proofErr w:type="spellEnd"/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DFED2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Out of bounds metrics have no functional impact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57B95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2CCEE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JUSTIFIED</w:t>
            </w:r>
          </w:p>
        </w:tc>
      </w:tr>
      <w:tr w:rsidR="002460B1" w:rsidRPr="002460B1" w14:paraId="39524835" w14:textId="77777777" w:rsidTr="002460B1">
        <w:trPr>
          <w:trHeight w:val="300"/>
        </w:trPr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29EFE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ATM.c</w:t>
            </w:r>
            <w:proofErr w:type="spellEnd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1.1.1.6.2.13</w:t>
            </w:r>
          </w:p>
        </w:tc>
        <w:tc>
          <w:tcPr>
            <w:tcW w:w="18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A410E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atm_SetDemEvent</w:t>
            </w:r>
            <w:proofErr w:type="spellEnd"/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E7433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Out of bounds metrics have no functional impact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CB89F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37B6A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JUSTIFIED</w:t>
            </w:r>
          </w:p>
        </w:tc>
      </w:tr>
      <w:tr w:rsidR="002460B1" w:rsidRPr="002460B1" w14:paraId="5E9A1542" w14:textId="77777777" w:rsidTr="002460B1">
        <w:trPr>
          <w:trHeight w:val="300"/>
        </w:trPr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8E3A9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ATM.c</w:t>
            </w:r>
            <w:proofErr w:type="spellEnd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1.1.1.6.2.13</w:t>
            </w:r>
          </w:p>
        </w:tc>
        <w:tc>
          <w:tcPr>
            <w:tcW w:w="18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28C07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atm_PlayOneShotTests</w:t>
            </w:r>
            <w:proofErr w:type="spellEnd"/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2ED3D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Out of bounds metrics have no functional impact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4315F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6FF39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JUSTIFIED</w:t>
            </w:r>
          </w:p>
        </w:tc>
      </w:tr>
      <w:tr w:rsidR="002460B1" w:rsidRPr="002460B1" w14:paraId="0690E130" w14:textId="77777777" w:rsidTr="002460B1">
        <w:trPr>
          <w:trHeight w:val="300"/>
        </w:trPr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E5FDD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BFD_exec.c</w:t>
            </w:r>
            <w:proofErr w:type="spellEnd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1.31</w:t>
            </w:r>
          </w:p>
        </w:tc>
        <w:tc>
          <w:tcPr>
            <w:tcW w:w="18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087CA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BFD_ExecSetCycle</w:t>
            </w:r>
            <w:proofErr w:type="spellEnd"/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61671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Out of bounds metrics have no functional impact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7C085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1957D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JUSTIFIED</w:t>
            </w:r>
          </w:p>
        </w:tc>
      </w:tr>
      <w:tr w:rsidR="002460B1" w:rsidRPr="002460B1" w14:paraId="17538D7C" w14:textId="77777777" w:rsidTr="002460B1">
        <w:trPr>
          <w:trHeight w:val="300"/>
        </w:trPr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B9CD1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BFD_exec.c</w:t>
            </w:r>
            <w:proofErr w:type="spellEnd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1.31</w:t>
            </w:r>
          </w:p>
        </w:tc>
        <w:tc>
          <w:tcPr>
            <w:tcW w:w="18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BE879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BFD_ExecCycle</w:t>
            </w:r>
            <w:proofErr w:type="spellEnd"/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24F30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Out of bounds metrics have no functional impact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4A71F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C436D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JUSTIFIED</w:t>
            </w:r>
          </w:p>
        </w:tc>
      </w:tr>
      <w:tr w:rsidR="002460B1" w:rsidRPr="002460B1" w14:paraId="1D5107E8" w14:textId="77777777" w:rsidTr="002460B1">
        <w:trPr>
          <w:trHeight w:val="300"/>
        </w:trPr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77C33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BFD_exec.c</w:t>
            </w:r>
            <w:proofErr w:type="spellEnd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1.31</w:t>
            </w:r>
          </w:p>
        </w:tc>
        <w:tc>
          <w:tcPr>
            <w:tcW w:w="18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4AC89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BFD_MainFunction</w:t>
            </w:r>
            <w:proofErr w:type="spellEnd"/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BCEEC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Out of bounds metrics have no functional impact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E14B1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CA5CA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JUSTIFIED</w:t>
            </w:r>
          </w:p>
        </w:tc>
      </w:tr>
      <w:tr w:rsidR="002460B1" w:rsidRPr="002460B1" w14:paraId="61899CAA" w14:textId="77777777" w:rsidTr="002460B1">
        <w:trPr>
          <w:trHeight w:val="300"/>
        </w:trPr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91ABC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BMM.c</w:t>
            </w:r>
            <w:proofErr w:type="spellEnd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1.1.1.16.1.15</w:t>
            </w:r>
          </w:p>
        </w:tc>
        <w:tc>
          <w:tcPr>
            <w:tcW w:w="18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374C4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OS_ISR_BMM_HES_IT</w:t>
            </w:r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34E34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Out of bounds metrics have no functional impact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C1A46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8D329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JUSTIFIED</w:t>
            </w:r>
          </w:p>
        </w:tc>
      </w:tr>
      <w:tr w:rsidR="002460B1" w:rsidRPr="002460B1" w14:paraId="46CA24EA" w14:textId="77777777" w:rsidTr="002460B1">
        <w:trPr>
          <w:trHeight w:val="300"/>
        </w:trPr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C1E9D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BMM.c</w:t>
            </w:r>
            <w:proofErr w:type="spellEnd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1.1.1.16.1.15</w:t>
            </w:r>
          </w:p>
        </w:tc>
        <w:tc>
          <w:tcPr>
            <w:tcW w:w="18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F6CB7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OS_ISR_BMM_TimerOverflow</w:t>
            </w:r>
            <w:proofErr w:type="spellEnd"/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A6FBD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Out of bounds metrics have no functional impact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D7589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2D45F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JUSTIFIED</w:t>
            </w:r>
          </w:p>
        </w:tc>
      </w:tr>
      <w:tr w:rsidR="002460B1" w:rsidRPr="002460B1" w14:paraId="7E2890CF" w14:textId="77777777" w:rsidTr="002460B1">
        <w:trPr>
          <w:trHeight w:val="300"/>
        </w:trPr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70E22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BMM.c</w:t>
            </w:r>
            <w:proofErr w:type="spellEnd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1.1.1.16.1.15</w:t>
            </w:r>
          </w:p>
        </w:tc>
        <w:tc>
          <w:tcPr>
            <w:tcW w:w="18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6021F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BMM_runMainFunction</w:t>
            </w:r>
            <w:proofErr w:type="spellEnd"/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C3BF2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Out of bounds metrics have no functional impact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4A734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F4C21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JUSTIFIED</w:t>
            </w:r>
          </w:p>
        </w:tc>
      </w:tr>
      <w:tr w:rsidR="002460B1" w:rsidRPr="002460B1" w14:paraId="399C17B6" w14:textId="77777777" w:rsidTr="002460B1">
        <w:trPr>
          <w:trHeight w:val="300"/>
        </w:trPr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85B18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BswM_Callouts.c</w:t>
            </w:r>
            <w:proofErr w:type="spellEnd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1.39</w:t>
            </w:r>
          </w:p>
        </w:tc>
        <w:tc>
          <w:tcPr>
            <w:tcW w:w="18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B9855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BswM_OnStartupTwoA</w:t>
            </w:r>
            <w:proofErr w:type="spellEnd"/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FF561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Out of bounds metrics have no functional impact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577DC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402CB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JUSTIFIED</w:t>
            </w:r>
          </w:p>
        </w:tc>
      </w:tr>
      <w:tr w:rsidR="002460B1" w:rsidRPr="002460B1" w14:paraId="7526D288" w14:textId="77777777" w:rsidTr="002460B1">
        <w:trPr>
          <w:trHeight w:val="300"/>
        </w:trPr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68599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BswM_Callouts.c</w:t>
            </w:r>
            <w:proofErr w:type="spellEnd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1.39</w:t>
            </w:r>
          </w:p>
        </w:tc>
        <w:tc>
          <w:tcPr>
            <w:tcW w:w="18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00851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BswM_OnStartupTwoB</w:t>
            </w:r>
            <w:proofErr w:type="spellEnd"/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BB4B7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Out of bounds metrics have no functional impact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0872E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EBA1E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JUSTIFIED</w:t>
            </w:r>
          </w:p>
        </w:tc>
      </w:tr>
      <w:tr w:rsidR="002460B1" w:rsidRPr="002460B1" w14:paraId="0A493A77" w14:textId="77777777" w:rsidTr="002460B1">
        <w:trPr>
          <w:trHeight w:val="300"/>
        </w:trPr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7B01A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BswM_Callouts.c</w:t>
            </w:r>
            <w:proofErr w:type="spellEnd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1.39</w:t>
            </w:r>
          </w:p>
        </w:tc>
        <w:tc>
          <w:tcPr>
            <w:tcW w:w="18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BC9A9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BswM_OnStartComEffective</w:t>
            </w:r>
            <w:proofErr w:type="spellEnd"/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427BF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Out of bounds metrics have no functional impact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58B92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8614B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JUSTIFIED</w:t>
            </w:r>
          </w:p>
        </w:tc>
      </w:tr>
      <w:tr w:rsidR="002460B1" w:rsidRPr="002460B1" w14:paraId="0B036993" w14:textId="77777777" w:rsidTr="002460B1">
        <w:trPr>
          <w:trHeight w:val="300"/>
        </w:trPr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48DE5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BswM_Callouts.c</w:t>
            </w:r>
            <w:proofErr w:type="spellEnd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1.39</w:t>
            </w:r>
          </w:p>
        </w:tc>
        <w:tc>
          <w:tcPr>
            <w:tcW w:w="18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4598A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BswM_On_Prep_Shutdown_B</w:t>
            </w:r>
            <w:proofErr w:type="spellEnd"/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BEAAF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Out of bounds metrics have no functional impact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71676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5935F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JUSTIFIED</w:t>
            </w:r>
          </w:p>
        </w:tc>
      </w:tr>
      <w:tr w:rsidR="002460B1" w:rsidRPr="002460B1" w14:paraId="7F5F3D67" w14:textId="77777777" w:rsidTr="002460B1">
        <w:trPr>
          <w:trHeight w:val="300"/>
        </w:trPr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5D983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BswM_Callouts.c</w:t>
            </w:r>
            <w:proofErr w:type="spellEnd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1.39</w:t>
            </w:r>
          </w:p>
        </w:tc>
        <w:tc>
          <w:tcPr>
            <w:tcW w:w="18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63768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BswM_OnGoOffOneA</w:t>
            </w:r>
            <w:proofErr w:type="spellEnd"/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848D3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Out of bounds metrics have no functional impact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EC1C2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C1A07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JUSTIFIED</w:t>
            </w:r>
          </w:p>
        </w:tc>
      </w:tr>
      <w:tr w:rsidR="002460B1" w:rsidRPr="002460B1" w14:paraId="0EEFC0F4" w14:textId="77777777" w:rsidTr="002460B1">
        <w:trPr>
          <w:trHeight w:val="300"/>
        </w:trPr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3A7D6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BswM_Callouts.c</w:t>
            </w:r>
            <w:proofErr w:type="spellEnd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1.39</w:t>
            </w:r>
          </w:p>
        </w:tc>
        <w:tc>
          <w:tcPr>
            <w:tcW w:w="18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A6356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OS_TASK_OsTask_ReadWrite_AllProcess</w:t>
            </w:r>
            <w:proofErr w:type="spellEnd"/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17C43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Out of bounds metrics have no functional impact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8DBA5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F49D1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JUSTIFIED</w:t>
            </w:r>
          </w:p>
        </w:tc>
      </w:tr>
      <w:tr w:rsidR="002460B1" w:rsidRPr="002460B1" w14:paraId="0896EFA9" w14:textId="77777777" w:rsidTr="002460B1">
        <w:trPr>
          <w:trHeight w:val="300"/>
        </w:trPr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A0505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CIL_AppliToCAN.c</w:t>
            </w:r>
            <w:proofErr w:type="spellEnd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1.1.1.10.2.122</w:t>
            </w:r>
          </w:p>
        </w:tc>
        <w:tc>
          <w:tcPr>
            <w:tcW w:w="18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F4305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cil_ComputeSignalStatus</w:t>
            </w:r>
            <w:proofErr w:type="spellEnd"/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AE51D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Out of bounds metrics have no functional impact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4829F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3D59E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JUSTIFIED</w:t>
            </w:r>
          </w:p>
        </w:tc>
      </w:tr>
      <w:tr w:rsidR="002460B1" w:rsidRPr="002460B1" w14:paraId="7BFE553B" w14:textId="77777777" w:rsidTr="002460B1">
        <w:trPr>
          <w:trHeight w:val="300"/>
        </w:trPr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4D108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CIL_AppliToCAN.c</w:t>
            </w:r>
            <w:proofErr w:type="spellEnd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1.1.1.10.2.122</w:t>
            </w:r>
          </w:p>
        </w:tc>
        <w:tc>
          <w:tcPr>
            <w:tcW w:w="18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3E0F2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CIL_runAppliToCAN</w:t>
            </w:r>
            <w:proofErr w:type="spellEnd"/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970DD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Out of bounds metrics have no functional impact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BBD07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FA15D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JUSTIFIED</w:t>
            </w:r>
          </w:p>
        </w:tc>
      </w:tr>
      <w:tr w:rsidR="002460B1" w:rsidRPr="002460B1" w14:paraId="6A68890A" w14:textId="77777777" w:rsidTr="002460B1">
        <w:trPr>
          <w:trHeight w:val="300"/>
        </w:trPr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8C0BA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CIL_AppliToCAN.c</w:t>
            </w:r>
            <w:proofErr w:type="spellEnd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1.1.1.10.2.122</w:t>
            </w:r>
          </w:p>
        </w:tc>
        <w:tc>
          <w:tcPr>
            <w:tcW w:w="18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688FF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CIL_runCANToAppli</w:t>
            </w:r>
            <w:proofErr w:type="spellEnd"/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267EA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Out of bounds metrics have no functional impact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96E93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3CCE7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JUSTIFIED</w:t>
            </w:r>
          </w:p>
        </w:tc>
      </w:tr>
      <w:tr w:rsidR="002460B1" w:rsidRPr="002460B1" w14:paraId="2349C01B" w14:textId="77777777" w:rsidTr="002460B1">
        <w:trPr>
          <w:trHeight w:val="300"/>
        </w:trPr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E3DA4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CIL_CANToAppli.c</w:t>
            </w:r>
            <w:proofErr w:type="spellEnd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1.1.1.3.4.109</w:t>
            </w:r>
          </w:p>
        </w:tc>
        <w:tc>
          <w:tcPr>
            <w:tcW w:w="18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FA3D5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CIL_runGetActivationRequest</w:t>
            </w:r>
            <w:proofErr w:type="spellEnd"/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CE165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Out of bounds metrics have no functional impact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FB050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BD7FC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JUSTIFIED</w:t>
            </w:r>
          </w:p>
        </w:tc>
      </w:tr>
      <w:tr w:rsidR="002460B1" w:rsidRPr="002460B1" w14:paraId="496B4FA3" w14:textId="77777777" w:rsidTr="002460B1">
        <w:trPr>
          <w:trHeight w:val="300"/>
        </w:trPr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B9277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CIL_CANToAppli.c</w:t>
            </w:r>
            <w:proofErr w:type="spellEnd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1.1.1.3.4.109</w:t>
            </w:r>
          </w:p>
        </w:tc>
        <w:tc>
          <w:tcPr>
            <w:tcW w:w="18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EC415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CIL_runDetermineEcuLocation</w:t>
            </w:r>
            <w:proofErr w:type="spellEnd"/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54633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Out of bounds metrics have no functional impact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2F3EF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4F6C2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JUSTIFIED</w:t>
            </w:r>
          </w:p>
        </w:tc>
      </w:tr>
      <w:tr w:rsidR="002460B1" w:rsidRPr="002460B1" w14:paraId="4E85651F" w14:textId="77777777" w:rsidTr="002460B1">
        <w:trPr>
          <w:trHeight w:val="300"/>
        </w:trPr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AEDEB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CIL_CANToAppli.c</w:t>
            </w:r>
            <w:proofErr w:type="spellEnd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1.1.1.3.4.109</w:t>
            </w:r>
          </w:p>
        </w:tc>
        <w:tc>
          <w:tcPr>
            <w:tcW w:w="18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611B5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cil_Update_07Cx_Block05_InfosToSend</w:t>
            </w:r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23595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Out of bounds metrics have no functional impact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E4D07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DCC5A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JUSTIFIED</w:t>
            </w:r>
          </w:p>
        </w:tc>
      </w:tr>
      <w:tr w:rsidR="002460B1" w:rsidRPr="002460B1" w14:paraId="682DCC61" w14:textId="77777777" w:rsidTr="002460B1">
        <w:trPr>
          <w:trHeight w:val="300"/>
        </w:trPr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53A97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CIL_Init.c</w:t>
            </w:r>
            <w:proofErr w:type="spellEnd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1.1.1.3.3.17</w:t>
            </w:r>
          </w:p>
        </w:tc>
        <w:tc>
          <w:tcPr>
            <w:tcW w:w="18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59504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cil_Update_07Cx_Block15_InfosToSend</w:t>
            </w:r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26C22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Out of bounds metrics have no functional impact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B183D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DA55D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JUSTIFIED</w:t>
            </w:r>
          </w:p>
        </w:tc>
      </w:tr>
      <w:tr w:rsidR="002460B1" w:rsidRPr="002460B1" w14:paraId="6742267A" w14:textId="77777777" w:rsidTr="002460B1">
        <w:trPr>
          <w:trHeight w:val="300"/>
        </w:trPr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69F26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Dcm_Callouts.c</w:t>
            </w:r>
            <w:proofErr w:type="spellEnd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1.10</w:t>
            </w:r>
          </w:p>
        </w:tc>
        <w:tc>
          <w:tcPr>
            <w:tcW w:w="18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43C96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Dcm_WriteMemory</w:t>
            </w:r>
            <w:proofErr w:type="spellEnd"/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520C7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Out of bounds metrics have no functional impact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76DC6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B2BF4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JUSTIFIED</w:t>
            </w:r>
          </w:p>
        </w:tc>
      </w:tr>
      <w:tr w:rsidR="002460B1" w:rsidRPr="002460B1" w14:paraId="6A3F7808" w14:textId="77777777" w:rsidTr="002460B1">
        <w:trPr>
          <w:trHeight w:val="300"/>
        </w:trPr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AF34E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Dcm_Callouts.c</w:t>
            </w:r>
            <w:proofErr w:type="spellEnd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1.10</w:t>
            </w:r>
          </w:p>
        </w:tc>
        <w:tc>
          <w:tcPr>
            <w:tcW w:w="18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4E122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Dcm_ReadMemory</w:t>
            </w:r>
            <w:proofErr w:type="spellEnd"/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DC17A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Out of bounds metrics have no functional impact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41CEA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634AC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JUSTIFIED</w:t>
            </w:r>
          </w:p>
        </w:tc>
      </w:tr>
      <w:tr w:rsidR="002460B1" w:rsidRPr="002460B1" w14:paraId="315E4B05" w14:textId="77777777" w:rsidTr="002460B1">
        <w:trPr>
          <w:trHeight w:val="300"/>
        </w:trPr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CCB09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Dcm_Callouts.c</w:t>
            </w:r>
            <w:proofErr w:type="spellEnd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1.10</w:t>
            </w:r>
          </w:p>
        </w:tc>
        <w:tc>
          <w:tcPr>
            <w:tcW w:w="18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5E2F9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Dcm_SetProgConditions</w:t>
            </w:r>
            <w:proofErr w:type="spellEnd"/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147F7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Out of bounds metrics have no functional impact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2C2F2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D8D31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JUSTIFIED</w:t>
            </w:r>
          </w:p>
        </w:tc>
      </w:tr>
      <w:tr w:rsidR="002460B1" w:rsidRPr="002460B1" w14:paraId="29FDDF47" w14:textId="77777777" w:rsidTr="002460B1">
        <w:trPr>
          <w:trHeight w:val="300"/>
        </w:trPr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0DDD5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DemIf.c</w:t>
            </w:r>
            <w:proofErr w:type="spellEnd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1.17</w:t>
            </w:r>
          </w:p>
        </w:tc>
        <w:tc>
          <w:tcPr>
            <w:tcW w:w="18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AD948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DemIf_UpdateApplicationCrc</w:t>
            </w:r>
            <w:proofErr w:type="spellEnd"/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E7763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Out of bounds metrics have no functional impact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6D30E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B7B80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JUSTIFIED</w:t>
            </w:r>
          </w:p>
        </w:tc>
      </w:tr>
      <w:tr w:rsidR="002460B1" w:rsidRPr="002460B1" w14:paraId="40F7B211" w14:textId="77777777" w:rsidTr="002460B1">
        <w:trPr>
          <w:trHeight w:val="300"/>
        </w:trPr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B715A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DIA.c</w:t>
            </w:r>
            <w:proofErr w:type="spellEnd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1.1.1.23.2.32</w:t>
            </w:r>
          </w:p>
        </w:tc>
        <w:tc>
          <w:tcPr>
            <w:tcW w:w="18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832E8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DIA_SelectNvMWriteBlock</w:t>
            </w:r>
            <w:proofErr w:type="spellEnd"/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5C45F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Out of bounds metrics have no functional impact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B6567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DE1AF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JUSTIFIED</w:t>
            </w:r>
          </w:p>
        </w:tc>
      </w:tr>
      <w:tr w:rsidR="002460B1" w:rsidRPr="002460B1" w14:paraId="5E078BC6" w14:textId="77777777" w:rsidTr="002460B1">
        <w:trPr>
          <w:trHeight w:val="300"/>
        </w:trPr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7188E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DIA.c</w:t>
            </w:r>
            <w:proofErr w:type="spellEnd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1.1.1.23.2.32</w:t>
            </w:r>
          </w:p>
        </w:tc>
        <w:tc>
          <w:tcPr>
            <w:tcW w:w="18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5F7D8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DIA_SelectNvMGetErrorStatus</w:t>
            </w:r>
            <w:proofErr w:type="spellEnd"/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207D7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Out of bounds metrics have no functional impact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38BEF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C3EF1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JUSTIFIED</w:t>
            </w:r>
          </w:p>
        </w:tc>
      </w:tr>
      <w:tr w:rsidR="002460B1" w:rsidRPr="002460B1" w14:paraId="5D59E792" w14:textId="77777777" w:rsidTr="002460B1">
        <w:trPr>
          <w:trHeight w:val="300"/>
        </w:trPr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A1E3E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DIA.c</w:t>
            </w:r>
            <w:proofErr w:type="spellEnd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1.1.1.23.2.32</w:t>
            </w:r>
          </w:p>
        </w:tc>
        <w:tc>
          <w:tcPr>
            <w:tcW w:w="18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71F44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Dcm_DcmDsdSid14TabFnc</w:t>
            </w:r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75F5F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Out of bounds metrics have no functional impact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2C064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B7FFD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JUSTIFIED</w:t>
            </w:r>
          </w:p>
        </w:tc>
      </w:tr>
      <w:tr w:rsidR="002460B1" w:rsidRPr="002460B1" w14:paraId="00BAD2B3" w14:textId="77777777" w:rsidTr="002460B1">
        <w:trPr>
          <w:trHeight w:val="300"/>
        </w:trPr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5C3FF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lastRenderedPageBreak/>
              <w:t>DIA.c</w:t>
            </w:r>
            <w:proofErr w:type="spellEnd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1.1.1.23.2.32</w:t>
            </w:r>
          </w:p>
        </w:tc>
        <w:tc>
          <w:tcPr>
            <w:tcW w:w="18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D066C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DcmDsdSubService_01_SID28_CommunicationControl</w:t>
            </w:r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C2F95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Out of bounds metrics have no functional impact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A3283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074BB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JUSTIFIED</w:t>
            </w:r>
          </w:p>
        </w:tc>
      </w:tr>
      <w:tr w:rsidR="002460B1" w:rsidRPr="002460B1" w14:paraId="78CE9841" w14:textId="77777777" w:rsidTr="002460B1">
        <w:trPr>
          <w:trHeight w:val="300"/>
        </w:trPr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1C951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DIA.c</w:t>
            </w:r>
            <w:proofErr w:type="spellEnd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1.1.1.23.2.32</w:t>
            </w:r>
          </w:p>
        </w:tc>
        <w:tc>
          <w:tcPr>
            <w:tcW w:w="18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4D9F4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DcmDsdSubService_00_SID28_CommunicationControl</w:t>
            </w:r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A0876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Out of bounds metrics have no functional impact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38A51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E1453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JUSTIFIED</w:t>
            </w:r>
          </w:p>
        </w:tc>
      </w:tr>
      <w:tr w:rsidR="002460B1" w:rsidRPr="002460B1" w14:paraId="5D0EF294" w14:textId="77777777" w:rsidTr="002460B1">
        <w:trPr>
          <w:trHeight w:val="300"/>
        </w:trPr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3E93B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DIA.c</w:t>
            </w:r>
            <w:proofErr w:type="spellEnd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1.1.1.23.2.32</w:t>
            </w:r>
          </w:p>
        </w:tc>
        <w:tc>
          <w:tcPr>
            <w:tcW w:w="18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73A67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DIA_runServiceRequestIndication</w:t>
            </w:r>
            <w:proofErr w:type="spellEnd"/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83D36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Out of bounds metrics have no functional impact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11882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60F8A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JUSTIFIED</w:t>
            </w:r>
          </w:p>
        </w:tc>
      </w:tr>
      <w:tr w:rsidR="002460B1" w:rsidRPr="002460B1" w14:paraId="647FA935" w14:textId="77777777" w:rsidTr="002460B1">
        <w:trPr>
          <w:trHeight w:val="300"/>
        </w:trPr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D029E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DIA_ECUReset.c</w:t>
            </w:r>
            <w:proofErr w:type="spellEnd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1.1.3.6.2.8</w:t>
            </w:r>
          </w:p>
        </w:tc>
        <w:tc>
          <w:tcPr>
            <w:tcW w:w="18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A1B9F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DIA_runDidFD08_ResetCauseRead</w:t>
            </w:r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293C0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Out of bounds metrics have no functional impact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B29A7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9E414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JUSTIFIED</w:t>
            </w:r>
          </w:p>
        </w:tc>
      </w:tr>
      <w:tr w:rsidR="002460B1" w:rsidRPr="002460B1" w14:paraId="2BC0D800" w14:textId="77777777" w:rsidTr="002460B1">
        <w:trPr>
          <w:trHeight w:val="300"/>
        </w:trPr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B3D35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DIA_ECUReset.c</w:t>
            </w:r>
            <w:proofErr w:type="spellEnd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1.1.3.6.2.8</w:t>
            </w:r>
          </w:p>
        </w:tc>
        <w:tc>
          <w:tcPr>
            <w:tcW w:w="18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7E3C2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DIA_runDidFE00_AllEventStatusesRead</w:t>
            </w:r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96A95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Out of bounds metrics have no functional impact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ABF8D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373DD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JUSTIFIED</w:t>
            </w:r>
          </w:p>
        </w:tc>
      </w:tr>
      <w:tr w:rsidR="002460B1" w:rsidRPr="002460B1" w14:paraId="3FDF3F8F" w14:textId="77777777" w:rsidTr="002460B1">
        <w:trPr>
          <w:trHeight w:val="300"/>
        </w:trPr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B5570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DIA_ReadDataByIdentifier.c</w:t>
            </w:r>
            <w:proofErr w:type="spellEnd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1.1.1.23.2.67.1.13</w:t>
            </w:r>
          </w:p>
        </w:tc>
        <w:tc>
          <w:tcPr>
            <w:tcW w:w="18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97092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DIA_runDid23E0_ReadRGSStatusLeft</w:t>
            </w:r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06470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Out of bounds metrics have no functional impact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9D687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801F0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JUSTIFIED</w:t>
            </w:r>
          </w:p>
        </w:tc>
      </w:tr>
      <w:tr w:rsidR="002460B1" w:rsidRPr="002460B1" w14:paraId="3FEB2B46" w14:textId="77777777" w:rsidTr="002460B1">
        <w:trPr>
          <w:trHeight w:val="300"/>
        </w:trPr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635F3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DIA_ReadDataByIdentifier.c</w:t>
            </w:r>
            <w:proofErr w:type="spellEnd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1.1.1.23.2.67.1.13</w:t>
            </w:r>
          </w:p>
        </w:tc>
        <w:tc>
          <w:tcPr>
            <w:tcW w:w="18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0A5CA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DIA_runDid23E8_ReadRGSStatusRight</w:t>
            </w:r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4E943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Out of bounds metrics have no functional impact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56FA2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8477C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JUSTIFIED</w:t>
            </w:r>
          </w:p>
        </w:tc>
      </w:tr>
      <w:tr w:rsidR="002460B1" w:rsidRPr="002460B1" w14:paraId="3EF4C14B" w14:textId="77777777" w:rsidTr="002460B1">
        <w:trPr>
          <w:trHeight w:val="300"/>
        </w:trPr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8045B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DIA_ReadDataByIdentifier.c</w:t>
            </w:r>
            <w:proofErr w:type="spellEnd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1.1.1.23.2.67.1.13</w:t>
            </w:r>
          </w:p>
        </w:tc>
        <w:tc>
          <w:tcPr>
            <w:tcW w:w="18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BEE6D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DIA_runDidF15B_FingerprintAndProgrammingDateRead</w:t>
            </w:r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69D7F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Out of bounds metrics have no functional impact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4D911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84967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JUSTIFIED</w:t>
            </w:r>
          </w:p>
        </w:tc>
      </w:tr>
      <w:tr w:rsidR="002460B1" w:rsidRPr="002460B1" w14:paraId="4C94F1F8" w14:textId="77777777" w:rsidTr="002460B1">
        <w:trPr>
          <w:trHeight w:val="300"/>
        </w:trPr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84205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DIA_ReadDataByIdentifier.c</w:t>
            </w:r>
            <w:proofErr w:type="spellEnd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1.1.1.23.2.67.1.13</w:t>
            </w:r>
          </w:p>
        </w:tc>
        <w:tc>
          <w:tcPr>
            <w:tcW w:w="18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9A99C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DIA_runRidF782_EraseAllStart</w:t>
            </w:r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C9FD0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Out of bounds metrics have no functional impact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BB5BF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8294A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JUSTIFIED</w:t>
            </w:r>
          </w:p>
        </w:tc>
      </w:tr>
      <w:tr w:rsidR="002460B1" w:rsidRPr="002460B1" w14:paraId="4AAE318B" w14:textId="77777777" w:rsidTr="002460B1">
        <w:trPr>
          <w:trHeight w:val="300"/>
        </w:trPr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39B20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DIA_ReadDataByIdentifier.c</w:t>
            </w:r>
            <w:proofErr w:type="spellEnd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1.1.1.23.2.67.1.13</w:t>
            </w:r>
          </w:p>
        </w:tc>
        <w:tc>
          <w:tcPr>
            <w:tcW w:w="18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2E0E8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DIA_runRidF782_EraseAllRequestRes</w:t>
            </w:r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B0CA8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Out of bounds metrics have no functional impact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163D8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03500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JUSTIFIED</w:t>
            </w:r>
          </w:p>
        </w:tc>
      </w:tr>
      <w:tr w:rsidR="002460B1" w:rsidRPr="002460B1" w14:paraId="70B14BED" w14:textId="77777777" w:rsidTr="002460B1">
        <w:trPr>
          <w:trHeight w:val="300"/>
        </w:trPr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F74BF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DIA_ReadDataByIdentifier.c</w:t>
            </w:r>
            <w:proofErr w:type="spellEnd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1.1.1.23.2.67.1.13</w:t>
            </w:r>
          </w:p>
        </w:tc>
        <w:tc>
          <w:tcPr>
            <w:tcW w:w="18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E6F4C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DIA_runRid0544_VerifyPartialSoftwareChecksumStart</w:t>
            </w:r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07B05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Out of bounds metrics have no functional impact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C426F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D916F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JUSTIFIED</w:t>
            </w:r>
          </w:p>
        </w:tc>
      </w:tr>
      <w:tr w:rsidR="002460B1" w:rsidRPr="002460B1" w14:paraId="5E078F4A" w14:textId="77777777" w:rsidTr="002460B1">
        <w:trPr>
          <w:trHeight w:val="300"/>
        </w:trPr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AC5FF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DIA_RoutineControl.c</w:t>
            </w:r>
            <w:proofErr w:type="spellEnd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1.1.1.26.2.38</w:t>
            </w:r>
          </w:p>
        </w:tc>
        <w:tc>
          <w:tcPr>
            <w:tcW w:w="18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AAE11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DIA_runSecurityAccessCompareKey</w:t>
            </w:r>
            <w:proofErr w:type="spellEnd"/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48144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Out of bounds metrics have no functional impact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FE54C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C550C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JUSTIFIED</w:t>
            </w:r>
          </w:p>
        </w:tc>
      </w:tr>
      <w:tr w:rsidR="002460B1" w:rsidRPr="002460B1" w14:paraId="46A8BD0F" w14:textId="77777777" w:rsidTr="002460B1">
        <w:trPr>
          <w:trHeight w:val="300"/>
        </w:trPr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0F33B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DIA_RoutineControl.c</w:t>
            </w:r>
            <w:proofErr w:type="spellEnd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1.1.1.26.2.38</w:t>
            </w:r>
          </w:p>
        </w:tc>
        <w:tc>
          <w:tcPr>
            <w:tcW w:w="18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0071C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bIsAsciiCharAllowedAUDI</w:t>
            </w:r>
            <w:proofErr w:type="spellEnd"/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D8D7F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Out of bounds metrics have no functional impact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A102F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BCD1D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JUSTIFIED</w:t>
            </w:r>
          </w:p>
        </w:tc>
      </w:tr>
      <w:tr w:rsidR="002460B1" w:rsidRPr="002460B1" w14:paraId="1D8AE913" w14:textId="77777777" w:rsidTr="002460B1">
        <w:trPr>
          <w:trHeight w:val="300"/>
        </w:trPr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9B506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DIA_RoutineControl.c</w:t>
            </w:r>
            <w:proofErr w:type="spellEnd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1.1.1.26.2.38</w:t>
            </w:r>
          </w:p>
        </w:tc>
        <w:tc>
          <w:tcPr>
            <w:tcW w:w="18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29972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WriteStepsParameters</w:t>
            </w:r>
            <w:proofErr w:type="spellEnd"/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58454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Out of bounds metrics have no functional impact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26327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2CACD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JUSTIFIED</w:t>
            </w:r>
          </w:p>
        </w:tc>
      </w:tr>
      <w:tr w:rsidR="002460B1" w:rsidRPr="002460B1" w14:paraId="07999D2C" w14:textId="77777777" w:rsidTr="002460B1">
        <w:trPr>
          <w:trHeight w:val="300"/>
        </w:trPr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C4621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DIA_RoutineControl.c</w:t>
            </w:r>
            <w:proofErr w:type="spellEnd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1.1.1.26.2.38</w:t>
            </w:r>
          </w:p>
        </w:tc>
        <w:tc>
          <w:tcPr>
            <w:tcW w:w="18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B6416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WriteCyclesParameters</w:t>
            </w:r>
            <w:proofErr w:type="spellEnd"/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B82D3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Out of bounds metrics have no functional impact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6A287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618FE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JUSTIFIED</w:t>
            </w:r>
          </w:p>
        </w:tc>
      </w:tr>
      <w:tr w:rsidR="002460B1" w:rsidRPr="002460B1" w14:paraId="5742E2E2" w14:textId="77777777" w:rsidTr="002460B1">
        <w:trPr>
          <w:trHeight w:val="300"/>
        </w:trPr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F4CBE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DIA_SecurityAccess.c</w:t>
            </w:r>
            <w:proofErr w:type="spellEnd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1.1.1.5.1.5</w:t>
            </w:r>
          </w:p>
        </w:tc>
        <w:tc>
          <w:tcPr>
            <w:tcW w:w="18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FF1DC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DIA_runDidFD8C_ECUSerialNumberWrite</w:t>
            </w:r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E60C9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Out of bounds metrics have no functional impact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3CD04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D1608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JUSTIFIED</w:t>
            </w:r>
          </w:p>
        </w:tc>
      </w:tr>
      <w:tr w:rsidR="002460B1" w:rsidRPr="002460B1" w14:paraId="2C35F2BA" w14:textId="77777777" w:rsidTr="002460B1">
        <w:trPr>
          <w:trHeight w:val="300"/>
        </w:trPr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6D7DC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DIA_SecurityAccess.c</w:t>
            </w:r>
            <w:proofErr w:type="spellEnd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1.1.1.5.1.5</w:t>
            </w:r>
          </w:p>
        </w:tc>
        <w:tc>
          <w:tcPr>
            <w:tcW w:w="18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3F201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DIA_runDidF197_VWSystemNameServiceWrite</w:t>
            </w:r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7FD75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Out of bounds metrics have no functional impact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35D54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0219A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JUSTIFIED</w:t>
            </w:r>
          </w:p>
        </w:tc>
      </w:tr>
      <w:tr w:rsidR="002460B1" w:rsidRPr="002460B1" w14:paraId="68DED63F" w14:textId="77777777" w:rsidTr="002460B1">
        <w:trPr>
          <w:trHeight w:val="300"/>
        </w:trPr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DA4FC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DIA_SessionControl.c</w:t>
            </w:r>
            <w:proofErr w:type="spellEnd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1.1.1.3.1.3</w:t>
            </w:r>
          </w:p>
        </w:tc>
        <w:tc>
          <w:tcPr>
            <w:tcW w:w="18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F221A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DIA_runDidF191_VWHardwareNumberServiceWrite</w:t>
            </w:r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C0F05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Out of bounds metrics have no functional impact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908E9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7A12B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JUSTIFIED</w:t>
            </w:r>
          </w:p>
        </w:tc>
      </w:tr>
      <w:tr w:rsidR="002460B1" w:rsidRPr="002460B1" w14:paraId="5912DB18" w14:textId="77777777" w:rsidTr="002460B1">
        <w:trPr>
          <w:trHeight w:val="300"/>
        </w:trPr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E10D1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DIA_WriteDataByIdentifier.c</w:t>
            </w:r>
            <w:proofErr w:type="spellEnd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1.1.1.37.2.43.1.3</w:t>
            </w:r>
          </w:p>
        </w:tc>
        <w:tc>
          <w:tcPr>
            <w:tcW w:w="18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80B46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DIA_runDidF1A3_VWEcuHardwareVersionNumberWrite</w:t>
            </w:r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5651A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Out of bounds metrics have no functional impact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48D23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72066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JUSTIFIED</w:t>
            </w:r>
          </w:p>
        </w:tc>
      </w:tr>
      <w:tr w:rsidR="002460B1" w:rsidRPr="002460B1" w14:paraId="6A478F2F" w14:textId="77777777" w:rsidTr="002460B1">
        <w:trPr>
          <w:trHeight w:val="300"/>
        </w:trPr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C1E8E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DIA_WriteDataByIdentifier.c</w:t>
            </w:r>
            <w:proofErr w:type="spellEnd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1.1.1.37.2.43.1.3</w:t>
            </w:r>
          </w:p>
        </w:tc>
        <w:tc>
          <w:tcPr>
            <w:tcW w:w="18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D0A93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DIA_runDidF187_VWSparePartNumberWrite</w:t>
            </w:r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B6CD7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Out of bounds metrics have no functional impact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B39DE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7B140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JUSTIFIED</w:t>
            </w:r>
          </w:p>
        </w:tc>
      </w:tr>
      <w:tr w:rsidR="002460B1" w:rsidRPr="002460B1" w14:paraId="7B958B06" w14:textId="77777777" w:rsidTr="002460B1">
        <w:trPr>
          <w:trHeight w:val="300"/>
        </w:trPr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CF1FA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DIA_WriteDataByIdentifier.c</w:t>
            </w:r>
            <w:proofErr w:type="spellEnd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1.1.1.37.2.43.1.3</w:t>
            </w:r>
          </w:p>
        </w:tc>
        <w:tc>
          <w:tcPr>
            <w:tcW w:w="18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BF4A9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DIA_runDidFD2F_EcuLocationWrite</w:t>
            </w:r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5E65D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Out of bounds metrics have no functional impact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357FF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3C627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JUSTIFIED</w:t>
            </w:r>
          </w:p>
        </w:tc>
      </w:tr>
      <w:tr w:rsidR="002460B1" w:rsidRPr="002460B1" w14:paraId="770AE2EC" w14:textId="77777777" w:rsidTr="002460B1">
        <w:trPr>
          <w:trHeight w:val="300"/>
        </w:trPr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3629C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DIA_WriteDataByIdentifier.c</w:t>
            </w:r>
            <w:proofErr w:type="spellEnd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1.1.1.37.2.43.1.3</w:t>
            </w:r>
          </w:p>
        </w:tc>
        <w:tc>
          <w:tcPr>
            <w:tcW w:w="18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AD736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DIA_runDidFD31_EcuCalibrationParametersWrite</w:t>
            </w:r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EF29C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Out of bounds metrics have no functional impact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E02CC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E0176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JUSTIFIED</w:t>
            </w:r>
          </w:p>
        </w:tc>
      </w:tr>
      <w:tr w:rsidR="002460B1" w:rsidRPr="002460B1" w14:paraId="2EF3F7AC" w14:textId="77777777" w:rsidTr="002460B1">
        <w:trPr>
          <w:trHeight w:val="300"/>
        </w:trPr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06B32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DIA_WriteDataByIdentifier.c</w:t>
            </w:r>
            <w:proofErr w:type="spellEnd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1.1.1.37.2.43.1.3</w:t>
            </w:r>
          </w:p>
        </w:tc>
        <w:tc>
          <w:tcPr>
            <w:tcW w:w="18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D59EB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DIA_runDidF18C_BeltAssemblySerialNumberWrite</w:t>
            </w:r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F76D9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Out of bounds metrics have no functional impact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F1A94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B7F00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JUSTIFIED</w:t>
            </w:r>
          </w:p>
        </w:tc>
      </w:tr>
      <w:tr w:rsidR="002460B1" w:rsidRPr="002460B1" w14:paraId="7079E858" w14:textId="77777777" w:rsidTr="002460B1">
        <w:trPr>
          <w:trHeight w:val="300"/>
        </w:trPr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13EB3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DIA_WriteDataByIdentifier.c</w:t>
            </w:r>
            <w:proofErr w:type="spellEnd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1.1.1.37.2.43.1.3</w:t>
            </w:r>
          </w:p>
        </w:tc>
        <w:tc>
          <w:tcPr>
            <w:tcW w:w="18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F4239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DIA_runDidFD83_BeltFunctionsEnableStatusWrite</w:t>
            </w:r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C85CE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Out of bounds metrics have no functional impact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62ED8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FC372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JUSTIFIED</w:t>
            </w:r>
          </w:p>
        </w:tc>
      </w:tr>
      <w:tr w:rsidR="002460B1" w:rsidRPr="002460B1" w14:paraId="3DE0180E" w14:textId="77777777" w:rsidTr="002460B1">
        <w:trPr>
          <w:trHeight w:val="300"/>
        </w:trPr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36298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DIA_WriteDataByIdentifier.c</w:t>
            </w:r>
            <w:proofErr w:type="spellEnd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1.1.1.37.2.43.1.3</w:t>
            </w:r>
          </w:p>
        </w:tc>
        <w:tc>
          <w:tcPr>
            <w:tcW w:w="18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A26FA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DIA_runDidFDFF_MeasurementFrameBlk12confWrite</w:t>
            </w:r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622C7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Out of bounds metrics have no functional impact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123F4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D248D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JUSTIFIED</w:t>
            </w:r>
          </w:p>
        </w:tc>
      </w:tr>
      <w:tr w:rsidR="002460B1" w:rsidRPr="002460B1" w14:paraId="5061D640" w14:textId="77777777" w:rsidTr="002460B1">
        <w:trPr>
          <w:trHeight w:val="300"/>
        </w:trPr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79B0A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EcuM_Callout_Stubs.c</w:t>
            </w:r>
            <w:proofErr w:type="spellEnd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1.21</w:t>
            </w:r>
          </w:p>
        </w:tc>
        <w:tc>
          <w:tcPr>
            <w:tcW w:w="18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3B331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EcuM_SleepActivity</w:t>
            </w:r>
            <w:proofErr w:type="spellEnd"/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E0923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Out of bounds metrics have no functional impact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14F3E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9DAF5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JUSTIFIED</w:t>
            </w:r>
          </w:p>
        </w:tc>
      </w:tr>
      <w:tr w:rsidR="002460B1" w:rsidRPr="002460B1" w14:paraId="64B17D28" w14:textId="77777777" w:rsidTr="002460B1">
        <w:trPr>
          <w:trHeight w:val="300"/>
        </w:trPr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528CB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EOL.c</w:t>
            </w:r>
            <w:proofErr w:type="spellEnd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1.1.1.9.1.7</w:t>
            </w:r>
          </w:p>
        </w:tc>
        <w:tc>
          <w:tcPr>
            <w:tcW w:w="18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AE1E4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ManageCycleCounters</w:t>
            </w:r>
            <w:proofErr w:type="spellEnd"/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8C21E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Out of bounds metrics have no functional impact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BCE04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B567B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JUSTIFIED</w:t>
            </w:r>
          </w:p>
        </w:tc>
      </w:tr>
      <w:tr w:rsidR="002460B1" w:rsidRPr="002460B1" w14:paraId="50F23806" w14:textId="77777777" w:rsidTr="002460B1">
        <w:trPr>
          <w:trHeight w:val="300"/>
        </w:trPr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B4485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EOL.c</w:t>
            </w:r>
            <w:proofErr w:type="spellEnd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1.1.1.9.1.7</w:t>
            </w:r>
          </w:p>
        </w:tc>
        <w:tc>
          <w:tcPr>
            <w:tcW w:w="18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065C1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M_u8getCounterIndex</w:t>
            </w:r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C62E0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Out of bounds metrics have no functional impact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9E2F9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53BC2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JUSTIFIED</w:t>
            </w:r>
          </w:p>
        </w:tc>
      </w:tr>
      <w:tr w:rsidR="002460B1" w:rsidRPr="002460B1" w14:paraId="0E2FDAD1" w14:textId="77777777" w:rsidTr="002460B1">
        <w:trPr>
          <w:trHeight w:val="300"/>
        </w:trPr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C2102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EOL.c</w:t>
            </w:r>
            <w:proofErr w:type="spellEnd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1.1.1.9.1.7</w:t>
            </w:r>
          </w:p>
        </w:tc>
        <w:tc>
          <w:tcPr>
            <w:tcW w:w="18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B39F9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EOL_Init</w:t>
            </w:r>
            <w:proofErr w:type="spellEnd"/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BBCD4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Out of bounds metrics have no functional impact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7F3C6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FB5D8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JUSTIFIED</w:t>
            </w:r>
          </w:p>
        </w:tc>
      </w:tr>
      <w:tr w:rsidR="002460B1" w:rsidRPr="002460B1" w14:paraId="55201218" w14:textId="77777777" w:rsidTr="002460B1">
        <w:trPr>
          <w:trHeight w:val="300"/>
        </w:trPr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A3201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AEC_calibration.c</w:t>
            </w:r>
            <w:proofErr w:type="spellEnd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Unknown</w:t>
            </w:r>
          </w:p>
        </w:tc>
        <w:tc>
          <w:tcPr>
            <w:tcW w:w="18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D4567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erh_ManageFailedCounterEvent</w:t>
            </w:r>
            <w:proofErr w:type="spellEnd"/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C4F9F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Out of bounds metrics have no functional impact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73A04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96839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JUSTIFIED</w:t>
            </w:r>
          </w:p>
        </w:tc>
      </w:tr>
      <w:tr w:rsidR="002460B1" w:rsidRPr="002460B1" w14:paraId="1D482B66" w14:textId="77777777" w:rsidTr="002460B1">
        <w:trPr>
          <w:trHeight w:val="300"/>
        </w:trPr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3162F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ERH.c</w:t>
            </w:r>
            <w:proofErr w:type="spellEnd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1.2.5.18</w:t>
            </w:r>
          </w:p>
        </w:tc>
        <w:tc>
          <w:tcPr>
            <w:tcW w:w="18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6DF64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ERH_runStoreEverQualifiedAECsToNVP</w:t>
            </w:r>
            <w:proofErr w:type="spellEnd"/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4E2C2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Out of bounds metrics have no functional impact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C07BD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1C0A4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JUSTIFIED</w:t>
            </w:r>
          </w:p>
        </w:tc>
      </w:tr>
      <w:tr w:rsidR="002460B1" w:rsidRPr="002460B1" w14:paraId="030C2DD3" w14:textId="77777777" w:rsidTr="002460B1">
        <w:trPr>
          <w:trHeight w:val="300"/>
        </w:trPr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59708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ERH.c</w:t>
            </w:r>
            <w:proofErr w:type="spellEnd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1.2.5.18</w:t>
            </w:r>
          </w:p>
        </w:tc>
        <w:tc>
          <w:tcPr>
            <w:tcW w:w="18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009D6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ERH_runSetAecEvent</w:t>
            </w:r>
            <w:proofErr w:type="spellEnd"/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6415D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Out of bounds metrics have no functional impact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678E8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93A3E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JUSTIFIED</w:t>
            </w:r>
          </w:p>
        </w:tc>
      </w:tr>
      <w:tr w:rsidR="002460B1" w:rsidRPr="002460B1" w14:paraId="135E55EE" w14:textId="77777777" w:rsidTr="002460B1">
        <w:trPr>
          <w:trHeight w:val="300"/>
        </w:trPr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6AE34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ERH.c</w:t>
            </w:r>
            <w:proofErr w:type="spellEnd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1.2.5.18</w:t>
            </w:r>
          </w:p>
        </w:tc>
        <w:tc>
          <w:tcPr>
            <w:tcW w:w="18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5BD5D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ERH_ResetAllAECStatus</w:t>
            </w:r>
            <w:proofErr w:type="spellEnd"/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E534C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Out of bounds metrics have no functional impact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E4FDF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AF8FA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JUSTIFIED</w:t>
            </w:r>
          </w:p>
        </w:tc>
      </w:tr>
      <w:tr w:rsidR="002460B1" w:rsidRPr="002460B1" w14:paraId="7B2D9DC9" w14:textId="77777777" w:rsidTr="002460B1">
        <w:trPr>
          <w:trHeight w:val="300"/>
        </w:trPr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34D66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MIC.c</w:t>
            </w:r>
            <w:proofErr w:type="spellEnd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1.1.1.11.1.3</w:t>
            </w:r>
          </w:p>
        </w:tc>
        <w:tc>
          <w:tcPr>
            <w:tcW w:w="18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D15E6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MIC_MachineExceptionInterrupt</w:t>
            </w:r>
            <w:proofErr w:type="spellEnd"/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DFC35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Out of bounds metrics have no functional impact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16D93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55EAA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JUSTIFIED</w:t>
            </w:r>
          </w:p>
        </w:tc>
      </w:tr>
      <w:tr w:rsidR="002460B1" w:rsidRPr="002460B1" w14:paraId="0E211FFA" w14:textId="77777777" w:rsidTr="002460B1">
        <w:trPr>
          <w:trHeight w:val="300"/>
        </w:trPr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B15F1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MIC.c</w:t>
            </w:r>
            <w:proofErr w:type="spellEnd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1.1.1.11.1.3</w:t>
            </w:r>
          </w:p>
        </w:tc>
        <w:tc>
          <w:tcPr>
            <w:tcW w:w="18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58402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MIC_Init</w:t>
            </w:r>
            <w:proofErr w:type="spellEnd"/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6292D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Out of bounds metrics have no functional impact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68521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E1E66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JUSTIFIED</w:t>
            </w:r>
          </w:p>
        </w:tc>
      </w:tr>
      <w:tr w:rsidR="002460B1" w:rsidRPr="002460B1" w14:paraId="5C9D6929" w14:textId="77777777" w:rsidTr="002460B1">
        <w:trPr>
          <w:trHeight w:val="300"/>
        </w:trPr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4631C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lastRenderedPageBreak/>
              <w:t>MMG.c</w:t>
            </w:r>
            <w:proofErr w:type="spellEnd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1.1.1.2.2.13</w:t>
            </w:r>
          </w:p>
        </w:tc>
        <w:tc>
          <w:tcPr>
            <w:tcW w:w="18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ADFDF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CheckIfCycleIsEnabled</w:t>
            </w:r>
            <w:proofErr w:type="spellEnd"/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B386A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Out of bounds metrics have no functional impact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02281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8B391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JUSTIFIED</w:t>
            </w:r>
          </w:p>
        </w:tc>
      </w:tr>
      <w:tr w:rsidR="002460B1" w:rsidRPr="002460B1" w14:paraId="2AB0F037" w14:textId="77777777" w:rsidTr="002460B1">
        <w:trPr>
          <w:trHeight w:val="300"/>
        </w:trPr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83F89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MMG.c</w:t>
            </w:r>
            <w:proofErr w:type="spellEnd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1.1.1.2.2.13</w:t>
            </w:r>
          </w:p>
        </w:tc>
        <w:tc>
          <w:tcPr>
            <w:tcW w:w="18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A24FE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MMG_runUpdateModeStatus</w:t>
            </w:r>
            <w:proofErr w:type="spellEnd"/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9DCEA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Out of bounds metrics have no functional impact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D097F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23D29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JUSTIFIED</w:t>
            </w:r>
          </w:p>
        </w:tc>
      </w:tr>
      <w:tr w:rsidR="002460B1" w:rsidRPr="002460B1" w14:paraId="79047726" w14:textId="77777777" w:rsidTr="002460B1">
        <w:trPr>
          <w:trHeight w:val="300"/>
        </w:trPr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C28CC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MMG.c</w:t>
            </w:r>
            <w:proofErr w:type="spellEnd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1.1.1.2.2.13</w:t>
            </w:r>
          </w:p>
        </w:tc>
        <w:tc>
          <w:tcPr>
            <w:tcW w:w="18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60A80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UpdateModeStatus_InhibitionOfCyclesByInternalFailure_AllCycles</w:t>
            </w:r>
            <w:proofErr w:type="spellEnd"/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DBC06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Out of bounds metrics have no functional impact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2FEC3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42461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JUSTIFIED</w:t>
            </w:r>
          </w:p>
        </w:tc>
      </w:tr>
      <w:tr w:rsidR="002460B1" w:rsidRPr="002460B1" w14:paraId="6D1C80B8" w14:textId="77777777" w:rsidTr="002460B1">
        <w:trPr>
          <w:trHeight w:val="300"/>
        </w:trPr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BEBCF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MMG_BatteryModes.c</w:t>
            </w:r>
            <w:proofErr w:type="spellEnd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1.1.1.2.1.2</w:t>
            </w:r>
          </w:p>
        </w:tc>
        <w:tc>
          <w:tcPr>
            <w:tcW w:w="18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2398B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UpdateModeStatus_InhibitionOfCyclesByInternalFailure_TensioningCycles</w:t>
            </w:r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65F10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Out of bounds metrics have no functional impact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9D348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B75A0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JUSTIFIED</w:t>
            </w:r>
          </w:p>
        </w:tc>
      </w:tr>
      <w:tr w:rsidR="002460B1" w:rsidRPr="002460B1" w14:paraId="6A9CC91F" w14:textId="77777777" w:rsidTr="002460B1">
        <w:trPr>
          <w:trHeight w:val="300"/>
        </w:trPr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30DF3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MMG_CommunicationModes.c</w:t>
            </w:r>
            <w:proofErr w:type="spellEnd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1.1.1.3.3.3</w:t>
            </w:r>
          </w:p>
        </w:tc>
        <w:tc>
          <w:tcPr>
            <w:tcW w:w="18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B0DE7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UpdateModeStatus_InhibitionOfNmModes</w:t>
            </w:r>
            <w:proofErr w:type="spellEnd"/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11CAE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Out of bounds metrics have no functional impact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5F6CE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A347F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JUSTIFIED</w:t>
            </w:r>
          </w:p>
        </w:tc>
      </w:tr>
      <w:tr w:rsidR="002460B1" w:rsidRPr="002460B1" w14:paraId="16D3D7EF" w14:textId="77777777" w:rsidTr="002460B1">
        <w:trPr>
          <w:trHeight w:val="300"/>
        </w:trPr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C9410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Nm_ExtraCallbacks.c</w:t>
            </w:r>
            <w:proofErr w:type="spellEnd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1.31</w:t>
            </w:r>
          </w:p>
        </w:tc>
        <w:tc>
          <w:tcPr>
            <w:tcW w:w="18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8EF91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NmIf_SetNMSignals</w:t>
            </w:r>
            <w:proofErr w:type="spellEnd"/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B9200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Out of bounds metrics have no functional impact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CDB74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B8F44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JUSTIFIED</w:t>
            </w:r>
          </w:p>
        </w:tc>
      </w:tr>
      <w:tr w:rsidR="002460B1" w:rsidRPr="002460B1" w14:paraId="72053385" w14:textId="77777777" w:rsidTr="002460B1">
        <w:trPr>
          <w:trHeight w:val="300"/>
        </w:trPr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F9B97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Nm_ExtraCallbacks.c</w:t>
            </w:r>
            <w:proofErr w:type="spellEnd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1.31</w:t>
            </w:r>
          </w:p>
        </w:tc>
        <w:tc>
          <w:tcPr>
            <w:tcW w:w="18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0D50B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NmIf_MainFunction</w:t>
            </w:r>
            <w:proofErr w:type="spellEnd"/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9FFC9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Out of bounds metrics have no functional impact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66E01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6E7BF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JUSTIFIED</w:t>
            </w:r>
          </w:p>
        </w:tc>
      </w:tr>
      <w:tr w:rsidR="002460B1" w:rsidRPr="002460B1" w14:paraId="773B0D82" w14:textId="77777777" w:rsidTr="002460B1">
        <w:trPr>
          <w:trHeight w:val="300"/>
        </w:trPr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66ACE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NvmIf.c</w:t>
            </w:r>
            <w:proofErr w:type="spellEnd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1.11.1.7</w:t>
            </w:r>
          </w:p>
        </w:tc>
        <w:tc>
          <w:tcPr>
            <w:tcW w:w="18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C337B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NvmIf_ReadBlockByAddress</w:t>
            </w:r>
            <w:proofErr w:type="spellEnd"/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FDCEF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Out of bounds metrics have no functional impact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BA234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A7583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JUSTIFIED</w:t>
            </w:r>
          </w:p>
        </w:tc>
      </w:tr>
      <w:tr w:rsidR="002460B1" w:rsidRPr="002460B1" w14:paraId="3691E0F1" w14:textId="77777777" w:rsidTr="002460B1">
        <w:trPr>
          <w:trHeight w:val="300"/>
        </w:trPr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23C26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NvmIf.c</w:t>
            </w:r>
            <w:proofErr w:type="spellEnd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1.11.1.7</w:t>
            </w:r>
          </w:p>
        </w:tc>
        <w:tc>
          <w:tcPr>
            <w:tcW w:w="18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A4477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NvmIf_Autotest_RunEepromMemoryNotProgrammed</w:t>
            </w:r>
            <w:proofErr w:type="spellEnd"/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147B8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Out of bounds metrics have no functional impact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94A6B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8A5EB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JUSTIFIED</w:t>
            </w:r>
          </w:p>
        </w:tc>
      </w:tr>
      <w:tr w:rsidR="002460B1" w:rsidRPr="002460B1" w14:paraId="57F1DAF0" w14:textId="77777777" w:rsidTr="002460B1">
        <w:trPr>
          <w:trHeight w:val="300"/>
        </w:trPr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F5CB6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PAL_Autotests.c</w:t>
            </w:r>
            <w:proofErr w:type="spellEnd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1.1.1.9.3.7</w:t>
            </w:r>
          </w:p>
        </w:tc>
        <w:tc>
          <w:tcPr>
            <w:tcW w:w="18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47FD1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pal_u8PreBoostStep_1</w:t>
            </w:r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85CA1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Out of bounds metrics have no functional impact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64EF3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F9E8A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JUSTIFIED</w:t>
            </w:r>
          </w:p>
        </w:tc>
      </w:tr>
      <w:tr w:rsidR="002460B1" w:rsidRPr="002460B1" w14:paraId="3526A86D" w14:textId="77777777" w:rsidTr="002460B1">
        <w:trPr>
          <w:trHeight w:val="300"/>
        </w:trPr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91BFA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PAL_Autotests.c</w:t>
            </w:r>
            <w:proofErr w:type="spellEnd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1.1.1.9.3.7</w:t>
            </w:r>
          </w:p>
        </w:tc>
        <w:tc>
          <w:tcPr>
            <w:tcW w:w="18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32A25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pal_u8PreBoostStep_4</w:t>
            </w:r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4D60A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Out of bounds metrics have no functional impact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3F634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9080E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JUSTIFIED</w:t>
            </w:r>
          </w:p>
        </w:tc>
      </w:tr>
      <w:tr w:rsidR="002460B1" w:rsidRPr="002460B1" w14:paraId="7AFE1148" w14:textId="77777777" w:rsidTr="002460B1">
        <w:trPr>
          <w:trHeight w:val="300"/>
        </w:trPr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81EF0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PAL_Autotests.c</w:t>
            </w:r>
            <w:proofErr w:type="spellEnd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1.1.1.9.3.7</w:t>
            </w:r>
          </w:p>
        </w:tc>
        <w:tc>
          <w:tcPr>
            <w:tcW w:w="18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79FA6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pal_u8VBoostDischarge</w:t>
            </w:r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48191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Out of bounds metrics have no functional impact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B5E7C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48778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JUSTIFIED</w:t>
            </w:r>
          </w:p>
        </w:tc>
      </w:tr>
      <w:tr w:rsidR="002460B1" w:rsidRPr="002460B1" w14:paraId="4DCFF245" w14:textId="77777777" w:rsidTr="002460B1">
        <w:trPr>
          <w:trHeight w:val="300"/>
        </w:trPr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9FFBF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PAL_Autotests.c</w:t>
            </w:r>
            <w:proofErr w:type="spellEnd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1.1.1.9.3.7</w:t>
            </w:r>
          </w:p>
        </w:tc>
        <w:tc>
          <w:tcPr>
            <w:tcW w:w="18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547AF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pal_u8VBoostStep_1</w:t>
            </w:r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BE3D0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Out of bounds metrics have no functional impact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F50DF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E383A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JUSTIFIED</w:t>
            </w:r>
          </w:p>
        </w:tc>
      </w:tr>
      <w:tr w:rsidR="002460B1" w:rsidRPr="002460B1" w14:paraId="4C2860AA" w14:textId="77777777" w:rsidTr="002460B1">
        <w:trPr>
          <w:trHeight w:val="300"/>
        </w:trPr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E1BCE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PAL_Autotests.c</w:t>
            </w:r>
            <w:proofErr w:type="spellEnd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1.1.1.9.3.7</w:t>
            </w:r>
          </w:p>
        </w:tc>
        <w:tc>
          <w:tcPr>
            <w:tcW w:w="18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D8668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pal_u8VBoostStep_2</w:t>
            </w:r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9EBB7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Out of bounds metrics have no functional impact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4C491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5B688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JUSTIFIED</w:t>
            </w:r>
          </w:p>
        </w:tc>
      </w:tr>
      <w:tr w:rsidR="002460B1" w:rsidRPr="002460B1" w14:paraId="1FD4C481" w14:textId="77777777" w:rsidTr="002460B1">
        <w:trPr>
          <w:trHeight w:val="300"/>
        </w:trPr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12AE8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PAL_Autotests.c</w:t>
            </w:r>
            <w:proofErr w:type="spellEnd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1.1.1.9.3.7</w:t>
            </w:r>
          </w:p>
        </w:tc>
        <w:tc>
          <w:tcPr>
            <w:tcW w:w="18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7D541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PAL_Autotest_CheckMosfetOCAT</w:t>
            </w:r>
            <w:proofErr w:type="spellEnd"/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D09AF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Out of bounds metrics have no functional impact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96E11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066CE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JUSTIFIED</w:t>
            </w:r>
          </w:p>
        </w:tc>
      </w:tr>
      <w:tr w:rsidR="002460B1" w:rsidRPr="002460B1" w14:paraId="4B8E3AA9" w14:textId="77777777" w:rsidTr="002460B1">
        <w:trPr>
          <w:trHeight w:val="300"/>
        </w:trPr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35045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PAL_Autotests.c</w:t>
            </w:r>
            <w:proofErr w:type="spellEnd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1.1.1.9.3.7</w:t>
            </w:r>
          </w:p>
        </w:tc>
        <w:tc>
          <w:tcPr>
            <w:tcW w:w="18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B44E1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PAL_Autotest_CheckPreliminaryBoost</w:t>
            </w:r>
            <w:proofErr w:type="spellEnd"/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E2F1A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Out of bounds metrics have no functional impact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1B73C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F5AE0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JUSTIFIED</w:t>
            </w:r>
          </w:p>
        </w:tc>
      </w:tr>
      <w:tr w:rsidR="002460B1" w:rsidRPr="002460B1" w14:paraId="78DE8F51" w14:textId="77777777" w:rsidTr="002460B1">
        <w:trPr>
          <w:trHeight w:val="300"/>
        </w:trPr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D45D4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PAL_Autotests.c</w:t>
            </w:r>
            <w:proofErr w:type="spellEnd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1.1.1.9.3.7</w:t>
            </w:r>
          </w:p>
        </w:tc>
        <w:tc>
          <w:tcPr>
            <w:tcW w:w="18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CA717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PAL_Autotest_CheckVBoost</w:t>
            </w:r>
            <w:proofErr w:type="spellEnd"/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2E55D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Out of bounds metrics have no functional impact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5E99E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01B28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JUSTIFIED</w:t>
            </w:r>
          </w:p>
        </w:tc>
      </w:tr>
      <w:tr w:rsidR="002460B1" w:rsidRPr="002460B1" w14:paraId="3B857650" w14:textId="77777777" w:rsidTr="002460B1">
        <w:trPr>
          <w:trHeight w:val="300"/>
        </w:trPr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D02B3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PAL_Autotests.c</w:t>
            </w:r>
            <w:proofErr w:type="spellEnd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1.1.1.9.3.7</w:t>
            </w:r>
          </w:p>
        </w:tc>
        <w:tc>
          <w:tcPr>
            <w:tcW w:w="18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D52A4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PAL_Autotest_CheckHighSideSwRegulation</w:t>
            </w:r>
            <w:proofErr w:type="spellEnd"/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8073C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Out of bounds metrics have no functional impact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A88B4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B1730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JUSTIFIED</w:t>
            </w:r>
          </w:p>
        </w:tc>
      </w:tr>
      <w:tr w:rsidR="002460B1" w:rsidRPr="002460B1" w14:paraId="55BC2A04" w14:textId="77777777" w:rsidTr="002460B1">
        <w:trPr>
          <w:trHeight w:val="300"/>
        </w:trPr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8A7CB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PAL_Autotests.c</w:t>
            </w:r>
            <w:proofErr w:type="spellEnd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1.1.1.9.3.7</w:t>
            </w:r>
          </w:p>
        </w:tc>
        <w:tc>
          <w:tcPr>
            <w:tcW w:w="18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9CA38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PAL_Autotest_CheckMotorCurrent</w:t>
            </w:r>
            <w:proofErr w:type="spellEnd"/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FBE62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Out of bounds metrics have no functional impact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768C8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B7674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JUSTIFIED</w:t>
            </w:r>
          </w:p>
        </w:tc>
      </w:tr>
      <w:tr w:rsidR="002460B1" w:rsidRPr="002460B1" w14:paraId="1B689B3D" w14:textId="77777777" w:rsidTr="002460B1">
        <w:trPr>
          <w:trHeight w:val="300"/>
        </w:trPr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4BF2F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PAL_Autotests.c</w:t>
            </w:r>
            <w:proofErr w:type="spellEnd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1.1.1.9.3.7</w:t>
            </w:r>
          </w:p>
        </w:tc>
        <w:tc>
          <w:tcPr>
            <w:tcW w:w="18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73EDA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PAL_Autotest_CheckMotorPowerOrder</w:t>
            </w:r>
            <w:proofErr w:type="spellEnd"/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2DD54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Out of bounds metrics have no functional impact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1B8D6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C9623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JUSTIFIED</w:t>
            </w:r>
          </w:p>
        </w:tc>
      </w:tr>
      <w:tr w:rsidR="002460B1" w:rsidRPr="002460B1" w14:paraId="1B80E451" w14:textId="77777777" w:rsidTr="002460B1">
        <w:trPr>
          <w:trHeight w:val="300"/>
        </w:trPr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83F24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PAL_Autotests.c</w:t>
            </w:r>
            <w:proofErr w:type="spellEnd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1.1.1.9.3.7</w:t>
            </w:r>
          </w:p>
        </w:tc>
        <w:tc>
          <w:tcPr>
            <w:tcW w:w="18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B029A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PAL_Autotest_CheckMotorDisengagement</w:t>
            </w:r>
            <w:proofErr w:type="spellEnd"/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F7C1A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Out of bounds metrics have no functional impact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8C716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A8870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JUSTIFIED</w:t>
            </w:r>
          </w:p>
        </w:tc>
      </w:tr>
      <w:tr w:rsidR="002460B1" w:rsidRPr="002460B1" w14:paraId="0EEED7D4" w14:textId="77777777" w:rsidTr="002460B1">
        <w:trPr>
          <w:trHeight w:val="300"/>
        </w:trPr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3B0AC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PAL_Autotests.c</w:t>
            </w:r>
            <w:proofErr w:type="spellEnd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1.1.1.9.3.7</w:t>
            </w:r>
          </w:p>
        </w:tc>
        <w:tc>
          <w:tcPr>
            <w:tcW w:w="18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D87A3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PAL_Autotest_CheckMotorSC</w:t>
            </w:r>
            <w:proofErr w:type="spellEnd"/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920D4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Out of bounds metrics have no functional impact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D29BB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69C16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JUSTIFIED</w:t>
            </w:r>
          </w:p>
        </w:tc>
      </w:tr>
      <w:tr w:rsidR="002460B1" w:rsidRPr="002460B1" w14:paraId="6513F29B" w14:textId="77777777" w:rsidTr="002460B1">
        <w:trPr>
          <w:trHeight w:val="300"/>
        </w:trPr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A9FB4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PMP.c</w:t>
            </w:r>
            <w:proofErr w:type="spellEnd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1.1.1.10.1.11</w:t>
            </w:r>
          </w:p>
        </w:tc>
        <w:tc>
          <w:tcPr>
            <w:tcW w:w="18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DA55E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PMP_runComputeDeficiencyLevel</w:t>
            </w:r>
            <w:proofErr w:type="spellEnd"/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DCD0F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Out of bounds metrics have no functional impact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07DFC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DF59A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JUSTIFIED</w:t>
            </w:r>
          </w:p>
        </w:tc>
      </w:tr>
      <w:tr w:rsidR="002460B1" w:rsidRPr="002460B1" w14:paraId="6A9E5BA4" w14:textId="77777777" w:rsidTr="002460B1">
        <w:trPr>
          <w:trHeight w:val="300"/>
        </w:trPr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F0018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Rcm.c</w:t>
            </w:r>
            <w:proofErr w:type="spellEnd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1.1.1.17.1.8</w:t>
            </w:r>
          </w:p>
        </w:tc>
        <w:tc>
          <w:tcPr>
            <w:tcW w:w="18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3861C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RCM_runDetermineResetCause</w:t>
            </w:r>
            <w:proofErr w:type="spellEnd"/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CE7DE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Out of bounds metrics have no functional impact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807B1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BD52F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JUSTIFIED</w:t>
            </w:r>
          </w:p>
        </w:tc>
      </w:tr>
      <w:tr w:rsidR="002460B1" w:rsidRPr="002460B1" w14:paraId="6629A8E3" w14:textId="77777777" w:rsidTr="002460B1">
        <w:trPr>
          <w:trHeight w:val="300"/>
        </w:trPr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E8E2D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Scm.c</w:t>
            </w:r>
            <w:proofErr w:type="spellEnd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1.1.1.6.1.14</w:t>
            </w:r>
          </w:p>
        </w:tc>
        <w:tc>
          <w:tcPr>
            <w:tcW w:w="18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127E5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scm_ManageSystemContextStorage</w:t>
            </w:r>
            <w:proofErr w:type="spellEnd"/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443F9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Out of bounds metrics have no functional impact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081BE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E5181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JUSTIFIED</w:t>
            </w:r>
          </w:p>
        </w:tc>
      </w:tr>
      <w:tr w:rsidR="002460B1" w:rsidRPr="002460B1" w14:paraId="672D9802" w14:textId="77777777" w:rsidTr="002460B1">
        <w:trPr>
          <w:trHeight w:val="300"/>
        </w:trPr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1034D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Scm.c</w:t>
            </w:r>
            <w:proofErr w:type="spellEnd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1.1.1.6.1.14</w:t>
            </w:r>
          </w:p>
        </w:tc>
        <w:tc>
          <w:tcPr>
            <w:tcW w:w="18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87DF5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SCM_runMonitoreExecutedCycle</w:t>
            </w:r>
            <w:proofErr w:type="spellEnd"/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509CD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Out of bounds metrics have no functional impact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5E999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F4A2E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JUSTIFIED</w:t>
            </w:r>
          </w:p>
        </w:tc>
      </w:tr>
      <w:tr w:rsidR="002460B1" w:rsidRPr="002460B1" w14:paraId="244D6810" w14:textId="77777777" w:rsidTr="002460B1">
        <w:trPr>
          <w:trHeight w:val="300"/>
        </w:trPr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D61A3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Scm.c</w:t>
            </w:r>
            <w:proofErr w:type="spellEnd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1.1.1.6.1.14</w:t>
            </w:r>
          </w:p>
        </w:tc>
        <w:tc>
          <w:tcPr>
            <w:tcW w:w="18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78D0B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scm_RecoverSystemContextContent</w:t>
            </w:r>
            <w:proofErr w:type="spellEnd"/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ACF3C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Out of bounds metrics have no functional impact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D34E5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31806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JUSTIFIED</w:t>
            </w:r>
          </w:p>
        </w:tc>
      </w:tr>
      <w:tr w:rsidR="002460B1" w:rsidRPr="002460B1" w14:paraId="0586399A" w14:textId="77777777" w:rsidTr="002460B1">
        <w:trPr>
          <w:trHeight w:val="300"/>
        </w:trPr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DE509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Scm_Cfg.c</w:t>
            </w:r>
            <w:proofErr w:type="spellEnd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1.1.1.12.1.16</w:t>
            </w:r>
          </w:p>
        </w:tc>
        <w:tc>
          <w:tcPr>
            <w:tcW w:w="18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85F16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SCM_RecoverSystemContext</w:t>
            </w:r>
            <w:proofErr w:type="spellEnd"/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4C081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Out of bounds metrics have no functional impact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A1C42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AF281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JUSTIFIED</w:t>
            </w:r>
          </w:p>
        </w:tc>
      </w:tr>
      <w:tr w:rsidR="002460B1" w:rsidRPr="002460B1" w14:paraId="10E3BB72" w14:textId="77777777" w:rsidTr="002460B1">
        <w:trPr>
          <w:trHeight w:val="300"/>
        </w:trPr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6A71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Scm_Cfg.c</w:t>
            </w:r>
            <w:proofErr w:type="spellEnd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1.1.1.12.1.16</w:t>
            </w:r>
          </w:p>
        </w:tc>
        <w:tc>
          <w:tcPr>
            <w:tcW w:w="18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C2BF2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SCM_StoreSystemContext</w:t>
            </w:r>
            <w:proofErr w:type="spellEnd"/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EB3EA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Out of bounds metrics have no functional impact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8D90C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B6E50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JUSTIFIED</w:t>
            </w:r>
          </w:p>
        </w:tc>
      </w:tr>
      <w:tr w:rsidR="002460B1" w:rsidRPr="002460B1" w14:paraId="6AADD6D0" w14:textId="77777777" w:rsidTr="002460B1">
        <w:trPr>
          <w:trHeight w:val="300"/>
        </w:trPr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AC9BA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SpiIf.c</w:t>
            </w:r>
            <w:proofErr w:type="spellEnd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1.8.2.6</w:t>
            </w:r>
          </w:p>
        </w:tc>
        <w:tc>
          <w:tcPr>
            <w:tcW w:w="18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998B8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SpiIf_DetermineSBCErrors</w:t>
            </w:r>
            <w:proofErr w:type="spellEnd"/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4B4DE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Out of bounds metrics have no functional impact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B8350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965A9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JUSTIFIED</w:t>
            </w:r>
          </w:p>
        </w:tc>
      </w:tr>
      <w:tr w:rsidR="002460B1" w:rsidRPr="002460B1" w14:paraId="07842CD1" w14:textId="77777777" w:rsidTr="002460B1">
        <w:trPr>
          <w:trHeight w:val="300"/>
        </w:trPr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6E246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SpiIf.c</w:t>
            </w:r>
            <w:proofErr w:type="spellEnd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1.8.2.6</w:t>
            </w:r>
          </w:p>
        </w:tc>
        <w:tc>
          <w:tcPr>
            <w:tcW w:w="18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362CF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SpiIf_ClearStateAndReport</w:t>
            </w:r>
            <w:proofErr w:type="spellEnd"/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26EB2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Out of bounds metrics have no functional impact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D9827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2E2D1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JUSTIFIED</w:t>
            </w:r>
          </w:p>
        </w:tc>
      </w:tr>
      <w:tr w:rsidR="002460B1" w:rsidRPr="002460B1" w14:paraId="354324F4" w14:textId="77777777" w:rsidTr="002460B1">
        <w:trPr>
          <w:trHeight w:val="300"/>
        </w:trPr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80CF0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SpiIf.c</w:t>
            </w:r>
            <w:proofErr w:type="spellEnd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1.8.2.6</w:t>
            </w:r>
          </w:p>
        </w:tc>
        <w:tc>
          <w:tcPr>
            <w:tcW w:w="18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54A2C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SpiIf_Init</w:t>
            </w:r>
            <w:proofErr w:type="spellEnd"/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B64E8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Out of bounds metrics have no functional impact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AF9D6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F739C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JUSTIFIED</w:t>
            </w:r>
          </w:p>
        </w:tc>
      </w:tr>
      <w:tr w:rsidR="002460B1" w:rsidRPr="002460B1" w14:paraId="6D974780" w14:textId="77777777" w:rsidTr="002460B1">
        <w:trPr>
          <w:trHeight w:val="300"/>
        </w:trPr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D7317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SpiIf.c</w:t>
            </w:r>
            <w:proofErr w:type="spellEnd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1.8.2.6</w:t>
            </w:r>
          </w:p>
        </w:tc>
        <w:tc>
          <w:tcPr>
            <w:tcW w:w="18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51A04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SpiIf_Shutdown</w:t>
            </w:r>
            <w:proofErr w:type="spellEnd"/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3CB38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Out of bounds metrics have no functional impact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7ECED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901CF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JUSTIFIED</w:t>
            </w:r>
          </w:p>
        </w:tc>
      </w:tr>
      <w:tr w:rsidR="002460B1" w:rsidRPr="002460B1" w14:paraId="5C268801" w14:textId="77777777" w:rsidTr="002460B1">
        <w:trPr>
          <w:trHeight w:val="300"/>
        </w:trPr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EE984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SpiIf.c</w:t>
            </w:r>
            <w:proofErr w:type="spellEnd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1.8.2.6</w:t>
            </w:r>
          </w:p>
        </w:tc>
        <w:tc>
          <w:tcPr>
            <w:tcW w:w="18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15C12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SpiIf_SetToLowPower</w:t>
            </w:r>
            <w:proofErr w:type="spellEnd"/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606B1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Out of bounds metrics have no functional impact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B7A5C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1EEE5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JUSTIFIED</w:t>
            </w:r>
          </w:p>
        </w:tc>
      </w:tr>
      <w:tr w:rsidR="002460B1" w:rsidRPr="002460B1" w14:paraId="02848E71" w14:textId="77777777" w:rsidTr="002460B1">
        <w:trPr>
          <w:trHeight w:val="300"/>
        </w:trPr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C6CC6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App_startup.c</w:t>
            </w:r>
            <w:proofErr w:type="spellEnd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1.2</w:t>
            </w:r>
          </w:p>
        </w:tc>
        <w:tc>
          <w:tcPr>
            <w:tcW w:w="18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5BCAD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RAM_InitData</w:t>
            </w:r>
            <w:proofErr w:type="spellEnd"/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3FD09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Out of bounds metrics have no functional impact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F00FD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59EAA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JUSTIFIED</w:t>
            </w:r>
          </w:p>
        </w:tc>
      </w:tr>
    </w:tbl>
    <w:p w14:paraId="6338027C" w14:textId="0B4DC533" w:rsidR="007D7E97" w:rsidRDefault="007D7E97">
      <w:pPr>
        <w:spacing w:after="0"/>
      </w:pPr>
    </w:p>
    <w:p w14:paraId="3B7F7AEB" w14:textId="68FFE1B2" w:rsidR="007D7E97" w:rsidRDefault="007D7E97">
      <w:pPr>
        <w:spacing w:after="0"/>
      </w:pPr>
    </w:p>
    <w:p w14:paraId="5CE05068" w14:textId="77777777" w:rsidR="004C3E09" w:rsidRDefault="004C3E09">
      <w:pPr>
        <w:spacing w:after="0"/>
        <w:rPr>
          <w:b/>
          <w:bCs/>
          <w:color w:val="000080"/>
          <w:kern w:val="32"/>
          <w:sz w:val="40"/>
          <w:szCs w:val="32"/>
          <w:u w:color="000080"/>
        </w:rPr>
      </w:pPr>
      <w:bookmarkStart w:id="15" w:name="_Toc492287055"/>
      <w:r>
        <w:br w:type="page"/>
      </w:r>
    </w:p>
    <w:p w14:paraId="20C874F8" w14:textId="38562BEF" w:rsidR="00B50226" w:rsidRPr="00B50226" w:rsidRDefault="002F5AF1" w:rsidP="00B50226">
      <w:pPr>
        <w:pStyle w:val="Heading1"/>
      </w:pPr>
      <w:proofErr w:type="gramStart"/>
      <w:r>
        <w:lastRenderedPageBreak/>
        <w:t>Warnings</w:t>
      </w:r>
      <w:proofErr w:type="gramEnd"/>
      <w:r>
        <w:t xml:space="preserve"> report</w:t>
      </w:r>
      <w:bookmarkEnd w:id="15"/>
    </w:p>
    <w:p w14:paraId="20DDDD40" w14:textId="77777777" w:rsidR="004E5776" w:rsidRDefault="004E5776" w:rsidP="00F97F78">
      <w:pPr>
        <w:spacing w:after="0"/>
      </w:pPr>
    </w:p>
    <w:p w14:paraId="351F30BA" w14:textId="654EEE76" w:rsidR="002F5AF1" w:rsidRDefault="00F97F78" w:rsidP="00F97F78">
      <w:pPr>
        <w:spacing w:after="0"/>
      </w:pPr>
      <w:r>
        <w:t>Following t</w:t>
      </w:r>
      <w:r w:rsidR="002F5AF1">
        <w:t xml:space="preserve">able </w:t>
      </w:r>
      <w:r>
        <w:t xml:space="preserve">is </w:t>
      </w:r>
      <w:r w:rsidR="002F5AF1">
        <w:t xml:space="preserve">extracted from </w:t>
      </w:r>
      <w:proofErr w:type="spellStart"/>
      <w:r w:rsidR="00CB39E2">
        <w:rPr>
          <w:b/>
          <w:u w:val="single"/>
        </w:rPr>
        <w:t>W</w:t>
      </w:r>
      <w:r>
        <w:rPr>
          <w:b/>
          <w:u w:val="single"/>
        </w:rPr>
        <w:t>arnings_metrics</w:t>
      </w:r>
      <w:proofErr w:type="spellEnd"/>
      <w:r w:rsidR="002F5AF1">
        <w:t xml:space="preserve"> Excel sheet in </w:t>
      </w:r>
      <w:r w:rsidR="004C3E09" w:rsidRPr="004C3E09">
        <w:rPr>
          <w:b/>
          <w:i/>
        </w:rPr>
        <w:t>QAC_Warning_Report.xlsx</w:t>
      </w:r>
      <w:r w:rsidR="004C3E09">
        <w:rPr>
          <w:b/>
          <w:i/>
        </w:rPr>
        <w:t xml:space="preserve"> </w:t>
      </w:r>
      <w:r w:rsidR="00987C30">
        <w:t>[Ref2].</w:t>
      </w:r>
      <w:r w:rsidR="00313B99">
        <w:t xml:space="preserve"> The warning </w:t>
      </w:r>
      <w:proofErr w:type="gramStart"/>
      <w:r w:rsidR="00313B99">
        <w:t>are</w:t>
      </w:r>
      <w:proofErr w:type="gramEnd"/>
      <w:r w:rsidR="00313B99">
        <w:t xml:space="preserve"> reported according to Ref[5].</w:t>
      </w:r>
    </w:p>
    <w:p w14:paraId="201F02FB" w14:textId="77777777" w:rsidR="00592683" w:rsidRDefault="00592683" w:rsidP="00F97F78">
      <w:pPr>
        <w:spacing w:after="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439"/>
        <w:gridCol w:w="1425"/>
        <w:gridCol w:w="1816"/>
        <w:gridCol w:w="1774"/>
        <w:gridCol w:w="1788"/>
        <w:gridCol w:w="1397"/>
      </w:tblGrid>
      <w:tr w:rsidR="00592683" w:rsidRPr="00592683" w14:paraId="1CB84194" w14:textId="77777777" w:rsidTr="00592683">
        <w:trPr>
          <w:trHeight w:val="570"/>
        </w:trPr>
        <w:tc>
          <w:tcPr>
            <w:tcW w:w="571" w:type="pct"/>
            <w:tcBorders>
              <w:top w:val="single" w:sz="8" w:space="0" w:color="474C4F"/>
              <w:left w:val="nil"/>
              <w:bottom w:val="single" w:sz="8" w:space="0" w:color="474C4F"/>
              <w:right w:val="nil"/>
            </w:tcBorders>
            <w:shd w:val="clear" w:color="005496" w:fill="005496"/>
            <w:vAlign w:val="center"/>
            <w:hideMark/>
          </w:tcPr>
          <w:p w14:paraId="7CA0248C" w14:textId="77777777" w:rsidR="00592683" w:rsidRPr="00592683" w:rsidRDefault="00592683" w:rsidP="00592683">
            <w:pPr>
              <w:spacing w:after="0"/>
              <w:jc w:val="center"/>
              <w:rPr>
                <w:b/>
                <w:bCs/>
                <w:color w:val="FFFFFF"/>
                <w:sz w:val="22"/>
                <w:szCs w:val="22"/>
              </w:rPr>
            </w:pPr>
            <w:r w:rsidRPr="00592683">
              <w:rPr>
                <w:b/>
                <w:bCs/>
                <w:color w:val="FFFFFF"/>
                <w:sz w:val="22"/>
                <w:szCs w:val="22"/>
              </w:rPr>
              <w:t>Component</w:t>
            </w:r>
          </w:p>
        </w:tc>
        <w:tc>
          <w:tcPr>
            <w:tcW w:w="774" w:type="pct"/>
            <w:tcBorders>
              <w:top w:val="single" w:sz="8" w:space="0" w:color="474C4F"/>
              <w:left w:val="nil"/>
              <w:bottom w:val="single" w:sz="8" w:space="0" w:color="474C4F"/>
              <w:right w:val="nil"/>
            </w:tcBorders>
            <w:shd w:val="clear" w:color="005496" w:fill="005496"/>
            <w:vAlign w:val="center"/>
            <w:hideMark/>
          </w:tcPr>
          <w:p w14:paraId="26A6FDD4" w14:textId="77777777" w:rsidR="00592683" w:rsidRPr="00592683" w:rsidRDefault="00592683" w:rsidP="00592683">
            <w:pPr>
              <w:spacing w:after="0"/>
              <w:jc w:val="center"/>
              <w:rPr>
                <w:b/>
                <w:bCs/>
                <w:color w:val="FFFFFF"/>
                <w:sz w:val="22"/>
                <w:szCs w:val="22"/>
              </w:rPr>
            </w:pPr>
            <w:r w:rsidRPr="00592683">
              <w:rPr>
                <w:b/>
                <w:bCs/>
                <w:color w:val="FFFFFF"/>
                <w:sz w:val="22"/>
                <w:szCs w:val="22"/>
              </w:rPr>
              <w:t xml:space="preserve">Warnings </w:t>
            </w:r>
          </w:p>
        </w:tc>
        <w:tc>
          <w:tcPr>
            <w:tcW w:w="977" w:type="pct"/>
            <w:tcBorders>
              <w:top w:val="single" w:sz="8" w:space="0" w:color="474C4F"/>
              <w:left w:val="nil"/>
              <w:bottom w:val="single" w:sz="8" w:space="0" w:color="474C4F"/>
              <w:right w:val="nil"/>
            </w:tcBorders>
            <w:shd w:val="clear" w:color="005496" w:fill="005496"/>
            <w:vAlign w:val="center"/>
            <w:hideMark/>
          </w:tcPr>
          <w:p w14:paraId="6F64884D" w14:textId="77777777" w:rsidR="00592683" w:rsidRPr="00592683" w:rsidRDefault="00592683" w:rsidP="00592683">
            <w:pPr>
              <w:spacing w:after="0"/>
              <w:jc w:val="center"/>
              <w:rPr>
                <w:b/>
                <w:bCs/>
                <w:color w:val="FFFFFF"/>
                <w:sz w:val="22"/>
                <w:szCs w:val="22"/>
              </w:rPr>
            </w:pPr>
            <w:r w:rsidRPr="00592683">
              <w:rPr>
                <w:b/>
                <w:bCs/>
                <w:color w:val="FFFFFF"/>
                <w:sz w:val="22"/>
                <w:szCs w:val="22"/>
              </w:rPr>
              <w:t>Warnings with Severity Level &lt;=2</w:t>
            </w:r>
          </w:p>
        </w:tc>
        <w:tc>
          <w:tcPr>
            <w:tcW w:w="955" w:type="pct"/>
            <w:tcBorders>
              <w:top w:val="single" w:sz="8" w:space="0" w:color="474C4F"/>
              <w:left w:val="nil"/>
              <w:bottom w:val="single" w:sz="8" w:space="0" w:color="474C4F"/>
              <w:right w:val="nil"/>
            </w:tcBorders>
            <w:shd w:val="clear" w:color="005496" w:fill="005496"/>
            <w:vAlign w:val="center"/>
            <w:hideMark/>
          </w:tcPr>
          <w:p w14:paraId="7ECDED73" w14:textId="77777777" w:rsidR="00592683" w:rsidRPr="00592683" w:rsidRDefault="00592683" w:rsidP="00592683">
            <w:pPr>
              <w:spacing w:after="0"/>
              <w:jc w:val="center"/>
              <w:rPr>
                <w:b/>
                <w:bCs/>
                <w:color w:val="FFFFFF"/>
                <w:sz w:val="22"/>
                <w:szCs w:val="22"/>
              </w:rPr>
            </w:pPr>
            <w:r w:rsidRPr="00592683">
              <w:rPr>
                <w:b/>
                <w:bCs/>
                <w:color w:val="FFFFFF"/>
                <w:sz w:val="22"/>
                <w:szCs w:val="22"/>
              </w:rPr>
              <w:t>Warnings with Severity Level &lt;= 5</w:t>
            </w:r>
          </w:p>
        </w:tc>
        <w:tc>
          <w:tcPr>
            <w:tcW w:w="962" w:type="pct"/>
            <w:tcBorders>
              <w:top w:val="single" w:sz="8" w:space="0" w:color="474C4F"/>
              <w:left w:val="nil"/>
              <w:bottom w:val="single" w:sz="8" w:space="0" w:color="474C4F"/>
              <w:right w:val="nil"/>
            </w:tcBorders>
            <w:shd w:val="clear" w:color="005496" w:fill="005496"/>
            <w:vAlign w:val="center"/>
            <w:hideMark/>
          </w:tcPr>
          <w:p w14:paraId="3D1B622B" w14:textId="77777777" w:rsidR="00592683" w:rsidRPr="00592683" w:rsidRDefault="00592683" w:rsidP="00592683">
            <w:pPr>
              <w:spacing w:after="0"/>
              <w:jc w:val="center"/>
              <w:rPr>
                <w:b/>
                <w:bCs/>
                <w:color w:val="FFFFFF"/>
                <w:sz w:val="22"/>
                <w:szCs w:val="22"/>
              </w:rPr>
            </w:pPr>
            <w:r w:rsidRPr="00592683">
              <w:rPr>
                <w:b/>
                <w:bCs/>
                <w:color w:val="FFFFFF"/>
                <w:sz w:val="22"/>
                <w:szCs w:val="22"/>
              </w:rPr>
              <w:t>Warnings with Severity Level &gt; 5</w:t>
            </w:r>
          </w:p>
        </w:tc>
        <w:tc>
          <w:tcPr>
            <w:tcW w:w="759" w:type="pct"/>
            <w:tcBorders>
              <w:top w:val="single" w:sz="8" w:space="0" w:color="474C4F"/>
              <w:left w:val="nil"/>
              <w:bottom w:val="single" w:sz="8" w:space="0" w:color="474C4F"/>
              <w:right w:val="nil"/>
            </w:tcBorders>
            <w:shd w:val="clear" w:color="005496" w:fill="005496"/>
            <w:vAlign w:val="center"/>
            <w:hideMark/>
          </w:tcPr>
          <w:p w14:paraId="5E91DC2B" w14:textId="77777777" w:rsidR="00592683" w:rsidRPr="00592683" w:rsidRDefault="00592683" w:rsidP="00592683">
            <w:pPr>
              <w:spacing w:after="0"/>
              <w:jc w:val="center"/>
              <w:rPr>
                <w:b/>
                <w:bCs/>
                <w:color w:val="FFFFFF"/>
                <w:sz w:val="22"/>
                <w:szCs w:val="22"/>
              </w:rPr>
            </w:pPr>
            <w:r w:rsidRPr="00592683">
              <w:rPr>
                <w:b/>
                <w:bCs/>
                <w:color w:val="FFFFFF"/>
                <w:sz w:val="22"/>
                <w:szCs w:val="22"/>
              </w:rPr>
              <w:t>To be corrected</w:t>
            </w:r>
          </w:p>
        </w:tc>
      </w:tr>
      <w:tr w:rsidR="00592683" w:rsidRPr="00592683" w14:paraId="446E54B4" w14:textId="77777777" w:rsidTr="00592683">
        <w:trPr>
          <w:trHeight w:val="285"/>
        </w:trPr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3B88A14" w14:textId="77777777" w:rsidR="00592683" w:rsidRPr="00592683" w:rsidRDefault="00592683" w:rsidP="00592683">
            <w:pPr>
              <w:spacing w:after="0"/>
              <w:jc w:val="center"/>
              <w:rPr>
                <w:color w:val="474C4F"/>
                <w:sz w:val="22"/>
                <w:szCs w:val="22"/>
              </w:rPr>
            </w:pPr>
            <w:proofErr w:type="spellStart"/>
            <w:r w:rsidRPr="00592683">
              <w:rPr>
                <w:color w:val="474C4F"/>
                <w:sz w:val="22"/>
                <w:szCs w:val="22"/>
              </w:rPr>
              <w:t>AdcIf</w:t>
            </w:r>
            <w:proofErr w:type="spellEnd"/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9960DC3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172</w:t>
            </w:r>
          </w:p>
        </w:tc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C9ACC47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86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99BA2D9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37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2C33D9F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49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71FA79E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0</w:t>
            </w:r>
          </w:p>
        </w:tc>
      </w:tr>
      <w:tr w:rsidR="00592683" w:rsidRPr="00592683" w14:paraId="2A6C41EE" w14:textId="77777777" w:rsidTr="00592683">
        <w:trPr>
          <w:trHeight w:val="300"/>
        </w:trPr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46457" w14:textId="77777777" w:rsidR="00592683" w:rsidRPr="00592683" w:rsidRDefault="00592683" w:rsidP="00592683">
            <w:pPr>
              <w:spacing w:after="0"/>
              <w:jc w:val="center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ATM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A4D79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140</w:t>
            </w:r>
          </w:p>
        </w:tc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AFC10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27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4DB3C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36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B7C83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77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4A720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0</w:t>
            </w:r>
          </w:p>
        </w:tc>
      </w:tr>
      <w:tr w:rsidR="00592683" w:rsidRPr="00592683" w14:paraId="2A467516" w14:textId="77777777" w:rsidTr="00592683">
        <w:trPr>
          <w:trHeight w:val="300"/>
        </w:trPr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62A0FFF" w14:textId="77777777" w:rsidR="00592683" w:rsidRPr="00592683" w:rsidRDefault="00592683" w:rsidP="00592683">
            <w:pPr>
              <w:spacing w:after="0"/>
              <w:jc w:val="center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BFD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6B45684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352</w:t>
            </w:r>
          </w:p>
        </w:tc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F67FE97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86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39EAB44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123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91D2353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143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DE0F5E7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0</w:t>
            </w:r>
          </w:p>
        </w:tc>
      </w:tr>
      <w:tr w:rsidR="00592683" w:rsidRPr="00592683" w14:paraId="25FBDA17" w14:textId="77777777" w:rsidTr="00592683">
        <w:trPr>
          <w:trHeight w:val="300"/>
        </w:trPr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6A27C" w14:textId="77777777" w:rsidR="00592683" w:rsidRPr="00592683" w:rsidRDefault="00592683" w:rsidP="00592683">
            <w:pPr>
              <w:spacing w:after="0"/>
              <w:jc w:val="center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BFE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4528D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0</w:t>
            </w:r>
          </w:p>
        </w:tc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FCD74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0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9B9FF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0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16A31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0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3AB9F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0</w:t>
            </w:r>
          </w:p>
        </w:tc>
      </w:tr>
      <w:tr w:rsidR="00592683" w:rsidRPr="00592683" w14:paraId="580A5BF5" w14:textId="77777777" w:rsidTr="00592683">
        <w:trPr>
          <w:trHeight w:val="300"/>
        </w:trPr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9EA6A57" w14:textId="77777777" w:rsidR="00592683" w:rsidRPr="00592683" w:rsidRDefault="00592683" w:rsidP="00592683">
            <w:pPr>
              <w:spacing w:after="0"/>
              <w:jc w:val="center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BFS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0FE581C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0</w:t>
            </w:r>
          </w:p>
        </w:tc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886EF1A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0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B8FBCD7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0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44C82D0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0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6431F09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0</w:t>
            </w:r>
          </w:p>
        </w:tc>
      </w:tr>
      <w:tr w:rsidR="00592683" w:rsidRPr="00592683" w14:paraId="02DFC38B" w14:textId="77777777" w:rsidTr="00592683">
        <w:trPr>
          <w:trHeight w:val="300"/>
        </w:trPr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6AEFB" w14:textId="77777777" w:rsidR="00592683" w:rsidRPr="00592683" w:rsidRDefault="00592683" w:rsidP="00592683">
            <w:pPr>
              <w:spacing w:after="0"/>
              <w:jc w:val="center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BMM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39905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147</w:t>
            </w:r>
          </w:p>
        </w:tc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21361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76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E63C8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48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6A694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23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15B14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0</w:t>
            </w:r>
          </w:p>
        </w:tc>
      </w:tr>
      <w:tr w:rsidR="00592683" w:rsidRPr="00592683" w14:paraId="6C6F306D" w14:textId="77777777" w:rsidTr="00592683">
        <w:trPr>
          <w:trHeight w:val="300"/>
        </w:trPr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D5D6497" w14:textId="77777777" w:rsidR="00592683" w:rsidRPr="00592683" w:rsidRDefault="00592683" w:rsidP="00592683">
            <w:pPr>
              <w:spacing w:after="0"/>
              <w:jc w:val="center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BPA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E8DE6E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0</w:t>
            </w:r>
          </w:p>
        </w:tc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AAA102F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0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93B95F9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0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DF51C17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0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F4385C2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0</w:t>
            </w:r>
          </w:p>
        </w:tc>
      </w:tr>
      <w:tr w:rsidR="00592683" w:rsidRPr="00592683" w14:paraId="2BE94DE5" w14:textId="77777777" w:rsidTr="00592683">
        <w:trPr>
          <w:trHeight w:val="300"/>
        </w:trPr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B459" w14:textId="77777777" w:rsidR="00592683" w:rsidRPr="00592683" w:rsidRDefault="00592683" w:rsidP="00592683">
            <w:pPr>
              <w:spacing w:after="0"/>
              <w:jc w:val="center"/>
              <w:rPr>
                <w:color w:val="474C4F"/>
                <w:sz w:val="22"/>
                <w:szCs w:val="22"/>
              </w:rPr>
            </w:pPr>
            <w:proofErr w:type="spellStart"/>
            <w:r w:rsidRPr="00592683">
              <w:rPr>
                <w:color w:val="474C4F"/>
                <w:sz w:val="22"/>
                <w:szCs w:val="22"/>
              </w:rPr>
              <w:t>BswMIf</w:t>
            </w:r>
            <w:proofErr w:type="spellEnd"/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0596D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25</w:t>
            </w:r>
          </w:p>
        </w:tc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3930C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17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D209B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4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8ADDB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4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27257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0</w:t>
            </w:r>
          </w:p>
        </w:tc>
      </w:tr>
      <w:tr w:rsidR="00592683" w:rsidRPr="00592683" w14:paraId="3057C34C" w14:textId="77777777" w:rsidTr="00592683">
        <w:trPr>
          <w:trHeight w:val="300"/>
        </w:trPr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305E1F50" w14:textId="77777777" w:rsidR="00592683" w:rsidRPr="00592683" w:rsidRDefault="00592683" w:rsidP="00592683">
            <w:pPr>
              <w:spacing w:after="0"/>
              <w:jc w:val="center"/>
              <w:rPr>
                <w:color w:val="474C4F"/>
                <w:sz w:val="22"/>
                <w:szCs w:val="22"/>
              </w:rPr>
            </w:pPr>
            <w:proofErr w:type="spellStart"/>
            <w:r w:rsidRPr="00592683">
              <w:rPr>
                <w:color w:val="474C4F"/>
                <w:sz w:val="22"/>
                <w:szCs w:val="22"/>
              </w:rPr>
              <w:t>CanTrcvIf</w:t>
            </w:r>
            <w:proofErr w:type="spellEnd"/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5E400BA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23</w:t>
            </w:r>
          </w:p>
        </w:tc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6FCB00B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17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6FA72FC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0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119F0FC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6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B3EB94D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0</w:t>
            </w:r>
          </w:p>
        </w:tc>
      </w:tr>
      <w:tr w:rsidR="00592683" w:rsidRPr="00592683" w14:paraId="4729662D" w14:textId="77777777" w:rsidTr="00592683">
        <w:trPr>
          <w:trHeight w:val="300"/>
        </w:trPr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C0C0F" w14:textId="77777777" w:rsidR="00592683" w:rsidRPr="00592683" w:rsidRDefault="00592683" w:rsidP="00592683">
            <w:pPr>
              <w:spacing w:after="0"/>
              <w:jc w:val="center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CIL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75FEF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520</w:t>
            </w:r>
          </w:p>
        </w:tc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82E6A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146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96324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141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D0C43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233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C11F2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0</w:t>
            </w:r>
          </w:p>
        </w:tc>
      </w:tr>
      <w:tr w:rsidR="00592683" w:rsidRPr="00592683" w14:paraId="084E1819" w14:textId="77777777" w:rsidTr="00592683">
        <w:trPr>
          <w:trHeight w:val="300"/>
        </w:trPr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A41B074" w14:textId="77777777" w:rsidR="00592683" w:rsidRPr="00592683" w:rsidRDefault="00592683" w:rsidP="00592683">
            <w:pPr>
              <w:spacing w:after="0"/>
              <w:jc w:val="center"/>
              <w:rPr>
                <w:color w:val="474C4F"/>
                <w:sz w:val="22"/>
                <w:szCs w:val="22"/>
              </w:rPr>
            </w:pPr>
            <w:proofErr w:type="spellStart"/>
            <w:r w:rsidRPr="00592683">
              <w:rPr>
                <w:color w:val="474C4F"/>
                <w:sz w:val="22"/>
                <w:szCs w:val="22"/>
              </w:rPr>
              <w:t>CompilerIf</w:t>
            </w:r>
            <w:proofErr w:type="spellEnd"/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51B1F64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0</w:t>
            </w:r>
          </w:p>
        </w:tc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C902395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0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B1E652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0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3DD8D70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0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587DDA0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0</w:t>
            </w:r>
          </w:p>
        </w:tc>
      </w:tr>
      <w:tr w:rsidR="00592683" w:rsidRPr="00592683" w14:paraId="221A2EF2" w14:textId="77777777" w:rsidTr="00592683">
        <w:trPr>
          <w:trHeight w:val="300"/>
        </w:trPr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F29CF" w14:textId="77777777" w:rsidR="00592683" w:rsidRPr="00592683" w:rsidRDefault="00592683" w:rsidP="00592683">
            <w:pPr>
              <w:spacing w:after="0"/>
              <w:jc w:val="center"/>
              <w:rPr>
                <w:color w:val="474C4F"/>
                <w:sz w:val="22"/>
                <w:szCs w:val="22"/>
              </w:rPr>
            </w:pPr>
            <w:proofErr w:type="spellStart"/>
            <w:r w:rsidRPr="00592683">
              <w:rPr>
                <w:color w:val="474C4F"/>
                <w:sz w:val="22"/>
                <w:szCs w:val="22"/>
              </w:rPr>
              <w:t>DcmIf</w:t>
            </w:r>
            <w:proofErr w:type="spellEnd"/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3C2E9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45</w:t>
            </w:r>
          </w:p>
        </w:tc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9673F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32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AA670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8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00C9F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5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12C39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0</w:t>
            </w:r>
          </w:p>
        </w:tc>
      </w:tr>
      <w:tr w:rsidR="00592683" w:rsidRPr="00592683" w14:paraId="4DFDAB9E" w14:textId="77777777" w:rsidTr="00592683">
        <w:trPr>
          <w:trHeight w:val="300"/>
        </w:trPr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187C225" w14:textId="77777777" w:rsidR="00592683" w:rsidRPr="00592683" w:rsidRDefault="00592683" w:rsidP="00592683">
            <w:pPr>
              <w:spacing w:after="0"/>
              <w:jc w:val="center"/>
              <w:rPr>
                <w:color w:val="474C4F"/>
                <w:sz w:val="22"/>
                <w:szCs w:val="22"/>
              </w:rPr>
            </w:pPr>
            <w:proofErr w:type="spellStart"/>
            <w:r w:rsidRPr="00592683">
              <w:rPr>
                <w:color w:val="474C4F"/>
                <w:sz w:val="22"/>
                <w:szCs w:val="22"/>
              </w:rPr>
              <w:t>DemIf</w:t>
            </w:r>
            <w:proofErr w:type="spellEnd"/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02FEEAE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86</w:t>
            </w:r>
          </w:p>
        </w:tc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9E4544A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48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78274E0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22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2CA6E9F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16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029AE9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0</w:t>
            </w:r>
          </w:p>
        </w:tc>
      </w:tr>
      <w:tr w:rsidR="00592683" w:rsidRPr="00592683" w14:paraId="12C231D3" w14:textId="77777777" w:rsidTr="00592683">
        <w:trPr>
          <w:trHeight w:val="300"/>
        </w:trPr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DB779" w14:textId="77777777" w:rsidR="00592683" w:rsidRPr="00592683" w:rsidRDefault="00592683" w:rsidP="00592683">
            <w:pPr>
              <w:spacing w:after="0"/>
              <w:jc w:val="center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DIA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46615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1681</w:t>
            </w:r>
          </w:p>
        </w:tc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D3E9E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725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83181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274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FF050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682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30DB8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0</w:t>
            </w:r>
          </w:p>
        </w:tc>
      </w:tr>
      <w:tr w:rsidR="00592683" w:rsidRPr="00592683" w14:paraId="2BE9B34E" w14:textId="77777777" w:rsidTr="00592683">
        <w:trPr>
          <w:trHeight w:val="300"/>
        </w:trPr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3EFE274C" w14:textId="77777777" w:rsidR="00592683" w:rsidRPr="00592683" w:rsidRDefault="00592683" w:rsidP="00592683">
            <w:pPr>
              <w:spacing w:after="0"/>
              <w:jc w:val="center"/>
              <w:rPr>
                <w:color w:val="474C4F"/>
                <w:sz w:val="22"/>
                <w:szCs w:val="22"/>
              </w:rPr>
            </w:pPr>
            <w:proofErr w:type="spellStart"/>
            <w:r w:rsidRPr="00592683">
              <w:rPr>
                <w:color w:val="474C4F"/>
                <w:sz w:val="22"/>
                <w:szCs w:val="22"/>
              </w:rPr>
              <w:t>EcuMIf</w:t>
            </w:r>
            <w:proofErr w:type="spellEnd"/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7365891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114</w:t>
            </w:r>
          </w:p>
        </w:tc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AF070DE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65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526C559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25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B6DB2DD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24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A737F5C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0</w:t>
            </w:r>
          </w:p>
        </w:tc>
      </w:tr>
      <w:tr w:rsidR="00592683" w:rsidRPr="00592683" w14:paraId="464E385B" w14:textId="77777777" w:rsidTr="00592683">
        <w:trPr>
          <w:trHeight w:val="300"/>
        </w:trPr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08ABB" w14:textId="77777777" w:rsidR="00592683" w:rsidRPr="00592683" w:rsidRDefault="00592683" w:rsidP="00592683">
            <w:pPr>
              <w:spacing w:after="0"/>
              <w:jc w:val="center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EOL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70825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153</w:t>
            </w:r>
          </w:p>
        </w:tc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02F9C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41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F480B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51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B95B3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61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AEDB6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0</w:t>
            </w:r>
          </w:p>
        </w:tc>
      </w:tr>
      <w:tr w:rsidR="00592683" w:rsidRPr="00592683" w14:paraId="20F10D1F" w14:textId="77777777" w:rsidTr="00592683">
        <w:trPr>
          <w:trHeight w:val="300"/>
        </w:trPr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1D4E1B6" w14:textId="77777777" w:rsidR="00592683" w:rsidRPr="00592683" w:rsidRDefault="00592683" w:rsidP="00592683">
            <w:pPr>
              <w:spacing w:after="0"/>
              <w:jc w:val="center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ERH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EE3D71D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509</w:t>
            </w:r>
          </w:p>
        </w:tc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5C03EC4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497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34A6C4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2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DEE8493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10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260A6F0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0</w:t>
            </w:r>
          </w:p>
        </w:tc>
      </w:tr>
      <w:tr w:rsidR="00592683" w:rsidRPr="00592683" w14:paraId="0528715D" w14:textId="77777777" w:rsidTr="00592683">
        <w:trPr>
          <w:trHeight w:val="300"/>
        </w:trPr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1201F" w14:textId="77777777" w:rsidR="00592683" w:rsidRPr="00592683" w:rsidRDefault="00592683" w:rsidP="00592683">
            <w:pPr>
              <w:spacing w:after="0"/>
              <w:jc w:val="center"/>
              <w:rPr>
                <w:color w:val="474C4F"/>
                <w:sz w:val="22"/>
                <w:szCs w:val="22"/>
              </w:rPr>
            </w:pPr>
            <w:proofErr w:type="spellStart"/>
            <w:r w:rsidRPr="00592683">
              <w:rPr>
                <w:color w:val="474C4F"/>
                <w:sz w:val="22"/>
                <w:szCs w:val="22"/>
              </w:rPr>
              <w:t>FlsIf</w:t>
            </w:r>
            <w:proofErr w:type="spellEnd"/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A3881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6</w:t>
            </w:r>
          </w:p>
        </w:tc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66E47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2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16339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1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85BD9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3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85B04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0</w:t>
            </w:r>
          </w:p>
        </w:tc>
      </w:tr>
      <w:tr w:rsidR="00592683" w:rsidRPr="00592683" w14:paraId="31C2314F" w14:textId="77777777" w:rsidTr="00592683">
        <w:trPr>
          <w:trHeight w:val="300"/>
        </w:trPr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7B91A624" w14:textId="77777777" w:rsidR="00592683" w:rsidRPr="00592683" w:rsidRDefault="00592683" w:rsidP="00592683">
            <w:pPr>
              <w:spacing w:after="0"/>
              <w:jc w:val="center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HWA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D9FBD79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0</w:t>
            </w:r>
          </w:p>
        </w:tc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4349151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0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FB79968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0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85017A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0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6965EDD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0</w:t>
            </w:r>
          </w:p>
        </w:tc>
      </w:tr>
      <w:tr w:rsidR="00592683" w:rsidRPr="00592683" w14:paraId="0806E245" w14:textId="77777777" w:rsidTr="00592683">
        <w:trPr>
          <w:trHeight w:val="300"/>
        </w:trPr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A6DA8" w14:textId="77777777" w:rsidR="00592683" w:rsidRPr="00592683" w:rsidRDefault="00592683" w:rsidP="00592683">
            <w:pPr>
              <w:spacing w:after="0"/>
              <w:jc w:val="center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IVD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D8439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0</w:t>
            </w:r>
          </w:p>
        </w:tc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64F67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0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12B50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0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77081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0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3F9E6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0</w:t>
            </w:r>
          </w:p>
        </w:tc>
      </w:tr>
      <w:tr w:rsidR="00592683" w:rsidRPr="00592683" w14:paraId="0713A665" w14:textId="77777777" w:rsidTr="00592683">
        <w:trPr>
          <w:trHeight w:val="300"/>
        </w:trPr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B233255" w14:textId="77777777" w:rsidR="00592683" w:rsidRPr="00592683" w:rsidRDefault="00592683" w:rsidP="00592683">
            <w:pPr>
              <w:spacing w:after="0"/>
              <w:jc w:val="center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MIC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04EA25F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126</w:t>
            </w:r>
          </w:p>
        </w:tc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3B7F8E5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32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3D42FA1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54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E33DD12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40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6B4F47A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0</w:t>
            </w:r>
          </w:p>
        </w:tc>
      </w:tr>
      <w:tr w:rsidR="00592683" w:rsidRPr="00592683" w14:paraId="5C3FAE5F" w14:textId="77777777" w:rsidTr="00592683">
        <w:trPr>
          <w:trHeight w:val="300"/>
        </w:trPr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31B67" w14:textId="77777777" w:rsidR="00592683" w:rsidRPr="00592683" w:rsidRDefault="00592683" w:rsidP="00592683">
            <w:pPr>
              <w:spacing w:after="0"/>
              <w:jc w:val="center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MMG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F066C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276</w:t>
            </w:r>
          </w:p>
        </w:tc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64C6E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82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EE0B8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60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FB4A2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134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170C3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0</w:t>
            </w:r>
          </w:p>
        </w:tc>
      </w:tr>
      <w:tr w:rsidR="00592683" w:rsidRPr="00592683" w14:paraId="57A6C9AB" w14:textId="77777777" w:rsidTr="00592683">
        <w:trPr>
          <w:trHeight w:val="300"/>
        </w:trPr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21161EF" w14:textId="77777777" w:rsidR="00592683" w:rsidRPr="00592683" w:rsidRDefault="00592683" w:rsidP="00592683">
            <w:pPr>
              <w:spacing w:after="0"/>
              <w:jc w:val="center"/>
              <w:rPr>
                <w:color w:val="474C4F"/>
                <w:sz w:val="22"/>
                <w:szCs w:val="22"/>
              </w:rPr>
            </w:pPr>
            <w:proofErr w:type="spellStart"/>
            <w:r w:rsidRPr="00592683">
              <w:rPr>
                <w:color w:val="474C4F"/>
                <w:sz w:val="22"/>
                <w:szCs w:val="22"/>
              </w:rPr>
              <w:t>NmIf</w:t>
            </w:r>
            <w:proofErr w:type="spellEnd"/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FE6C51F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58</w:t>
            </w:r>
          </w:p>
        </w:tc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325120D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16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03243C2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23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35E2471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19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DA90160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0</w:t>
            </w:r>
          </w:p>
        </w:tc>
      </w:tr>
      <w:tr w:rsidR="00592683" w:rsidRPr="00592683" w14:paraId="40CF515C" w14:textId="77777777" w:rsidTr="00592683">
        <w:trPr>
          <w:trHeight w:val="300"/>
        </w:trPr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38076" w14:textId="77777777" w:rsidR="00592683" w:rsidRPr="00592683" w:rsidRDefault="00592683" w:rsidP="00592683">
            <w:pPr>
              <w:spacing w:after="0"/>
              <w:jc w:val="center"/>
              <w:rPr>
                <w:color w:val="474C4F"/>
                <w:sz w:val="22"/>
                <w:szCs w:val="22"/>
              </w:rPr>
            </w:pPr>
            <w:proofErr w:type="spellStart"/>
            <w:r w:rsidRPr="00592683">
              <w:rPr>
                <w:color w:val="474C4F"/>
                <w:sz w:val="22"/>
                <w:szCs w:val="22"/>
              </w:rPr>
              <w:t>NvmIf</w:t>
            </w:r>
            <w:proofErr w:type="spellEnd"/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3F275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68</w:t>
            </w:r>
          </w:p>
        </w:tc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91FD6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39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72A77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3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4C2EA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26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660E0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0</w:t>
            </w:r>
          </w:p>
        </w:tc>
      </w:tr>
      <w:tr w:rsidR="00592683" w:rsidRPr="00592683" w14:paraId="1F4D8CFC" w14:textId="77777777" w:rsidTr="00592683">
        <w:trPr>
          <w:trHeight w:val="300"/>
        </w:trPr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C71040C" w14:textId="77777777" w:rsidR="00592683" w:rsidRPr="00592683" w:rsidRDefault="00592683" w:rsidP="00592683">
            <w:pPr>
              <w:spacing w:after="0"/>
              <w:jc w:val="center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NVP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6B52117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18</w:t>
            </w:r>
          </w:p>
        </w:tc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DC35C61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12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ABBB3BB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0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DEAD324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6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4B2ED7C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0</w:t>
            </w:r>
          </w:p>
        </w:tc>
      </w:tr>
      <w:tr w:rsidR="00592683" w:rsidRPr="00592683" w14:paraId="1B862652" w14:textId="77777777" w:rsidTr="00592683">
        <w:trPr>
          <w:trHeight w:val="300"/>
        </w:trPr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65857" w14:textId="77777777" w:rsidR="00592683" w:rsidRPr="00592683" w:rsidRDefault="00592683" w:rsidP="00592683">
            <w:pPr>
              <w:spacing w:after="0"/>
              <w:jc w:val="center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OS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7F5AB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0</w:t>
            </w:r>
          </w:p>
        </w:tc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888E7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0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8A8FC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0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7A5AF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0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C181E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0</w:t>
            </w:r>
          </w:p>
        </w:tc>
      </w:tr>
      <w:tr w:rsidR="00592683" w:rsidRPr="00592683" w14:paraId="7E82D3A7" w14:textId="77777777" w:rsidTr="00592683">
        <w:trPr>
          <w:trHeight w:val="300"/>
        </w:trPr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478CF17" w14:textId="77777777" w:rsidR="00592683" w:rsidRPr="00592683" w:rsidRDefault="00592683" w:rsidP="00592683">
            <w:pPr>
              <w:spacing w:after="0"/>
              <w:jc w:val="center"/>
              <w:rPr>
                <w:color w:val="474C4F"/>
                <w:sz w:val="22"/>
                <w:szCs w:val="22"/>
              </w:rPr>
            </w:pPr>
            <w:proofErr w:type="spellStart"/>
            <w:r w:rsidRPr="00592683">
              <w:rPr>
                <w:color w:val="474C4F"/>
                <w:sz w:val="22"/>
                <w:szCs w:val="22"/>
              </w:rPr>
              <w:t>OsIf</w:t>
            </w:r>
            <w:proofErr w:type="spellEnd"/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9AD5AC8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11</w:t>
            </w:r>
          </w:p>
        </w:tc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A8071AF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5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C964E45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1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D45851C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5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F10470F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0</w:t>
            </w:r>
          </w:p>
        </w:tc>
      </w:tr>
      <w:tr w:rsidR="00592683" w:rsidRPr="00592683" w14:paraId="107AAFDD" w14:textId="77777777" w:rsidTr="00592683">
        <w:trPr>
          <w:trHeight w:val="300"/>
        </w:trPr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E9943" w14:textId="77777777" w:rsidR="00592683" w:rsidRPr="00592683" w:rsidRDefault="00592683" w:rsidP="00592683">
            <w:pPr>
              <w:spacing w:after="0"/>
              <w:jc w:val="center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PAL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993F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453</w:t>
            </w:r>
          </w:p>
        </w:tc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5F41B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132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29123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134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6EA0B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187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D8B6D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0</w:t>
            </w:r>
          </w:p>
        </w:tc>
      </w:tr>
      <w:tr w:rsidR="00592683" w:rsidRPr="00592683" w14:paraId="4A01C201" w14:textId="77777777" w:rsidTr="00592683">
        <w:trPr>
          <w:trHeight w:val="300"/>
        </w:trPr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DB96DE7" w14:textId="77777777" w:rsidR="00592683" w:rsidRPr="00592683" w:rsidRDefault="00592683" w:rsidP="00592683">
            <w:pPr>
              <w:spacing w:after="0"/>
              <w:jc w:val="center"/>
              <w:rPr>
                <w:color w:val="474C4F"/>
                <w:sz w:val="22"/>
                <w:szCs w:val="22"/>
              </w:rPr>
            </w:pPr>
            <w:proofErr w:type="spellStart"/>
            <w:r w:rsidRPr="00592683">
              <w:rPr>
                <w:color w:val="474C4F"/>
                <w:sz w:val="22"/>
                <w:szCs w:val="22"/>
              </w:rPr>
              <w:t>PlatformsIf</w:t>
            </w:r>
            <w:proofErr w:type="spellEnd"/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DBA0EBC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0</w:t>
            </w:r>
          </w:p>
        </w:tc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5D417A4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0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49BC425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0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6C0A9EB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0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8435431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0</w:t>
            </w:r>
          </w:p>
        </w:tc>
      </w:tr>
      <w:tr w:rsidR="00592683" w:rsidRPr="00592683" w14:paraId="09761254" w14:textId="77777777" w:rsidTr="00592683">
        <w:trPr>
          <w:trHeight w:val="300"/>
        </w:trPr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C70E9" w14:textId="77777777" w:rsidR="00592683" w:rsidRPr="00592683" w:rsidRDefault="00592683" w:rsidP="00592683">
            <w:pPr>
              <w:spacing w:after="0"/>
              <w:jc w:val="center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PMP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47E9A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164</w:t>
            </w:r>
          </w:p>
        </w:tc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99943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62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96579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44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6B8E5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58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01AEF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0</w:t>
            </w:r>
          </w:p>
        </w:tc>
      </w:tr>
      <w:tr w:rsidR="00592683" w:rsidRPr="00592683" w14:paraId="2C05C60A" w14:textId="77777777" w:rsidTr="00592683">
        <w:trPr>
          <w:trHeight w:val="300"/>
        </w:trPr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1A9C948" w14:textId="77777777" w:rsidR="00592683" w:rsidRPr="00592683" w:rsidRDefault="00592683" w:rsidP="00592683">
            <w:pPr>
              <w:spacing w:after="0"/>
              <w:jc w:val="center"/>
              <w:rPr>
                <w:color w:val="474C4F"/>
                <w:sz w:val="22"/>
                <w:szCs w:val="22"/>
              </w:rPr>
            </w:pPr>
            <w:proofErr w:type="spellStart"/>
            <w:r w:rsidRPr="00592683">
              <w:rPr>
                <w:color w:val="474C4F"/>
                <w:sz w:val="22"/>
                <w:szCs w:val="22"/>
              </w:rPr>
              <w:t>PortIf</w:t>
            </w:r>
            <w:proofErr w:type="spellEnd"/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99B7B71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52</w:t>
            </w:r>
          </w:p>
        </w:tc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CDB5EF1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4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6D60291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25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B2D454C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23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2C85F89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0</w:t>
            </w:r>
          </w:p>
        </w:tc>
      </w:tr>
      <w:tr w:rsidR="00592683" w:rsidRPr="00592683" w14:paraId="779D5118" w14:textId="77777777" w:rsidTr="00592683">
        <w:trPr>
          <w:trHeight w:val="300"/>
        </w:trPr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B3B1B" w14:textId="77777777" w:rsidR="00592683" w:rsidRPr="00592683" w:rsidRDefault="00592683" w:rsidP="00592683">
            <w:pPr>
              <w:spacing w:after="0"/>
              <w:jc w:val="center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PRO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773F8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0</w:t>
            </w:r>
          </w:p>
        </w:tc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8BFFE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0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A5760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0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6F17C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0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B2CAA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0</w:t>
            </w:r>
          </w:p>
        </w:tc>
      </w:tr>
      <w:tr w:rsidR="00592683" w:rsidRPr="00592683" w14:paraId="70EDF43B" w14:textId="77777777" w:rsidTr="00592683">
        <w:trPr>
          <w:trHeight w:val="300"/>
        </w:trPr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93CEFAA" w14:textId="77777777" w:rsidR="00592683" w:rsidRPr="00592683" w:rsidRDefault="00592683" w:rsidP="00592683">
            <w:pPr>
              <w:spacing w:after="0"/>
              <w:jc w:val="center"/>
              <w:rPr>
                <w:color w:val="474C4F"/>
                <w:sz w:val="22"/>
                <w:szCs w:val="22"/>
              </w:rPr>
            </w:pPr>
            <w:proofErr w:type="spellStart"/>
            <w:r w:rsidRPr="00592683">
              <w:rPr>
                <w:color w:val="474C4F"/>
                <w:sz w:val="22"/>
                <w:szCs w:val="22"/>
              </w:rPr>
              <w:t>PwmIf</w:t>
            </w:r>
            <w:proofErr w:type="spellEnd"/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1C346F7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16</w:t>
            </w:r>
          </w:p>
        </w:tc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865563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15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B8680C6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0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206DC2F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1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C39D004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0</w:t>
            </w:r>
          </w:p>
        </w:tc>
      </w:tr>
      <w:tr w:rsidR="00592683" w:rsidRPr="00592683" w14:paraId="18B2EC4B" w14:textId="77777777" w:rsidTr="00592683">
        <w:trPr>
          <w:trHeight w:val="300"/>
        </w:trPr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F5FE9" w14:textId="77777777" w:rsidR="00592683" w:rsidRPr="00592683" w:rsidRDefault="00592683" w:rsidP="00592683">
            <w:pPr>
              <w:spacing w:after="0"/>
              <w:jc w:val="center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RCM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F5DD1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41</w:t>
            </w:r>
          </w:p>
        </w:tc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ECB42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20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85C85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1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24757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20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79318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0</w:t>
            </w:r>
          </w:p>
        </w:tc>
      </w:tr>
      <w:tr w:rsidR="00592683" w:rsidRPr="00592683" w14:paraId="08A2C612" w14:textId="77777777" w:rsidTr="00592683">
        <w:trPr>
          <w:trHeight w:val="300"/>
        </w:trPr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231FB45E" w14:textId="77777777" w:rsidR="00592683" w:rsidRPr="00592683" w:rsidRDefault="00592683" w:rsidP="00592683">
            <w:pPr>
              <w:spacing w:after="0"/>
              <w:jc w:val="center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RTE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25739B1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0</w:t>
            </w:r>
          </w:p>
        </w:tc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74CEFFA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0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D9F17E6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0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B64905E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0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C0360BB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0</w:t>
            </w:r>
          </w:p>
        </w:tc>
      </w:tr>
      <w:tr w:rsidR="00592683" w:rsidRPr="00592683" w14:paraId="029CC031" w14:textId="77777777" w:rsidTr="00592683">
        <w:trPr>
          <w:trHeight w:val="300"/>
        </w:trPr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555BC" w14:textId="77777777" w:rsidR="00592683" w:rsidRPr="00592683" w:rsidRDefault="00592683" w:rsidP="00592683">
            <w:pPr>
              <w:spacing w:after="0"/>
              <w:jc w:val="center"/>
              <w:rPr>
                <w:color w:val="474C4F"/>
                <w:sz w:val="22"/>
                <w:szCs w:val="22"/>
              </w:rPr>
            </w:pPr>
            <w:proofErr w:type="spellStart"/>
            <w:r w:rsidRPr="00592683">
              <w:rPr>
                <w:color w:val="474C4F"/>
                <w:sz w:val="22"/>
                <w:szCs w:val="22"/>
              </w:rPr>
              <w:t>RteIf</w:t>
            </w:r>
            <w:proofErr w:type="spellEnd"/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70C26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0</w:t>
            </w:r>
          </w:p>
        </w:tc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9FB81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0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23458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0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EDB73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0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5AF8F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0</w:t>
            </w:r>
          </w:p>
        </w:tc>
      </w:tr>
      <w:tr w:rsidR="00592683" w:rsidRPr="00592683" w14:paraId="1377F08F" w14:textId="77777777" w:rsidTr="00592683">
        <w:trPr>
          <w:trHeight w:val="300"/>
        </w:trPr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285D6F7" w14:textId="77777777" w:rsidR="00592683" w:rsidRPr="00592683" w:rsidRDefault="00592683" w:rsidP="00592683">
            <w:pPr>
              <w:spacing w:after="0"/>
              <w:jc w:val="center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SBC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394A04A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2</w:t>
            </w:r>
          </w:p>
        </w:tc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7D63091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0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F1203EA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1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12D0EA9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1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983D64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0</w:t>
            </w:r>
          </w:p>
        </w:tc>
      </w:tr>
      <w:tr w:rsidR="00592683" w:rsidRPr="00592683" w14:paraId="56A3A7DE" w14:textId="77777777" w:rsidTr="00592683">
        <w:trPr>
          <w:trHeight w:val="300"/>
        </w:trPr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5F82" w14:textId="77777777" w:rsidR="00592683" w:rsidRPr="00592683" w:rsidRDefault="00592683" w:rsidP="00592683">
            <w:pPr>
              <w:spacing w:after="0"/>
              <w:jc w:val="center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SCM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0FBF4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139</w:t>
            </w:r>
          </w:p>
        </w:tc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EB80D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63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7A0AA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19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B80B6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57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58FA0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0</w:t>
            </w:r>
          </w:p>
        </w:tc>
      </w:tr>
      <w:tr w:rsidR="00592683" w:rsidRPr="00592683" w14:paraId="5BDC65BA" w14:textId="77777777" w:rsidTr="00592683">
        <w:trPr>
          <w:trHeight w:val="300"/>
        </w:trPr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F6BD912" w14:textId="77777777" w:rsidR="00592683" w:rsidRPr="00592683" w:rsidRDefault="00592683" w:rsidP="00592683">
            <w:pPr>
              <w:spacing w:after="0"/>
              <w:jc w:val="center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lastRenderedPageBreak/>
              <w:t>SFR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773772F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0</w:t>
            </w:r>
          </w:p>
        </w:tc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3B01247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0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4B9FD39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0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E34157F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0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F29A644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0</w:t>
            </w:r>
          </w:p>
        </w:tc>
      </w:tr>
      <w:tr w:rsidR="00592683" w:rsidRPr="00592683" w14:paraId="059D385A" w14:textId="77777777" w:rsidTr="00592683">
        <w:trPr>
          <w:trHeight w:val="300"/>
        </w:trPr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78768" w14:textId="77777777" w:rsidR="00592683" w:rsidRPr="00592683" w:rsidRDefault="00592683" w:rsidP="00592683">
            <w:pPr>
              <w:spacing w:after="0"/>
              <w:jc w:val="center"/>
              <w:rPr>
                <w:color w:val="474C4F"/>
                <w:sz w:val="22"/>
                <w:szCs w:val="22"/>
              </w:rPr>
            </w:pPr>
            <w:proofErr w:type="spellStart"/>
            <w:r w:rsidRPr="00592683">
              <w:rPr>
                <w:color w:val="474C4F"/>
                <w:sz w:val="22"/>
                <w:szCs w:val="22"/>
              </w:rPr>
              <w:t>SpiIf</w:t>
            </w:r>
            <w:proofErr w:type="spellEnd"/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27DC5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158</w:t>
            </w:r>
          </w:p>
        </w:tc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FB201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108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C961F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0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80138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50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3B902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0</w:t>
            </w:r>
          </w:p>
        </w:tc>
      </w:tr>
      <w:tr w:rsidR="00592683" w:rsidRPr="00592683" w14:paraId="1873CCD0" w14:textId="77777777" w:rsidTr="00592683">
        <w:trPr>
          <w:trHeight w:val="300"/>
        </w:trPr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7B879821" w14:textId="77777777" w:rsidR="00592683" w:rsidRPr="00592683" w:rsidRDefault="00592683" w:rsidP="00592683">
            <w:pPr>
              <w:spacing w:after="0"/>
              <w:jc w:val="center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Startup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E4161D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67</w:t>
            </w:r>
          </w:p>
        </w:tc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8310E36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25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CFADF85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28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F5DCA1C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14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C1F5104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0</w:t>
            </w:r>
          </w:p>
        </w:tc>
      </w:tr>
      <w:tr w:rsidR="00592683" w:rsidRPr="00592683" w14:paraId="0A3D188E" w14:textId="77777777" w:rsidTr="00592683">
        <w:trPr>
          <w:trHeight w:val="300"/>
        </w:trPr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5108B" w14:textId="77777777" w:rsidR="00592683" w:rsidRPr="00592683" w:rsidRDefault="00592683" w:rsidP="00592683">
            <w:pPr>
              <w:spacing w:after="0"/>
              <w:jc w:val="center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STM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87B30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12</w:t>
            </w:r>
          </w:p>
        </w:tc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AC058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8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1DCFE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0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7BAC4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4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4B768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0</w:t>
            </w:r>
          </w:p>
        </w:tc>
      </w:tr>
      <w:tr w:rsidR="00592683" w:rsidRPr="00592683" w14:paraId="005F8F51" w14:textId="77777777" w:rsidTr="00592683">
        <w:trPr>
          <w:trHeight w:val="300"/>
        </w:trPr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4E3B828" w14:textId="77777777" w:rsidR="00592683" w:rsidRPr="00592683" w:rsidRDefault="00592683" w:rsidP="00592683">
            <w:pPr>
              <w:spacing w:after="0"/>
              <w:jc w:val="center"/>
              <w:rPr>
                <w:color w:val="474C4F"/>
                <w:sz w:val="22"/>
                <w:szCs w:val="22"/>
              </w:rPr>
            </w:pPr>
            <w:proofErr w:type="spellStart"/>
            <w:r w:rsidRPr="00592683">
              <w:rPr>
                <w:color w:val="474C4F"/>
                <w:sz w:val="22"/>
                <w:szCs w:val="22"/>
              </w:rPr>
              <w:t>TL_Lib</w:t>
            </w:r>
            <w:proofErr w:type="spellEnd"/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F1CB5B2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26</w:t>
            </w:r>
          </w:p>
        </w:tc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731500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18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8F988B3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0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7FE23DA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8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BB24074" w14:textId="77777777" w:rsidR="00592683" w:rsidRPr="00592683" w:rsidRDefault="00592683" w:rsidP="00592683">
            <w:pPr>
              <w:spacing w:after="0"/>
              <w:jc w:val="right"/>
              <w:rPr>
                <w:color w:val="474C4F"/>
                <w:sz w:val="22"/>
                <w:szCs w:val="22"/>
              </w:rPr>
            </w:pPr>
            <w:r w:rsidRPr="00592683">
              <w:rPr>
                <w:color w:val="474C4F"/>
                <w:sz w:val="22"/>
                <w:szCs w:val="22"/>
              </w:rPr>
              <w:t>0</w:t>
            </w:r>
          </w:p>
        </w:tc>
      </w:tr>
    </w:tbl>
    <w:p w14:paraId="2431970F" w14:textId="77777777" w:rsidR="00592683" w:rsidRDefault="00592683" w:rsidP="00F97F78">
      <w:pPr>
        <w:spacing w:after="0"/>
      </w:pPr>
    </w:p>
    <w:p w14:paraId="089D2392" w14:textId="29D7AE3E" w:rsidR="002F5AF1" w:rsidRDefault="002F5AF1" w:rsidP="00B50226">
      <w:pPr>
        <w:ind w:right="708"/>
      </w:pPr>
    </w:p>
    <w:p w14:paraId="323313B8" w14:textId="31BE1434" w:rsidR="002F5AF1" w:rsidRPr="00B50226" w:rsidRDefault="002F5AF1" w:rsidP="00B50226">
      <w:pPr>
        <w:ind w:right="708"/>
      </w:pPr>
    </w:p>
    <w:sectPr w:rsidR="002F5AF1" w:rsidRPr="00B50226" w:rsidSect="00FC4C7D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009" w:right="1134" w:bottom="851" w:left="1134" w:header="53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D72477" w14:textId="77777777" w:rsidR="002C4E54" w:rsidRDefault="002C4E54">
      <w:r>
        <w:separator/>
      </w:r>
    </w:p>
  </w:endnote>
  <w:endnote w:type="continuationSeparator" w:id="0">
    <w:p w14:paraId="2DE85B28" w14:textId="77777777" w:rsidR="002C4E54" w:rsidRDefault="002C4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4BCD41" w14:textId="77777777" w:rsidR="00B1405A" w:rsidRDefault="00B1405A">
    <w:pPr>
      <w:pStyle w:val="Footer"/>
    </w:pPr>
  </w:p>
  <w:p w14:paraId="1B0E1DDE" w14:textId="77777777" w:rsidR="00B1405A" w:rsidRDefault="00B1405A"/>
  <w:p w14:paraId="079C8CD1" w14:textId="77777777" w:rsidR="00B1405A" w:rsidRDefault="00B1405A"/>
  <w:p w14:paraId="1BD2E620" w14:textId="77777777" w:rsidR="00B1405A" w:rsidRDefault="00B1405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FDA0DC" w14:textId="085CAE4A" w:rsidR="00B1405A" w:rsidRPr="00F90EF1" w:rsidRDefault="00B1405A" w:rsidP="00F1292D">
    <w:pPr>
      <w:tabs>
        <w:tab w:val="center" w:pos="4680"/>
        <w:tab w:val="right" w:pos="9120"/>
      </w:tabs>
      <w:spacing w:before="120" w:after="0"/>
      <w:ind w:left="108"/>
      <w:rPr>
        <w:sz w:val="16"/>
        <w:szCs w:val="16"/>
      </w:rPr>
    </w:pPr>
    <w:r>
      <w:rPr>
        <w:sz w:val="16"/>
      </w:rPr>
      <w:tab/>
    </w:r>
    <w:r w:rsidRPr="00F1292D">
      <w:rPr>
        <w:sz w:val="16"/>
      </w:rPr>
      <w:t>Copyright Autoliv Inc., All Rights Reserved</w:t>
    </w:r>
    <w:r>
      <w:rPr>
        <w:sz w:val="16"/>
      </w:rPr>
      <w:tab/>
    </w:r>
    <w:r w:rsidRPr="00F1292D">
      <w:rPr>
        <w:noProof/>
        <w:sz w:val="16"/>
      </w:rPr>
      <w:t xml:space="preserve">Page </w:t>
    </w:r>
    <w:r w:rsidRPr="00F1292D">
      <w:rPr>
        <w:b/>
        <w:noProof/>
        <w:sz w:val="16"/>
      </w:rPr>
      <w:fldChar w:fldCharType="begin"/>
    </w:r>
    <w:r w:rsidRPr="00F1292D">
      <w:rPr>
        <w:b/>
        <w:noProof/>
        <w:sz w:val="16"/>
      </w:rPr>
      <w:instrText xml:space="preserve"> PAGE  \* Arabic  \* MERGEFORMAT </w:instrText>
    </w:r>
    <w:r w:rsidRPr="00F1292D">
      <w:rPr>
        <w:b/>
        <w:noProof/>
        <w:sz w:val="16"/>
      </w:rPr>
      <w:fldChar w:fldCharType="separate"/>
    </w:r>
    <w:r>
      <w:rPr>
        <w:b/>
        <w:noProof/>
        <w:sz w:val="16"/>
      </w:rPr>
      <w:t>3</w:t>
    </w:r>
    <w:r w:rsidRPr="00F1292D">
      <w:rPr>
        <w:b/>
        <w:noProof/>
        <w:sz w:val="16"/>
      </w:rPr>
      <w:fldChar w:fldCharType="end"/>
    </w:r>
    <w:r w:rsidRPr="00F1292D">
      <w:rPr>
        <w:noProof/>
        <w:sz w:val="16"/>
      </w:rPr>
      <w:t xml:space="preserve"> of </w:t>
    </w:r>
    <w:r w:rsidRPr="00F1292D">
      <w:rPr>
        <w:b/>
        <w:noProof/>
        <w:sz w:val="16"/>
      </w:rPr>
      <w:fldChar w:fldCharType="begin"/>
    </w:r>
    <w:r w:rsidRPr="00F1292D">
      <w:rPr>
        <w:b/>
        <w:noProof/>
        <w:sz w:val="16"/>
      </w:rPr>
      <w:instrText xml:space="preserve"> NUMPAGES  \* Arabic  \* MERGEFORMAT </w:instrText>
    </w:r>
    <w:r w:rsidRPr="00F1292D">
      <w:rPr>
        <w:b/>
        <w:noProof/>
        <w:sz w:val="16"/>
      </w:rPr>
      <w:fldChar w:fldCharType="separate"/>
    </w:r>
    <w:r>
      <w:rPr>
        <w:b/>
        <w:noProof/>
        <w:sz w:val="16"/>
      </w:rPr>
      <w:t>7</w:t>
    </w:r>
    <w:r w:rsidRPr="00F1292D">
      <w:rPr>
        <w:b/>
        <w:noProof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000080"/>
      </w:tblBorders>
      <w:tblLook w:val="0000" w:firstRow="0" w:lastRow="0" w:firstColumn="0" w:lastColumn="0" w:noHBand="0" w:noVBand="0"/>
    </w:tblPr>
    <w:tblGrid>
      <w:gridCol w:w="9639"/>
    </w:tblGrid>
    <w:tr w:rsidR="00B1405A" w:rsidRPr="00F90EF1" w14:paraId="690D37DE" w14:textId="77777777" w:rsidTr="001043EF">
      <w:trPr>
        <w:jc w:val="center"/>
      </w:trPr>
      <w:tc>
        <w:tcPr>
          <w:tcW w:w="10200" w:type="dxa"/>
        </w:tcPr>
        <w:p w14:paraId="26BAD86B" w14:textId="77777777" w:rsidR="00B1405A" w:rsidRPr="00F90EF1" w:rsidRDefault="00B1405A" w:rsidP="00936489">
          <w:pPr>
            <w:tabs>
              <w:tab w:val="left" w:pos="8052"/>
            </w:tabs>
            <w:spacing w:before="120" w:after="0"/>
            <w:jc w:val="center"/>
            <w:rPr>
              <w:sz w:val="16"/>
            </w:rPr>
          </w:pPr>
          <w:r w:rsidRPr="00F90EF1">
            <w:rPr>
              <w:b/>
              <w:sz w:val="16"/>
            </w:rPr>
            <w:t xml:space="preserve">CONFIDENTIAL - </w:t>
          </w:r>
          <w:r w:rsidRPr="00F90EF1">
            <w:rPr>
              <w:sz w:val="16"/>
            </w:rPr>
            <w:t xml:space="preserve">Content herein is the property of Autoliv </w:t>
          </w:r>
          <w:r>
            <w:rPr>
              <w:sz w:val="16"/>
            </w:rPr>
            <w:t>XXX</w:t>
          </w:r>
          <w:r w:rsidRPr="00F90EF1">
            <w:rPr>
              <w:sz w:val="16"/>
            </w:rPr>
            <w:t>.  Unauthorized duplication of this document is PROHIBITED unless in accordance with written instructions given by Autoliv Electronics AB.</w:t>
          </w:r>
        </w:p>
      </w:tc>
    </w:tr>
  </w:tbl>
  <w:p w14:paraId="3B2525ED" w14:textId="77777777" w:rsidR="00B1405A" w:rsidRPr="00F90EF1" w:rsidRDefault="00B1405A" w:rsidP="00987BE7">
    <w:pPr>
      <w:pStyle w:val="Footer"/>
      <w:spacing w:after="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DA87AF" w14:textId="77777777" w:rsidR="002C4E54" w:rsidRDefault="002C4E54">
      <w:r>
        <w:separator/>
      </w:r>
    </w:p>
  </w:footnote>
  <w:footnote w:type="continuationSeparator" w:id="0">
    <w:p w14:paraId="1D8803E2" w14:textId="77777777" w:rsidR="002C4E54" w:rsidRDefault="002C4E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89C07B" w14:textId="58C8C553" w:rsidR="00B1405A" w:rsidRPr="00F90EF1" w:rsidRDefault="00B1405A" w:rsidP="00CE74F4">
    <w:pPr>
      <w:pStyle w:val="Header"/>
      <w:tabs>
        <w:tab w:val="clear" w:pos="9480"/>
        <w:tab w:val="right" w:pos="9840"/>
      </w:tabs>
      <w:ind w:left="-360"/>
      <w:rPr>
        <w:vertAlign w:val="subscript"/>
      </w:rPr>
    </w:pPr>
    <w:r>
      <w:rPr>
        <w:color w:val="000080"/>
        <w:sz w:val="18"/>
      </w:rPr>
      <w:drawing>
        <wp:inline distT="0" distB="0" distL="0" distR="0" wp14:anchorId="7B5364B3" wp14:editId="494B1000">
          <wp:extent cx="1371600" cy="4381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90EF1">
      <w:tab/>
    </w:r>
    <w:r w:rsidRPr="00F90EF1">
      <w:tab/>
    </w:r>
    <w:r w:rsidRPr="0042676B">
      <w:rPr>
        <w:vertAlign w:val="subscript"/>
      </w:rPr>
      <w:object w:dxaOrig="1903" w:dyaOrig="1318" w14:anchorId="5FB1BC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1.75pt;height:35.25pt" fillcolor="window">
          <v:imagedata r:id="rId2" o:title=""/>
        </v:shape>
        <o:OLEObject Type="Embed" ProgID="PBrush" ShapeID="_x0000_i1025" DrawAspect="Content" ObjectID="_1689442554" r:id="rId3">
          <o:FieldCodes>\s \* MERGEFORMAT</o:FieldCodes>
        </o:OLEObject>
      </w:object>
    </w:r>
  </w:p>
  <w:tbl>
    <w:tblPr>
      <w:tblW w:w="10206" w:type="dxa"/>
      <w:tblInd w:w="-281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91"/>
      <w:gridCol w:w="6120"/>
      <w:gridCol w:w="1320"/>
      <w:gridCol w:w="787"/>
      <w:gridCol w:w="788"/>
    </w:tblGrid>
    <w:tr w:rsidR="00B1405A" w:rsidRPr="00F90EF1" w14:paraId="31450457" w14:textId="77777777" w:rsidTr="00366E53">
      <w:trPr>
        <w:cantSplit/>
      </w:trPr>
      <w:tc>
        <w:tcPr>
          <w:tcW w:w="7311" w:type="dxa"/>
          <w:gridSpan w:val="2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</w:tcPr>
        <w:p w14:paraId="46A9F617" w14:textId="77777777" w:rsidR="00B1405A" w:rsidRPr="00F90EF1" w:rsidRDefault="00B1405A" w:rsidP="00366E53">
          <w:pPr>
            <w:spacing w:after="0"/>
            <w:rPr>
              <w:bCs/>
              <w:i/>
              <w:noProof/>
              <w:sz w:val="16"/>
              <w:szCs w:val="16"/>
            </w:rPr>
          </w:pPr>
          <w:r w:rsidRPr="00F90EF1">
            <w:rPr>
              <w:i/>
              <w:noProof/>
              <w:sz w:val="16"/>
              <w:szCs w:val="16"/>
            </w:rPr>
            <w:t>Project Number &amp; Name</w:t>
          </w:r>
        </w:p>
      </w:tc>
      <w:tc>
        <w:tcPr>
          <w:tcW w:w="1320" w:type="dxa"/>
          <w:tcBorders>
            <w:top w:val="single" w:sz="6" w:space="0" w:color="000000"/>
            <w:left w:val="single" w:sz="6" w:space="0" w:color="000000"/>
            <w:bottom w:val="nil"/>
            <w:right w:val="single" w:sz="4" w:space="0" w:color="auto"/>
          </w:tcBorders>
          <w:vAlign w:val="center"/>
        </w:tcPr>
        <w:p w14:paraId="0152AE2B" w14:textId="77777777" w:rsidR="00B1405A" w:rsidRPr="00F90EF1" w:rsidRDefault="00B1405A" w:rsidP="00366E53">
          <w:pPr>
            <w:spacing w:after="0"/>
            <w:rPr>
              <w:i/>
              <w:noProof/>
              <w:sz w:val="16"/>
              <w:szCs w:val="16"/>
            </w:rPr>
          </w:pPr>
          <w:r w:rsidRPr="00F90EF1">
            <w:rPr>
              <w:i/>
              <w:noProof/>
              <w:sz w:val="16"/>
              <w:szCs w:val="16"/>
            </w:rPr>
            <w:t>Document state</w:t>
          </w:r>
        </w:p>
      </w:tc>
      <w:tc>
        <w:tcPr>
          <w:tcW w:w="1575" w:type="dxa"/>
          <w:gridSpan w:val="2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5BF06AFB" w14:textId="77777777" w:rsidR="00B1405A" w:rsidRPr="00F90EF1" w:rsidRDefault="00B1405A" w:rsidP="00366E53">
          <w:pPr>
            <w:spacing w:after="0"/>
            <w:rPr>
              <w:i/>
              <w:noProof/>
              <w:sz w:val="16"/>
              <w:szCs w:val="16"/>
            </w:rPr>
          </w:pPr>
          <w:r>
            <w:rPr>
              <w:i/>
              <w:noProof/>
              <w:sz w:val="16"/>
              <w:szCs w:val="16"/>
            </w:rPr>
            <w:t>Date of release</w:t>
          </w:r>
        </w:p>
      </w:tc>
    </w:tr>
    <w:tr w:rsidR="00B1405A" w:rsidRPr="00D01285" w14:paraId="2F0FFE57" w14:textId="77777777" w:rsidTr="00366E53">
      <w:trPr>
        <w:cantSplit/>
      </w:trPr>
      <w:tc>
        <w:tcPr>
          <w:tcW w:w="7311" w:type="dxa"/>
          <w:gridSpan w:val="2"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3FC444CA" w14:textId="264CE849" w:rsidR="00B1405A" w:rsidRPr="00F1292D" w:rsidRDefault="00B1405A" w:rsidP="00974736">
          <w:pPr>
            <w:spacing w:after="0"/>
            <w:rPr>
              <w:b/>
              <w:i/>
              <w:color w:val="000080"/>
            </w:rPr>
          </w:pPr>
          <w:r>
            <w:rPr>
              <w:b/>
              <w:i/>
              <w:noProof/>
              <w:color w:val="000080"/>
            </w:rPr>
            <w:t>Audi Trache 6 – P11</w:t>
          </w:r>
        </w:p>
      </w:tc>
      <w:tc>
        <w:tcPr>
          <w:tcW w:w="1320" w:type="dxa"/>
          <w:tcBorders>
            <w:top w:val="nil"/>
            <w:left w:val="single" w:sz="6" w:space="0" w:color="000000"/>
            <w:bottom w:val="single" w:sz="6" w:space="0" w:color="000000"/>
            <w:right w:val="single" w:sz="4" w:space="0" w:color="auto"/>
          </w:tcBorders>
          <w:vAlign w:val="center"/>
        </w:tcPr>
        <w:p w14:paraId="678FC249" w14:textId="520F1EC3" w:rsidR="00B1405A" w:rsidRPr="00F1292D" w:rsidRDefault="00B1405A" w:rsidP="00366E53">
          <w:pPr>
            <w:spacing w:after="0"/>
            <w:rPr>
              <w:b/>
              <w:i/>
              <w:noProof/>
              <w:color w:val="000080"/>
            </w:rPr>
          </w:pPr>
        </w:p>
      </w:tc>
      <w:tc>
        <w:tcPr>
          <w:tcW w:w="1575" w:type="dxa"/>
          <w:gridSpan w:val="2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111D609C" w14:textId="276C22A7" w:rsidR="00B1405A" w:rsidRPr="00F1292D" w:rsidRDefault="00B1405A" w:rsidP="00974736">
          <w:pPr>
            <w:spacing w:after="0"/>
            <w:rPr>
              <w:b/>
              <w:i/>
              <w:noProof/>
              <w:color w:val="000080"/>
            </w:rPr>
          </w:pPr>
          <w:r>
            <w:rPr>
              <w:b/>
              <w:i/>
              <w:noProof/>
              <w:color w:val="000080"/>
            </w:rPr>
            <w:t>2020-04-22</w:t>
          </w:r>
        </w:p>
      </w:tc>
    </w:tr>
    <w:tr w:rsidR="00B1405A" w:rsidRPr="00F90EF1" w14:paraId="3D87B4D5" w14:textId="77777777" w:rsidTr="00702C3A">
      <w:trPr>
        <w:cantSplit/>
      </w:trPr>
      <w:tc>
        <w:tcPr>
          <w:tcW w:w="1191" w:type="dxa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</w:tcPr>
        <w:p w14:paraId="139D15E4" w14:textId="77777777" w:rsidR="00B1405A" w:rsidRPr="00F90EF1" w:rsidRDefault="00B1405A" w:rsidP="000C0D7D">
          <w:pPr>
            <w:spacing w:after="0"/>
            <w:rPr>
              <w:i/>
              <w:noProof/>
              <w:sz w:val="16"/>
              <w:szCs w:val="16"/>
            </w:rPr>
          </w:pPr>
          <w:r w:rsidRPr="00F90EF1">
            <w:rPr>
              <w:i/>
              <w:noProof/>
              <w:sz w:val="16"/>
              <w:szCs w:val="16"/>
            </w:rPr>
            <w:t>Document id</w:t>
          </w:r>
        </w:p>
      </w:tc>
      <w:tc>
        <w:tcPr>
          <w:tcW w:w="6120" w:type="dxa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</w:tcPr>
        <w:p w14:paraId="0C5D8DD8" w14:textId="77777777" w:rsidR="00B1405A" w:rsidRPr="00F90EF1" w:rsidRDefault="00B1405A" w:rsidP="000C0D7D">
          <w:pPr>
            <w:spacing w:after="0"/>
            <w:rPr>
              <w:i/>
              <w:noProof/>
              <w:sz w:val="16"/>
              <w:szCs w:val="16"/>
            </w:rPr>
          </w:pPr>
          <w:r w:rsidRPr="00F90EF1">
            <w:rPr>
              <w:i/>
              <w:noProof/>
              <w:sz w:val="16"/>
              <w:szCs w:val="16"/>
            </w:rPr>
            <w:t>Document title</w:t>
          </w:r>
        </w:p>
      </w:tc>
      <w:tc>
        <w:tcPr>
          <w:tcW w:w="1320" w:type="dxa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  <w:vAlign w:val="center"/>
        </w:tcPr>
        <w:p w14:paraId="7C174BEA" w14:textId="77777777" w:rsidR="00B1405A" w:rsidRPr="002C3971" w:rsidRDefault="00B1405A" w:rsidP="00366E53">
          <w:pPr>
            <w:spacing w:after="0"/>
            <w:rPr>
              <w:i/>
              <w:noProof/>
              <w:sz w:val="16"/>
              <w:szCs w:val="16"/>
            </w:rPr>
          </w:pPr>
          <w:r w:rsidRPr="002C3971">
            <w:rPr>
              <w:i/>
              <w:noProof/>
              <w:sz w:val="16"/>
              <w:szCs w:val="16"/>
            </w:rPr>
            <w:t>Template</w:t>
          </w:r>
        </w:p>
      </w:tc>
      <w:tc>
        <w:tcPr>
          <w:tcW w:w="787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24C855E8" w14:textId="77777777" w:rsidR="00B1405A" w:rsidRDefault="00B1405A" w:rsidP="00665113">
          <w:pPr>
            <w:spacing w:after="0"/>
            <w:rPr>
              <w:i/>
              <w:noProof/>
              <w:sz w:val="16"/>
              <w:szCs w:val="16"/>
            </w:rPr>
          </w:pPr>
          <w:r>
            <w:rPr>
              <w:i/>
              <w:noProof/>
              <w:sz w:val="16"/>
              <w:szCs w:val="16"/>
            </w:rPr>
            <w:t>Revision</w:t>
          </w:r>
        </w:p>
      </w:tc>
      <w:tc>
        <w:tcPr>
          <w:tcW w:w="788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34946F89" w14:textId="77777777" w:rsidR="00B1405A" w:rsidRPr="00F90EF1" w:rsidRDefault="00B1405A" w:rsidP="00665113">
          <w:pPr>
            <w:spacing w:after="0"/>
            <w:rPr>
              <w:i/>
              <w:noProof/>
              <w:sz w:val="16"/>
              <w:szCs w:val="16"/>
            </w:rPr>
          </w:pPr>
          <w:r w:rsidRPr="00F90EF1">
            <w:rPr>
              <w:i/>
              <w:noProof/>
              <w:sz w:val="16"/>
              <w:szCs w:val="16"/>
            </w:rPr>
            <w:t>Version</w:t>
          </w:r>
        </w:p>
      </w:tc>
    </w:tr>
    <w:tr w:rsidR="00B1405A" w:rsidRPr="00D01285" w14:paraId="756315D5" w14:textId="77777777" w:rsidTr="00702C3A">
      <w:trPr>
        <w:cantSplit/>
      </w:trPr>
      <w:tc>
        <w:tcPr>
          <w:tcW w:w="1191" w:type="dxa"/>
          <w:tcBorders>
            <w:top w:val="nil"/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1A3135F5" w14:textId="77777777" w:rsidR="00B1405A" w:rsidRPr="00F1292D" w:rsidRDefault="00B1405A" w:rsidP="000C0D7D">
          <w:pPr>
            <w:spacing w:after="0"/>
            <w:rPr>
              <w:b/>
              <w:i/>
              <w:noProof/>
              <w:color w:val="000080"/>
            </w:rPr>
          </w:pPr>
          <w:r w:rsidRPr="00F1292D">
            <w:rPr>
              <w:b/>
              <w:i/>
              <w:noProof/>
              <w:color w:val="000080"/>
            </w:rPr>
            <w:fldChar w:fldCharType="begin"/>
          </w:r>
          <w:r w:rsidRPr="00F1292D">
            <w:rPr>
              <w:b/>
              <w:i/>
              <w:noProof/>
              <w:color w:val="000080"/>
            </w:rPr>
            <w:instrText xml:space="preserve"> DOCPROPERTY  MXName  \* MERGEFORMAT </w:instrText>
          </w:r>
          <w:r w:rsidRPr="00F1292D">
            <w:rPr>
              <w:b/>
              <w:i/>
              <w:noProof/>
              <w:color w:val="000080"/>
            </w:rPr>
            <w:fldChar w:fldCharType="separate"/>
          </w:r>
          <w:r>
            <w:rPr>
              <w:b/>
              <w:i/>
              <w:noProof/>
              <w:color w:val="000080"/>
            </w:rPr>
            <w:t>Exxxxxx</w:t>
          </w:r>
          <w:r w:rsidRPr="00F1292D">
            <w:rPr>
              <w:b/>
              <w:i/>
              <w:noProof/>
              <w:color w:val="000080"/>
            </w:rPr>
            <w:fldChar w:fldCharType="end"/>
          </w:r>
        </w:p>
      </w:tc>
      <w:tc>
        <w:tcPr>
          <w:tcW w:w="6120" w:type="dxa"/>
          <w:tcBorders>
            <w:top w:val="nil"/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6CEFC507" w14:textId="6FFFC638" w:rsidR="00B1405A" w:rsidRPr="00F1292D" w:rsidRDefault="00B1405A" w:rsidP="00974736">
          <w:pPr>
            <w:spacing w:after="0"/>
            <w:rPr>
              <w:b/>
              <w:i/>
              <w:noProof/>
              <w:color w:val="000080"/>
            </w:rPr>
          </w:pPr>
          <w:r w:rsidRPr="00F1292D">
            <w:rPr>
              <w:b/>
              <w:i/>
              <w:noProof/>
              <w:color w:val="000080"/>
            </w:rPr>
            <w:fldChar w:fldCharType="begin"/>
          </w:r>
          <w:r w:rsidRPr="00F1292D">
            <w:rPr>
              <w:b/>
              <w:i/>
              <w:noProof/>
              <w:color w:val="000080"/>
            </w:rPr>
            <w:instrText xml:space="preserve"> DOCPROPERTY  MXTitle </w:instrText>
          </w:r>
          <w:r w:rsidRPr="00F1292D">
            <w:rPr>
              <w:b/>
              <w:i/>
              <w:noProof/>
              <w:color w:val="000080"/>
            </w:rPr>
            <w:fldChar w:fldCharType="separate"/>
          </w:r>
          <w:r>
            <w:rPr>
              <w:b/>
              <w:i/>
              <w:noProof/>
              <w:color w:val="000080"/>
            </w:rPr>
            <w:t xml:space="preserve">QA C Metrics Analysis Report </w:t>
          </w:r>
          <w:r w:rsidRPr="00F1292D">
            <w:rPr>
              <w:b/>
              <w:i/>
              <w:noProof/>
              <w:color w:val="000080"/>
            </w:rPr>
            <w:fldChar w:fldCharType="end"/>
          </w:r>
        </w:p>
      </w:tc>
      <w:tc>
        <w:tcPr>
          <w:tcW w:w="1320" w:type="dxa"/>
          <w:tcBorders>
            <w:top w:val="nil"/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45669341" w14:textId="77777777" w:rsidR="00B1405A" w:rsidRPr="00F1292D" w:rsidRDefault="00B1405A" w:rsidP="003C6B40">
          <w:pPr>
            <w:tabs>
              <w:tab w:val="left" w:pos="795"/>
            </w:tabs>
            <w:spacing w:after="0"/>
            <w:rPr>
              <w:b/>
              <w:i/>
              <w:noProof/>
              <w:color w:val="000080"/>
            </w:rPr>
          </w:pPr>
          <w:r>
            <w:rPr>
              <w:b/>
              <w:i/>
              <w:noProof/>
              <w:color w:val="000080"/>
            </w:rPr>
            <w:t>AEF725 N</w:t>
          </w:r>
        </w:p>
      </w:tc>
      <w:tc>
        <w:tcPr>
          <w:tcW w:w="787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0B2C0C3E" w14:textId="291C027F" w:rsidR="00B1405A" w:rsidRPr="00F1292D" w:rsidRDefault="00B1405A" w:rsidP="00665113">
          <w:pPr>
            <w:spacing w:after="0"/>
            <w:rPr>
              <w:b/>
              <w:i/>
              <w:noProof/>
              <w:color w:val="000080"/>
            </w:rPr>
          </w:pPr>
        </w:p>
      </w:tc>
      <w:tc>
        <w:tcPr>
          <w:tcW w:w="788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33DE6204" w14:textId="32988BF1" w:rsidR="00B1405A" w:rsidRPr="00F1292D" w:rsidRDefault="00B1405A" w:rsidP="00665113">
          <w:pPr>
            <w:spacing w:after="0"/>
            <w:rPr>
              <w:b/>
              <w:i/>
              <w:noProof/>
              <w:color w:val="000080"/>
            </w:rPr>
          </w:pPr>
        </w:p>
      </w:tc>
    </w:tr>
  </w:tbl>
  <w:p w14:paraId="7549792C" w14:textId="77777777" w:rsidR="00B1405A" w:rsidRPr="00F90EF1" w:rsidRDefault="00B1405A" w:rsidP="00F905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23C508" w14:textId="77777777" w:rsidR="00B1405A" w:rsidRPr="00F90EF1" w:rsidRDefault="00B1405A" w:rsidP="00CE74F4">
    <w:pPr>
      <w:pStyle w:val="Header"/>
      <w:tabs>
        <w:tab w:val="clear" w:pos="9480"/>
        <w:tab w:val="right" w:pos="9840"/>
      </w:tabs>
      <w:ind w:left="-360"/>
      <w:rPr>
        <w:vertAlign w:val="subscript"/>
      </w:rPr>
    </w:pPr>
    <w:r>
      <w:rPr>
        <w:color w:val="000080"/>
        <w:sz w:val="18"/>
      </w:rPr>
      <w:drawing>
        <wp:inline distT="0" distB="0" distL="0" distR="0" wp14:anchorId="40908EF7" wp14:editId="04C962CA">
          <wp:extent cx="1371600" cy="4381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90EF1">
      <w:tab/>
    </w:r>
    <w:r w:rsidRPr="00F90EF1">
      <w:tab/>
    </w:r>
    <w:r w:rsidR="002C4E54">
      <w:fldChar w:fldCharType="begin"/>
    </w:r>
    <w:r w:rsidR="002C4E54">
      <w:instrText xml:space="preserve"> FILENAME   \* MERGEFORMAT </w:instrText>
    </w:r>
    <w:r w:rsidR="002C4E54">
      <w:fldChar w:fldCharType="separate"/>
    </w:r>
    <w:r>
      <w:t>Document4</w:t>
    </w:r>
    <w:r w:rsidR="002C4E54">
      <w:fldChar w:fldCharType="end"/>
    </w:r>
    <w:r>
      <w:t>.doc</w:t>
    </w:r>
    <w:r w:rsidRPr="00F90EF1">
      <w:rPr>
        <w:vertAlign w:val="subscript"/>
      </w:rPr>
      <w:object w:dxaOrig="1903" w:dyaOrig="1318" w14:anchorId="3CDF96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51.75pt;height:35.25pt" fillcolor="window">
          <v:imagedata r:id="rId2" o:title=""/>
        </v:shape>
        <o:OLEObject Type="Embed" ProgID="PBrush" ShapeID="_x0000_i1026" DrawAspect="Content" ObjectID="_1689442555" r:id="rId3">
          <o:FieldCodes>\s \* MERGEFORMAT</o:FieldCodes>
        </o:OLEObject>
      </w:object>
    </w:r>
  </w:p>
  <w:tbl>
    <w:tblPr>
      <w:tblW w:w="10206" w:type="dxa"/>
      <w:tblInd w:w="-281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80"/>
      <w:gridCol w:w="5391"/>
      <w:gridCol w:w="1209"/>
      <w:gridCol w:w="963"/>
      <w:gridCol w:w="963"/>
    </w:tblGrid>
    <w:tr w:rsidR="00B1405A" w:rsidRPr="00F90EF1" w14:paraId="3084FB77" w14:textId="77777777" w:rsidTr="00D01285">
      <w:trPr>
        <w:cantSplit/>
      </w:trPr>
      <w:tc>
        <w:tcPr>
          <w:tcW w:w="7071" w:type="dxa"/>
          <w:gridSpan w:val="2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  <w:vAlign w:val="center"/>
        </w:tcPr>
        <w:p w14:paraId="294ABC78" w14:textId="77777777" w:rsidR="00B1405A" w:rsidRPr="00F90EF1" w:rsidRDefault="00B1405A" w:rsidP="00665113">
          <w:pPr>
            <w:spacing w:after="0"/>
            <w:rPr>
              <w:i/>
              <w:noProof/>
              <w:sz w:val="16"/>
              <w:szCs w:val="16"/>
            </w:rPr>
          </w:pPr>
          <w:r w:rsidRPr="00F90EF1">
            <w:rPr>
              <w:i/>
              <w:noProof/>
              <w:sz w:val="16"/>
              <w:szCs w:val="16"/>
            </w:rPr>
            <w:t>Project Number &amp; Name</w:t>
          </w:r>
        </w:p>
      </w:tc>
      <w:tc>
        <w:tcPr>
          <w:tcW w:w="1209" w:type="dxa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  <w:vAlign w:val="center"/>
        </w:tcPr>
        <w:p w14:paraId="332D0509" w14:textId="77777777" w:rsidR="00B1405A" w:rsidRPr="00F90EF1" w:rsidRDefault="00B1405A" w:rsidP="00665113">
          <w:pPr>
            <w:spacing w:after="0"/>
            <w:rPr>
              <w:i/>
              <w:noProof/>
              <w:sz w:val="16"/>
              <w:szCs w:val="16"/>
            </w:rPr>
          </w:pPr>
        </w:p>
      </w:tc>
      <w:tc>
        <w:tcPr>
          <w:tcW w:w="1926" w:type="dxa"/>
          <w:gridSpan w:val="2"/>
          <w:tcBorders>
            <w:top w:val="single" w:sz="6" w:space="0" w:color="000000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14:paraId="61270202" w14:textId="77777777" w:rsidR="00B1405A" w:rsidRPr="00F90EF1" w:rsidRDefault="00B1405A" w:rsidP="00665113">
          <w:pPr>
            <w:spacing w:after="0"/>
            <w:rPr>
              <w:i/>
              <w:noProof/>
              <w:sz w:val="16"/>
              <w:szCs w:val="16"/>
            </w:rPr>
          </w:pPr>
          <w:r w:rsidRPr="00F90EF1">
            <w:rPr>
              <w:i/>
              <w:noProof/>
              <w:sz w:val="16"/>
              <w:szCs w:val="16"/>
            </w:rPr>
            <w:t>Document state</w:t>
          </w:r>
        </w:p>
      </w:tc>
    </w:tr>
    <w:tr w:rsidR="00B1405A" w:rsidRPr="00F90EF1" w14:paraId="7158018B" w14:textId="77777777" w:rsidTr="00D01285">
      <w:trPr>
        <w:cantSplit/>
      </w:trPr>
      <w:tc>
        <w:tcPr>
          <w:tcW w:w="7071" w:type="dxa"/>
          <w:gridSpan w:val="2"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78AFDDEB" w14:textId="77777777" w:rsidR="00B1405A" w:rsidRPr="00F90EF1" w:rsidRDefault="00B1405A" w:rsidP="00F905EC">
          <w:pPr>
            <w:spacing w:after="0"/>
            <w:rPr>
              <w:b/>
              <w:i/>
              <w:noProof/>
              <w:sz w:val="24"/>
            </w:rPr>
          </w:pPr>
          <w:r w:rsidRPr="00F90EF1">
            <w:rPr>
              <w:b/>
              <w:i/>
              <w:noProof/>
              <w:sz w:val="24"/>
            </w:rPr>
            <w:fldChar w:fldCharType="begin"/>
          </w:r>
          <w:r w:rsidRPr="00F90EF1">
            <w:rPr>
              <w:b/>
              <w:i/>
              <w:noProof/>
              <w:sz w:val="24"/>
            </w:rPr>
            <w:instrText xml:space="preserve"> DOCPROPERTY  MXAuthority  \* MERGEFORMAT </w:instrText>
          </w:r>
          <w:r w:rsidRPr="00F90EF1">
            <w:rPr>
              <w:b/>
              <w:i/>
              <w:noProof/>
              <w:sz w:val="24"/>
            </w:rPr>
            <w:fldChar w:fldCharType="separate"/>
          </w:r>
          <w:r>
            <w:rPr>
              <w:b/>
              <w:i/>
              <w:noProof/>
              <w:sz w:val="24"/>
            </w:rPr>
            <w:t>Project Name and Number</w:t>
          </w:r>
          <w:r w:rsidRPr="00F90EF1">
            <w:rPr>
              <w:b/>
              <w:i/>
              <w:noProof/>
              <w:sz w:val="24"/>
            </w:rPr>
            <w:fldChar w:fldCharType="end"/>
          </w:r>
        </w:p>
      </w:tc>
      <w:tc>
        <w:tcPr>
          <w:tcW w:w="1209" w:type="dxa"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0DE16A79" w14:textId="77777777" w:rsidR="00B1405A" w:rsidRPr="00F90EF1" w:rsidRDefault="00B1405A" w:rsidP="00F905EC">
          <w:pPr>
            <w:spacing w:after="0"/>
            <w:rPr>
              <w:b/>
              <w:i/>
              <w:noProof/>
              <w:sz w:val="24"/>
            </w:rPr>
          </w:pPr>
        </w:p>
      </w:tc>
      <w:tc>
        <w:tcPr>
          <w:tcW w:w="1926" w:type="dxa"/>
          <w:gridSpan w:val="2"/>
          <w:tcBorders>
            <w:top w:val="nil"/>
            <w:left w:val="single" w:sz="4" w:space="0" w:color="auto"/>
            <w:bottom w:val="single" w:sz="6" w:space="0" w:color="000000"/>
            <w:right w:val="single" w:sz="4" w:space="0" w:color="auto"/>
          </w:tcBorders>
        </w:tcPr>
        <w:p w14:paraId="1BBE5F3A" w14:textId="77777777" w:rsidR="00B1405A" w:rsidRPr="00F90EF1" w:rsidRDefault="00B1405A" w:rsidP="00F905EC">
          <w:pPr>
            <w:spacing w:after="0"/>
            <w:rPr>
              <w:b/>
              <w:i/>
              <w:noProof/>
              <w:sz w:val="24"/>
            </w:rPr>
          </w:pPr>
          <w:r w:rsidRPr="00F90EF1">
            <w:rPr>
              <w:b/>
              <w:i/>
              <w:noProof/>
              <w:sz w:val="24"/>
            </w:rPr>
            <w:fldChar w:fldCharType="begin"/>
          </w:r>
          <w:r w:rsidRPr="00F90EF1">
            <w:rPr>
              <w:b/>
              <w:i/>
              <w:noProof/>
              <w:sz w:val="24"/>
            </w:rPr>
            <w:instrText xml:space="preserve"> DOCPROPERTY  MXCurrent  \* MERGEFORMAT </w:instrText>
          </w:r>
          <w:r w:rsidRPr="00F90EF1">
            <w:rPr>
              <w:b/>
              <w:i/>
              <w:noProof/>
              <w:sz w:val="24"/>
            </w:rPr>
            <w:fldChar w:fldCharType="separate"/>
          </w:r>
          <w:r>
            <w:rPr>
              <w:b/>
              <w:i/>
              <w:noProof/>
              <w:sz w:val="24"/>
            </w:rPr>
            <w:t>State</w:t>
          </w:r>
          <w:r w:rsidRPr="00F90EF1">
            <w:rPr>
              <w:b/>
              <w:i/>
              <w:noProof/>
              <w:sz w:val="24"/>
            </w:rPr>
            <w:fldChar w:fldCharType="end"/>
          </w:r>
        </w:p>
      </w:tc>
    </w:tr>
    <w:tr w:rsidR="00B1405A" w:rsidRPr="00F90EF1" w14:paraId="6CD92259" w14:textId="77777777" w:rsidTr="00CE74F4">
      <w:trPr>
        <w:cantSplit/>
      </w:trPr>
      <w:tc>
        <w:tcPr>
          <w:tcW w:w="1680" w:type="dxa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</w:tcPr>
        <w:p w14:paraId="58402AA7" w14:textId="77777777" w:rsidR="00B1405A" w:rsidRPr="00F90EF1" w:rsidRDefault="00B1405A" w:rsidP="00665113">
          <w:pPr>
            <w:spacing w:after="0"/>
            <w:rPr>
              <w:i/>
              <w:noProof/>
              <w:sz w:val="16"/>
              <w:szCs w:val="16"/>
            </w:rPr>
          </w:pPr>
          <w:r w:rsidRPr="00F90EF1">
            <w:rPr>
              <w:i/>
              <w:noProof/>
              <w:sz w:val="16"/>
              <w:szCs w:val="16"/>
            </w:rPr>
            <w:t>Document id</w:t>
          </w:r>
        </w:p>
      </w:tc>
      <w:tc>
        <w:tcPr>
          <w:tcW w:w="6600" w:type="dxa"/>
          <w:gridSpan w:val="2"/>
          <w:tcBorders>
            <w:top w:val="single" w:sz="6" w:space="0" w:color="000000"/>
            <w:left w:val="single" w:sz="6" w:space="0" w:color="000000"/>
            <w:bottom w:val="nil"/>
            <w:right w:val="single" w:sz="4" w:space="0" w:color="auto"/>
          </w:tcBorders>
        </w:tcPr>
        <w:p w14:paraId="30B13DEF" w14:textId="77777777" w:rsidR="00B1405A" w:rsidRPr="00F90EF1" w:rsidRDefault="00B1405A" w:rsidP="00665113">
          <w:pPr>
            <w:spacing w:after="0"/>
            <w:rPr>
              <w:i/>
              <w:noProof/>
              <w:sz w:val="16"/>
              <w:szCs w:val="16"/>
            </w:rPr>
          </w:pPr>
          <w:r w:rsidRPr="00F90EF1">
            <w:rPr>
              <w:i/>
              <w:noProof/>
              <w:sz w:val="16"/>
              <w:szCs w:val="16"/>
            </w:rPr>
            <w:t>Document title</w:t>
          </w:r>
        </w:p>
      </w:tc>
      <w:tc>
        <w:tcPr>
          <w:tcW w:w="963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1AA1B791" w14:textId="77777777" w:rsidR="00B1405A" w:rsidRDefault="00B1405A" w:rsidP="00665113">
          <w:pPr>
            <w:spacing w:after="0"/>
            <w:rPr>
              <w:i/>
              <w:noProof/>
              <w:sz w:val="16"/>
              <w:szCs w:val="16"/>
            </w:rPr>
          </w:pPr>
          <w:r>
            <w:rPr>
              <w:i/>
              <w:noProof/>
              <w:sz w:val="16"/>
              <w:szCs w:val="16"/>
            </w:rPr>
            <w:t>Revision</w:t>
          </w:r>
        </w:p>
      </w:tc>
      <w:tc>
        <w:tcPr>
          <w:tcW w:w="963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490C02ED" w14:textId="77777777" w:rsidR="00B1405A" w:rsidRPr="00F90EF1" w:rsidRDefault="00B1405A" w:rsidP="00665113">
          <w:pPr>
            <w:spacing w:after="0"/>
            <w:rPr>
              <w:i/>
              <w:noProof/>
              <w:sz w:val="16"/>
              <w:szCs w:val="16"/>
            </w:rPr>
          </w:pPr>
          <w:r w:rsidRPr="00F90EF1">
            <w:rPr>
              <w:i/>
              <w:noProof/>
              <w:sz w:val="16"/>
              <w:szCs w:val="16"/>
            </w:rPr>
            <w:t>Version</w:t>
          </w:r>
        </w:p>
      </w:tc>
    </w:tr>
    <w:tr w:rsidR="00B1405A" w:rsidRPr="00F90EF1" w14:paraId="17DE0265" w14:textId="77777777" w:rsidTr="00CE74F4">
      <w:trPr>
        <w:cantSplit/>
      </w:trPr>
      <w:tc>
        <w:tcPr>
          <w:tcW w:w="1680" w:type="dxa"/>
          <w:tcBorders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6107B1E2" w14:textId="77777777" w:rsidR="00B1405A" w:rsidRPr="00F90EF1" w:rsidRDefault="00B1405A" w:rsidP="00665113">
          <w:pPr>
            <w:spacing w:after="0"/>
            <w:rPr>
              <w:b/>
              <w:i/>
              <w:noProof/>
              <w:sz w:val="24"/>
            </w:rPr>
          </w:pPr>
          <w:r w:rsidRPr="00F90EF1">
            <w:rPr>
              <w:b/>
              <w:i/>
              <w:noProof/>
              <w:sz w:val="24"/>
            </w:rPr>
            <w:fldChar w:fldCharType="begin"/>
          </w:r>
          <w:r w:rsidRPr="00F90EF1">
            <w:rPr>
              <w:b/>
              <w:i/>
              <w:noProof/>
              <w:sz w:val="24"/>
            </w:rPr>
            <w:instrText xml:space="preserve"> DOCPROPERTY  MXName  \* MERGEFORMAT </w:instrText>
          </w:r>
          <w:r w:rsidRPr="00F90EF1">
            <w:rPr>
              <w:b/>
              <w:i/>
              <w:noProof/>
              <w:sz w:val="24"/>
            </w:rPr>
            <w:fldChar w:fldCharType="separate"/>
          </w:r>
          <w:r>
            <w:rPr>
              <w:b/>
              <w:i/>
              <w:noProof/>
              <w:sz w:val="24"/>
            </w:rPr>
            <w:t>Exxxxxx</w:t>
          </w:r>
          <w:r w:rsidRPr="00F90EF1">
            <w:rPr>
              <w:b/>
              <w:i/>
              <w:noProof/>
              <w:sz w:val="24"/>
            </w:rPr>
            <w:fldChar w:fldCharType="end"/>
          </w:r>
        </w:p>
      </w:tc>
      <w:tc>
        <w:tcPr>
          <w:tcW w:w="6600" w:type="dxa"/>
          <w:gridSpan w:val="2"/>
          <w:tcBorders>
            <w:top w:val="nil"/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7F40072F" w14:textId="77777777" w:rsidR="00B1405A" w:rsidRPr="00F90EF1" w:rsidRDefault="00B1405A" w:rsidP="00665113">
          <w:pPr>
            <w:spacing w:after="0"/>
            <w:rPr>
              <w:b/>
              <w:i/>
              <w:noProof/>
              <w:sz w:val="24"/>
            </w:rPr>
          </w:pPr>
          <w:r w:rsidRPr="00F90EF1">
            <w:rPr>
              <w:b/>
              <w:i/>
              <w:noProof/>
              <w:sz w:val="24"/>
            </w:rPr>
            <w:fldChar w:fldCharType="begin"/>
          </w:r>
          <w:r w:rsidRPr="00F90EF1">
            <w:rPr>
              <w:b/>
              <w:i/>
              <w:noProof/>
              <w:sz w:val="24"/>
            </w:rPr>
            <w:instrText xml:space="preserve"> DOCPROPERTY  MXTitle </w:instrText>
          </w:r>
          <w:r w:rsidRPr="00F90EF1">
            <w:rPr>
              <w:b/>
              <w:i/>
              <w:noProof/>
              <w:sz w:val="24"/>
            </w:rPr>
            <w:fldChar w:fldCharType="separate"/>
          </w:r>
          <w:r>
            <w:rPr>
              <w:b/>
              <w:i/>
              <w:noProof/>
              <w:sz w:val="24"/>
            </w:rPr>
            <w:t>QA C Metrics Analysis Report Template</w:t>
          </w:r>
          <w:r w:rsidRPr="00F90EF1">
            <w:rPr>
              <w:b/>
              <w:i/>
              <w:noProof/>
              <w:sz w:val="24"/>
            </w:rPr>
            <w:fldChar w:fldCharType="end"/>
          </w:r>
        </w:p>
      </w:tc>
      <w:tc>
        <w:tcPr>
          <w:tcW w:w="963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56609F58" w14:textId="77777777" w:rsidR="00B1405A" w:rsidRPr="00F90EF1" w:rsidRDefault="00B1405A" w:rsidP="006A5520">
          <w:pPr>
            <w:spacing w:after="0"/>
            <w:rPr>
              <w:b/>
              <w:i/>
              <w:noProof/>
              <w:sz w:val="24"/>
            </w:rPr>
          </w:pPr>
          <w:r w:rsidRPr="00F90EF1">
            <w:rPr>
              <w:b/>
              <w:i/>
              <w:noProof/>
              <w:sz w:val="24"/>
            </w:rPr>
            <w:fldChar w:fldCharType="begin"/>
          </w:r>
          <w:r w:rsidRPr="00F90EF1">
            <w:rPr>
              <w:b/>
              <w:i/>
              <w:noProof/>
              <w:sz w:val="24"/>
            </w:rPr>
            <w:instrText xml:space="preserve"> DOCPROPERTY  MXRevision  \* MERGEFORMAT </w:instrText>
          </w:r>
          <w:r w:rsidRPr="00F90EF1">
            <w:rPr>
              <w:b/>
              <w:i/>
              <w:noProof/>
              <w:sz w:val="24"/>
            </w:rPr>
            <w:fldChar w:fldCharType="separate"/>
          </w:r>
          <w:r>
            <w:rPr>
              <w:b/>
              <w:i/>
              <w:noProof/>
              <w:sz w:val="24"/>
            </w:rPr>
            <w:t>xxx</w:t>
          </w:r>
          <w:r w:rsidRPr="00F90EF1">
            <w:rPr>
              <w:b/>
              <w:i/>
              <w:noProof/>
              <w:sz w:val="24"/>
            </w:rPr>
            <w:fldChar w:fldCharType="end"/>
          </w:r>
        </w:p>
      </w:tc>
      <w:tc>
        <w:tcPr>
          <w:tcW w:w="963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53CDC3D1" w14:textId="77777777" w:rsidR="00B1405A" w:rsidRPr="00F90EF1" w:rsidRDefault="00B1405A" w:rsidP="006A5520">
          <w:pPr>
            <w:spacing w:after="0"/>
            <w:rPr>
              <w:b/>
              <w:i/>
              <w:noProof/>
              <w:sz w:val="24"/>
            </w:rPr>
          </w:pPr>
          <w:r w:rsidRPr="00F90EF1">
            <w:rPr>
              <w:b/>
              <w:i/>
              <w:noProof/>
              <w:sz w:val="24"/>
            </w:rPr>
            <w:fldChar w:fldCharType="begin"/>
          </w:r>
          <w:r w:rsidRPr="00F90EF1">
            <w:rPr>
              <w:b/>
              <w:i/>
              <w:noProof/>
              <w:sz w:val="24"/>
            </w:rPr>
            <w:instrText xml:space="preserve"> DOCPROPERTY  MXVersion  \* MERGEFORMAT </w:instrText>
          </w:r>
          <w:r w:rsidRPr="00F90EF1">
            <w:rPr>
              <w:b/>
              <w:i/>
              <w:noProof/>
              <w:sz w:val="24"/>
            </w:rPr>
            <w:fldChar w:fldCharType="separate"/>
          </w:r>
          <w:r>
            <w:rPr>
              <w:b/>
              <w:i/>
              <w:noProof/>
              <w:sz w:val="24"/>
            </w:rPr>
            <w:t>xxx</w:t>
          </w:r>
          <w:r w:rsidRPr="00F90EF1">
            <w:rPr>
              <w:b/>
              <w:i/>
              <w:noProof/>
              <w:sz w:val="24"/>
            </w:rPr>
            <w:fldChar w:fldCharType="end"/>
          </w:r>
        </w:p>
      </w:tc>
    </w:tr>
  </w:tbl>
  <w:p w14:paraId="3B0E8B86" w14:textId="77777777" w:rsidR="00B1405A" w:rsidRPr="00F90EF1" w:rsidRDefault="00B1405A" w:rsidP="00665113">
    <w:pPr>
      <w:spacing w:after="0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95510"/>
    <w:multiLevelType w:val="multilevel"/>
    <w:tmpl w:val="6B3437A4"/>
    <w:lvl w:ilvl="0">
      <w:start w:val="1"/>
      <w:numFmt w:val="decimal"/>
      <w:lvlText w:val="[Ext%1]"/>
      <w:lvlJc w:val="left"/>
      <w:pPr>
        <w:tabs>
          <w:tab w:val="num" w:pos="0"/>
        </w:tabs>
        <w:ind w:left="0" w:firstLine="0"/>
      </w:pPr>
      <w:rPr>
        <w:rFonts w:hint="default"/>
        <w:spacing w:val="0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8C5113"/>
    <w:multiLevelType w:val="multilevel"/>
    <w:tmpl w:val="4E4E7D9A"/>
    <w:styleLink w:val="Numbered"/>
    <w:lvl w:ilvl="0">
      <w:start w:val="1"/>
      <w:numFmt w:val="decimal"/>
      <w:lvlText w:val="%1."/>
      <w:lvlJc w:val="left"/>
      <w:pPr>
        <w:tabs>
          <w:tab w:val="num" w:pos="624"/>
        </w:tabs>
        <w:ind w:left="624" w:hanging="397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567"/>
      </w:pPr>
      <w:rPr>
        <w:rFonts w:hint="default"/>
        <w:sz w:val="22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37"/>
      </w:pPr>
      <w:rPr>
        <w:rFonts w:hint="default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2438"/>
        </w:tabs>
        <w:ind w:left="2438" w:hanging="850"/>
      </w:pPr>
      <w:rPr>
        <w:rFonts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hint="default"/>
      </w:rPr>
    </w:lvl>
  </w:abstractNum>
  <w:abstractNum w:abstractNumId="2" w15:restartNumberingAfterBreak="0">
    <w:nsid w:val="15D36A9A"/>
    <w:multiLevelType w:val="singleLevel"/>
    <w:tmpl w:val="040C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18B765F4"/>
    <w:multiLevelType w:val="multilevel"/>
    <w:tmpl w:val="4E4E7D9A"/>
    <w:numStyleLink w:val="Numbered"/>
  </w:abstractNum>
  <w:abstractNum w:abstractNumId="4" w15:restartNumberingAfterBreak="0">
    <w:nsid w:val="1A4A45EB"/>
    <w:multiLevelType w:val="hybridMultilevel"/>
    <w:tmpl w:val="12F224D4"/>
    <w:lvl w:ilvl="0" w:tplc="87F2DE56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b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70248"/>
    <w:multiLevelType w:val="multilevel"/>
    <w:tmpl w:val="4E4E7D9A"/>
    <w:numStyleLink w:val="Numbered"/>
  </w:abstractNum>
  <w:abstractNum w:abstractNumId="6" w15:restartNumberingAfterBreak="0">
    <w:nsid w:val="25612BA3"/>
    <w:multiLevelType w:val="multilevel"/>
    <w:tmpl w:val="49D25B62"/>
    <w:numStyleLink w:val="Bulleted"/>
  </w:abstractNum>
  <w:abstractNum w:abstractNumId="7" w15:restartNumberingAfterBreak="0">
    <w:nsid w:val="2CB315AB"/>
    <w:multiLevelType w:val="multilevel"/>
    <w:tmpl w:val="BCEE8F16"/>
    <w:lvl w:ilvl="0">
      <w:start w:val="1"/>
      <w:numFmt w:val="decimal"/>
      <w:lvlText w:val="[Ref%1]"/>
      <w:lvlJc w:val="left"/>
      <w:pPr>
        <w:tabs>
          <w:tab w:val="num" w:pos="0"/>
        </w:tabs>
        <w:ind w:left="0" w:firstLine="0"/>
      </w:pPr>
      <w:rPr>
        <w:rFonts w:hint="default"/>
        <w:spacing w:val="0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8" w15:restartNumberingAfterBreak="0">
    <w:nsid w:val="2EF35182"/>
    <w:multiLevelType w:val="multilevel"/>
    <w:tmpl w:val="E9A61EE2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4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1361"/>
        </w:tabs>
        <w:ind w:left="1361" w:hanging="136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9" w15:restartNumberingAfterBreak="0">
    <w:nsid w:val="30277C96"/>
    <w:multiLevelType w:val="multilevel"/>
    <w:tmpl w:val="4E4E7D9A"/>
    <w:numStyleLink w:val="Numbered"/>
  </w:abstractNum>
  <w:abstractNum w:abstractNumId="10" w15:restartNumberingAfterBreak="0">
    <w:nsid w:val="314E4C07"/>
    <w:multiLevelType w:val="hybridMultilevel"/>
    <w:tmpl w:val="EA6A952A"/>
    <w:lvl w:ilvl="0" w:tplc="C6E6F288">
      <w:start w:val="1"/>
      <w:numFmt w:val="bullet"/>
      <w:lvlText w:val=""/>
      <w:lvlJc w:val="left"/>
      <w:pPr>
        <w:tabs>
          <w:tab w:val="num" w:pos="340"/>
        </w:tabs>
        <w:ind w:left="340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484B55"/>
    <w:multiLevelType w:val="multilevel"/>
    <w:tmpl w:val="DE10A952"/>
    <w:lvl w:ilvl="0">
      <w:start w:val="1"/>
      <w:numFmt w:val="decimal"/>
      <w:lvlText w:val="[ALV%1]"/>
      <w:lvlJc w:val="left"/>
      <w:pPr>
        <w:tabs>
          <w:tab w:val="num" w:pos="567"/>
        </w:tabs>
        <w:ind w:left="567" w:hanging="567"/>
      </w:pPr>
      <w:rPr>
        <w:rFonts w:ascii="Arial" w:hAnsi="Aria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pacing w:val="0"/>
        <w:position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E0209D9"/>
    <w:multiLevelType w:val="multilevel"/>
    <w:tmpl w:val="49D25B62"/>
    <w:numStyleLink w:val="Bulleted"/>
  </w:abstractNum>
  <w:abstractNum w:abstractNumId="13" w15:restartNumberingAfterBreak="0">
    <w:nsid w:val="3EDF383C"/>
    <w:multiLevelType w:val="hybridMultilevel"/>
    <w:tmpl w:val="6988FFD4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2556C4B"/>
    <w:multiLevelType w:val="multilevel"/>
    <w:tmpl w:val="A824FCF4"/>
    <w:lvl w:ilvl="0">
      <w:start w:val="1"/>
      <w:numFmt w:val="decimal"/>
      <w:lvlText w:val="[Doc%1]"/>
      <w:lvlJc w:val="left"/>
      <w:pPr>
        <w:tabs>
          <w:tab w:val="num" w:pos="567"/>
        </w:tabs>
        <w:ind w:left="567" w:hanging="567"/>
      </w:pPr>
      <w:rPr>
        <w:rFonts w:hint="default"/>
        <w:spacing w:val="0"/>
        <w:position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pacing w:val="0"/>
        <w:position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5" w15:restartNumberingAfterBreak="0">
    <w:nsid w:val="51322D7A"/>
    <w:multiLevelType w:val="hybridMultilevel"/>
    <w:tmpl w:val="C3925D6C"/>
    <w:lvl w:ilvl="0" w:tplc="C6E6F288">
      <w:start w:val="1"/>
      <w:numFmt w:val="bullet"/>
      <w:lvlText w:val=""/>
      <w:lvlJc w:val="left"/>
      <w:pPr>
        <w:tabs>
          <w:tab w:val="num" w:pos="340"/>
        </w:tabs>
        <w:ind w:left="340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8D59D4"/>
    <w:multiLevelType w:val="singleLevel"/>
    <w:tmpl w:val="040C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6FE3C7D"/>
    <w:multiLevelType w:val="hybridMultilevel"/>
    <w:tmpl w:val="A178E3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20685A"/>
    <w:multiLevelType w:val="multilevel"/>
    <w:tmpl w:val="49D25B62"/>
    <w:styleLink w:val="Bulleted"/>
    <w:lvl w:ilvl="0">
      <w:start w:val="1"/>
      <w:numFmt w:val="bullet"/>
      <w:lvlText w:val=""/>
      <w:lvlJc w:val="left"/>
      <w:pPr>
        <w:tabs>
          <w:tab w:val="num" w:pos="510"/>
        </w:tabs>
        <w:ind w:left="510" w:hanging="283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794"/>
        </w:tabs>
        <w:ind w:left="794" w:hanging="284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077"/>
        </w:tabs>
        <w:ind w:left="1077" w:hanging="283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284"/>
      </w:pPr>
      <w:rPr>
        <w:rFonts w:ascii="Symbol" w:hAnsi="Symbol" w:hint="default"/>
        <w:sz w:val="18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8"/>
  </w:num>
  <w:num w:numId="4">
    <w:abstractNumId w:val="15"/>
  </w:num>
  <w:num w:numId="5">
    <w:abstractNumId w:val="9"/>
  </w:num>
  <w:num w:numId="6">
    <w:abstractNumId w:val="1"/>
  </w:num>
  <w:num w:numId="7">
    <w:abstractNumId w:val="5"/>
  </w:num>
  <w:num w:numId="8">
    <w:abstractNumId w:val="10"/>
  </w:num>
  <w:num w:numId="9">
    <w:abstractNumId w:val="18"/>
  </w:num>
  <w:num w:numId="10">
    <w:abstractNumId w:val="6"/>
  </w:num>
  <w:num w:numId="11">
    <w:abstractNumId w:val="12"/>
  </w:num>
  <w:num w:numId="12">
    <w:abstractNumId w:val="3"/>
  </w:num>
  <w:num w:numId="13">
    <w:abstractNumId w:val="11"/>
  </w:num>
  <w:num w:numId="14">
    <w:abstractNumId w:val="0"/>
  </w:num>
  <w:num w:numId="15">
    <w:abstractNumId w:val="2"/>
  </w:num>
  <w:num w:numId="16">
    <w:abstractNumId w:val="8"/>
  </w:num>
  <w:num w:numId="17">
    <w:abstractNumId w:val="16"/>
  </w:num>
  <w:num w:numId="18">
    <w:abstractNumId w:val="8"/>
  </w:num>
  <w:num w:numId="19">
    <w:abstractNumId w:val="8"/>
  </w:num>
  <w:num w:numId="20">
    <w:abstractNumId w:val="17"/>
  </w:num>
  <w:num w:numId="21">
    <w:abstractNumId w:val="13"/>
  </w:num>
  <w:num w:numId="22">
    <w:abstractNumId w:val="8"/>
  </w:num>
  <w:num w:numId="23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de-DE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9EA"/>
    <w:rsid w:val="00006526"/>
    <w:rsid w:val="000259E9"/>
    <w:rsid w:val="00032628"/>
    <w:rsid w:val="00055C49"/>
    <w:rsid w:val="000658E1"/>
    <w:rsid w:val="000679EA"/>
    <w:rsid w:val="00084A63"/>
    <w:rsid w:val="000876A2"/>
    <w:rsid w:val="00091EE5"/>
    <w:rsid w:val="00092777"/>
    <w:rsid w:val="0009347F"/>
    <w:rsid w:val="00097215"/>
    <w:rsid w:val="000A0DF9"/>
    <w:rsid w:val="000A0EAB"/>
    <w:rsid w:val="000B2158"/>
    <w:rsid w:val="000C0D7D"/>
    <w:rsid w:val="000C1A15"/>
    <w:rsid w:val="000D5610"/>
    <w:rsid w:val="000E0290"/>
    <w:rsid w:val="000E509A"/>
    <w:rsid w:val="000E5738"/>
    <w:rsid w:val="000E7335"/>
    <w:rsid w:val="000F1623"/>
    <w:rsid w:val="000F4461"/>
    <w:rsid w:val="001043EF"/>
    <w:rsid w:val="00104411"/>
    <w:rsid w:val="001079B6"/>
    <w:rsid w:val="00111D1B"/>
    <w:rsid w:val="00117E7B"/>
    <w:rsid w:val="001278D5"/>
    <w:rsid w:val="0013219F"/>
    <w:rsid w:val="00154CFF"/>
    <w:rsid w:val="00160850"/>
    <w:rsid w:val="001613AE"/>
    <w:rsid w:val="0016463A"/>
    <w:rsid w:val="00181C28"/>
    <w:rsid w:val="0018432D"/>
    <w:rsid w:val="001A0C54"/>
    <w:rsid w:val="001A3E77"/>
    <w:rsid w:val="001A5158"/>
    <w:rsid w:val="001B7298"/>
    <w:rsid w:val="001C16DF"/>
    <w:rsid w:val="001D1C7F"/>
    <w:rsid w:val="001D5953"/>
    <w:rsid w:val="001F1520"/>
    <w:rsid w:val="001F153E"/>
    <w:rsid w:val="001F1918"/>
    <w:rsid w:val="001F1CBF"/>
    <w:rsid w:val="001F3BD0"/>
    <w:rsid w:val="001F5047"/>
    <w:rsid w:val="001F5750"/>
    <w:rsid w:val="00223D4B"/>
    <w:rsid w:val="0023606E"/>
    <w:rsid w:val="002460B1"/>
    <w:rsid w:val="0025313F"/>
    <w:rsid w:val="00255E55"/>
    <w:rsid w:val="00261017"/>
    <w:rsid w:val="00262D88"/>
    <w:rsid w:val="00275D49"/>
    <w:rsid w:val="00286BA4"/>
    <w:rsid w:val="00287BF7"/>
    <w:rsid w:val="00290416"/>
    <w:rsid w:val="0029335B"/>
    <w:rsid w:val="00296B9F"/>
    <w:rsid w:val="002B4F17"/>
    <w:rsid w:val="002C3971"/>
    <w:rsid w:val="002C4E54"/>
    <w:rsid w:val="002C55EA"/>
    <w:rsid w:val="002D0B87"/>
    <w:rsid w:val="002D1C24"/>
    <w:rsid w:val="002E5805"/>
    <w:rsid w:val="002E714C"/>
    <w:rsid w:val="002E7F9B"/>
    <w:rsid w:val="002F43B1"/>
    <w:rsid w:val="002F5AF1"/>
    <w:rsid w:val="00303CBC"/>
    <w:rsid w:val="0030519C"/>
    <w:rsid w:val="00313B99"/>
    <w:rsid w:val="0031650B"/>
    <w:rsid w:val="00342D44"/>
    <w:rsid w:val="00344E77"/>
    <w:rsid w:val="00354597"/>
    <w:rsid w:val="00366E53"/>
    <w:rsid w:val="00390FE8"/>
    <w:rsid w:val="003927FE"/>
    <w:rsid w:val="00393CFA"/>
    <w:rsid w:val="003A0519"/>
    <w:rsid w:val="003A2EAC"/>
    <w:rsid w:val="003B330A"/>
    <w:rsid w:val="003C6B40"/>
    <w:rsid w:val="003D323B"/>
    <w:rsid w:val="003E40E7"/>
    <w:rsid w:val="003F3058"/>
    <w:rsid w:val="003F35C1"/>
    <w:rsid w:val="00401B25"/>
    <w:rsid w:val="00403F17"/>
    <w:rsid w:val="00405789"/>
    <w:rsid w:val="00407223"/>
    <w:rsid w:val="00414F56"/>
    <w:rsid w:val="00416BCA"/>
    <w:rsid w:val="00420424"/>
    <w:rsid w:val="004241B9"/>
    <w:rsid w:val="0042676B"/>
    <w:rsid w:val="00433683"/>
    <w:rsid w:val="00437C8D"/>
    <w:rsid w:val="004473C3"/>
    <w:rsid w:val="004525E8"/>
    <w:rsid w:val="00453ACD"/>
    <w:rsid w:val="00467D85"/>
    <w:rsid w:val="004A53B8"/>
    <w:rsid w:val="004C3E09"/>
    <w:rsid w:val="004D1AC3"/>
    <w:rsid w:val="004D7902"/>
    <w:rsid w:val="004E1C5D"/>
    <w:rsid w:val="004E5776"/>
    <w:rsid w:val="00501E39"/>
    <w:rsid w:val="00523477"/>
    <w:rsid w:val="005339B4"/>
    <w:rsid w:val="00536511"/>
    <w:rsid w:val="005401EC"/>
    <w:rsid w:val="00544D7A"/>
    <w:rsid w:val="00556F38"/>
    <w:rsid w:val="005601FA"/>
    <w:rsid w:val="005673E3"/>
    <w:rsid w:val="00576062"/>
    <w:rsid w:val="005914A2"/>
    <w:rsid w:val="00592683"/>
    <w:rsid w:val="0059714D"/>
    <w:rsid w:val="005A5E12"/>
    <w:rsid w:val="005D3FE3"/>
    <w:rsid w:val="005E20A9"/>
    <w:rsid w:val="005F2A5E"/>
    <w:rsid w:val="0061558D"/>
    <w:rsid w:val="00620476"/>
    <w:rsid w:val="00633E6A"/>
    <w:rsid w:val="00637F3A"/>
    <w:rsid w:val="0064107B"/>
    <w:rsid w:val="00656EEC"/>
    <w:rsid w:val="00664232"/>
    <w:rsid w:val="00665113"/>
    <w:rsid w:val="00665A71"/>
    <w:rsid w:val="00681E29"/>
    <w:rsid w:val="00684DFA"/>
    <w:rsid w:val="00693320"/>
    <w:rsid w:val="006A5520"/>
    <w:rsid w:val="006A73C7"/>
    <w:rsid w:val="006B5E43"/>
    <w:rsid w:val="006C21B9"/>
    <w:rsid w:val="006C42D9"/>
    <w:rsid w:val="006C5629"/>
    <w:rsid w:val="006E6B3E"/>
    <w:rsid w:val="006F3256"/>
    <w:rsid w:val="00702C3A"/>
    <w:rsid w:val="00703718"/>
    <w:rsid w:val="0071585C"/>
    <w:rsid w:val="0075705D"/>
    <w:rsid w:val="0076576A"/>
    <w:rsid w:val="00766BD3"/>
    <w:rsid w:val="00796B1C"/>
    <w:rsid w:val="007A1E23"/>
    <w:rsid w:val="007B03F2"/>
    <w:rsid w:val="007B2670"/>
    <w:rsid w:val="007B4C15"/>
    <w:rsid w:val="007B7D38"/>
    <w:rsid w:val="007C0918"/>
    <w:rsid w:val="007C4B83"/>
    <w:rsid w:val="007C60DD"/>
    <w:rsid w:val="007D2C18"/>
    <w:rsid w:val="007D7E97"/>
    <w:rsid w:val="007E2ED5"/>
    <w:rsid w:val="007F7678"/>
    <w:rsid w:val="00800C89"/>
    <w:rsid w:val="00816DE1"/>
    <w:rsid w:val="008309B3"/>
    <w:rsid w:val="00840976"/>
    <w:rsid w:val="00841329"/>
    <w:rsid w:val="00842CB3"/>
    <w:rsid w:val="00843542"/>
    <w:rsid w:val="00853AC2"/>
    <w:rsid w:val="00856F7B"/>
    <w:rsid w:val="008616C6"/>
    <w:rsid w:val="00864288"/>
    <w:rsid w:val="0087478C"/>
    <w:rsid w:val="0087669F"/>
    <w:rsid w:val="0089553A"/>
    <w:rsid w:val="008A3E9F"/>
    <w:rsid w:val="008C714E"/>
    <w:rsid w:val="008D18E3"/>
    <w:rsid w:val="008D4F7D"/>
    <w:rsid w:val="008E1C99"/>
    <w:rsid w:val="008E2F94"/>
    <w:rsid w:val="0090040C"/>
    <w:rsid w:val="00911A72"/>
    <w:rsid w:val="0091320C"/>
    <w:rsid w:val="0091694D"/>
    <w:rsid w:val="00921854"/>
    <w:rsid w:val="00936489"/>
    <w:rsid w:val="00955AE2"/>
    <w:rsid w:val="00974736"/>
    <w:rsid w:val="00987BE7"/>
    <w:rsid w:val="00987C30"/>
    <w:rsid w:val="009908EC"/>
    <w:rsid w:val="009A26E3"/>
    <w:rsid w:val="009B4BE5"/>
    <w:rsid w:val="009D6CFF"/>
    <w:rsid w:val="009D7F4B"/>
    <w:rsid w:val="009E44EC"/>
    <w:rsid w:val="009E48C7"/>
    <w:rsid w:val="009F36B3"/>
    <w:rsid w:val="00A04572"/>
    <w:rsid w:val="00A27350"/>
    <w:rsid w:val="00A34D85"/>
    <w:rsid w:val="00A50EBC"/>
    <w:rsid w:val="00A576CD"/>
    <w:rsid w:val="00A86750"/>
    <w:rsid w:val="00A97F25"/>
    <w:rsid w:val="00AA2A22"/>
    <w:rsid w:val="00AA3248"/>
    <w:rsid w:val="00AA61CF"/>
    <w:rsid w:val="00AB1D6C"/>
    <w:rsid w:val="00AC0321"/>
    <w:rsid w:val="00AC5FE6"/>
    <w:rsid w:val="00AC61D5"/>
    <w:rsid w:val="00AC6840"/>
    <w:rsid w:val="00AF072D"/>
    <w:rsid w:val="00AF4A7B"/>
    <w:rsid w:val="00B11A83"/>
    <w:rsid w:val="00B1405A"/>
    <w:rsid w:val="00B17D19"/>
    <w:rsid w:val="00B50226"/>
    <w:rsid w:val="00B50A71"/>
    <w:rsid w:val="00B536E1"/>
    <w:rsid w:val="00B546C7"/>
    <w:rsid w:val="00B556FD"/>
    <w:rsid w:val="00B5594C"/>
    <w:rsid w:val="00B57B2B"/>
    <w:rsid w:val="00B744A4"/>
    <w:rsid w:val="00B77856"/>
    <w:rsid w:val="00B80313"/>
    <w:rsid w:val="00B87D14"/>
    <w:rsid w:val="00BA7436"/>
    <w:rsid w:val="00BB7E59"/>
    <w:rsid w:val="00BC3B44"/>
    <w:rsid w:val="00BC5B72"/>
    <w:rsid w:val="00BD01E4"/>
    <w:rsid w:val="00BE4E87"/>
    <w:rsid w:val="00C07B67"/>
    <w:rsid w:val="00C309ED"/>
    <w:rsid w:val="00C405CD"/>
    <w:rsid w:val="00C42B25"/>
    <w:rsid w:val="00C46C24"/>
    <w:rsid w:val="00C6355D"/>
    <w:rsid w:val="00C73014"/>
    <w:rsid w:val="00C80E70"/>
    <w:rsid w:val="00C92EE2"/>
    <w:rsid w:val="00C934FD"/>
    <w:rsid w:val="00CA30E6"/>
    <w:rsid w:val="00CA36D8"/>
    <w:rsid w:val="00CB39E2"/>
    <w:rsid w:val="00CB7102"/>
    <w:rsid w:val="00CC177F"/>
    <w:rsid w:val="00CC5FBB"/>
    <w:rsid w:val="00CC6679"/>
    <w:rsid w:val="00CC7005"/>
    <w:rsid w:val="00CE17AA"/>
    <w:rsid w:val="00CE74F4"/>
    <w:rsid w:val="00D01285"/>
    <w:rsid w:val="00D05D1A"/>
    <w:rsid w:val="00D128A2"/>
    <w:rsid w:val="00D1450C"/>
    <w:rsid w:val="00D17587"/>
    <w:rsid w:val="00D2294A"/>
    <w:rsid w:val="00D256EC"/>
    <w:rsid w:val="00D64184"/>
    <w:rsid w:val="00D86802"/>
    <w:rsid w:val="00DA1F91"/>
    <w:rsid w:val="00DA4C01"/>
    <w:rsid w:val="00DA5A68"/>
    <w:rsid w:val="00DB555E"/>
    <w:rsid w:val="00DC168D"/>
    <w:rsid w:val="00DC65B2"/>
    <w:rsid w:val="00DF3D6E"/>
    <w:rsid w:val="00E03969"/>
    <w:rsid w:val="00E13D2F"/>
    <w:rsid w:val="00E25DBF"/>
    <w:rsid w:val="00E33A0F"/>
    <w:rsid w:val="00E45021"/>
    <w:rsid w:val="00E53FC9"/>
    <w:rsid w:val="00E54198"/>
    <w:rsid w:val="00E605BA"/>
    <w:rsid w:val="00E85377"/>
    <w:rsid w:val="00EA5D8E"/>
    <w:rsid w:val="00EB3189"/>
    <w:rsid w:val="00EB3C29"/>
    <w:rsid w:val="00EE0A46"/>
    <w:rsid w:val="00EE3C5B"/>
    <w:rsid w:val="00EE4C8F"/>
    <w:rsid w:val="00EE5AB7"/>
    <w:rsid w:val="00EF1608"/>
    <w:rsid w:val="00EF24E2"/>
    <w:rsid w:val="00EF33C2"/>
    <w:rsid w:val="00F0042E"/>
    <w:rsid w:val="00F04F48"/>
    <w:rsid w:val="00F051C2"/>
    <w:rsid w:val="00F1292D"/>
    <w:rsid w:val="00F1767F"/>
    <w:rsid w:val="00F232C5"/>
    <w:rsid w:val="00F27D39"/>
    <w:rsid w:val="00F530AB"/>
    <w:rsid w:val="00F6559A"/>
    <w:rsid w:val="00F6645A"/>
    <w:rsid w:val="00F6752A"/>
    <w:rsid w:val="00F7361E"/>
    <w:rsid w:val="00F7511B"/>
    <w:rsid w:val="00F905EC"/>
    <w:rsid w:val="00F90EF1"/>
    <w:rsid w:val="00F96820"/>
    <w:rsid w:val="00F97F78"/>
    <w:rsid w:val="00FA2742"/>
    <w:rsid w:val="00FB18CF"/>
    <w:rsid w:val="00FC4C7D"/>
    <w:rsid w:val="00FD0647"/>
    <w:rsid w:val="00FE3131"/>
    <w:rsid w:val="00FE5BC3"/>
    <w:rsid w:val="00FE63D6"/>
    <w:rsid w:val="00FE67A5"/>
    <w:rsid w:val="00FF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7CA021"/>
  <w15:docId w15:val="{194EADFC-FCE4-49C6-8857-A2288DBC4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Times New Roman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6B9F"/>
    <w:pPr>
      <w:spacing w:after="120"/>
    </w:pPr>
  </w:style>
  <w:style w:type="paragraph" w:styleId="Heading1">
    <w:name w:val="heading 1"/>
    <w:next w:val="Normal"/>
    <w:qFormat/>
    <w:rsid w:val="00296B9F"/>
    <w:pPr>
      <w:keepNext/>
      <w:numPr>
        <w:numId w:val="3"/>
      </w:numPr>
      <w:pBdr>
        <w:bottom w:val="single" w:sz="8" w:space="1" w:color="000080"/>
      </w:pBdr>
      <w:spacing w:before="360" w:after="60"/>
      <w:ind w:right="210"/>
      <w:outlineLvl w:val="0"/>
    </w:pPr>
    <w:rPr>
      <w:b/>
      <w:bCs/>
      <w:color w:val="000080"/>
      <w:kern w:val="32"/>
      <w:sz w:val="40"/>
      <w:szCs w:val="32"/>
      <w:u w:color="000080"/>
    </w:rPr>
  </w:style>
  <w:style w:type="paragraph" w:styleId="Heading2">
    <w:name w:val="heading 2"/>
    <w:next w:val="Normal"/>
    <w:qFormat/>
    <w:rsid w:val="00936489"/>
    <w:pPr>
      <w:keepNext/>
      <w:numPr>
        <w:ilvl w:val="1"/>
        <w:numId w:val="3"/>
      </w:numPr>
      <w:spacing w:before="360" w:after="60"/>
      <w:outlineLvl w:val="1"/>
    </w:pPr>
    <w:rPr>
      <w:b/>
      <w:bCs/>
      <w:i/>
      <w:iCs/>
      <w:sz w:val="32"/>
      <w:szCs w:val="28"/>
    </w:rPr>
  </w:style>
  <w:style w:type="paragraph" w:styleId="Heading3">
    <w:name w:val="heading 3"/>
    <w:next w:val="Normal"/>
    <w:qFormat/>
    <w:rsid w:val="00296B9F"/>
    <w:pPr>
      <w:keepNext/>
      <w:numPr>
        <w:ilvl w:val="2"/>
        <w:numId w:val="3"/>
      </w:numPr>
      <w:spacing w:before="240" w:after="60"/>
      <w:outlineLvl w:val="2"/>
    </w:pPr>
    <w:rPr>
      <w:bCs/>
      <w:i/>
      <w:sz w:val="28"/>
      <w:szCs w:val="26"/>
    </w:rPr>
  </w:style>
  <w:style w:type="paragraph" w:styleId="Heading4">
    <w:name w:val="heading 4"/>
    <w:basedOn w:val="Normal"/>
    <w:next w:val="Normal"/>
    <w:qFormat/>
    <w:rsid w:val="00296B9F"/>
    <w:pPr>
      <w:keepNext/>
      <w:numPr>
        <w:ilvl w:val="3"/>
        <w:numId w:val="3"/>
      </w:numPr>
      <w:spacing w:before="240" w:after="60"/>
      <w:outlineLvl w:val="3"/>
    </w:pPr>
    <w:rPr>
      <w:bCs/>
      <w:sz w:val="24"/>
    </w:rPr>
  </w:style>
  <w:style w:type="paragraph" w:styleId="Heading5">
    <w:name w:val="heading 5"/>
    <w:basedOn w:val="Normal"/>
    <w:next w:val="Normal"/>
    <w:qFormat/>
    <w:rsid w:val="000E5738"/>
    <w:pPr>
      <w:numPr>
        <w:ilvl w:val="4"/>
        <w:numId w:val="3"/>
      </w:numPr>
      <w:spacing w:before="240" w:after="60"/>
      <w:outlineLvl w:val="4"/>
    </w:pPr>
    <w:rPr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62D88"/>
    <w:pPr>
      <w:spacing w:after="100" w:afterAutospacing="1"/>
    </w:pPr>
    <w:tblPr>
      <w:tblInd w:w="1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rFonts w:ascii="Arial" w:hAnsi="Arial"/>
        <w:b/>
        <w:color w:val="FFFFFF"/>
        <w:sz w:val="20"/>
      </w:rPr>
      <w:tblPr/>
      <w:tcPr>
        <w:shd w:val="clear" w:color="auto" w:fill="000080"/>
      </w:tcPr>
    </w:tblStylePr>
  </w:style>
  <w:style w:type="character" w:styleId="PageNumber">
    <w:name w:val="page number"/>
    <w:basedOn w:val="DefaultParagraphFont"/>
    <w:rsid w:val="001043EF"/>
  </w:style>
  <w:style w:type="paragraph" w:styleId="Header">
    <w:name w:val="header"/>
    <w:basedOn w:val="Normal"/>
    <w:autoRedefine/>
    <w:rsid w:val="00F905EC"/>
    <w:pPr>
      <w:tabs>
        <w:tab w:val="center" w:pos="4440"/>
        <w:tab w:val="right" w:pos="9480"/>
      </w:tabs>
      <w:spacing w:after="0"/>
      <w:ind w:left="-600"/>
      <w:jc w:val="right"/>
    </w:pPr>
    <w:rPr>
      <w:i/>
      <w:noProof/>
      <w:sz w:val="16"/>
      <w:szCs w:val="16"/>
    </w:rPr>
  </w:style>
  <w:style w:type="paragraph" w:customStyle="1" w:styleId="FirstpageHeading">
    <w:name w:val="First page Heading"/>
    <w:rsid w:val="00296B9F"/>
    <w:pPr>
      <w:spacing w:before="360" w:after="120"/>
      <w:jc w:val="center"/>
    </w:pPr>
    <w:rPr>
      <w:b/>
      <w:bCs/>
      <w:i/>
      <w:iCs/>
      <w:sz w:val="40"/>
    </w:rPr>
  </w:style>
  <w:style w:type="numbering" w:customStyle="1" w:styleId="Numbered">
    <w:name w:val="Numbered"/>
    <w:basedOn w:val="NoList"/>
    <w:rsid w:val="00416BCA"/>
    <w:pPr>
      <w:numPr>
        <w:numId w:val="6"/>
      </w:numPr>
    </w:pPr>
  </w:style>
  <w:style w:type="paragraph" w:styleId="TOC1">
    <w:name w:val="toc 1"/>
    <w:basedOn w:val="Normal"/>
    <w:next w:val="Normal"/>
    <w:uiPriority w:val="39"/>
    <w:rsid w:val="00A04572"/>
    <w:pPr>
      <w:tabs>
        <w:tab w:val="right" w:pos="9356"/>
      </w:tabs>
      <w:spacing w:before="360"/>
    </w:pPr>
    <w:rPr>
      <w:b/>
      <w:caps/>
      <w:noProof/>
      <w:u w:val="single"/>
      <w:lang w:eastAsia="sv-SE"/>
    </w:rPr>
  </w:style>
  <w:style w:type="paragraph" w:styleId="TOC3">
    <w:name w:val="toc 3"/>
    <w:basedOn w:val="Normal"/>
    <w:next w:val="Normal"/>
    <w:uiPriority w:val="39"/>
    <w:rsid w:val="00A04572"/>
    <w:pPr>
      <w:tabs>
        <w:tab w:val="right" w:pos="9356"/>
      </w:tabs>
      <w:spacing w:after="0"/>
      <w:ind w:left="142"/>
    </w:pPr>
    <w:rPr>
      <w:smallCaps/>
      <w:noProof/>
      <w:lang w:eastAsia="sv-SE"/>
    </w:rPr>
  </w:style>
  <w:style w:type="paragraph" w:styleId="TOC2">
    <w:name w:val="toc 2"/>
    <w:basedOn w:val="Normal"/>
    <w:next w:val="Normal"/>
    <w:uiPriority w:val="39"/>
    <w:rsid w:val="00A04572"/>
    <w:pPr>
      <w:tabs>
        <w:tab w:val="right" w:pos="9356"/>
      </w:tabs>
      <w:spacing w:after="0"/>
    </w:pPr>
    <w:rPr>
      <w:b/>
      <w:smallCaps/>
      <w:noProof/>
      <w:lang w:eastAsia="sv-SE"/>
    </w:rPr>
  </w:style>
  <w:style w:type="paragraph" w:styleId="Footer">
    <w:name w:val="footer"/>
    <w:basedOn w:val="Normal"/>
    <w:rsid w:val="00B11A83"/>
    <w:pPr>
      <w:tabs>
        <w:tab w:val="center" w:pos="4320"/>
        <w:tab w:val="right" w:pos="8640"/>
      </w:tabs>
    </w:pPr>
  </w:style>
  <w:style w:type="numbering" w:customStyle="1" w:styleId="Bulleted">
    <w:name w:val="Bulleted"/>
    <w:basedOn w:val="NoList"/>
    <w:rsid w:val="00B77856"/>
    <w:pPr>
      <w:numPr>
        <w:numId w:val="9"/>
      </w:numPr>
    </w:pPr>
  </w:style>
  <w:style w:type="paragraph" w:styleId="DocumentMap">
    <w:name w:val="Document Map"/>
    <w:basedOn w:val="Normal"/>
    <w:semiHidden/>
    <w:rsid w:val="006C5629"/>
    <w:pPr>
      <w:shd w:val="clear" w:color="auto" w:fill="000080"/>
    </w:pPr>
    <w:rPr>
      <w:rFonts w:ascii="Tahoma" w:hAnsi="Tahoma" w:cs="Tahoma"/>
    </w:rPr>
  </w:style>
  <w:style w:type="paragraph" w:customStyle="1" w:styleId="Heading">
    <w:name w:val="Heading"/>
    <w:autoRedefine/>
    <w:rsid w:val="00393CFA"/>
    <w:pPr>
      <w:spacing w:before="360" w:after="120"/>
    </w:pPr>
    <w:rPr>
      <w:b/>
      <w:i/>
      <w:sz w:val="36"/>
      <w:szCs w:val="36"/>
    </w:rPr>
  </w:style>
  <w:style w:type="paragraph" w:customStyle="1" w:styleId="StyleArial10ptAfter0pt">
    <w:name w:val="Style Arial 10 pt After:  0 pt"/>
    <w:basedOn w:val="Normal"/>
    <w:rsid w:val="00296B9F"/>
    <w:pPr>
      <w:spacing w:after="0"/>
    </w:pPr>
  </w:style>
  <w:style w:type="character" w:customStyle="1" w:styleId="StyleBlue">
    <w:name w:val="Style Blue"/>
    <w:rsid w:val="00296B9F"/>
    <w:rPr>
      <w:color w:val="0000FF"/>
      <w:lang w:val="en-US"/>
    </w:rPr>
  </w:style>
  <w:style w:type="character" w:customStyle="1" w:styleId="Blue">
    <w:name w:val="Blue"/>
    <w:rsid w:val="00296B9F"/>
    <w:rPr>
      <w:color w:val="0000FF"/>
      <w:lang w:val="en-US"/>
    </w:rPr>
  </w:style>
  <w:style w:type="paragraph" w:styleId="BalloonText">
    <w:name w:val="Balloon Text"/>
    <w:basedOn w:val="Normal"/>
    <w:link w:val="BalloonTextChar"/>
    <w:rsid w:val="002E7F9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E7F9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EF24E2"/>
    <w:rPr>
      <w:sz w:val="16"/>
      <w:szCs w:val="16"/>
    </w:rPr>
  </w:style>
  <w:style w:type="paragraph" w:styleId="CommentText">
    <w:name w:val="annotation text"/>
    <w:basedOn w:val="Normal"/>
    <w:link w:val="CommentTextChar"/>
    <w:rsid w:val="00EF24E2"/>
  </w:style>
  <w:style w:type="character" w:customStyle="1" w:styleId="CommentTextChar">
    <w:name w:val="Comment Text Char"/>
    <w:basedOn w:val="DefaultParagraphFont"/>
    <w:link w:val="CommentText"/>
    <w:rsid w:val="00EF24E2"/>
  </w:style>
  <w:style w:type="paragraph" w:styleId="CommentSubject">
    <w:name w:val="annotation subject"/>
    <w:basedOn w:val="CommentText"/>
    <w:next w:val="CommentText"/>
    <w:link w:val="CommentSubjectChar"/>
    <w:rsid w:val="00EF24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F24E2"/>
    <w:rPr>
      <w:b/>
      <w:bCs/>
    </w:rPr>
  </w:style>
  <w:style w:type="paragraph" w:styleId="Revision">
    <w:name w:val="Revision"/>
    <w:hidden/>
    <w:uiPriority w:val="99"/>
    <w:semiHidden/>
    <w:rsid w:val="00EF24E2"/>
    <w:rPr>
      <w:sz w:val="22"/>
      <w:szCs w:val="24"/>
    </w:rPr>
  </w:style>
  <w:style w:type="paragraph" w:customStyle="1" w:styleId="Para2">
    <w:name w:val="Para2"/>
    <w:basedOn w:val="Normal"/>
    <w:rsid w:val="00681E29"/>
    <w:pPr>
      <w:tabs>
        <w:tab w:val="left" w:pos="567"/>
      </w:tabs>
      <w:spacing w:before="240" w:after="0"/>
      <w:ind w:left="567"/>
      <w:jc w:val="both"/>
    </w:pPr>
    <w:rPr>
      <w:lang w:val="fr-FR" w:eastAsia="fr-FR"/>
    </w:rPr>
  </w:style>
  <w:style w:type="paragraph" w:customStyle="1" w:styleId="tableau">
    <w:name w:val="tableau"/>
    <w:basedOn w:val="Normal"/>
    <w:rsid w:val="007B7D38"/>
    <w:pPr>
      <w:spacing w:before="60" w:after="60"/>
      <w:jc w:val="both"/>
    </w:pPr>
    <w:rPr>
      <w:rFonts w:ascii="Arial (W1)" w:hAnsi="Arial (W1)"/>
      <w:lang w:val="fr-FR" w:eastAsia="ja-JP"/>
    </w:rPr>
  </w:style>
  <w:style w:type="paragraph" w:styleId="FootnoteText">
    <w:name w:val="footnote text"/>
    <w:basedOn w:val="Normal"/>
    <w:link w:val="FootnoteTextChar"/>
    <w:rsid w:val="008D18E3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rsid w:val="008D18E3"/>
  </w:style>
  <w:style w:type="character" w:styleId="FootnoteReference">
    <w:name w:val="footnote reference"/>
    <w:basedOn w:val="DefaultParagraphFont"/>
    <w:rsid w:val="008D18E3"/>
    <w:rPr>
      <w:vertAlign w:val="superscript"/>
    </w:rPr>
  </w:style>
  <w:style w:type="paragraph" w:styleId="ListParagraph">
    <w:name w:val="List Paragraph"/>
    <w:basedOn w:val="Normal"/>
    <w:uiPriority w:val="34"/>
    <w:qFormat/>
    <w:rsid w:val="00B50226"/>
    <w:pPr>
      <w:ind w:left="720"/>
      <w:contextualSpacing/>
    </w:pPr>
  </w:style>
  <w:style w:type="table" w:styleId="ListTable3-Accent1">
    <w:name w:val="List Table 3 Accent 1"/>
    <w:basedOn w:val="TableNormal"/>
    <w:uiPriority w:val="48"/>
    <w:rsid w:val="00E605BA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66E53"/>
    <w:rPr>
      <w:color w:val="0000FF" w:themeColor="hyperlink"/>
      <w:u w:val="single"/>
    </w:rPr>
  </w:style>
  <w:style w:type="table" w:styleId="ListTable4-Accent1">
    <w:name w:val="List Table 4 Accent 1"/>
    <w:basedOn w:val="TableNormal"/>
    <w:uiPriority w:val="49"/>
    <w:rsid w:val="0025313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F33C2"/>
    <w:rPr>
      <w:color w:val="954F72"/>
      <w:u w:val="single"/>
    </w:rPr>
  </w:style>
  <w:style w:type="paragraph" w:customStyle="1" w:styleId="msonormal0">
    <w:name w:val="msonormal"/>
    <w:basedOn w:val="Normal"/>
    <w:rsid w:val="00EF33C2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font5">
    <w:name w:val="font5"/>
    <w:basedOn w:val="Normal"/>
    <w:rsid w:val="00EF33C2"/>
    <w:pPr>
      <w:spacing w:before="100" w:beforeAutospacing="1" w:after="100" w:afterAutospacing="1"/>
    </w:pPr>
    <w:rPr>
      <w:rFonts w:ascii="Tahoma" w:hAnsi="Tahoma" w:cs="Tahoma"/>
      <w:color w:val="000000"/>
      <w:sz w:val="18"/>
      <w:szCs w:val="18"/>
    </w:rPr>
  </w:style>
  <w:style w:type="paragraph" w:customStyle="1" w:styleId="xl63">
    <w:name w:val="xl63"/>
    <w:basedOn w:val="Normal"/>
    <w:rsid w:val="00EF33C2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</w:pPr>
    <w:rPr>
      <w:rFonts w:ascii="Times New Roman" w:hAnsi="Times New Roman" w:cs="Times New Roman"/>
      <w:sz w:val="16"/>
      <w:szCs w:val="16"/>
    </w:rPr>
  </w:style>
  <w:style w:type="paragraph" w:customStyle="1" w:styleId="xl64">
    <w:name w:val="xl64"/>
    <w:basedOn w:val="Normal"/>
    <w:rsid w:val="00EF33C2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</w:pPr>
    <w:rPr>
      <w:rFonts w:ascii="Times New Roman" w:hAnsi="Times New Roman" w:cs="Times New Roman"/>
      <w:sz w:val="16"/>
      <w:szCs w:val="16"/>
    </w:rPr>
  </w:style>
  <w:style w:type="paragraph" w:customStyle="1" w:styleId="xl65">
    <w:name w:val="xl65"/>
    <w:basedOn w:val="Normal"/>
    <w:rsid w:val="00EF33C2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/>
      <w:jc w:val="center"/>
    </w:pPr>
    <w:rPr>
      <w:rFonts w:ascii="Times New Roman" w:hAnsi="Times New Roman" w:cs="Times New Roman"/>
      <w:sz w:val="16"/>
      <w:szCs w:val="16"/>
    </w:rPr>
  </w:style>
  <w:style w:type="paragraph" w:customStyle="1" w:styleId="xl66">
    <w:name w:val="xl66"/>
    <w:basedOn w:val="Normal"/>
    <w:rsid w:val="00EF33C2"/>
    <w:pPr>
      <w:shd w:val="clear" w:color="000000" w:fill="C0C0C0"/>
      <w:spacing w:before="100" w:beforeAutospacing="1" w:after="100" w:afterAutospacing="1"/>
    </w:pPr>
    <w:rPr>
      <w:rFonts w:ascii="Times New Roman" w:hAnsi="Times New Roman" w:cs="Times New Roman"/>
      <w:sz w:val="16"/>
      <w:szCs w:val="16"/>
    </w:rPr>
  </w:style>
  <w:style w:type="paragraph" w:customStyle="1" w:styleId="xl67">
    <w:name w:val="xl67"/>
    <w:basedOn w:val="Normal"/>
    <w:rsid w:val="00EF33C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 w:cs="Times New Roman"/>
      <w:sz w:val="16"/>
      <w:szCs w:val="16"/>
    </w:rPr>
  </w:style>
  <w:style w:type="paragraph" w:customStyle="1" w:styleId="xl68">
    <w:name w:val="xl68"/>
    <w:basedOn w:val="Normal"/>
    <w:rsid w:val="00EF33C2"/>
    <w:pPr>
      <w:spacing w:before="100" w:beforeAutospacing="1" w:after="100" w:afterAutospacing="1"/>
    </w:pPr>
    <w:rPr>
      <w:rFonts w:ascii="Times New Roman" w:hAnsi="Times New Roman" w:cs="Times New Roman"/>
      <w:sz w:val="16"/>
      <w:szCs w:val="16"/>
    </w:rPr>
  </w:style>
  <w:style w:type="paragraph" w:customStyle="1" w:styleId="xl69">
    <w:name w:val="xl69"/>
    <w:basedOn w:val="Normal"/>
    <w:rsid w:val="00EF33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 w:cs="Times New Roman"/>
      <w:sz w:val="16"/>
      <w:szCs w:val="16"/>
    </w:rPr>
  </w:style>
  <w:style w:type="table" w:customStyle="1" w:styleId="Autoliv">
    <w:name w:val="Autoliv"/>
    <w:basedOn w:val="TableNormal"/>
    <w:uiPriority w:val="99"/>
    <w:rsid w:val="00664232"/>
    <w:rPr>
      <w:rFonts w:asciiTheme="minorHAnsi" w:eastAsiaTheme="minorHAnsi" w:hAnsiTheme="minorHAnsi" w:cstheme="minorBidi"/>
      <w:color w:val="000000" w:themeColor="text1" w:themeShade="80"/>
      <w:sz w:val="28"/>
      <w:lang w:eastAsia="sv-S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57" w:type="dxa"/>
        <w:bottom w:w="57" w:type="dxa"/>
      </w:tblCellMar>
    </w:tblPr>
    <w:tblStylePr w:type="firstRow">
      <w:rPr>
        <w:b w:val="0"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FF4"/>
      </w:tcPr>
    </w:tblStylePr>
    <w:tblStylePr w:type="band2Vert">
      <w:tblPr/>
      <w:tcPr>
        <w:shd w:val="clear" w:color="auto" w:fill="E7F0FA"/>
      </w:tcPr>
    </w:tblStylePr>
    <w:tblStylePr w:type="band1Horz">
      <w:tblPr/>
      <w:tcPr>
        <w:tcBorders>
          <w:insideH w:val="single" w:sz="4" w:space="0" w:color="FFFFFF"/>
          <w:insideV w:val="single" w:sz="4" w:space="0" w:color="FFFFFF"/>
        </w:tcBorders>
        <w:shd w:val="clear" w:color="auto" w:fill="CBDFF4"/>
      </w:tcPr>
    </w:tblStylePr>
    <w:tblStylePr w:type="band2Horz">
      <w:tblPr/>
      <w:tcPr>
        <w:tcBorders>
          <w:insideV w:val="single" w:sz="4" w:space="0" w:color="FFFFFF" w:themeColor="background1"/>
        </w:tcBorders>
        <w:shd w:val="clear" w:color="auto" w:fill="E7F0FA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76062"/>
    <w:rPr>
      <w:color w:val="605E5C"/>
      <w:shd w:val="clear" w:color="auto" w:fill="E1DFDD"/>
    </w:rPr>
  </w:style>
  <w:style w:type="table" w:styleId="TableTheme">
    <w:name w:val="Table Theme"/>
    <w:basedOn w:val="TableNormal"/>
    <w:rsid w:val="008D4F7D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S:\Metrics\Static_Analysis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s:\Methods\HowTo\" TargetMode="Externa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Metrics\Static_Analysis\AEF%20725%20N%20-%20QA%20C%20Metrics%20Analysis%20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C73A6C-2533-44C6-BE57-9975BA672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AEF 725 N - QA C Metrics Analysis Report.dotx</Template>
  <TotalTime>608</TotalTime>
  <Pages>10</Pages>
  <Words>2272</Words>
  <Characters>12951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PP4G Platform</vt:lpstr>
    </vt:vector>
  </TitlesOfParts>
  <Company>Autoliv</Company>
  <LinksUpToDate>false</LinksUpToDate>
  <CharactersWithSpaces>15193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PP4G Platform</dc:title>
  <dc:subject>PP4G Platform</dc:subject>
  <dc:creator>Charlene Dibourg</dc:creator>
  <cp:keywords>VERSION_NAME</cp:keywords>
  <dc:description/>
  <cp:lastModifiedBy>Dan Dustinta</cp:lastModifiedBy>
  <cp:revision>49</cp:revision>
  <cp:lastPrinted>2011-02-23T12:47:00Z</cp:lastPrinted>
  <dcterms:created xsi:type="dcterms:W3CDTF">2017-09-04T09:21:00Z</dcterms:created>
  <dcterms:modified xsi:type="dcterms:W3CDTF">2021-08-02T17:49:00Z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XAccess Type">
    <vt:lpwstr>Inherited</vt:lpwstr>
  </property>
  <property fmtid="{D5CDD505-2E9C-101B-9397-08002B2CF9AE}" pid="3" name="MXActiveVersion">
    <vt:lpwstr>X</vt:lpwstr>
  </property>
  <property fmtid="{D5CDD505-2E9C-101B-9397-08002B2CF9AE}" pid="4" name="MXActual_state_Preliminary">
    <vt:lpwstr>YYYY-MM-DD HH:MM</vt:lpwstr>
  </property>
  <property fmtid="{D5CDD505-2E9C-101B-9397-08002B2CF9AE}" pid="5" name="MXActual_state_Release">
    <vt:lpwstr>XXX</vt:lpwstr>
  </property>
  <property fmtid="{D5CDD505-2E9C-101B-9397-08002B2CF9AE}" pid="6" name="MXActual_state_Review">
    <vt:lpwstr>XXX</vt:lpwstr>
  </property>
  <property fmtid="{D5CDD505-2E9C-101B-9397-08002B2CF9AE}" pid="7" name="MXActual_state_Superceded">
    <vt:lpwstr>XXX</vt:lpwstr>
  </property>
  <property fmtid="{D5CDD505-2E9C-101B-9397-08002B2CF9AE}" pid="8" name="MXalvApplicationVersion">
    <vt:lpwstr/>
  </property>
  <property fmtid="{D5CDD505-2E9C-101B-9397-08002B2CF9AE}" pid="9" name="MXalvChangeDescription">
    <vt:lpwstr>xxx</vt:lpwstr>
  </property>
  <property fmtid="{D5CDD505-2E9C-101B-9397-08002B2CF9AE}" pid="10" name="MXAuthority">
    <vt:lpwstr>Project Name and Number</vt:lpwstr>
  </property>
  <property fmtid="{D5CDD505-2E9C-101B-9397-08002B2CF9AE}" pid="11" name="MXAuthority_BusinessUnit">
    <vt:lpwstr/>
  </property>
  <property fmtid="{D5CDD505-2E9C-101B-9397-08002B2CF9AE}" pid="12" name="MXAuthority_Description">
    <vt:lpwstr>Description</vt:lpwstr>
  </property>
  <property fmtid="{D5CDD505-2E9C-101B-9397-08002B2CF9AE}" pid="13" name="MXAuthority_LocalNumber">
    <vt:lpwstr>XXXXX</vt:lpwstr>
  </property>
  <property fmtid="{D5CDD505-2E9C-101B-9397-08002B2CF9AE}" pid="14" name="MXAuthority_Owner">
    <vt:lpwstr>Name</vt:lpwstr>
  </property>
  <property fmtid="{D5CDD505-2E9C-101B-9397-08002B2CF9AE}" pid="15" name="MXAuthority_Program">
    <vt:lpwstr/>
  </property>
  <property fmtid="{D5CDD505-2E9C-101B-9397-08002B2CF9AE}" pid="16" name="MXCheckin Reason">
    <vt:lpwstr/>
  </property>
  <property fmtid="{D5CDD505-2E9C-101B-9397-08002B2CF9AE}" pid="17" name="MXCheckin User">
    <vt:lpwstr>Name</vt:lpwstr>
  </property>
  <property fmtid="{D5CDD505-2E9C-101B-9397-08002B2CF9AE}" pid="18" name="MXCurrent">
    <vt:lpwstr>State</vt:lpwstr>
  </property>
  <property fmtid="{D5CDD505-2E9C-101B-9397-08002B2CF9AE}" pid="19" name="MXCurrent.Localized">
    <vt:lpwstr>State</vt:lpwstr>
  </property>
  <property fmtid="{D5CDD505-2E9C-101B-9397-08002B2CF9AE}" pid="20" name="MXDescription">
    <vt:lpwstr/>
  </property>
  <property fmtid="{D5CDD505-2E9C-101B-9397-08002B2CF9AE}" pid="21" name="MXDesignated User">
    <vt:lpwstr>Unassigned</vt:lpwstr>
  </property>
  <property fmtid="{D5CDD505-2E9C-101B-9397-08002B2CF9AE}" pid="22" name="MXEmail">
    <vt:lpwstr>xxx.xxx@autoliv.com</vt:lpwstr>
  </property>
  <property fmtid="{D5CDD505-2E9C-101B-9397-08002B2CF9AE}" pid="23" name="MXFirstName">
    <vt:lpwstr>Firstname</vt:lpwstr>
  </property>
  <property fmtid="{D5CDD505-2E9C-101B-9397-08002B2CF9AE}" pid="24" name="MXIs Version Object">
    <vt:lpwstr>False</vt:lpwstr>
  </property>
  <property fmtid="{D5CDD505-2E9C-101B-9397-08002B2CF9AE}" pid="25" name="MXLanguage">
    <vt:lpwstr>English</vt:lpwstr>
  </property>
  <property fmtid="{D5CDD505-2E9C-101B-9397-08002B2CF9AE}" pid="26" name="MXLastName">
    <vt:lpwstr>Lastname</vt:lpwstr>
  </property>
  <property fmtid="{D5CDD505-2E9C-101B-9397-08002B2CF9AE}" pid="27" name="MXLatestVersion">
    <vt:lpwstr>X</vt:lpwstr>
  </property>
  <property fmtid="{D5CDD505-2E9C-101B-9397-08002B2CF9AE}" pid="28" name="MXMiddleName">
    <vt:lpwstr/>
  </property>
  <property fmtid="{D5CDD505-2E9C-101B-9397-08002B2CF9AE}" pid="29" name="MXMove Files To Version">
    <vt:lpwstr>False</vt:lpwstr>
  </property>
  <property fmtid="{D5CDD505-2E9C-101B-9397-08002B2CF9AE}" pid="30" name="MXName">
    <vt:lpwstr>Exxxxxx</vt:lpwstr>
  </property>
  <property fmtid="{D5CDD505-2E9C-101B-9397-08002B2CF9AE}" pid="31" name="MXOriginator">
    <vt:lpwstr>name</vt:lpwstr>
  </property>
  <property fmtid="{D5CDD505-2E9C-101B-9397-08002B2CF9AE}" pid="32" name="MXPolicy">
    <vt:lpwstr>ReviewPolicy</vt:lpwstr>
  </property>
  <property fmtid="{D5CDD505-2E9C-101B-9397-08002B2CF9AE}" pid="33" name="MXPolicy.Localized">
    <vt:lpwstr>ReviewPolicy</vt:lpwstr>
  </property>
  <property fmtid="{D5CDD505-2E9C-101B-9397-08002B2CF9AE}" pid="34" name="MXRevision">
    <vt:lpwstr>xxx</vt:lpwstr>
  </property>
  <property fmtid="{D5CDD505-2E9C-101B-9397-08002B2CF9AE}" pid="35" name="MXSignatures_state_Preliminary">
    <vt:lpwstr/>
  </property>
  <property fmtid="{D5CDD505-2E9C-101B-9397-08002B2CF9AE}" pid="36" name="MXSignatures_state_Release">
    <vt:lpwstr/>
  </property>
  <property fmtid="{D5CDD505-2E9C-101B-9397-08002B2CF9AE}" pid="37" name="MXSignatures_state_Review">
    <vt:lpwstr/>
  </property>
  <property fmtid="{D5CDD505-2E9C-101B-9397-08002B2CF9AE}" pid="38" name="MXSignatures_state_Superceded">
    <vt:lpwstr/>
  </property>
  <property fmtid="{D5CDD505-2E9C-101B-9397-08002B2CF9AE}" pid="39" name="MXSuspend Versioning">
    <vt:lpwstr>False</vt:lpwstr>
  </property>
  <property fmtid="{D5CDD505-2E9C-101B-9397-08002B2CF9AE}" pid="40" name="MXTitle">
    <vt:lpwstr>QA C Metrics Analysis Report</vt:lpwstr>
  </property>
  <property fmtid="{D5CDD505-2E9C-101B-9397-08002B2CF9AE}" pid="41" name="MXType">
    <vt:lpwstr>Type</vt:lpwstr>
  </property>
  <property fmtid="{D5CDD505-2E9C-101B-9397-08002B2CF9AE}" pid="42" name="MXType.Localized">
    <vt:lpwstr>Type</vt:lpwstr>
  </property>
  <property fmtid="{D5CDD505-2E9C-101B-9397-08002B2CF9AE}" pid="43" name="MXUser">
    <vt:lpwstr>[Name]</vt:lpwstr>
  </property>
  <property fmtid="{D5CDD505-2E9C-101B-9397-08002B2CF9AE}" pid="44" name="MXVersion">
    <vt:lpwstr>xxx</vt:lpwstr>
  </property>
  <property fmtid="{D5CDD505-2E9C-101B-9397-08002B2CF9AE}" pid="45" name="MXActual_state_Released">
    <vt:lpwstr>YYYY-MM-DD</vt:lpwstr>
  </property>
  <property fmtid="{D5CDD505-2E9C-101B-9397-08002B2CF9AE}" pid="46" name="MXSignatures_state_Released">
    <vt:lpwstr/>
  </property>
  <property fmtid="{D5CDD505-2E9C-101B-9397-08002B2CF9AE}" pid="47" name="MXCheckin Date">
    <vt:lpwstr>YYYY-MM-DD HH:MM</vt:lpwstr>
  </property>
  <property fmtid="{D5CDD505-2E9C-101B-9397-08002B2CF9AE}" pid="48" name="MXRoute_In-Work_date">
    <vt:lpwstr/>
  </property>
  <property fmtid="{D5CDD505-2E9C-101B-9397-08002B2CF9AE}" pid="49" name="MXRoute_In-Work_name">
    <vt:lpwstr/>
  </property>
  <property fmtid="{D5CDD505-2E9C-101B-9397-08002B2CF9AE}" pid="50" name="MXRoute_Released_date">
    <vt:lpwstr/>
  </property>
  <property fmtid="{D5CDD505-2E9C-101B-9397-08002B2CF9AE}" pid="51" name="MXRoute_Released_name">
    <vt:lpwstr/>
  </property>
  <property fmtid="{D5CDD505-2E9C-101B-9397-08002B2CF9AE}" pid="52" name="MXRoute_Superseded_date">
    <vt:lpwstr/>
  </property>
  <property fmtid="{D5CDD505-2E9C-101B-9397-08002B2CF9AE}" pid="53" name="MXRoute_Superseded_name">
    <vt:lpwstr/>
  </property>
</Properties>
</file>