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8807"/>
      </w:tblGrid>
      <w:tr w:rsidR="005C791D" w:rsidRPr="009B063D" w14:paraId="22369D2A" w14:textId="77777777" w:rsidTr="00B06A7D">
        <w:trPr>
          <w:cantSplit/>
          <w:trHeight w:val="7873"/>
        </w:trPr>
        <w:tc>
          <w:tcPr>
            <w:tcW w:w="10225" w:type="dxa"/>
            <w:gridSpan w:val="2"/>
            <w:vAlign w:val="center"/>
          </w:tcPr>
          <w:p w14:paraId="1CE53A0D" w14:textId="77777777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bookmarkStart w:id="0" w:name="_Hlk36730963"/>
            <w:r>
              <w:rPr>
                <w:b/>
                <w:sz w:val="48"/>
                <w:lang w:val="en-US"/>
              </w:rPr>
              <w:t>AEM</w:t>
            </w:r>
            <w:r w:rsidRPr="009B063D">
              <w:rPr>
                <w:b/>
                <w:sz w:val="48"/>
                <w:lang w:val="en-US"/>
              </w:rPr>
              <w:t xml:space="preserve"> </w:t>
            </w:r>
            <w:r>
              <w:rPr>
                <w:b/>
                <w:sz w:val="48"/>
                <w:lang w:val="en-US"/>
              </w:rPr>
              <w:t>TEMPLATE</w:t>
            </w:r>
          </w:p>
          <w:p w14:paraId="20F0CBE8" w14:textId="77777777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MXTitle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 xml:space="preserve"> SW Detailed Design (DD)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  <w:p w14:paraId="50CB4C30" w14:textId="77777777" w:rsidR="005C791D" w:rsidRPr="00A72150" w:rsidRDefault="005C791D" w:rsidP="00B06A7D">
            <w:pPr>
              <w:pStyle w:val="Firstpage"/>
              <w:spacing w:before="600"/>
              <w:jc w:val="center"/>
              <w:rPr>
                <w:b/>
                <w:sz w:val="48"/>
                <w:lang w:val="en-US"/>
              </w:rPr>
            </w:pPr>
            <w:r w:rsidRPr="00A72150">
              <w:rPr>
                <w:b/>
                <w:sz w:val="48"/>
                <w:lang w:val="en-US"/>
              </w:rPr>
              <w:fldChar w:fldCharType="begin"/>
            </w:r>
            <w:r w:rsidRPr="00A72150">
              <w:rPr>
                <w:b/>
                <w:sz w:val="48"/>
                <w:lang w:val="en-US"/>
              </w:rPr>
              <w:instrText xml:space="preserve"> DOCPROPERTY  MXName  \* MERGEFORMAT </w:instrText>
            </w:r>
            <w:r w:rsidRPr="00A72150">
              <w:rPr>
                <w:b/>
                <w:sz w:val="48"/>
                <w:lang w:val="en-US"/>
              </w:rPr>
              <w:fldChar w:fldCharType="separate"/>
            </w:r>
            <w:r w:rsidR="004B756D">
              <w:rPr>
                <w:b/>
                <w:sz w:val="48"/>
                <w:lang w:val="en-US"/>
              </w:rPr>
              <w:t>EXXXXXX</w:t>
            </w:r>
            <w:r w:rsidRPr="00A72150">
              <w:rPr>
                <w:b/>
                <w:sz w:val="48"/>
                <w:lang w:val="en-US"/>
              </w:rPr>
              <w:fldChar w:fldCharType="end"/>
            </w:r>
          </w:p>
        </w:tc>
      </w:tr>
      <w:tr w:rsidR="005C791D" w:rsidRPr="009B063D" w14:paraId="2A34AC9D" w14:textId="77777777" w:rsidTr="00B06A7D">
        <w:trPr>
          <w:cantSplit/>
          <w:trHeight w:val="2361"/>
        </w:trPr>
        <w:tc>
          <w:tcPr>
            <w:tcW w:w="1418" w:type="dxa"/>
            <w:shd w:val="clear" w:color="auto" w:fill="1F497D" w:themeFill="text2"/>
            <w:vAlign w:val="center"/>
          </w:tcPr>
          <w:p w14:paraId="243811ED" w14:textId="77777777" w:rsidR="005C791D" w:rsidRPr="00A72150" w:rsidRDefault="005C791D" w:rsidP="00B06A7D">
            <w:pPr>
              <w:spacing w:after="0"/>
              <w:jc w:val="center"/>
              <w:rPr>
                <w:b/>
                <w:sz w:val="48"/>
              </w:rPr>
            </w:pPr>
            <w:r w:rsidRPr="00F11761">
              <w:rPr>
                <w:rFonts w:ascii="Arial" w:hAnsi="Arial" w:cs="Arial"/>
                <w:b/>
                <w:noProof/>
                <w:color w:val="FFFFFF"/>
                <w:sz w:val="24"/>
              </w:rPr>
              <w:t>Summary</w:t>
            </w:r>
          </w:p>
        </w:tc>
        <w:tc>
          <w:tcPr>
            <w:tcW w:w="8807" w:type="dxa"/>
          </w:tcPr>
          <w:p w14:paraId="16147762" w14:textId="77777777" w:rsidR="005C791D" w:rsidRPr="00A72150" w:rsidRDefault="00CF5576" w:rsidP="00B06A7D">
            <w:pPr>
              <w:pStyle w:val="Firstpage"/>
              <w:spacing w:before="600"/>
              <w:jc w:val="both"/>
              <w:rPr>
                <w:b/>
                <w:sz w:val="28"/>
                <w:szCs w:val="28"/>
                <w:lang w:val="en-US"/>
              </w:rPr>
            </w:pPr>
            <w:r w:rsidRPr="001F7F2D">
              <w:rPr>
                <w:rFonts w:cs="Arial"/>
                <w:sz w:val="20"/>
              </w:rPr>
              <w:t xml:space="preserve">This is the Software </w:t>
            </w:r>
            <w:r>
              <w:rPr>
                <w:rFonts w:cs="Arial"/>
                <w:sz w:val="20"/>
              </w:rPr>
              <w:t>Detailed Design Document</w:t>
            </w:r>
          </w:p>
        </w:tc>
      </w:tr>
    </w:tbl>
    <w:p w14:paraId="41CEDDD9" w14:textId="77777777" w:rsidR="005C791D" w:rsidRDefault="005C791D" w:rsidP="005C791D"/>
    <w:tbl>
      <w:tblPr>
        <w:tblW w:w="10262" w:type="dxa"/>
        <w:tblInd w:w="-2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8"/>
        <w:gridCol w:w="3416"/>
        <w:gridCol w:w="3418"/>
      </w:tblGrid>
      <w:tr w:rsidR="005C791D" w:rsidRPr="00F90EF1" w14:paraId="773FB171" w14:textId="77777777" w:rsidTr="00B06A7D">
        <w:trPr>
          <w:cantSplit/>
          <w:trHeight w:val="251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821AD5E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Author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F04B953" w14:textId="77777777" w:rsidR="005C791D" w:rsidRPr="00092777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Review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3469E9C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 w:rsidRPr="002E714C"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Approval</w:t>
            </w:r>
          </w:p>
        </w:tc>
      </w:tr>
      <w:tr w:rsidR="005C791D" w:rsidRPr="00F90EF1" w14:paraId="4D61FAB5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87361B" w14:textId="77777777" w:rsidR="005C791D" w:rsidRDefault="005C791D" w:rsidP="00B06A7D">
            <w:pPr>
              <w:spacing w:after="0"/>
              <w:rPr>
                <w:rFonts w:ascii="Arial" w:hAnsi="Arial" w:cs="Arial"/>
                <w:noProof/>
                <w:color w:val="000080"/>
                <w:sz w:val="20"/>
                <w:szCs w:val="20"/>
              </w:rPr>
            </w:pPr>
            <w:r w:rsidRPr="00F1292D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Title: </w: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begin"/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instrText xml:space="preserve"> DOCPROPERTY  "MXCheckin User"  \* MERGEFORMAT </w:instrTex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separate"/>
            </w:r>
            <w:r w:rsidR="004B756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t>Name</w:t>
            </w:r>
            <w:r w:rsidRPr="00F1292D">
              <w:rPr>
                <w:rFonts w:ascii="Arial" w:hAnsi="Arial" w:cs="Arial"/>
                <w:noProof/>
                <w:color w:val="000080"/>
                <w:sz w:val="20"/>
                <w:szCs w:val="20"/>
              </w:rPr>
              <w:fldChar w:fldCharType="end"/>
            </w:r>
          </w:p>
          <w:p w14:paraId="1B33A5F8" w14:textId="77777777" w:rsidR="005C791D" w:rsidRPr="002E714C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72CDBF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BEA21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tr w:rsidR="005C791D" w:rsidRPr="00092777" w14:paraId="346E3336" w14:textId="77777777" w:rsidTr="00B06A7D">
        <w:trPr>
          <w:cantSplit/>
          <w:trHeight w:val="79"/>
        </w:trPr>
        <w:tc>
          <w:tcPr>
            <w:tcW w:w="342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DBE25F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883094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  <w:tc>
          <w:tcPr>
            <w:tcW w:w="3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BC5DFA" w14:textId="77777777" w:rsidR="005C791D" w:rsidRPr="00092777" w:rsidRDefault="005C791D" w:rsidP="00B06A7D">
            <w:pPr>
              <w:spacing w:after="0"/>
              <w:rPr>
                <w:rFonts w:ascii="Arial" w:hAnsi="Arial" w:cs="Arial"/>
                <w:noProof/>
                <w:color w:val="960000"/>
                <w:sz w:val="8"/>
                <w:szCs w:val="8"/>
              </w:rPr>
            </w:pPr>
          </w:p>
        </w:tc>
      </w:tr>
      <w:tr w:rsidR="005C791D" w:rsidRPr="00F90EF1" w14:paraId="1F1A8449" w14:textId="77777777" w:rsidTr="00B06A7D">
        <w:trPr>
          <w:cantSplit/>
          <w:trHeight w:val="272"/>
        </w:trPr>
        <w:tc>
          <w:tcPr>
            <w:tcW w:w="102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2AF6DF8" w14:textId="77777777" w:rsidR="005C791D" w:rsidRPr="002E714C" w:rsidRDefault="005C791D" w:rsidP="00B06A7D">
            <w:pPr>
              <w:spacing w:after="0"/>
              <w:jc w:val="center"/>
              <w:rPr>
                <w:rFonts w:ascii="Arial" w:hAnsi="Arial" w:cs="Arial"/>
                <w:b/>
                <w:noProof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C791D" w:rsidRPr="00F90EF1" w14:paraId="714ECB00" w14:textId="77777777" w:rsidTr="00B06A7D">
        <w:trPr>
          <w:cantSplit/>
          <w:trHeight w:val="965"/>
        </w:trPr>
        <w:tc>
          <w:tcPr>
            <w:tcW w:w="3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51990C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0693880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  <w:tc>
          <w:tcPr>
            <w:tcW w:w="3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969DC" w14:textId="77777777" w:rsidR="005C791D" w:rsidRPr="00F1292D" w:rsidRDefault="005C791D" w:rsidP="00B06A7D">
            <w:pPr>
              <w:spacing w:after="0"/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</w:rPr>
            </w:pP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See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Master Document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 xml:space="preserve">for the roles and </w:t>
            </w:r>
            <w:r w:rsidRPr="00652BA3">
              <w:rPr>
                <w:rFonts w:ascii="Arial" w:hAnsi="Arial" w:cs="Arial"/>
                <w:noProof/>
                <w:color w:val="7030A0"/>
                <w:sz w:val="20"/>
                <w:szCs w:val="20"/>
              </w:rPr>
              <w:t xml:space="preserve">Project Members List </w:t>
            </w:r>
            <w:r w:rsidRPr="00652BA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for the name of people</w:t>
            </w:r>
          </w:p>
        </w:tc>
      </w:tr>
      <w:bookmarkEnd w:id="0"/>
    </w:tbl>
    <w:p w14:paraId="76CEB409" w14:textId="77777777" w:rsidR="005C791D" w:rsidRPr="00430E47" w:rsidRDefault="005C791D" w:rsidP="005C791D">
      <w:pPr>
        <w:spacing w:after="0"/>
      </w:pPr>
    </w:p>
    <w:p w14:paraId="72DDB2FB" w14:textId="77777777" w:rsidR="005C791D" w:rsidRDefault="005C791D"/>
    <w:p w14:paraId="3E282ECF" w14:textId="77777777" w:rsidR="003B330A" w:rsidRPr="00296B9F" w:rsidRDefault="003B330A" w:rsidP="00393CFA">
      <w:pPr>
        <w:pStyle w:val="Heading"/>
      </w:pPr>
      <w:bookmarkStart w:id="1" w:name="_Toc221000463"/>
      <w:r w:rsidRPr="00296B9F">
        <w:lastRenderedPageBreak/>
        <w:t>Table of content</w:t>
      </w:r>
    </w:p>
    <w:p w14:paraId="26989D22" w14:textId="77777777" w:rsidR="00674DD8" w:rsidRDefault="00A04572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  <w:b w:val="0"/>
          <w:caps w:val="0"/>
        </w:rPr>
        <w:instrText xml:space="preserve"> TOC \o "2-3" \t "Heading 1;1;Heading 2;2" </w:instrText>
      </w:r>
      <w:r>
        <w:rPr>
          <w:rFonts w:cs="Arial"/>
          <w:b w:val="0"/>
          <w:caps w:val="0"/>
        </w:rPr>
        <w:fldChar w:fldCharType="separate"/>
      </w:r>
      <w:r w:rsidR="00674DD8">
        <w:t>1.</w:t>
      </w:r>
      <w:r w:rsidR="00674DD8"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="00674DD8">
        <w:t>General Information</w:t>
      </w:r>
      <w:r w:rsidR="00674DD8">
        <w:tab/>
      </w:r>
      <w:r w:rsidR="00674DD8">
        <w:fldChar w:fldCharType="begin"/>
      </w:r>
      <w:r w:rsidR="00674DD8">
        <w:instrText xml:space="preserve"> PAGEREF _Toc342390930 \h </w:instrText>
      </w:r>
      <w:r w:rsidR="00674DD8">
        <w:fldChar w:fldCharType="separate"/>
      </w:r>
      <w:r w:rsidR="004B756D">
        <w:t>3</w:t>
      </w:r>
      <w:r w:rsidR="00674DD8">
        <w:fldChar w:fldCharType="end"/>
      </w:r>
    </w:p>
    <w:p w14:paraId="47D0E45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Revision history *</w:t>
      </w:r>
      <w:r>
        <w:tab/>
      </w:r>
      <w:r>
        <w:fldChar w:fldCharType="begin"/>
      </w:r>
      <w:r>
        <w:instrText xml:space="preserve"> PAGEREF _Toc342390931 \h </w:instrText>
      </w:r>
      <w:r>
        <w:fldChar w:fldCharType="separate"/>
      </w:r>
      <w:r w:rsidR="004B756D">
        <w:t>3</w:t>
      </w:r>
      <w:r>
        <w:fldChar w:fldCharType="end"/>
      </w:r>
    </w:p>
    <w:p w14:paraId="33D49FEB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Purpose and Scope</w:t>
      </w:r>
      <w:r>
        <w:tab/>
      </w:r>
      <w:r>
        <w:fldChar w:fldCharType="begin"/>
      </w:r>
      <w:r>
        <w:instrText xml:space="preserve"> PAGEREF _Toc342390932 \h </w:instrText>
      </w:r>
      <w:r>
        <w:fldChar w:fldCharType="separate"/>
      </w:r>
      <w:r w:rsidR="004B756D">
        <w:t>3</w:t>
      </w:r>
      <w:r>
        <w:fldChar w:fldCharType="end"/>
      </w:r>
    </w:p>
    <w:p w14:paraId="7F07CAB1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Referenced documents</w:t>
      </w:r>
      <w:r>
        <w:tab/>
      </w:r>
      <w:r>
        <w:fldChar w:fldCharType="begin"/>
      </w:r>
      <w:r>
        <w:instrText xml:space="preserve"> PAGEREF _Toc342390933 \h </w:instrText>
      </w:r>
      <w:r>
        <w:fldChar w:fldCharType="separate"/>
      </w:r>
      <w:r w:rsidR="004B756D">
        <w:t>3</w:t>
      </w:r>
      <w:r>
        <w:fldChar w:fldCharType="end"/>
      </w:r>
    </w:p>
    <w:p w14:paraId="68F7DDB6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External  documents</w:t>
      </w:r>
      <w:r>
        <w:tab/>
      </w:r>
      <w:r>
        <w:fldChar w:fldCharType="begin"/>
      </w:r>
      <w:r>
        <w:instrText xml:space="preserve"> PAGEREF _Toc342390934 \h </w:instrText>
      </w:r>
      <w:r>
        <w:fldChar w:fldCharType="separate"/>
      </w:r>
      <w:r w:rsidR="004B756D">
        <w:t>3</w:t>
      </w:r>
      <w:r>
        <w:fldChar w:fldCharType="end"/>
      </w:r>
    </w:p>
    <w:p w14:paraId="0801813D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1.3.2.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Internal Documents</w:t>
      </w:r>
      <w:r>
        <w:tab/>
      </w:r>
      <w:r>
        <w:fldChar w:fldCharType="begin"/>
      </w:r>
      <w:r>
        <w:instrText xml:space="preserve"> PAGEREF _Toc342390935 \h </w:instrText>
      </w:r>
      <w:r>
        <w:fldChar w:fldCharType="separate"/>
      </w:r>
      <w:r w:rsidR="004B756D">
        <w:t>3</w:t>
      </w:r>
      <w:r>
        <w:fldChar w:fldCharType="end"/>
      </w:r>
    </w:p>
    <w:p w14:paraId="3CC7A6C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1.4.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Terminology and definitions</w:t>
      </w:r>
      <w:r>
        <w:tab/>
      </w:r>
      <w:r>
        <w:fldChar w:fldCharType="begin"/>
      </w:r>
      <w:r>
        <w:instrText xml:space="preserve"> PAGEREF _Toc342390936 \h </w:instrText>
      </w:r>
      <w:r>
        <w:fldChar w:fldCharType="separate"/>
      </w:r>
      <w:r w:rsidR="004B756D">
        <w:t>3</w:t>
      </w:r>
      <w:r>
        <w:fldChar w:fldCharType="end"/>
      </w:r>
    </w:p>
    <w:p w14:paraId="5255DAD0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SW atomic architectural unit design</w:t>
      </w:r>
      <w:r>
        <w:tab/>
      </w:r>
      <w:r>
        <w:fldChar w:fldCharType="begin"/>
      </w:r>
      <w:r>
        <w:instrText xml:space="preserve"> PAGEREF _Toc342390937 \h </w:instrText>
      </w:r>
      <w:r>
        <w:fldChar w:fldCharType="separate"/>
      </w:r>
      <w:r w:rsidR="004B756D">
        <w:t>4</w:t>
      </w:r>
      <w:r>
        <w:fldChar w:fldCharType="end"/>
      </w:r>
    </w:p>
    <w:p w14:paraId="42B83215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_Toc342390938 \h </w:instrText>
      </w:r>
      <w:r>
        <w:fldChar w:fldCharType="separate"/>
      </w:r>
      <w:r w:rsidR="004B756D">
        <w:t>4</w:t>
      </w:r>
      <w:r>
        <w:fldChar w:fldCharType="end"/>
      </w:r>
    </w:p>
    <w:p w14:paraId="2F662546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Traceability</w:t>
      </w:r>
      <w:r>
        <w:tab/>
      </w:r>
      <w:r>
        <w:fldChar w:fldCharType="begin"/>
      </w:r>
      <w:r>
        <w:instrText xml:space="preserve"> PAGEREF _Toc342390939 \h </w:instrText>
      </w:r>
      <w:r>
        <w:fldChar w:fldCharType="separate"/>
      </w:r>
      <w:r w:rsidR="004B756D">
        <w:t>4</w:t>
      </w:r>
      <w:r>
        <w:fldChar w:fldCharType="end"/>
      </w:r>
    </w:p>
    <w:p w14:paraId="7CB0B981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 w:rsidRPr="009F1E20"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 w:rsidRPr="009F1E20">
        <w:t>FEATURES</w:t>
      </w:r>
      <w:r>
        <w:tab/>
      </w:r>
      <w:r>
        <w:fldChar w:fldCharType="begin"/>
      </w:r>
      <w:r>
        <w:instrText xml:space="preserve"> PAGEREF _Toc342390940 \h </w:instrText>
      </w:r>
      <w:r>
        <w:fldChar w:fldCharType="separate"/>
      </w:r>
      <w:r w:rsidR="004B756D">
        <w:t>4</w:t>
      </w:r>
      <w:r>
        <w:fldChar w:fldCharType="end"/>
      </w:r>
    </w:p>
    <w:p w14:paraId="22C98A38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Services</w:t>
      </w:r>
      <w:r>
        <w:tab/>
      </w:r>
      <w:r>
        <w:fldChar w:fldCharType="begin"/>
      </w:r>
      <w:r>
        <w:instrText xml:space="preserve"> PAGEREF _Toc342390941 \h </w:instrText>
      </w:r>
      <w:r>
        <w:fldChar w:fldCharType="separate"/>
      </w:r>
      <w:r w:rsidR="004B756D">
        <w:t>4</w:t>
      </w:r>
      <w:r>
        <w:fldChar w:fldCharType="end"/>
      </w:r>
    </w:p>
    <w:p w14:paraId="28C83FAA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3.1.1.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Service Name</w:t>
      </w:r>
      <w:r>
        <w:tab/>
      </w:r>
      <w:r>
        <w:fldChar w:fldCharType="begin"/>
      </w:r>
      <w:r>
        <w:instrText xml:space="preserve"> PAGEREF _Toc342390942 \h </w:instrText>
      </w:r>
      <w:r>
        <w:fldChar w:fldCharType="separate"/>
      </w:r>
      <w:r w:rsidR="004B756D">
        <w:t>4</w:t>
      </w:r>
      <w:r>
        <w:fldChar w:fldCharType="end"/>
      </w:r>
    </w:p>
    <w:p w14:paraId="253F34E0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Types</w:t>
      </w:r>
      <w:r>
        <w:tab/>
      </w:r>
      <w:r>
        <w:fldChar w:fldCharType="begin"/>
      </w:r>
      <w:r>
        <w:instrText xml:space="preserve"> PAGEREF _Toc342390943 \h </w:instrText>
      </w:r>
      <w:r>
        <w:fldChar w:fldCharType="separate"/>
      </w:r>
      <w:r w:rsidR="004B756D">
        <w:t>5</w:t>
      </w:r>
      <w:r>
        <w:fldChar w:fldCharType="end"/>
      </w:r>
    </w:p>
    <w:p w14:paraId="04DC403B" w14:textId="77777777" w:rsidR="00674DD8" w:rsidRDefault="00674DD8">
      <w:pPr>
        <w:pStyle w:val="TOC3"/>
        <w:tabs>
          <w:tab w:val="left" w:pos="880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</w:pPr>
      <w:r>
        <w:t>3.2.1.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eastAsia="en-US"/>
        </w:rPr>
        <w:tab/>
      </w:r>
      <w:r>
        <w:t>Name Structure definition</w:t>
      </w:r>
      <w:r>
        <w:tab/>
      </w:r>
      <w:r>
        <w:fldChar w:fldCharType="begin"/>
      </w:r>
      <w:r>
        <w:instrText xml:space="preserve"> PAGEREF _Toc342390944 \h </w:instrText>
      </w:r>
      <w:r>
        <w:fldChar w:fldCharType="separate"/>
      </w:r>
      <w:r w:rsidR="004B756D">
        <w:t>5</w:t>
      </w:r>
      <w:r>
        <w:fldChar w:fldCharType="end"/>
      </w:r>
    </w:p>
    <w:p w14:paraId="1098DC85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Variables</w:t>
      </w:r>
      <w:r>
        <w:tab/>
      </w:r>
      <w:r>
        <w:fldChar w:fldCharType="begin"/>
      </w:r>
      <w:r>
        <w:instrText xml:space="preserve"> PAGEREF _Toc342390945 \h </w:instrText>
      </w:r>
      <w:r>
        <w:fldChar w:fldCharType="separate"/>
      </w:r>
      <w:r w:rsidR="004B756D">
        <w:t>5</w:t>
      </w:r>
      <w:r>
        <w:fldChar w:fldCharType="end"/>
      </w:r>
    </w:p>
    <w:p w14:paraId="53509FED" w14:textId="77777777" w:rsidR="00674DD8" w:rsidRDefault="00674DD8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  <w:tab/>
      </w:r>
      <w:r>
        <w:t>Constants</w:t>
      </w:r>
      <w:r>
        <w:tab/>
      </w:r>
      <w:r>
        <w:fldChar w:fldCharType="begin"/>
      </w:r>
      <w:r>
        <w:instrText xml:space="preserve"> PAGEREF _Toc342390946 \h </w:instrText>
      </w:r>
      <w:r>
        <w:fldChar w:fldCharType="separate"/>
      </w:r>
      <w:r w:rsidR="004B756D">
        <w:t>5</w:t>
      </w:r>
      <w:r>
        <w:fldChar w:fldCharType="end"/>
      </w:r>
    </w:p>
    <w:p w14:paraId="5714171F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EEPROM</w:t>
      </w:r>
      <w:r>
        <w:tab/>
      </w:r>
      <w:r>
        <w:fldChar w:fldCharType="begin"/>
      </w:r>
      <w:r>
        <w:instrText xml:space="preserve"> PAGEREF _Toc342390947 \h </w:instrText>
      </w:r>
      <w:r>
        <w:fldChar w:fldCharType="separate"/>
      </w:r>
      <w:r w:rsidR="004B756D">
        <w:t>5</w:t>
      </w:r>
      <w:r>
        <w:fldChar w:fldCharType="end"/>
      </w:r>
    </w:p>
    <w:p w14:paraId="38C7D9CD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Configuration</w:t>
      </w:r>
      <w:r>
        <w:tab/>
      </w:r>
      <w:r>
        <w:fldChar w:fldCharType="begin"/>
      </w:r>
      <w:r>
        <w:instrText xml:space="preserve"> PAGEREF _Toc342390948 \h </w:instrText>
      </w:r>
      <w:r>
        <w:fldChar w:fldCharType="separate"/>
      </w:r>
      <w:r w:rsidR="004B756D">
        <w:t>5</w:t>
      </w:r>
      <w:r>
        <w:fldChar w:fldCharType="end"/>
      </w:r>
    </w:p>
    <w:p w14:paraId="65FB69A2" w14:textId="77777777" w:rsidR="00674DD8" w:rsidRDefault="00674DD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u w:val="none"/>
          <w:lang w:eastAsia="en-US"/>
        </w:rPr>
        <w:tab/>
      </w:r>
      <w:r>
        <w:t>Compilation Options</w:t>
      </w:r>
      <w:r>
        <w:tab/>
      </w:r>
      <w:r>
        <w:fldChar w:fldCharType="begin"/>
      </w:r>
      <w:r>
        <w:instrText xml:space="preserve"> PAGEREF _Toc342390949 \h </w:instrText>
      </w:r>
      <w:r>
        <w:fldChar w:fldCharType="separate"/>
      </w:r>
      <w:r w:rsidR="004B756D">
        <w:t>5</w:t>
      </w:r>
      <w:r>
        <w:fldChar w:fldCharType="end"/>
      </w:r>
    </w:p>
    <w:p w14:paraId="791055B9" w14:textId="77777777" w:rsidR="003B330A" w:rsidRPr="00296B9F" w:rsidRDefault="00A04572" w:rsidP="00A04572">
      <w:pPr>
        <w:tabs>
          <w:tab w:val="right" w:pos="9240"/>
          <w:tab w:val="right" w:pos="9480"/>
        </w:tabs>
      </w:pPr>
      <w:r>
        <w:rPr>
          <w:rFonts w:ascii="Arial" w:hAnsi="Arial" w:cs="Arial"/>
          <w:b/>
          <w:caps/>
          <w:sz w:val="20"/>
          <w:szCs w:val="20"/>
          <w:u w:val="single"/>
          <w:lang w:eastAsia="sv-SE"/>
        </w:rPr>
        <w:fldChar w:fldCharType="end"/>
      </w:r>
    </w:p>
    <w:bookmarkEnd w:id="1"/>
    <w:p w14:paraId="02B58D4D" w14:textId="77777777" w:rsidR="001278D5" w:rsidRPr="00296B9F" w:rsidRDefault="000E0290" w:rsidP="000E0290">
      <w:pPr>
        <w:pStyle w:val="Heading1"/>
      </w:pPr>
      <w:r w:rsidRPr="00296B9F">
        <w:br w:type="page"/>
      </w:r>
      <w:bookmarkStart w:id="2" w:name="_Toc342390930"/>
      <w:r w:rsidR="001278D5" w:rsidRPr="00296B9F">
        <w:lastRenderedPageBreak/>
        <w:t>General Information</w:t>
      </w:r>
      <w:bookmarkEnd w:id="2"/>
    </w:p>
    <w:p w14:paraId="09FA7674" w14:textId="77777777" w:rsidR="00AA61CF" w:rsidRPr="00296B9F" w:rsidRDefault="00AA61CF" w:rsidP="00936489">
      <w:pPr>
        <w:pStyle w:val="Heading2"/>
      </w:pPr>
      <w:bookmarkStart w:id="3" w:name="_Toc342390931"/>
      <w:r w:rsidRPr="00296B9F">
        <w:t>Revision history</w:t>
      </w:r>
      <w:r w:rsidR="00CC7005">
        <w:t xml:space="preserve"> *</w:t>
      </w:r>
      <w:bookmarkEnd w:id="3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1325"/>
        <w:gridCol w:w="2008"/>
        <w:gridCol w:w="4720"/>
      </w:tblGrid>
      <w:tr w:rsidR="00536511" w:rsidRPr="001079B6" w14:paraId="39224DFC" w14:textId="77777777" w:rsidTr="001079B6">
        <w:tc>
          <w:tcPr>
            <w:tcW w:w="1125" w:type="dxa"/>
            <w:shd w:val="clear" w:color="auto" w:fill="000080"/>
          </w:tcPr>
          <w:p w14:paraId="689EEB73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Revision</w:t>
            </w:r>
          </w:p>
        </w:tc>
        <w:tc>
          <w:tcPr>
            <w:tcW w:w="1325" w:type="dxa"/>
            <w:shd w:val="clear" w:color="auto" w:fill="000080"/>
          </w:tcPr>
          <w:p w14:paraId="33BB8B29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008" w:type="dxa"/>
            <w:shd w:val="clear" w:color="auto" w:fill="000080"/>
          </w:tcPr>
          <w:p w14:paraId="3CD6802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Author(s)</w:t>
            </w:r>
          </w:p>
        </w:tc>
        <w:tc>
          <w:tcPr>
            <w:tcW w:w="4720" w:type="dxa"/>
            <w:shd w:val="clear" w:color="auto" w:fill="000080"/>
          </w:tcPr>
          <w:p w14:paraId="0BFE62D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/>
                <w:b/>
                <w:color w:val="FFFFFF"/>
                <w:sz w:val="20"/>
                <w:szCs w:val="20"/>
              </w:rPr>
              <w:t>Description/comment</w:t>
            </w:r>
          </w:p>
        </w:tc>
      </w:tr>
      <w:tr w:rsidR="00536511" w:rsidRPr="001079B6" w14:paraId="52918968" w14:textId="77777777" w:rsidTr="001079B6">
        <w:tc>
          <w:tcPr>
            <w:tcW w:w="1125" w:type="dxa"/>
            <w:shd w:val="clear" w:color="auto" w:fill="auto"/>
          </w:tcPr>
          <w:p w14:paraId="741696C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21A284FE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72D4C921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6834F46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2118BC22" w14:textId="77777777" w:rsidTr="001079B6">
        <w:tc>
          <w:tcPr>
            <w:tcW w:w="1125" w:type="dxa"/>
            <w:shd w:val="clear" w:color="auto" w:fill="auto"/>
          </w:tcPr>
          <w:p w14:paraId="3451412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2C3C93D6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2B005475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46B4CC91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  <w:tr w:rsidR="00536511" w:rsidRPr="001079B6" w14:paraId="767AD1DA" w14:textId="77777777" w:rsidTr="001079B6">
        <w:tc>
          <w:tcPr>
            <w:tcW w:w="1125" w:type="dxa"/>
            <w:shd w:val="clear" w:color="auto" w:fill="auto"/>
          </w:tcPr>
          <w:p w14:paraId="4CF61594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25" w:type="dxa"/>
            <w:shd w:val="clear" w:color="auto" w:fill="auto"/>
          </w:tcPr>
          <w:p w14:paraId="17A6B592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08" w:type="dxa"/>
            <w:shd w:val="clear" w:color="auto" w:fill="auto"/>
          </w:tcPr>
          <w:p w14:paraId="71905D9B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720" w:type="dxa"/>
            <w:shd w:val="clear" w:color="auto" w:fill="auto"/>
          </w:tcPr>
          <w:p w14:paraId="4A63ECA8" w14:textId="77777777" w:rsidR="00536511" w:rsidRPr="001079B6" w:rsidRDefault="00536511" w:rsidP="001079B6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0D19CD1" w14:textId="77777777" w:rsidR="00CC7005" w:rsidRPr="00CC7005" w:rsidRDefault="00CC7005" w:rsidP="00CC7005">
      <w:pPr>
        <w:rPr>
          <w:i/>
          <w:sz w:val="16"/>
          <w:szCs w:val="16"/>
        </w:rPr>
      </w:pPr>
      <w:r w:rsidRPr="00CC7005">
        <w:rPr>
          <w:i/>
          <w:sz w:val="16"/>
          <w:szCs w:val="16"/>
        </w:rPr>
        <w:t xml:space="preserve">* </w:t>
      </w:r>
      <w:r>
        <w:rPr>
          <w:i/>
          <w:sz w:val="16"/>
          <w:szCs w:val="16"/>
        </w:rPr>
        <w:t>Template history is</w:t>
      </w:r>
      <w:r w:rsidRPr="00CC7005">
        <w:rPr>
          <w:i/>
          <w:sz w:val="16"/>
          <w:szCs w:val="16"/>
        </w:rPr>
        <w:t xml:space="preserve"> found in the CM tool used for templates</w:t>
      </w:r>
    </w:p>
    <w:p w14:paraId="6479EB3F" w14:textId="77777777" w:rsidR="001278D5" w:rsidRDefault="001278D5" w:rsidP="00936489">
      <w:pPr>
        <w:pStyle w:val="Heading2"/>
      </w:pPr>
      <w:bookmarkStart w:id="4" w:name="_Toc342390932"/>
      <w:r w:rsidRPr="00296B9F">
        <w:t>Purpose</w:t>
      </w:r>
      <w:r w:rsidR="007A1E23" w:rsidRPr="00296B9F">
        <w:t xml:space="preserve"> and Scope</w:t>
      </w:r>
      <w:bookmarkEnd w:id="4"/>
    </w:p>
    <w:p w14:paraId="3442AA40" w14:textId="77777777" w:rsidR="00911A72" w:rsidRPr="00EF24E2" w:rsidRDefault="00911A72" w:rsidP="00911A72">
      <w:pPr>
        <w:rPr>
          <w:rStyle w:val="Blue"/>
        </w:rPr>
      </w:pPr>
      <w:r w:rsidRPr="00EF24E2">
        <w:rPr>
          <w:rStyle w:val="Blue"/>
        </w:rPr>
        <w:t>The review of this document is done thanks to …</w:t>
      </w:r>
    </w:p>
    <w:p w14:paraId="7C8A3555" w14:textId="77777777" w:rsidR="001278D5" w:rsidRPr="00F1292D" w:rsidRDefault="001278D5" w:rsidP="001278D5">
      <w:pPr>
        <w:rPr>
          <w:rStyle w:val="Blue"/>
        </w:rPr>
      </w:pPr>
      <w:r w:rsidRPr="00F1292D">
        <w:rPr>
          <w:rStyle w:val="Blue"/>
        </w:rPr>
        <w:t>The purpose of this document is…</w:t>
      </w:r>
    </w:p>
    <w:p w14:paraId="5D2D0725" w14:textId="77777777" w:rsidR="001278D5" w:rsidRPr="00296B9F" w:rsidRDefault="001278D5" w:rsidP="00936489">
      <w:pPr>
        <w:pStyle w:val="Heading2"/>
      </w:pPr>
      <w:bookmarkStart w:id="5" w:name="_Toc221000464"/>
      <w:bookmarkStart w:id="6" w:name="_Toc342390933"/>
      <w:r w:rsidRPr="00296B9F">
        <w:t>Reference</w:t>
      </w:r>
      <w:r w:rsidR="00EF24E2">
        <w:t>d</w:t>
      </w:r>
      <w:r w:rsidRPr="00296B9F">
        <w:t xml:space="preserve"> documents</w:t>
      </w:r>
      <w:bookmarkEnd w:id="5"/>
      <w:bookmarkEnd w:id="6"/>
    </w:p>
    <w:p w14:paraId="23780DA8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7" w:name="_Toc342390934"/>
      <w:r>
        <w:t xml:space="preserve">External </w:t>
      </w:r>
      <w:r w:rsidR="001278D5" w:rsidRPr="00296B9F">
        <w:t xml:space="preserve"> documents</w:t>
      </w:r>
      <w:bookmarkEnd w:id="7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6A363A20" w14:textId="77777777" w:rsidTr="001079B6">
        <w:tc>
          <w:tcPr>
            <w:tcW w:w="993" w:type="dxa"/>
            <w:shd w:val="clear" w:color="auto" w:fill="000080"/>
          </w:tcPr>
          <w:p w14:paraId="4FB09922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44EF828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336FFC7E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7E7D8273" w14:textId="77777777" w:rsidTr="001079B6">
        <w:tc>
          <w:tcPr>
            <w:tcW w:w="993" w:type="dxa"/>
            <w:shd w:val="clear" w:color="auto" w:fill="auto"/>
          </w:tcPr>
          <w:p w14:paraId="3D60BAFC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2F23BD3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61EDE52B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2A6A867C" w14:textId="77777777" w:rsidTr="001079B6">
        <w:tc>
          <w:tcPr>
            <w:tcW w:w="993" w:type="dxa"/>
            <w:shd w:val="clear" w:color="auto" w:fill="auto"/>
          </w:tcPr>
          <w:p w14:paraId="30028232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B497AE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CFDA9D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0EBEE9B7" w14:textId="77777777" w:rsidTr="001079B6">
        <w:tc>
          <w:tcPr>
            <w:tcW w:w="993" w:type="dxa"/>
            <w:shd w:val="clear" w:color="auto" w:fill="auto"/>
          </w:tcPr>
          <w:p w14:paraId="53B61EFC" w14:textId="77777777" w:rsidR="001278D5" w:rsidRPr="001079B6" w:rsidRDefault="001278D5" w:rsidP="001079B6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CCF7E8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0F35670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18C75A" w14:textId="77777777" w:rsidR="001278D5" w:rsidRPr="00296B9F" w:rsidRDefault="00E16206" w:rsidP="001278D5">
      <w:pPr>
        <w:pStyle w:val="Heading3"/>
        <w:tabs>
          <w:tab w:val="clear" w:pos="964"/>
          <w:tab w:val="num" w:pos="851"/>
        </w:tabs>
        <w:ind w:left="851" w:hanging="851"/>
      </w:pPr>
      <w:bookmarkStart w:id="8" w:name="_Toc342390935"/>
      <w:r>
        <w:t>Internal</w:t>
      </w:r>
      <w:r w:rsidR="001278D5" w:rsidRPr="00296B9F">
        <w:t xml:space="preserve"> Documents</w:t>
      </w:r>
      <w:bookmarkEnd w:id="8"/>
    </w:p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785"/>
        <w:gridCol w:w="2400"/>
      </w:tblGrid>
      <w:tr w:rsidR="001278D5" w:rsidRPr="001079B6" w14:paraId="6E069986" w14:textId="77777777" w:rsidTr="001079B6">
        <w:tc>
          <w:tcPr>
            <w:tcW w:w="993" w:type="dxa"/>
            <w:shd w:val="clear" w:color="auto" w:fill="000080"/>
          </w:tcPr>
          <w:p w14:paraId="4AA4B88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785" w:type="dxa"/>
            <w:shd w:val="clear" w:color="auto" w:fill="000080"/>
          </w:tcPr>
          <w:p w14:paraId="2C484EBD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2400" w:type="dxa"/>
            <w:shd w:val="clear" w:color="auto" w:fill="000080"/>
          </w:tcPr>
          <w:p w14:paraId="6D0182DF" w14:textId="77777777" w:rsidR="001278D5" w:rsidRPr="001079B6" w:rsidRDefault="001278D5" w:rsidP="000860ED">
            <w:pPr>
              <w:spacing w:after="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1079B6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Reference </w:t>
            </w:r>
          </w:p>
        </w:tc>
      </w:tr>
      <w:tr w:rsidR="001278D5" w:rsidRPr="001079B6" w14:paraId="7229CE21" w14:textId="77777777" w:rsidTr="001079B6">
        <w:tc>
          <w:tcPr>
            <w:tcW w:w="993" w:type="dxa"/>
            <w:shd w:val="clear" w:color="auto" w:fill="auto"/>
          </w:tcPr>
          <w:p w14:paraId="0E3C94E8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529390F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97ED7CE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424678A1" w14:textId="77777777" w:rsidTr="001079B6">
        <w:trPr>
          <w:trHeight w:val="143"/>
        </w:trPr>
        <w:tc>
          <w:tcPr>
            <w:tcW w:w="993" w:type="dxa"/>
            <w:shd w:val="clear" w:color="auto" w:fill="auto"/>
          </w:tcPr>
          <w:p w14:paraId="48D5AF17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48AADCCC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5DE556F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043D6F31" w14:textId="77777777" w:rsidTr="001079B6">
        <w:tc>
          <w:tcPr>
            <w:tcW w:w="993" w:type="dxa"/>
            <w:shd w:val="clear" w:color="auto" w:fill="auto"/>
          </w:tcPr>
          <w:p w14:paraId="248EA117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0EC6B8B7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78A8F149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78D5" w:rsidRPr="001079B6" w14:paraId="3D267C5A" w14:textId="77777777" w:rsidTr="001079B6">
        <w:tc>
          <w:tcPr>
            <w:tcW w:w="993" w:type="dxa"/>
            <w:shd w:val="clear" w:color="auto" w:fill="auto"/>
          </w:tcPr>
          <w:p w14:paraId="43DF4D0B" w14:textId="77777777" w:rsidR="001278D5" w:rsidRPr="001079B6" w:rsidRDefault="001278D5" w:rsidP="001079B6">
            <w:pPr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5" w:type="dxa"/>
            <w:shd w:val="clear" w:color="auto" w:fill="auto"/>
          </w:tcPr>
          <w:p w14:paraId="689B793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</w:tcPr>
          <w:p w14:paraId="2F85DAC5" w14:textId="77777777" w:rsidR="001278D5" w:rsidRPr="001079B6" w:rsidRDefault="001278D5" w:rsidP="001079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7D58CC" w14:textId="77777777" w:rsidR="003040B8" w:rsidRDefault="00936489" w:rsidP="009B7FCF">
      <w:pPr>
        <w:pStyle w:val="Heading2"/>
      </w:pPr>
      <w:bookmarkStart w:id="9" w:name="_Toc342390936"/>
      <w:r w:rsidRPr="00936489">
        <w:t>Terminology and definitions</w:t>
      </w:r>
      <w:bookmarkEnd w:id="9"/>
    </w:p>
    <w:p w14:paraId="4BC44441" w14:textId="77777777" w:rsidR="003040B8" w:rsidRPr="005F7491" w:rsidRDefault="003040B8" w:rsidP="003040B8">
      <w:pPr>
        <w:rPr>
          <w:rFonts w:ascii="Arial" w:hAnsi="Arial"/>
          <w:color w:val="0000FF" w:themeColor="hyperlink"/>
          <w:sz w:val="20"/>
          <w:szCs w:val="20"/>
          <w:u w:val="single"/>
        </w:rPr>
      </w:pPr>
      <w:bookmarkStart w:id="10" w:name="_Hlk36732142"/>
      <w:r>
        <w:t xml:space="preserve">The generic </w:t>
      </w:r>
      <w:r>
        <w:rPr>
          <w:rFonts w:ascii="Arial" w:hAnsi="Arial"/>
          <w:sz w:val="20"/>
          <w:szCs w:val="20"/>
        </w:rPr>
        <w:t xml:space="preserve">acronyms are available in the </w:t>
      </w:r>
      <w:hyperlink r:id="rId8" w:history="1">
        <w:r w:rsidRPr="00AB5045">
          <w:rPr>
            <w:rStyle w:val="Hyperlink"/>
            <w:rFonts w:ascii="Arial" w:hAnsi="Arial"/>
            <w:sz w:val="20"/>
            <w:szCs w:val="20"/>
          </w:rPr>
          <w:t>AEM process and method wiki</w:t>
        </w:r>
      </w:hyperlink>
      <w:bookmarkEnd w:id="10"/>
    </w:p>
    <w:p w14:paraId="437B49A7" w14:textId="77777777" w:rsidR="003040B8" w:rsidRPr="003040B8" w:rsidRDefault="003040B8" w:rsidP="003040B8"/>
    <w:tbl>
      <w:tblPr>
        <w:tblW w:w="917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7320"/>
      </w:tblGrid>
      <w:tr w:rsidR="00936489" w:rsidRPr="001079B6" w14:paraId="4BFCD013" w14:textId="77777777" w:rsidTr="00936489">
        <w:tc>
          <w:tcPr>
            <w:tcW w:w="1858" w:type="dxa"/>
            <w:shd w:val="clear" w:color="auto" w:fill="000080"/>
          </w:tcPr>
          <w:p w14:paraId="6BC575EA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Terminology</w:t>
            </w:r>
          </w:p>
        </w:tc>
        <w:tc>
          <w:tcPr>
            <w:tcW w:w="7320" w:type="dxa"/>
            <w:shd w:val="clear" w:color="auto" w:fill="000080"/>
          </w:tcPr>
          <w:p w14:paraId="11498194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Meaning</w:t>
            </w:r>
          </w:p>
        </w:tc>
      </w:tr>
      <w:tr w:rsidR="00936489" w:rsidRPr="001079B6" w14:paraId="0CC9F313" w14:textId="77777777" w:rsidTr="00936489">
        <w:tc>
          <w:tcPr>
            <w:tcW w:w="1858" w:type="dxa"/>
            <w:shd w:val="clear" w:color="auto" w:fill="auto"/>
          </w:tcPr>
          <w:p w14:paraId="3CC7436B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AAU</w:t>
            </w:r>
          </w:p>
        </w:tc>
        <w:tc>
          <w:tcPr>
            <w:tcW w:w="7320" w:type="dxa"/>
            <w:shd w:val="clear" w:color="auto" w:fill="auto"/>
          </w:tcPr>
          <w:p w14:paraId="43722388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Atomic architectural unit</w:t>
            </w:r>
          </w:p>
        </w:tc>
      </w:tr>
      <w:tr w:rsidR="00936489" w:rsidRPr="001079B6" w14:paraId="1D94A110" w14:textId="77777777" w:rsidTr="00936489">
        <w:tc>
          <w:tcPr>
            <w:tcW w:w="1858" w:type="dxa"/>
            <w:shd w:val="clear" w:color="auto" w:fill="auto"/>
          </w:tcPr>
          <w:p w14:paraId="3A7ECB23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SW</w:t>
            </w:r>
          </w:p>
        </w:tc>
        <w:tc>
          <w:tcPr>
            <w:tcW w:w="7320" w:type="dxa"/>
            <w:shd w:val="clear" w:color="auto" w:fill="auto"/>
          </w:tcPr>
          <w:p w14:paraId="2D43D023" w14:textId="77777777" w:rsidR="00936489" w:rsidRPr="001079B6" w:rsidRDefault="006D0367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software</w:t>
            </w:r>
          </w:p>
        </w:tc>
      </w:tr>
      <w:tr w:rsidR="00936489" w:rsidRPr="001079B6" w14:paraId="58FE2219" w14:textId="77777777" w:rsidTr="00936489">
        <w:tc>
          <w:tcPr>
            <w:tcW w:w="1858" w:type="dxa"/>
            <w:shd w:val="clear" w:color="auto" w:fill="auto"/>
          </w:tcPr>
          <w:p w14:paraId="69F3AE30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320" w:type="dxa"/>
            <w:shd w:val="clear" w:color="auto" w:fill="auto"/>
          </w:tcPr>
          <w:p w14:paraId="446E5D4D" w14:textId="77777777" w:rsidR="00936489" w:rsidRPr="001079B6" w:rsidRDefault="00936489" w:rsidP="002E714C">
            <w:pPr>
              <w:spacing w:after="0" w:afterAutospacing="1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286EEBBB" w14:textId="77777777" w:rsidR="00936489" w:rsidRPr="00936489" w:rsidRDefault="00936489" w:rsidP="00936489"/>
    <w:p w14:paraId="425625D2" w14:textId="77777777" w:rsidR="00936489" w:rsidRPr="00936489" w:rsidRDefault="00936489" w:rsidP="00936489"/>
    <w:p w14:paraId="7DF5CEAA" w14:textId="77777777" w:rsidR="00936489" w:rsidRPr="00936489" w:rsidRDefault="00936489" w:rsidP="00936489"/>
    <w:p w14:paraId="5A0646BE" w14:textId="77777777" w:rsidR="00501E39" w:rsidRPr="00296B9F" w:rsidRDefault="000E0290" w:rsidP="000827F5">
      <w:pPr>
        <w:pStyle w:val="Heading1"/>
      </w:pPr>
      <w:r w:rsidRPr="00296B9F">
        <w:br w:type="page"/>
      </w:r>
      <w:r w:rsidR="000264EA">
        <w:t xml:space="preserve"> </w:t>
      </w:r>
      <w:bookmarkStart w:id="11" w:name="_Toc342390937"/>
      <w:r w:rsidR="00C70364" w:rsidRPr="00C87ACD">
        <w:t xml:space="preserve">SW </w:t>
      </w:r>
      <w:r w:rsidR="000827F5">
        <w:t>Module Detailed Design</w:t>
      </w:r>
      <w:bookmarkEnd w:id="11"/>
    </w:p>
    <w:p w14:paraId="3DD4D1F2" w14:textId="77777777" w:rsidR="00055C49" w:rsidRDefault="00527700" w:rsidP="00FA0F12">
      <w:pPr>
        <w:pStyle w:val="Heading2"/>
      </w:pPr>
      <w:bookmarkStart w:id="12" w:name="_Toc342390938"/>
      <w:r>
        <w:t>O</w:t>
      </w:r>
      <w:r w:rsidR="00E74832">
        <w:t>verview</w:t>
      </w:r>
      <w:bookmarkEnd w:id="12"/>
    </w:p>
    <w:p w14:paraId="28871279" w14:textId="77777777" w:rsidR="00206304" w:rsidRDefault="00206304" w:rsidP="00FA0F12"/>
    <w:p w14:paraId="60DC7276" w14:textId="77777777" w:rsidR="00206304" w:rsidRPr="00206304" w:rsidRDefault="00206304" w:rsidP="00FA0F12"/>
    <w:p w14:paraId="04201627" w14:textId="77777777" w:rsidR="00C117CB" w:rsidRDefault="00C117CB" w:rsidP="00FA0F12">
      <w:pPr>
        <w:pStyle w:val="Heading2"/>
      </w:pPr>
      <w:bookmarkStart w:id="13" w:name="_Toc342390939"/>
      <w:r>
        <w:t>Traceability</w:t>
      </w:r>
      <w:bookmarkEnd w:id="13"/>
    </w:p>
    <w:p w14:paraId="5DFE7E41" w14:textId="77777777" w:rsidR="00C117CB" w:rsidRDefault="00C117CB" w:rsidP="00FA0F12"/>
    <w:p w14:paraId="073E6446" w14:textId="77777777" w:rsidR="007538E2" w:rsidRPr="00CA1627" w:rsidRDefault="00C117CB" w:rsidP="00341CE2">
      <w:r w:rsidRPr="00CA1627">
        <w:t xml:space="preserve"> </w:t>
      </w:r>
    </w:p>
    <w:p w14:paraId="7F99910A" w14:textId="77777777" w:rsidR="008161BB" w:rsidRPr="006A7B13" w:rsidRDefault="008161BB" w:rsidP="00FA0F12"/>
    <w:p w14:paraId="415E3501" w14:textId="77777777" w:rsidR="0061798C" w:rsidRDefault="00FF10F3">
      <w:pPr>
        <w:pStyle w:val="Heading2"/>
      </w:pPr>
      <w:r>
        <w:t>Groups</w:t>
      </w:r>
    </w:p>
    <w:p w14:paraId="56243151" w14:textId="77777777" w:rsidR="0061798C" w:rsidRDefault="00FF10F3">
      <w: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65"/>
      </w:tblGrid>
      <w:tr w:rsidR="0061798C" w14:paraId="13EB71E2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</w:tcPr>
          <w:p w14:paraId="4584D4FB" w14:textId="77777777" w:rsidR="0061798C" w:rsidRDefault="00FF10F3">
            <w:r>
              <w:t>Group Name</w:t>
            </w:r>
          </w:p>
        </w:tc>
      </w:tr>
      <w:tr w:rsidR="0061798C" w14:paraId="2D771BED" w14:textId="77777777" w:rsidTr="0061798C">
        <w:tc>
          <w:tcPr>
            <w:tcW w:w="10065" w:type="dxa"/>
          </w:tcPr>
          <w:p w14:paraId="4A7CB6A1" w14:textId="77777777" w:rsidR="0061798C" w:rsidRDefault="00FF10F3">
            <w:r>
              <w:t>First_Example_Module_Group_Example</w:t>
            </w:r>
          </w:p>
        </w:tc>
      </w:tr>
      <w:tr w:rsidR="0061798C" w14:paraId="6D2C8594" w14:textId="77777777" w:rsidTr="0061798C">
        <w:tc>
          <w:tcPr>
            <w:tcW w:w="10065" w:type="dxa"/>
            <w:shd w:val="clear" w:color="auto" w:fill="000080"/>
          </w:tcPr>
          <w:p w14:paraId="4D7719FB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7C0158FC" w14:textId="77777777" w:rsidTr="0061798C">
        <w:tc>
          <w:tcPr>
            <w:tcW w:w="10065" w:type="dxa"/>
          </w:tcPr>
          <w:p w14:paraId="600D5EF9" w14:textId="77777777" w:rsidR="0061798C" w:rsidRDefault="00FF10F3">
            <w:r>
              <w:t xml:space="preserve">This is a new created group, this will create a new man3 file with group members described in that file. Members description of a </w:t>
            </w:r>
            <w:r>
              <w:t>group will contain only description from brief section in their original file.</w:t>
            </w:r>
          </w:p>
        </w:tc>
      </w:tr>
      <w:tr w:rsidR="0061798C" w14:paraId="07C0B004" w14:textId="77777777" w:rsidTr="0061798C">
        <w:tc>
          <w:tcPr>
            <w:tcW w:w="10065" w:type="dxa"/>
            <w:shd w:val="clear" w:color="auto" w:fill="000080"/>
          </w:tcPr>
          <w:p w14:paraId="5ABFB647" w14:textId="77777777" w:rsidR="0061798C" w:rsidRDefault="00FF10F3">
            <w:r>
              <w:rPr>
                <w:b/>
              </w:rPr>
              <w:t>Functions</w:t>
            </w:r>
          </w:p>
        </w:tc>
      </w:tr>
      <w:tr w:rsidR="0061798C" w14:paraId="11A3DB55" w14:textId="77777777" w:rsidTr="0061798C">
        <w:tc>
          <w:tcPr>
            <w:tcW w:w="10065" w:type="dxa"/>
          </w:tcPr>
          <w:p w14:paraId="062D445A" w14:textId="77777777" w:rsidR="0061798C" w:rsidRDefault="00FF10F3">
            <w:r>
              <w:t>First_Example_Module_another_service_c_template</w:t>
            </w:r>
          </w:p>
        </w:tc>
      </w:tr>
      <w:tr w:rsidR="0061798C" w14:paraId="73566052" w14:textId="77777777" w:rsidTr="0061798C">
        <w:tc>
          <w:tcPr>
            <w:tcW w:w="10065" w:type="dxa"/>
            <w:shd w:val="clear" w:color="auto" w:fill="000080"/>
          </w:tcPr>
          <w:p w14:paraId="56220CEA" w14:textId="77777777" w:rsidR="0061798C" w:rsidRDefault="00FF10F3">
            <w:r>
              <w:rPr>
                <w:b/>
              </w:rPr>
              <w:t>Variables</w:t>
            </w:r>
          </w:p>
        </w:tc>
      </w:tr>
      <w:tr w:rsidR="0061798C" w14:paraId="254C053B" w14:textId="77777777" w:rsidTr="0061798C">
        <w:tc>
          <w:tcPr>
            <w:tcW w:w="10065" w:type="dxa"/>
          </w:tcPr>
          <w:p w14:paraId="53BA1888" w14:textId="77777777" w:rsidR="0061798C" w:rsidRDefault="00FF10F3">
            <w:r>
              <w:t>u8AnotherVariableExample</w:t>
            </w:r>
          </w:p>
        </w:tc>
      </w:tr>
      <w:tr w:rsidR="0061798C" w14:paraId="4A105219" w14:textId="77777777" w:rsidTr="0061798C">
        <w:tc>
          <w:tcPr>
            <w:tcW w:w="10065" w:type="dxa"/>
          </w:tcPr>
          <w:p w14:paraId="70716A85" w14:textId="77777777" w:rsidR="0061798C" w:rsidRDefault="00FF10F3">
            <w:r>
              <w:t>u8AnotherVariableExample2</w:t>
            </w:r>
          </w:p>
        </w:tc>
      </w:tr>
      <w:tr w:rsidR="0061798C" w14:paraId="48610690" w14:textId="77777777" w:rsidTr="0061798C">
        <w:tc>
          <w:tcPr>
            <w:tcW w:w="10065" w:type="dxa"/>
          </w:tcPr>
          <w:p w14:paraId="6F2A6491" w14:textId="77777777" w:rsidR="0061798C" w:rsidRDefault="00FF10F3">
            <w:r>
              <w:t>u8AnotherVariableExample3</w:t>
            </w:r>
          </w:p>
        </w:tc>
      </w:tr>
      <w:tr w:rsidR="0061798C" w14:paraId="005C6EAD" w14:textId="77777777" w:rsidTr="0061798C">
        <w:tc>
          <w:tcPr>
            <w:tcW w:w="10065" w:type="dxa"/>
            <w:shd w:val="clear" w:color="auto" w:fill="000080"/>
          </w:tcPr>
          <w:p w14:paraId="4D458DC4" w14:textId="77777777" w:rsidR="0061798C" w:rsidRDefault="00FF10F3">
            <w:r>
              <w:rPr>
                <w:b/>
              </w:rPr>
              <w:t>Macros</w:t>
            </w:r>
          </w:p>
        </w:tc>
      </w:tr>
      <w:tr w:rsidR="0061798C" w14:paraId="4970996F" w14:textId="77777777" w:rsidTr="0061798C">
        <w:tc>
          <w:tcPr>
            <w:tcW w:w="10065" w:type="dxa"/>
          </w:tcPr>
          <w:p w14:paraId="750E877C" w14:textId="77777777" w:rsidR="0061798C" w:rsidRDefault="00FF10F3">
            <w:r>
              <w:t>DATATYPE_ANOTHER_MACRO_DEFINED_FROM_C_FILE</w:t>
            </w:r>
          </w:p>
        </w:tc>
      </w:tr>
    </w:tbl>
    <w:p w14:paraId="7FBB0313" w14:textId="77777777" w:rsidR="007572D8" w:rsidRDefault="007572D8" w:rsidP="00FA0F12"/>
    <w:p w14:paraId="4471E23E" w14:textId="77777777" w:rsidR="00106D26" w:rsidRPr="00C87ACD" w:rsidRDefault="00C70364" w:rsidP="000827F5">
      <w:pPr>
        <w:pStyle w:val="Heading1"/>
      </w:pPr>
      <w:bookmarkStart w:id="14" w:name="_Toc342390940"/>
      <w:r w:rsidRPr="000827F5">
        <w:t>F</w:t>
      </w:r>
      <w:r w:rsidR="000827F5">
        <w:t>eatures</w:t>
      </w:r>
      <w:bookmarkEnd w:id="14"/>
    </w:p>
    <w:p w14:paraId="6001458E" w14:textId="77777777" w:rsidR="009F03F6" w:rsidRPr="009F03F6" w:rsidRDefault="009F03F6" w:rsidP="009F03F6"/>
    <w:p w14:paraId="2BD63B0B" w14:textId="77777777" w:rsidR="0061798C" w:rsidRDefault="00FF10F3">
      <w:pPr>
        <w:pStyle w:val="Heading2"/>
      </w:pPr>
      <w:r>
        <w:t>Services</w:t>
      </w:r>
    </w:p>
    <w:p w14:paraId="54A3E265" w14:textId="77777777" w:rsidR="0061798C" w:rsidRDefault="00FF10F3">
      <w:pPr>
        <w:pStyle w:val="Heading3"/>
      </w:pPr>
      <w:r>
        <w:t>First_Example_Module_service_c_template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2454"/>
        <w:gridCol w:w="2473"/>
        <w:gridCol w:w="2478"/>
      </w:tblGrid>
      <w:tr w:rsidR="0061798C" w14:paraId="2FE0670C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2E312EE2" w14:textId="77777777" w:rsidR="0061798C" w:rsidRDefault="00FF10F3">
            <w:r>
              <w:t>Object</w:t>
            </w:r>
          </w:p>
        </w:tc>
      </w:tr>
      <w:tr w:rsidR="0061798C" w14:paraId="38B6BE28" w14:textId="77777777" w:rsidTr="0061798C">
        <w:tc>
          <w:tcPr>
            <w:tcW w:w="10064" w:type="dxa"/>
            <w:gridSpan w:val="4"/>
          </w:tcPr>
          <w:p w14:paraId="4EDE141F" w14:textId="77777777" w:rsidR="0061798C" w:rsidRDefault="00FF10F3">
            <w:r>
              <w:t>An example of description for local function. Belongs to First_Example_Module.</w:t>
            </w:r>
          </w:p>
        </w:tc>
      </w:tr>
      <w:tr w:rsidR="0061798C" w14:paraId="6F9CA180" w14:textId="77777777" w:rsidTr="0061798C">
        <w:tc>
          <w:tcPr>
            <w:tcW w:w="10064" w:type="dxa"/>
            <w:gridSpan w:val="4"/>
            <w:shd w:val="clear" w:color="auto" w:fill="000080"/>
          </w:tcPr>
          <w:p w14:paraId="55A9D6A7" w14:textId="77777777" w:rsidR="0061798C" w:rsidRDefault="00FF10F3">
            <w:r>
              <w:rPr>
                <w:b/>
              </w:rPr>
              <w:t>Prototype</w:t>
            </w:r>
          </w:p>
        </w:tc>
      </w:tr>
      <w:tr w:rsidR="0061798C" w14:paraId="20D186B9" w14:textId="77777777" w:rsidTr="0061798C">
        <w:tc>
          <w:tcPr>
            <w:tcW w:w="10064" w:type="dxa"/>
            <w:gridSpan w:val="4"/>
          </w:tcPr>
          <w:p w14:paraId="66ECADB9" w14:textId="77777777" w:rsidR="0061798C" w:rsidRDefault="00FF10F3">
            <w:r>
              <w:t xml:space="preserve">void </w:t>
            </w:r>
            <w:r>
              <w:t>First_Example_Module_service_c_template (uint8 variable1, uint16 variable2, uint8 ouput_param)</w:t>
            </w:r>
          </w:p>
        </w:tc>
      </w:tr>
      <w:tr w:rsidR="0061798C" w14:paraId="69E67F5F" w14:textId="77777777" w:rsidTr="0061798C">
        <w:tc>
          <w:tcPr>
            <w:tcW w:w="10064" w:type="dxa"/>
            <w:gridSpan w:val="4"/>
            <w:shd w:val="clear" w:color="auto" w:fill="000080"/>
          </w:tcPr>
          <w:p w14:paraId="212A2BFE" w14:textId="77777777" w:rsidR="0061798C" w:rsidRDefault="00FF10F3">
            <w:r>
              <w:rPr>
                <w:b/>
              </w:rPr>
              <w:t>Exceptions</w:t>
            </w:r>
          </w:p>
        </w:tc>
      </w:tr>
      <w:tr w:rsidR="0061798C" w14:paraId="0CF1D7DC" w14:textId="77777777" w:rsidTr="0061798C">
        <w:tc>
          <w:tcPr>
            <w:tcW w:w="10064" w:type="dxa"/>
            <w:gridSpan w:val="4"/>
          </w:tcPr>
          <w:p w14:paraId="4AB14005" w14:textId="77777777" w:rsidR="0061798C" w:rsidRDefault="00FF10F3">
            <w:r>
              <w:t>This function has no exceptions.</w:t>
            </w:r>
          </w:p>
        </w:tc>
      </w:tr>
      <w:tr w:rsidR="0061798C" w14:paraId="63278C67" w14:textId="77777777" w:rsidTr="0061798C">
        <w:tc>
          <w:tcPr>
            <w:tcW w:w="10064" w:type="dxa"/>
            <w:gridSpan w:val="4"/>
            <w:shd w:val="clear" w:color="auto" w:fill="000080"/>
          </w:tcPr>
          <w:p w14:paraId="34F2D6CF" w14:textId="77777777" w:rsidR="0061798C" w:rsidRDefault="00FF10F3">
            <w:r>
              <w:rPr>
                <w:b/>
              </w:rPr>
              <w:t>Precondition</w:t>
            </w:r>
          </w:p>
        </w:tc>
      </w:tr>
      <w:tr w:rsidR="0061798C" w14:paraId="2A456800" w14:textId="77777777" w:rsidTr="0061798C">
        <w:tc>
          <w:tcPr>
            <w:tcW w:w="10064" w:type="dxa"/>
            <w:gridSpan w:val="4"/>
          </w:tcPr>
          <w:p w14:paraId="7F423703" w14:textId="77777777" w:rsidR="0061798C" w:rsidRDefault="00FF10F3">
            <w:r>
              <w:t>This function has no preconditions.</w:t>
            </w:r>
          </w:p>
        </w:tc>
      </w:tr>
      <w:tr w:rsidR="0061798C" w14:paraId="5AA2A5D0" w14:textId="77777777" w:rsidTr="0061798C">
        <w:tc>
          <w:tcPr>
            <w:tcW w:w="10064" w:type="dxa"/>
            <w:gridSpan w:val="4"/>
            <w:shd w:val="clear" w:color="auto" w:fill="000080"/>
          </w:tcPr>
          <w:p w14:paraId="43B38FDB" w14:textId="77777777" w:rsidR="0061798C" w:rsidRDefault="00FF10F3">
            <w:r>
              <w:rPr>
                <w:b/>
              </w:rPr>
              <w:t>Postcondition</w:t>
            </w:r>
          </w:p>
        </w:tc>
      </w:tr>
      <w:tr w:rsidR="0061798C" w14:paraId="5FC92C22" w14:textId="77777777" w:rsidTr="0061798C">
        <w:tc>
          <w:tcPr>
            <w:tcW w:w="10064" w:type="dxa"/>
            <w:gridSpan w:val="4"/>
          </w:tcPr>
          <w:p w14:paraId="2CC013ED" w14:textId="77777777" w:rsidR="0061798C" w:rsidRDefault="00FF10F3">
            <w:r>
              <w:t>This function has no postconditions.</w:t>
            </w:r>
          </w:p>
        </w:tc>
      </w:tr>
      <w:tr w:rsidR="0061798C" w14:paraId="2CC5F381" w14:textId="77777777" w:rsidTr="0061798C">
        <w:tc>
          <w:tcPr>
            <w:tcW w:w="10064" w:type="dxa"/>
            <w:gridSpan w:val="4"/>
            <w:shd w:val="clear" w:color="auto" w:fill="000080"/>
          </w:tcPr>
          <w:p w14:paraId="43AF07AB" w14:textId="77777777" w:rsidR="0061798C" w:rsidRDefault="00FF10F3">
            <w:r>
              <w:rPr>
                <w:b/>
              </w:rPr>
              <w:t>Detailed D</w:t>
            </w:r>
            <w:r>
              <w:rPr>
                <w:b/>
              </w:rPr>
              <w:t>esign Requirement</w:t>
            </w:r>
          </w:p>
        </w:tc>
      </w:tr>
      <w:tr w:rsidR="0061798C" w14:paraId="526BAF7F" w14:textId="77777777" w:rsidTr="0061798C">
        <w:tc>
          <w:tcPr>
            <w:tcW w:w="10064" w:type="dxa"/>
            <w:gridSpan w:val="4"/>
          </w:tcPr>
          <w:p w14:paraId="411B612C" w14:textId="77777777" w:rsidR="0061798C" w:rsidRDefault="00FF10F3">
            <w:r>
              <w:t>DSG_First_Example_Module_service_c_template</w:t>
            </w:r>
          </w:p>
        </w:tc>
      </w:tr>
      <w:tr w:rsidR="0061798C" w14:paraId="7B59508E" w14:textId="77777777" w:rsidTr="0061798C">
        <w:tc>
          <w:tcPr>
            <w:tcW w:w="10064" w:type="dxa"/>
            <w:gridSpan w:val="4"/>
            <w:shd w:val="clear" w:color="auto" w:fill="000080"/>
          </w:tcPr>
          <w:p w14:paraId="0838852A" w14:textId="77777777" w:rsidR="0061798C" w:rsidRDefault="00FF10F3">
            <w:r>
              <w:rPr>
                <w:b/>
              </w:rPr>
              <w:t>Architecture Requirement</w:t>
            </w:r>
          </w:p>
        </w:tc>
      </w:tr>
      <w:tr w:rsidR="0061798C" w14:paraId="051C805C" w14:textId="77777777" w:rsidTr="0061798C">
        <w:tc>
          <w:tcPr>
            <w:tcW w:w="10064" w:type="dxa"/>
            <w:gridSpan w:val="4"/>
          </w:tcPr>
          <w:p w14:paraId="2C744F8C" w14:textId="77777777" w:rsidR="0061798C" w:rsidRDefault="00FF10F3">
            <w:r>
              <w:t>ARCH_TEST_REQ</w:t>
            </w:r>
          </w:p>
        </w:tc>
      </w:tr>
      <w:tr w:rsidR="0061798C" w14:paraId="7002B621" w14:textId="77777777" w:rsidTr="0061798C">
        <w:tc>
          <w:tcPr>
            <w:tcW w:w="10064" w:type="dxa"/>
            <w:gridSpan w:val="4"/>
            <w:shd w:val="clear" w:color="auto" w:fill="000080"/>
          </w:tcPr>
          <w:p w14:paraId="3174FC60" w14:textId="77777777" w:rsidR="0061798C" w:rsidRDefault="00FF10F3">
            <w:r>
              <w:rPr>
                <w:b/>
              </w:rPr>
              <w:t>Input parameters</w:t>
            </w:r>
          </w:p>
        </w:tc>
      </w:tr>
      <w:tr w:rsidR="0061798C" w14:paraId="623FFA07" w14:textId="77777777" w:rsidTr="0061798C">
        <w:tc>
          <w:tcPr>
            <w:tcW w:w="2516" w:type="dxa"/>
            <w:shd w:val="clear" w:color="auto" w:fill="C6D9F1"/>
          </w:tcPr>
          <w:p w14:paraId="3312063A" w14:textId="77777777" w:rsidR="0061798C" w:rsidRDefault="00FF10F3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585AAD2" w14:textId="77777777" w:rsidR="0061798C" w:rsidRDefault="00FF10F3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03F72CA2" w14:textId="77777777" w:rsidR="0061798C" w:rsidRDefault="00FF10F3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C77FD5F" w14:textId="77777777" w:rsidR="0061798C" w:rsidRDefault="00FF10F3">
            <w:r>
              <w:t>Range</w:t>
            </w:r>
          </w:p>
        </w:tc>
      </w:tr>
      <w:tr w:rsidR="0061798C" w14:paraId="26F0E4F8" w14:textId="77777777" w:rsidTr="0061798C">
        <w:tc>
          <w:tcPr>
            <w:tcW w:w="2516" w:type="dxa"/>
          </w:tcPr>
          <w:p w14:paraId="4B67DA8D" w14:textId="77777777" w:rsidR="0061798C" w:rsidRDefault="00FF10F3">
            <w:r>
              <w:t>variable1</w:t>
            </w:r>
          </w:p>
        </w:tc>
        <w:tc>
          <w:tcPr>
            <w:tcW w:w="2516" w:type="dxa"/>
          </w:tcPr>
          <w:p w14:paraId="6A381E4C" w14:textId="77777777" w:rsidR="0061798C" w:rsidRDefault="00FF10F3">
            <w:r>
              <w:t>uint8</w:t>
            </w:r>
          </w:p>
        </w:tc>
        <w:tc>
          <w:tcPr>
            <w:tcW w:w="2516" w:type="dxa"/>
          </w:tcPr>
          <w:p w14:paraId="05EF49F7" w14:textId="77777777" w:rsidR="0061798C" w:rsidRDefault="00FF10F3">
            <w:r>
              <w:t>This is a description for variable1</w:t>
            </w:r>
          </w:p>
        </w:tc>
        <w:tc>
          <w:tcPr>
            <w:tcW w:w="2516" w:type="dxa"/>
          </w:tcPr>
          <w:p w14:paraId="47F541FA" w14:textId="77777777" w:rsidR="0061798C" w:rsidRDefault="00FF10F3">
            <w:r>
              <w:t>0..255</w:t>
            </w:r>
          </w:p>
        </w:tc>
      </w:tr>
      <w:tr w:rsidR="0061798C" w14:paraId="7FED1D7B" w14:textId="77777777" w:rsidTr="0061798C">
        <w:tc>
          <w:tcPr>
            <w:tcW w:w="2516" w:type="dxa"/>
          </w:tcPr>
          <w:p w14:paraId="028CCD12" w14:textId="77777777" w:rsidR="0061798C" w:rsidRDefault="00FF10F3">
            <w:r>
              <w:t>variable2</w:t>
            </w:r>
          </w:p>
        </w:tc>
        <w:tc>
          <w:tcPr>
            <w:tcW w:w="2516" w:type="dxa"/>
          </w:tcPr>
          <w:p w14:paraId="6EA3F03F" w14:textId="77777777" w:rsidR="0061798C" w:rsidRDefault="00FF10F3">
            <w:r>
              <w:t>uint16</w:t>
            </w:r>
          </w:p>
        </w:tc>
        <w:tc>
          <w:tcPr>
            <w:tcW w:w="2516" w:type="dxa"/>
          </w:tcPr>
          <w:p w14:paraId="22449062" w14:textId="77777777" w:rsidR="0061798C" w:rsidRDefault="00FF10F3">
            <w:r>
              <w:t xml:space="preserve">This is a </w:t>
            </w:r>
            <w:r>
              <w:t>description for variable 2</w:t>
            </w:r>
          </w:p>
        </w:tc>
        <w:tc>
          <w:tcPr>
            <w:tcW w:w="2516" w:type="dxa"/>
          </w:tcPr>
          <w:p w14:paraId="3B63D4F2" w14:textId="77777777" w:rsidR="0061798C" w:rsidRDefault="00FF10F3">
            <w:r>
              <w:t>0, 1, 2</w:t>
            </w:r>
          </w:p>
        </w:tc>
      </w:tr>
      <w:tr w:rsidR="0061798C" w14:paraId="3F40F6B7" w14:textId="77777777" w:rsidTr="0061798C">
        <w:tc>
          <w:tcPr>
            <w:tcW w:w="10064" w:type="dxa"/>
            <w:gridSpan w:val="4"/>
            <w:shd w:val="clear" w:color="auto" w:fill="000080"/>
          </w:tcPr>
          <w:p w14:paraId="4690E228" w14:textId="77777777" w:rsidR="0061798C" w:rsidRDefault="00FF10F3">
            <w:r>
              <w:rPr>
                <w:b/>
              </w:rPr>
              <w:t>Output parameters</w:t>
            </w:r>
          </w:p>
        </w:tc>
      </w:tr>
      <w:tr w:rsidR="0061798C" w14:paraId="61374387" w14:textId="77777777" w:rsidTr="0061798C">
        <w:tc>
          <w:tcPr>
            <w:tcW w:w="2516" w:type="dxa"/>
            <w:shd w:val="clear" w:color="auto" w:fill="C6D9F1"/>
          </w:tcPr>
          <w:p w14:paraId="3A45B0AF" w14:textId="77777777" w:rsidR="0061798C" w:rsidRDefault="00FF10F3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1E97FA20" w14:textId="77777777" w:rsidR="0061798C" w:rsidRDefault="00FF10F3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47635B37" w14:textId="77777777" w:rsidR="0061798C" w:rsidRDefault="00FF10F3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49AF32A8" w14:textId="77777777" w:rsidR="0061798C" w:rsidRDefault="00FF10F3">
            <w:r>
              <w:t>Range</w:t>
            </w:r>
          </w:p>
        </w:tc>
      </w:tr>
      <w:tr w:rsidR="0061798C" w14:paraId="2763EB08" w14:textId="77777777" w:rsidTr="0061798C">
        <w:tc>
          <w:tcPr>
            <w:tcW w:w="2516" w:type="dxa"/>
          </w:tcPr>
          <w:p w14:paraId="20266C7C" w14:textId="77777777" w:rsidR="0061798C" w:rsidRDefault="00FF10F3">
            <w:r>
              <w:t>ouput_param</w:t>
            </w:r>
          </w:p>
        </w:tc>
        <w:tc>
          <w:tcPr>
            <w:tcW w:w="2516" w:type="dxa"/>
          </w:tcPr>
          <w:p w14:paraId="7D1C8DBC" w14:textId="77777777" w:rsidR="0061798C" w:rsidRDefault="00FF10F3">
            <w:r>
              <w:t>uint8</w:t>
            </w:r>
          </w:p>
        </w:tc>
        <w:tc>
          <w:tcPr>
            <w:tcW w:w="2516" w:type="dxa"/>
          </w:tcPr>
          <w:p w14:paraId="4B766A72" w14:textId="77777777" w:rsidR="0061798C" w:rsidRDefault="00FF10F3">
            <w:r>
              <w:t>This is an ouput parameter.</w:t>
            </w:r>
          </w:p>
        </w:tc>
        <w:tc>
          <w:tcPr>
            <w:tcW w:w="2516" w:type="dxa"/>
          </w:tcPr>
          <w:p w14:paraId="18DE68B7" w14:textId="77777777" w:rsidR="0061798C" w:rsidRDefault="00FF10F3">
            <w:r>
              <w:t>OK, NOK, other_values</w:t>
            </w:r>
          </w:p>
        </w:tc>
      </w:tr>
      <w:tr w:rsidR="0061798C" w14:paraId="079782C2" w14:textId="77777777" w:rsidTr="0061798C">
        <w:tc>
          <w:tcPr>
            <w:tcW w:w="10064" w:type="dxa"/>
            <w:gridSpan w:val="4"/>
            <w:shd w:val="clear" w:color="auto" w:fill="000080"/>
          </w:tcPr>
          <w:p w14:paraId="3F3C4E60" w14:textId="77777777" w:rsidR="0061798C" w:rsidRDefault="00FF10F3">
            <w:r>
              <w:rPr>
                <w:b/>
              </w:rPr>
              <w:t>Return value</w:t>
            </w:r>
          </w:p>
        </w:tc>
      </w:tr>
      <w:tr w:rsidR="0061798C" w14:paraId="291855FD" w14:textId="77777777" w:rsidTr="0061798C">
        <w:tc>
          <w:tcPr>
            <w:tcW w:w="2516" w:type="dxa"/>
            <w:shd w:val="clear" w:color="auto" w:fill="C6D9F1"/>
          </w:tcPr>
          <w:p w14:paraId="5A8003B3" w14:textId="77777777" w:rsidR="0061798C" w:rsidRDefault="00FF10F3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7C1ABED8" w14:textId="77777777" w:rsidR="0061798C" w:rsidRDefault="00FF10F3">
            <w:r>
              <w:t>Description</w:t>
            </w:r>
          </w:p>
        </w:tc>
      </w:tr>
      <w:tr w:rsidR="0061798C" w14:paraId="23EA951C" w14:textId="77777777" w:rsidTr="0061798C">
        <w:tc>
          <w:tcPr>
            <w:tcW w:w="2516" w:type="dxa"/>
          </w:tcPr>
          <w:p w14:paraId="25A78595" w14:textId="77777777" w:rsidR="0061798C" w:rsidRDefault="00FF10F3">
            <w:r>
              <w:t>NA</w:t>
            </w:r>
          </w:p>
        </w:tc>
        <w:tc>
          <w:tcPr>
            <w:tcW w:w="7548" w:type="dxa"/>
            <w:gridSpan w:val="3"/>
          </w:tcPr>
          <w:p w14:paraId="26BC6139" w14:textId="77777777" w:rsidR="0061798C" w:rsidRDefault="00FF10F3">
            <w:r>
              <w:t>This function has no return.</w:t>
            </w:r>
          </w:p>
        </w:tc>
      </w:tr>
      <w:tr w:rsidR="0061798C" w14:paraId="041D15F3" w14:textId="77777777" w:rsidTr="0061798C">
        <w:tc>
          <w:tcPr>
            <w:tcW w:w="10064" w:type="dxa"/>
            <w:gridSpan w:val="4"/>
            <w:shd w:val="clear" w:color="auto" w:fill="000080"/>
          </w:tcPr>
          <w:p w14:paraId="79671EFF" w14:textId="77777777" w:rsidR="0061798C" w:rsidRDefault="00FF10F3">
            <w:r>
              <w:rPr>
                <w:b/>
              </w:rPr>
              <w:t>Dynamic aspect</w:t>
            </w:r>
          </w:p>
        </w:tc>
      </w:tr>
      <w:tr w:rsidR="0061798C" w14:paraId="41555B30" w14:textId="77777777" w:rsidTr="0061798C">
        <w:tc>
          <w:tcPr>
            <w:tcW w:w="2516" w:type="dxa"/>
            <w:shd w:val="clear" w:color="auto" w:fill="C6D9F1"/>
          </w:tcPr>
          <w:p w14:paraId="6ADFC1BF" w14:textId="77777777" w:rsidR="0061798C" w:rsidRDefault="00FF10F3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2518BE9D" w14:textId="77777777" w:rsidR="0061798C" w:rsidRDefault="00FF10F3">
            <w:r>
              <w:t>Description</w:t>
            </w:r>
          </w:p>
        </w:tc>
      </w:tr>
      <w:tr w:rsidR="0061798C" w14:paraId="1D565E59" w14:textId="77777777" w:rsidTr="0061798C">
        <w:tc>
          <w:tcPr>
            <w:tcW w:w="2516" w:type="dxa"/>
          </w:tcPr>
          <w:p w14:paraId="0298053A" w14:textId="77777777" w:rsidR="0061798C" w:rsidRDefault="00FF10F3">
            <w:r>
              <w:t>Write here who calls this function.</w:t>
            </w:r>
          </w:p>
        </w:tc>
        <w:tc>
          <w:tcPr>
            <w:tcW w:w="7548" w:type="dxa"/>
            <w:gridSpan w:val="3"/>
          </w:tcPr>
          <w:p w14:paraId="1D0D2BCF" w14:textId="77777777" w:rsidR="0061798C" w:rsidRDefault="00FF10F3">
            <w:r>
              <w:t>Write here a description caller of this function.</w:t>
            </w:r>
          </w:p>
        </w:tc>
      </w:tr>
      <w:tr w:rsidR="0061798C" w14:paraId="425A6546" w14:textId="77777777" w:rsidTr="0061798C">
        <w:tc>
          <w:tcPr>
            <w:tcW w:w="10064" w:type="dxa"/>
            <w:gridSpan w:val="4"/>
            <w:shd w:val="clear" w:color="auto" w:fill="000080"/>
          </w:tcPr>
          <w:p w14:paraId="156E4504" w14:textId="77777777" w:rsidR="0061798C" w:rsidRDefault="00FF10F3">
            <w:r>
              <w:rPr>
                <w:b/>
              </w:rPr>
              <w:t>Static aspect</w:t>
            </w:r>
          </w:p>
        </w:tc>
      </w:tr>
      <w:tr w:rsidR="0061798C" w14:paraId="17A78C07" w14:textId="77777777" w:rsidTr="0061798C">
        <w:tc>
          <w:tcPr>
            <w:tcW w:w="10064" w:type="dxa"/>
            <w:gridSpan w:val="4"/>
          </w:tcPr>
          <w:p w14:paraId="20EBF876" w14:textId="77777777" w:rsidR="0061798C" w:rsidRDefault="00FF10F3">
            <w:r>
              <w:t>*</w:t>
            </w:r>
          </w:p>
        </w:tc>
      </w:tr>
      <w:tr w:rsidR="0061798C" w14:paraId="3638322A" w14:textId="77777777" w:rsidTr="0061798C">
        <w:tc>
          <w:tcPr>
            <w:tcW w:w="10064" w:type="dxa"/>
            <w:gridSpan w:val="4"/>
            <w:shd w:val="clear" w:color="auto" w:fill="000080"/>
          </w:tcPr>
          <w:p w14:paraId="11B3B51F" w14:textId="77777777" w:rsidR="0061798C" w:rsidRDefault="00FF10F3">
            <w:r>
              <w:rPr>
                <w:b/>
              </w:rPr>
              <w:t>Constrains</w:t>
            </w:r>
          </w:p>
        </w:tc>
      </w:tr>
      <w:tr w:rsidR="0061798C" w14:paraId="258F23A0" w14:textId="77777777" w:rsidTr="0061798C">
        <w:tc>
          <w:tcPr>
            <w:tcW w:w="10064" w:type="dxa"/>
            <w:gridSpan w:val="4"/>
          </w:tcPr>
          <w:p w14:paraId="24E94F2C" w14:textId="77777777" w:rsidR="0061798C" w:rsidRDefault="00FF10F3">
            <w:r>
              <w:t>Write here if you have any constraints.</w:t>
            </w:r>
          </w:p>
        </w:tc>
      </w:tr>
    </w:tbl>
    <w:p w14:paraId="356E9F4B" w14:textId="11FD6CF3" w:rsidR="0061798C" w:rsidRDefault="00FF10F3">
      <w:pPr>
        <w:jc w:val="center"/>
      </w:pPr>
      <w:r>
        <w:object w:dxaOrig="7310" w:dyaOrig="5230" w14:anchorId="02F04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5.4pt;height:261.35pt" o:ole="">
            <v:imagedata r:id="rId9" o:title=""/>
          </v:shape>
          <o:OLEObject Type="Embed" ProgID="PBrush" ShapeID="_x0000_i1027" DrawAspect="Content" ObjectID="_1725272938" r:id="rId10"/>
        </w:object>
      </w:r>
    </w:p>
    <w:p w14:paraId="6FE1C88D" w14:textId="77777777" w:rsidR="0061798C" w:rsidRDefault="00FF10F3">
      <w:pPr>
        <w:pStyle w:val="Heading3"/>
      </w:pPr>
      <w:r>
        <w:t>First_Example_Module_another_service_c_template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2116"/>
        <w:gridCol w:w="2809"/>
        <w:gridCol w:w="2151"/>
      </w:tblGrid>
      <w:tr w:rsidR="0061798C" w14:paraId="44383BBB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4" w:type="dxa"/>
            <w:gridSpan w:val="4"/>
          </w:tcPr>
          <w:p w14:paraId="43D7ADED" w14:textId="77777777" w:rsidR="0061798C" w:rsidRDefault="00FF10F3">
            <w:r>
              <w:t>Object</w:t>
            </w:r>
          </w:p>
        </w:tc>
      </w:tr>
      <w:tr w:rsidR="0061798C" w14:paraId="25315851" w14:textId="77777777" w:rsidTr="0061798C">
        <w:tc>
          <w:tcPr>
            <w:tcW w:w="10064" w:type="dxa"/>
            <w:gridSpan w:val="4"/>
          </w:tcPr>
          <w:p w14:paraId="3C585E95" w14:textId="77777777" w:rsidR="0061798C" w:rsidRDefault="00FF10F3">
            <w:r>
              <w:t>An example of description for local function. Belongs to First_Example_Module.</w:t>
            </w:r>
          </w:p>
        </w:tc>
      </w:tr>
      <w:tr w:rsidR="0061798C" w14:paraId="6E899040" w14:textId="77777777" w:rsidTr="0061798C">
        <w:tc>
          <w:tcPr>
            <w:tcW w:w="10064" w:type="dxa"/>
            <w:gridSpan w:val="4"/>
            <w:shd w:val="clear" w:color="auto" w:fill="000080"/>
          </w:tcPr>
          <w:p w14:paraId="7115DB43" w14:textId="77777777" w:rsidR="0061798C" w:rsidRDefault="00FF10F3">
            <w:r>
              <w:rPr>
                <w:b/>
              </w:rPr>
              <w:t>Prototype</w:t>
            </w:r>
          </w:p>
        </w:tc>
      </w:tr>
      <w:tr w:rsidR="0061798C" w14:paraId="11D64F84" w14:textId="77777777" w:rsidTr="0061798C">
        <w:tc>
          <w:tcPr>
            <w:tcW w:w="10064" w:type="dxa"/>
            <w:gridSpan w:val="4"/>
          </w:tcPr>
          <w:p w14:paraId="2E6FCB48" w14:textId="77777777" w:rsidR="0061798C" w:rsidRDefault="00FF10F3">
            <w:r>
              <w:t>LOCAL void First_Example_Module_another_service_c_template (</w:t>
            </w:r>
            <w:r>
              <w:t>uint8 another_variable_example)</w:t>
            </w:r>
          </w:p>
        </w:tc>
      </w:tr>
      <w:tr w:rsidR="0061798C" w14:paraId="75FBFE83" w14:textId="77777777" w:rsidTr="0061798C">
        <w:tc>
          <w:tcPr>
            <w:tcW w:w="10064" w:type="dxa"/>
            <w:gridSpan w:val="4"/>
            <w:shd w:val="clear" w:color="auto" w:fill="000080"/>
          </w:tcPr>
          <w:p w14:paraId="65B543EE" w14:textId="77777777" w:rsidR="0061798C" w:rsidRDefault="00FF10F3">
            <w:r>
              <w:rPr>
                <w:b/>
              </w:rPr>
              <w:t>Exceptions</w:t>
            </w:r>
          </w:p>
        </w:tc>
      </w:tr>
      <w:tr w:rsidR="0061798C" w14:paraId="7E34FDF0" w14:textId="77777777" w:rsidTr="0061798C">
        <w:tc>
          <w:tcPr>
            <w:tcW w:w="10064" w:type="dxa"/>
            <w:gridSpan w:val="4"/>
          </w:tcPr>
          <w:p w14:paraId="5F5FEDDC" w14:textId="77777777" w:rsidR="0061798C" w:rsidRDefault="00FF10F3">
            <w:r>
              <w:t>This function has no exceptions.</w:t>
            </w:r>
          </w:p>
        </w:tc>
      </w:tr>
      <w:tr w:rsidR="0061798C" w14:paraId="3B99BB24" w14:textId="77777777" w:rsidTr="0061798C">
        <w:tc>
          <w:tcPr>
            <w:tcW w:w="10064" w:type="dxa"/>
            <w:gridSpan w:val="4"/>
            <w:shd w:val="clear" w:color="auto" w:fill="000080"/>
          </w:tcPr>
          <w:p w14:paraId="51FEEB67" w14:textId="77777777" w:rsidR="0061798C" w:rsidRDefault="00FF10F3">
            <w:r>
              <w:rPr>
                <w:b/>
              </w:rPr>
              <w:t>Precondition</w:t>
            </w:r>
          </w:p>
        </w:tc>
      </w:tr>
      <w:tr w:rsidR="0061798C" w14:paraId="73409F23" w14:textId="77777777" w:rsidTr="0061798C">
        <w:tc>
          <w:tcPr>
            <w:tcW w:w="10064" w:type="dxa"/>
            <w:gridSpan w:val="4"/>
          </w:tcPr>
          <w:p w14:paraId="13AD1D10" w14:textId="77777777" w:rsidR="0061798C" w:rsidRDefault="00FF10F3">
            <w:r>
              <w:t>This function has no preconditions.</w:t>
            </w:r>
          </w:p>
        </w:tc>
      </w:tr>
      <w:tr w:rsidR="0061798C" w14:paraId="7B0D3B90" w14:textId="77777777" w:rsidTr="0061798C">
        <w:tc>
          <w:tcPr>
            <w:tcW w:w="10064" w:type="dxa"/>
            <w:gridSpan w:val="4"/>
            <w:shd w:val="clear" w:color="auto" w:fill="000080"/>
          </w:tcPr>
          <w:p w14:paraId="112607FD" w14:textId="77777777" w:rsidR="0061798C" w:rsidRDefault="00FF10F3">
            <w:r>
              <w:rPr>
                <w:b/>
              </w:rPr>
              <w:t>Postcondition</w:t>
            </w:r>
          </w:p>
        </w:tc>
      </w:tr>
      <w:tr w:rsidR="0061798C" w14:paraId="01413DC5" w14:textId="77777777" w:rsidTr="0061798C">
        <w:tc>
          <w:tcPr>
            <w:tcW w:w="10064" w:type="dxa"/>
            <w:gridSpan w:val="4"/>
          </w:tcPr>
          <w:p w14:paraId="45B30E87" w14:textId="77777777" w:rsidR="0061798C" w:rsidRDefault="00FF10F3">
            <w:r>
              <w:t>This function has no postconditions.</w:t>
            </w:r>
          </w:p>
        </w:tc>
      </w:tr>
      <w:tr w:rsidR="0061798C" w14:paraId="64964EC4" w14:textId="77777777" w:rsidTr="0061798C">
        <w:tc>
          <w:tcPr>
            <w:tcW w:w="10064" w:type="dxa"/>
            <w:gridSpan w:val="4"/>
            <w:shd w:val="clear" w:color="auto" w:fill="000080"/>
          </w:tcPr>
          <w:p w14:paraId="3EEB512F" w14:textId="77777777" w:rsidR="0061798C" w:rsidRDefault="00FF10F3">
            <w:r>
              <w:rPr>
                <w:b/>
              </w:rPr>
              <w:t>Detailed Design Requirement</w:t>
            </w:r>
          </w:p>
        </w:tc>
      </w:tr>
      <w:tr w:rsidR="0061798C" w14:paraId="64150C67" w14:textId="77777777" w:rsidTr="0061798C">
        <w:tc>
          <w:tcPr>
            <w:tcW w:w="10064" w:type="dxa"/>
            <w:gridSpan w:val="4"/>
          </w:tcPr>
          <w:p w14:paraId="7558A093" w14:textId="77777777" w:rsidR="0061798C" w:rsidRDefault="00FF10F3">
            <w:r>
              <w:t>DSG_First_Example_Module_another_service_c_template</w:t>
            </w:r>
          </w:p>
        </w:tc>
      </w:tr>
      <w:tr w:rsidR="0061798C" w14:paraId="3E7AEE43" w14:textId="77777777" w:rsidTr="0061798C">
        <w:tc>
          <w:tcPr>
            <w:tcW w:w="10064" w:type="dxa"/>
            <w:gridSpan w:val="4"/>
            <w:shd w:val="clear" w:color="auto" w:fill="000080"/>
          </w:tcPr>
          <w:p w14:paraId="1689C5EE" w14:textId="77777777" w:rsidR="0061798C" w:rsidRDefault="00FF10F3">
            <w:r>
              <w:rPr>
                <w:b/>
              </w:rPr>
              <w:t>Architecture Requirement</w:t>
            </w:r>
          </w:p>
        </w:tc>
      </w:tr>
      <w:tr w:rsidR="0061798C" w14:paraId="3B579E4C" w14:textId="77777777" w:rsidTr="0061798C">
        <w:tc>
          <w:tcPr>
            <w:tcW w:w="10064" w:type="dxa"/>
            <w:gridSpan w:val="4"/>
          </w:tcPr>
          <w:p w14:paraId="0D136007" w14:textId="77777777" w:rsidR="0061798C" w:rsidRDefault="00FF10F3">
            <w:r>
              <w:t>ARCH_TEST_REQ</w:t>
            </w:r>
          </w:p>
        </w:tc>
      </w:tr>
      <w:tr w:rsidR="0061798C" w14:paraId="332C5E51" w14:textId="77777777" w:rsidTr="0061798C">
        <w:tc>
          <w:tcPr>
            <w:tcW w:w="10064" w:type="dxa"/>
            <w:gridSpan w:val="4"/>
            <w:shd w:val="clear" w:color="auto" w:fill="000080"/>
          </w:tcPr>
          <w:p w14:paraId="2B609477" w14:textId="77777777" w:rsidR="0061798C" w:rsidRDefault="00FF10F3">
            <w:r>
              <w:rPr>
                <w:b/>
              </w:rPr>
              <w:t>Input parameters</w:t>
            </w:r>
          </w:p>
        </w:tc>
      </w:tr>
      <w:tr w:rsidR="0061798C" w14:paraId="53994F95" w14:textId="77777777" w:rsidTr="0061798C">
        <w:tc>
          <w:tcPr>
            <w:tcW w:w="2516" w:type="dxa"/>
            <w:shd w:val="clear" w:color="auto" w:fill="C6D9F1"/>
          </w:tcPr>
          <w:p w14:paraId="482B0F09" w14:textId="77777777" w:rsidR="0061798C" w:rsidRDefault="00FF10F3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36EC9C4B" w14:textId="77777777" w:rsidR="0061798C" w:rsidRDefault="00FF10F3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2E34C2C9" w14:textId="77777777" w:rsidR="0061798C" w:rsidRDefault="00FF10F3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3921752F" w14:textId="77777777" w:rsidR="0061798C" w:rsidRDefault="00FF10F3">
            <w:r>
              <w:t>Range</w:t>
            </w:r>
          </w:p>
        </w:tc>
      </w:tr>
      <w:tr w:rsidR="0061798C" w14:paraId="513F0455" w14:textId="77777777" w:rsidTr="0061798C">
        <w:tc>
          <w:tcPr>
            <w:tcW w:w="2516" w:type="dxa"/>
          </w:tcPr>
          <w:p w14:paraId="3B8EFA38" w14:textId="77777777" w:rsidR="0061798C" w:rsidRDefault="00FF10F3">
            <w:r>
              <w:t>another_variable_example</w:t>
            </w:r>
          </w:p>
        </w:tc>
        <w:tc>
          <w:tcPr>
            <w:tcW w:w="2516" w:type="dxa"/>
          </w:tcPr>
          <w:p w14:paraId="7722102E" w14:textId="77777777" w:rsidR="0061798C" w:rsidRDefault="00FF10F3">
            <w:r>
              <w:t>uint8</w:t>
            </w:r>
          </w:p>
        </w:tc>
        <w:tc>
          <w:tcPr>
            <w:tcW w:w="2516" w:type="dxa"/>
          </w:tcPr>
          <w:p w14:paraId="70D3ACBE" w14:textId="77777777" w:rsidR="0061798C" w:rsidRDefault="00FF10F3">
            <w:r>
              <w:t>This is a description for another_variable_example</w:t>
            </w:r>
          </w:p>
        </w:tc>
        <w:tc>
          <w:tcPr>
            <w:tcW w:w="2516" w:type="dxa"/>
          </w:tcPr>
          <w:p w14:paraId="0396F4EE" w14:textId="77777777" w:rsidR="0061798C" w:rsidRDefault="00FF10F3">
            <w:r>
              <w:t>0..255</w:t>
            </w:r>
          </w:p>
        </w:tc>
      </w:tr>
      <w:tr w:rsidR="0061798C" w14:paraId="0F987ED1" w14:textId="77777777" w:rsidTr="0061798C">
        <w:tc>
          <w:tcPr>
            <w:tcW w:w="10064" w:type="dxa"/>
            <w:gridSpan w:val="4"/>
            <w:shd w:val="clear" w:color="auto" w:fill="000080"/>
          </w:tcPr>
          <w:p w14:paraId="799621B8" w14:textId="77777777" w:rsidR="0061798C" w:rsidRDefault="00FF10F3">
            <w:r>
              <w:rPr>
                <w:b/>
              </w:rPr>
              <w:t xml:space="preserve">Output </w:t>
            </w:r>
            <w:r>
              <w:rPr>
                <w:b/>
              </w:rPr>
              <w:t>parameters</w:t>
            </w:r>
          </w:p>
        </w:tc>
      </w:tr>
      <w:tr w:rsidR="0061798C" w14:paraId="464ADB00" w14:textId="77777777" w:rsidTr="0061798C">
        <w:tc>
          <w:tcPr>
            <w:tcW w:w="2516" w:type="dxa"/>
            <w:shd w:val="clear" w:color="auto" w:fill="C6D9F1"/>
          </w:tcPr>
          <w:p w14:paraId="6845CBD9" w14:textId="77777777" w:rsidR="0061798C" w:rsidRDefault="00FF10F3">
            <w:r>
              <w:t>Name</w:t>
            </w:r>
          </w:p>
        </w:tc>
        <w:tc>
          <w:tcPr>
            <w:tcW w:w="2516" w:type="dxa"/>
            <w:shd w:val="clear" w:color="auto" w:fill="C6D9F1"/>
          </w:tcPr>
          <w:p w14:paraId="58AA3F50" w14:textId="77777777" w:rsidR="0061798C" w:rsidRDefault="00FF10F3">
            <w:r>
              <w:t>Type</w:t>
            </w:r>
          </w:p>
        </w:tc>
        <w:tc>
          <w:tcPr>
            <w:tcW w:w="2516" w:type="dxa"/>
            <w:shd w:val="clear" w:color="auto" w:fill="C6D9F1"/>
          </w:tcPr>
          <w:p w14:paraId="164BC717" w14:textId="77777777" w:rsidR="0061798C" w:rsidRDefault="00FF10F3">
            <w:r>
              <w:t>Description</w:t>
            </w:r>
          </w:p>
        </w:tc>
        <w:tc>
          <w:tcPr>
            <w:tcW w:w="2516" w:type="dxa"/>
            <w:shd w:val="clear" w:color="auto" w:fill="C6D9F1"/>
          </w:tcPr>
          <w:p w14:paraId="74218DD3" w14:textId="77777777" w:rsidR="0061798C" w:rsidRDefault="00FF10F3">
            <w:r>
              <w:t>Range</w:t>
            </w:r>
          </w:p>
        </w:tc>
      </w:tr>
      <w:tr w:rsidR="0061798C" w14:paraId="206C7031" w14:textId="77777777" w:rsidTr="0061798C">
        <w:tc>
          <w:tcPr>
            <w:tcW w:w="2516" w:type="dxa"/>
          </w:tcPr>
          <w:p w14:paraId="40C078E0" w14:textId="77777777" w:rsidR="0061798C" w:rsidRDefault="00FF10F3">
            <w:r>
              <w:t>NA</w:t>
            </w:r>
          </w:p>
        </w:tc>
        <w:tc>
          <w:tcPr>
            <w:tcW w:w="2516" w:type="dxa"/>
          </w:tcPr>
          <w:p w14:paraId="32E9F61A" w14:textId="77777777" w:rsidR="0061798C" w:rsidRDefault="00FF10F3">
            <w:r>
              <w:t>NA</w:t>
            </w:r>
          </w:p>
        </w:tc>
        <w:tc>
          <w:tcPr>
            <w:tcW w:w="2516" w:type="dxa"/>
          </w:tcPr>
          <w:p w14:paraId="54931D49" w14:textId="77777777" w:rsidR="0061798C" w:rsidRDefault="00FF10F3">
            <w:r>
              <w:t>NA</w:t>
            </w:r>
          </w:p>
        </w:tc>
        <w:tc>
          <w:tcPr>
            <w:tcW w:w="2516" w:type="dxa"/>
          </w:tcPr>
          <w:p w14:paraId="2AD74B31" w14:textId="77777777" w:rsidR="0061798C" w:rsidRDefault="00FF10F3">
            <w:r>
              <w:t>NA</w:t>
            </w:r>
          </w:p>
        </w:tc>
      </w:tr>
      <w:tr w:rsidR="0061798C" w14:paraId="02D7964D" w14:textId="77777777" w:rsidTr="0061798C">
        <w:tc>
          <w:tcPr>
            <w:tcW w:w="10064" w:type="dxa"/>
            <w:gridSpan w:val="4"/>
            <w:shd w:val="clear" w:color="auto" w:fill="000080"/>
          </w:tcPr>
          <w:p w14:paraId="7B18D606" w14:textId="77777777" w:rsidR="0061798C" w:rsidRDefault="00FF10F3">
            <w:r>
              <w:rPr>
                <w:b/>
              </w:rPr>
              <w:t>Return value</w:t>
            </w:r>
          </w:p>
        </w:tc>
      </w:tr>
      <w:tr w:rsidR="0061798C" w14:paraId="73D19C49" w14:textId="77777777" w:rsidTr="0061798C">
        <w:tc>
          <w:tcPr>
            <w:tcW w:w="2516" w:type="dxa"/>
            <w:shd w:val="clear" w:color="auto" w:fill="C6D9F1"/>
          </w:tcPr>
          <w:p w14:paraId="23ADADAA" w14:textId="77777777" w:rsidR="0061798C" w:rsidRDefault="00FF10F3">
            <w:r>
              <w:t>Type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58EC143F" w14:textId="77777777" w:rsidR="0061798C" w:rsidRDefault="00FF10F3">
            <w:r>
              <w:t>Description</w:t>
            </w:r>
          </w:p>
        </w:tc>
      </w:tr>
      <w:tr w:rsidR="0061798C" w14:paraId="010BE9CF" w14:textId="77777777" w:rsidTr="0061798C">
        <w:tc>
          <w:tcPr>
            <w:tcW w:w="2516" w:type="dxa"/>
          </w:tcPr>
          <w:p w14:paraId="4B658FD5" w14:textId="77777777" w:rsidR="0061798C" w:rsidRDefault="00FF10F3">
            <w:r>
              <w:t>NA</w:t>
            </w:r>
          </w:p>
        </w:tc>
        <w:tc>
          <w:tcPr>
            <w:tcW w:w="7548" w:type="dxa"/>
            <w:gridSpan w:val="3"/>
          </w:tcPr>
          <w:p w14:paraId="124BCD33" w14:textId="77777777" w:rsidR="0061798C" w:rsidRDefault="00FF10F3">
            <w:r>
              <w:t>This function has no return.</w:t>
            </w:r>
          </w:p>
        </w:tc>
      </w:tr>
      <w:tr w:rsidR="0061798C" w14:paraId="6B334D78" w14:textId="77777777" w:rsidTr="0061798C">
        <w:tc>
          <w:tcPr>
            <w:tcW w:w="10064" w:type="dxa"/>
            <w:gridSpan w:val="4"/>
            <w:shd w:val="clear" w:color="auto" w:fill="000080"/>
          </w:tcPr>
          <w:p w14:paraId="41155A3B" w14:textId="77777777" w:rsidR="0061798C" w:rsidRDefault="00FF10F3">
            <w:r>
              <w:rPr>
                <w:b/>
              </w:rPr>
              <w:t>Dynamic aspect</w:t>
            </w:r>
          </w:p>
        </w:tc>
      </w:tr>
      <w:tr w:rsidR="0061798C" w14:paraId="56C4FA3C" w14:textId="77777777" w:rsidTr="0061798C">
        <w:tc>
          <w:tcPr>
            <w:tcW w:w="2516" w:type="dxa"/>
            <w:shd w:val="clear" w:color="auto" w:fill="C6D9F1"/>
          </w:tcPr>
          <w:p w14:paraId="2A2FD733" w14:textId="77777777" w:rsidR="0061798C" w:rsidRDefault="00FF10F3">
            <w:r>
              <w:t>Who(callers)</w:t>
            </w:r>
          </w:p>
        </w:tc>
        <w:tc>
          <w:tcPr>
            <w:tcW w:w="7548" w:type="dxa"/>
            <w:gridSpan w:val="3"/>
            <w:shd w:val="clear" w:color="auto" w:fill="C6D9F1"/>
          </w:tcPr>
          <w:p w14:paraId="085F9ADE" w14:textId="77777777" w:rsidR="0061798C" w:rsidRDefault="00FF10F3">
            <w:r>
              <w:t>Description</w:t>
            </w:r>
          </w:p>
        </w:tc>
      </w:tr>
      <w:tr w:rsidR="0061798C" w14:paraId="1C6629D3" w14:textId="77777777" w:rsidTr="0061798C">
        <w:tc>
          <w:tcPr>
            <w:tcW w:w="2516" w:type="dxa"/>
          </w:tcPr>
          <w:p w14:paraId="5DC0A37E" w14:textId="77777777" w:rsidR="0061798C" w:rsidRDefault="00FF10F3">
            <w:r>
              <w:t>Write here who calls this function.</w:t>
            </w:r>
          </w:p>
        </w:tc>
        <w:tc>
          <w:tcPr>
            <w:tcW w:w="7548" w:type="dxa"/>
            <w:gridSpan w:val="3"/>
          </w:tcPr>
          <w:p w14:paraId="424CEE7E" w14:textId="77777777" w:rsidR="0061798C" w:rsidRDefault="00FF10F3">
            <w:r>
              <w:t>Write here a description caller of this function.</w:t>
            </w:r>
          </w:p>
        </w:tc>
      </w:tr>
      <w:tr w:rsidR="0061798C" w14:paraId="5D3A6583" w14:textId="77777777" w:rsidTr="0061798C">
        <w:tc>
          <w:tcPr>
            <w:tcW w:w="10064" w:type="dxa"/>
            <w:gridSpan w:val="4"/>
            <w:shd w:val="clear" w:color="auto" w:fill="000080"/>
          </w:tcPr>
          <w:p w14:paraId="165F3329" w14:textId="77777777" w:rsidR="0061798C" w:rsidRDefault="00FF10F3">
            <w:r>
              <w:rPr>
                <w:b/>
              </w:rPr>
              <w:t>Static aspect</w:t>
            </w:r>
          </w:p>
        </w:tc>
      </w:tr>
      <w:tr w:rsidR="0061798C" w14:paraId="76817C7F" w14:textId="77777777" w:rsidTr="0061798C">
        <w:tc>
          <w:tcPr>
            <w:tcW w:w="10064" w:type="dxa"/>
            <w:gridSpan w:val="4"/>
          </w:tcPr>
          <w:p w14:paraId="24554695" w14:textId="77777777" w:rsidR="0061798C" w:rsidRDefault="00FF10F3">
            <w:r>
              <w:t>*</w:t>
            </w:r>
          </w:p>
        </w:tc>
      </w:tr>
      <w:tr w:rsidR="0061798C" w14:paraId="5C4060AA" w14:textId="77777777" w:rsidTr="0061798C">
        <w:tc>
          <w:tcPr>
            <w:tcW w:w="10064" w:type="dxa"/>
            <w:gridSpan w:val="4"/>
            <w:shd w:val="clear" w:color="auto" w:fill="000080"/>
          </w:tcPr>
          <w:p w14:paraId="60920115" w14:textId="77777777" w:rsidR="0061798C" w:rsidRDefault="00FF10F3">
            <w:r>
              <w:rPr>
                <w:b/>
              </w:rPr>
              <w:t>Constrains</w:t>
            </w:r>
          </w:p>
        </w:tc>
      </w:tr>
      <w:tr w:rsidR="0061798C" w14:paraId="3D90E8F8" w14:textId="77777777" w:rsidTr="0061798C">
        <w:tc>
          <w:tcPr>
            <w:tcW w:w="10064" w:type="dxa"/>
            <w:gridSpan w:val="4"/>
          </w:tcPr>
          <w:p w14:paraId="2CC93206" w14:textId="77777777" w:rsidR="0061798C" w:rsidRDefault="00FF10F3">
            <w:r>
              <w:t>Write here if you have any constraints.</w:t>
            </w:r>
          </w:p>
        </w:tc>
      </w:tr>
    </w:tbl>
    <w:p w14:paraId="54433154" w14:textId="1F114333" w:rsidR="0061798C" w:rsidRDefault="00FF10F3">
      <w:pPr>
        <w:jc w:val="center"/>
      </w:pPr>
      <w:r>
        <w:object w:dxaOrig="6830" w:dyaOrig="14950" w14:anchorId="2EB16674">
          <v:shape id="_x0000_i1029" type="#_x0000_t75" style="width:341.7pt;height:747.45pt" o:ole="">
            <v:imagedata r:id="rId11" o:title=""/>
          </v:shape>
          <o:OLEObject Type="Embed" ProgID="PBrush" ShapeID="_x0000_i1029" DrawAspect="Content" ObjectID="_1725272939" r:id="rId12"/>
        </w:object>
      </w:r>
    </w:p>
    <w:p w14:paraId="30C852EF" w14:textId="77777777" w:rsidR="0061798C" w:rsidRDefault="00FF10F3">
      <w:pPr>
        <w:pStyle w:val="Heading2"/>
      </w:pPr>
      <w:r>
        <w:t>Variabiles</w:t>
      </w:r>
    </w:p>
    <w:p w14:paraId="1022787D" w14:textId="77777777" w:rsidR="0061798C" w:rsidRDefault="00FF10F3">
      <w:pPr>
        <w:pStyle w:val="Heading3"/>
      </w:pPr>
      <w:r>
        <w:t xml:space="preserve">u8VariableExample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286"/>
      </w:tblGrid>
      <w:tr w:rsidR="0061798C" w14:paraId="55B0DB4E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157508D6" w14:textId="77777777" w:rsidR="0061798C" w:rsidRDefault="00FF10F3">
            <w:r>
              <w:t>Type</w:t>
            </w:r>
          </w:p>
        </w:tc>
        <w:tc>
          <w:tcPr>
            <w:tcW w:w="3355" w:type="dxa"/>
          </w:tcPr>
          <w:p w14:paraId="45E0C0C6" w14:textId="77777777" w:rsidR="0061798C" w:rsidRDefault="00FF10F3">
            <w:r>
              <w:t>Value</w:t>
            </w:r>
          </w:p>
        </w:tc>
        <w:tc>
          <w:tcPr>
            <w:tcW w:w="3355" w:type="dxa"/>
          </w:tcPr>
          <w:p w14:paraId="5A504D43" w14:textId="77777777" w:rsidR="0061798C" w:rsidRDefault="0061798C"/>
        </w:tc>
      </w:tr>
      <w:tr w:rsidR="0061798C" w14:paraId="51E3A86E" w14:textId="77777777" w:rsidTr="0061798C">
        <w:tc>
          <w:tcPr>
            <w:tcW w:w="3355" w:type="dxa"/>
          </w:tcPr>
          <w:p w14:paraId="7CDA229D" w14:textId="77777777" w:rsidR="0061798C" w:rsidRDefault="00FF10F3">
            <w:r>
              <w:t>uint8</w:t>
            </w:r>
          </w:p>
        </w:tc>
        <w:tc>
          <w:tcPr>
            <w:tcW w:w="6710" w:type="dxa"/>
            <w:gridSpan w:val="2"/>
          </w:tcPr>
          <w:p w14:paraId="576ED4B9" w14:textId="77777777" w:rsidR="0061798C" w:rsidRDefault="00FF10F3">
            <w:r>
              <w:t xml:space="preserve"> ZERO</w:t>
            </w:r>
          </w:p>
        </w:tc>
      </w:tr>
      <w:tr w:rsidR="0061798C" w14:paraId="05CDF7EF" w14:textId="77777777" w:rsidTr="0061798C">
        <w:tc>
          <w:tcPr>
            <w:tcW w:w="10065" w:type="dxa"/>
            <w:gridSpan w:val="3"/>
            <w:shd w:val="clear" w:color="auto" w:fill="000080"/>
          </w:tcPr>
          <w:p w14:paraId="25C15B08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162BA11B" w14:textId="77777777" w:rsidTr="0061798C">
        <w:tc>
          <w:tcPr>
            <w:tcW w:w="10065" w:type="dxa"/>
            <w:gridSpan w:val="3"/>
          </w:tcPr>
          <w:p w14:paraId="49AD3DE0" w14:textId="77777777" w:rsidR="0061798C" w:rsidRDefault="00FF10F3">
            <w:r>
              <w:t xml:space="preserve">This variable is used to give an example </w:t>
            </w:r>
            <w:r>
              <w:t>descripton of a variable.</w:t>
            </w:r>
          </w:p>
        </w:tc>
      </w:tr>
      <w:tr w:rsidR="0061798C" w14:paraId="29D0AC41" w14:textId="77777777" w:rsidTr="0061798C">
        <w:tc>
          <w:tcPr>
            <w:tcW w:w="10065" w:type="dxa"/>
            <w:gridSpan w:val="3"/>
            <w:shd w:val="clear" w:color="auto" w:fill="000080"/>
          </w:tcPr>
          <w:p w14:paraId="22D03D69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00FB2412" w14:textId="77777777" w:rsidTr="0061798C">
        <w:tc>
          <w:tcPr>
            <w:tcW w:w="10065" w:type="dxa"/>
            <w:gridSpan w:val="3"/>
          </w:tcPr>
          <w:p w14:paraId="456CFB8D" w14:textId="77777777" w:rsidR="0061798C" w:rsidRDefault="00FF10F3">
            <w:r>
              <w:t>uint8 u8VariableExample = ZERO</w:t>
            </w:r>
          </w:p>
        </w:tc>
      </w:tr>
      <w:tr w:rsidR="0061798C" w14:paraId="45054C2F" w14:textId="77777777" w:rsidTr="0061798C">
        <w:tc>
          <w:tcPr>
            <w:tcW w:w="10065" w:type="dxa"/>
            <w:gridSpan w:val="3"/>
            <w:shd w:val="clear" w:color="auto" w:fill="000080"/>
          </w:tcPr>
          <w:p w14:paraId="3DA383D5" w14:textId="77777777" w:rsidR="0061798C" w:rsidRDefault="00FF10F3">
            <w:r>
              <w:rPr>
                <w:b/>
              </w:rPr>
              <w:t>Initialization</w:t>
            </w:r>
          </w:p>
        </w:tc>
      </w:tr>
      <w:tr w:rsidR="0061798C" w14:paraId="34C29474" w14:textId="77777777" w:rsidTr="0061798C">
        <w:tc>
          <w:tcPr>
            <w:tcW w:w="10065" w:type="dxa"/>
            <w:gridSpan w:val="3"/>
          </w:tcPr>
          <w:p w14:paraId="77488927" w14:textId="77777777" w:rsidR="0061798C" w:rsidRDefault="00FF10F3">
            <w:r>
              <w:t>ZERO.</w:t>
            </w:r>
          </w:p>
        </w:tc>
      </w:tr>
      <w:tr w:rsidR="0061798C" w14:paraId="72F70679" w14:textId="77777777" w:rsidTr="0061798C">
        <w:tc>
          <w:tcPr>
            <w:tcW w:w="10065" w:type="dxa"/>
            <w:gridSpan w:val="3"/>
            <w:shd w:val="clear" w:color="auto" w:fill="000080"/>
          </w:tcPr>
          <w:p w14:paraId="27C60693" w14:textId="77777777" w:rsidR="0061798C" w:rsidRDefault="00FF10F3">
            <w:r>
              <w:rPr>
                <w:b/>
              </w:rPr>
              <w:t>Range</w:t>
            </w:r>
          </w:p>
        </w:tc>
      </w:tr>
      <w:tr w:rsidR="0061798C" w14:paraId="2F23E56C" w14:textId="77777777" w:rsidTr="0061798C">
        <w:tc>
          <w:tcPr>
            <w:tcW w:w="10065" w:type="dxa"/>
            <w:gridSpan w:val="3"/>
          </w:tcPr>
          <w:p w14:paraId="09C03E54" w14:textId="77777777" w:rsidR="0061798C" w:rsidRDefault="00FF10F3">
            <w:r>
              <w:t>0..255 or anything.</w:t>
            </w:r>
          </w:p>
        </w:tc>
      </w:tr>
    </w:tbl>
    <w:p w14:paraId="0F252FF6" w14:textId="77777777" w:rsidR="0061798C" w:rsidRDefault="00FF10F3">
      <w:pPr>
        <w:pStyle w:val="Heading3"/>
      </w:pPr>
      <w:r>
        <w:t>u8AnotherVariableExample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2"/>
        <w:gridCol w:w="3300"/>
        <w:gridCol w:w="3283"/>
      </w:tblGrid>
      <w:tr w:rsidR="0061798C" w14:paraId="0D24CA66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20ADAE09" w14:textId="77777777" w:rsidR="0061798C" w:rsidRDefault="00FF10F3">
            <w:r>
              <w:t>Type</w:t>
            </w:r>
          </w:p>
        </w:tc>
        <w:tc>
          <w:tcPr>
            <w:tcW w:w="3355" w:type="dxa"/>
          </w:tcPr>
          <w:p w14:paraId="41FA558D" w14:textId="77777777" w:rsidR="0061798C" w:rsidRDefault="00FF10F3">
            <w:r>
              <w:t>Value</w:t>
            </w:r>
          </w:p>
        </w:tc>
        <w:tc>
          <w:tcPr>
            <w:tcW w:w="3355" w:type="dxa"/>
          </w:tcPr>
          <w:p w14:paraId="3BB0EA99" w14:textId="77777777" w:rsidR="0061798C" w:rsidRDefault="0061798C"/>
        </w:tc>
      </w:tr>
      <w:tr w:rsidR="0061798C" w14:paraId="14259D59" w14:textId="77777777" w:rsidTr="0061798C">
        <w:tc>
          <w:tcPr>
            <w:tcW w:w="3355" w:type="dxa"/>
          </w:tcPr>
          <w:p w14:paraId="57756439" w14:textId="77777777" w:rsidR="0061798C" w:rsidRDefault="00FF10F3">
            <w:r>
              <w:t xml:space="preserve"> uint8</w:t>
            </w:r>
          </w:p>
        </w:tc>
        <w:tc>
          <w:tcPr>
            <w:tcW w:w="6710" w:type="dxa"/>
            <w:gridSpan w:val="2"/>
          </w:tcPr>
          <w:p w14:paraId="4D92CF40" w14:textId="77777777" w:rsidR="0061798C" w:rsidRDefault="00FF10F3">
            <w:r>
              <w:t>NA</w:t>
            </w:r>
          </w:p>
        </w:tc>
      </w:tr>
      <w:tr w:rsidR="0061798C" w14:paraId="0CEF23C7" w14:textId="77777777" w:rsidTr="0061798C">
        <w:tc>
          <w:tcPr>
            <w:tcW w:w="10065" w:type="dxa"/>
            <w:gridSpan w:val="3"/>
            <w:shd w:val="clear" w:color="auto" w:fill="000080"/>
          </w:tcPr>
          <w:p w14:paraId="021223AC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19E8E643" w14:textId="77777777" w:rsidTr="0061798C">
        <w:tc>
          <w:tcPr>
            <w:tcW w:w="10065" w:type="dxa"/>
            <w:gridSpan w:val="3"/>
          </w:tcPr>
          <w:p w14:paraId="4D3C35CD" w14:textId="77777777" w:rsidR="0061798C" w:rsidRDefault="00FF10F3">
            <w:r>
              <w:t xml:space="preserve">A local variable description example that will also appear in </w:t>
            </w:r>
            <w:r>
              <w:t>group.</w:t>
            </w:r>
          </w:p>
        </w:tc>
      </w:tr>
      <w:tr w:rsidR="0061798C" w14:paraId="38214BD6" w14:textId="77777777" w:rsidTr="0061798C">
        <w:tc>
          <w:tcPr>
            <w:tcW w:w="10065" w:type="dxa"/>
            <w:gridSpan w:val="3"/>
            <w:shd w:val="clear" w:color="auto" w:fill="000080"/>
          </w:tcPr>
          <w:p w14:paraId="16D65901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4152225F" w14:textId="77777777" w:rsidTr="0061798C">
        <w:tc>
          <w:tcPr>
            <w:tcW w:w="10065" w:type="dxa"/>
            <w:gridSpan w:val="3"/>
          </w:tcPr>
          <w:p w14:paraId="70672DBA" w14:textId="77777777" w:rsidR="0061798C" w:rsidRDefault="00FF10F3">
            <w:r>
              <w:t>LOCAL uint8 u8AnotherVariableExample</w:t>
            </w:r>
          </w:p>
        </w:tc>
      </w:tr>
      <w:tr w:rsidR="0061798C" w14:paraId="40C9A107" w14:textId="77777777" w:rsidTr="0061798C">
        <w:tc>
          <w:tcPr>
            <w:tcW w:w="10065" w:type="dxa"/>
            <w:gridSpan w:val="3"/>
            <w:shd w:val="clear" w:color="auto" w:fill="000080"/>
          </w:tcPr>
          <w:p w14:paraId="06FD5C46" w14:textId="77777777" w:rsidR="0061798C" w:rsidRDefault="00FF10F3">
            <w:r>
              <w:rPr>
                <w:b/>
              </w:rPr>
              <w:t>Initialization</w:t>
            </w:r>
          </w:p>
        </w:tc>
      </w:tr>
      <w:tr w:rsidR="0061798C" w14:paraId="5730C704" w14:textId="77777777" w:rsidTr="0061798C">
        <w:tc>
          <w:tcPr>
            <w:tcW w:w="10065" w:type="dxa"/>
            <w:gridSpan w:val="3"/>
          </w:tcPr>
          <w:p w14:paraId="12335AD8" w14:textId="77777777" w:rsidR="0061798C" w:rsidRDefault="00FF10F3">
            <w:r>
              <w:t>Not Initialised.</w:t>
            </w:r>
          </w:p>
        </w:tc>
      </w:tr>
      <w:tr w:rsidR="0061798C" w14:paraId="609D0566" w14:textId="77777777" w:rsidTr="0061798C">
        <w:tc>
          <w:tcPr>
            <w:tcW w:w="10065" w:type="dxa"/>
            <w:gridSpan w:val="3"/>
            <w:shd w:val="clear" w:color="auto" w:fill="000080"/>
          </w:tcPr>
          <w:p w14:paraId="054FC74A" w14:textId="77777777" w:rsidR="0061798C" w:rsidRDefault="00FF10F3">
            <w:r>
              <w:rPr>
                <w:b/>
              </w:rPr>
              <w:t>Range</w:t>
            </w:r>
          </w:p>
        </w:tc>
      </w:tr>
      <w:tr w:rsidR="0061798C" w14:paraId="24FD2366" w14:textId="77777777" w:rsidTr="0061798C">
        <w:tc>
          <w:tcPr>
            <w:tcW w:w="10065" w:type="dxa"/>
            <w:gridSpan w:val="3"/>
          </w:tcPr>
          <w:p w14:paraId="02E4F7A5" w14:textId="77777777" w:rsidR="0061798C" w:rsidRDefault="00FF10F3">
            <w:r>
              <w:t>A range example.</w:t>
            </w:r>
          </w:p>
        </w:tc>
      </w:tr>
    </w:tbl>
    <w:p w14:paraId="1E43CB36" w14:textId="77777777" w:rsidR="0061798C" w:rsidRDefault="00FF10F3">
      <w:pPr>
        <w:pStyle w:val="Heading3"/>
      </w:pPr>
      <w:r>
        <w:t>u8AnotherVariableExample2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0"/>
        <w:gridCol w:w="3282"/>
      </w:tblGrid>
      <w:tr w:rsidR="0061798C" w14:paraId="2AE39F95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29D7A837" w14:textId="77777777" w:rsidR="0061798C" w:rsidRDefault="00FF10F3">
            <w:r>
              <w:t>Type</w:t>
            </w:r>
          </w:p>
        </w:tc>
        <w:tc>
          <w:tcPr>
            <w:tcW w:w="3355" w:type="dxa"/>
          </w:tcPr>
          <w:p w14:paraId="515D1867" w14:textId="77777777" w:rsidR="0061798C" w:rsidRDefault="00FF10F3">
            <w:r>
              <w:t>Value</w:t>
            </w:r>
          </w:p>
        </w:tc>
        <w:tc>
          <w:tcPr>
            <w:tcW w:w="3355" w:type="dxa"/>
          </w:tcPr>
          <w:p w14:paraId="7B7DF9C3" w14:textId="77777777" w:rsidR="0061798C" w:rsidRDefault="0061798C"/>
        </w:tc>
      </w:tr>
      <w:tr w:rsidR="0061798C" w14:paraId="63AD969C" w14:textId="77777777" w:rsidTr="0061798C">
        <w:tc>
          <w:tcPr>
            <w:tcW w:w="3355" w:type="dxa"/>
          </w:tcPr>
          <w:p w14:paraId="796DE6C6" w14:textId="77777777" w:rsidR="0061798C" w:rsidRDefault="00FF10F3">
            <w:r>
              <w:t xml:space="preserve"> uint8</w:t>
            </w:r>
          </w:p>
        </w:tc>
        <w:tc>
          <w:tcPr>
            <w:tcW w:w="6710" w:type="dxa"/>
            <w:gridSpan w:val="2"/>
          </w:tcPr>
          <w:p w14:paraId="083B3D5C" w14:textId="77777777" w:rsidR="0061798C" w:rsidRDefault="00FF10F3">
            <w:r>
              <w:t>NA</w:t>
            </w:r>
          </w:p>
        </w:tc>
      </w:tr>
      <w:tr w:rsidR="0061798C" w14:paraId="31243AC4" w14:textId="77777777" w:rsidTr="0061798C">
        <w:tc>
          <w:tcPr>
            <w:tcW w:w="10065" w:type="dxa"/>
            <w:gridSpan w:val="3"/>
            <w:shd w:val="clear" w:color="auto" w:fill="000080"/>
          </w:tcPr>
          <w:p w14:paraId="1577D49D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566CAA32" w14:textId="77777777" w:rsidTr="0061798C">
        <w:tc>
          <w:tcPr>
            <w:tcW w:w="10065" w:type="dxa"/>
            <w:gridSpan w:val="3"/>
          </w:tcPr>
          <w:p w14:paraId="55EF3FBA" w14:textId="77777777" w:rsidR="0061798C" w:rsidRDefault="00FF10F3">
            <w:r>
              <w:t>A local variable description example that will also appear in group.</w:t>
            </w:r>
          </w:p>
        </w:tc>
      </w:tr>
      <w:tr w:rsidR="0061798C" w14:paraId="6287FC32" w14:textId="77777777" w:rsidTr="0061798C">
        <w:tc>
          <w:tcPr>
            <w:tcW w:w="10065" w:type="dxa"/>
            <w:gridSpan w:val="3"/>
            <w:shd w:val="clear" w:color="auto" w:fill="000080"/>
          </w:tcPr>
          <w:p w14:paraId="21CA2206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3F290B51" w14:textId="77777777" w:rsidTr="0061798C">
        <w:tc>
          <w:tcPr>
            <w:tcW w:w="10065" w:type="dxa"/>
            <w:gridSpan w:val="3"/>
          </w:tcPr>
          <w:p w14:paraId="15E2F6F6" w14:textId="77777777" w:rsidR="0061798C" w:rsidRDefault="00FF10F3">
            <w:r>
              <w:t>LOCAL uint8 u8AnotherVariableExample2</w:t>
            </w:r>
          </w:p>
        </w:tc>
      </w:tr>
      <w:tr w:rsidR="0061798C" w14:paraId="40FABAEB" w14:textId="77777777" w:rsidTr="0061798C">
        <w:tc>
          <w:tcPr>
            <w:tcW w:w="10065" w:type="dxa"/>
            <w:gridSpan w:val="3"/>
            <w:shd w:val="clear" w:color="auto" w:fill="000080"/>
          </w:tcPr>
          <w:p w14:paraId="24A3F500" w14:textId="77777777" w:rsidR="0061798C" w:rsidRDefault="00FF10F3">
            <w:r>
              <w:rPr>
                <w:b/>
              </w:rPr>
              <w:t>Initialization</w:t>
            </w:r>
          </w:p>
        </w:tc>
      </w:tr>
      <w:tr w:rsidR="0061798C" w14:paraId="0697E544" w14:textId="77777777" w:rsidTr="0061798C">
        <w:tc>
          <w:tcPr>
            <w:tcW w:w="10065" w:type="dxa"/>
            <w:gridSpan w:val="3"/>
          </w:tcPr>
          <w:p w14:paraId="6DE1B2DE" w14:textId="77777777" w:rsidR="0061798C" w:rsidRDefault="00FF10F3">
            <w:r>
              <w:t>Not Initialised.</w:t>
            </w:r>
          </w:p>
        </w:tc>
      </w:tr>
      <w:tr w:rsidR="0061798C" w14:paraId="01E9F5E8" w14:textId="77777777" w:rsidTr="0061798C">
        <w:tc>
          <w:tcPr>
            <w:tcW w:w="10065" w:type="dxa"/>
            <w:gridSpan w:val="3"/>
            <w:shd w:val="clear" w:color="auto" w:fill="000080"/>
          </w:tcPr>
          <w:p w14:paraId="0C430380" w14:textId="77777777" w:rsidR="0061798C" w:rsidRDefault="00FF10F3">
            <w:r>
              <w:rPr>
                <w:b/>
              </w:rPr>
              <w:t>Range</w:t>
            </w:r>
          </w:p>
        </w:tc>
      </w:tr>
      <w:tr w:rsidR="0061798C" w14:paraId="0E98A5A7" w14:textId="77777777" w:rsidTr="0061798C">
        <w:tc>
          <w:tcPr>
            <w:tcW w:w="10065" w:type="dxa"/>
            <w:gridSpan w:val="3"/>
          </w:tcPr>
          <w:p w14:paraId="078B85CC" w14:textId="77777777" w:rsidR="0061798C" w:rsidRDefault="00FF10F3">
            <w:r>
              <w:t>A range example.</w:t>
            </w:r>
          </w:p>
        </w:tc>
      </w:tr>
    </w:tbl>
    <w:p w14:paraId="1117A72B" w14:textId="77777777" w:rsidR="0061798C" w:rsidRDefault="00FF10F3">
      <w:pPr>
        <w:pStyle w:val="Heading3"/>
      </w:pPr>
      <w:r>
        <w:t>u8AnotherVariableExample3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0"/>
        <w:gridCol w:w="3282"/>
      </w:tblGrid>
      <w:tr w:rsidR="0061798C" w14:paraId="19ED3364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5" w:type="dxa"/>
          </w:tcPr>
          <w:p w14:paraId="5374C6FE" w14:textId="77777777" w:rsidR="0061798C" w:rsidRDefault="00FF10F3">
            <w:r>
              <w:t>Type</w:t>
            </w:r>
          </w:p>
        </w:tc>
        <w:tc>
          <w:tcPr>
            <w:tcW w:w="3355" w:type="dxa"/>
          </w:tcPr>
          <w:p w14:paraId="4202E078" w14:textId="77777777" w:rsidR="0061798C" w:rsidRDefault="00FF10F3">
            <w:r>
              <w:t>Value</w:t>
            </w:r>
          </w:p>
        </w:tc>
        <w:tc>
          <w:tcPr>
            <w:tcW w:w="3355" w:type="dxa"/>
          </w:tcPr>
          <w:p w14:paraId="036A23D4" w14:textId="77777777" w:rsidR="0061798C" w:rsidRDefault="0061798C"/>
        </w:tc>
      </w:tr>
      <w:tr w:rsidR="0061798C" w14:paraId="5D43E39A" w14:textId="77777777" w:rsidTr="0061798C">
        <w:tc>
          <w:tcPr>
            <w:tcW w:w="3355" w:type="dxa"/>
          </w:tcPr>
          <w:p w14:paraId="3BD93FB9" w14:textId="77777777" w:rsidR="0061798C" w:rsidRDefault="00FF10F3">
            <w:r>
              <w:t xml:space="preserve"> uint8</w:t>
            </w:r>
          </w:p>
        </w:tc>
        <w:tc>
          <w:tcPr>
            <w:tcW w:w="6710" w:type="dxa"/>
            <w:gridSpan w:val="2"/>
          </w:tcPr>
          <w:p w14:paraId="186E5F1F" w14:textId="77777777" w:rsidR="0061798C" w:rsidRDefault="00FF10F3">
            <w:r>
              <w:t>NA</w:t>
            </w:r>
          </w:p>
        </w:tc>
      </w:tr>
      <w:tr w:rsidR="0061798C" w14:paraId="073B0BCB" w14:textId="77777777" w:rsidTr="0061798C">
        <w:tc>
          <w:tcPr>
            <w:tcW w:w="10065" w:type="dxa"/>
            <w:gridSpan w:val="3"/>
            <w:shd w:val="clear" w:color="auto" w:fill="000080"/>
          </w:tcPr>
          <w:p w14:paraId="107F85C2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583C14BE" w14:textId="77777777" w:rsidTr="0061798C">
        <w:tc>
          <w:tcPr>
            <w:tcW w:w="10065" w:type="dxa"/>
            <w:gridSpan w:val="3"/>
          </w:tcPr>
          <w:p w14:paraId="7F401394" w14:textId="77777777" w:rsidR="0061798C" w:rsidRDefault="00FF10F3">
            <w:r>
              <w:t>A local variable description example that will also appear in group.</w:t>
            </w:r>
          </w:p>
        </w:tc>
      </w:tr>
      <w:tr w:rsidR="0061798C" w14:paraId="2AB0DDEC" w14:textId="77777777" w:rsidTr="0061798C">
        <w:tc>
          <w:tcPr>
            <w:tcW w:w="10065" w:type="dxa"/>
            <w:gridSpan w:val="3"/>
            <w:shd w:val="clear" w:color="auto" w:fill="000080"/>
          </w:tcPr>
          <w:p w14:paraId="13F4A028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1CEEAF10" w14:textId="77777777" w:rsidTr="0061798C">
        <w:tc>
          <w:tcPr>
            <w:tcW w:w="10065" w:type="dxa"/>
            <w:gridSpan w:val="3"/>
          </w:tcPr>
          <w:p w14:paraId="5E3E73D6" w14:textId="77777777" w:rsidR="0061798C" w:rsidRDefault="00FF10F3">
            <w:r>
              <w:t>LOCAL uint8 u8AnotherVariableExample3</w:t>
            </w:r>
          </w:p>
        </w:tc>
      </w:tr>
      <w:tr w:rsidR="0061798C" w14:paraId="2E545401" w14:textId="77777777" w:rsidTr="0061798C">
        <w:tc>
          <w:tcPr>
            <w:tcW w:w="10065" w:type="dxa"/>
            <w:gridSpan w:val="3"/>
            <w:shd w:val="clear" w:color="auto" w:fill="000080"/>
          </w:tcPr>
          <w:p w14:paraId="0BBEB5E2" w14:textId="77777777" w:rsidR="0061798C" w:rsidRDefault="00FF10F3">
            <w:r>
              <w:rPr>
                <w:b/>
              </w:rPr>
              <w:t>Initialization</w:t>
            </w:r>
          </w:p>
        </w:tc>
      </w:tr>
      <w:tr w:rsidR="0061798C" w14:paraId="26A68300" w14:textId="77777777" w:rsidTr="0061798C">
        <w:tc>
          <w:tcPr>
            <w:tcW w:w="10065" w:type="dxa"/>
            <w:gridSpan w:val="3"/>
          </w:tcPr>
          <w:p w14:paraId="742766FA" w14:textId="77777777" w:rsidR="0061798C" w:rsidRDefault="00FF10F3">
            <w:r>
              <w:t>Not Initialised.</w:t>
            </w:r>
          </w:p>
        </w:tc>
      </w:tr>
      <w:tr w:rsidR="0061798C" w14:paraId="5AD54189" w14:textId="77777777" w:rsidTr="0061798C">
        <w:tc>
          <w:tcPr>
            <w:tcW w:w="10065" w:type="dxa"/>
            <w:gridSpan w:val="3"/>
            <w:shd w:val="clear" w:color="auto" w:fill="000080"/>
          </w:tcPr>
          <w:p w14:paraId="5CFC6C58" w14:textId="77777777" w:rsidR="0061798C" w:rsidRDefault="00FF10F3">
            <w:r>
              <w:rPr>
                <w:b/>
              </w:rPr>
              <w:t>Range</w:t>
            </w:r>
          </w:p>
        </w:tc>
      </w:tr>
      <w:tr w:rsidR="0061798C" w14:paraId="2E959BA2" w14:textId="77777777" w:rsidTr="0061798C">
        <w:tc>
          <w:tcPr>
            <w:tcW w:w="10065" w:type="dxa"/>
            <w:gridSpan w:val="3"/>
          </w:tcPr>
          <w:p w14:paraId="42400F3E" w14:textId="77777777" w:rsidR="0061798C" w:rsidRDefault="00FF10F3">
            <w:r>
              <w:t>OK, NOK.</w:t>
            </w:r>
          </w:p>
        </w:tc>
      </w:tr>
    </w:tbl>
    <w:p w14:paraId="3C807516" w14:textId="77777777" w:rsidR="0061798C" w:rsidRDefault="00FF10F3">
      <w:r>
        <w:t xml:space="preserve"> </w:t>
      </w:r>
    </w:p>
    <w:p w14:paraId="2718A1AA" w14:textId="77777777" w:rsidR="0061798C" w:rsidRDefault="00FF10F3">
      <w:pPr>
        <w:pStyle w:val="Heading2"/>
      </w:pPr>
      <w:r>
        <w:t>Macros</w:t>
      </w:r>
    </w:p>
    <w:p w14:paraId="76FEB3F9" w14:textId="77777777" w:rsidR="0061798C" w:rsidRDefault="00FF10F3">
      <w:pPr>
        <w:pStyle w:val="Heading3"/>
      </w:pPr>
      <w:r>
        <w:t>DATATYPE_MACRO_DEFINED_FROM_C_FILE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  <w:gridCol w:w="3248"/>
      </w:tblGrid>
      <w:tr w:rsidR="0061798C" w14:paraId="6A5A2921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244B40A9" w14:textId="77777777" w:rsidR="0061798C" w:rsidRDefault="00FF10F3">
            <w:r>
              <w:t>Name</w:t>
            </w:r>
          </w:p>
        </w:tc>
        <w:tc>
          <w:tcPr>
            <w:tcW w:w="3355" w:type="dxa"/>
          </w:tcPr>
          <w:p w14:paraId="75FC47C4" w14:textId="77777777" w:rsidR="0061798C" w:rsidRDefault="00FF10F3">
            <w:r>
              <w:t>Value</w:t>
            </w:r>
          </w:p>
        </w:tc>
      </w:tr>
      <w:tr w:rsidR="0061798C" w14:paraId="5344CFF7" w14:textId="77777777" w:rsidTr="0061798C">
        <w:tc>
          <w:tcPr>
            <w:tcW w:w="6710" w:type="dxa"/>
          </w:tcPr>
          <w:p w14:paraId="1FE8CBCE" w14:textId="77777777" w:rsidR="0061798C" w:rsidRDefault="00FF10F3">
            <w:r>
              <w:t>DATATYPE_MACRO_DEFINED_FROM_C_FILE</w:t>
            </w:r>
          </w:p>
        </w:tc>
        <w:tc>
          <w:tcPr>
            <w:tcW w:w="3355" w:type="dxa"/>
          </w:tcPr>
          <w:p w14:paraId="40DF5821" w14:textId="77777777" w:rsidR="0061798C" w:rsidRDefault="00FF10F3">
            <w:r>
              <w:t>((uint8) 0x10)</w:t>
            </w:r>
          </w:p>
        </w:tc>
      </w:tr>
      <w:tr w:rsidR="0061798C" w14:paraId="0320D49E" w14:textId="77777777" w:rsidTr="0061798C">
        <w:tc>
          <w:tcPr>
            <w:tcW w:w="10065" w:type="dxa"/>
            <w:gridSpan w:val="2"/>
            <w:shd w:val="clear" w:color="auto" w:fill="000080"/>
          </w:tcPr>
          <w:p w14:paraId="11EB18BD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3C8AC48E" w14:textId="77777777" w:rsidTr="0061798C">
        <w:tc>
          <w:tcPr>
            <w:tcW w:w="10065" w:type="dxa"/>
            <w:gridSpan w:val="2"/>
          </w:tcPr>
          <w:p w14:paraId="1D896F97" w14:textId="77777777" w:rsidR="0061798C" w:rsidRDefault="00FF10F3">
            <w:r>
              <w:t xml:space="preserve">#define </w:t>
            </w:r>
            <w:r>
              <w:t>DATATYPE_MACRO_DEFINED_FROM_C_FILE ((uint8) 0x10)</w:t>
            </w:r>
          </w:p>
        </w:tc>
      </w:tr>
      <w:tr w:rsidR="0061798C" w14:paraId="405E7945" w14:textId="77777777" w:rsidTr="0061798C">
        <w:tc>
          <w:tcPr>
            <w:tcW w:w="10065" w:type="dxa"/>
            <w:gridSpan w:val="2"/>
            <w:shd w:val="clear" w:color="auto" w:fill="000080"/>
          </w:tcPr>
          <w:p w14:paraId="32A35E1E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7186663F" w14:textId="77777777" w:rsidTr="0061798C">
        <w:tc>
          <w:tcPr>
            <w:tcW w:w="10065" w:type="dxa"/>
            <w:gridSpan w:val="2"/>
          </w:tcPr>
          <w:p w14:paraId="035F13C7" w14:textId="77777777" w:rsidR="0061798C" w:rsidRDefault="00FF10F3">
            <w:r>
              <w:t>Defined macro from C file.</w:t>
            </w:r>
          </w:p>
        </w:tc>
      </w:tr>
    </w:tbl>
    <w:p w14:paraId="4C0D7E7D" w14:textId="77777777" w:rsidR="0061798C" w:rsidRDefault="00FF10F3">
      <w:pPr>
        <w:pStyle w:val="Heading3"/>
      </w:pPr>
      <w:r>
        <w:t>DATATYPE_MACRO_DEFINED_FROM_H_FILE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7"/>
        <w:gridCol w:w="3248"/>
      </w:tblGrid>
      <w:tr w:rsidR="0061798C" w14:paraId="05939752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3CBA6823" w14:textId="77777777" w:rsidR="0061798C" w:rsidRDefault="00FF10F3">
            <w:r>
              <w:t>Name</w:t>
            </w:r>
          </w:p>
        </w:tc>
        <w:tc>
          <w:tcPr>
            <w:tcW w:w="3355" w:type="dxa"/>
          </w:tcPr>
          <w:p w14:paraId="5639E1AD" w14:textId="77777777" w:rsidR="0061798C" w:rsidRDefault="00FF10F3">
            <w:r>
              <w:t>Value</w:t>
            </w:r>
          </w:p>
        </w:tc>
      </w:tr>
      <w:tr w:rsidR="0061798C" w14:paraId="5B1A6329" w14:textId="77777777" w:rsidTr="0061798C">
        <w:tc>
          <w:tcPr>
            <w:tcW w:w="6710" w:type="dxa"/>
          </w:tcPr>
          <w:p w14:paraId="0A20E6BB" w14:textId="77777777" w:rsidR="0061798C" w:rsidRDefault="00FF10F3">
            <w:r>
              <w:t>DATATYPE_MACRO_DEFINED_FROM_H_FILE</w:t>
            </w:r>
          </w:p>
        </w:tc>
        <w:tc>
          <w:tcPr>
            <w:tcW w:w="3355" w:type="dxa"/>
          </w:tcPr>
          <w:p w14:paraId="2B40416B" w14:textId="77777777" w:rsidR="0061798C" w:rsidRDefault="00FF10F3">
            <w:r>
              <w:t>((uint8) 0x01)</w:t>
            </w:r>
          </w:p>
        </w:tc>
      </w:tr>
      <w:tr w:rsidR="0061798C" w14:paraId="25EA986E" w14:textId="77777777" w:rsidTr="0061798C">
        <w:tc>
          <w:tcPr>
            <w:tcW w:w="10065" w:type="dxa"/>
            <w:gridSpan w:val="2"/>
            <w:shd w:val="clear" w:color="auto" w:fill="000080"/>
          </w:tcPr>
          <w:p w14:paraId="1E5B0C11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2EB844B3" w14:textId="77777777" w:rsidTr="0061798C">
        <w:tc>
          <w:tcPr>
            <w:tcW w:w="10065" w:type="dxa"/>
            <w:gridSpan w:val="2"/>
          </w:tcPr>
          <w:p w14:paraId="33E68CE7" w14:textId="77777777" w:rsidR="0061798C" w:rsidRDefault="00FF10F3">
            <w:r>
              <w:t xml:space="preserve">#define </w:t>
            </w:r>
            <w:r>
              <w:t>DATATYPE_MACRO_DEFINED_FROM_H_FILE ((uint8) 0x01)</w:t>
            </w:r>
          </w:p>
        </w:tc>
      </w:tr>
      <w:tr w:rsidR="0061798C" w14:paraId="4CD9662C" w14:textId="77777777" w:rsidTr="0061798C">
        <w:tc>
          <w:tcPr>
            <w:tcW w:w="10065" w:type="dxa"/>
            <w:gridSpan w:val="2"/>
            <w:shd w:val="clear" w:color="auto" w:fill="000080"/>
          </w:tcPr>
          <w:p w14:paraId="6E304524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437AA4EA" w14:textId="77777777" w:rsidTr="0061798C">
        <w:tc>
          <w:tcPr>
            <w:tcW w:w="10065" w:type="dxa"/>
            <w:gridSpan w:val="2"/>
          </w:tcPr>
          <w:p w14:paraId="4B3175A2" w14:textId="77777777" w:rsidR="0061798C" w:rsidRDefault="00FF10F3">
            <w:r>
              <w:t>Defined macro from H file.</w:t>
            </w:r>
          </w:p>
        </w:tc>
      </w:tr>
    </w:tbl>
    <w:p w14:paraId="53156F69" w14:textId="77777777" w:rsidR="0061798C" w:rsidRDefault="00FF10F3">
      <w:pPr>
        <w:pStyle w:val="Heading3"/>
      </w:pPr>
      <w:r>
        <w:t>DATATYPE_ANOTHER_MACRO_DEFINED_FROM_C_FILE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1"/>
        <w:gridCol w:w="3204"/>
      </w:tblGrid>
      <w:tr w:rsidR="0061798C" w14:paraId="5224B425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10" w:type="dxa"/>
          </w:tcPr>
          <w:p w14:paraId="785FF724" w14:textId="77777777" w:rsidR="0061798C" w:rsidRDefault="00FF10F3">
            <w:r>
              <w:t>Name</w:t>
            </w:r>
          </w:p>
        </w:tc>
        <w:tc>
          <w:tcPr>
            <w:tcW w:w="3355" w:type="dxa"/>
          </w:tcPr>
          <w:p w14:paraId="149924C7" w14:textId="77777777" w:rsidR="0061798C" w:rsidRDefault="00FF10F3">
            <w:r>
              <w:t>Value</w:t>
            </w:r>
          </w:p>
        </w:tc>
      </w:tr>
      <w:tr w:rsidR="0061798C" w14:paraId="0B536BD3" w14:textId="77777777" w:rsidTr="0061798C">
        <w:tc>
          <w:tcPr>
            <w:tcW w:w="6710" w:type="dxa"/>
          </w:tcPr>
          <w:p w14:paraId="651FBEB7" w14:textId="77777777" w:rsidR="0061798C" w:rsidRDefault="00FF10F3">
            <w:r>
              <w:t>DATATYPE_ANOTHER_MACRO_DEFINED_FROM_C_FILE</w:t>
            </w:r>
          </w:p>
        </w:tc>
        <w:tc>
          <w:tcPr>
            <w:tcW w:w="3355" w:type="dxa"/>
          </w:tcPr>
          <w:p w14:paraId="0DE45311" w14:textId="77777777" w:rsidR="0061798C" w:rsidRDefault="00FF10F3">
            <w:r>
              <w:t>((uint8) 0x01)</w:t>
            </w:r>
          </w:p>
        </w:tc>
      </w:tr>
      <w:tr w:rsidR="0061798C" w14:paraId="5FACFB73" w14:textId="77777777" w:rsidTr="0061798C">
        <w:tc>
          <w:tcPr>
            <w:tcW w:w="10065" w:type="dxa"/>
            <w:gridSpan w:val="2"/>
            <w:shd w:val="clear" w:color="auto" w:fill="000080"/>
          </w:tcPr>
          <w:p w14:paraId="1A5C3D6B" w14:textId="77777777" w:rsidR="0061798C" w:rsidRDefault="00FF10F3">
            <w:r>
              <w:rPr>
                <w:b/>
              </w:rPr>
              <w:t>Definition</w:t>
            </w:r>
          </w:p>
        </w:tc>
      </w:tr>
      <w:tr w:rsidR="0061798C" w14:paraId="07725A81" w14:textId="77777777" w:rsidTr="0061798C">
        <w:tc>
          <w:tcPr>
            <w:tcW w:w="10065" w:type="dxa"/>
            <w:gridSpan w:val="2"/>
          </w:tcPr>
          <w:p w14:paraId="0A3752DB" w14:textId="77777777" w:rsidR="0061798C" w:rsidRDefault="00FF10F3">
            <w:r>
              <w:t xml:space="preserve">#define </w:t>
            </w:r>
            <w:r>
              <w:t>DATATYPE_ANOTHER_MACRO_DEFINED_FROM_C_FILE ((uint8) 0x01)</w:t>
            </w:r>
          </w:p>
        </w:tc>
      </w:tr>
      <w:tr w:rsidR="0061798C" w14:paraId="1FBA8937" w14:textId="77777777" w:rsidTr="0061798C">
        <w:tc>
          <w:tcPr>
            <w:tcW w:w="10065" w:type="dxa"/>
            <w:gridSpan w:val="2"/>
            <w:shd w:val="clear" w:color="auto" w:fill="000080"/>
          </w:tcPr>
          <w:p w14:paraId="4906AA27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66342B80" w14:textId="77777777" w:rsidTr="0061798C">
        <w:tc>
          <w:tcPr>
            <w:tcW w:w="10065" w:type="dxa"/>
            <w:gridSpan w:val="2"/>
          </w:tcPr>
          <w:p w14:paraId="522EBDCC" w14:textId="77777777" w:rsidR="0061798C" w:rsidRDefault="00FF10F3">
            <w:r>
              <w:t>Defined macro from C file that will appear in GROUP.</w:t>
            </w:r>
          </w:p>
        </w:tc>
      </w:tr>
    </w:tbl>
    <w:p w14:paraId="7A75B905" w14:textId="77777777" w:rsidR="0061798C" w:rsidRDefault="00FF10F3">
      <w:r>
        <w:t xml:space="preserve"> </w:t>
      </w:r>
    </w:p>
    <w:p w14:paraId="1147E7C2" w14:textId="77777777" w:rsidR="0061798C" w:rsidRDefault="00FF10F3">
      <w:pPr>
        <w:pStyle w:val="Heading2"/>
      </w:pPr>
      <w:r>
        <w:t>Structures</w:t>
      </w:r>
    </w:p>
    <w:p w14:paraId="0E92C988" w14:textId="77777777" w:rsidR="0061798C" w:rsidRDefault="00FF10F3">
      <w:pPr>
        <w:pStyle w:val="Heading3"/>
      </w:pPr>
      <w:r>
        <w:t>First_Example_Module_Struct_Define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6549"/>
      </w:tblGrid>
      <w:tr w:rsidR="0061798C" w14:paraId="27E94C97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2"/>
          </w:tcPr>
          <w:p w14:paraId="304A27E5" w14:textId="77777777" w:rsidR="0061798C" w:rsidRDefault="00FF10F3">
            <w:r>
              <w:t>Definition</w:t>
            </w:r>
          </w:p>
        </w:tc>
      </w:tr>
      <w:tr w:rsidR="0061798C" w14:paraId="01DCE2F0" w14:textId="77777777" w:rsidTr="0061798C">
        <w:tc>
          <w:tcPr>
            <w:tcW w:w="10065" w:type="dxa"/>
            <w:gridSpan w:val="2"/>
          </w:tcPr>
          <w:p w14:paraId="3C2C12E0" w14:textId="77777777" w:rsidR="0061798C" w:rsidRDefault="00FF10F3">
            <w:r>
              <w:t>First_Example_Module_Struct_Define</w:t>
            </w:r>
          </w:p>
        </w:tc>
      </w:tr>
      <w:tr w:rsidR="0061798C" w14:paraId="5946C2BD" w14:textId="77777777" w:rsidTr="0061798C">
        <w:tc>
          <w:tcPr>
            <w:tcW w:w="10065" w:type="dxa"/>
            <w:gridSpan w:val="2"/>
            <w:shd w:val="clear" w:color="auto" w:fill="000080"/>
          </w:tcPr>
          <w:p w14:paraId="11FAB036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28E6D3DD" w14:textId="77777777" w:rsidTr="0061798C">
        <w:tc>
          <w:tcPr>
            <w:tcW w:w="10065" w:type="dxa"/>
            <w:gridSpan w:val="2"/>
          </w:tcPr>
          <w:p w14:paraId="0AA9A335" w14:textId="77777777" w:rsidR="0061798C" w:rsidRDefault="00FF10F3">
            <w:r>
              <w:t xml:space="preserve">This is a </w:t>
            </w:r>
            <w:r>
              <w:t>Struct description.</w:t>
            </w:r>
          </w:p>
        </w:tc>
      </w:tr>
      <w:tr w:rsidR="0061798C" w14:paraId="3FF3B32E" w14:textId="77777777" w:rsidTr="0061798C">
        <w:tc>
          <w:tcPr>
            <w:tcW w:w="10065" w:type="dxa"/>
            <w:gridSpan w:val="2"/>
            <w:shd w:val="clear" w:color="auto" w:fill="000080"/>
          </w:tcPr>
          <w:p w14:paraId="3A5A942F" w14:textId="77777777" w:rsidR="0061798C" w:rsidRDefault="00FF10F3">
            <w:r>
              <w:rPr>
                <w:b/>
              </w:rPr>
              <w:t>Fields</w:t>
            </w:r>
          </w:p>
        </w:tc>
      </w:tr>
      <w:tr w:rsidR="0061798C" w14:paraId="669B43F3" w14:textId="77777777" w:rsidTr="0061798C">
        <w:tc>
          <w:tcPr>
            <w:tcW w:w="3355" w:type="dxa"/>
            <w:shd w:val="clear" w:color="auto" w:fill="C6D9F1"/>
          </w:tcPr>
          <w:p w14:paraId="032DB8F7" w14:textId="77777777" w:rsidR="0061798C" w:rsidRDefault="00FF10F3">
            <w:r>
              <w:t>Name</w:t>
            </w:r>
          </w:p>
        </w:tc>
        <w:tc>
          <w:tcPr>
            <w:tcW w:w="6710" w:type="dxa"/>
            <w:shd w:val="clear" w:color="auto" w:fill="C6D9F1"/>
          </w:tcPr>
          <w:p w14:paraId="0C1D99A0" w14:textId="77777777" w:rsidR="0061798C" w:rsidRDefault="00FF10F3">
            <w:r>
              <w:t>Description</w:t>
            </w:r>
          </w:p>
        </w:tc>
      </w:tr>
      <w:tr w:rsidR="0061798C" w14:paraId="2C3097A8" w14:textId="77777777" w:rsidTr="0061798C">
        <w:tc>
          <w:tcPr>
            <w:tcW w:w="3355" w:type="dxa"/>
          </w:tcPr>
          <w:p w14:paraId="6D8AB448" w14:textId="77777777" w:rsidR="0061798C" w:rsidRDefault="00FF10F3">
            <w:r>
              <w:t>uint8 SomeMemberOfStructure</w:t>
            </w:r>
          </w:p>
        </w:tc>
        <w:tc>
          <w:tcPr>
            <w:tcW w:w="6710" w:type="dxa"/>
          </w:tcPr>
          <w:p w14:paraId="7D33181A" w14:textId="77777777" w:rsidR="0061798C" w:rsidRDefault="00FF10F3">
            <w:r>
              <w:t>Definition of a member of structure.</w:t>
            </w:r>
          </w:p>
        </w:tc>
      </w:tr>
    </w:tbl>
    <w:p w14:paraId="5F36C565" w14:textId="77777777" w:rsidR="0061798C" w:rsidRDefault="00FF10F3">
      <w:pPr>
        <w:pStyle w:val="Heading3"/>
      </w:pPr>
      <w:r>
        <w:t>First_Example_Module_Union_Define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6551"/>
      </w:tblGrid>
      <w:tr w:rsidR="0061798C" w14:paraId="4C895983" w14:textId="77777777" w:rsidTr="00617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65" w:type="dxa"/>
            <w:gridSpan w:val="2"/>
          </w:tcPr>
          <w:p w14:paraId="533FAAD4" w14:textId="77777777" w:rsidR="0061798C" w:rsidRDefault="00FF10F3">
            <w:r>
              <w:t>Definition</w:t>
            </w:r>
          </w:p>
        </w:tc>
      </w:tr>
      <w:tr w:rsidR="0061798C" w14:paraId="2DA3BE8A" w14:textId="77777777" w:rsidTr="0061798C">
        <w:tc>
          <w:tcPr>
            <w:tcW w:w="10065" w:type="dxa"/>
            <w:gridSpan w:val="2"/>
          </w:tcPr>
          <w:p w14:paraId="4C3BCFE7" w14:textId="77777777" w:rsidR="0061798C" w:rsidRDefault="00FF10F3">
            <w:r>
              <w:t>First_Example_Module_Union_Define</w:t>
            </w:r>
          </w:p>
        </w:tc>
      </w:tr>
      <w:tr w:rsidR="0061798C" w14:paraId="69C20C54" w14:textId="77777777" w:rsidTr="0061798C">
        <w:tc>
          <w:tcPr>
            <w:tcW w:w="10065" w:type="dxa"/>
            <w:gridSpan w:val="2"/>
            <w:shd w:val="clear" w:color="auto" w:fill="000080"/>
          </w:tcPr>
          <w:p w14:paraId="7DD18401" w14:textId="77777777" w:rsidR="0061798C" w:rsidRDefault="00FF10F3">
            <w:r>
              <w:rPr>
                <w:b/>
              </w:rPr>
              <w:t>Description</w:t>
            </w:r>
          </w:p>
        </w:tc>
      </w:tr>
      <w:tr w:rsidR="0061798C" w14:paraId="7BC7BE5D" w14:textId="77777777" w:rsidTr="0061798C">
        <w:tc>
          <w:tcPr>
            <w:tcW w:w="10065" w:type="dxa"/>
            <w:gridSpan w:val="2"/>
          </w:tcPr>
          <w:p w14:paraId="545FD6FE" w14:textId="77777777" w:rsidR="0061798C" w:rsidRDefault="00FF10F3">
            <w:r>
              <w:t>This is a union description.</w:t>
            </w:r>
          </w:p>
        </w:tc>
      </w:tr>
      <w:tr w:rsidR="0061798C" w14:paraId="5B08CE3E" w14:textId="77777777" w:rsidTr="0061798C">
        <w:tc>
          <w:tcPr>
            <w:tcW w:w="10065" w:type="dxa"/>
            <w:gridSpan w:val="2"/>
            <w:shd w:val="clear" w:color="auto" w:fill="000080"/>
          </w:tcPr>
          <w:p w14:paraId="38DEEBCC" w14:textId="77777777" w:rsidR="0061798C" w:rsidRDefault="00FF10F3">
            <w:r>
              <w:rPr>
                <w:b/>
              </w:rPr>
              <w:t>Fields</w:t>
            </w:r>
          </w:p>
        </w:tc>
      </w:tr>
      <w:tr w:rsidR="0061798C" w14:paraId="374DD358" w14:textId="77777777" w:rsidTr="0061798C">
        <w:tc>
          <w:tcPr>
            <w:tcW w:w="3355" w:type="dxa"/>
            <w:shd w:val="clear" w:color="auto" w:fill="C6D9F1"/>
          </w:tcPr>
          <w:p w14:paraId="7BDD1841" w14:textId="77777777" w:rsidR="0061798C" w:rsidRDefault="00FF10F3">
            <w:r>
              <w:t>Name</w:t>
            </w:r>
          </w:p>
        </w:tc>
        <w:tc>
          <w:tcPr>
            <w:tcW w:w="6710" w:type="dxa"/>
            <w:shd w:val="clear" w:color="auto" w:fill="C6D9F1"/>
          </w:tcPr>
          <w:p w14:paraId="6BF87FDB" w14:textId="77777777" w:rsidR="0061798C" w:rsidRDefault="00FF10F3">
            <w:r>
              <w:t>Description</w:t>
            </w:r>
          </w:p>
        </w:tc>
      </w:tr>
      <w:tr w:rsidR="0061798C" w14:paraId="61F70ADD" w14:textId="77777777" w:rsidTr="0061798C">
        <w:tc>
          <w:tcPr>
            <w:tcW w:w="3355" w:type="dxa"/>
          </w:tcPr>
          <w:p w14:paraId="3FB1A844" w14:textId="77777777" w:rsidR="0061798C" w:rsidRDefault="00FF10F3">
            <w:r>
              <w:t>uint8 FirstMemberOfUnion</w:t>
            </w:r>
          </w:p>
        </w:tc>
        <w:tc>
          <w:tcPr>
            <w:tcW w:w="6710" w:type="dxa"/>
          </w:tcPr>
          <w:p w14:paraId="1D91159E" w14:textId="77777777" w:rsidR="0061798C" w:rsidRDefault="00FF10F3">
            <w:r>
              <w:t>Definition of a first member of union.</w:t>
            </w:r>
          </w:p>
        </w:tc>
      </w:tr>
      <w:tr w:rsidR="0061798C" w14:paraId="50DCDD4E" w14:textId="77777777" w:rsidTr="0061798C">
        <w:tc>
          <w:tcPr>
            <w:tcW w:w="3355" w:type="dxa"/>
          </w:tcPr>
          <w:p w14:paraId="5D68B087" w14:textId="77777777" w:rsidR="0061798C" w:rsidRDefault="00FF10F3">
            <w:r>
              <w:t>uint8 SecondtMemberOfUnion</w:t>
            </w:r>
          </w:p>
        </w:tc>
        <w:tc>
          <w:tcPr>
            <w:tcW w:w="6710" w:type="dxa"/>
          </w:tcPr>
          <w:p w14:paraId="144908A2" w14:textId="77777777" w:rsidR="0061798C" w:rsidRDefault="00FF10F3">
            <w:r>
              <w:t>Definition of a second member of union.</w:t>
            </w:r>
          </w:p>
        </w:tc>
      </w:tr>
    </w:tbl>
    <w:p w14:paraId="4422EADA" w14:textId="77777777" w:rsidR="0061798C" w:rsidRDefault="00FF10F3">
      <w:pPr>
        <w:pStyle w:val="Heading1"/>
      </w:pPr>
      <w:r>
        <w:t>EEPROM</w:t>
      </w:r>
    </w:p>
    <w:p w14:paraId="0A988E28" w14:textId="77777777" w:rsidR="0061798C" w:rsidRDefault="00FF10F3">
      <w:r>
        <w:t xml:space="preserve"> </w:t>
      </w:r>
    </w:p>
    <w:p w14:paraId="199249A8" w14:textId="77777777" w:rsidR="0061798C" w:rsidRDefault="00FF10F3">
      <w:pPr>
        <w:pStyle w:val="Heading1"/>
      </w:pPr>
      <w:r>
        <w:t>Configuration</w:t>
      </w:r>
    </w:p>
    <w:p w14:paraId="1C20838E" w14:textId="77777777" w:rsidR="0061798C" w:rsidRDefault="00FF10F3">
      <w:r>
        <w:t xml:space="preserve"> </w:t>
      </w:r>
    </w:p>
    <w:p w14:paraId="2663AA0A" w14:textId="77777777" w:rsidR="0061798C" w:rsidRDefault="00FF10F3">
      <w:pPr>
        <w:pStyle w:val="Heading1"/>
      </w:pPr>
      <w:r>
        <w:t>Compilation Options</w:t>
      </w:r>
    </w:p>
    <w:p w14:paraId="587F1819" w14:textId="77777777" w:rsidR="0061798C" w:rsidRDefault="00FF10F3">
      <w:r>
        <w:t xml:space="preserve"> </w:t>
      </w:r>
    </w:p>
    <w:sectPr w:rsidR="0061798C" w:rsidSect="00B36BB7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009" w:right="708" w:bottom="851" w:left="1134" w:header="53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D3C" w14:textId="77777777" w:rsidR="00B659F6" w:rsidRDefault="00B659F6">
      <w:r>
        <w:separator/>
      </w:r>
    </w:p>
  </w:endnote>
  <w:endnote w:type="continuationSeparator" w:id="0">
    <w:p w14:paraId="41965FCB" w14:textId="77777777" w:rsidR="00B659F6" w:rsidRDefault="00B6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7FF7" w14:textId="77777777" w:rsidR="007F7E48" w:rsidRDefault="007F7E48">
    <w:pPr>
      <w:pStyle w:val="Footer"/>
    </w:pPr>
  </w:p>
  <w:p w14:paraId="01E5D4BE" w14:textId="77777777" w:rsidR="007F7E48" w:rsidRDefault="007F7E48"/>
  <w:p w14:paraId="691F1E5D" w14:textId="77777777" w:rsidR="007F7E48" w:rsidRDefault="007F7E48"/>
  <w:p w14:paraId="69DCCF78" w14:textId="77777777" w:rsidR="007F7E48" w:rsidRDefault="007F7E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D554" w14:textId="77777777" w:rsidR="005C791D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</w:p>
  <w:tbl>
    <w:tblPr>
      <w:tblStyle w:val="TableGridLight"/>
      <w:tblW w:w="10349" w:type="dxa"/>
      <w:tblInd w:w="-289" w:type="dxa"/>
      <w:tblLook w:val="04A0" w:firstRow="1" w:lastRow="0" w:firstColumn="1" w:lastColumn="0" w:noHBand="0" w:noVBand="1"/>
    </w:tblPr>
    <w:tblGrid>
      <w:gridCol w:w="4956"/>
      <w:gridCol w:w="5393"/>
    </w:tblGrid>
    <w:tr w:rsidR="005C791D" w14:paraId="130B65A7" w14:textId="77777777" w:rsidTr="00B06A7D">
      <w:trPr>
        <w:trHeight w:val="20"/>
      </w:trPr>
      <w:tc>
        <w:tcPr>
          <w:tcW w:w="4956" w:type="dxa"/>
        </w:tcPr>
        <w:p w14:paraId="49B3CC56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rPr>
              <w:rFonts w:ascii="Arial" w:hAnsi="Arial" w:cs="Arial"/>
              <w:sz w:val="16"/>
            </w:rPr>
          </w:pPr>
          <w:bookmarkStart w:id="33" w:name="_Hlk36730967"/>
          <w:bookmarkStart w:id="34" w:name="_Hlk36730968"/>
          <w:bookmarkStart w:id="35" w:name="_Hlk36731048"/>
          <w:bookmarkStart w:id="36" w:name="_Hlk36731049"/>
          <w:bookmarkStart w:id="37" w:name="_Hlk36731113"/>
          <w:bookmarkStart w:id="38" w:name="_Hlk36731114"/>
          <w:bookmarkStart w:id="39" w:name="_Hlk36732118"/>
          <w:bookmarkStart w:id="40" w:name="_Hlk36732119"/>
          <w:bookmarkStart w:id="41" w:name="_Hlk36736477"/>
          <w:bookmarkStart w:id="42" w:name="_Hlk36736478"/>
          <w:bookmarkStart w:id="43" w:name="_Hlk36736864"/>
          <w:bookmarkStart w:id="44" w:name="_Hlk36736865"/>
          <w:bookmarkStart w:id="45" w:name="_Hlk36740550"/>
          <w:bookmarkStart w:id="46" w:name="_Hlk36740551"/>
          <w:r w:rsidRPr="00F1292D">
            <w:rPr>
              <w:rFonts w:ascii="Arial" w:hAnsi="Arial" w:cs="Arial"/>
              <w:sz w:val="16"/>
            </w:rPr>
            <w:t>Copyright Autoliv Inc., All Rights Reserved</w:t>
          </w:r>
        </w:p>
      </w:tc>
      <w:tc>
        <w:tcPr>
          <w:tcW w:w="5393" w:type="dxa"/>
        </w:tcPr>
        <w:p w14:paraId="11B2CA66" w14:textId="77777777" w:rsidR="005C791D" w:rsidRDefault="005C791D" w:rsidP="005C791D">
          <w:pPr>
            <w:tabs>
              <w:tab w:val="center" w:pos="4680"/>
              <w:tab w:val="right" w:pos="912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 w:rsidRPr="00F1292D">
            <w:rPr>
              <w:rFonts w:ascii="Arial" w:hAnsi="Arial" w:cs="Arial"/>
              <w:noProof/>
              <w:sz w:val="16"/>
            </w:rPr>
            <w:t xml:space="preserve">Page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PAGE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  <w:r w:rsidRPr="00F1292D">
            <w:rPr>
              <w:rFonts w:ascii="Arial" w:hAnsi="Arial" w:cs="Arial"/>
              <w:noProof/>
              <w:sz w:val="16"/>
            </w:rPr>
            <w:t xml:space="preserve"> of 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begin"/>
          </w:r>
          <w:r w:rsidRPr="00F1292D">
            <w:rPr>
              <w:rFonts w:ascii="Arial" w:hAnsi="Arial" w:cs="Arial"/>
              <w:b/>
              <w:noProof/>
              <w:sz w:val="16"/>
            </w:rPr>
            <w:instrText xml:space="preserve"> NUMPAGES  \* Arabic  \* MERGEFORMAT </w:instrTex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</w:rPr>
            <w:t>5</w:t>
          </w:r>
          <w:r w:rsidRPr="00F1292D">
            <w:rPr>
              <w:rFonts w:ascii="Arial" w:hAnsi="Arial" w:cs="Arial"/>
              <w:b/>
              <w:noProof/>
              <w:sz w:val="16"/>
            </w:rPr>
            <w:fldChar w:fldCharType="end"/>
          </w:r>
        </w:p>
      </w:tc>
    </w:tr>
  </w:tbl>
  <w:p w14:paraId="37476CCB" w14:textId="77777777" w:rsidR="007F7E48" w:rsidRPr="005C791D" w:rsidRDefault="005C791D" w:rsidP="005C791D">
    <w:pPr>
      <w:tabs>
        <w:tab w:val="center" w:pos="4680"/>
        <w:tab w:val="right" w:pos="9120"/>
      </w:tabs>
      <w:spacing w:before="120" w:after="0"/>
      <w:ind w:left="-426"/>
      <w:jc w:val="center"/>
      <w:rPr>
        <w:rFonts w:ascii="Arial" w:hAnsi="Arial" w:cs="Arial"/>
        <w:sz w:val="16"/>
        <w:szCs w:val="16"/>
      </w:rPr>
    </w:pPr>
    <w:r w:rsidRPr="007B345C">
      <w:rPr>
        <w:rFonts w:ascii="Arial" w:hAnsi="Arial" w:cs="Arial"/>
        <w:sz w:val="14"/>
        <w:szCs w:val="22"/>
      </w:rPr>
      <w:fldChar w:fldCharType="begin"/>
    </w:r>
    <w:r w:rsidRPr="007B345C">
      <w:rPr>
        <w:rFonts w:ascii="Arial" w:hAnsi="Arial" w:cs="Arial"/>
        <w:sz w:val="14"/>
        <w:szCs w:val="22"/>
      </w:rPr>
      <w:instrText xml:space="preserve"> FILENAME   \* MERGEFORMAT </w:instrText>
    </w:r>
    <w:r w:rsidRPr="007B345C">
      <w:rPr>
        <w:rFonts w:ascii="Arial" w:hAnsi="Arial" w:cs="Arial"/>
        <w:sz w:val="14"/>
        <w:szCs w:val="22"/>
      </w:rPr>
      <w:fldChar w:fldCharType="separate"/>
    </w:r>
    <w:r w:rsidR="004B756D">
      <w:rPr>
        <w:rFonts w:ascii="Arial" w:hAnsi="Arial" w:cs="Arial"/>
        <w:noProof/>
        <w:sz w:val="14"/>
        <w:szCs w:val="22"/>
      </w:rPr>
      <w:t>SW03TEM001 - SW Detailed Design (DD).docx</w:t>
    </w:r>
    <w:r w:rsidRPr="007B345C">
      <w:rPr>
        <w:rFonts w:ascii="Arial" w:hAnsi="Arial" w:cs="Arial"/>
        <w:sz w:val="14"/>
        <w:szCs w:val="22"/>
      </w:rPr>
      <w:fldChar w:fldCharType="end"/>
    </w:r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000080"/>
      </w:tblBorders>
      <w:tblLook w:val="0000" w:firstRow="0" w:lastRow="0" w:firstColumn="0" w:lastColumn="0" w:noHBand="0" w:noVBand="0"/>
    </w:tblPr>
    <w:tblGrid>
      <w:gridCol w:w="10065"/>
    </w:tblGrid>
    <w:tr w:rsidR="007F7E48" w:rsidRPr="00F90EF1" w14:paraId="5F4CBA28" w14:textId="77777777" w:rsidTr="001043EF">
      <w:trPr>
        <w:jc w:val="center"/>
      </w:trPr>
      <w:tc>
        <w:tcPr>
          <w:tcW w:w="10200" w:type="dxa"/>
        </w:tcPr>
        <w:p w14:paraId="181B02F2" w14:textId="77777777" w:rsidR="007F7E48" w:rsidRPr="00F90EF1" w:rsidRDefault="007F7E48" w:rsidP="00936489">
          <w:pPr>
            <w:tabs>
              <w:tab w:val="left" w:pos="8052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 w:rsidRPr="00F90EF1">
            <w:rPr>
              <w:rFonts w:ascii="Arial" w:hAnsi="Arial" w:cs="Arial"/>
              <w:b/>
              <w:sz w:val="16"/>
            </w:rPr>
            <w:t xml:space="preserve">CONFIDENTIAL - </w:t>
          </w:r>
          <w:r w:rsidRPr="00F90EF1">
            <w:rPr>
              <w:rFonts w:ascii="Arial" w:hAnsi="Arial" w:cs="Arial"/>
              <w:sz w:val="16"/>
            </w:rPr>
            <w:t xml:space="preserve">Content herein is the property of Autoliv </w:t>
          </w:r>
          <w:r>
            <w:rPr>
              <w:rFonts w:ascii="Arial" w:hAnsi="Arial" w:cs="Arial"/>
              <w:sz w:val="16"/>
            </w:rPr>
            <w:t>XXX</w:t>
          </w:r>
          <w:r w:rsidRPr="00F90EF1">
            <w:rPr>
              <w:rFonts w:ascii="Arial" w:hAnsi="Arial" w:cs="Arial"/>
              <w:sz w:val="16"/>
            </w:rPr>
            <w:t>.  Unauthorized duplication of this document is PROHIBITED unless in accordance with written instructions given by Autoliv Electronics AB.</w:t>
          </w:r>
        </w:p>
      </w:tc>
    </w:tr>
  </w:tbl>
  <w:p w14:paraId="1D8E775F" w14:textId="77777777" w:rsidR="007F7E48" w:rsidRPr="00F90EF1" w:rsidRDefault="007F7E48" w:rsidP="00987BE7">
    <w:pPr>
      <w:pStyle w:val="Footer"/>
      <w:spacing w:after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6873" w14:textId="77777777" w:rsidR="00B659F6" w:rsidRDefault="00B659F6">
      <w:r>
        <w:separator/>
      </w:r>
    </w:p>
  </w:footnote>
  <w:footnote w:type="continuationSeparator" w:id="0">
    <w:p w14:paraId="1A7033D7" w14:textId="77777777" w:rsidR="00B659F6" w:rsidRDefault="00B65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A55D" w14:textId="77777777" w:rsidR="005C791D" w:rsidRPr="00F90EF1" w:rsidRDefault="005C791D" w:rsidP="005C791D">
    <w:pPr>
      <w:pStyle w:val="Header"/>
      <w:tabs>
        <w:tab w:val="clear" w:pos="9480"/>
        <w:tab w:val="right" w:pos="9840"/>
      </w:tabs>
      <w:ind w:left="0"/>
      <w:rPr>
        <w:vertAlign w:val="subscript"/>
      </w:rPr>
    </w:pPr>
    <w:bookmarkStart w:id="15" w:name="_Hlk36730153"/>
    <w:bookmarkStart w:id="16" w:name="_Hlk36730154"/>
    <w:bookmarkStart w:id="17" w:name="_Hlk36730155"/>
    <w:bookmarkStart w:id="18" w:name="_Hlk36730156"/>
    <w:bookmarkStart w:id="19" w:name="_Hlk36730965"/>
    <w:bookmarkStart w:id="20" w:name="_Hlk36730966"/>
    <w:bookmarkStart w:id="21" w:name="_Hlk36731046"/>
    <w:bookmarkStart w:id="22" w:name="_Hlk36731047"/>
    <w:bookmarkStart w:id="23" w:name="_Hlk36731111"/>
    <w:bookmarkStart w:id="24" w:name="_Hlk36731112"/>
    <w:bookmarkStart w:id="25" w:name="_Hlk36732116"/>
    <w:bookmarkStart w:id="26" w:name="_Hlk36732117"/>
    <w:bookmarkStart w:id="27" w:name="_Hlk36736475"/>
    <w:bookmarkStart w:id="28" w:name="_Hlk36736476"/>
    <w:bookmarkStart w:id="29" w:name="_Hlk36736862"/>
    <w:bookmarkStart w:id="30" w:name="_Hlk36736863"/>
    <w:bookmarkStart w:id="31" w:name="_Hlk36740548"/>
    <w:bookmarkStart w:id="32" w:name="_Hlk36740549"/>
    <w:r w:rsidRPr="00F90EF1">
      <w:tab/>
    </w:r>
    <w:r w:rsidRPr="00F90EF1">
      <w:tab/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6"/>
      <w:gridCol w:w="4536"/>
      <w:gridCol w:w="1417"/>
      <w:gridCol w:w="1412"/>
      <w:gridCol w:w="1575"/>
    </w:tblGrid>
    <w:tr w:rsidR="005C791D" w:rsidRPr="00F90EF1" w14:paraId="678B14F0" w14:textId="77777777" w:rsidTr="00B06A7D">
      <w:trPr>
        <w:cantSplit/>
      </w:trPr>
      <w:tc>
        <w:tcPr>
          <w:tcW w:w="1266" w:type="dxa"/>
          <w:vMerge w:val="restart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AAAC531" w14:textId="77777777" w:rsidR="005C791D" w:rsidRPr="00F90EF1" w:rsidRDefault="005C791D" w:rsidP="005C791D">
          <w:pPr>
            <w:spacing w:after="0"/>
            <w:jc w:val="center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drawing>
              <wp:inline distT="0" distB="0" distL="0" distR="0" wp14:anchorId="00B817A9" wp14:editId="31705DC0">
                <wp:extent cx="682017" cy="241540"/>
                <wp:effectExtent l="0" t="0" r="3810" b="635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025" cy="242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445BAB90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417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0BD18716" w14:textId="77777777" w:rsidR="005C791D" w:rsidRPr="00F90EF1" w:rsidRDefault="005C791D" w:rsidP="005C791D">
          <w:pPr>
            <w:spacing w:after="0"/>
            <w:rPr>
              <w:rFonts w:ascii="Arial" w:hAnsi="Arial" w:cs="Arial"/>
              <w:bCs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bCs/>
              <w:i/>
              <w:noProof/>
              <w:sz w:val="16"/>
              <w:szCs w:val="16"/>
            </w:rPr>
            <w:t>Review</w:t>
          </w:r>
        </w:p>
      </w:tc>
      <w:tc>
        <w:tcPr>
          <w:tcW w:w="1412" w:type="dxa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  <w:vAlign w:val="center"/>
        </w:tcPr>
        <w:p w14:paraId="00380D52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0163AA5B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Date of release</w:t>
          </w:r>
        </w:p>
      </w:tc>
    </w:tr>
    <w:tr w:rsidR="005C791D" w:rsidRPr="00D01285" w14:paraId="3BC6CD62" w14:textId="77777777" w:rsidTr="00B06A7D">
      <w:trPr>
        <w:cantSplit/>
      </w:trPr>
      <w:tc>
        <w:tcPr>
          <w:tcW w:w="1266" w:type="dxa"/>
          <w:vMerge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DAF2605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3528362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MXAuthority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Process and method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417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F86F9DB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color w:val="000080"/>
              <w:sz w:val="20"/>
              <w:szCs w:val="20"/>
            </w:rPr>
            <w:t>PRWB ref</w:t>
          </w:r>
        </w:p>
      </w:tc>
      <w:tc>
        <w:tcPr>
          <w:tcW w:w="1412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  <w:vAlign w:val="center"/>
        </w:tcPr>
        <w:p w14:paraId="682C0353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MXCurrent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Draft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B886CE7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MXActual_state_Released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2021-8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tr w:rsidR="005C791D" w:rsidRPr="00F90EF1" w14:paraId="4F6D10FA" w14:textId="77777777" w:rsidTr="00B06A7D">
      <w:trPr>
        <w:cantSplit/>
      </w:trPr>
      <w:tc>
        <w:tcPr>
          <w:tcW w:w="126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4C1FEFE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4536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316040AC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2829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</w:tcPr>
        <w:p w14:paraId="549DDDA0" w14:textId="77777777" w:rsidR="005C791D" w:rsidRPr="002C397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2C3971">
            <w:rPr>
              <w:rFonts w:ascii="Arial" w:hAnsi="Arial" w:cs="Arial"/>
              <w:i/>
              <w:noProof/>
              <w:sz w:val="16"/>
              <w:szCs w:val="16"/>
            </w:rPr>
            <w:t>Template</w:t>
          </w:r>
        </w:p>
      </w:tc>
      <w:tc>
        <w:tcPr>
          <w:tcW w:w="157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474C267B" w14:textId="77777777" w:rsidR="005C791D" w:rsidRPr="00F90EF1" w:rsidRDefault="005C791D" w:rsidP="005C791D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5C791D" w:rsidRPr="00D01285" w14:paraId="6968DFFB" w14:textId="77777777" w:rsidTr="00B06A7D">
      <w:trPr>
        <w:cantSplit/>
      </w:trPr>
      <w:tc>
        <w:tcPr>
          <w:tcW w:w="1266" w:type="dxa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26312DEC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MXName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EXXXXXX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4536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7BB8E2D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MXTitle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SW Detailed Design (DD)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2829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014A2D37" w14:textId="77777777" w:rsidR="005C791D" w:rsidRPr="00F1292D" w:rsidRDefault="005C791D" w:rsidP="005C791D">
          <w:pPr>
            <w:tabs>
              <w:tab w:val="left" w:pos="795"/>
            </w:tabs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MXDocTemplate_Name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SW03TEM001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TemplateVersion  \* MERGEFORMAT </w:instrTex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1.16.00 </w:t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  <w:tc>
        <w:tcPr>
          <w:tcW w:w="157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15B55ACB" w14:textId="77777777" w:rsidR="005C791D" w:rsidRPr="00F1292D" w:rsidRDefault="005C791D" w:rsidP="005C791D">
          <w:pPr>
            <w:spacing w:after="0"/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</w:pP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MXRevision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 xml:space="preserve"> 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begin"/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instrText xml:space="preserve"> DOCPROPERTY  MXVersion  \* MERGEFORMAT </w:instrTex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t>TBD</w:t>
          </w:r>
          <w:r w:rsidRPr="00F1292D">
            <w:rPr>
              <w:rFonts w:ascii="Arial" w:hAnsi="Arial" w:cs="Arial"/>
              <w:b/>
              <w:i/>
              <w:noProof/>
              <w:color w:val="000080"/>
              <w:sz w:val="20"/>
              <w:szCs w:val="20"/>
            </w:rPr>
            <w:fldChar w:fldCharType="end"/>
          </w:r>
        </w:p>
      </w:tc>
    </w:tr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</w:tbl>
  <w:p w14:paraId="77659B66" w14:textId="77777777" w:rsidR="007F7E48" w:rsidRPr="005C791D" w:rsidRDefault="007F7E48" w:rsidP="005C791D">
    <w:pPr>
      <w:pStyle w:val="Header"/>
      <w:ind w:left="0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1786" w14:textId="77777777" w:rsidR="007F7E48" w:rsidRPr="00F90EF1" w:rsidRDefault="007F7E48" w:rsidP="00CE74F4">
    <w:pPr>
      <w:pStyle w:val="Header"/>
      <w:tabs>
        <w:tab w:val="clear" w:pos="9480"/>
        <w:tab w:val="right" w:pos="9840"/>
      </w:tabs>
      <w:ind w:left="-360"/>
      <w:rPr>
        <w:vertAlign w:val="subscript"/>
      </w:rPr>
    </w:pPr>
    <w:r>
      <w:rPr>
        <w:color w:val="000080"/>
        <w:sz w:val="18"/>
      </w:rPr>
      <w:drawing>
        <wp:inline distT="0" distB="0" distL="0" distR="0" wp14:anchorId="3EC960CC" wp14:editId="4E93537A">
          <wp:extent cx="1371600" cy="438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90EF1">
      <w:tab/>
    </w:r>
    <w:r w:rsidRPr="00F90EF1">
      <w:tab/>
    </w:r>
    <w:r w:rsidRPr="006A5520">
      <w:rPr>
        <w:rFonts w:ascii="Arial" w:hAnsi="Arial" w:cs="Arial"/>
      </w:rPr>
      <w:fldChar w:fldCharType="begin"/>
    </w:r>
    <w:r w:rsidRPr="006A5520">
      <w:rPr>
        <w:rFonts w:ascii="Arial" w:hAnsi="Arial" w:cs="Arial"/>
      </w:rPr>
      <w:instrText xml:space="preserve"> FILENAME   \* MERGEFORMAT </w:instrText>
    </w:r>
    <w:r w:rsidRPr="006A5520">
      <w:rPr>
        <w:rFonts w:ascii="Arial" w:hAnsi="Arial" w:cs="Arial"/>
      </w:rPr>
      <w:fldChar w:fldCharType="separate"/>
    </w:r>
    <w:r w:rsidR="004B756D">
      <w:rPr>
        <w:rFonts w:ascii="Arial" w:hAnsi="Arial" w:cs="Arial"/>
      </w:rPr>
      <w:t>SW03TEM001 - SW Detailed Design (DD).docx</w:t>
    </w:r>
    <w:r w:rsidRPr="006A5520">
      <w:rPr>
        <w:rFonts w:ascii="Arial" w:hAnsi="Arial" w:cs="Arial"/>
      </w:rPr>
      <w:fldChar w:fldCharType="end"/>
    </w:r>
    <w:r>
      <w:rPr>
        <w:rFonts w:ascii="Arial" w:hAnsi="Arial" w:cs="Arial"/>
      </w:rPr>
      <w:t>.doc</w:t>
    </w:r>
    <w:r w:rsidRPr="00F90EF1">
      <w:rPr>
        <w:vertAlign w:val="subscript"/>
      </w:rPr>
      <w:object w:dxaOrig="1903" w:dyaOrig="1318" w14:anchorId="04F65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.6pt;height:35.4pt" o:ole="" fillcolor="window">
          <v:imagedata r:id="rId2" o:title=""/>
        </v:shape>
        <o:OLEObject Type="Embed" ProgID="PBrush" ShapeID="_x0000_i1025" DrawAspect="Content" ObjectID="_1725272940" r:id="rId3">
          <o:FieldCodes>\s \* MERGEFORMAT</o:FieldCodes>
        </o:OLEObject>
      </w:object>
    </w:r>
  </w:p>
  <w:tbl>
    <w:tblPr>
      <w:tblW w:w="10206" w:type="dxa"/>
      <w:tblInd w:w="-28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0"/>
      <w:gridCol w:w="5391"/>
      <w:gridCol w:w="1209"/>
      <w:gridCol w:w="963"/>
      <w:gridCol w:w="963"/>
    </w:tblGrid>
    <w:tr w:rsidR="007F7E48" w:rsidRPr="00F90EF1" w14:paraId="52DC1242" w14:textId="77777777" w:rsidTr="00D01285">
      <w:trPr>
        <w:cantSplit/>
      </w:trPr>
      <w:tc>
        <w:tcPr>
          <w:tcW w:w="7071" w:type="dxa"/>
          <w:gridSpan w:val="2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0A551FCA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Project Number &amp; Name</w:t>
          </w:r>
        </w:p>
      </w:tc>
      <w:tc>
        <w:tcPr>
          <w:tcW w:w="1209" w:type="dxa"/>
          <w:tcBorders>
            <w:top w:val="single" w:sz="6" w:space="0" w:color="000000"/>
            <w:left w:val="single" w:sz="6" w:space="0" w:color="000000"/>
            <w:right w:val="single" w:sz="4" w:space="0" w:color="auto"/>
          </w:tcBorders>
          <w:vAlign w:val="center"/>
        </w:tcPr>
        <w:p w14:paraId="7EB12D05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</w:p>
      </w:tc>
      <w:tc>
        <w:tcPr>
          <w:tcW w:w="1926" w:type="dxa"/>
          <w:gridSpan w:val="2"/>
          <w:tcBorders>
            <w:top w:val="single" w:sz="6" w:space="0" w:color="000000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191233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state</w:t>
          </w:r>
        </w:p>
      </w:tc>
    </w:tr>
    <w:tr w:rsidR="007F7E48" w:rsidRPr="00F90EF1" w14:paraId="4650525A" w14:textId="77777777" w:rsidTr="00D01285">
      <w:trPr>
        <w:cantSplit/>
      </w:trPr>
      <w:tc>
        <w:tcPr>
          <w:tcW w:w="7071" w:type="dxa"/>
          <w:gridSpan w:val="2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FB53ED3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MXAuthority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Process and method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1209" w:type="dxa"/>
          <w:tcBorders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4737FE1E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</w:p>
      </w:tc>
      <w:tc>
        <w:tcPr>
          <w:tcW w:w="1926" w:type="dxa"/>
          <w:gridSpan w:val="2"/>
          <w:tcBorders>
            <w:top w:val="nil"/>
            <w:left w:val="single" w:sz="4" w:space="0" w:color="auto"/>
            <w:bottom w:val="single" w:sz="6" w:space="0" w:color="000000"/>
            <w:right w:val="single" w:sz="4" w:space="0" w:color="auto"/>
          </w:tcBorders>
        </w:tcPr>
        <w:p w14:paraId="4A1C9A17" w14:textId="77777777" w:rsidR="007F7E48" w:rsidRPr="00F90EF1" w:rsidRDefault="007F7E48" w:rsidP="00F905EC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MXCurrent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Draft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  <w:tr w:rsidR="007F7E48" w:rsidRPr="00F90EF1" w14:paraId="6EC28F20" w14:textId="77777777" w:rsidTr="00CE74F4">
      <w:trPr>
        <w:cantSplit/>
      </w:trPr>
      <w:tc>
        <w:tcPr>
          <w:tcW w:w="168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 w14:paraId="1274130D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id</w:t>
          </w:r>
        </w:p>
      </w:tc>
      <w:tc>
        <w:tcPr>
          <w:tcW w:w="6600" w:type="dxa"/>
          <w:gridSpan w:val="2"/>
          <w:tcBorders>
            <w:top w:val="single" w:sz="6" w:space="0" w:color="000000"/>
            <w:left w:val="single" w:sz="6" w:space="0" w:color="000000"/>
            <w:bottom w:val="nil"/>
            <w:right w:val="single" w:sz="4" w:space="0" w:color="auto"/>
          </w:tcBorders>
        </w:tcPr>
        <w:p w14:paraId="0A0B90B9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Document title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78BBC91E" w14:textId="77777777" w:rsidR="007F7E48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>
            <w:rPr>
              <w:rFonts w:ascii="Arial" w:hAnsi="Arial" w:cs="Arial"/>
              <w:i/>
              <w:noProof/>
              <w:sz w:val="16"/>
              <w:szCs w:val="16"/>
            </w:rPr>
            <w:t>Revision</w:t>
          </w:r>
        </w:p>
      </w:tc>
      <w:tc>
        <w:tcPr>
          <w:tcW w:w="96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571F81C7" w14:textId="77777777" w:rsidR="007F7E48" w:rsidRPr="00F90EF1" w:rsidRDefault="007F7E48" w:rsidP="00665113">
          <w:pPr>
            <w:spacing w:after="0"/>
            <w:rPr>
              <w:rFonts w:ascii="Arial" w:hAnsi="Arial" w:cs="Arial"/>
              <w:i/>
              <w:noProof/>
              <w:sz w:val="16"/>
              <w:szCs w:val="16"/>
            </w:rPr>
          </w:pPr>
          <w:r w:rsidRPr="00F90EF1">
            <w:rPr>
              <w:rFonts w:ascii="Arial" w:hAnsi="Arial" w:cs="Arial"/>
              <w:i/>
              <w:noProof/>
              <w:sz w:val="16"/>
              <w:szCs w:val="16"/>
            </w:rPr>
            <w:t>Version</w:t>
          </w:r>
        </w:p>
      </w:tc>
    </w:tr>
    <w:tr w:rsidR="007F7E48" w:rsidRPr="00F90EF1" w14:paraId="41D36A67" w14:textId="77777777" w:rsidTr="00CE74F4">
      <w:trPr>
        <w:cantSplit/>
      </w:trPr>
      <w:tc>
        <w:tcPr>
          <w:tcW w:w="1680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F9A4AE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MXName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EXXXXXX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6600" w:type="dxa"/>
          <w:gridSpan w:val="2"/>
          <w:tcBorders>
            <w:top w:val="nil"/>
            <w:left w:val="single" w:sz="6" w:space="0" w:color="000000"/>
            <w:bottom w:val="single" w:sz="6" w:space="0" w:color="000000"/>
            <w:right w:val="single" w:sz="4" w:space="0" w:color="auto"/>
          </w:tcBorders>
        </w:tcPr>
        <w:p w14:paraId="5C2F69F8" w14:textId="77777777" w:rsidR="007F7E48" w:rsidRPr="00F90EF1" w:rsidRDefault="007F7E48" w:rsidP="00665113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MXTitle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 xml:space="preserve"> SW Detailed Design (DD)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201493B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MXRevision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  <w:tc>
        <w:tcPr>
          <w:tcW w:w="96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266312C2" w14:textId="77777777" w:rsidR="007F7E48" w:rsidRPr="00F90EF1" w:rsidRDefault="007F7E48" w:rsidP="006A5520">
          <w:pPr>
            <w:spacing w:after="0"/>
            <w:rPr>
              <w:rFonts w:ascii="Arial" w:hAnsi="Arial" w:cs="Arial"/>
              <w:b/>
              <w:i/>
              <w:noProof/>
              <w:sz w:val="24"/>
            </w:rPr>
          </w:pP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begin"/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instrText xml:space="preserve"> DOCPROPERTY  MXVersion  \* MERGEFORMAT </w:instrTex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separate"/>
          </w:r>
          <w:r w:rsidR="004B756D">
            <w:rPr>
              <w:rFonts w:ascii="Arial" w:hAnsi="Arial" w:cs="Arial"/>
              <w:b/>
              <w:i/>
              <w:noProof/>
              <w:sz w:val="24"/>
            </w:rPr>
            <w:t>TBD</w:t>
          </w:r>
          <w:r w:rsidRPr="00F90EF1">
            <w:rPr>
              <w:rFonts w:ascii="Arial" w:hAnsi="Arial" w:cs="Arial"/>
              <w:b/>
              <w:i/>
              <w:noProof/>
              <w:sz w:val="24"/>
            </w:rPr>
            <w:fldChar w:fldCharType="end"/>
          </w:r>
        </w:p>
      </w:tc>
    </w:tr>
  </w:tbl>
  <w:p w14:paraId="66A5C7A9" w14:textId="77777777" w:rsidR="007F7E48" w:rsidRPr="00F90EF1" w:rsidRDefault="007F7E48" w:rsidP="00665113">
    <w:pPr>
      <w:spacing w:after="0"/>
      <w:rPr>
        <w:rFonts w:ascii="Arial" w:hAnsi="Arial" w:cs="Arial"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510"/>
    <w:multiLevelType w:val="multilevel"/>
    <w:tmpl w:val="6B3437A4"/>
    <w:lvl w:ilvl="0">
      <w:start w:val="1"/>
      <w:numFmt w:val="decimal"/>
      <w:lvlText w:val="[Ext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8C5113"/>
    <w:multiLevelType w:val="multilevel"/>
    <w:tmpl w:val="4E4E7D9A"/>
    <w:styleLink w:val="Numbered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97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567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2" w15:restartNumberingAfterBreak="0">
    <w:nsid w:val="18B765F4"/>
    <w:multiLevelType w:val="multilevel"/>
    <w:tmpl w:val="4E4E7D9A"/>
    <w:numStyleLink w:val="Numbered"/>
  </w:abstractNum>
  <w:abstractNum w:abstractNumId="3" w15:restartNumberingAfterBreak="0">
    <w:nsid w:val="1C970248"/>
    <w:multiLevelType w:val="multilevel"/>
    <w:tmpl w:val="4E4E7D9A"/>
    <w:numStyleLink w:val="Numbered"/>
  </w:abstractNum>
  <w:abstractNum w:abstractNumId="4" w15:restartNumberingAfterBreak="0">
    <w:nsid w:val="25612BA3"/>
    <w:multiLevelType w:val="multilevel"/>
    <w:tmpl w:val="49D25B62"/>
    <w:numStyleLink w:val="Bulleted"/>
  </w:abstractNum>
  <w:abstractNum w:abstractNumId="5" w15:restartNumberingAfterBreak="0">
    <w:nsid w:val="2CB315AB"/>
    <w:multiLevelType w:val="multilevel"/>
    <w:tmpl w:val="BCEE8F16"/>
    <w:lvl w:ilvl="0">
      <w:start w:val="1"/>
      <w:numFmt w:val="decimal"/>
      <w:lvlText w:val="[Ref%1]"/>
      <w:lvlJc w:val="left"/>
      <w:pPr>
        <w:tabs>
          <w:tab w:val="num" w:pos="0"/>
        </w:tabs>
        <w:ind w:left="0" w:firstLine="0"/>
      </w:pPr>
      <w:rPr>
        <w:rFonts w:hint="default"/>
        <w:spacing w:val="0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2EF35182"/>
    <w:multiLevelType w:val="multilevel"/>
    <w:tmpl w:val="E9A61EE2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30277C96"/>
    <w:multiLevelType w:val="multilevel"/>
    <w:tmpl w:val="4E4E7D9A"/>
    <w:numStyleLink w:val="Numbered"/>
  </w:abstractNum>
  <w:abstractNum w:abstractNumId="8" w15:restartNumberingAfterBreak="0">
    <w:nsid w:val="314E4C07"/>
    <w:multiLevelType w:val="hybridMultilevel"/>
    <w:tmpl w:val="EA6A952A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4B55"/>
    <w:multiLevelType w:val="multilevel"/>
    <w:tmpl w:val="DE10A952"/>
    <w:lvl w:ilvl="0">
      <w:start w:val="1"/>
      <w:numFmt w:val="decimal"/>
      <w:lvlText w:val="[ALV%1]"/>
      <w:lvlJc w:val="left"/>
      <w:pPr>
        <w:tabs>
          <w:tab w:val="num" w:pos="567"/>
        </w:tabs>
        <w:ind w:left="567" w:hanging="567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E0209D9"/>
    <w:multiLevelType w:val="multilevel"/>
    <w:tmpl w:val="49D25B62"/>
    <w:numStyleLink w:val="Bulleted"/>
  </w:abstractNum>
  <w:abstractNum w:abstractNumId="11" w15:restartNumberingAfterBreak="0">
    <w:nsid w:val="42556C4B"/>
    <w:multiLevelType w:val="multilevel"/>
    <w:tmpl w:val="A824FCF4"/>
    <w:lvl w:ilvl="0">
      <w:start w:val="1"/>
      <w:numFmt w:val="decimal"/>
      <w:lvlText w:val="[Doc%1]"/>
      <w:lvlJc w:val="left"/>
      <w:pPr>
        <w:tabs>
          <w:tab w:val="num" w:pos="567"/>
        </w:tabs>
        <w:ind w:left="567" w:hanging="567"/>
      </w:pPr>
      <w:rPr>
        <w:rFonts w:hint="default"/>
        <w:spacing w:val="0"/>
        <w:position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pacing w:val="0"/>
        <w:position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51322D7A"/>
    <w:multiLevelType w:val="hybridMultilevel"/>
    <w:tmpl w:val="C3925D6C"/>
    <w:lvl w:ilvl="0" w:tplc="C6E6F288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685A"/>
    <w:multiLevelType w:val="multilevel"/>
    <w:tmpl w:val="49D25B62"/>
    <w:styleLink w:val="Bulleted"/>
    <w:lvl w:ilvl="0">
      <w:start w:val="1"/>
      <w:numFmt w:val="bullet"/>
      <w:lvlText w:val=""/>
      <w:lvlJc w:val="left"/>
      <w:pPr>
        <w:tabs>
          <w:tab w:val="num" w:pos="510"/>
        </w:tabs>
        <w:ind w:left="510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794"/>
        </w:tabs>
        <w:ind w:left="79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77"/>
        </w:tabs>
        <w:ind w:left="1077" w:hanging="283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sz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DF"/>
    <w:rsid w:val="00006526"/>
    <w:rsid w:val="00023BB5"/>
    <w:rsid w:val="000259E9"/>
    <w:rsid w:val="000264EA"/>
    <w:rsid w:val="0004125B"/>
    <w:rsid w:val="00055C49"/>
    <w:rsid w:val="000729CE"/>
    <w:rsid w:val="00080478"/>
    <w:rsid w:val="000827F5"/>
    <w:rsid w:val="000860ED"/>
    <w:rsid w:val="000876A2"/>
    <w:rsid w:val="00091EE5"/>
    <w:rsid w:val="00092777"/>
    <w:rsid w:val="00097215"/>
    <w:rsid w:val="000A0DF9"/>
    <w:rsid w:val="000A26F5"/>
    <w:rsid w:val="000C0D7D"/>
    <w:rsid w:val="000C3E03"/>
    <w:rsid w:val="000E0290"/>
    <w:rsid w:val="000E509A"/>
    <w:rsid w:val="000E5738"/>
    <w:rsid w:val="000F1623"/>
    <w:rsid w:val="000F4461"/>
    <w:rsid w:val="000F7CDB"/>
    <w:rsid w:val="001043EF"/>
    <w:rsid w:val="00106D26"/>
    <w:rsid w:val="001079B6"/>
    <w:rsid w:val="00111D1B"/>
    <w:rsid w:val="00117E7B"/>
    <w:rsid w:val="001278D5"/>
    <w:rsid w:val="00141501"/>
    <w:rsid w:val="00160850"/>
    <w:rsid w:val="001A5158"/>
    <w:rsid w:val="001A604D"/>
    <w:rsid w:val="001D5953"/>
    <w:rsid w:val="001F153E"/>
    <w:rsid w:val="001F1918"/>
    <w:rsid w:val="001F36BA"/>
    <w:rsid w:val="00206304"/>
    <w:rsid w:val="00261017"/>
    <w:rsid w:val="00262D88"/>
    <w:rsid w:val="00276D74"/>
    <w:rsid w:val="00285AE0"/>
    <w:rsid w:val="00286BA4"/>
    <w:rsid w:val="0029335B"/>
    <w:rsid w:val="00296B9F"/>
    <w:rsid w:val="002C3971"/>
    <w:rsid w:val="002D0B87"/>
    <w:rsid w:val="002D2D87"/>
    <w:rsid w:val="002E5805"/>
    <w:rsid w:val="002E714C"/>
    <w:rsid w:val="002E7F9B"/>
    <w:rsid w:val="00303CBC"/>
    <w:rsid w:val="003040B8"/>
    <w:rsid w:val="00304191"/>
    <w:rsid w:val="0030519C"/>
    <w:rsid w:val="00313FB4"/>
    <w:rsid w:val="0031650B"/>
    <w:rsid w:val="00320C23"/>
    <w:rsid w:val="00333763"/>
    <w:rsid w:val="00341CE2"/>
    <w:rsid w:val="00342D44"/>
    <w:rsid w:val="0037544A"/>
    <w:rsid w:val="003927FE"/>
    <w:rsid w:val="00393CFA"/>
    <w:rsid w:val="003A0519"/>
    <w:rsid w:val="003A2EAC"/>
    <w:rsid w:val="003B330A"/>
    <w:rsid w:val="003B5D38"/>
    <w:rsid w:val="003D63FD"/>
    <w:rsid w:val="003E40E7"/>
    <w:rsid w:val="003F3058"/>
    <w:rsid w:val="00403F17"/>
    <w:rsid w:val="00405789"/>
    <w:rsid w:val="004062F9"/>
    <w:rsid w:val="00407223"/>
    <w:rsid w:val="00416BCA"/>
    <w:rsid w:val="004241B9"/>
    <w:rsid w:val="00425E86"/>
    <w:rsid w:val="0042676B"/>
    <w:rsid w:val="004317E4"/>
    <w:rsid w:val="00433683"/>
    <w:rsid w:val="00437C8D"/>
    <w:rsid w:val="00446DAC"/>
    <w:rsid w:val="004473C3"/>
    <w:rsid w:val="004A53B8"/>
    <w:rsid w:val="004A6F07"/>
    <w:rsid w:val="004B756D"/>
    <w:rsid w:val="004D7902"/>
    <w:rsid w:val="00501E39"/>
    <w:rsid w:val="00527700"/>
    <w:rsid w:val="00527967"/>
    <w:rsid w:val="00536511"/>
    <w:rsid w:val="005479AC"/>
    <w:rsid w:val="00562C96"/>
    <w:rsid w:val="005673E3"/>
    <w:rsid w:val="005858FA"/>
    <w:rsid w:val="00590C7A"/>
    <w:rsid w:val="005914A2"/>
    <w:rsid w:val="0059231A"/>
    <w:rsid w:val="005C791D"/>
    <w:rsid w:val="005D3FE3"/>
    <w:rsid w:val="005E20A9"/>
    <w:rsid w:val="005F2A5E"/>
    <w:rsid w:val="005F343B"/>
    <w:rsid w:val="005F58F3"/>
    <w:rsid w:val="0061558D"/>
    <w:rsid w:val="0061798C"/>
    <w:rsid w:val="00620476"/>
    <w:rsid w:val="0064107B"/>
    <w:rsid w:val="00641B52"/>
    <w:rsid w:val="006537A5"/>
    <w:rsid w:val="00656EEC"/>
    <w:rsid w:val="0065700F"/>
    <w:rsid w:val="00665113"/>
    <w:rsid w:val="00674DD8"/>
    <w:rsid w:val="00693320"/>
    <w:rsid w:val="006A5520"/>
    <w:rsid w:val="006A73C7"/>
    <w:rsid w:val="006A7B13"/>
    <w:rsid w:val="006B5E43"/>
    <w:rsid w:val="006B6F79"/>
    <w:rsid w:val="006C5629"/>
    <w:rsid w:val="006D0367"/>
    <w:rsid w:val="006E6B3E"/>
    <w:rsid w:val="00702C3A"/>
    <w:rsid w:val="0073064C"/>
    <w:rsid w:val="00744CCC"/>
    <w:rsid w:val="007538E2"/>
    <w:rsid w:val="0075705D"/>
    <w:rsid w:val="007572D8"/>
    <w:rsid w:val="0076576A"/>
    <w:rsid w:val="00766BD3"/>
    <w:rsid w:val="00777211"/>
    <w:rsid w:val="00777276"/>
    <w:rsid w:val="00796B1C"/>
    <w:rsid w:val="007A1E23"/>
    <w:rsid w:val="007B03F2"/>
    <w:rsid w:val="007B2670"/>
    <w:rsid w:val="007C51BA"/>
    <w:rsid w:val="007D2C18"/>
    <w:rsid w:val="007E1C91"/>
    <w:rsid w:val="007F7678"/>
    <w:rsid w:val="007F7E48"/>
    <w:rsid w:val="00800C89"/>
    <w:rsid w:val="008046ED"/>
    <w:rsid w:val="008161BB"/>
    <w:rsid w:val="00816DE1"/>
    <w:rsid w:val="00830F42"/>
    <w:rsid w:val="00840976"/>
    <w:rsid w:val="00843542"/>
    <w:rsid w:val="0087478C"/>
    <w:rsid w:val="0087669F"/>
    <w:rsid w:val="008835F6"/>
    <w:rsid w:val="00886823"/>
    <w:rsid w:val="00887772"/>
    <w:rsid w:val="0089553A"/>
    <w:rsid w:val="008A3E9F"/>
    <w:rsid w:val="008C714E"/>
    <w:rsid w:val="008D36E8"/>
    <w:rsid w:val="008E1C99"/>
    <w:rsid w:val="00911A72"/>
    <w:rsid w:val="0091320C"/>
    <w:rsid w:val="0091694D"/>
    <w:rsid w:val="00920FB7"/>
    <w:rsid w:val="00921854"/>
    <w:rsid w:val="00934D0F"/>
    <w:rsid w:val="00936489"/>
    <w:rsid w:val="009779D6"/>
    <w:rsid w:val="00987BE7"/>
    <w:rsid w:val="009B4BE5"/>
    <w:rsid w:val="009E12E6"/>
    <w:rsid w:val="009E44EC"/>
    <w:rsid w:val="009E48C7"/>
    <w:rsid w:val="009F03F6"/>
    <w:rsid w:val="00A04572"/>
    <w:rsid w:val="00A21CF3"/>
    <w:rsid w:val="00A27350"/>
    <w:rsid w:val="00A64437"/>
    <w:rsid w:val="00A86750"/>
    <w:rsid w:val="00A951DC"/>
    <w:rsid w:val="00A977A2"/>
    <w:rsid w:val="00AA2A22"/>
    <w:rsid w:val="00AA3DBC"/>
    <w:rsid w:val="00AA61CF"/>
    <w:rsid w:val="00AB10A8"/>
    <w:rsid w:val="00AB1D6C"/>
    <w:rsid w:val="00AC0321"/>
    <w:rsid w:val="00AC61D5"/>
    <w:rsid w:val="00AC6840"/>
    <w:rsid w:val="00AE4BDF"/>
    <w:rsid w:val="00AF4A7B"/>
    <w:rsid w:val="00AF73DD"/>
    <w:rsid w:val="00B11A83"/>
    <w:rsid w:val="00B1545F"/>
    <w:rsid w:val="00B21326"/>
    <w:rsid w:val="00B36BB7"/>
    <w:rsid w:val="00B50A71"/>
    <w:rsid w:val="00B51DAD"/>
    <w:rsid w:val="00B546C7"/>
    <w:rsid w:val="00B556FD"/>
    <w:rsid w:val="00B5594C"/>
    <w:rsid w:val="00B57B2B"/>
    <w:rsid w:val="00B647F9"/>
    <w:rsid w:val="00B659F6"/>
    <w:rsid w:val="00B77856"/>
    <w:rsid w:val="00BA0E78"/>
    <w:rsid w:val="00BA7436"/>
    <w:rsid w:val="00BB7E59"/>
    <w:rsid w:val="00BC3B44"/>
    <w:rsid w:val="00BD01E4"/>
    <w:rsid w:val="00C07B67"/>
    <w:rsid w:val="00C106E9"/>
    <w:rsid w:val="00C117CB"/>
    <w:rsid w:val="00C405CD"/>
    <w:rsid w:val="00C42B25"/>
    <w:rsid w:val="00C46C24"/>
    <w:rsid w:val="00C6291E"/>
    <w:rsid w:val="00C6355D"/>
    <w:rsid w:val="00C70364"/>
    <w:rsid w:val="00C73014"/>
    <w:rsid w:val="00C754A3"/>
    <w:rsid w:val="00C80CB6"/>
    <w:rsid w:val="00C85AD2"/>
    <w:rsid w:val="00C87ACD"/>
    <w:rsid w:val="00C92C07"/>
    <w:rsid w:val="00C934FD"/>
    <w:rsid w:val="00C95592"/>
    <w:rsid w:val="00CA1627"/>
    <w:rsid w:val="00CA30E6"/>
    <w:rsid w:val="00CA36D8"/>
    <w:rsid w:val="00CA78C5"/>
    <w:rsid w:val="00CB7102"/>
    <w:rsid w:val="00CC5FBB"/>
    <w:rsid w:val="00CC6679"/>
    <w:rsid w:val="00CC7005"/>
    <w:rsid w:val="00CD128F"/>
    <w:rsid w:val="00CE17AA"/>
    <w:rsid w:val="00CE74F4"/>
    <w:rsid w:val="00CF5576"/>
    <w:rsid w:val="00D01285"/>
    <w:rsid w:val="00D05D1A"/>
    <w:rsid w:val="00D17587"/>
    <w:rsid w:val="00D2294A"/>
    <w:rsid w:val="00D64184"/>
    <w:rsid w:val="00D7559E"/>
    <w:rsid w:val="00D84D02"/>
    <w:rsid w:val="00D94743"/>
    <w:rsid w:val="00DA1F91"/>
    <w:rsid w:val="00DA4C01"/>
    <w:rsid w:val="00DB555E"/>
    <w:rsid w:val="00DC168D"/>
    <w:rsid w:val="00DF3D6E"/>
    <w:rsid w:val="00E107BF"/>
    <w:rsid w:val="00E16206"/>
    <w:rsid w:val="00E25DBF"/>
    <w:rsid w:val="00E45021"/>
    <w:rsid w:val="00E63826"/>
    <w:rsid w:val="00E74832"/>
    <w:rsid w:val="00E85557"/>
    <w:rsid w:val="00E87D0B"/>
    <w:rsid w:val="00EA5D8E"/>
    <w:rsid w:val="00EB1D44"/>
    <w:rsid w:val="00EB3189"/>
    <w:rsid w:val="00EB3C29"/>
    <w:rsid w:val="00EC71FF"/>
    <w:rsid w:val="00EE0A46"/>
    <w:rsid w:val="00EE3C5B"/>
    <w:rsid w:val="00EE4C8F"/>
    <w:rsid w:val="00EF1608"/>
    <w:rsid w:val="00EF24E2"/>
    <w:rsid w:val="00F04F48"/>
    <w:rsid w:val="00F0509B"/>
    <w:rsid w:val="00F1292D"/>
    <w:rsid w:val="00F12E1C"/>
    <w:rsid w:val="00F1767F"/>
    <w:rsid w:val="00F371F3"/>
    <w:rsid w:val="00F50763"/>
    <w:rsid w:val="00F530AB"/>
    <w:rsid w:val="00F6559A"/>
    <w:rsid w:val="00F6645A"/>
    <w:rsid w:val="00F7361E"/>
    <w:rsid w:val="00F7511B"/>
    <w:rsid w:val="00F905EC"/>
    <w:rsid w:val="00F90EF1"/>
    <w:rsid w:val="00F96820"/>
    <w:rsid w:val="00FA0F12"/>
    <w:rsid w:val="00FA2742"/>
    <w:rsid w:val="00FD0647"/>
    <w:rsid w:val="00FE3131"/>
    <w:rsid w:val="00FE63D6"/>
    <w:rsid w:val="00FE67A5"/>
    <w:rsid w:val="00F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ED6C7"/>
  <w15:docId w15:val="{2087EAF3-2671-467A-BA30-28616E6E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9F"/>
    <w:pPr>
      <w:spacing w:after="120"/>
    </w:pPr>
    <w:rPr>
      <w:sz w:val="22"/>
      <w:szCs w:val="24"/>
    </w:rPr>
  </w:style>
  <w:style w:type="paragraph" w:styleId="Heading1">
    <w:name w:val="heading 1"/>
    <w:next w:val="Normal"/>
    <w:qFormat/>
    <w:rsid w:val="00296B9F"/>
    <w:pPr>
      <w:keepNext/>
      <w:numPr>
        <w:numId w:val="3"/>
      </w:numPr>
      <w:pBdr>
        <w:bottom w:val="single" w:sz="8" w:space="1" w:color="000080"/>
      </w:pBdr>
      <w:spacing w:before="360" w:after="60"/>
      <w:ind w:right="210"/>
      <w:outlineLvl w:val="0"/>
    </w:pPr>
    <w:rPr>
      <w:rFonts w:ascii="Arial" w:hAnsi="Arial" w:cs="Arial"/>
      <w:b/>
      <w:bCs/>
      <w:color w:val="000080"/>
      <w:kern w:val="32"/>
      <w:sz w:val="40"/>
      <w:szCs w:val="32"/>
      <w:u w:color="000080"/>
    </w:rPr>
  </w:style>
  <w:style w:type="paragraph" w:styleId="Heading2">
    <w:name w:val="heading 2"/>
    <w:next w:val="Normal"/>
    <w:qFormat/>
    <w:rsid w:val="00936489"/>
    <w:pPr>
      <w:keepNext/>
      <w:numPr>
        <w:ilvl w:val="1"/>
        <w:numId w:val="3"/>
      </w:numPr>
      <w:tabs>
        <w:tab w:val="clear" w:pos="737"/>
        <w:tab w:val="num" w:pos="720"/>
      </w:tabs>
      <w:spacing w:before="360" w:after="60"/>
      <w:ind w:left="720" w:hanging="7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next w:val="Normal"/>
    <w:qFormat/>
    <w:rsid w:val="00296B9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296B9F"/>
    <w:pPr>
      <w:keepNext/>
      <w:numPr>
        <w:ilvl w:val="3"/>
        <w:numId w:val="3"/>
      </w:numPr>
      <w:spacing w:before="240" w:after="60"/>
      <w:outlineLvl w:val="3"/>
    </w:pPr>
    <w:rPr>
      <w:rFonts w:cs="Arial"/>
      <w:bCs/>
      <w:sz w:val="24"/>
    </w:rPr>
  </w:style>
  <w:style w:type="paragraph" w:styleId="Heading5">
    <w:name w:val="heading 5"/>
    <w:basedOn w:val="Normal"/>
    <w:next w:val="Normal"/>
    <w:qFormat/>
    <w:rsid w:val="000E5738"/>
    <w:pPr>
      <w:numPr>
        <w:ilvl w:val="4"/>
        <w:numId w:val="3"/>
      </w:num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2D88"/>
    <w:pPr>
      <w:spacing w:after="100" w:afterAutospacing="1"/>
    </w:pPr>
    <w:rPr>
      <w:rFonts w:ascii="Arial" w:hAnsi="Arial"/>
    </w:rPr>
    <w:tblPr>
      <w:tblInd w:w="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000080"/>
      </w:tcPr>
    </w:tblStylePr>
  </w:style>
  <w:style w:type="character" w:styleId="PageNumber">
    <w:name w:val="page number"/>
    <w:basedOn w:val="DefaultParagraphFont"/>
    <w:rsid w:val="001043EF"/>
  </w:style>
  <w:style w:type="paragraph" w:styleId="Header">
    <w:name w:val="header"/>
    <w:basedOn w:val="Normal"/>
    <w:autoRedefine/>
    <w:rsid w:val="00F905EC"/>
    <w:pPr>
      <w:tabs>
        <w:tab w:val="center" w:pos="4440"/>
        <w:tab w:val="right" w:pos="9480"/>
      </w:tabs>
      <w:spacing w:after="0"/>
      <w:ind w:left="-600"/>
      <w:jc w:val="right"/>
    </w:pPr>
    <w:rPr>
      <w:i/>
      <w:noProof/>
      <w:sz w:val="16"/>
      <w:szCs w:val="16"/>
    </w:rPr>
  </w:style>
  <w:style w:type="paragraph" w:customStyle="1" w:styleId="FirstpageHeading">
    <w:name w:val="First page Heading"/>
    <w:rsid w:val="00296B9F"/>
    <w:pPr>
      <w:spacing w:before="360" w:after="120"/>
      <w:jc w:val="center"/>
    </w:pPr>
    <w:rPr>
      <w:rFonts w:ascii="Arial" w:hAnsi="Arial"/>
      <w:b/>
      <w:bCs/>
      <w:i/>
      <w:iCs/>
      <w:sz w:val="40"/>
    </w:rPr>
  </w:style>
  <w:style w:type="numbering" w:customStyle="1" w:styleId="Numbered">
    <w:name w:val="Numbered"/>
    <w:basedOn w:val="NoList"/>
    <w:rsid w:val="00416BCA"/>
    <w:pPr>
      <w:numPr>
        <w:numId w:val="6"/>
      </w:numPr>
    </w:pPr>
  </w:style>
  <w:style w:type="paragraph" w:styleId="TOC1">
    <w:name w:val="toc 1"/>
    <w:basedOn w:val="Normal"/>
    <w:next w:val="Normal"/>
    <w:uiPriority w:val="39"/>
    <w:rsid w:val="00A04572"/>
    <w:pPr>
      <w:tabs>
        <w:tab w:val="right" w:pos="9356"/>
      </w:tabs>
      <w:spacing w:before="360"/>
    </w:pPr>
    <w:rPr>
      <w:rFonts w:ascii="Arial" w:hAnsi="Arial"/>
      <w:b/>
      <w:caps/>
      <w:noProof/>
      <w:sz w:val="20"/>
      <w:szCs w:val="20"/>
      <w:u w:val="single"/>
      <w:lang w:eastAsia="sv-SE"/>
    </w:rPr>
  </w:style>
  <w:style w:type="paragraph" w:styleId="TOC3">
    <w:name w:val="toc 3"/>
    <w:basedOn w:val="Normal"/>
    <w:next w:val="Normal"/>
    <w:uiPriority w:val="39"/>
    <w:rsid w:val="00A04572"/>
    <w:pPr>
      <w:tabs>
        <w:tab w:val="right" w:pos="9356"/>
      </w:tabs>
      <w:spacing w:after="0"/>
      <w:ind w:left="142"/>
    </w:pPr>
    <w:rPr>
      <w:rFonts w:ascii="Arial" w:hAnsi="Arial"/>
      <w:smallCaps/>
      <w:noProof/>
      <w:sz w:val="20"/>
      <w:szCs w:val="20"/>
      <w:lang w:eastAsia="sv-SE"/>
    </w:rPr>
  </w:style>
  <w:style w:type="paragraph" w:styleId="TOC2">
    <w:name w:val="toc 2"/>
    <w:basedOn w:val="Normal"/>
    <w:next w:val="Normal"/>
    <w:uiPriority w:val="39"/>
    <w:rsid w:val="00A04572"/>
    <w:pPr>
      <w:tabs>
        <w:tab w:val="right" w:pos="9356"/>
      </w:tabs>
      <w:spacing w:after="0"/>
    </w:pPr>
    <w:rPr>
      <w:rFonts w:ascii="Arial" w:hAnsi="Arial"/>
      <w:b/>
      <w:smallCaps/>
      <w:noProof/>
      <w:sz w:val="20"/>
      <w:szCs w:val="20"/>
      <w:lang w:eastAsia="sv-SE"/>
    </w:rPr>
  </w:style>
  <w:style w:type="paragraph" w:styleId="Footer">
    <w:name w:val="footer"/>
    <w:basedOn w:val="Normal"/>
    <w:rsid w:val="00B11A83"/>
    <w:pPr>
      <w:tabs>
        <w:tab w:val="center" w:pos="4320"/>
        <w:tab w:val="right" w:pos="8640"/>
      </w:tabs>
    </w:pPr>
  </w:style>
  <w:style w:type="numbering" w:customStyle="1" w:styleId="Bulleted">
    <w:name w:val="Bulleted"/>
    <w:basedOn w:val="NoList"/>
    <w:rsid w:val="00B77856"/>
    <w:pPr>
      <w:numPr>
        <w:numId w:val="9"/>
      </w:numPr>
    </w:pPr>
  </w:style>
  <w:style w:type="paragraph" w:styleId="DocumentMap">
    <w:name w:val="Document Map"/>
    <w:basedOn w:val="Normal"/>
    <w:semiHidden/>
    <w:rsid w:val="006C56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">
    <w:name w:val="Heading"/>
    <w:autoRedefine/>
    <w:rsid w:val="00393CFA"/>
    <w:pPr>
      <w:spacing w:before="360" w:after="120"/>
    </w:pPr>
    <w:rPr>
      <w:rFonts w:ascii="Arial" w:hAnsi="Arial"/>
      <w:b/>
      <w:i/>
      <w:sz w:val="36"/>
      <w:szCs w:val="36"/>
    </w:rPr>
  </w:style>
  <w:style w:type="paragraph" w:customStyle="1" w:styleId="StyleArial10ptAfter0pt">
    <w:name w:val="Style Arial 10 pt After:  0 pt"/>
    <w:basedOn w:val="Normal"/>
    <w:rsid w:val="00296B9F"/>
    <w:pPr>
      <w:spacing w:after="0"/>
    </w:pPr>
    <w:rPr>
      <w:rFonts w:ascii="Arial" w:hAnsi="Arial"/>
      <w:sz w:val="20"/>
      <w:szCs w:val="20"/>
    </w:rPr>
  </w:style>
  <w:style w:type="character" w:customStyle="1" w:styleId="StyleBlue">
    <w:name w:val="Style Blue"/>
    <w:rsid w:val="00296B9F"/>
    <w:rPr>
      <w:color w:val="0000FF"/>
      <w:lang w:val="en-US"/>
    </w:rPr>
  </w:style>
  <w:style w:type="character" w:customStyle="1" w:styleId="Blue">
    <w:name w:val="Blue"/>
    <w:rsid w:val="00296B9F"/>
    <w:rPr>
      <w:color w:val="0000FF"/>
      <w:lang w:val="en-US"/>
    </w:rPr>
  </w:style>
  <w:style w:type="paragraph" w:styleId="BalloonText">
    <w:name w:val="Balloon Text"/>
    <w:basedOn w:val="Normal"/>
    <w:link w:val="BalloonTextChar"/>
    <w:rsid w:val="002E7F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7F9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F24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EF24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F24E2"/>
  </w:style>
  <w:style w:type="paragraph" w:styleId="CommentSubject">
    <w:name w:val="annotation subject"/>
    <w:basedOn w:val="CommentText"/>
    <w:next w:val="CommentText"/>
    <w:link w:val="CommentSubjectChar"/>
    <w:rsid w:val="00EF2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F24E2"/>
    <w:rPr>
      <w:b/>
      <w:bCs/>
    </w:rPr>
  </w:style>
  <w:style w:type="paragraph" w:styleId="Revision">
    <w:name w:val="Revision"/>
    <w:hidden/>
    <w:uiPriority w:val="99"/>
    <w:semiHidden/>
    <w:rsid w:val="00EF24E2"/>
    <w:rPr>
      <w:sz w:val="22"/>
      <w:szCs w:val="24"/>
    </w:rPr>
  </w:style>
  <w:style w:type="table" w:styleId="TableGridLight">
    <w:name w:val="Grid Table Light"/>
    <w:basedOn w:val="TableNormal"/>
    <w:uiPriority w:val="40"/>
    <w:rsid w:val="00D75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3040B8"/>
    <w:rPr>
      <w:color w:val="0000FF" w:themeColor="hyperlink"/>
      <w:u w:val="single"/>
    </w:rPr>
  </w:style>
  <w:style w:type="paragraph" w:customStyle="1" w:styleId="Firstpage">
    <w:name w:val="Firstpage"/>
    <w:basedOn w:val="Footer"/>
    <w:rsid w:val="005C791D"/>
    <w:pPr>
      <w:tabs>
        <w:tab w:val="clear" w:pos="4320"/>
        <w:tab w:val="clear" w:pos="8640"/>
        <w:tab w:val="right" w:pos="9720"/>
      </w:tabs>
      <w:spacing w:after="0"/>
    </w:pPr>
    <w:rPr>
      <w:rFonts w:ascii="Arial" w:hAnsi="Arial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vteams.alv.autoliv.int/sites/aeuaeequalityassurance/AEM%20Process%20wiki/acronyms.aspx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\ALEGlobalSWProcess\ProductDevelopment\Template\SW00TEM006_Generic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57034-8CE2-438A-8C39-C5988A8E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SW00TEM006_Generic_Word_Template.dotx</Template>
  <TotalTime>16</TotalTime>
  <Pages>3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 Template</vt:lpstr>
    </vt:vector>
  </TitlesOfParts>
  <Company>Autoliv Electronics and Mechatronics</Company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 Template</dc:title>
  <dc:subject/>
  <dc:creator>Marion.Rakotonoelina</dc:creator>
  <cp:keywords/>
  <dc:description/>
  <cp:lastModifiedBy>Lucian Ardeleanu</cp:lastModifiedBy>
  <cp:revision>91</cp:revision>
  <cp:lastPrinted>2011-02-23T12:47:00Z</cp:lastPrinted>
  <dcterms:created xsi:type="dcterms:W3CDTF">2012-07-31T07:47:00Z</dcterms:created>
  <dcterms:modified xsi:type="dcterms:W3CDTF">2022-09-21T10:42:00Z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XAccess Type">
    <vt:lpwstr>Inherited</vt:lpwstr>
  </property>
  <property fmtid="{D5CDD505-2E9C-101B-9397-08002B2CF9AE}" pid="3" name="MXActiveVersion">
    <vt:lpwstr>X</vt:lpwstr>
  </property>
  <property fmtid="{D5CDD505-2E9C-101B-9397-08002B2CF9AE}" pid="4" name="MXActual_state_Preliminary">
    <vt:lpwstr>YYYY-MM-DD HH:MM</vt:lpwstr>
  </property>
  <property fmtid="{D5CDD505-2E9C-101B-9397-08002B2CF9AE}" pid="5" name="MXActual_state_Release">
    <vt:lpwstr>XXX</vt:lpwstr>
  </property>
  <property fmtid="{D5CDD505-2E9C-101B-9397-08002B2CF9AE}" pid="6" name="MXActual_state_Review">
    <vt:lpwstr>XXX</vt:lpwstr>
  </property>
  <property fmtid="{D5CDD505-2E9C-101B-9397-08002B2CF9AE}" pid="7" name="MXActual_state_Superceded">
    <vt:lpwstr>XXX</vt:lpwstr>
  </property>
  <property fmtid="{D5CDD505-2E9C-101B-9397-08002B2CF9AE}" pid="8" name="MXalvApplicationVersion">
    <vt:lpwstr/>
  </property>
  <property fmtid="{D5CDD505-2E9C-101B-9397-08002B2CF9AE}" pid="9" name="MXalvChangeDescription">
    <vt:lpwstr>xxx</vt:lpwstr>
  </property>
  <property fmtid="{D5CDD505-2E9C-101B-9397-08002B2CF9AE}" pid="10" name="MXAuthority">
    <vt:lpwstr>Process and method</vt:lpwstr>
  </property>
  <property fmtid="{D5CDD505-2E9C-101B-9397-08002B2CF9AE}" pid="11" name="MXAuthority_BusinessUnit">
    <vt:lpwstr/>
  </property>
  <property fmtid="{D5CDD505-2E9C-101B-9397-08002B2CF9AE}" pid="12" name="MXAuthority_Description">
    <vt:lpwstr>Description</vt:lpwstr>
  </property>
  <property fmtid="{D5CDD505-2E9C-101B-9397-08002B2CF9AE}" pid="13" name="MXAuthority_LocalNumber">
    <vt:lpwstr>XXXXX</vt:lpwstr>
  </property>
  <property fmtid="{D5CDD505-2E9C-101B-9397-08002B2CF9AE}" pid="14" name="MXAuthority_Owner">
    <vt:lpwstr>Name</vt:lpwstr>
  </property>
  <property fmtid="{D5CDD505-2E9C-101B-9397-08002B2CF9AE}" pid="15" name="MXAuthority_Program">
    <vt:lpwstr/>
  </property>
  <property fmtid="{D5CDD505-2E9C-101B-9397-08002B2CF9AE}" pid="16" name="MXCheckin Reason">
    <vt:lpwstr/>
  </property>
  <property fmtid="{D5CDD505-2E9C-101B-9397-08002B2CF9AE}" pid="17" name="MXCheckin User">
    <vt:lpwstr>Name</vt:lpwstr>
  </property>
  <property fmtid="{D5CDD505-2E9C-101B-9397-08002B2CF9AE}" pid="18" name="MXCurrent">
    <vt:lpwstr>Draft</vt:lpwstr>
  </property>
  <property fmtid="{D5CDD505-2E9C-101B-9397-08002B2CF9AE}" pid="19" name="MXCurrent.Localized">
    <vt:lpwstr>State</vt:lpwstr>
  </property>
  <property fmtid="{D5CDD505-2E9C-101B-9397-08002B2CF9AE}" pid="20" name="MXDescription">
    <vt:lpwstr/>
  </property>
  <property fmtid="{D5CDD505-2E9C-101B-9397-08002B2CF9AE}" pid="21" name="MXDesignated User">
    <vt:lpwstr>Unassigned</vt:lpwstr>
  </property>
  <property fmtid="{D5CDD505-2E9C-101B-9397-08002B2CF9AE}" pid="22" name="MXEmail">
    <vt:lpwstr>xxx.xxx@autoliv.com</vt:lpwstr>
  </property>
  <property fmtid="{D5CDD505-2E9C-101B-9397-08002B2CF9AE}" pid="23" name="MXFirstName">
    <vt:lpwstr>Firstname</vt:lpwstr>
  </property>
  <property fmtid="{D5CDD505-2E9C-101B-9397-08002B2CF9AE}" pid="24" name="MXIs Version Object">
    <vt:lpwstr>False</vt:lpwstr>
  </property>
  <property fmtid="{D5CDD505-2E9C-101B-9397-08002B2CF9AE}" pid="25" name="MXLanguage">
    <vt:lpwstr>English</vt:lpwstr>
  </property>
  <property fmtid="{D5CDD505-2E9C-101B-9397-08002B2CF9AE}" pid="26" name="MXLastName">
    <vt:lpwstr>Lastname</vt:lpwstr>
  </property>
  <property fmtid="{D5CDD505-2E9C-101B-9397-08002B2CF9AE}" pid="27" name="MXLatestVersion">
    <vt:lpwstr>X</vt:lpwstr>
  </property>
  <property fmtid="{D5CDD505-2E9C-101B-9397-08002B2CF9AE}" pid="28" name="MXMiddleName">
    <vt:lpwstr/>
  </property>
  <property fmtid="{D5CDD505-2E9C-101B-9397-08002B2CF9AE}" pid="29" name="MXMove Files To Version">
    <vt:lpwstr>False</vt:lpwstr>
  </property>
  <property fmtid="{D5CDD505-2E9C-101B-9397-08002B2CF9AE}" pid="30" name="MXName">
    <vt:lpwstr>EXXXXXX</vt:lpwstr>
  </property>
  <property fmtid="{D5CDD505-2E9C-101B-9397-08002B2CF9AE}" pid="31" name="MXOriginator">
    <vt:lpwstr>name</vt:lpwstr>
  </property>
  <property fmtid="{D5CDD505-2E9C-101B-9397-08002B2CF9AE}" pid="32" name="MXPolicy">
    <vt:lpwstr>ReviewPolicy</vt:lpwstr>
  </property>
  <property fmtid="{D5CDD505-2E9C-101B-9397-08002B2CF9AE}" pid="33" name="MXPolicy.Localized">
    <vt:lpwstr>ReviewPolicy</vt:lpwstr>
  </property>
  <property fmtid="{D5CDD505-2E9C-101B-9397-08002B2CF9AE}" pid="34" name="MXRevision">
    <vt:lpwstr>TBD</vt:lpwstr>
  </property>
  <property fmtid="{D5CDD505-2E9C-101B-9397-08002B2CF9AE}" pid="35" name="MXSignatures_state_Preliminary">
    <vt:lpwstr/>
  </property>
  <property fmtid="{D5CDD505-2E9C-101B-9397-08002B2CF9AE}" pid="36" name="MXSignatures_state_Release">
    <vt:lpwstr/>
  </property>
  <property fmtid="{D5CDD505-2E9C-101B-9397-08002B2CF9AE}" pid="37" name="MXSignatures_state_Review">
    <vt:lpwstr/>
  </property>
  <property fmtid="{D5CDD505-2E9C-101B-9397-08002B2CF9AE}" pid="38" name="MXSignatures_state_Superceded">
    <vt:lpwstr/>
  </property>
  <property fmtid="{D5CDD505-2E9C-101B-9397-08002B2CF9AE}" pid="39" name="MXSuspend Versioning">
    <vt:lpwstr>False</vt:lpwstr>
  </property>
  <property fmtid="{D5CDD505-2E9C-101B-9397-08002B2CF9AE}" pid="40" name="MXTitle">
    <vt:lpwstr> SW Detailed Design (DD)</vt:lpwstr>
  </property>
  <property fmtid="{D5CDD505-2E9C-101B-9397-08002B2CF9AE}" pid="41" name="MXType">
    <vt:lpwstr>Template</vt:lpwstr>
  </property>
  <property fmtid="{D5CDD505-2E9C-101B-9397-08002B2CF9AE}" pid="42" name="MXType.Localized">
    <vt:lpwstr>Template</vt:lpwstr>
  </property>
  <property fmtid="{D5CDD505-2E9C-101B-9397-08002B2CF9AE}" pid="43" name="MXUser">
    <vt:lpwstr>[Name]</vt:lpwstr>
  </property>
  <property fmtid="{D5CDD505-2E9C-101B-9397-08002B2CF9AE}" pid="44" name="MXVersion">
    <vt:lpwstr>TBD</vt:lpwstr>
  </property>
  <property fmtid="{D5CDD505-2E9C-101B-9397-08002B2CF9AE}" pid="45" name="MXActual_state_Released">
    <vt:lpwstr>2021-8</vt:lpwstr>
  </property>
  <property fmtid="{D5CDD505-2E9C-101B-9397-08002B2CF9AE}" pid="46" name="MXSignatures_state_Released">
    <vt:lpwstr/>
  </property>
  <property fmtid="{D5CDD505-2E9C-101B-9397-08002B2CF9AE}" pid="47" name="MXCheckin Date">
    <vt:lpwstr>YYYY-MM-DD HH:MM</vt:lpwstr>
  </property>
  <property fmtid="{D5CDD505-2E9C-101B-9397-08002B2CF9AE}" pid="48" name="MXRoute_In-Work_date">
    <vt:lpwstr/>
  </property>
  <property fmtid="{D5CDD505-2E9C-101B-9397-08002B2CF9AE}" pid="49" name="MXRoute_In-Work_name">
    <vt:lpwstr/>
  </property>
  <property fmtid="{D5CDD505-2E9C-101B-9397-08002B2CF9AE}" pid="50" name="MXRoute_Released_date">
    <vt:lpwstr/>
  </property>
  <property fmtid="{D5CDD505-2E9C-101B-9397-08002B2CF9AE}" pid="51" name="MXRoute_Released_name">
    <vt:lpwstr/>
  </property>
  <property fmtid="{D5CDD505-2E9C-101B-9397-08002B2CF9AE}" pid="52" name="MXRoute_Superseded_date">
    <vt:lpwstr/>
  </property>
  <property fmtid="{D5CDD505-2E9C-101B-9397-08002B2CF9AE}" pid="53" name="MXRoute_Superseded_name">
    <vt:lpwstr/>
  </property>
  <property fmtid="{D5CDD505-2E9C-101B-9397-08002B2CF9AE}" pid="54" name="MXDocTemplate_Rev">
    <vt:lpwstr>AEM_PROCESS_1.16.00 </vt:lpwstr>
  </property>
  <property fmtid="{D5CDD505-2E9C-101B-9397-08002B2CF9AE}" pid="55" name="TemplateVersion">
    <vt:lpwstr>1.16.00 </vt:lpwstr>
  </property>
  <property fmtid="{D5CDD505-2E9C-101B-9397-08002B2CF9AE}" pid="56" name="MXDocTemplate_State">
    <vt:lpwstr>Release</vt:lpwstr>
  </property>
  <property fmtid="{D5CDD505-2E9C-101B-9397-08002B2CF9AE}" pid="57" name="MXDocTemplate_Name">
    <vt:lpwstr>SW03TEM001</vt:lpwstr>
  </property>
</Properties>
</file>